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</w:rPr>
        <w:fldChar w:fldCharType="begin"/>
      </w:r>
      <w:r w:rsidRPr="00E3787E">
        <w:rPr>
          <w:rStyle w:val="ms1"/>
        </w:rPr>
        <w:instrText xml:space="preserve">  </w:instrText>
      </w:r>
      <w:r w:rsidRPr="00E3787E">
        <w:rPr>
          <w:rStyle w:val="ms1"/>
        </w:rPr>
        <w:fldChar w:fldCharType="end"/>
      </w:r>
      <w:r w:rsidRPr="00E3787E">
        <w:rPr>
          <w:rStyle w:val="ms1"/>
          <w:rFonts w:ascii="Times SUT" w:hAnsi="Times SUT" w:cs="Times SUT"/>
        </w:rPr>
        <w:t>kabja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lagin</w:t>
      </w:r>
      <w:r w:rsidRPr="00E3787E">
        <w:rPr>
          <w:rFonts w:ascii="Times SUT" w:hAnsi="Times SUT" w:cs="Times SUT"/>
          <w:sz w:val="20"/>
        </w:rPr>
        <w:t xml:space="preserve"> kabjaplagin </w:t>
      </w:r>
      <w:r w:rsidRPr="00E3787E">
        <w:rPr>
          <w:rFonts w:ascii="Times SUT" w:hAnsi="Times SUT" w:cs="Times SUT"/>
          <w:i/>
          <w:sz w:val="20"/>
        </w:rPr>
        <w:t>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jas kabja lagin oli `järges </w:t>
      </w:r>
      <w:r w:rsidRPr="00E3787E">
        <w:rPr>
          <w:rFonts w:ascii="Times SUT" w:hAnsi="Times SUT" w:cs="Times SUT"/>
          <w:sz w:val="20"/>
        </w:rPr>
        <w:t xml:space="preserve">Khk; </w:t>
      </w:r>
      <w:r w:rsidRPr="00E3787E">
        <w:rPr>
          <w:rFonts w:ascii="Times SUT" w:hAnsi="Times SUT" w:cs="Times SUT"/>
          <w:i/>
          <w:sz w:val="20"/>
        </w:rPr>
        <w:t>lääb ku kabja lagin</w:t>
      </w:r>
      <w:r w:rsidRPr="00E3787E">
        <w:rPr>
          <w:rFonts w:ascii="Times SUT" w:hAnsi="Times SUT" w:cs="Times SUT"/>
          <w:sz w:val="20"/>
        </w:rPr>
        <w:t xml:space="preserve"> Trv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leht</w:t>
      </w:r>
      <w:r w:rsidRPr="00E3787E">
        <w:rPr>
          <w:rFonts w:ascii="Times SUT" w:hAnsi="Times SUT" w:cs="Times SUT"/>
          <w:sz w:val="20"/>
        </w:rPr>
        <w:t xml:space="preserve"> (taim) – Mar KJn Vas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müts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kabimüts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nuga</w:t>
      </w:r>
      <w:r w:rsidRPr="00E3787E">
        <w:rPr>
          <w:rFonts w:ascii="Times SUT" w:hAnsi="Times SUT" w:cs="Times SUT"/>
          <w:sz w:val="20"/>
        </w:rPr>
        <w:t xml:space="preserve"> värkraud </w:t>
      </w:r>
      <w:r w:rsidRPr="00E3787E">
        <w:rPr>
          <w:rFonts w:ascii="Times SUT" w:hAnsi="Times SUT" w:cs="Times SUT"/>
          <w:i/>
          <w:sz w:val="20"/>
        </w:rPr>
        <w:t>kõvera otsaga kabja nuga, sellega sepp värgib alt ära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pink</w:t>
      </w:r>
      <w:r w:rsidRPr="00E3787E">
        <w:rPr>
          <w:rFonts w:ascii="Times SUT" w:hAnsi="Times SUT" w:cs="Times SUT"/>
          <w:sz w:val="20"/>
        </w:rPr>
        <w:t xml:space="preserve"> hobuserautamisel kabja toeks kasutatav pink </w:t>
      </w:r>
      <w:r w:rsidRPr="00E3787E">
        <w:rPr>
          <w:rFonts w:ascii="Times SUT" w:hAnsi="Times SUT" w:cs="Times SUT"/>
          <w:i/>
          <w:sz w:val="20"/>
        </w:rPr>
        <w:t>seppädel on kahe jalaga `kapja penk, obose `jalga `raspeldavad pääl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meil koa on esimese jala kabjapi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k. kabjapi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gist käib `piaga raudpo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la, kelle `piale paned obuse jala</w:t>
      </w:r>
      <w:r w:rsidRPr="00E3787E">
        <w:rPr>
          <w:rFonts w:ascii="Times SUT" w:hAnsi="Times SUT" w:cs="Times SUT"/>
          <w:sz w:val="20"/>
        </w:rPr>
        <w:t xml:space="preserve"> Kos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plagin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`reega oo koa kabja plagin kuulda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obuse kabja plaginad kuulub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ku me nüit ussep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ld kabja plaginat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leme, siss `kargame `aknast `vupsti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lä </w:t>
      </w:r>
      <w:r w:rsidRPr="00E3787E">
        <w:rPr>
          <w:rFonts w:ascii="Times SUT" w:hAnsi="Times SUT" w:cs="Times SUT"/>
          <w:sz w:val="20"/>
        </w:rPr>
        <w:t xml:space="preserve">Ran; </w:t>
      </w:r>
      <w:r w:rsidRPr="00E3787E">
        <w:rPr>
          <w:rFonts w:ascii="Times SUT" w:hAnsi="Times SUT" w:cs="Times SUT"/>
          <w:i/>
          <w:sz w:val="20"/>
        </w:rPr>
        <w:t>Üte kõrraga `nõssi suu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mü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in ja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kabjapla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in </w:t>
      </w:r>
      <w:r w:rsidRPr="00E3787E">
        <w:rPr>
          <w:rFonts w:ascii="Times SUT" w:hAnsi="Times SUT" w:cs="Times SUT"/>
          <w:sz w:val="20"/>
        </w:rPr>
        <w:t>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kabja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puu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murispuu </w:t>
      </w:r>
      <w:r w:rsidRPr="00E3787E">
        <w:rPr>
          <w:rFonts w:ascii="Times SUT" w:hAnsi="Times SUT" w:cs="Times SUT"/>
          <w:i/>
          <w:sz w:val="20"/>
        </w:rPr>
        <w:t>unga kabjabu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saass katuse `alla, vihm `liutab soigud ja kabjapuud ää</w:t>
      </w:r>
      <w:r w:rsidRPr="00E3787E">
        <w:rPr>
          <w:rFonts w:ascii="Times SUT" w:hAnsi="Times SUT" w:cs="Times SUT"/>
          <w:sz w:val="20"/>
        </w:rPr>
        <w:t xml:space="preserve"> Lih; </w:t>
      </w:r>
      <w:r w:rsidRPr="00E3787E">
        <w:rPr>
          <w:rFonts w:ascii="Times SUT" w:hAnsi="Times SUT" w:cs="Times SUT"/>
          <w:i/>
          <w:sz w:val="20"/>
        </w:rPr>
        <w:t>Kabjapuudel olid ambad sihes saarikate jäus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`kaabjabud oo ülemesed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gid</w:t>
      </w:r>
      <w:r w:rsidRPr="00E3787E">
        <w:rPr>
          <w:rFonts w:ascii="Times SUT" w:hAnsi="Times SUT" w:cs="Times SUT"/>
          <w:sz w:val="20"/>
        </w:rPr>
        <w:t xml:space="preserve"> Aud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kabipuu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voki osa –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kabja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päev</w:t>
      </w:r>
      <w:r w:rsidRPr="00E3787E">
        <w:rPr>
          <w:rFonts w:ascii="Times SUT" w:hAnsi="Times SUT" w:cs="Times SUT"/>
          <w:sz w:val="20"/>
        </w:rPr>
        <w:t xml:space="preserve"> küünlapäeva teine järelpäev (4. II) </w:t>
      </w:r>
      <w:r w:rsidRPr="00E3787E">
        <w:rPr>
          <w:rFonts w:ascii="Times SUT" w:hAnsi="Times SUT" w:cs="Times SUT"/>
          <w:i/>
          <w:sz w:val="20"/>
        </w:rPr>
        <w:t>`küinlabe oli, siis oli `lühtribe ning siis oli kabjabe. poisigesed keisid ning aisid `küinla puna, et kabjabe veel on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raspel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kabja`rasvel</w:t>
      </w:r>
      <w:r w:rsidRPr="00E3787E">
        <w:rPr>
          <w:rFonts w:ascii="Times SUT" w:hAnsi="Times SUT" w:cs="Times SUT"/>
          <w:sz w:val="20"/>
        </w:rPr>
        <w:t xml:space="preserve"> viil, millega viilitakse hobuse kapja enne rautamist – Var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raud</w:t>
      </w:r>
      <w:r w:rsidRPr="00E3787E">
        <w:rPr>
          <w:rFonts w:ascii="Times SUT" w:hAnsi="Times SUT" w:cs="Times SUT"/>
          <w:sz w:val="20"/>
        </w:rPr>
        <w:t xml:space="preserve"> hobuseraud – Khk Juu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rohi</w:t>
      </w:r>
      <w:r w:rsidRPr="00E3787E">
        <w:rPr>
          <w:rFonts w:ascii="Times SUT" w:hAnsi="Times SUT" w:cs="Times SUT"/>
          <w:sz w:val="20"/>
        </w:rPr>
        <w:t xml:space="preserve"> metspipar (Asarum L) </w:t>
      </w:r>
      <w:r w:rsidRPr="00E3787E">
        <w:rPr>
          <w:rFonts w:ascii="Times SUT" w:hAnsi="Times SUT" w:cs="Times SUT"/>
          <w:i/>
          <w:sz w:val="20"/>
        </w:rPr>
        <w:t>kabjarohi one nagu obese kabjad.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kasvab vesise kõha piäl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tanu</w:t>
      </w:r>
      <w:r w:rsidRPr="00E3787E">
        <w:rPr>
          <w:rFonts w:ascii="Times SUT" w:hAnsi="Times SUT" w:cs="Times SUT"/>
          <w:sz w:val="20"/>
        </w:rPr>
        <w:t xml:space="preserve"> kabimüts – PJg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kabjotamma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kabjotamma </w:t>
      </w:r>
      <w:r w:rsidRPr="00E3787E">
        <w:rPr>
          <w:rFonts w:ascii="Times SUT" w:hAnsi="Times SUT" w:cs="Times SUT"/>
          <w:sz w:val="20"/>
        </w:rPr>
        <w:t xml:space="preserve">edasi-tagasi jooksma </w:t>
      </w:r>
      <w:r w:rsidRPr="00E3787E">
        <w:rPr>
          <w:rFonts w:ascii="Times SUT" w:hAnsi="Times SUT" w:cs="Times SUT"/>
          <w:i/>
          <w:sz w:val="20"/>
        </w:rPr>
        <w:t>mis na m</w:t>
      </w:r>
      <w:r w:rsidR="00E3787E" w:rsidRPr="00E3787E">
        <w:rPr>
          <w:rFonts w:ascii="Times SUT" w:hAnsi="Times SUT" w:cs="Times SUT"/>
          <w:i/>
          <w:sz w:val="20"/>
        </w:rPr>
        <w:t>u̬u̬d́</w:t>
      </w:r>
      <w:r w:rsidRPr="00E3787E">
        <w:rPr>
          <w:rFonts w:ascii="Times SUT" w:hAnsi="Times SUT" w:cs="Times SUT"/>
          <w:i/>
          <w:sz w:val="20"/>
        </w:rPr>
        <w:t>o sääl kabjotasõ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. küll naid `võ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ne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lo, ku na sääl vinee·ri takah kabjotamma nakasõ</w:t>
      </w:r>
      <w:r w:rsidRPr="00E3787E">
        <w:rPr>
          <w:rFonts w:ascii="Times SUT" w:hAnsi="Times SUT" w:cs="Times SUT"/>
          <w:sz w:val="20"/>
        </w:rPr>
        <w:t xml:space="preserve">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kabjukas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vana sukanäru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`tõmma üks kabjukas `otsa veel, missa `pa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jalu köid</w:t>
      </w:r>
      <w:r w:rsidRPr="00E3787E">
        <w:rPr>
          <w:rFonts w:ascii="Times SUT" w:hAnsi="Times SUT" w:cs="Times SUT"/>
          <w:sz w:val="20"/>
        </w:rPr>
        <w:t xml:space="preserve"> Aud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kabjus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kabju|s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Khk Pöi LäLo PäLo Juu; </w:t>
      </w:r>
      <w:r w:rsidRPr="00E3787E">
        <w:rPr>
          <w:rFonts w:ascii="Times SUT" w:hAnsi="Times SUT" w:cs="Times SUT"/>
          <w:i/>
          <w:sz w:val="20"/>
        </w:rPr>
        <w:t>kabjo|s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sse</w:t>
      </w:r>
      <w:r w:rsidRPr="00E3787E">
        <w:rPr>
          <w:rFonts w:ascii="Times SUT" w:hAnsi="Times SUT" w:cs="Times SUT"/>
          <w:sz w:val="20"/>
        </w:rPr>
        <w:t xml:space="preserve"> Mar,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Mih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lühikese säärega sokk </w:t>
      </w:r>
      <w:r w:rsidRPr="00E3787E">
        <w:rPr>
          <w:rFonts w:ascii="Times SUT" w:hAnsi="Times SUT" w:cs="Times SUT"/>
          <w:i/>
          <w:sz w:val="20"/>
        </w:rPr>
        <w:t>kabjossed `tehti luubaskondist saadik ja need `pandi teiste sukke `alla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`Muiste olid `taksed kabjused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nõelu mo kabjus `kinni, kabjusel auk sees. sukk oli põlbini, kabjused na poolest saadik</w:t>
      </w:r>
      <w:r w:rsidRPr="00E3787E">
        <w:rPr>
          <w:rFonts w:ascii="Times SUT" w:hAnsi="Times SUT" w:cs="Times SUT"/>
          <w:sz w:val="20"/>
        </w:rPr>
        <w:t xml:space="preserve"> Mih || sukapöid </w:t>
      </w:r>
      <w:r w:rsidRPr="00E3787E">
        <w:rPr>
          <w:rFonts w:ascii="Times SUT" w:hAnsi="Times SUT" w:cs="Times SUT"/>
          <w:i/>
          <w:sz w:val="20"/>
        </w:rPr>
        <w:t>teen suka kabjust</w:t>
      </w:r>
      <w:r w:rsidRPr="00E3787E">
        <w:rPr>
          <w:rFonts w:ascii="Times SUT" w:hAnsi="Times SUT" w:cs="Times SUT"/>
          <w:sz w:val="20"/>
        </w:rPr>
        <w:t xml:space="preserve"> Juu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midagi kabjataolist </w:t>
      </w:r>
      <w:r w:rsidRPr="00E3787E">
        <w:rPr>
          <w:rFonts w:ascii="Times SUT" w:hAnsi="Times SUT" w:cs="Times SUT"/>
          <w:i/>
          <w:sz w:val="20"/>
        </w:rPr>
        <w:t>mo ki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a kabjused jäänd `seie maha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Sui `käidi `paljajalu, sügiseks jala talla nahad olid kut kabjused, kövad ja paksud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nönda ää `kuivand kut kabjus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 nii köva kut va kabjus</w:t>
      </w:r>
      <w:r w:rsidRPr="00E3787E">
        <w:rPr>
          <w:rFonts w:ascii="Times SUT" w:hAnsi="Times SUT" w:cs="Times SUT"/>
          <w:sz w:val="20"/>
        </w:rPr>
        <w:t xml:space="preserve"> Pöi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kabla</w:t>
      </w:r>
      <w:r w:rsidRPr="00E3787E">
        <w:rPr>
          <w:rStyle w:val="ms3"/>
          <w:rFonts w:ascii="Times SUT" w:hAnsi="Times SUT" w:cs="Times SUT"/>
        </w:rPr>
        <w:t xml:space="preserve">1 </w:t>
      </w:r>
      <w:r w:rsidRPr="00E3787E">
        <w:rPr>
          <w:rFonts w:ascii="Times SUT" w:hAnsi="Times SUT" w:cs="Times SUT"/>
          <w:i/>
          <w:sz w:val="20"/>
        </w:rPr>
        <w:t>kabla</w:t>
      </w:r>
      <w:r w:rsidRPr="00E3787E">
        <w:rPr>
          <w:rFonts w:ascii="Times SUT" w:hAnsi="Times SUT" w:cs="Times SUT"/>
          <w:sz w:val="20"/>
        </w:rPr>
        <w:t xml:space="preserve"> Khk Kaa Käi Rei praht, rämps, koli </w:t>
      </w:r>
      <w:r w:rsidRPr="00E3787E">
        <w:rPr>
          <w:rFonts w:ascii="Times SUT" w:hAnsi="Times SUT" w:cs="Times SUT"/>
          <w:i/>
          <w:sz w:val="20"/>
        </w:rPr>
        <w:t>keik kuhad oo vanad kabla täis, peab muist ää pöletama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Kabla sihest on `raske midagid üles leida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nee pöletavad seal seda kabla</w:t>
      </w:r>
      <w:r w:rsidRPr="00E3787E">
        <w:rPr>
          <w:rFonts w:ascii="Times SUT" w:hAnsi="Times SUT" w:cs="Times SUT"/>
          <w:sz w:val="20"/>
        </w:rPr>
        <w:t xml:space="preserve"> Käi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kablu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kabla</w:t>
      </w:r>
      <w:r w:rsidRPr="00E3787E">
        <w:rPr>
          <w:rFonts w:ascii="Times SUT" w:hAnsi="Times SUT" w:cs="Times SUT"/>
          <w:sz w:val="20"/>
        </w:rPr>
        <w:t xml:space="preserve"> JMd Kod, n, g </w:t>
      </w:r>
      <w:r w:rsidRPr="00E3787E">
        <w:rPr>
          <w:rFonts w:ascii="Times SUT" w:hAnsi="Times SUT" w:cs="Times SUT"/>
          <w:i/>
          <w:sz w:val="20"/>
        </w:rPr>
        <w:t>`kapla</w:t>
      </w:r>
      <w:r w:rsidRPr="00E3787E">
        <w:rPr>
          <w:rFonts w:ascii="Times SUT" w:hAnsi="Times SUT" w:cs="Times SUT"/>
          <w:sz w:val="20"/>
        </w:rPr>
        <w:t xml:space="preserve"> Lüg oherdi kaba </w:t>
      </w:r>
      <w:r w:rsidRPr="00E3787E">
        <w:rPr>
          <w:rFonts w:ascii="Times SUT" w:hAnsi="Times SUT" w:cs="Times SUT"/>
          <w:i/>
          <w:sz w:val="20"/>
        </w:rPr>
        <w:t>Üks `kapla on `mitme oherdi `pääle, `kapla `vasta `tuetad `rinna, kui `puurid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oherdi kabla</w:t>
      </w:r>
      <w:r w:rsidRPr="00E3787E">
        <w:rPr>
          <w:rFonts w:ascii="Times SUT" w:hAnsi="Times SUT" w:cs="Times SUT"/>
          <w:sz w:val="20"/>
        </w:rPr>
        <w:t xml:space="preserve"> JMd || puupakk uhmrinuia ülemises otsas </w:t>
      </w:r>
      <w:r w:rsidRPr="00E3787E">
        <w:rPr>
          <w:rFonts w:ascii="Times SUT" w:hAnsi="Times SUT" w:cs="Times SUT"/>
          <w:i/>
          <w:sz w:val="20"/>
        </w:rPr>
        <w:t>ümmärgune nui õli,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jä 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diline kabla õtsan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kabra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kabla</w:t>
      </w:r>
      <w:r w:rsidRPr="00E3787E">
        <w:rPr>
          <w:rStyle w:val="ms3"/>
          <w:rFonts w:ascii="Times SUT" w:hAnsi="Times SUT" w:cs="Times SUT"/>
        </w:rPr>
        <w:t xml:space="preserve">3 </w:t>
      </w:r>
      <w:r w:rsidRPr="00E3787E">
        <w:rPr>
          <w:rFonts w:ascii="Times SUT" w:hAnsi="Times SUT" w:cs="Times SUT"/>
          <w:i/>
          <w:sz w:val="20"/>
        </w:rPr>
        <w:t>kabla</w:t>
      </w:r>
      <w:r w:rsidRPr="00E3787E">
        <w:rPr>
          <w:rFonts w:ascii="Times SUT" w:hAnsi="Times SUT" w:cs="Times SUT"/>
          <w:sz w:val="20"/>
        </w:rPr>
        <w:t xml:space="preserve"> puust kartulikonks – VJg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kabli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kabla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kabla</w:t>
      </w:r>
      <w:r w:rsidRPr="00E3787E">
        <w:rPr>
          <w:rFonts w:ascii="Times SUT" w:hAnsi="Times SUT" w:cs="Times SUT"/>
          <w:sz w:val="20"/>
        </w:rPr>
        <w:t xml:space="preserve"> ohelik; nöör </w:t>
      </w:r>
      <w:r w:rsidRPr="00E3787E">
        <w:rPr>
          <w:rFonts w:ascii="Times SUT" w:hAnsi="Times SUT" w:cs="Times SUT"/>
          <w:i/>
          <w:sz w:val="20"/>
        </w:rPr>
        <w:t>Kablal pole mütut keed nagu nööridel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Oli tegu ennekut kabla kaala sai</w:t>
      </w:r>
      <w:r w:rsidRPr="00E3787E">
        <w:rPr>
          <w:rFonts w:ascii="Times SUT" w:hAnsi="Times SUT" w:cs="Times SUT"/>
          <w:sz w:val="20"/>
        </w:rPr>
        <w:t xml:space="preserve"> Emm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kabel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jaan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sõim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No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umma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kül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kablajaani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kokko `saanu</w:t>
      </w:r>
      <w:r w:rsidRPr="00E3787E">
        <w:rPr>
          <w:rFonts w:ascii="Times SUT" w:hAnsi="Times SUT" w:cs="Times SUT"/>
          <w:sz w:val="20"/>
        </w:rPr>
        <w:t xml:space="preserve"> Rõu; Oh sa </w:t>
      </w:r>
      <w:r w:rsidRPr="00E3787E">
        <w:rPr>
          <w:rFonts w:ascii="Times SUT" w:hAnsi="Times SUT" w:cs="Times SUT"/>
          <w:i/>
          <w:sz w:val="20"/>
        </w:rPr>
        <w:t>kablajaa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Igäväne kabla jaa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sz w:val="20"/>
        </w:rPr>
        <w:t xml:space="preserve"> Vas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jaanus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hum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Kik nööri mis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ga kätte sai tei ohjes, m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va kablajaanus, kik ta ärä viab</w:t>
      </w:r>
      <w:r w:rsidRPr="00E3787E">
        <w:rPr>
          <w:rFonts w:ascii="Times SUT" w:hAnsi="Times SUT" w:cs="Times SUT"/>
          <w:sz w:val="20"/>
        </w:rPr>
        <w:t xml:space="preserve"> Pst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kammits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kabelkammits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kablakas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kabla|kas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Ris Jür (vana kulunud) köis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kabel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lastRenderedPageBreak/>
        <w:t>kablakas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`kaplagad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 xml:space="preserve">hum </w:t>
      </w:r>
      <w:r w:rsidRPr="00E3787E">
        <w:rPr>
          <w:rFonts w:ascii="Times SUT" w:hAnsi="Times SUT" w:cs="Times SUT"/>
          <w:sz w:val="20"/>
        </w:rPr>
        <w:t xml:space="preserve">jalad </w:t>
      </w:r>
      <w:r w:rsidRPr="00E3787E">
        <w:rPr>
          <w:rFonts w:ascii="Times SUT" w:hAnsi="Times SUT" w:cs="Times SUT"/>
          <w:i/>
          <w:sz w:val="20"/>
        </w:rPr>
        <w:t>Läks `nindat `kaplagad `ullusivad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Vanaeit sidis `nindat `kaplagad `välkusivad</w:t>
      </w:r>
      <w:r w:rsidRPr="00E3787E">
        <w:rPr>
          <w:rFonts w:ascii="Times SUT" w:hAnsi="Times SUT" w:cs="Times SUT"/>
          <w:sz w:val="20"/>
        </w:rPr>
        <w:t xml:space="preserve"> Jõh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kablakas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kablakas</w:t>
      </w:r>
      <w:r w:rsidRPr="00E3787E">
        <w:rPr>
          <w:rFonts w:ascii="Times SUT" w:hAnsi="Times SUT" w:cs="Times SUT"/>
          <w:sz w:val="20"/>
        </w:rPr>
        <w:t xml:space="preserve"> LNg Ris 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tubli, kahmakas (inimesest)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; kohtlane, lollakas – Ris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kablakene</w:t>
      </w:r>
      <w:r w:rsidRPr="00E3787E">
        <w:rPr>
          <w:rStyle w:val="ms3"/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sz w:val="16"/>
        </w:rPr>
        <w:t>dem</w:t>
      </w:r>
      <w:r w:rsidRPr="00E3787E">
        <w:rPr>
          <w:rFonts w:ascii="Times SUT" w:hAnsi="Times SUT" w:cs="Times SUT"/>
          <w:sz w:val="20"/>
        </w:rPr>
        <w:t xml:space="preserve"> &lt; kabel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kablak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 xml:space="preserve">nõ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susati säält läbi, et nimä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ka lää es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mullõ kablakõnõ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ti `köütä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kablama</w:t>
      </w:r>
      <w:r w:rsidRPr="00E3787E">
        <w:rPr>
          <w:rFonts w:ascii="Times SUT" w:hAnsi="Times SUT" w:cs="Times SUT"/>
          <w:sz w:val="20"/>
        </w:rPr>
        <w:t xml:space="preserve"> kõplama </w:t>
      </w:r>
      <w:r w:rsidRPr="00E3787E">
        <w:rPr>
          <w:rFonts w:ascii="Times SUT" w:hAnsi="Times SUT" w:cs="Times SUT"/>
          <w:i/>
          <w:sz w:val="20"/>
        </w:rPr>
        <w:t>tahan karduli `rohtu `minna kablama</w:t>
      </w:r>
      <w:r w:rsidRPr="00E3787E">
        <w:rPr>
          <w:rFonts w:ascii="Times SUT" w:hAnsi="Times SUT" w:cs="Times SUT"/>
          <w:sz w:val="20"/>
        </w:rPr>
        <w:t xml:space="preserve"> Käi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kabla|ne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tse</w:t>
      </w:r>
      <w:r w:rsidRPr="00E3787E">
        <w:rPr>
          <w:rFonts w:ascii="Times SUT" w:hAnsi="Times SUT" w:cs="Times SUT"/>
          <w:sz w:val="20"/>
        </w:rPr>
        <w:t xml:space="preserve"> Nõo Ote Urv, </w:t>
      </w:r>
      <w:r w:rsidRPr="00E3787E">
        <w:rPr>
          <w:rFonts w:ascii="Times SUT" w:hAnsi="Times SUT" w:cs="Times SUT"/>
          <w:i/>
          <w:sz w:val="20"/>
        </w:rPr>
        <w:noBreakHyphen/>
        <w:t>nõ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dsõ</w:t>
      </w:r>
      <w:r w:rsidRPr="00E3787E">
        <w:rPr>
          <w:rFonts w:ascii="Times SUT" w:hAnsi="Times SUT" w:cs="Times SUT"/>
          <w:sz w:val="20"/>
        </w:rPr>
        <w:t xml:space="preserve"> Rõu Vas Se/g </w:t>
      </w:r>
      <w:r w:rsidRPr="00E3787E">
        <w:rPr>
          <w:rFonts w:ascii="Times SUT" w:hAnsi="Times SUT" w:cs="Times SUT"/>
          <w:i/>
          <w:sz w:val="20"/>
        </w:rPr>
        <w:noBreakHyphen/>
        <w:t>tsõ</w:t>
      </w:r>
      <w:r w:rsidRPr="00E3787E">
        <w:rPr>
          <w:rFonts w:ascii="Times SUT" w:hAnsi="Times SUT" w:cs="Times SUT"/>
          <w:sz w:val="20"/>
        </w:rPr>
        <w:t xml:space="preserve">/ Lut; </w:t>
      </w:r>
      <w:r w:rsidRPr="00E3787E">
        <w:rPr>
          <w:rFonts w:ascii="Times SUT" w:hAnsi="Times SUT" w:cs="Times SUT"/>
          <w:i/>
          <w:sz w:val="20"/>
        </w:rPr>
        <w:t>`kaplanõ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kabladsõ</w:t>
      </w:r>
      <w:r w:rsidRPr="00E3787E">
        <w:rPr>
          <w:rFonts w:ascii="Times SUT" w:hAnsi="Times SUT" w:cs="Times SUT"/>
          <w:sz w:val="20"/>
        </w:rPr>
        <w:t xml:space="preserve"> Har nöörist </w:t>
      </w:r>
      <w:r w:rsidRPr="00E3787E">
        <w:rPr>
          <w:rFonts w:ascii="Times SUT" w:hAnsi="Times SUT" w:cs="Times SUT"/>
          <w:i/>
          <w:sz w:val="20"/>
        </w:rPr>
        <w:t>meil `olli vanast kablane mä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ss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obesa lentsi olliva kablatse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hobõsõ haina mä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ss om `kaplane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kablanõ vang pääl</w:t>
      </w:r>
      <w:r w:rsidRPr="00E3787E">
        <w:rPr>
          <w:rFonts w:ascii="Times SUT" w:hAnsi="Times SUT" w:cs="Times SUT"/>
          <w:sz w:val="20"/>
        </w:rPr>
        <w:t xml:space="preserve"> Rõu;  </w:t>
      </w:r>
      <w:r w:rsidRPr="00E3787E">
        <w:rPr>
          <w:rFonts w:ascii="Times SUT" w:hAnsi="Times SUT" w:cs="Times SUT"/>
          <w:i/>
          <w:sz w:val="20"/>
        </w:rPr>
        <w:t>Kablanõ kolmõ haroga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mit n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r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l, `t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ga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liva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kaadsa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kinni köüdedö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Se; </w:t>
      </w:r>
      <w:r w:rsidRPr="00E3787E">
        <w:rPr>
          <w:rFonts w:ascii="Times SUT" w:hAnsi="Times SUT" w:cs="Times SUT"/>
          <w:i/>
          <w:sz w:val="20"/>
        </w:rPr>
        <w:t>kuodil um kannõ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, kablanõ vai rihmanõ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kablune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kabli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kabli</w:t>
      </w:r>
      <w:r w:rsidRPr="00E3787E">
        <w:rPr>
          <w:rFonts w:ascii="Times SUT" w:hAnsi="Times SUT" w:cs="Times SUT"/>
          <w:sz w:val="20"/>
        </w:rPr>
        <w:t xml:space="preserve"> Muh L(</w:t>
      </w:r>
      <w:r w:rsidRPr="00E3787E">
        <w:rPr>
          <w:rFonts w:ascii="Times SUT" w:hAnsi="Times SUT" w:cs="Times SUT"/>
          <w:i/>
          <w:sz w:val="20"/>
        </w:rPr>
        <w:t>kapel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`kapli</w:t>
      </w:r>
      <w:r w:rsidRPr="00E3787E">
        <w:rPr>
          <w:rFonts w:ascii="Times SUT" w:hAnsi="Times SUT" w:cs="Times SUT"/>
          <w:sz w:val="20"/>
        </w:rPr>
        <w:t xml:space="preserve"> Kse) K Kod M Puh; n, g </w:t>
      </w:r>
      <w:r w:rsidRPr="00E3787E">
        <w:rPr>
          <w:rFonts w:ascii="Times SUT" w:hAnsi="Times SUT" w:cs="Times SUT"/>
          <w:i/>
          <w:sz w:val="20"/>
        </w:rPr>
        <w:t>kaabli</w:t>
      </w:r>
      <w:r w:rsidRPr="00E3787E">
        <w:rPr>
          <w:rFonts w:ascii="Times SUT" w:hAnsi="Times SUT" w:cs="Times SUT"/>
          <w:sz w:val="20"/>
        </w:rPr>
        <w:t xml:space="preserve"> San; n, g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li</w:t>
      </w:r>
      <w:r w:rsidRPr="00E3787E">
        <w:rPr>
          <w:rFonts w:ascii="Times SUT" w:hAnsi="Times SUT" w:cs="Times SUT"/>
          <w:sz w:val="20"/>
        </w:rPr>
        <w:t xml:space="preserve"> Lei(n </w:t>
      </w:r>
      <w:r w:rsidRPr="00E3787E">
        <w:rPr>
          <w:rFonts w:ascii="Times SUT" w:hAnsi="Times SUT" w:cs="Times SUT"/>
          <w:i/>
          <w:sz w:val="20"/>
        </w:rPr>
        <w:t>kap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kabli</w:t>
      </w:r>
      <w:r w:rsidRPr="00E3787E">
        <w:rPr>
          <w:rFonts w:ascii="Times SUT" w:hAnsi="Times SUT" w:cs="Times SUT"/>
          <w:sz w:val="20"/>
        </w:rPr>
        <w:t>)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</w:t>
      </w:r>
      <w:r w:rsidRPr="00E3787E">
        <w:rPr>
          <w:rFonts w:ascii="Times SUT" w:hAnsi="Times SUT" w:cs="Times SUT"/>
          <w:sz w:val="20"/>
        </w:rPr>
        <w:t xml:space="preserve">2–4-haruline konks kartulivõtmiseks või sõnniku koormast mahakiskumiseks </w:t>
      </w:r>
      <w:r w:rsidRPr="00E3787E">
        <w:rPr>
          <w:rFonts w:ascii="Times SUT" w:hAnsi="Times SUT" w:cs="Times SUT"/>
          <w:i/>
          <w:sz w:val="20"/>
        </w:rPr>
        <w:t xml:space="preserve">mine too `mulle kardule kabli </w:t>
      </w:r>
      <w:r w:rsidRPr="00E3787E">
        <w:rPr>
          <w:rFonts w:ascii="Times SUT" w:hAnsi="Times SUT" w:cs="Times SUT"/>
          <w:sz w:val="20"/>
        </w:rPr>
        <w:t xml:space="preserve">Mär; </w:t>
      </w:r>
      <w:r w:rsidRPr="00E3787E">
        <w:rPr>
          <w:rFonts w:ascii="Times SUT" w:hAnsi="Times SUT" w:cs="Times SUT"/>
          <w:i/>
          <w:sz w:val="20"/>
        </w:rPr>
        <w:t>kabli `enne oli kahe aruga,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nüid oo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aruga. kabliga tõmmatasse sõnikud maha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kus seoksed kibised maad oo, `võetasse koa kabliga</w:t>
      </w:r>
      <w:r w:rsidRPr="00E3787E">
        <w:rPr>
          <w:rFonts w:ascii="Times SUT" w:hAnsi="Times SUT" w:cs="Times SUT"/>
          <w:sz w:val="20"/>
        </w:rPr>
        <w:t xml:space="preserve"> [kartuleid], </w:t>
      </w:r>
      <w:r w:rsidRPr="00E3787E">
        <w:rPr>
          <w:rFonts w:ascii="Times SUT" w:hAnsi="Times SUT" w:cs="Times SUT"/>
          <w:i/>
          <w:sz w:val="20"/>
        </w:rPr>
        <w:t xml:space="preserve">ei tee `sõrmi kibedäss </w:t>
      </w:r>
      <w:r w:rsidRPr="00E3787E">
        <w:rPr>
          <w:rFonts w:ascii="Times SUT" w:hAnsi="Times SUT" w:cs="Times SUT"/>
          <w:sz w:val="20"/>
        </w:rPr>
        <w:t xml:space="preserve">Vig; tuhli </w:t>
      </w:r>
      <w:r w:rsidRPr="00E3787E">
        <w:rPr>
          <w:rFonts w:ascii="Times SUT" w:hAnsi="Times SUT" w:cs="Times SUT"/>
          <w:i/>
          <w:sz w:val="20"/>
        </w:rPr>
        <w:t xml:space="preserve">kapel </w:t>
      </w:r>
      <w:r w:rsidRPr="00E3787E">
        <w:rPr>
          <w:rFonts w:ascii="Times SUT" w:hAnsi="Times SUT" w:cs="Times SUT"/>
          <w:sz w:val="20"/>
        </w:rPr>
        <w:t>Kse;</w:t>
      </w:r>
      <w:r w:rsidRPr="00E3787E">
        <w:rPr>
          <w:rFonts w:ascii="Times SUT" w:hAnsi="Times SUT" w:cs="Times SUT"/>
          <w:i/>
          <w:sz w:val="20"/>
        </w:rPr>
        <w:t xml:space="preserve"> õuna `võtmise kabli, kolmõ aruga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Võta aga kabli kätte ja mine kardulid kiskuma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kabliga `enne kaabiti ikke sönikud, kui ei oln `kronkisi kenega maha `voeti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kahe aruga kablid olid ikka änamasti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kabli koo `jääres muas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sõ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nikud `ki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lal kabliga maha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Mia sugugi ilma kablite kartulid võtta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saa, kabli tõmbab mättast vällä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Obest es ole, siss kaabiti kablidega `kartul üless</w:t>
      </w:r>
      <w:r w:rsidRPr="00E3787E">
        <w:rPr>
          <w:rFonts w:ascii="Times SUT" w:hAnsi="Times SUT" w:cs="Times SUT"/>
          <w:sz w:val="20"/>
        </w:rPr>
        <w:t xml:space="preserve"> Hel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kabla</w:t>
      </w:r>
      <w:r w:rsidRPr="00E3787E">
        <w:rPr>
          <w:rFonts w:ascii="Times SUT" w:hAnsi="Times SUT" w:cs="Times SUT"/>
          <w:sz w:val="20"/>
          <w:vertAlign w:val="superscript"/>
        </w:rPr>
        <w:t>3</w:t>
      </w:r>
      <w:r w:rsidRPr="00E3787E">
        <w:rPr>
          <w:rFonts w:ascii="Times SUT" w:hAnsi="Times SUT" w:cs="Times SUT"/>
          <w:sz w:val="20"/>
        </w:rPr>
        <w:t>, kabra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kabri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viljatuulamisel tarvitatav hark </w:t>
      </w:r>
      <w:r w:rsidRPr="00E3787E">
        <w:rPr>
          <w:rFonts w:ascii="Times SUT" w:hAnsi="Times SUT" w:cs="Times SUT"/>
          <w:i/>
          <w:sz w:val="20"/>
        </w:rPr>
        <w:t>vanasti tuulati ikka paljast kabliga, nüid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 massinad puhas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kabliga `aetse aganud üles rehe tegu `aegas</w:t>
      </w:r>
      <w:r w:rsidRPr="00E3787E">
        <w:rPr>
          <w:rFonts w:ascii="Times SUT" w:hAnsi="Times SUT" w:cs="Times SUT"/>
          <w:sz w:val="20"/>
        </w:rPr>
        <w:t xml:space="preserve"> 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> maakirves – Lih VJg Plt KJn Krk Lei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 xml:space="preserve"> künakirves </w:t>
      </w:r>
      <w:r w:rsidRPr="00E3787E">
        <w:rPr>
          <w:rFonts w:ascii="Times SUT" w:hAnsi="Times SUT" w:cs="Times SUT"/>
          <w:i/>
          <w:sz w:val="20"/>
        </w:rPr>
        <w:t>kaablige tetäss künä</w:t>
      </w:r>
      <w:r w:rsidRPr="00E3787E">
        <w:rPr>
          <w:rFonts w:ascii="Times SUT" w:hAnsi="Times SUT" w:cs="Times SUT"/>
          <w:sz w:val="20"/>
        </w:rPr>
        <w:t xml:space="preserve"> 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5.</w:t>
      </w:r>
      <w:r w:rsidRPr="00E3787E">
        <w:rPr>
          <w:rFonts w:ascii="Times SUT" w:hAnsi="Times SUT" w:cs="Times SUT"/>
          <w:sz w:val="20"/>
        </w:rPr>
        <w:t xml:space="preserve"> kõblas – Mih Pär Saa Kod Pil Krk Puh Nõo Lut </w:t>
      </w:r>
      <w:r w:rsidRPr="00E3787E">
        <w:rPr>
          <w:rFonts w:ascii="Times SUT" w:hAnsi="Times SUT" w:cs="Times SUT"/>
          <w:i/>
          <w:sz w:val="20"/>
        </w:rPr>
        <w:t>`konksisin kõik kabliga `ümmer `kartuli moa</w:t>
      </w:r>
      <w:r w:rsidRPr="00E3787E">
        <w:rPr>
          <w:rFonts w:ascii="Times SUT" w:hAnsi="Times SUT" w:cs="Times SUT"/>
          <w:sz w:val="20"/>
        </w:rPr>
        <w:t xml:space="preserve"> Pil; </w:t>
      </w:r>
      <w:r w:rsidRPr="00E3787E">
        <w:rPr>
          <w:rFonts w:ascii="Times SUT" w:hAnsi="Times SUT" w:cs="Times SUT"/>
          <w:i/>
          <w:sz w:val="20"/>
        </w:rPr>
        <w:t>kabliga kablitadas `p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te </w:t>
      </w:r>
      <w:r w:rsidRPr="00E3787E">
        <w:rPr>
          <w:rFonts w:ascii="Times SUT" w:hAnsi="Times SUT" w:cs="Times SUT"/>
          <w:sz w:val="20"/>
        </w:rPr>
        <w:t xml:space="preserve">Puh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kabla</w:t>
      </w:r>
      <w:r w:rsidRPr="00E3787E">
        <w:rPr>
          <w:rFonts w:ascii="Times SUT" w:hAnsi="Times SUT" w:cs="Times SUT"/>
          <w:sz w:val="20"/>
          <w:vertAlign w:val="superscript"/>
        </w:rPr>
        <w:t>3</w:t>
      </w:r>
      <w:r w:rsidRPr="00E3787E">
        <w:rPr>
          <w:rFonts w:ascii="Times SUT" w:hAnsi="Times SUT" w:cs="Times SUT"/>
          <w:sz w:val="20"/>
        </w:rPr>
        <w:t>, kabra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kabri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6.</w:t>
      </w:r>
      <w:r w:rsidRPr="00E3787E">
        <w:rPr>
          <w:rFonts w:ascii="Times SUT" w:hAnsi="Times SUT" w:cs="Times SUT"/>
          <w:sz w:val="20"/>
        </w:rPr>
        <w:t> pootshaak –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kõbli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kabli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kabli</w:t>
      </w:r>
      <w:r w:rsidRPr="00E3787E">
        <w:rPr>
          <w:rFonts w:ascii="Times SUT" w:hAnsi="Times SUT" w:cs="Times SUT"/>
          <w:sz w:val="20"/>
        </w:rPr>
        <w:t xml:space="preserve"> Pöi Muh Hi vanast köiest või trossist harutatud keere või takk </w:t>
      </w:r>
      <w:r w:rsidRPr="00E3787E">
        <w:rPr>
          <w:rFonts w:ascii="Times SUT" w:hAnsi="Times SUT" w:cs="Times SUT"/>
          <w:i/>
          <w:sz w:val="20"/>
        </w:rPr>
        <w:t>kablidest lahutakse triiv`värki. kablist tehakse köit koa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tegi kablist kööve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Köis `raiude tükkideks, `panda suja vee `sisse liguma ja siis näpuvahel `kista kabliks. Törvase kövest saab parama kabli. Kabliga `triivida `laeva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mehed keerutasid kablidest köve</w:t>
      </w:r>
      <w:r w:rsidRPr="00E3787E">
        <w:rPr>
          <w:rFonts w:ascii="Times SUT" w:hAnsi="Times SUT" w:cs="Times SUT"/>
          <w:sz w:val="20"/>
        </w:rPr>
        <w:t xml:space="preserve"> Phl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kabli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kabli</w:t>
      </w:r>
      <w:r w:rsidRPr="00E3787E">
        <w:rPr>
          <w:rFonts w:ascii="Times SUT" w:hAnsi="Times SUT" w:cs="Times SUT"/>
          <w:sz w:val="20"/>
        </w:rPr>
        <w:t xml:space="preserve"> hauskar </w:t>
      </w:r>
      <w:r w:rsidRPr="00E3787E">
        <w:rPr>
          <w:rFonts w:ascii="Times SUT" w:hAnsi="Times SUT" w:cs="Times SUT"/>
          <w:i/>
          <w:sz w:val="20"/>
        </w:rPr>
        <w:t>`ouster `üita vahest ka kabli</w:t>
      </w:r>
      <w:r w:rsidRPr="00E3787E">
        <w:rPr>
          <w:rFonts w:ascii="Times SUT" w:hAnsi="Times SUT" w:cs="Times SUT"/>
          <w:sz w:val="20"/>
        </w:rPr>
        <w:t xml:space="preserve"> Emm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kappel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aid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kabeliaed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kabli|k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tõrvatud nöör </w:t>
      </w:r>
      <w:r w:rsidRPr="00E3787E">
        <w:rPr>
          <w:rFonts w:ascii="Times SUT" w:hAnsi="Times SUT" w:cs="Times SUT"/>
          <w:i/>
          <w:sz w:val="20"/>
        </w:rPr>
        <w:t>kablikit `aeti `viiskõ `pe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rä, õt ar mädänesi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ni ruttu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kee</w:t>
      </w:r>
      <w:r w:rsidRPr="00E3787E">
        <w:rPr>
          <w:rStyle w:val="PoolpaksKiri"/>
          <w:rFonts w:ascii="Times SUT" w:hAnsi="Times SUT" w:cs="Times SUT"/>
        </w:rPr>
        <w:t>, -</w:t>
      </w:r>
      <w:r w:rsidRPr="00E3787E">
        <w:rPr>
          <w:rStyle w:val="ms4"/>
          <w:rFonts w:ascii="Times SUT" w:hAnsi="Times SUT" w:cs="Times SUT"/>
        </w:rPr>
        <w:t>kesi</w:t>
      </w:r>
      <w:r w:rsidRPr="00E3787E">
        <w:rPr>
          <w:rFonts w:ascii="Times SUT" w:hAnsi="Times SUT" w:cs="Times SUT"/>
          <w:sz w:val="20"/>
        </w:rPr>
        <w:t xml:space="preserve"> tõrvatud trossist või köiest harutatud keere, säie </w:t>
      </w:r>
      <w:r w:rsidRPr="00E3787E">
        <w:rPr>
          <w:rFonts w:ascii="Times SUT" w:hAnsi="Times SUT" w:cs="Times SUT"/>
          <w:i/>
          <w:sz w:val="20"/>
        </w:rPr>
        <w:t>kablikeed o kanepist nagu karva pärsid. see ro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o kabli ketest `tehtud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kabli kesi on törvas nöörist, keerudaks kogu ja köis `valmis</w:t>
      </w:r>
      <w:r w:rsidRPr="00E3787E">
        <w:rPr>
          <w:rFonts w:ascii="Times SUT" w:hAnsi="Times SUT" w:cs="Times SUT"/>
          <w:sz w:val="20"/>
        </w:rPr>
        <w:t xml:space="preserve"> Käi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kabelkee, kabliskesi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köis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kablikeedest keerutatud köis</w:t>
      </w:r>
      <w:r w:rsidRPr="00E3787E">
        <w:rPr>
          <w:rFonts w:ascii="Times SUT" w:hAnsi="Times SUT" w:cs="Times SUT"/>
          <w:b/>
          <w:sz w:val="20"/>
        </w:rPr>
        <w:t xml:space="preserve"> – </w:t>
      </w:r>
      <w:r w:rsidRPr="00E3787E">
        <w:rPr>
          <w:rFonts w:ascii="Times SUT" w:hAnsi="Times SUT" w:cs="Times SUT"/>
          <w:sz w:val="20"/>
        </w:rPr>
        <w:t>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lastRenderedPageBreak/>
        <w:t>kablima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kablima</w:t>
      </w:r>
      <w:r w:rsidRPr="00E3787E">
        <w:rPr>
          <w:rFonts w:ascii="Times SUT" w:hAnsi="Times SUT" w:cs="Times SUT"/>
          <w:sz w:val="20"/>
        </w:rPr>
        <w:t xml:space="preserve"> Khk Mus Mär Tõs Tor Ris Kos Koe VJg Trm Plt Pil Krk Puh kabliga töötama </w:t>
      </w:r>
      <w:r w:rsidRPr="00E3787E">
        <w:rPr>
          <w:rFonts w:ascii="Times SUT" w:hAnsi="Times SUT" w:cs="Times SUT"/>
          <w:i/>
          <w:sz w:val="20"/>
        </w:rPr>
        <w:t>tüdruk  kablib ajas kardulid. eila kablisin 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jal sõnikud maha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kablisime põllu peal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`enne vanal ajal on madarad kablitud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pienart kablima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tule `kartulid kablima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porgantit ei saa kablide. kaali ja kapuste tulev kablide</w:t>
      </w:r>
      <w:r w:rsidRPr="00E3787E">
        <w:rPr>
          <w:rFonts w:ascii="Times SUT" w:hAnsi="Times SUT" w:cs="Times SUT"/>
          <w:sz w:val="20"/>
        </w:rPr>
        <w:t xml:space="preserve"> Krk || riisuma </w:t>
      </w:r>
      <w:r w:rsidRPr="00E3787E">
        <w:rPr>
          <w:rFonts w:ascii="Times SUT" w:hAnsi="Times SUT" w:cs="Times SUT"/>
          <w:i/>
          <w:sz w:val="20"/>
        </w:rPr>
        <w:t>piab eina maa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lt ää kablima</w:t>
      </w:r>
      <w:r w:rsidRPr="00E3787E">
        <w:rPr>
          <w:rFonts w:ascii="Times SUT" w:hAnsi="Times SUT" w:cs="Times SUT"/>
          <w:sz w:val="20"/>
        </w:rPr>
        <w:t xml:space="preserve"> Mus || krabama </w:t>
      </w:r>
      <w:r w:rsidRPr="00E3787E">
        <w:rPr>
          <w:rFonts w:ascii="Times SUT" w:hAnsi="Times SUT" w:cs="Times SUT"/>
          <w:i/>
          <w:sz w:val="20"/>
        </w:rPr>
        <w:t>akkas kablima siit teiste eest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kablitama, krablima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kablis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kabelis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kablisk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kablisked</w:t>
      </w:r>
      <w:r w:rsidRPr="00E3787E">
        <w:rPr>
          <w:rFonts w:ascii="Times SUT" w:hAnsi="Times SUT" w:cs="Times SUT"/>
          <w:sz w:val="20"/>
        </w:rPr>
        <w:t xml:space="preserve"> tõrvatud nöörist tehtud jalanõud </w:t>
      </w:r>
      <w:r w:rsidRPr="00E3787E">
        <w:rPr>
          <w:rFonts w:ascii="Times SUT" w:hAnsi="Times SUT" w:cs="Times SUT"/>
          <w:i/>
          <w:sz w:val="20"/>
        </w:rPr>
        <w:t>pane kablisked `jalge, ära tule `paljeld</w:t>
      </w:r>
      <w:r w:rsidRPr="00E3787E">
        <w:rPr>
          <w:rFonts w:ascii="Times SUT" w:hAnsi="Times SUT" w:cs="Times SUT"/>
          <w:sz w:val="20"/>
        </w:rPr>
        <w:t xml:space="preserve"> Phl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kablis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kesi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kablisk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si</w:t>
      </w:r>
      <w:r w:rsidRPr="00E3787E">
        <w:rPr>
          <w:rFonts w:ascii="Times SUT" w:hAnsi="Times SUT" w:cs="Times SUT"/>
          <w:sz w:val="20"/>
        </w:rPr>
        <w:t xml:space="preserve"> = kablikee </w:t>
      </w:r>
      <w:r w:rsidRPr="00E3787E">
        <w:rPr>
          <w:rFonts w:ascii="Times SUT" w:hAnsi="Times SUT" w:cs="Times SUT"/>
          <w:i/>
          <w:sz w:val="20"/>
        </w:rPr>
        <w:t>mihed tegeved kablisk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tt</w:t>
      </w:r>
      <w:r w:rsidRPr="00E3787E">
        <w:rPr>
          <w:rFonts w:ascii="Times SUT" w:hAnsi="Times SUT" w:cs="Times SUT"/>
          <w:sz w:val="20"/>
        </w:rPr>
        <w:t xml:space="preserve"> Phl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kablitama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kablitama</w:t>
      </w:r>
      <w:r w:rsidRPr="00E3787E">
        <w:rPr>
          <w:rFonts w:ascii="Times SUT" w:hAnsi="Times SUT" w:cs="Times SUT"/>
          <w:sz w:val="20"/>
        </w:rPr>
        <w:t xml:space="preserve"> Var Tõs Khn;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litama</w:t>
      </w:r>
      <w:r w:rsidRPr="00E3787E">
        <w:rPr>
          <w:rFonts w:ascii="Times SUT" w:hAnsi="Times SUT" w:cs="Times SUT"/>
          <w:sz w:val="20"/>
        </w:rPr>
        <w:t xml:space="preserve"> Lut kabliga töötama </w:t>
      </w:r>
      <w:r w:rsidRPr="00E3787E">
        <w:rPr>
          <w:rFonts w:ascii="Times SUT" w:hAnsi="Times SUT" w:cs="Times SUT"/>
          <w:i/>
          <w:sz w:val="20"/>
        </w:rPr>
        <w:t>kablitasi `kartuli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tüdrikud kablitavad sõnikud `peale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 xml:space="preserve">Mia kablitasi mjõtu `korda `kuasta </w:t>
      </w:r>
      <w:r w:rsidRPr="00E3787E">
        <w:rPr>
          <w:rFonts w:ascii="Times SUT" w:hAnsi="Times SUT" w:cs="Times SUT"/>
          <w:sz w:val="20"/>
        </w:rPr>
        <w:t>(kapsa)</w:t>
      </w:r>
      <w:r w:rsidRPr="00E3787E">
        <w:rPr>
          <w:rFonts w:ascii="Times SUT" w:hAnsi="Times SUT" w:cs="Times SUT"/>
          <w:i/>
          <w:sz w:val="20"/>
        </w:rPr>
        <w:t xml:space="preserve"> jaad läbi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vaia `kaplita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r `kapsta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kablima, kablitsema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kablitsema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kablitsema</w:t>
      </w:r>
      <w:r w:rsidRPr="00E3787E">
        <w:rPr>
          <w:rFonts w:ascii="Times SUT" w:hAnsi="Times SUT" w:cs="Times SUT"/>
          <w:sz w:val="20"/>
        </w:rPr>
        <w:t xml:space="preserve">  </w:t>
      </w:r>
      <w:r w:rsidRPr="00E3787E">
        <w:rPr>
          <w:rFonts w:ascii="Times SUT" w:hAnsi="Times SUT" w:cs="Times SUT"/>
          <w:i/>
          <w:sz w:val="20"/>
        </w:rPr>
        <w:t>`öötse kablitamene, kui rohitsed või kablitsed `rohtu ära</w:t>
      </w:r>
      <w:r w:rsidRPr="00E3787E">
        <w:rPr>
          <w:rFonts w:ascii="Times SUT" w:hAnsi="Times SUT" w:cs="Times SUT"/>
          <w:sz w:val="20"/>
        </w:rPr>
        <w:t xml:space="preserve"> Var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kablitama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kablu</w:t>
      </w:r>
      <w:r w:rsidRPr="00E3787E">
        <w:rPr>
          <w:rStyle w:val="ms3"/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kablu </w:t>
      </w:r>
      <w:r w:rsidRPr="00E3787E">
        <w:rPr>
          <w:rFonts w:ascii="Times SUT" w:hAnsi="Times SUT" w:cs="Times SUT"/>
          <w:sz w:val="20"/>
        </w:rPr>
        <w:t xml:space="preserve">Khk Rei rämps </w:t>
      </w:r>
      <w:r w:rsidRPr="00E3787E">
        <w:rPr>
          <w:rFonts w:ascii="Times SUT" w:hAnsi="Times SUT" w:cs="Times SUT"/>
          <w:i/>
          <w:sz w:val="20"/>
        </w:rPr>
        <w:t>keik kuhad `söukest kablu ja kola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täis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kabla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kablune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kablune</w:t>
      </w:r>
      <w:r w:rsidRPr="00E3787E">
        <w:rPr>
          <w:rFonts w:ascii="Times SUT" w:hAnsi="Times SUT" w:cs="Times SUT"/>
          <w:sz w:val="20"/>
        </w:rPr>
        <w:t xml:space="preserve"> San; pl </w:t>
      </w:r>
      <w:r w:rsidRPr="00E3787E">
        <w:rPr>
          <w:rFonts w:ascii="Times SUT" w:hAnsi="Times SUT" w:cs="Times SUT"/>
          <w:i/>
          <w:sz w:val="20"/>
        </w:rPr>
        <w:t>kablotsõ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 Räp nöörist </w:t>
      </w:r>
      <w:r w:rsidRPr="00E3787E">
        <w:rPr>
          <w:rFonts w:ascii="Times SUT" w:hAnsi="Times SUT" w:cs="Times SUT"/>
          <w:i/>
          <w:sz w:val="20"/>
        </w:rPr>
        <w:t>mõni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kablune lõig, mõni ketine lõig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hobõsõ riista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kablotsõ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kablane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kablutama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kablu|tama</w:t>
      </w:r>
      <w:r w:rsidRPr="00E3787E">
        <w:rPr>
          <w:rFonts w:ascii="Times SUT" w:hAnsi="Times SUT" w:cs="Times SUT"/>
          <w:sz w:val="20"/>
        </w:rPr>
        <w:t xml:space="preserve"> Saa eL(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teme</w:t>
      </w:r>
      <w:r w:rsidRPr="00E3787E">
        <w:rPr>
          <w:rFonts w:ascii="Times SUT" w:hAnsi="Times SUT" w:cs="Times SUT"/>
          <w:sz w:val="20"/>
        </w:rPr>
        <w:t xml:space="preserve"> M, </w:t>
      </w:r>
      <w:r w:rsidRPr="00E3787E">
        <w:rPr>
          <w:rFonts w:ascii="Times SUT" w:hAnsi="Times SUT" w:cs="Times SUT"/>
          <w:i/>
          <w:sz w:val="20"/>
        </w:rPr>
        <w:noBreakHyphen/>
        <w:t>tamma</w:t>
      </w:r>
      <w:r w:rsidRPr="00E3787E">
        <w:rPr>
          <w:rFonts w:ascii="Times SUT" w:hAnsi="Times SUT" w:cs="Times SUT"/>
          <w:sz w:val="20"/>
        </w:rPr>
        <w:t xml:space="preserve"> V)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pasteldele paelu taha ajama </w:t>
      </w:r>
      <w:r w:rsidRPr="00E3787E">
        <w:rPr>
          <w:rFonts w:ascii="Times SUT" w:hAnsi="Times SUT" w:cs="Times SUT"/>
          <w:i/>
          <w:sz w:val="20"/>
        </w:rPr>
        <w:t>kablude mul 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`pastle ärä. `pastle all </w:t>
      </w:r>
      <w:r w:rsidRPr="00E3787E">
        <w:rPr>
          <w:rFonts w:ascii="Times SUT" w:hAnsi="Times SUT" w:cs="Times SUT"/>
          <w:sz w:val="20"/>
        </w:rPr>
        <w:t>(alles)</w:t>
      </w:r>
      <w:r w:rsidRPr="00E3787E">
        <w:rPr>
          <w:rFonts w:ascii="Times SUT" w:hAnsi="Times SUT" w:cs="Times SUT"/>
          <w:i/>
          <w:sz w:val="20"/>
        </w:rPr>
        <w:t xml:space="preserve"> kablutemede, kust sa `jalga saat panna, ku `kaplu ei oole perän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Ma naka `täämbä `ts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gõ kablutamma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esä kablu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 `viisa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kabluda ts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g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mine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magama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köietama </w:t>
      </w:r>
      <w:r w:rsidRPr="00E3787E">
        <w:rPr>
          <w:rFonts w:ascii="Times SUT" w:hAnsi="Times SUT" w:cs="Times SUT"/>
          <w:i/>
          <w:sz w:val="20"/>
        </w:rPr>
        <w:t>mine kablute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lehm ärä, kablute tõisess kottel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kel üits kaits `lehmä `olli,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iki kablut, kui külä `karja es aa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nüid kablutedass obesid `ri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tikaina `s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te pääl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kabludi hobõsõ moro päle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liduma, kiiresti jooksma </w:t>
      </w:r>
      <w:r w:rsidRPr="00E3787E">
        <w:rPr>
          <w:rFonts w:ascii="Times SUT" w:hAnsi="Times SUT" w:cs="Times SUT"/>
          <w:i/>
          <w:sz w:val="20"/>
        </w:rPr>
        <w:t>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 kablutama, kablut nii et jala es putu maha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Mes sä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vahit, kabluta ruttu siiä</w:t>
      </w:r>
      <w:r w:rsidRPr="00E3787E">
        <w:rPr>
          <w:rFonts w:ascii="Times SUT" w:hAnsi="Times SUT" w:cs="Times SUT"/>
          <w:sz w:val="20"/>
        </w:rPr>
        <w:t xml:space="preserve"> Rõn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b/>
          <w:sz w:val="20"/>
        </w:rPr>
      </w:pPr>
      <w:r w:rsidRPr="00E3787E">
        <w:rPr>
          <w:rStyle w:val="ms1"/>
          <w:rFonts w:ascii="Times SUT" w:hAnsi="Times SUT" w:cs="Times SUT"/>
        </w:rPr>
        <w:t>kabo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kõi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üts kabo `ommõge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(üks ja seesama asi) Se</w:t>
      </w:r>
      <w:r w:rsidRPr="00E3787E">
        <w:rPr>
          <w:rFonts w:ascii="Times SUT" w:hAnsi="Times SUT" w:cs="Times SUT"/>
          <w:b/>
          <w:sz w:val="20"/>
        </w:rPr>
        <w:t xml:space="preserve">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kabra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kabra</w:t>
      </w:r>
      <w:r w:rsidRPr="00E3787E">
        <w:rPr>
          <w:rFonts w:ascii="Times SUT" w:hAnsi="Times SUT" w:cs="Times SUT"/>
          <w:sz w:val="20"/>
        </w:rPr>
        <w:t xml:space="preserve"> 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mutivõrgu ankrumärk </w:t>
      </w:r>
      <w:r w:rsidRPr="00E3787E">
        <w:rPr>
          <w:rFonts w:ascii="Times SUT" w:hAnsi="Times SUT" w:cs="Times SUT"/>
          <w:i/>
          <w:sz w:val="20"/>
        </w:rPr>
        <w:t>`ankur on põhjas, kanat on taga, kanati taga külles on kabra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kabra `näitab `ankru `kõhta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kabra one vede piäl, mu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 kabra, kaks `lauda `ri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lüädud kokko, po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läbi, kaks `jalga pitk, värvitud muss õts. kabra one `ankro kanati õtsan, `ankur one põhjan 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puupakk uhmrinuia ülemises otsas –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kabla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kabra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kardule kabra</w:t>
      </w:r>
      <w:r w:rsidRPr="00E3787E">
        <w:rPr>
          <w:rFonts w:ascii="Times SUT" w:hAnsi="Times SUT" w:cs="Times SUT"/>
          <w:sz w:val="20"/>
        </w:rPr>
        <w:t xml:space="preserve"> kartulikonks – 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  <w:sz w:val="20"/>
        </w:rPr>
        <w:t xml:space="preserve"> Jür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kabla</w:t>
      </w:r>
      <w:r w:rsidRPr="00E3787E">
        <w:rPr>
          <w:rFonts w:ascii="Times SUT" w:hAnsi="Times SUT" w:cs="Times SUT"/>
          <w:sz w:val="20"/>
          <w:vertAlign w:val="superscript"/>
        </w:rPr>
        <w:t>3</w:t>
      </w:r>
      <w:r w:rsidRPr="00E3787E">
        <w:rPr>
          <w:rFonts w:ascii="Times SUT" w:hAnsi="Times SUT" w:cs="Times SUT"/>
          <w:sz w:val="20"/>
        </w:rPr>
        <w:t>, kabli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kabri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kabral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kapral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kabri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kabri</w:t>
      </w:r>
      <w:r w:rsidRPr="00E3787E">
        <w:rPr>
          <w:rFonts w:ascii="Times SUT" w:hAnsi="Times SUT" w:cs="Times SUT"/>
          <w:sz w:val="20"/>
        </w:rPr>
        <w:t xml:space="preserve"> kõblas – KuuK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kabli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kabra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kabu</w:t>
      </w:r>
      <w:r w:rsidRPr="00E3787E">
        <w:rPr>
          <w:rFonts w:ascii="Times SUT" w:hAnsi="Times SUT" w:cs="Times SUT"/>
          <w:sz w:val="20"/>
        </w:rPr>
        <w:t xml:space="preserve"> R KPõ(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sz w:val="20"/>
        </w:rPr>
        <w:t xml:space="preserve"> Ris) SJn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> kohitsetud härg (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  <w:sz w:val="20"/>
        </w:rPr>
        <w:t xml:space="preserve"> oinas, koer, kukk) </w:t>
      </w:r>
      <w:r w:rsidRPr="00E3787E">
        <w:rPr>
          <w:rFonts w:ascii="Times SUT" w:hAnsi="Times SUT" w:cs="Times SUT"/>
          <w:i/>
          <w:sz w:val="20"/>
        </w:rPr>
        <w:t>`enne `käisivad kabud küla `karjas kaik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 xml:space="preserve">kabudega `künneti </w:t>
      </w:r>
      <w:r w:rsidRPr="00E3787E">
        <w:rPr>
          <w:rFonts w:ascii="Times SUT" w:hAnsi="Times SUT" w:cs="Times SUT"/>
          <w:sz w:val="20"/>
        </w:rPr>
        <w:t xml:space="preserve">Lüg, </w:t>
      </w:r>
      <w:r w:rsidRPr="00E3787E">
        <w:rPr>
          <w:rFonts w:ascii="Times SUT" w:hAnsi="Times SUT" w:cs="Times SUT"/>
          <w:i/>
          <w:sz w:val="20"/>
        </w:rPr>
        <w:t>kabu on sie luom, mis vasika eas ära leigati</w:t>
      </w:r>
      <w:r w:rsidRPr="00E3787E">
        <w:rPr>
          <w:rFonts w:ascii="Times SUT" w:hAnsi="Times SUT" w:cs="Times SUT"/>
          <w:sz w:val="20"/>
        </w:rPr>
        <w:t xml:space="preserve"> JõeK; </w:t>
      </w:r>
      <w:r w:rsidRPr="00E3787E">
        <w:rPr>
          <w:rFonts w:ascii="Times SUT" w:hAnsi="Times SUT" w:cs="Times SUT"/>
          <w:i/>
          <w:sz w:val="20"/>
        </w:rPr>
        <w:t>kabu leigatakse kas `aastaselt ehk `enne `uastad ää, kohi kolme `uastaselt</w:t>
      </w:r>
      <w:r w:rsidRPr="00E3787E">
        <w:rPr>
          <w:rFonts w:ascii="Times SUT" w:hAnsi="Times SUT" w:cs="Times SUT"/>
          <w:sz w:val="20"/>
        </w:rPr>
        <w:t xml:space="preserve"> KuuK; </w:t>
      </w:r>
      <w:r w:rsidRPr="00E3787E">
        <w:rPr>
          <w:rFonts w:ascii="Times SUT" w:hAnsi="Times SUT" w:cs="Times SUT"/>
          <w:i/>
          <w:sz w:val="20"/>
        </w:rPr>
        <w:t>kui jaar on leigatud, ära `jälle ruunatud, siis temale võib ka `üölda, et kabu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`mitmed inimesed surma suust `peasevad selle `leikuga, just nagu kabud kuerad kohe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kabu kuer seisab paremine kodu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poisid juoksevad nagu kabud kuerad `ringi</w:t>
      </w:r>
      <w:r w:rsidRPr="00E3787E">
        <w:rPr>
          <w:rFonts w:ascii="Times SUT" w:hAnsi="Times SUT" w:cs="Times SUT"/>
          <w:sz w:val="20"/>
        </w:rPr>
        <w:t xml:space="preserve"> Kad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Mis tuost kabust </w:t>
      </w:r>
      <w:r w:rsidRPr="00E3787E">
        <w:rPr>
          <w:rFonts w:ascii="Times SUT" w:hAnsi="Times SUT" w:cs="Times SUT"/>
          <w:sz w:val="20"/>
        </w:rPr>
        <w:t xml:space="preserve">(lastetust) </w:t>
      </w:r>
      <w:r w:rsidRPr="00E3787E">
        <w:rPr>
          <w:rFonts w:ascii="Times SUT" w:hAnsi="Times SUT" w:cs="Times SUT"/>
          <w:i/>
          <w:sz w:val="20"/>
        </w:rPr>
        <w:t>`naisest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on `kellägil kasu, omal vai `toistel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just kui vana kabu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sõim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vana kabu</w:t>
      </w:r>
      <w:r w:rsidRPr="00E3787E">
        <w:rPr>
          <w:rFonts w:ascii="Times SUT" w:hAnsi="Times SUT" w:cs="Times SUT"/>
          <w:sz w:val="20"/>
        </w:rPr>
        <w:t xml:space="preserve"> [öeldi], </w:t>
      </w:r>
      <w:r w:rsidRPr="00E3787E">
        <w:rPr>
          <w:rFonts w:ascii="Times SUT" w:hAnsi="Times SUT" w:cs="Times SUT"/>
          <w:i/>
          <w:sz w:val="20"/>
        </w:rPr>
        <w:t>kes niessuke `kuivand oli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 xml:space="preserve">lstk </w:t>
      </w:r>
      <w:r w:rsidRPr="00E3787E">
        <w:rPr>
          <w:rFonts w:ascii="Times SUT" w:hAnsi="Times SUT" w:cs="Times SUT"/>
          <w:sz w:val="20"/>
        </w:rPr>
        <w:t xml:space="preserve">sarvloom, lehm </w:t>
      </w:r>
      <w:r w:rsidRPr="00E3787E">
        <w:rPr>
          <w:rFonts w:ascii="Times SUT" w:hAnsi="Times SUT" w:cs="Times SUT"/>
          <w:i/>
          <w:sz w:val="20"/>
        </w:rPr>
        <w:t xml:space="preserve">käi kabosi `vaatama </w:t>
      </w:r>
      <w:r w:rsidRPr="00E3787E">
        <w:rPr>
          <w:rFonts w:ascii="Times SUT" w:hAnsi="Times SUT" w:cs="Times SUT"/>
          <w:sz w:val="20"/>
        </w:rPr>
        <w:t xml:space="preserve">Ris; </w:t>
      </w:r>
      <w:r w:rsidRPr="00E3787E">
        <w:rPr>
          <w:rFonts w:ascii="Times SUT" w:hAnsi="Times SUT" w:cs="Times SUT"/>
          <w:i/>
          <w:sz w:val="20"/>
        </w:rPr>
        <w:t>näe, `väike kabu siin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>kabu tuleb, toob `piimä</w:t>
      </w:r>
      <w:r w:rsidRPr="00E3787E">
        <w:rPr>
          <w:rFonts w:ascii="Times SUT" w:hAnsi="Times SUT" w:cs="Times SUT"/>
          <w:sz w:val="20"/>
        </w:rPr>
        <w:t xml:space="preserve"> Juu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kabu</w:t>
      </w:r>
      <w:r w:rsidRPr="00E3787E">
        <w:rPr>
          <w:rFonts w:ascii="Times SUT" w:hAnsi="Times SUT" w:cs="Times SUT"/>
          <w:sz w:val="20"/>
        </w:rPr>
        <w:t xml:space="preserve"> Hel, g </w:t>
      </w:r>
      <w:r w:rsidRPr="00E3787E">
        <w:rPr>
          <w:rFonts w:ascii="Times SUT" w:hAnsi="Times SUT" w:cs="Times SUT"/>
          <w:i/>
          <w:sz w:val="20"/>
        </w:rPr>
        <w:t xml:space="preserve">kao, kau </w:t>
      </w:r>
      <w:r w:rsidRPr="00E3787E">
        <w:rPr>
          <w:rFonts w:ascii="Times SUT" w:hAnsi="Times SUT" w:cs="Times SUT"/>
          <w:sz w:val="20"/>
        </w:rPr>
        <w:t xml:space="preserve">Hlj, </w:t>
      </w:r>
      <w:r w:rsidRPr="00E3787E">
        <w:rPr>
          <w:rFonts w:ascii="Times SUT" w:hAnsi="Times SUT" w:cs="Times SUT"/>
          <w:i/>
          <w:sz w:val="20"/>
        </w:rPr>
        <w:noBreakHyphen/>
        <w:t>o</w:t>
      </w:r>
      <w:r w:rsidRPr="00E3787E">
        <w:rPr>
          <w:rFonts w:ascii="Times SUT" w:hAnsi="Times SUT" w:cs="Times SUT"/>
          <w:sz w:val="20"/>
        </w:rPr>
        <w:t xml:space="preserve"> Se; n, g </w:t>
      </w:r>
      <w:r w:rsidRPr="00E3787E">
        <w:rPr>
          <w:rFonts w:ascii="Times SUT" w:hAnsi="Times SUT" w:cs="Times SUT"/>
          <w:i/>
          <w:sz w:val="20"/>
        </w:rPr>
        <w:t>kaabu</w:t>
      </w:r>
      <w:r w:rsidRPr="00E3787E">
        <w:rPr>
          <w:rFonts w:ascii="Times SUT" w:hAnsi="Times SUT" w:cs="Times SUT"/>
          <w:sz w:val="20"/>
        </w:rPr>
        <w:t xml:space="preserve"> Har; g </w:t>
      </w:r>
      <w:r w:rsidRPr="00E3787E">
        <w:rPr>
          <w:rFonts w:ascii="Times SUT" w:hAnsi="Times SUT" w:cs="Times SUT"/>
          <w:i/>
          <w:sz w:val="20"/>
        </w:rPr>
        <w:t>kao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tütarlaps Kas sie kiike kannab meida, kas ta kannab </w:t>
      </w:r>
      <w:r w:rsidRPr="00E3787E">
        <w:rPr>
          <w:rFonts w:ascii="Times SUT" w:hAnsi="Times SUT" w:cs="Times SUT"/>
          <w:i/>
          <w:sz w:val="20"/>
        </w:rPr>
        <w:t xml:space="preserve">kabuda </w:t>
      </w:r>
      <w:r w:rsidRPr="00E3787E">
        <w:rPr>
          <w:rFonts w:ascii="Times SUT" w:hAnsi="Times SUT" w:cs="Times SUT"/>
          <w:sz w:val="20"/>
        </w:rPr>
        <w:t xml:space="preserve">kahta, kahe </w:t>
      </w:r>
      <w:r w:rsidRPr="00E3787E">
        <w:rPr>
          <w:rFonts w:ascii="Times SUT" w:hAnsi="Times SUT" w:cs="Times SUT"/>
          <w:i/>
          <w:sz w:val="20"/>
        </w:rPr>
        <w:t>kao</w:t>
      </w:r>
      <w:r w:rsidRPr="00E3787E">
        <w:rPr>
          <w:rFonts w:ascii="Times SUT" w:hAnsi="Times SUT" w:cs="Times SUT"/>
          <w:sz w:val="20"/>
        </w:rPr>
        <w:t xml:space="preserve"> riide</w:t>
      </w:r>
      <w:r w:rsidR="00E3787E" w:rsidRPr="00E3787E">
        <w:rPr>
          <w:rFonts w:ascii="Times SUT" w:hAnsi="Times SUT" w:cs="Times SUT"/>
          <w:sz w:val="20"/>
        </w:rPr>
        <w:t>’</w:t>
      </w:r>
      <w:r w:rsidRPr="00E3787E">
        <w:rPr>
          <w:rFonts w:ascii="Times SUT" w:hAnsi="Times SUT" w:cs="Times SUT"/>
          <w:sz w:val="20"/>
        </w:rPr>
        <w:t xml:space="preserve">eida </w:t>
      </w:r>
      <w:r w:rsidRPr="00E3787E">
        <w:rPr>
          <w:rFonts w:ascii="Times SUT" w:hAnsi="Times SUT" w:cs="Times SUT"/>
          <w:sz w:val="16"/>
        </w:rPr>
        <w:t xml:space="preserve"> rhvl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kunness 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kao kasunu, virme pikäss jo veninu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 xml:space="preserve">rhvl </w:t>
      </w:r>
      <w:r w:rsidRPr="00E3787E">
        <w:rPr>
          <w:rFonts w:ascii="Times SUT" w:hAnsi="Times SUT" w:cs="Times SUT"/>
          <w:sz w:val="20"/>
        </w:rPr>
        <w:t xml:space="preserve">Krk; </w:t>
      </w:r>
      <w:r w:rsidRPr="00E3787E">
        <w:rPr>
          <w:rFonts w:ascii="Times SUT" w:hAnsi="Times SUT" w:cs="Times SUT"/>
          <w:i/>
          <w:sz w:val="20"/>
        </w:rPr>
        <w:t>kas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ma tü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rik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 ei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, vai kaabu kangast kua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Neiol om õks hallõ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mi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kabol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jo `kalduda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lokkis juus </w:t>
      </w:r>
      <w:r w:rsidRPr="00E3787E">
        <w:rPr>
          <w:rFonts w:ascii="Times SUT" w:hAnsi="Times SUT" w:cs="Times SUT"/>
          <w:i/>
          <w:sz w:val="20"/>
        </w:rPr>
        <w:t>tal om iluse kabu</w:t>
      </w:r>
      <w:r w:rsidRPr="00E3787E">
        <w:rPr>
          <w:rFonts w:ascii="Times SUT" w:hAnsi="Times SUT" w:cs="Times SUT"/>
          <w:sz w:val="20"/>
        </w:rPr>
        <w:t xml:space="preserve"> Hel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b/>
          <w:sz w:val="20"/>
        </w:rPr>
      </w:pPr>
      <w:r w:rsidRPr="00E3787E">
        <w:rPr>
          <w:rStyle w:val="ms1"/>
          <w:rFonts w:ascii="Times SUT" w:hAnsi="Times SUT" w:cs="Times SUT"/>
        </w:rPr>
        <w:t>-kabu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Ls</w:t>
      </w:r>
      <w:r w:rsidRPr="00E3787E">
        <w:rPr>
          <w:rFonts w:ascii="Times SUT" w:hAnsi="Times SUT" w:cs="Times SUT"/>
          <w:sz w:val="20"/>
        </w:rPr>
        <w:t xml:space="preserve"> kibu-kabu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härg</w:t>
      </w:r>
      <w:r w:rsidRPr="00E3787E">
        <w:rPr>
          <w:rFonts w:ascii="Times SUT" w:hAnsi="Times SUT" w:cs="Times SUT"/>
          <w:sz w:val="20"/>
        </w:rPr>
        <w:t xml:space="preserve"> kohihärg – Jõe Kuu Lüg Nis Jür JõeK Kad VJg </w:t>
      </w:r>
      <w:r w:rsidRPr="00E3787E">
        <w:rPr>
          <w:rFonts w:ascii="Times SUT" w:hAnsi="Times SUT" w:cs="Times SUT"/>
          <w:i/>
          <w:sz w:val="20"/>
        </w:rPr>
        <w:t>kabuärg, sel on munad maha voetud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kü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ärjad olid kabu ärjad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vasikad, mis olid ära kohitsetud, nied `üüti kabuärjad. kui nad kolme `aastased olid, siis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`kündma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i/>
          <w:sz w:val="20"/>
        </w:rPr>
      </w:pPr>
      <w:r w:rsidRPr="00E3787E">
        <w:rPr>
          <w:rStyle w:val="ms1"/>
          <w:rFonts w:ascii="Times SUT" w:hAnsi="Times SUT" w:cs="Times SUT"/>
        </w:rPr>
        <w:t>kabu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jalg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(elavast lapsest) </w:t>
      </w:r>
      <w:r w:rsidRPr="00E3787E">
        <w:rPr>
          <w:rFonts w:ascii="Times SUT" w:hAnsi="Times SUT" w:cs="Times SUT"/>
          <w:i/>
          <w:sz w:val="20"/>
        </w:rPr>
        <w:t>Kuhu sa kabujalg `jälle nüüd kabud</w:t>
      </w:r>
      <w:r w:rsidRPr="00E3787E">
        <w:rPr>
          <w:rFonts w:ascii="Times SUT" w:hAnsi="Times SUT" w:cs="Times SUT"/>
          <w:sz w:val="20"/>
        </w:rPr>
        <w:t xml:space="preserve"> IisR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soomusjate jalgadega kana – IisR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kukk</w:t>
      </w:r>
      <w:r w:rsidRPr="00E3787E">
        <w:rPr>
          <w:rFonts w:ascii="Times SUT" w:hAnsi="Times SUT" w:cs="Times SUT"/>
          <w:sz w:val="20"/>
        </w:rPr>
        <w:t xml:space="preserve"> kohikukk </w:t>
      </w:r>
      <w:r w:rsidRPr="00E3787E">
        <w:rPr>
          <w:rFonts w:ascii="Times SUT" w:hAnsi="Times SUT" w:cs="Times SUT"/>
          <w:i/>
          <w:sz w:val="20"/>
        </w:rPr>
        <w:t>sa nagu mõni va kabu kukk</w:t>
      </w:r>
      <w:r w:rsidRPr="00E3787E">
        <w:rPr>
          <w:rFonts w:ascii="Times SUT" w:hAnsi="Times SUT" w:cs="Times SUT"/>
          <w:sz w:val="20"/>
        </w:rPr>
        <w:t xml:space="preserve"> Nis; </w:t>
      </w:r>
      <w:r w:rsidRPr="00E3787E">
        <w:rPr>
          <w:rFonts w:ascii="Times SUT" w:hAnsi="Times SUT" w:cs="Times SUT"/>
          <w:i/>
          <w:sz w:val="20"/>
        </w:rPr>
        <w:t>oled `üstkui vaa kabukukk</w:t>
      </w:r>
      <w:r w:rsidRPr="00E3787E">
        <w:rPr>
          <w:rFonts w:ascii="Times SUT" w:hAnsi="Times SUT" w:cs="Times SUT"/>
          <w:sz w:val="20"/>
        </w:rPr>
        <w:t xml:space="preserve"> JMd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kabulikukk, kabun, kabunakukk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kabul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kabul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noBreakHyphen/>
        <w:t xml:space="preserve">a </w:t>
      </w:r>
      <w:r w:rsidRPr="00E3787E">
        <w:rPr>
          <w:rFonts w:ascii="Times SUT" w:hAnsi="Times SUT" w:cs="Times SUT"/>
          <w:sz w:val="20"/>
        </w:rPr>
        <w:t>Jõe Kuu VNg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puukaigas, </w:t>
      </w:r>
      <w:r w:rsidRPr="00E3787E">
        <w:rPr>
          <w:rFonts w:ascii="Times SUT" w:hAnsi="Times SUT" w:cs="Times SUT"/>
          <w:sz w:val="20"/>
        </w:rPr>
        <w:noBreakHyphen/>
        <w:t xml:space="preserve">raag </w:t>
      </w:r>
      <w:r w:rsidRPr="00E3787E">
        <w:rPr>
          <w:rFonts w:ascii="Times SUT" w:hAnsi="Times SUT" w:cs="Times SUT"/>
          <w:i/>
          <w:sz w:val="20"/>
        </w:rPr>
        <w:t>puu `kandid ehk kabulad. puu kabulaid pane `pliita `alla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`Korja `lastumaald kabulu tule`süüteks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kel enesel `suendust ei `ollu, läks suvel `korjas `metsas kabuli ja `talvel vedas kuo</w:t>
      </w:r>
      <w:r w:rsidRPr="00E3787E">
        <w:rPr>
          <w:rFonts w:ascii="Times SUT" w:hAnsi="Times SUT" w:cs="Times SUT"/>
          <w:sz w:val="20"/>
        </w:rPr>
        <w:t xml:space="preserve"> VNg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kabemängu kivi </w:t>
      </w:r>
      <w:r w:rsidRPr="00E3787E">
        <w:rPr>
          <w:rFonts w:ascii="Times SUT" w:hAnsi="Times SUT" w:cs="Times SUT"/>
          <w:i/>
          <w:sz w:val="20"/>
        </w:rPr>
        <w:t>Kus nie `tampka kabulad `jälle saand</w:t>
      </w:r>
      <w:r w:rsidRPr="00E3787E">
        <w:rPr>
          <w:rFonts w:ascii="Times SUT" w:hAnsi="Times SUT" w:cs="Times SUT"/>
          <w:sz w:val="20"/>
        </w:rPr>
        <w:t xml:space="preserve"> Kuu || täring </w:t>
      </w:r>
      <w:r w:rsidRPr="00E3787E">
        <w:rPr>
          <w:rFonts w:ascii="Times SUT" w:hAnsi="Times SUT" w:cs="Times SUT"/>
          <w:i/>
          <w:sz w:val="20"/>
        </w:rPr>
        <w:t>`Viska kabulaga, mittu tuleb, siis lue `mängüs nii mittu edesi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i/>
          <w:sz w:val="20"/>
        </w:rPr>
        <w:t>`Selle</w:t>
      </w:r>
      <w:r w:rsidRPr="00E3787E">
        <w:rPr>
          <w:rFonts w:ascii="Times SUT" w:hAnsi="Times SUT" w:cs="Times SUT"/>
          <w:sz w:val="20"/>
        </w:rPr>
        <w:t xml:space="preserve"> [poisile]</w:t>
      </w:r>
      <w:r w:rsidRPr="00E3787E">
        <w:rPr>
          <w:rFonts w:ascii="Times SUT" w:hAnsi="Times SUT" w:cs="Times SUT"/>
          <w:i/>
          <w:sz w:val="20"/>
        </w:rPr>
        <w:t xml:space="preserve"> `ansin ma `asjad küll kaik `viimise kabula, mes `muuseumi `kuulus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b/>
          <w:sz w:val="20"/>
        </w:rPr>
      </w:pPr>
      <w:r w:rsidRPr="00E3787E">
        <w:rPr>
          <w:rStyle w:val="ms1"/>
          <w:rFonts w:ascii="Times SUT" w:hAnsi="Times SUT" w:cs="Times SUT"/>
        </w:rPr>
        <w:t>kabul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kabul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Kod,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Hls Krk kohitsetud loomast </w:t>
      </w:r>
      <w:r w:rsidRPr="00E3787E">
        <w:rPr>
          <w:rFonts w:ascii="Times SUT" w:hAnsi="Times SUT" w:cs="Times SUT"/>
          <w:i/>
          <w:sz w:val="20"/>
        </w:rPr>
        <w:t>üvä obene oo kabul. kõva `j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ksja. tule minu kabulalle järele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hum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üi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kuradi kabu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kõ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 jämme jala all</w:t>
      </w:r>
      <w:r w:rsidRPr="00E3787E">
        <w:rPr>
          <w:rFonts w:ascii="Times SUT" w:hAnsi="Times SUT" w:cs="Times SUT"/>
          <w:sz w:val="20"/>
        </w:rPr>
        <w:t xml:space="preserve"> (kukest) Krk || </w:t>
      </w:r>
      <w:r w:rsidRPr="00E3787E">
        <w:rPr>
          <w:rFonts w:ascii="Times SUT" w:hAnsi="Times SUT" w:cs="Times SUT"/>
          <w:i/>
          <w:sz w:val="20"/>
        </w:rPr>
        <w:t>Kabu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om sihante inimene, ken ei ole 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egä naine</w:t>
      </w:r>
      <w:r w:rsidRPr="00E3787E">
        <w:rPr>
          <w:rFonts w:ascii="Times SUT" w:hAnsi="Times SUT" w:cs="Times SUT"/>
          <w:sz w:val="20"/>
        </w:rPr>
        <w:t xml:space="preserve"> Hls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kabun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  <w:vertAlign w:val="superscript"/>
        </w:rPr>
      </w:pPr>
      <w:r w:rsidRPr="00E3787E">
        <w:rPr>
          <w:rStyle w:val="ms1"/>
          <w:rFonts w:ascii="Times SUT" w:hAnsi="Times SUT" w:cs="Times SUT"/>
        </w:rPr>
        <w:t>kabul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kabel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kabuli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kukk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kabuli-, kabul-, kapul-</w:t>
      </w:r>
      <w:r w:rsidRPr="00E3787E">
        <w:rPr>
          <w:rFonts w:ascii="Times SUT" w:hAnsi="Times SUT" w:cs="Times SUT"/>
          <w:sz w:val="20"/>
        </w:rPr>
        <w:t xml:space="preserve"> = kabukukk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ku kapuli kukk karutse `jalgege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 ku kabu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kukk, ku õige räbäl om</w:t>
      </w:r>
      <w:r w:rsidRPr="00E3787E">
        <w:rPr>
          <w:rFonts w:ascii="Times SUT" w:hAnsi="Times SUT" w:cs="Times SUT"/>
          <w:sz w:val="20"/>
        </w:rPr>
        <w:t xml:space="preserve"> (inimesest); </w:t>
      </w:r>
      <w:r w:rsidRPr="00E3787E">
        <w:rPr>
          <w:rFonts w:ascii="Times SUT" w:hAnsi="Times SUT" w:cs="Times SUT"/>
          <w:i/>
          <w:sz w:val="20"/>
        </w:rPr>
        <w:t>kabu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kukk om abenik, `seante karune `jalge ümmer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kabunakukk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kukk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kabulikukk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kabuma</w:t>
      </w:r>
      <w:r w:rsidRPr="00E3787E">
        <w:rPr>
          <w:rFonts w:ascii="Times SUT" w:hAnsi="Times SUT" w:cs="Times SUT"/>
          <w:sz w:val="20"/>
        </w:rPr>
        <w:t xml:space="preserve"> R KuuK VJg kohitsema </w:t>
      </w:r>
      <w:r w:rsidRPr="00E3787E">
        <w:rPr>
          <w:rFonts w:ascii="Times SUT" w:hAnsi="Times SUT" w:cs="Times SUT"/>
          <w:i/>
          <w:sz w:val="20"/>
        </w:rPr>
        <w:t>`tahtus ärä kabuda</w:t>
      </w:r>
      <w:r w:rsidRPr="00E3787E">
        <w:rPr>
          <w:rFonts w:ascii="Times SUT" w:hAnsi="Times SUT" w:cs="Times SUT"/>
          <w:sz w:val="20"/>
        </w:rPr>
        <w:t xml:space="preserve"> (poisist) Kuu; </w:t>
      </w:r>
      <w:r w:rsidRPr="00E3787E">
        <w:rPr>
          <w:rFonts w:ascii="Times SUT" w:hAnsi="Times SUT" w:cs="Times SUT"/>
          <w:i/>
          <w:sz w:val="20"/>
        </w:rPr>
        <w:t>kabuta, siis `tauta kahe kivi vahel puruks, kui kohitsetta, siis `leigatakse. kabuta `ä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gi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ei seda `kuera `saanud kabuda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obune on kabutu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`Klüöperid `õlled kabutud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kabus ää `oinad ja sia `põrssad</w:t>
      </w:r>
      <w:r w:rsidRPr="00E3787E">
        <w:rPr>
          <w:rFonts w:ascii="Times SUT" w:hAnsi="Times SUT" w:cs="Times SUT"/>
          <w:sz w:val="20"/>
        </w:rPr>
        <w:t xml:space="preserve"> VJg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kabutama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kabuma</w:t>
      </w:r>
      <w:r w:rsidRPr="00E3787E">
        <w:rPr>
          <w:rFonts w:ascii="Times SUT" w:hAnsi="Times SUT" w:cs="Times SUT"/>
          <w:sz w:val="20"/>
        </w:rPr>
        <w:t xml:space="preserve"> Jõh IisR Vai(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o-</w:t>
      </w:r>
      <w:r w:rsidRPr="00E3787E">
        <w:rPr>
          <w:rFonts w:ascii="Times SUT" w:hAnsi="Times SUT" w:cs="Times SUT"/>
          <w:sz w:val="20"/>
        </w:rPr>
        <w:t xml:space="preserve">, pr (nad) </w:t>
      </w:r>
      <w:r w:rsidRPr="00E3787E">
        <w:rPr>
          <w:rFonts w:ascii="Times SUT" w:hAnsi="Times SUT" w:cs="Times SUT"/>
          <w:i/>
          <w:sz w:val="20"/>
        </w:rPr>
        <w:t>kappud</w:t>
      </w:r>
      <w:r w:rsidRPr="00E3787E">
        <w:rPr>
          <w:rFonts w:ascii="Times SUT" w:hAnsi="Times SUT" w:cs="Times SUT"/>
          <w:sz w:val="20"/>
        </w:rPr>
        <w:t xml:space="preserve">) ronima </w:t>
      </w:r>
      <w:r w:rsidRPr="00E3787E">
        <w:rPr>
          <w:rFonts w:ascii="Times SUT" w:hAnsi="Times SUT" w:cs="Times SUT"/>
          <w:i/>
          <w:sz w:val="20"/>
        </w:rPr>
        <w:t>kabus `ahju `pääle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`kitsed kabosivad kadukselle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miks sa kabusid nii `korgele, ei saa maha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`kissad kappud `puisse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rield vottasivad `aisad ja `polvikille kabusivad</w:t>
      </w:r>
      <w:r w:rsidRPr="00E3787E">
        <w:rPr>
          <w:rFonts w:ascii="Times SUT" w:hAnsi="Times SUT" w:cs="Times SUT"/>
          <w:sz w:val="20"/>
        </w:rPr>
        <w:t xml:space="preserve"> [mööda jääd], </w:t>
      </w:r>
      <w:r w:rsidRPr="00E3787E">
        <w:rPr>
          <w:rFonts w:ascii="Times SUT" w:hAnsi="Times SUT" w:cs="Times SUT"/>
          <w:i/>
          <w:sz w:val="20"/>
        </w:rPr>
        <w:t>`saivad ise vaid `engega, obosed `jäiväd</w:t>
      </w:r>
      <w:r w:rsidRPr="00E3787E">
        <w:rPr>
          <w:rFonts w:ascii="Times SUT" w:hAnsi="Times SUT" w:cs="Times SUT"/>
          <w:sz w:val="20"/>
        </w:rPr>
        <w:t xml:space="preserve"> Vai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kabima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kabu|n</w:t>
      </w:r>
      <w:r w:rsidRPr="00E3787E">
        <w:rPr>
          <w:rFonts w:ascii="Times SUT" w:hAnsi="Times SUT" w:cs="Times SUT"/>
          <w:sz w:val="20"/>
        </w:rPr>
        <w:t xml:space="preserve"> Pha Mar, </w:t>
      </w:r>
      <w:r w:rsidRPr="00E3787E">
        <w:rPr>
          <w:rFonts w:ascii="Times SUT" w:hAnsi="Times SUT" w:cs="Times SUT"/>
          <w:i/>
          <w:sz w:val="20"/>
        </w:rPr>
        <w:t>kabo|nas</w:t>
      </w:r>
      <w:r w:rsidRPr="00E3787E">
        <w:rPr>
          <w:rFonts w:ascii="Times SUT" w:hAnsi="Times SUT" w:cs="Times SUT"/>
          <w:sz w:val="20"/>
        </w:rPr>
        <w:t xml:space="preserve"> Mih, g </w:t>
      </w:r>
      <w:r w:rsidRPr="00E3787E">
        <w:rPr>
          <w:rFonts w:ascii="Times SUT" w:hAnsi="Times SUT" w:cs="Times SUT"/>
          <w:i/>
          <w:sz w:val="20"/>
        </w:rPr>
        <w:noBreakHyphen/>
        <w:t>na</w:t>
      </w:r>
      <w:r w:rsidRPr="00E3787E">
        <w:rPr>
          <w:rFonts w:ascii="Times SUT" w:hAnsi="Times SUT" w:cs="Times SUT"/>
          <w:sz w:val="20"/>
        </w:rPr>
        <w:t xml:space="preserve">; transl </w:t>
      </w:r>
      <w:r w:rsidRPr="00E3787E">
        <w:rPr>
          <w:rFonts w:ascii="Times SUT" w:hAnsi="Times SUT" w:cs="Times SUT"/>
          <w:i/>
          <w:sz w:val="20"/>
        </w:rPr>
        <w:t>kabunist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kohikukk </w:t>
      </w:r>
      <w:r w:rsidRPr="00E3787E">
        <w:rPr>
          <w:rFonts w:ascii="Times SUT" w:hAnsi="Times SUT" w:cs="Times SUT"/>
          <w:i/>
          <w:sz w:val="20"/>
        </w:rPr>
        <w:t xml:space="preserve">kabuna `koormaga `mindi `linna, üks karikond kukki </w:t>
      </w:r>
      <w:r w:rsidRPr="00E3787E">
        <w:rPr>
          <w:rFonts w:ascii="Times SUT" w:hAnsi="Times SUT" w:cs="Times SUT"/>
          <w:sz w:val="20"/>
        </w:rPr>
        <w:t xml:space="preserve">Pha; </w:t>
      </w:r>
      <w:r w:rsidRPr="00E3787E">
        <w:rPr>
          <w:rFonts w:ascii="Times SUT" w:hAnsi="Times SUT" w:cs="Times SUT"/>
          <w:i/>
          <w:sz w:val="20"/>
        </w:rPr>
        <w:t>enni olid mõisas kuked. ruunati näd ää. läksid siis rammusaks</w:t>
      </w:r>
      <w:r w:rsidRPr="00E3787E">
        <w:rPr>
          <w:rFonts w:ascii="Times SUT" w:hAnsi="Times SUT" w:cs="Times SUT"/>
          <w:sz w:val="20"/>
        </w:rPr>
        <w:t xml:space="preserve"> Mar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kabukukk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2. 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tühjaks, paljaks, lagedaks</w:t>
      </w:r>
      <w:r w:rsidRPr="00E3787E">
        <w:rPr>
          <w:rFonts w:ascii="Times SUT" w:hAnsi="Times SUT" w:cs="Times SUT"/>
          <w:i/>
          <w:sz w:val="20"/>
        </w:rPr>
        <w:t>`Naine tegi tua kabunist, `kõrjas kõik tuast ärä, `kardinad `ukse ja `akna iest, kumudi `sahklist pesod, palakad ja `silmirätted, tegi `ninda kabunist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et ei jättänd `patjagi `vuode </w:t>
      </w:r>
      <w:r w:rsidRPr="00E3787E">
        <w:rPr>
          <w:rFonts w:ascii="Times SUT" w:hAnsi="Times SUT" w:cs="Times SUT"/>
          <w:sz w:val="20"/>
        </w:rPr>
        <w:t xml:space="preserve">Lüg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i/>
          <w:sz w:val="20"/>
        </w:rPr>
      </w:pPr>
      <w:r w:rsidRPr="00E3787E">
        <w:rPr>
          <w:rFonts w:ascii="Times SUT" w:hAnsi="Times SUT" w:cs="Times SUT"/>
          <w:sz w:val="20"/>
        </w:rPr>
        <w:t xml:space="preserve">3. </w:t>
      </w:r>
      <w:r w:rsidRPr="00E3787E">
        <w:rPr>
          <w:rFonts w:ascii="Times SUT" w:hAnsi="Times SUT" w:cs="Times SUT"/>
          <w:sz w:val="16"/>
        </w:rPr>
        <w:t>fig, pej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poisi kabonas läind mööda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ea, et sii poisi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ka ega kabonud põle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Kis sehokest poisi kabonad kardab </w:t>
      </w:r>
      <w:r w:rsidRPr="00E3787E">
        <w:rPr>
          <w:rFonts w:ascii="Times SUT" w:hAnsi="Times SUT" w:cs="Times SUT"/>
          <w:sz w:val="20"/>
        </w:rPr>
        <w:t>Mih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kabul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kabuna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kukk</w:t>
      </w:r>
      <w:r w:rsidRPr="00E3787E">
        <w:rPr>
          <w:rFonts w:ascii="Times SUT" w:hAnsi="Times SUT" w:cs="Times SUT"/>
          <w:sz w:val="20"/>
        </w:rPr>
        <w:t xml:space="preserve"> = kabukukk </w:t>
      </w:r>
      <w:r w:rsidRPr="00E3787E">
        <w:rPr>
          <w:rFonts w:ascii="Times SUT" w:hAnsi="Times SUT" w:cs="Times SUT"/>
          <w:i/>
          <w:sz w:val="20"/>
        </w:rPr>
        <w:t>`Mõisas kasvatati kabunakukki lihalinnus</w:t>
      </w:r>
      <w:r w:rsidRPr="00E3787E">
        <w:rPr>
          <w:rFonts w:ascii="Times SUT" w:hAnsi="Times SUT" w:cs="Times SUT"/>
          <w:sz w:val="20"/>
        </w:rPr>
        <w:t xml:space="preserve"> Han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kabulikukk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kabu|nõ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dsõ</w:t>
      </w:r>
      <w:r w:rsidRPr="00E3787E">
        <w:rPr>
          <w:rFonts w:ascii="Times SUT" w:hAnsi="Times SUT" w:cs="Times SUT"/>
          <w:sz w:val="20"/>
        </w:rPr>
        <w:t xml:space="preserve"> äkiline; agar; kirglik </w:t>
      </w:r>
      <w:r w:rsidRPr="00E3787E">
        <w:rPr>
          <w:rFonts w:ascii="Times SUT" w:hAnsi="Times SUT" w:cs="Times SUT"/>
          <w:i/>
          <w:sz w:val="20"/>
        </w:rPr>
        <w:t>kiä `väega ruttu nii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kkõ haard, om kabunõ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kabunõ `tütrik</w:t>
      </w:r>
      <w:r w:rsidRPr="00E3787E">
        <w:rPr>
          <w:rFonts w:ascii="Times SUT" w:hAnsi="Times SUT" w:cs="Times SUT"/>
          <w:sz w:val="20"/>
        </w:rPr>
        <w:t xml:space="preserve"> Urv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kabusahe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kabusahe</w:t>
      </w:r>
      <w:r w:rsidRPr="00E3787E">
        <w:rPr>
          <w:rFonts w:ascii="Times SUT" w:hAnsi="Times SUT" w:cs="Times SUT"/>
          <w:sz w:val="20"/>
        </w:rPr>
        <w:t xml:space="preserve"> ilusasti, korralikult </w:t>
      </w:r>
      <w:r w:rsidRPr="00E3787E">
        <w:rPr>
          <w:rFonts w:ascii="Times SUT" w:hAnsi="Times SUT" w:cs="Times SUT"/>
          <w:i/>
          <w:sz w:val="20"/>
        </w:rPr>
        <w:t>kabusahe, ilosahe `rõiva säläh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 xml:space="preserve">Vt </w:t>
      </w:r>
      <w:r w:rsidRPr="00E3787E">
        <w:rPr>
          <w:rFonts w:ascii="Times SUT" w:hAnsi="Times SUT" w:cs="Times SUT"/>
          <w:sz w:val="20"/>
        </w:rPr>
        <w:t xml:space="preserve"> kapus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jalg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u̬u̬‿</w:t>
      </w:r>
      <w:r w:rsidRPr="00E3787E">
        <w:rPr>
          <w:rFonts w:ascii="Times SUT" w:hAnsi="Times SUT" w:cs="Times SUT"/>
          <w:i/>
          <w:sz w:val="20"/>
        </w:rPr>
        <w:t>m õks virk ja kabusjalg `la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skõnõ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hää kabusjalg  ja `j</w:t>
      </w:r>
      <w:r w:rsidR="00E3787E" w:rsidRPr="00E3787E">
        <w:rPr>
          <w:rFonts w:ascii="Times SUT" w:hAnsi="Times SUT" w:cs="Times SUT"/>
          <w:i/>
          <w:sz w:val="20"/>
        </w:rPr>
        <w:t>u̬u̬ś</w:t>
      </w:r>
      <w:r w:rsidRPr="00E3787E">
        <w:rPr>
          <w:rFonts w:ascii="Times SUT" w:hAnsi="Times SUT" w:cs="Times SUT"/>
          <w:i/>
          <w:sz w:val="20"/>
        </w:rPr>
        <w:t>kja-hobõnõ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kabust(as)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kapsas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kabut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kapott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taim</w:t>
      </w:r>
      <w:r w:rsidRPr="00E3787E">
        <w:rPr>
          <w:rFonts w:ascii="Times SUT" w:hAnsi="Times SUT" w:cs="Times SUT"/>
          <w:sz w:val="20"/>
        </w:rPr>
        <w:t xml:space="preserve"> kapsataim </w:t>
      </w:r>
      <w:r w:rsidRPr="00E3787E">
        <w:rPr>
          <w:rFonts w:ascii="Times SUT" w:hAnsi="Times SUT" w:cs="Times SUT"/>
          <w:i/>
          <w:sz w:val="20"/>
        </w:rPr>
        <w:t>kabus`taimi saab `istuta</w:t>
      </w:r>
      <w:r w:rsidRPr="00E3787E">
        <w:rPr>
          <w:rFonts w:ascii="Times SUT" w:hAnsi="Times SUT" w:cs="Times SUT"/>
          <w:sz w:val="20"/>
        </w:rPr>
        <w:t xml:space="preserve"> VNg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kabustamma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kabustamma</w:t>
      </w:r>
      <w:r w:rsidRPr="00E3787E">
        <w:rPr>
          <w:rFonts w:ascii="Times SUT" w:hAnsi="Times SUT" w:cs="Times SUT"/>
          <w:sz w:val="20"/>
        </w:rPr>
        <w:t xml:space="preserve"> kohitsema </w:t>
      </w:r>
      <w:r w:rsidRPr="00E3787E">
        <w:rPr>
          <w:rFonts w:ascii="Times SUT" w:hAnsi="Times SUT" w:cs="Times SUT"/>
          <w:i/>
          <w:sz w:val="20"/>
        </w:rPr>
        <w:t>täkk on kapustettu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kabutama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kabutama</w:t>
      </w:r>
      <w:r w:rsidRPr="00E3787E">
        <w:rPr>
          <w:rFonts w:ascii="Times SUT" w:hAnsi="Times SUT" w:cs="Times SUT"/>
          <w:sz w:val="20"/>
        </w:rPr>
        <w:t xml:space="preserve"> kohitsema </w:t>
      </w:r>
      <w:r w:rsidRPr="00E3787E">
        <w:rPr>
          <w:rFonts w:ascii="Times SUT" w:hAnsi="Times SUT" w:cs="Times SUT"/>
          <w:i/>
          <w:sz w:val="20"/>
        </w:rPr>
        <w:t>kabutatud `ärgadega `kü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ja `vieti</w:t>
      </w:r>
      <w:r w:rsidRPr="00E3787E">
        <w:rPr>
          <w:rFonts w:ascii="Times SUT" w:hAnsi="Times SUT" w:cs="Times SUT"/>
          <w:sz w:val="20"/>
        </w:rPr>
        <w:t xml:space="preserve"> Kad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kabuma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kabustamma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kabuti-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kapoti-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kabõid</w:t>
      </w:r>
      <w:r w:rsidR="00E3787E" w:rsidRPr="00E3787E">
        <w:rPr>
          <w:rFonts w:ascii="Times SUT" w:hAnsi="Times SUT" w:cs="Times SUT"/>
          <w:b/>
          <w:sz w:val="20"/>
        </w:rPr>
        <w:t>ž</w:t>
      </w:r>
      <w:r w:rsidRPr="00E3787E">
        <w:rPr>
          <w:rFonts w:ascii="Times SUT" w:hAnsi="Times SUT" w:cs="Times SUT"/>
          <w:b/>
          <w:sz w:val="20"/>
        </w:rPr>
        <w:t xml:space="preserve">idõ-, kabõiste-, </w:t>
      </w:r>
      <w:r w:rsidRPr="00E3787E">
        <w:rPr>
          <w:rStyle w:val="ms1"/>
          <w:rFonts w:ascii="Times SUT" w:hAnsi="Times SUT" w:cs="Times SUT"/>
        </w:rPr>
        <w:t>kabõistõ-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kabeste-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kabõjatsõ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kabõ|jatsõ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Räp, </w:t>
      </w:r>
      <w:r w:rsidRPr="00E3787E">
        <w:rPr>
          <w:rFonts w:ascii="Times SUT" w:hAnsi="Times SUT" w:cs="Times SUT"/>
          <w:i/>
          <w:sz w:val="20"/>
        </w:rPr>
        <w:noBreakHyphen/>
        <w:t>jõtsõ</w:t>
      </w:r>
      <w:r w:rsidRPr="00E3787E">
        <w:rPr>
          <w:rFonts w:ascii="Times SUT" w:hAnsi="Times SUT" w:cs="Times SUT"/>
          <w:sz w:val="20"/>
        </w:rPr>
        <w:t xml:space="preserve"> Har naised </w:t>
      </w:r>
      <w:r w:rsidRPr="00E3787E">
        <w:rPr>
          <w:rFonts w:ascii="Times SUT" w:hAnsi="Times SUT" w:cs="Times SUT"/>
          <w:i/>
          <w:sz w:val="20"/>
        </w:rPr>
        <w:t>Kabõjõtsõ käve liinan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kabõjatsõ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sivä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`sanna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kabene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kabõrdama</w:t>
      </w:r>
      <w:r w:rsidRPr="00E3787E">
        <w:rPr>
          <w:rFonts w:ascii="Times SUT" w:hAnsi="Times SUT" w:cs="Times SUT"/>
          <w:sz w:val="20"/>
        </w:rPr>
        <w:t xml:space="preserve"> komberdama – Lei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kaperdama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kabõstõ-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kabeste-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kabõõla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kabõõ·la</w:t>
      </w:r>
      <w:r w:rsidRPr="00E3787E">
        <w:rPr>
          <w:rFonts w:ascii="Times SUT" w:hAnsi="Times SUT" w:cs="Times SUT"/>
          <w:sz w:val="20"/>
        </w:rPr>
        <w:t xml:space="preserve">  </w:t>
      </w:r>
      <w:r w:rsidRPr="00E3787E">
        <w:rPr>
          <w:rFonts w:ascii="Times SUT" w:hAnsi="Times SUT" w:cs="Times SUT"/>
          <w:sz w:val="16"/>
        </w:rPr>
        <w:t>pej</w:t>
      </w:r>
      <w:r w:rsidRPr="00E3787E">
        <w:rPr>
          <w:rFonts w:ascii="Times SUT" w:hAnsi="Times SUT" w:cs="Times SUT"/>
          <w:sz w:val="20"/>
        </w:rPr>
        <w:t xml:space="preserve"> (hobusest) </w:t>
      </w:r>
      <w:r w:rsidRPr="00E3787E">
        <w:rPr>
          <w:rFonts w:ascii="Times SUT" w:hAnsi="Times SUT" w:cs="Times SUT"/>
          <w:i/>
          <w:sz w:val="20"/>
        </w:rPr>
        <w:t>põle enam asi, üks kabõõ·la on. kes nisukest kabõõ·lad ostab</w:t>
      </w:r>
      <w:r w:rsidRPr="00E3787E">
        <w:rPr>
          <w:rFonts w:ascii="Times SUT" w:hAnsi="Times SUT" w:cs="Times SUT"/>
          <w:sz w:val="20"/>
        </w:rPr>
        <w:t xml:space="preserve">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kada</w:t>
      </w:r>
      <w:r w:rsidRPr="00E3787E">
        <w:rPr>
          <w:rFonts w:ascii="Times SUT" w:hAnsi="Times SUT" w:cs="Times SUT"/>
          <w:sz w:val="20"/>
        </w:rPr>
        <w:t xml:space="preserve"> JMd JJn Kod Plt, g </w:t>
      </w:r>
      <w:r w:rsidRPr="00E3787E">
        <w:rPr>
          <w:rFonts w:ascii="Times SUT" w:hAnsi="Times SUT" w:cs="Times SUT"/>
          <w:i/>
          <w:sz w:val="20"/>
        </w:rPr>
        <w:t>kaja</w:t>
      </w:r>
      <w:r w:rsidRPr="00E3787E">
        <w:rPr>
          <w:rFonts w:ascii="Times SUT" w:hAnsi="Times SUT" w:cs="Times SUT"/>
          <w:sz w:val="20"/>
        </w:rPr>
        <w:t xml:space="preserve"> Kir Kse(</w:t>
      </w:r>
      <w:r w:rsidRPr="00E3787E">
        <w:rPr>
          <w:rFonts w:ascii="Times SUT" w:hAnsi="Times SUT" w:cs="Times SUT"/>
          <w:i/>
          <w:sz w:val="20"/>
        </w:rPr>
        <w:t>kaea</w:t>
      </w:r>
      <w:r w:rsidRPr="00E3787E">
        <w:rPr>
          <w:rFonts w:ascii="Times SUT" w:hAnsi="Times SUT" w:cs="Times SUT"/>
          <w:sz w:val="20"/>
        </w:rPr>
        <w:t xml:space="preserve">) Han, </w:t>
      </w:r>
      <w:r w:rsidRPr="00E3787E">
        <w:rPr>
          <w:rFonts w:ascii="Times SUT" w:hAnsi="Times SUT" w:cs="Times SUT"/>
          <w:i/>
          <w:sz w:val="20"/>
        </w:rPr>
        <w:t>kaa</w:t>
      </w:r>
      <w:r w:rsidRPr="00E3787E">
        <w:rPr>
          <w:rFonts w:ascii="Times SUT" w:hAnsi="Times SUT" w:cs="Times SUT"/>
          <w:sz w:val="20"/>
        </w:rPr>
        <w:t xml:space="preserve"> Var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b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(heide)kera; pundar, kimp </w:t>
      </w:r>
      <w:r w:rsidRPr="00E3787E">
        <w:rPr>
          <w:rFonts w:ascii="Times SUT" w:hAnsi="Times SUT" w:cs="Times SUT"/>
          <w:i/>
          <w:sz w:val="20"/>
        </w:rPr>
        <w:t>tegime isegi `eide kadasi, sis kui sõel täis sai, sidusime `kinni, ja oligi kada `va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mis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on nagu `eide kada, `kangeste viletsasti `riides</w:t>
      </w:r>
      <w:r w:rsidRPr="00E3787E">
        <w:rPr>
          <w:rFonts w:ascii="Times SUT" w:hAnsi="Times SUT" w:cs="Times SUT"/>
          <w:sz w:val="20"/>
        </w:rPr>
        <w:t xml:space="preserve"> JJn; </w:t>
      </w:r>
      <w:r w:rsidRPr="00E3787E">
        <w:rPr>
          <w:rFonts w:ascii="Times SUT" w:hAnsi="Times SUT" w:cs="Times SUT"/>
          <w:i/>
          <w:sz w:val="20"/>
        </w:rPr>
        <w:t>olen kuuld, et 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 kada, kus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koos</w:t>
      </w:r>
      <w:r w:rsidRPr="00E3787E">
        <w:rPr>
          <w:rFonts w:ascii="Times SUT" w:hAnsi="Times SUT" w:cs="Times SUT"/>
          <w:sz w:val="20"/>
        </w:rPr>
        <w:t xml:space="preserve"> Plt; k a d a  a j a m a  vastlapäeva komme – Lä Vastlabe õhta, siis lapsed läksid </w:t>
      </w:r>
      <w:r w:rsidRPr="00E3787E">
        <w:rPr>
          <w:rFonts w:ascii="Times SUT" w:hAnsi="Times SUT" w:cs="Times SUT"/>
          <w:i/>
          <w:sz w:val="20"/>
        </w:rPr>
        <w:t>kajasid</w:t>
      </w:r>
      <w:r w:rsidRPr="00E3787E">
        <w:rPr>
          <w:rFonts w:ascii="Times SUT" w:hAnsi="Times SUT" w:cs="Times SUT"/>
          <w:sz w:val="20"/>
        </w:rPr>
        <w:t xml:space="preserve"> ajama Kir; Vastlapäe tehti kadakast </w:t>
      </w:r>
      <w:r w:rsidRPr="00E3787E">
        <w:rPr>
          <w:rFonts w:ascii="Times SUT" w:hAnsi="Times SUT" w:cs="Times SUT"/>
          <w:i/>
          <w:sz w:val="20"/>
        </w:rPr>
        <w:t>kaja</w:t>
      </w:r>
      <w:r w:rsidRPr="00E3787E">
        <w:rPr>
          <w:rFonts w:ascii="Times SUT" w:hAnsi="Times SUT" w:cs="Times SUT"/>
          <w:sz w:val="20"/>
        </w:rPr>
        <w:t xml:space="preserve"> ja aeti teise saksa maa peale Kse; Vanasti aeti </w:t>
      </w:r>
      <w:r w:rsidRPr="00E3787E">
        <w:rPr>
          <w:rFonts w:ascii="Times SUT" w:hAnsi="Times SUT" w:cs="Times SUT"/>
          <w:i/>
          <w:sz w:val="20"/>
        </w:rPr>
        <w:t xml:space="preserve">kada, kui </w:t>
      </w:r>
      <w:r w:rsidRPr="00E3787E">
        <w:rPr>
          <w:rFonts w:ascii="Times SUT" w:hAnsi="Times SUT" w:cs="Times SUT"/>
          <w:sz w:val="20"/>
        </w:rPr>
        <w:t xml:space="preserve">vastlabä õhta oli. [lauldi] Kus me selle </w:t>
      </w:r>
      <w:r w:rsidRPr="00E3787E">
        <w:rPr>
          <w:rFonts w:ascii="Times SUT" w:hAnsi="Times SUT" w:cs="Times SUT"/>
          <w:i/>
          <w:sz w:val="20"/>
        </w:rPr>
        <w:t xml:space="preserve">kaja </w:t>
      </w:r>
      <w:r w:rsidRPr="00E3787E">
        <w:rPr>
          <w:rFonts w:ascii="Times SUT" w:hAnsi="Times SUT" w:cs="Times SUT"/>
          <w:sz w:val="20"/>
        </w:rPr>
        <w:t xml:space="preserve">ajame? Aame selle </w:t>
      </w:r>
      <w:r w:rsidRPr="00E3787E">
        <w:rPr>
          <w:rFonts w:ascii="Times SUT" w:hAnsi="Times SUT" w:cs="Times SUT"/>
          <w:i/>
          <w:sz w:val="20"/>
        </w:rPr>
        <w:t>kaja</w:t>
      </w:r>
      <w:r w:rsidRPr="00E3787E">
        <w:rPr>
          <w:rFonts w:ascii="Times SUT" w:hAnsi="Times SUT" w:cs="Times SUT"/>
          <w:sz w:val="20"/>
        </w:rPr>
        <w:t xml:space="preserve"> Matsalu puile, Matsalu puile, Matsalu maile Han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linamõõt: viiskümmend peod soetud linu </w:t>
      </w:r>
      <w:r w:rsidRPr="00E3787E">
        <w:rPr>
          <w:rFonts w:ascii="Times SUT" w:hAnsi="Times SUT" w:cs="Times SUT"/>
          <w:i/>
          <w:sz w:val="20"/>
        </w:rPr>
        <w:t>kaks kubo suab ärä aetud ma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sina piäl, sidod 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one kada. kaks kubo paned `üste kadaje. võtavad kada `la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ti, akavad `ropsma. ku kaks kada ropsitud, siis katsuma, agu suab lee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ik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lina kada one kokko kiärätud `kolkmess. kui sinä akad lina `müimä, paned linad leesiku. õmale paad</w:t>
      </w:r>
      <w:r w:rsidRPr="00E3787E">
        <w:rPr>
          <w:rFonts w:ascii="Times SUT" w:hAnsi="Times SUT" w:cs="Times SUT"/>
          <w:sz w:val="20"/>
        </w:rPr>
        <w:t xml:space="preserve"> (paned) </w:t>
      </w:r>
      <w:r w:rsidRPr="00E3787E">
        <w:rPr>
          <w:rFonts w:ascii="Times SUT" w:hAnsi="Times SUT" w:cs="Times SUT"/>
          <w:i/>
          <w:sz w:val="20"/>
        </w:rPr>
        <w:t>kadaje, paremad linad. õma jagu kadasid pane ärä, mitu kada tahad. kada one viiskümmend kolgad, kakskümmend viis üksipidi ja kakskümmend viis tõõsipidi. suab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jä nukeline kada. kada `tõmmad köödikuga 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kadsa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</w:t>
      </w:r>
      <w:r w:rsidRPr="00E3787E">
        <w:rPr>
          <w:rFonts w:ascii="Times SUT" w:hAnsi="Times SUT" w:cs="Times SUT"/>
          <w:sz w:val="20"/>
        </w:rPr>
        <w:t xml:space="preserve"> Sa Muh Nis Juu JMd Lai vana närune riie, kalts, riideräbal; katkistes või närustes riietes inimene </w:t>
      </w:r>
      <w:r w:rsidRPr="00E3787E">
        <w:rPr>
          <w:rFonts w:ascii="Times SUT" w:hAnsi="Times SUT" w:cs="Times SUT"/>
          <w:i/>
          <w:sz w:val="20"/>
        </w:rPr>
        <w:t>mis kada sool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nd `järge jooseb. kui midagid änna `otsa akkand on, `oksa vöi `pahna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ma `umbes kut vana kada, vanas `riides. vanas `riides kada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sa kut vana kada keid teiste `ulkas, püksi perse `lammu taga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kut sur kada jooseb `ümber. kussa selle kadaga lähed, äks pane parem riie üle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vaad `riide narakad ja kadad ollid `selgas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nõelutud nagu va nõelukada. nihukest vana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 `ööldakse ikke vana kada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riie, üks vilets, sada `auku sies ja sada lappi pial, siis `üeldakse `üstku vaa kada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see põle enam kellegi pinsak see ju peris kada</w:t>
      </w:r>
      <w:r w:rsidRPr="00E3787E">
        <w:rPr>
          <w:rFonts w:ascii="Times SUT" w:hAnsi="Times SUT" w:cs="Times SUT"/>
          <w:sz w:val="20"/>
        </w:rPr>
        <w:t xml:space="preserve">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</w:t>
      </w:r>
      <w:r w:rsidRPr="00E3787E">
        <w:rPr>
          <w:rFonts w:ascii="Times SUT" w:hAnsi="Times SUT" w:cs="Times SUT"/>
          <w:sz w:val="20"/>
        </w:rPr>
        <w:t xml:space="preserve"> ragulka –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köiekaba – Mar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kaba</w:t>
      </w:r>
      <w:r w:rsidRPr="00E3787E">
        <w:rPr>
          <w:rFonts w:ascii="Times SUT" w:hAnsi="Times SUT" w:cs="Times SUT"/>
          <w:sz w:val="20"/>
          <w:vertAlign w:val="superscript"/>
        </w:rPr>
        <w:t>5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</w:t>
      </w:r>
      <w:r w:rsidRPr="00E3787E">
        <w:rPr>
          <w:rStyle w:val="ms3"/>
          <w:rFonts w:ascii="Times SUT" w:hAnsi="Times SUT" w:cs="Times SUT"/>
        </w:rPr>
        <w:t>5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kauda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</w:t>
      </w:r>
      <w:r w:rsidRPr="00E3787E">
        <w:rPr>
          <w:rStyle w:val="ms3"/>
          <w:rFonts w:ascii="Times SUT" w:hAnsi="Times SUT" w:cs="Times SUT"/>
        </w:rPr>
        <w:t>6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kada 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</w:t>
      </w:r>
      <w:r w:rsidRPr="00E3787E">
        <w:rPr>
          <w:rFonts w:ascii="Times SUT" w:hAnsi="Times SUT" w:cs="Times SUT"/>
          <w:i/>
          <w:sz w:val="20"/>
        </w:rPr>
        <w:t xml:space="preserve">koh om </w:t>
      </w:r>
      <w:r w:rsidRPr="00E3787E">
        <w:rPr>
          <w:rFonts w:ascii="Times SUT" w:hAnsi="Times SUT" w:cs="Times SUT"/>
          <w:sz w:val="20"/>
        </w:rPr>
        <w:t xml:space="preserve">(vaata, kus on)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kadabik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kadapik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kadaga-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kadaka-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kadagu-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kadaku-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kadagune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kada|gune</w:t>
      </w:r>
      <w:r w:rsidRPr="00E3787E">
        <w:rPr>
          <w:rFonts w:ascii="Times SUT" w:hAnsi="Times SUT" w:cs="Times SUT"/>
          <w:sz w:val="20"/>
        </w:rPr>
        <w:t xml:space="preserve"> 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kune</w:t>
      </w:r>
      <w:r w:rsidRPr="00E3787E">
        <w:rPr>
          <w:rFonts w:ascii="Times SUT" w:hAnsi="Times SUT" w:cs="Times SUT"/>
          <w:sz w:val="20"/>
        </w:rPr>
        <w:t xml:space="preserve">) kadakane </w:t>
      </w:r>
      <w:r w:rsidRPr="00E3787E">
        <w:rPr>
          <w:rFonts w:ascii="Times SUT" w:hAnsi="Times SUT" w:cs="Times SUT"/>
          <w:i/>
          <w:sz w:val="20"/>
        </w:rPr>
        <w:t xml:space="preserve">kadarik 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hk kadagune 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jama</w:t>
      </w:r>
      <w:r w:rsidRPr="00E3787E">
        <w:rPr>
          <w:rFonts w:ascii="Times SUT" w:hAnsi="Times SUT" w:cs="Times SUT"/>
          <w:sz w:val="20"/>
        </w:rPr>
        <w:t xml:space="preserve"> Jäm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i/>
          <w:sz w:val="20"/>
        </w:rPr>
      </w:pPr>
      <w:r w:rsidRPr="00E3787E">
        <w:rPr>
          <w:rStyle w:val="ms1"/>
          <w:rFonts w:ascii="Times SUT" w:hAnsi="Times SUT" w:cs="Times SUT"/>
        </w:rPr>
        <w:t>kadahh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ka|dah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h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ah</w:t>
      </w:r>
      <w:r w:rsidRPr="00E3787E">
        <w:rPr>
          <w:rFonts w:ascii="Times SUT" w:hAnsi="Times SUT" w:cs="Times SUT"/>
          <w:sz w:val="20"/>
        </w:rPr>
        <w:t xml:space="preserve"> näe seal (~ siin); ennäe </w:t>
      </w:r>
      <w:r w:rsidRPr="00E3787E">
        <w:rPr>
          <w:rFonts w:ascii="Times SUT" w:hAnsi="Times SUT" w:cs="Times SUT"/>
          <w:i/>
          <w:sz w:val="20"/>
        </w:rPr>
        <w:t>koh timä om? – kadah saraja takah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naa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vihma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kadah lasõ õi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sukugi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tüüd te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kadahh Teppo ummil inne juri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äivä kägo kuu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`veiga rihekatusõ pääl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kadahhuss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kadõhhuss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i|k</w:t>
      </w:r>
      <w:r w:rsidRPr="00E3787E">
        <w:rPr>
          <w:rFonts w:ascii="Times SUT" w:hAnsi="Times SUT" w:cs="Times SUT"/>
          <w:sz w:val="20"/>
        </w:rPr>
        <w:t xml:space="preserve"> Kuu(g </w:t>
      </w:r>
      <w:r w:rsidRPr="00E3787E">
        <w:rPr>
          <w:rFonts w:ascii="Times SUT" w:hAnsi="Times SUT" w:cs="Times SUT"/>
          <w:i/>
          <w:sz w:val="20"/>
        </w:rPr>
        <w:noBreakHyphen/>
        <w:t>gu, kada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aik</w:t>
      </w:r>
      <w:r w:rsidRPr="00E3787E">
        <w:rPr>
          <w:rFonts w:ascii="Times SUT" w:hAnsi="Times SUT" w:cs="Times SUT"/>
          <w:sz w:val="20"/>
        </w:rPr>
        <w:t xml:space="preserve">) Võn kadastik </w:t>
      </w:r>
      <w:r w:rsidRPr="00E3787E">
        <w:rPr>
          <w:rFonts w:ascii="Times SUT" w:hAnsi="Times SUT" w:cs="Times SUT"/>
          <w:i/>
          <w:sz w:val="20"/>
        </w:rPr>
        <w:t>`Lehmäd on siel kada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aìgus. `Lambad kadusid kaik kadaikku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kadapik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kadain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kadajine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kadaja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kadajas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kadaja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hagu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tuu nigu kadaje hagu tsärisäss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Palas ku kadaja hagu</w:t>
      </w:r>
      <w:r w:rsidRPr="00E3787E">
        <w:rPr>
          <w:rFonts w:ascii="Times SUT" w:hAnsi="Times SUT" w:cs="Times SUT"/>
          <w:sz w:val="20"/>
        </w:rPr>
        <w:t xml:space="preserve"> (tülitsejast naisest) Räp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lind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kadaje lind, 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linnuk, kõllatse kõtualutsege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kadakalind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mari</w:t>
      </w:r>
      <w:r w:rsidRPr="00E3787E">
        <w:rPr>
          <w:rFonts w:ascii="Times SUT" w:hAnsi="Times SUT" w:cs="Times SUT"/>
          <w:sz w:val="20"/>
        </w:rPr>
        <w:t xml:space="preserve"> kadakamari </w:t>
      </w:r>
      <w:r w:rsidRPr="00E3787E">
        <w:rPr>
          <w:rFonts w:ascii="Times SUT" w:hAnsi="Times SUT" w:cs="Times SUT"/>
          <w:i/>
          <w:sz w:val="20"/>
        </w:rPr>
        <w:t xml:space="preserve">kadaja marjad on `kange rohi, ku kiha `lahti </w:t>
      </w:r>
      <w:r w:rsidRPr="00E3787E">
        <w:rPr>
          <w:rFonts w:ascii="Times SUT" w:hAnsi="Times SUT" w:cs="Times SUT"/>
          <w:sz w:val="20"/>
        </w:rPr>
        <w:t xml:space="preserve">Saa; </w:t>
      </w:r>
      <w:r w:rsidRPr="00E3787E">
        <w:rPr>
          <w:rFonts w:ascii="Times SUT" w:hAnsi="Times SUT" w:cs="Times SUT"/>
          <w:i/>
          <w:sz w:val="20"/>
        </w:rPr>
        <w:t>kadaje marja olevet `ütsme `aiguse `vastu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kadaja marja om tiisikuse `vastu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ku jala `paistedu om, siss tetäss kadajamarjust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d ja juvvass </w:t>
      </w:r>
      <w:r w:rsidRPr="00E3787E">
        <w:rPr>
          <w:rFonts w:ascii="Times SUT" w:hAnsi="Times SUT" w:cs="Times SUT"/>
          <w:sz w:val="20"/>
        </w:rPr>
        <w:t xml:space="preserve">Nõo; </w:t>
      </w:r>
      <w:r w:rsidRPr="00E3787E">
        <w:rPr>
          <w:rFonts w:ascii="Times SUT" w:hAnsi="Times SUT" w:cs="Times SUT"/>
          <w:i/>
          <w:sz w:val="20"/>
        </w:rPr>
        <w:t>kadaje marjust võit olut tetä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tahat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`tütregu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latsõ `võtva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mant, siss söövä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kadaja `ma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jo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kadaja 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a taar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kadajama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ost saa olu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väega hüä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`käuki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inäp kadaja 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ah. mi käve vanast kadaja `marja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kadajane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kadaja|ne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Kuu Kod, </w:t>
      </w:r>
      <w:r w:rsidRPr="00E3787E">
        <w:rPr>
          <w:rFonts w:ascii="Times SUT" w:hAnsi="Times SUT" w:cs="Times SUT"/>
          <w:i/>
          <w:sz w:val="20"/>
        </w:rPr>
        <w:noBreakHyphen/>
        <w:t>tse</w:t>
      </w:r>
      <w:r w:rsidRPr="00E3787E">
        <w:rPr>
          <w:rFonts w:ascii="Times SUT" w:hAnsi="Times SUT" w:cs="Times SUT"/>
          <w:sz w:val="20"/>
        </w:rPr>
        <w:t xml:space="preserve"> Trv Ran Nõo; </w:t>
      </w:r>
      <w:r w:rsidRPr="00E3787E">
        <w:rPr>
          <w:rFonts w:ascii="Times SUT" w:hAnsi="Times SUT" w:cs="Times SUT"/>
          <w:i/>
          <w:sz w:val="20"/>
        </w:rPr>
        <w:t>kadaja|nõ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tse </w:t>
      </w:r>
      <w:r w:rsidRPr="00E3787E">
        <w:rPr>
          <w:rFonts w:ascii="Times SUT" w:hAnsi="Times SUT" w:cs="Times SUT"/>
          <w:sz w:val="20"/>
        </w:rPr>
        <w:t xml:space="preserve">San, </w:t>
      </w:r>
      <w:r w:rsidRPr="00E3787E">
        <w:rPr>
          <w:rFonts w:ascii="Times SUT" w:hAnsi="Times SUT" w:cs="Times SUT"/>
          <w:i/>
          <w:sz w:val="20"/>
        </w:rPr>
        <w:noBreakHyphen/>
        <w:t>dsõ</w:t>
      </w:r>
      <w:r w:rsidRPr="00E3787E">
        <w:rPr>
          <w:rFonts w:ascii="Times SUT" w:hAnsi="Times SUT" w:cs="Times SUT"/>
          <w:sz w:val="20"/>
        </w:rPr>
        <w:t xml:space="preserve">  Krl Rõu Räp, </w:t>
      </w:r>
      <w:r w:rsidRPr="00E3787E">
        <w:rPr>
          <w:rFonts w:ascii="Times SUT" w:hAnsi="Times SUT" w:cs="Times SUT"/>
          <w:i/>
          <w:sz w:val="20"/>
        </w:rPr>
        <w:noBreakHyphen/>
        <w:t>tsõ</w:t>
      </w:r>
      <w:r w:rsidRPr="00E3787E">
        <w:rPr>
          <w:rFonts w:ascii="Times SUT" w:hAnsi="Times SUT" w:cs="Times SUT"/>
          <w:sz w:val="20"/>
        </w:rPr>
        <w:t xml:space="preserve"> Vas Räp Se(n </w:t>
      </w:r>
      <w:r w:rsidRPr="00E3787E">
        <w:rPr>
          <w:rFonts w:ascii="Times SUT" w:hAnsi="Times SUT" w:cs="Times SUT"/>
          <w:i/>
          <w:sz w:val="20"/>
        </w:rPr>
        <w:noBreakHyphen/>
        <w:t>nnõ</w:t>
      </w:r>
      <w:r w:rsidRPr="00E3787E">
        <w:rPr>
          <w:rFonts w:ascii="Times SUT" w:hAnsi="Times SUT" w:cs="Times SUT"/>
          <w:sz w:val="20"/>
        </w:rPr>
        <w:t xml:space="preserve">); </w:t>
      </w:r>
      <w:r w:rsidRPr="00E3787E">
        <w:rPr>
          <w:rFonts w:ascii="Times SUT" w:hAnsi="Times SUT" w:cs="Times SUT"/>
          <w:i/>
          <w:sz w:val="20"/>
        </w:rPr>
        <w:t>kadaje|ne</w:t>
      </w:r>
      <w:r w:rsidRPr="00E3787E">
        <w:rPr>
          <w:rFonts w:ascii="Times SUT" w:hAnsi="Times SUT" w:cs="Times SUT"/>
          <w:sz w:val="20"/>
        </w:rPr>
        <w:t xml:space="preserve"> g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dse</w:t>
      </w:r>
      <w:r w:rsidRPr="00E3787E">
        <w:rPr>
          <w:rFonts w:ascii="Times SUT" w:hAnsi="Times SUT" w:cs="Times SUT"/>
          <w:sz w:val="20"/>
        </w:rPr>
        <w:t xml:space="preserve"> Har, pl </w:t>
      </w:r>
      <w:r w:rsidRPr="00E3787E">
        <w:rPr>
          <w:rFonts w:ascii="Times SUT" w:hAnsi="Times SUT" w:cs="Times SUT"/>
          <w:i/>
          <w:sz w:val="20"/>
        </w:rPr>
        <w:t xml:space="preserve">kadajedse </w:t>
      </w:r>
      <w:r w:rsidRPr="00E3787E">
        <w:rPr>
          <w:rFonts w:ascii="Times SUT" w:hAnsi="Times SUT" w:cs="Times SUT"/>
          <w:sz w:val="20"/>
        </w:rPr>
        <w:t>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kadakatega kaetud </w:t>
      </w:r>
      <w:r w:rsidRPr="00E3787E">
        <w:rPr>
          <w:rFonts w:ascii="Times SUT" w:hAnsi="Times SUT" w:cs="Times SUT"/>
          <w:i/>
          <w:sz w:val="20"/>
        </w:rPr>
        <w:t>vana kadajane maa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kadakapuust </w:t>
      </w:r>
      <w:r w:rsidRPr="00E3787E">
        <w:rPr>
          <w:rFonts w:ascii="Times SUT" w:hAnsi="Times SUT" w:cs="Times SUT"/>
          <w:i/>
          <w:sz w:val="20"/>
        </w:rPr>
        <w:t>kadajased `piimäpüdüd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kadajane ke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p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kadajane pulk `p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dä sehen, kohe sagar `otsa `panti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ega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länigu kadajadsõ es olõ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niä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iks vaest kuusõ puust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 xml:space="preserve">võta see kadajene vits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ja mähi aiamulk see vitsaga 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Har; </w:t>
      </w:r>
      <w:r w:rsidRPr="00E3787E">
        <w:rPr>
          <w:rFonts w:ascii="Times SUT" w:hAnsi="Times SUT" w:cs="Times SUT"/>
          <w:i/>
          <w:sz w:val="20"/>
        </w:rPr>
        <w:t>kadajedse 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nipuu hangu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 xml:space="preserve">kadajanõ luits </w:t>
      </w:r>
      <w:r w:rsidRPr="00E3787E">
        <w:rPr>
          <w:rFonts w:ascii="Times SUT" w:hAnsi="Times SUT" w:cs="Times SUT"/>
          <w:sz w:val="20"/>
        </w:rPr>
        <w:t xml:space="preserve">Plv; </w:t>
      </w:r>
      <w:r w:rsidRPr="00E3787E">
        <w:rPr>
          <w:rFonts w:ascii="Times SUT" w:hAnsi="Times SUT" w:cs="Times SUT"/>
          <w:i/>
          <w:sz w:val="20"/>
        </w:rPr>
        <w:t>kadajanõ vits sääne</w:t>
      </w:r>
      <w:r w:rsidRPr="00E3787E">
        <w:rPr>
          <w:rFonts w:ascii="Times SUT" w:hAnsi="Times SUT" w:cs="Times SUT"/>
          <w:sz w:val="20"/>
        </w:rPr>
        <w:t xml:space="preserve"> Se || (puu liiki tähistavalt) </w:t>
      </w:r>
      <w:r w:rsidRPr="00E3787E">
        <w:rPr>
          <w:rFonts w:ascii="Times SUT" w:hAnsi="Times SUT" w:cs="Times SUT"/>
          <w:i/>
          <w:sz w:val="20"/>
        </w:rPr>
        <w:t>kadajanõ puu</w:t>
      </w:r>
      <w:r w:rsidRPr="00E3787E">
        <w:rPr>
          <w:rFonts w:ascii="Times SUT" w:hAnsi="Times SUT" w:cs="Times SUT"/>
          <w:sz w:val="20"/>
        </w:rPr>
        <w:t xml:space="preserve"> San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kadajine, kadakane, kõdajanõ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kadaja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puhm(as)</w:t>
      </w:r>
      <w:r w:rsidRPr="00E3787E">
        <w:rPr>
          <w:rFonts w:ascii="Times SUT" w:hAnsi="Times SUT" w:cs="Times SUT"/>
          <w:sz w:val="20"/>
        </w:rPr>
        <w:t xml:space="preserve"> kadakapõõsas </w:t>
      </w:r>
      <w:r w:rsidRPr="00E3787E">
        <w:rPr>
          <w:rFonts w:ascii="Times SUT" w:hAnsi="Times SUT" w:cs="Times SUT"/>
          <w:i/>
          <w:sz w:val="20"/>
        </w:rPr>
        <w:t xml:space="preserve">ku üits kadaje puhmass, ei ühmätä mite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 egä tagant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kes serände käre om, säristäb tõesele `vasta nigu kadaja puhmass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`pernasel om pää nigu kadaja puhmass jälle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rada lääp läbi kadaja puhmaste</w:t>
      </w:r>
      <w:r w:rsidRPr="00E3787E">
        <w:rPr>
          <w:rFonts w:ascii="Times SUT" w:hAnsi="Times SUT" w:cs="Times SUT"/>
          <w:sz w:val="20"/>
        </w:rPr>
        <w:t xml:space="preserve"> Kam;</w:t>
      </w:r>
      <w:r w:rsidRPr="00E3787E">
        <w:rPr>
          <w:rFonts w:ascii="Times SUT" w:hAnsi="Times SUT" w:cs="Times SUT"/>
          <w:i/>
          <w:sz w:val="20"/>
        </w:rPr>
        <w:t xml:space="preserve"> mi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karjamaa om kadaje `puhmõ täüs kasunu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puu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kadaja puust saa häid väärüisi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tsolohkit tetäss kadaja puust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kadakapuu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põõsas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`mustlaste pulm pidi olema et, kaks `kerda `juossa `ümber kadaja `piesa et sie `ongi `valmis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sai ninda vihatses, ku kadaje põõsas läits palame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kadakapõõsas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kadajas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kada|ja</w:t>
      </w:r>
      <w:r w:rsidRPr="00E3787E">
        <w:rPr>
          <w:rFonts w:ascii="Times SUT" w:hAnsi="Times SUT" w:cs="Times SUT"/>
        </w:rPr>
        <w:t xml:space="preserve"> Vai, </w:t>
      </w:r>
      <w:r w:rsidRPr="00E3787E">
        <w:rPr>
          <w:rFonts w:ascii="Times SUT" w:hAnsi="Times SUT" w:cs="Times SUT"/>
          <w:i/>
        </w:rPr>
        <w:t>kadai</w:t>
      </w:r>
      <w:r w:rsidRPr="00E3787E">
        <w:rPr>
          <w:rFonts w:ascii="Times SUT" w:hAnsi="Times SUT" w:cs="Times SUT"/>
        </w:rPr>
        <w:t xml:space="preserve"> Trv, </w:t>
      </w:r>
      <w:r w:rsidRPr="00E3787E">
        <w:rPr>
          <w:rFonts w:ascii="Times SUT" w:hAnsi="Times SUT" w:cs="Times SUT"/>
          <w:i/>
        </w:rPr>
        <w:t>katai</w:t>
      </w:r>
      <w:r w:rsidRPr="00E3787E">
        <w:rPr>
          <w:rFonts w:ascii="Times SUT" w:hAnsi="Times SUT" w:cs="Times SUT"/>
        </w:rPr>
        <w:t xml:space="preserve"> Hel Ran Võn Kam Ote San V(</w:t>
      </w:r>
      <w:r w:rsidRPr="00E3787E">
        <w:rPr>
          <w:rFonts w:ascii="Times SUT" w:hAnsi="Times SUT" w:cs="Times SUT"/>
          <w:i/>
        </w:rPr>
        <w:t>kattai</w:t>
      </w:r>
      <w:r w:rsidRPr="00E3787E">
        <w:rPr>
          <w:rFonts w:ascii="Times SUT" w:hAnsi="Times SUT" w:cs="Times SUT"/>
        </w:rPr>
        <w:t xml:space="preserve"> Kan), </w:t>
      </w:r>
      <w:r w:rsidRPr="00E3787E">
        <w:rPr>
          <w:rFonts w:ascii="Times SUT" w:hAnsi="Times SUT" w:cs="Times SUT"/>
          <w:i/>
        </w:rPr>
        <w:t>kada|jas</w:t>
      </w:r>
      <w:r w:rsidRPr="00E3787E">
        <w:rPr>
          <w:rFonts w:ascii="Times SUT" w:hAnsi="Times SUT" w:cs="Times SUT"/>
        </w:rPr>
        <w:t xml:space="preserve"> Kuu Jäm Saa Hls Krk, </w:t>
      </w:r>
      <w:r w:rsidRPr="00E3787E">
        <w:rPr>
          <w:rFonts w:ascii="Times SUT" w:hAnsi="Times SUT" w:cs="Times SUT"/>
          <w:i/>
        </w:rPr>
        <w:noBreakHyphen/>
        <w:t>jass</w:t>
      </w:r>
      <w:r w:rsidRPr="00E3787E">
        <w:rPr>
          <w:rFonts w:ascii="Times SUT" w:hAnsi="Times SUT" w:cs="Times SUT"/>
        </w:rPr>
        <w:t xml:space="preserve"> Pst T, g </w:t>
      </w:r>
      <w:r w:rsidRPr="00E3787E">
        <w:rPr>
          <w:rFonts w:ascii="Times SUT" w:hAnsi="Times SUT" w:cs="Times SUT"/>
          <w:i/>
        </w:rPr>
        <w:t>kadaja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kada|jess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noBreakHyphen/>
        <w:t>je</w:t>
      </w:r>
      <w:r w:rsidRPr="00E3787E">
        <w:rPr>
          <w:rFonts w:ascii="Times SUT" w:hAnsi="Times SUT" w:cs="Times SUT"/>
        </w:rPr>
        <w:t xml:space="preserve"> Krk(n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je</w:t>
      </w:r>
      <w:r w:rsidRPr="00E3787E">
        <w:rPr>
          <w:rFonts w:ascii="Times SUT" w:hAnsi="Times SUT" w:cs="Times SUT"/>
        </w:rPr>
        <w:t xml:space="preserve">) Hel(g </w:t>
      </w:r>
      <w:r w:rsidRPr="00E3787E">
        <w:rPr>
          <w:rFonts w:ascii="Times SUT" w:hAnsi="Times SUT" w:cs="Times SUT"/>
          <w:i/>
        </w:rPr>
        <w:noBreakHyphen/>
        <w:t>jõ</w:t>
      </w:r>
      <w:r w:rsidRPr="00E3787E">
        <w:rPr>
          <w:rFonts w:ascii="Times SUT" w:hAnsi="Times SUT" w:cs="Times SUT"/>
        </w:rPr>
        <w:t xml:space="preserve">) San Har, </w:t>
      </w:r>
      <w:r w:rsidRPr="00E3787E">
        <w:rPr>
          <w:rFonts w:ascii="Times SUT" w:hAnsi="Times SUT" w:cs="Times SUT"/>
          <w:i/>
        </w:rPr>
        <w:noBreakHyphen/>
        <w:t>jõ</w:t>
      </w:r>
      <w:r w:rsidRPr="00E3787E">
        <w:rPr>
          <w:rFonts w:ascii="Times SUT" w:hAnsi="Times SUT" w:cs="Times SUT"/>
        </w:rPr>
        <w:t xml:space="preserve"> San Krl; </w:t>
      </w:r>
      <w:r w:rsidRPr="00E3787E">
        <w:rPr>
          <w:rFonts w:ascii="Times SUT" w:hAnsi="Times SUT" w:cs="Times SUT"/>
          <w:i/>
        </w:rPr>
        <w:t>katsai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t>kadsaja</w:t>
      </w:r>
      <w:r w:rsidRPr="00E3787E">
        <w:rPr>
          <w:rFonts w:ascii="Times SUT" w:hAnsi="Times SUT" w:cs="Times SUT"/>
        </w:rPr>
        <w:t xml:space="preserve"> Kra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1. </w:t>
      </w:r>
      <w:r w:rsidRPr="00E3787E">
        <w:rPr>
          <w:rFonts w:ascii="Times SUT" w:hAnsi="Times SUT" w:cs="Times SUT"/>
        </w:rPr>
        <w:t>kadakas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(puu) </w:t>
      </w:r>
      <w:r w:rsidRPr="00E3787E">
        <w:rPr>
          <w:rFonts w:ascii="Times SUT" w:hAnsi="Times SUT" w:cs="Times SUT"/>
          <w:i/>
        </w:rPr>
        <w:t>Punased `hiuksed ja kadajad ei `kasva hüä maa pääl</w:t>
      </w:r>
      <w:r w:rsidRPr="00E3787E">
        <w:rPr>
          <w:rFonts w:ascii="Times SUT" w:hAnsi="Times SUT" w:cs="Times SUT"/>
        </w:rPr>
        <w:t xml:space="preserve"> Kuu; </w:t>
      </w:r>
      <w:r w:rsidRPr="00E3787E">
        <w:rPr>
          <w:rFonts w:ascii="Times SUT" w:hAnsi="Times SUT" w:cs="Times SUT"/>
          <w:i/>
        </w:rPr>
        <w:t>kadajel kübene ja oksa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mis paiga mõts om, sääl kadaje kasvav suuress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kadajess `tolmass ku `äitsness</w:t>
      </w:r>
      <w:r w:rsidRPr="00E3787E">
        <w:rPr>
          <w:rFonts w:ascii="Times SUT" w:hAnsi="Times SUT" w:cs="Times SUT"/>
        </w:rPr>
        <w:t xml:space="preserve"> Krk; </w:t>
      </w:r>
      <w:r w:rsidRPr="00E3787E">
        <w:rPr>
          <w:rFonts w:ascii="Times SUT" w:hAnsi="Times SUT" w:cs="Times SUT"/>
          <w:i/>
        </w:rPr>
        <w:t>ta om väegä äkiline ja käre, nigu kada</w:t>
      </w:r>
      <w:r w:rsidR="00E3787E" w:rsidRPr="00E3787E">
        <w:rPr>
          <w:rFonts w:ascii="Times SUT" w:hAnsi="Times SUT" w:cs="Times SUT"/>
          <w:i/>
        </w:rPr>
        <w:t>˛</w:t>
      </w:r>
      <w:r w:rsidRPr="00E3787E">
        <w:rPr>
          <w:rFonts w:ascii="Times SUT" w:hAnsi="Times SUT" w:cs="Times SUT"/>
          <w:i/>
        </w:rPr>
        <w:t>eass lääb `kõrbuma, kui tigedäss saab. säristäb nigu kada</w:t>
      </w:r>
      <w:r w:rsidR="00E3787E" w:rsidRPr="00E3787E">
        <w:rPr>
          <w:rFonts w:ascii="Times SUT" w:hAnsi="Times SUT" w:cs="Times SUT"/>
          <w:i/>
        </w:rPr>
        <w:t>˛</w:t>
      </w:r>
      <w:r w:rsidRPr="00E3787E">
        <w:rPr>
          <w:rFonts w:ascii="Times SUT" w:hAnsi="Times SUT" w:cs="Times SUT"/>
          <w:i/>
        </w:rPr>
        <w:t>eass `vasta</w:t>
      </w:r>
      <w:r w:rsidRPr="00E3787E">
        <w:rPr>
          <w:rFonts w:ascii="Times SUT" w:hAnsi="Times SUT" w:cs="Times SUT"/>
        </w:rPr>
        <w:t xml:space="preserve"> Ran; </w:t>
      </w:r>
      <w:r w:rsidRPr="00E3787E">
        <w:rPr>
          <w:rFonts w:ascii="Times SUT" w:hAnsi="Times SUT" w:cs="Times SUT"/>
          <w:i/>
        </w:rPr>
        <w:t>kadajass om ää tuleläeduss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meil `toova ike `tr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pe puhastada kadajit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ku kadaja tolmassiva, siss külveti `ta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rigu </w:t>
      </w:r>
      <w:r w:rsidRPr="00E3787E">
        <w:rPr>
          <w:rFonts w:ascii="Times SUT" w:hAnsi="Times SUT" w:cs="Times SUT"/>
        </w:rPr>
        <w:t xml:space="preserve"> Nõo; </w:t>
      </w:r>
      <w:r w:rsidRPr="00E3787E">
        <w:rPr>
          <w:rFonts w:ascii="Times SUT" w:hAnsi="Times SUT" w:cs="Times SUT"/>
          <w:i/>
        </w:rPr>
        <w:t>kadajide sian kasvap leppä</w:t>
      </w:r>
      <w:r w:rsidRPr="00E3787E">
        <w:rPr>
          <w:rFonts w:ascii="Times SUT" w:hAnsi="Times SUT" w:cs="Times SUT"/>
        </w:rPr>
        <w:t xml:space="preserve"> Kam; </w:t>
      </w:r>
      <w:r w:rsidRPr="00E3787E">
        <w:rPr>
          <w:rFonts w:ascii="Times SUT" w:hAnsi="Times SUT" w:cs="Times SUT"/>
          <w:i/>
        </w:rPr>
        <w:t>mõtst `lasti `tuvva kadajit länikide `sisse, k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>b vesi pääle, siss sai anumille ää magu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sääl kasvassõ mõni kuus ja katai</w:t>
      </w:r>
      <w:r w:rsidRPr="00E3787E">
        <w:rPr>
          <w:rFonts w:ascii="Times SUT" w:hAnsi="Times SUT" w:cs="Times SUT"/>
        </w:rPr>
        <w:t xml:space="preserve"> Ote; </w:t>
      </w:r>
      <w:r w:rsidRPr="00E3787E">
        <w:rPr>
          <w:rFonts w:ascii="Times SUT" w:hAnsi="Times SUT" w:cs="Times SUT"/>
          <w:i/>
        </w:rPr>
        <w:t>kadaja omma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mõnikõrd `väegõ ma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>jatsõ</w:t>
      </w:r>
      <w:r w:rsidRPr="00E3787E">
        <w:rPr>
          <w:rFonts w:ascii="Times SUT" w:hAnsi="Times SUT" w:cs="Times SUT"/>
        </w:rPr>
        <w:t xml:space="preserve"> San; </w:t>
      </w:r>
      <w:r w:rsidRPr="00E3787E">
        <w:rPr>
          <w:rFonts w:ascii="Times SUT" w:hAnsi="Times SUT" w:cs="Times SUT"/>
          <w:i/>
        </w:rPr>
        <w:t>Puu anumid avvutõdi keevä vii ja kadajidõga</w:t>
      </w:r>
      <w:r w:rsidRPr="00E3787E">
        <w:rPr>
          <w:rFonts w:ascii="Times SUT" w:hAnsi="Times SUT" w:cs="Times SUT"/>
        </w:rPr>
        <w:t xml:space="preserve"> Urv; 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särises ku katai `kõrbas</w:t>
      </w:r>
      <w:r w:rsidRPr="00E3787E">
        <w:rPr>
          <w:rFonts w:ascii="Times SUT" w:hAnsi="Times SUT" w:cs="Times SUT"/>
        </w:rPr>
        <w:t xml:space="preserve"> (kurjasti kõnelevast inimesest) Krl; </w:t>
      </w:r>
      <w:r w:rsidRPr="00E3787E">
        <w:rPr>
          <w:rFonts w:ascii="Times SUT" w:hAnsi="Times SUT" w:cs="Times SUT"/>
          <w:i/>
        </w:rPr>
        <w:t>ku murd muil puil, s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>ss katsk ka kadajil</w:t>
      </w:r>
      <w:r w:rsidRPr="00E3787E">
        <w:rPr>
          <w:rFonts w:ascii="Times SUT" w:hAnsi="Times SUT" w:cs="Times SUT"/>
        </w:rPr>
        <w:t xml:space="preserve"> Rõu; </w:t>
      </w:r>
      <w:r w:rsidRPr="00E3787E">
        <w:rPr>
          <w:rFonts w:ascii="Times SUT" w:hAnsi="Times SUT" w:cs="Times SUT"/>
          <w:i/>
        </w:rPr>
        <w:t>viha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 inemine kärisess nigu katai</w:t>
      </w:r>
      <w:r w:rsidRPr="00E3787E">
        <w:rPr>
          <w:rFonts w:ascii="Times SUT" w:hAnsi="Times SUT" w:cs="Times SUT"/>
        </w:rPr>
        <w:t xml:space="preserve"> Se; </w:t>
      </w:r>
      <w:r w:rsidRPr="00E3787E">
        <w:rPr>
          <w:rFonts w:ascii="Times SUT" w:hAnsi="Times SUT" w:cs="Times SUT"/>
          <w:i/>
        </w:rPr>
        <w:t>kada</w:t>
      </w:r>
      <w:r w:rsidR="00E3787E" w:rsidRPr="00E3787E">
        <w:rPr>
          <w:rFonts w:ascii="Times SUT" w:hAnsi="Times SUT" w:cs="Times SUT"/>
          <w:i/>
        </w:rPr>
        <w:t>˛</w:t>
      </w:r>
      <w:r w:rsidRPr="00E3787E">
        <w:rPr>
          <w:rFonts w:ascii="Times SUT" w:hAnsi="Times SUT" w:cs="Times SUT"/>
          <w:i/>
        </w:rPr>
        <w:t>idega `sautas liha</w:t>
      </w:r>
      <w:r w:rsidRPr="00E3787E">
        <w:rPr>
          <w:rFonts w:ascii="Times SUT" w:hAnsi="Times SUT" w:cs="Times SUT"/>
        </w:rPr>
        <w:t xml:space="preserve"> Lei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kadakapuit</w:t>
      </w:r>
      <w:r w:rsidRPr="00E3787E">
        <w:rPr>
          <w:rFonts w:ascii="Times SUT" w:hAnsi="Times SUT" w:cs="Times SUT"/>
          <w:i/>
          <w:sz w:val="20"/>
        </w:rPr>
        <w:t xml:space="preserve">`Talvel on `oite höä kadajuiegä `ahju küttä, ragiseväd küll `palju, vade `ahju tegeväd tuliseks </w:t>
      </w:r>
      <w:r w:rsidRPr="00E3787E">
        <w:rPr>
          <w:rFonts w:ascii="Times SUT" w:hAnsi="Times SUT" w:cs="Times SUT"/>
          <w:sz w:val="20"/>
        </w:rPr>
        <w:t xml:space="preserve">Kuu; </w:t>
      </w:r>
      <w:r w:rsidRPr="00E3787E">
        <w:rPr>
          <w:rFonts w:ascii="Times SUT" w:hAnsi="Times SUT" w:cs="Times SUT"/>
          <w:i/>
          <w:sz w:val="20"/>
        </w:rPr>
        <w:t>puuratta aisa olli kadajast, aia vitsa, korvi varuse, pakkäglä pulga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 xml:space="preserve">lepä teivä </w:t>
      </w:r>
      <w:r w:rsidRPr="00E3787E">
        <w:rPr>
          <w:rFonts w:ascii="Times SUT" w:hAnsi="Times SUT" w:cs="Times SUT"/>
          <w:sz w:val="20"/>
        </w:rPr>
        <w:t>[suitsu]</w:t>
      </w:r>
      <w:r w:rsidRPr="00E3787E">
        <w:rPr>
          <w:rFonts w:ascii="Times SUT" w:hAnsi="Times SUT" w:cs="Times SUT"/>
          <w:i/>
          <w:sz w:val="20"/>
        </w:rPr>
        <w:t xml:space="preserve">lihalõ ilosa 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ao, kadaja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niva hää mau </w:t>
      </w:r>
      <w:r w:rsidRPr="00E3787E">
        <w:rPr>
          <w:rFonts w:ascii="Times SUT" w:hAnsi="Times SUT" w:cs="Times SUT"/>
          <w:sz w:val="20"/>
        </w:rPr>
        <w:t xml:space="preserve">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kõtai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kadaja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saks</w:t>
      </w:r>
      <w:r w:rsidRPr="00E3787E">
        <w:rPr>
          <w:rFonts w:ascii="Times SUT" w:hAnsi="Times SUT" w:cs="Times SUT"/>
          <w:sz w:val="20"/>
        </w:rPr>
        <w:t xml:space="preserve"> kadakasaks </w:t>
      </w:r>
      <w:r w:rsidRPr="00E3787E">
        <w:rPr>
          <w:rFonts w:ascii="Times SUT" w:hAnsi="Times SUT" w:cs="Times SUT"/>
          <w:i/>
          <w:sz w:val="20"/>
        </w:rPr>
        <w:t>kadajesaks om p</w:t>
      </w:r>
      <w:r w:rsidR="00E3787E" w:rsidRPr="00E3787E">
        <w:rPr>
          <w:rFonts w:ascii="Times SUT" w:hAnsi="Times SUT" w:cs="Times SUT"/>
          <w:i/>
          <w:sz w:val="20"/>
        </w:rPr>
        <w:t>u̬u̬ĺ</w:t>
      </w:r>
      <w:r w:rsidRPr="00E3787E">
        <w:rPr>
          <w:rFonts w:ascii="Times SUT" w:hAnsi="Times SUT" w:cs="Times SUT"/>
          <w:i/>
          <w:sz w:val="20"/>
        </w:rPr>
        <w:t xml:space="preserve"> `saksa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kadajesaksa 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olli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ullembe ollu ku peris `mõisniku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kadajasaksa kes saksak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lt ka pu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ss, 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olli `mõisa `t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ndre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kadajasaksa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nuu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iks pirdsakumba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ku periss saksa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sass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kadaja sa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varblasesuurune hall lind –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kadakasass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seen</w:t>
      </w:r>
      <w:r w:rsidRPr="00E3787E">
        <w:rPr>
          <w:rFonts w:ascii="Times SUT" w:hAnsi="Times SUT" w:cs="Times SUT"/>
          <w:sz w:val="20"/>
        </w:rPr>
        <w:t xml:space="preserve"> kadakapõõsaste läheduses või heinamaadel kasvav karvaste allapööratud äärtega heleroosa seen –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kadakaseen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vere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kadaja vereh</w:t>
      </w:r>
      <w:r w:rsidRPr="00E3787E">
        <w:rPr>
          <w:rFonts w:ascii="Times SUT" w:hAnsi="Times SUT" w:cs="Times SUT"/>
          <w:sz w:val="20"/>
        </w:rPr>
        <w:t xml:space="preserve"> kadakamarjaleem </w:t>
      </w:r>
      <w:r w:rsidRPr="00E3787E">
        <w:rPr>
          <w:rFonts w:ascii="Times SUT" w:hAnsi="Times SUT" w:cs="Times SUT"/>
          <w:i/>
          <w:sz w:val="20"/>
        </w:rPr>
        <w:t>kadaja `verdega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ha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mäti vanast `kiislat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mullõ juvva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hü</w:t>
      </w:r>
      <w:r w:rsidR="00E3787E" w:rsidRPr="00E3787E">
        <w:rPr>
          <w:rFonts w:ascii="Times SUT" w:hAnsi="Times SUT" w:cs="Times SUT"/>
          <w:i/>
          <w:sz w:val="20"/>
        </w:rPr>
        <w:t>v́</w:t>
      </w:r>
      <w:r w:rsidRPr="00E3787E">
        <w:rPr>
          <w:rFonts w:ascii="Times SUT" w:hAnsi="Times SUT" w:cs="Times SUT"/>
          <w:i/>
          <w:sz w:val="20"/>
        </w:rPr>
        <w:t>vä kadaja vereht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vesi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sja `aigusel `tehtse kadajav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`va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</w:t>
      </w:r>
      <w:r w:rsidRPr="00E3787E">
        <w:rPr>
          <w:rFonts w:ascii="Times SUT" w:hAnsi="Times SUT" w:cs="Times SUT"/>
          <w:sz w:val="20"/>
        </w:rPr>
        <w:t xml:space="preserve"> Saa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kadakavesi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õli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kadaja õlit `j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digi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l, kel süämel te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`haigõt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kadakaõli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kadaje-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kadaja-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kadajene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kadajane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kadajine</w:t>
      </w:r>
      <w:r w:rsidRPr="00E3787E">
        <w:rPr>
          <w:rFonts w:ascii="Times SUT" w:hAnsi="Times SUT" w:cs="Times SUT"/>
          <w:sz w:val="20"/>
        </w:rPr>
        <w:t xml:space="preserve">   </w:t>
      </w:r>
      <w:r w:rsidRPr="00E3787E">
        <w:rPr>
          <w:rFonts w:ascii="Times SUT" w:hAnsi="Times SUT" w:cs="Times SUT"/>
          <w:i/>
          <w:sz w:val="20"/>
        </w:rPr>
        <w:t>kadaji|ne</w:t>
      </w:r>
      <w:r w:rsidRPr="00E3787E">
        <w:rPr>
          <w:rFonts w:ascii="Times SUT" w:hAnsi="Times SUT" w:cs="Times SUT"/>
          <w:sz w:val="20"/>
        </w:rPr>
        <w:t xml:space="preserve"> Krk, pl </w:t>
      </w:r>
      <w:r w:rsidRPr="00E3787E">
        <w:rPr>
          <w:rFonts w:ascii="Times SUT" w:hAnsi="Times SUT" w:cs="Times SUT"/>
          <w:i/>
          <w:sz w:val="20"/>
        </w:rPr>
        <w:noBreakHyphen/>
        <w:t xml:space="preserve">tse </w:t>
      </w:r>
      <w:r w:rsidRPr="00E3787E">
        <w:rPr>
          <w:rFonts w:ascii="Times SUT" w:hAnsi="Times SUT" w:cs="Times SUT"/>
          <w:sz w:val="20"/>
        </w:rPr>
        <w:t xml:space="preserve">Har; </w:t>
      </w:r>
      <w:r w:rsidRPr="00E3787E">
        <w:rPr>
          <w:rFonts w:ascii="Times SUT" w:hAnsi="Times SUT" w:cs="Times SUT"/>
          <w:i/>
          <w:sz w:val="20"/>
        </w:rPr>
        <w:t xml:space="preserve">kadai|n 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dse</w:t>
      </w:r>
      <w:r w:rsidRPr="00E3787E">
        <w:rPr>
          <w:rFonts w:ascii="Times SUT" w:hAnsi="Times SUT" w:cs="Times SUT"/>
          <w:sz w:val="20"/>
        </w:rPr>
        <w:t xml:space="preserve"> Lei kadakane, kadakapuust </w:t>
      </w:r>
      <w:r w:rsidRPr="00E3787E">
        <w:rPr>
          <w:rFonts w:ascii="Times SUT" w:hAnsi="Times SUT" w:cs="Times SUT"/>
          <w:i/>
          <w:sz w:val="20"/>
        </w:rPr>
        <w:t>kadajine ri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kurt kava `aiga</w:t>
      </w:r>
      <w:r w:rsidRPr="00E3787E">
        <w:rPr>
          <w:rFonts w:ascii="Times SUT" w:hAnsi="Times SUT" w:cs="Times SUT"/>
          <w:sz w:val="20"/>
        </w:rPr>
        <w:t xml:space="preserve"> Krk;</w:t>
      </w:r>
      <w:r w:rsidRPr="00E3787E">
        <w:rPr>
          <w:rFonts w:ascii="Times SUT" w:hAnsi="Times SUT" w:cs="Times SUT"/>
          <w:i/>
          <w:sz w:val="20"/>
        </w:rPr>
        <w:t xml:space="preserve"> kadajitse</w:t>
      </w:r>
      <w:r w:rsidRPr="00E3787E">
        <w:rPr>
          <w:rFonts w:ascii="Times SUT" w:hAnsi="Times SUT" w:cs="Times SUT"/>
          <w:sz w:val="20"/>
        </w:rPr>
        <w:t xml:space="preserve"> [</w:t>
      </w:r>
      <w:r w:rsidRPr="00E3787E">
        <w:rPr>
          <w:rFonts w:ascii="Times SUT" w:hAnsi="Times SUT" w:cs="Times SUT"/>
          <w:i/>
          <w:sz w:val="20"/>
        </w:rPr>
        <w:t>redelivarva</w:t>
      </w:r>
      <w:r w:rsidRPr="00E3787E">
        <w:rPr>
          <w:rFonts w:ascii="Times SUT" w:hAnsi="Times SUT" w:cs="Times SUT"/>
          <w:sz w:val="20"/>
        </w:rPr>
        <w:t xml:space="preserve">] </w:t>
      </w:r>
      <w:r w:rsidRPr="00E3787E">
        <w:rPr>
          <w:rFonts w:ascii="Times SUT" w:hAnsi="Times SUT" w:cs="Times SUT"/>
          <w:i/>
          <w:sz w:val="20"/>
        </w:rPr>
        <w:t xml:space="preserve">omma õks kõvõmba </w:t>
      </w:r>
      <w:r w:rsidRPr="00E3787E">
        <w:rPr>
          <w:rFonts w:ascii="Times SUT" w:hAnsi="Times SUT" w:cs="Times SUT"/>
          <w:sz w:val="20"/>
        </w:rPr>
        <w:t xml:space="preserve">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kadajane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kadajuss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kadaju|ss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kadastik </w:t>
      </w:r>
      <w:r w:rsidRPr="00E3787E">
        <w:rPr>
          <w:rFonts w:ascii="Times SUT" w:hAnsi="Times SUT" w:cs="Times SUT"/>
          <w:i/>
          <w:sz w:val="20"/>
        </w:rPr>
        <w:t>mine sinna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kadajustõ, tuu säält 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nipuu `hankõ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kadak</w:t>
      </w:r>
      <w:r w:rsidRPr="00E3787E">
        <w:rPr>
          <w:rFonts w:ascii="Times SUT" w:hAnsi="Times SUT" w:cs="Times SUT"/>
          <w:sz w:val="20"/>
        </w:rPr>
        <w:t xml:space="preserve"> kadastik </w:t>
      </w:r>
      <w:r w:rsidRPr="00E3787E">
        <w:rPr>
          <w:rFonts w:ascii="Times SUT" w:hAnsi="Times SUT" w:cs="Times SUT"/>
          <w:i/>
          <w:sz w:val="20"/>
        </w:rPr>
        <w:t>kadagos on olnd Iierde pere</w:t>
      </w:r>
      <w:r w:rsidRPr="00E3787E">
        <w:rPr>
          <w:rFonts w:ascii="Times SUT" w:hAnsi="Times SUT" w:cs="Times SUT"/>
          <w:sz w:val="20"/>
        </w:rPr>
        <w:t xml:space="preserve"> Phl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kadaka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kaer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kadagakaer peab olema `valge ja kollane</w:t>
      </w:r>
      <w:r w:rsidRPr="00E3787E">
        <w:rPr>
          <w:rFonts w:ascii="Times SUT" w:hAnsi="Times SUT" w:cs="Times SUT"/>
          <w:sz w:val="20"/>
        </w:rPr>
        <w:t xml:space="preserve"> Mar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kai</w:t>
      </w:r>
      <w:r w:rsidRPr="00E3787E">
        <w:rPr>
          <w:rFonts w:ascii="Times SUT" w:hAnsi="Times SUT" w:cs="Times SUT"/>
          <w:sz w:val="20"/>
        </w:rPr>
        <w:t xml:space="preserve"> lepatriinusarnane musta piha ning kollaste tiibadega putukas </w:t>
      </w:r>
      <w:r w:rsidRPr="00E3787E">
        <w:rPr>
          <w:rFonts w:ascii="Times SUT" w:hAnsi="Times SUT" w:cs="Times SUT"/>
          <w:i/>
          <w:sz w:val="20"/>
        </w:rPr>
        <w:t>lelle, lelle lepatriinu, kas nägid kadaka`kaie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kannike</w:t>
      </w:r>
      <w:r w:rsidRPr="00E3787E">
        <w:rPr>
          <w:rFonts w:ascii="Times SUT" w:hAnsi="Times SUT" w:cs="Times SUT"/>
          <w:sz w:val="20"/>
        </w:rPr>
        <w:t xml:space="preserve"> (taim) </w:t>
      </w:r>
      <w:r w:rsidRPr="00E3787E">
        <w:rPr>
          <w:rFonts w:ascii="Times SUT" w:hAnsi="Times SUT" w:cs="Times SUT"/>
          <w:i/>
          <w:sz w:val="20"/>
        </w:rPr>
        <w:t>kadagakanniksed ep `lõhna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kull</w:t>
      </w:r>
      <w:r w:rsidRPr="00E3787E">
        <w:rPr>
          <w:rFonts w:ascii="Times SUT" w:hAnsi="Times SUT" w:cs="Times SUT"/>
          <w:sz w:val="20"/>
        </w:rPr>
        <w:t xml:space="preserve"> siidisaba (Bombycilla garrulus) </w:t>
      </w:r>
      <w:r w:rsidRPr="00E3787E">
        <w:rPr>
          <w:rFonts w:ascii="Times SUT" w:hAnsi="Times SUT" w:cs="Times SUT"/>
          <w:i/>
          <w:sz w:val="20"/>
        </w:rPr>
        <w:t>Kadakaku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 tegid silmäpilguga pihelgä `puhtaks</w:t>
      </w:r>
      <w:r w:rsidRPr="00E3787E">
        <w:rPr>
          <w:rFonts w:ascii="Times SUT" w:hAnsi="Times SUT" w:cs="Times SUT"/>
          <w:sz w:val="20"/>
        </w:rPr>
        <w:t xml:space="preserve"> Khn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kõrv</w:t>
      </w:r>
      <w:r w:rsidRPr="00E3787E">
        <w:rPr>
          <w:rFonts w:ascii="Times SUT" w:hAnsi="Times SUT" w:cs="Times SUT"/>
          <w:sz w:val="20"/>
        </w:rPr>
        <w:t xml:space="preserve"> samblik (Peltigera canina) </w:t>
      </w:r>
      <w:r w:rsidRPr="00E3787E">
        <w:rPr>
          <w:rFonts w:ascii="Times SUT" w:hAnsi="Times SUT" w:cs="Times SUT"/>
          <w:i/>
          <w:sz w:val="20"/>
        </w:rPr>
        <w:t>Need kutsuti kadaga `körvadeks sellepärast, et neid `kasvab kadagate all. `Paisete `pääle `panti selle `tuhka</w:t>
      </w:r>
      <w:r w:rsidRPr="00E3787E">
        <w:rPr>
          <w:rFonts w:ascii="Times SUT" w:hAnsi="Times SUT" w:cs="Times SUT"/>
          <w:sz w:val="20"/>
        </w:rPr>
        <w:t xml:space="preserve"> Rei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kärt</w:t>
      </w:r>
      <w:r w:rsidRPr="00E3787E">
        <w:rPr>
          <w:rFonts w:ascii="Times SUT" w:hAnsi="Times SUT" w:cs="Times SUT"/>
          <w:sz w:val="20"/>
        </w:rPr>
        <w:t xml:space="preserve"> (lind) </w:t>
      </w:r>
      <w:r w:rsidRPr="00E3787E">
        <w:rPr>
          <w:rFonts w:ascii="Times SUT" w:hAnsi="Times SUT" w:cs="Times SUT"/>
          <w:i/>
          <w:sz w:val="20"/>
        </w:rPr>
        <w:t>kadagakärdud, `koltse, allimusta kiri, tihase suuruse sihes lind. krüi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s-krüi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laulab, metsa lind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üks pisine 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lind `üitesse kadaga kärduks. kadaga `marju sööb, kadaga pöösastes pesitab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kadaga kärt on `kolne lind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kadakkärt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lind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a. (</w:t>
      </w:r>
      <w:r w:rsidRPr="00E3787E">
        <w:rPr>
          <w:rFonts w:ascii="Times SUT" w:hAnsi="Times SUT" w:cs="Times SUT"/>
          <w:sz w:val="20"/>
        </w:rPr>
        <w:t xml:space="preserve">väike kollane lind) </w:t>
      </w:r>
      <w:r w:rsidRPr="00E3787E">
        <w:rPr>
          <w:rFonts w:ascii="Times SUT" w:hAnsi="Times SUT" w:cs="Times SUT"/>
          <w:i/>
          <w:sz w:val="20"/>
        </w:rPr>
        <w:t>kadaga lind on `kolne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Kadakalind istub kadakatuti otsas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kadaka lennud, need teevad kadakate `sesse, teevad oma pesa, punased ja `koltsed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kadagalend on pisine kollane</w:t>
      </w:r>
      <w:r w:rsidRPr="00E3787E">
        <w:rPr>
          <w:rFonts w:ascii="Times SUT" w:hAnsi="Times SUT" w:cs="Times SUT"/>
          <w:sz w:val="20"/>
        </w:rPr>
        <w:t xml:space="preserve"> Phl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musträstas – Noa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kadajalind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luss</w:t>
      </w:r>
      <w:r w:rsidRPr="00E3787E">
        <w:rPr>
          <w:rFonts w:ascii="Times SUT" w:hAnsi="Times SUT" w:cs="Times SUT"/>
          <w:sz w:val="20"/>
        </w:rPr>
        <w:t xml:space="preserve">  metslutikas </w:t>
      </w:r>
      <w:r w:rsidRPr="00E3787E">
        <w:rPr>
          <w:rFonts w:ascii="Times SUT" w:hAnsi="Times SUT" w:cs="Times SUT"/>
          <w:i/>
          <w:sz w:val="20"/>
        </w:rPr>
        <w:t>kadaga lussul on 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 ais, pisine rohelne putugas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 xml:space="preserve">kadakluss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lutikas</w:t>
      </w:r>
      <w:r w:rsidRPr="00E3787E">
        <w:rPr>
          <w:rFonts w:ascii="Times SUT" w:hAnsi="Times SUT" w:cs="Times SUT"/>
          <w:sz w:val="20"/>
        </w:rPr>
        <w:t xml:space="preserve">  metslutikas </w:t>
      </w:r>
      <w:r w:rsidRPr="00E3787E">
        <w:rPr>
          <w:rFonts w:ascii="Times SUT" w:hAnsi="Times SUT" w:cs="Times SUT"/>
          <w:i/>
          <w:sz w:val="20"/>
        </w:rPr>
        <w:t>kadaga lutikas oo lai ja kiri, aga oo `kange ais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 xml:space="preserve"> kadaga lutik läks suhu </w:t>
      </w:r>
      <w:r w:rsidRPr="00E3787E">
        <w:rPr>
          <w:rFonts w:ascii="Times SUT" w:hAnsi="Times SUT" w:cs="Times SUT"/>
          <w:sz w:val="20"/>
        </w:rPr>
        <w:t xml:space="preserve">Rei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kadakaluss, kadaklutik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mari</w:t>
      </w:r>
      <w:r w:rsidRPr="00E3787E">
        <w:rPr>
          <w:rFonts w:ascii="Times SUT" w:hAnsi="Times SUT" w:cs="Times SUT"/>
          <w:sz w:val="20"/>
        </w:rPr>
        <w:t xml:space="preserve">  </w:t>
      </w:r>
      <w:r w:rsidRPr="00E3787E">
        <w:rPr>
          <w:rFonts w:ascii="Times SUT" w:hAnsi="Times SUT" w:cs="Times SUT"/>
          <w:i/>
          <w:sz w:val="20"/>
        </w:rPr>
        <w:t>kadaga `marjast saab olut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üks pisine 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lind `üitesse kadaga kärduks. kadaga `marju sööb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kolm `aastad `küpseb kadaka mari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Vanakuri pidade kadakapöösast `kartma, sellepärast et kadakamarja `otsas on ri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kadaga marja `toari `tehti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kadaga marjad `peksti läbi ja `aedi `kuumast läbi, akkas öli tulema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Kadaka marjad pidid ühisa`kümne ühisa `aiguse `vastu olema, `rääkist vanad inimesed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kadaga marjad ne peavad ikke `paistuse `vastu `aitama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kadaka marja eli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kadaka `marjadest `üeldi `jälle, et pidid rohuks olema</w:t>
      </w:r>
      <w:r w:rsidRPr="00E3787E">
        <w:rPr>
          <w:rFonts w:ascii="Times SUT" w:hAnsi="Times SUT" w:cs="Times SUT"/>
          <w:sz w:val="20"/>
        </w:rPr>
        <w:t xml:space="preserve"> KuuK; </w:t>
      </w:r>
      <w:r w:rsidRPr="00E3787E">
        <w:rPr>
          <w:rFonts w:ascii="Times SUT" w:hAnsi="Times SUT" w:cs="Times SUT"/>
          <w:i/>
          <w:sz w:val="20"/>
        </w:rPr>
        <w:t>`jeesus on kadaka `marju söönud, siis on ri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tid `peale tulnuvad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kadaga `marju süädämä tiisiku `vassa. kiädeti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vett kadaga marjadess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kadaja-, kadak|mari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kadakane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kada|kane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kase</w:t>
      </w:r>
      <w:r w:rsidRPr="00E3787E">
        <w:rPr>
          <w:rFonts w:ascii="Times SUT" w:hAnsi="Times SUT" w:cs="Times SUT"/>
          <w:sz w:val="20"/>
        </w:rPr>
        <w:t xml:space="preserve"> Lüg L(g </w:t>
      </w:r>
      <w:r w:rsidRPr="00E3787E">
        <w:rPr>
          <w:rFonts w:ascii="Times SUT" w:hAnsi="Times SUT" w:cs="Times SUT"/>
          <w:i/>
          <w:sz w:val="20"/>
        </w:rPr>
        <w:noBreakHyphen/>
        <w:t>katse</w:t>
      </w:r>
      <w:r w:rsidRPr="00E3787E">
        <w:rPr>
          <w:rFonts w:ascii="Times SUT" w:hAnsi="Times SUT" w:cs="Times SUT"/>
          <w:sz w:val="20"/>
        </w:rPr>
        <w:t xml:space="preserve"> Han Tõs) K I, </w:t>
      </w:r>
      <w:r w:rsidRPr="00E3787E">
        <w:rPr>
          <w:rFonts w:ascii="Times SUT" w:hAnsi="Times SUT" w:cs="Times SUT"/>
          <w:i/>
          <w:sz w:val="20"/>
        </w:rPr>
        <w:noBreakHyphen/>
        <w:t>gane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gase</w:t>
      </w:r>
      <w:r w:rsidRPr="00E3787E">
        <w:rPr>
          <w:rFonts w:ascii="Times SUT" w:hAnsi="Times SUT" w:cs="Times SUT"/>
          <w:sz w:val="20"/>
        </w:rPr>
        <w:t xml:space="preserve"> Jäm Khk Muh PJg, </w:t>
      </w:r>
      <w:r w:rsidRPr="00E3787E">
        <w:rPr>
          <w:rFonts w:ascii="Times SUT" w:hAnsi="Times SUT" w:cs="Times SUT"/>
          <w:i/>
          <w:sz w:val="20"/>
        </w:rPr>
        <w:noBreakHyphen/>
        <w:t>gaine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gaise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kadakarohke, kadakaid kasvatav </w:t>
      </w:r>
      <w:r w:rsidRPr="00E3787E">
        <w:rPr>
          <w:rFonts w:ascii="Times SUT" w:hAnsi="Times SUT" w:cs="Times SUT"/>
          <w:i/>
          <w:sz w:val="20"/>
        </w:rPr>
        <w:t>einama on nii kadagaseks läind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Kadakatse maa pial ei kasva suurt `rohtu</w:t>
      </w:r>
      <w:r w:rsidRPr="00E3787E">
        <w:rPr>
          <w:rFonts w:ascii="Times SUT" w:hAnsi="Times SUT" w:cs="Times SUT"/>
          <w:sz w:val="20"/>
        </w:rPr>
        <w:t xml:space="preserve"> Han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kadagune, kadastõnõ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kadakapuust </w:t>
      </w:r>
      <w:r w:rsidRPr="00E3787E">
        <w:rPr>
          <w:rFonts w:ascii="Times SUT" w:hAnsi="Times SUT" w:cs="Times SUT"/>
          <w:i/>
          <w:sz w:val="20"/>
        </w:rPr>
        <w:t>`aabane `roigas, kadakane `teivas ja `kuuskine vits, sie õli `roika aid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ma `võ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sin kadakase kepi kätte ja läksin koertele valu `andma</w:t>
      </w:r>
      <w:r w:rsidRPr="00E3787E">
        <w:rPr>
          <w:rFonts w:ascii="Times SUT" w:hAnsi="Times SUT" w:cs="Times SUT"/>
          <w:sz w:val="20"/>
        </w:rPr>
        <w:t xml:space="preserve"> Ann; </w:t>
      </w:r>
      <w:r w:rsidRPr="00E3787E">
        <w:rPr>
          <w:rFonts w:ascii="Times SUT" w:hAnsi="Times SUT" w:cs="Times SUT"/>
          <w:i/>
          <w:sz w:val="20"/>
        </w:rPr>
        <w:t>kadakased lusikad olid ikke ilusad `kangesti</w:t>
      </w:r>
      <w:r w:rsidRPr="00E3787E">
        <w:rPr>
          <w:rFonts w:ascii="Times SUT" w:hAnsi="Times SUT" w:cs="Times SUT"/>
          <w:sz w:val="20"/>
        </w:rPr>
        <w:t xml:space="preserve"> Tür; </w:t>
      </w:r>
      <w:r w:rsidRPr="00E3787E">
        <w:rPr>
          <w:rFonts w:ascii="Times SUT" w:hAnsi="Times SUT" w:cs="Times SUT"/>
          <w:i/>
          <w:sz w:val="20"/>
        </w:rPr>
        <w:t>kadakane võipü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Iis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kadajane, kadajine, kõdajanõ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kadaka|</w:t>
      </w:r>
      <w:r w:rsidRPr="00E3787E">
        <w:rPr>
          <w:rStyle w:val="ms4"/>
          <w:rFonts w:ascii="Times SUT" w:hAnsi="Times SUT" w:cs="Times SUT"/>
        </w:rPr>
        <w:t>näre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kadaka närä ei `kasvand `suuremast ka ja `vällä ka ei `kuivand, õli `niisikene pisike `nässäkas</w:t>
      </w:r>
      <w:r w:rsidRPr="00E3787E">
        <w:rPr>
          <w:rFonts w:ascii="Times SUT" w:hAnsi="Times SUT" w:cs="Times SUT"/>
          <w:sz w:val="20"/>
        </w:rPr>
        <w:t xml:space="preserve"> Jõh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närestik</w:t>
      </w:r>
      <w:r w:rsidRPr="00E3787E">
        <w:rPr>
          <w:rFonts w:ascii="Times SUT" w:hAnsi="Times SUT" w:cs="Times SUT"/>
          <w:sz w:val="20"/>
        </w:rPr>
        <w:t xml:space="preserve"> kadastik – Lüg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oks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kadaga oksad maridega `seltsis pannasse õlle `sisse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kadaka oks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di `vastuksi lüpsiku torosse, ladvapool alasspidi, `tüiku pool ülesspidi </w:t>
      </w:r>
      <w:r w:rsidRPr="00E3787E">
        <w:rPr>
          <w:rFonts w:ascii="Times SUT" w:hAnsi="Times SUT" w:cs="Times SUT"/>
          <w:sz w:val="20"/>
        </w:rPr>
        <w:t xml:space="preserve">Juu; </w:t>
      </w:r>
      <w:r w:rsidRPr="00E3787E">
        <w:rPr>
          <w:rFonts w:ascii="Times SUT" w:hAnsi="Times SUT" w:cs="Times SUT"/>
          <w:i/>
          <w:sz w:val="20"/>
        </w:rPr>
        <w:t>mõni `ütles, et kadaka oks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seena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ge, kui oksa ots `ke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kis, pidi kuiv olema, kui madalamaks vajus, pidi `vihma tulema</w:t>
      </w:r>
      <w:r w:rsidRPr="00E3787E">
        <w:rPr>
          <w:rFonts w:ascii="Times SUT" w:hAnsi="Times SUT" w:cs="Times SUT"/>
          <w:sz w:val="20"/>
        </w:rPr>
        <w:t xml:space="preserve"> JJn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puu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luda sie oli kadaka puust `tehtü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kadaga puust `lähkrid `tehti ühekora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paadi pukid tehti ikka kadaga puust </w:t>
      </w:r>
      <w:r w:rsidRPr="00E3787E">
        <w:rPr>
          <w:rFonts w:ascii="Times SUT" w:hAnsi="Times SUT" w:cs="Times SUT"/>
          <w:sz w:val="20"/>
        </w:rPr>
        <w:t xml:space="preserve">Khk; </w:t>
      </w:r>
      <w:r w:rsidRPr="00E3787E">
        <w:rPr>
          <w:rFonts w:ascii="Times SUT" w:hAnsi="Times SUT" w:cs="Times SUT"/>
          <w:i/>
          <w:sz w:val="20"/>
        </w:rPr>
        <w:t>meitel oli koa</w:t>
      </w:r>
      <w:r w:rsidRPr="00E3787E">
        <w:rPr>
          <w:rFonts w:ascii="Times SUT" w:hAnsi="Times SUT" w:cs="Times SUT"/>
          <w:sz w:val="20"/>
        </w:rPr>
        <w:t xml:space="preserve"> (pudru)</w:t>
      </w:r>
      <w:r w:rsidRPr="00E3787E">
        <w:rPr>
          <w:rFonts w:ascii="Times SUT" w:hAnsi="Times SUT" w:cs="Times SUT"/>
          <w:i/>
          <w:sz w:val="20"/>
        </w:rPr>
        <w:t>mänd, kadaga puust oli, aralene</w:t>
      </w:r>
      <w:r w:rsidRPr="00E3787E">
        <w:rPr>
          <w:rFonts w:ascii="Times SUT" w:hAnsi="Times SUT" w:cs="Times SUT"/>
          <w:sz w:val="20"/>
        </w:rPr>
        <w:t xml:space="preserve"> Kir; </w:t>
      </w:r>
      <w:r w:rsidRPr="00E3787E">
        <w:rPr>
          <w:rFonts w:ascii="Times SUT" w:hAnsi="Times SUT" w:cs="Times SUT"/>
          <w:i/>
          <w:sz w:val="20"/>
        </w:rPr>
        <w:t>peris kuietolline saepakk old kadaga puu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piimariistaks on lepapuu ja kadakapuu kõige paremad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kadakid ei ole `saada, kadakapuid oli vähä</w:t>
      </w:r>
      <w:r w:rsidRPr="00E3787E">
        <w:rPr>
          <w:rFonts w:ascii="Times SUT" w:hAnsi="Times SUT" w:cs="Times SUT"/>
          <w:sz w:val="20"/>
        </w:rPr>
        <w:t xml:space="preserve"> Äks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kadajapuu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põõsas</w:t>
      </w:r>
      <w:r w:rsidRPr="00E3787E">
        <w:rPr>
          <w:rFonts w:ascii="Times SUT" w:hAnsi="Times SUT" w:cs="Times SUT"/>
          <w:sz w:val="20"/>
        </w:rPr>
        <w:t xml:space="preserve">  </w:t>
      </w:r>
      <w:r w:rsidRPr="00E3787E">
        <w:rPr>
          <w:rFonts w:ascii="Times SUT" w:hAnsi="Times SUT" w:cs="Times SUT"/>
          <w:i/>
          <w:sz w:val="20"/>
        </w:rPr>
        <w:t>Lähäb `tuulelt `vällä</w:t>
      </w:r>
      <w:r w:rsidRPr="00E3787E">
        <w:rPr>
          <w:rFonts w:ascii="Times SUT" w:hAnsi="Times SUT" w:cs="Times SUT"/>
          <w:sz w:val="20"/>
        </w:rPr>
        <w:t xml:space="preserve"> (kui ägestub) </w:t>
      </w:r>
      <w:r w:rsidRPr="00E3787E">
        <w:rPr>
          <w:rFonts w:ascii="Times SUT" w:hAnsi="Times SUT" w:cs="Times SUT"/>
          <w:i/>
          <w:sz w:val="20"/>
        </w:rPr>
        <w:t>siis ragiseb kui kadaka `põõsas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keik kuhad kadaga `pöösud täis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seal aa `ääres suur kadaka pöisas</w:t>
      </w:r>
      <w:r w:rsidRPr="00E3787E">
        <w:rPr>
          <w:rFonts w:ascii="Times SUT" w:hAnsi="Times SUT" w:cs="Times SUT"/>
          <w:sz w:val="20"/>
        </w:rPr>
        <w:t xml:space="preserve"> Jaa; </w:t>
      </w:r>
      <w:r w:rsidRPr="00E3787E">
        <w:rPr>
          <w:rFonts w:ascii="Times SUT" w:hAnsi="Times SUT" w:cs="Times SUT"/>
          <w:i/>
          <w:sz w:val="20"/>
        </w:rPr>
        <w:t>Saaremaal seal muud põle, kui kadaga `põesad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Siimul ei võin sõnagi ütelda, läks põlema nagu kadaka põesas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las lage nõmm, mõned kadaka`põõsad kasuvad </w:t>
      </w:r>
      <w:r w:rsidRPr="00E3787E">
        <w:rPr>
          <w:rFonts w:ascii="Times SUT" w:hAnsi="Times SUT" w:cs="Times SUT"/>
          <w:sz w:val="20"/>
        </w:rPr>
        <w:t xml:space="preserve">Hää; </w:t>
      </w:r>
      <w:r w:rsidRPr="00E3787E">
        <w:rPr>
          <w:rFonts w:ascii="Times SUT" w:hAnsi="Times SUT" w:cs="Times SUT"/>
          <w:i/>
          <w:sz w:val="20"/>
        </w:rPr>
        <w:t>`juuksed kõik sa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vis, pea nägo kadaka põesas</w:t>
      </w:r>
      <w:r w:rsidRPr="00E3787E">
        <w:rPr>
          <w:rFonts w:ascii="Times SUT" w:hAnsi="Times SUT" w:cs="Times SUT"/>
          <w:sz w:val="20"/>
        </w:rPr>
        <w:t xml:space="preserve"> Trm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kadaja</w:t>
      </w:r>
      <w:r w:rsidRPr="00E3787E">
        <w:rPr>
          <w:rFonts w:ascii="Times SUT" w:hAnsi="Times SUT" w:cs="Times SUT"/>
          <w:sz w:val="20"/>
        </w:rPr>
        <w:noBreakHyphen/>
        <w:t xml:space="preserve">, kadak|põõsas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rasv</w:t>
      </w:r>
      <w:r w:rsidRPr="00E3787E">
        <w:rPr>
          <w:rFonts w:ascii="Times SUT" w:hAnsi="Times SUT" w:cs="Times SUT"/>
          <w:sz w:val="20"/>
        </w:rPr>
        <w:t xml:space="preserve"> kadakavaik (Tremella juniperina) 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võidasse `kä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sa kadaga rasvaga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rästas</w:t>
      </w:r>
      <w:r w:rsidRPr="00E3787E">
        <w:rPr>
          <w:rFonts w:ascii="Times SUT" w:hAnsi="Times SUT" w:cs="Times SUT"/>
          <w:sz w:val="20"/>
        </w:rPr>
        <w:t xml:space="preserve"> vainurästas </w:t>
      </w:r>
      <w:r w:rsidRPr="00E3787E">
        <w:rPr>
          <w:rFonts w:ascii="Times SUT" w:hAnsi="Times SUT" w:cs="Times SUT"/>
          <w:i/>
          <w:sz w:val="20"/>
        </w:rPr>
        <w:t>Kadaka`räästa laul on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tia-ridi, tii-dar, tii-dar, tii-dar</w:t>
      </w:r>
      <w:r w:rsidRPr="00E3787E">
        <w:rPr>
          <w:rFonts w:ascii="Times SUT" w:hAnsi="Times SUT" w:cs="Times SUT"/>
          <w:sz w:val="20"/>
        </w:rPr>
        <w:t xml:space="preserve"> IisR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kadakas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kada|kas</w:t>
      </w:r>
      <w:r w:rsidRPr="00E3787E">
        <w:rPr>
          <w:rFonts w:ascii="Times SUT" w:hAnsi="Times SUT" w:cs="Times SUT"/>
          <w:sz w:val="20"/>
        </w:rPr>
        <w:t xml:space="preserve"> Hlj RId(n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Vai) Sa L K I, </w:t>
      </w:r>
      <w:r w:rsidRPr="00E3787E">
        <w:rPr>
          <w:rFonts w:ascii="Times SUT" w:hAnsi="Times SUT" w:cs="Times SUT"/>
          <w:i/>
          <w:sz w:val="20"/>
        </w:rPr>
        <w:noBreakHyphen/>
        <w:t>gas</w:t>
      </w:r>
      <w:r w:rsidRPr="00E3787E">
        <w:rPr>
          <w:rFonts w:ascii="Times SUT" w:hAnsi="Times SUT" w:cs="Times SUT"/>
          <w:sz w:val="20"/>
        </w:rPr>
        <w:t xml:space="preserve"> Khk Pöi Muh L Ris, </w:t>
      </w:r>
      <w:r w:rsidRPr="00E3787E">
        <w:rPr>
          <w:rFonts w:ascii="Times SUT" w:hAnsi="Times SUT" w:cs="Times SUT"/>
          <w:i/>
          <w:sz w:val="20"/>
        </w:rPr>
        <w:noBreakHyphen/>
        <w:t>k</w:t>
      </w:r>
      <w:r w:rsidRPr="00E3787E">
        <w:rPr>
          <w:rFonts w:ascii="Times SUT" w:hAnsi="Times SUT" w:cs="Times SUT"/>
          <w:sz w:val="20"/>
        </w:rPr>
        <w:t xml:space="preserve"> Hlj Sa Käi Rei Saa I(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g</w:t>
      </w:r>
      <w:r w:rsidRPr="00E3787E">
        <w:rPr>
          <w:rFonts w:ascii="Times SUT" w:hAnsi="Times SUT" w:cs="Times SUT"/>
          <w:sz w:val="20"/>
        </w:rPr>
        <w:t xml:space="preserve"> Kod) Äks Kõp Vil Krk TMr(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g</w:t>
      </w:r>
      <w:r w:rsidRPr="00E3787E">
        <w:rPr>
          <w:rFonts w:ascii="Times SUT" w:hAnsi="Times SUT" w:cs="Times SUT"/>
          <w:sz w:val="20"/>
        </w:rPr>
        <w:t xml:space="preserve">),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Hlj RId Sa L K I, </w:t>
      </w:r>
      <w:r w:rsidRPr="00E3787E">
        <w:rPr>
          <w:rFonts w:ascii="Times SUT" w:hAnsi="Times SUT" w:cs="Times SUT"/>
          <w:i/>
          <w:sz w:val="20"/>
        </w:rPr>
        <w:noBreakHyphen/>
        <w:t>ga</w:t>
      </w:r>
      <w:r w:rsidRPr="00E3787E">
        <w:rPr>
          <w:rFonts w:ascii="Times SUT" w:hAnsi="Times SUT" w:cs="Times SUT"/>
          <w:sz w:val="20"/>
        </w:rPr>
        <w:t xml:space="preserve"> Hlj VNg Vai S L Ris Nis Kod,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VNg Saa Vil,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Jäm Muh Mih, </w:t>
      </w:r>
      <w:r w:rsidRPr="00E3787E">
        <w:rPr>
          <w:rFonts w:ascii="Times SUT" w:hAnsi="Times SUT" w:cs="Times SUT"/>
          <w:i/>
          <w:sz w:val="20"/>
        </w:rPr>
        <w:noBreakHyphen/>
        <w:t>go</w:t>
      </w:r>
      <w:r w:rsidRPr="00E3787E">
        <w:rPr>
          <w:rFonts w:ascii="Times SUT" w:hAnsi="Times SUT" w:cs="Times SUT"/>
          <w:sz w:val="20"/>
        </w:rPr>
        <w:t xml:space="preserve"> Phl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</w:t>
      </w:r>
      <w:r w:rsidRPr="00E3787E">
        <w:rPr>
          <w:rFonts w:ascii="Times SUT" w:hAnsi="Times SUT" w:cs="Times SUT"/>
          <w:sz w:val="20"/>
        </w:rPr>
        <w:t xml:space="preserve">kadakas (Juniperus communis) </w:t>
      </w:r>
      <w:r w:rsidRPr="00E3787E">
        <w:rPr>
          <w:rFonts w:ascii="Times SUT" w:hAnsi="Times SUT" w:cs="Times SUT"/>
          <w:i/>
          <w:sz w:val="20"/>
        </w:rPr>
        <w:t>kadagad ragistavad pöleda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Kadakajuurimise sääred</w:t>
      </w:r>
      <w:r w:rsidRPr="00E3787E">
        <w:rPr>
          <w:rFonts w:ascii="Times SUT" w:hAnsi="Times SUT" w:cs="Times SUT"/>
          <w:sz w:val="20"/>
        </w:rPr>
        <w:t xml:space="preserve"> (jämedatest säärtest) Khk; </w:t>
      </w:r>
      <w:r w:rsidRPr="00E3787E">
        <w:rPr>
          <w:rFonts w:ascii="Times SUT" w:hAnsi="Times SUT" w:cs="Times SUT"/>
          <w:i/>
          <w:sz w:val="20"/>
        </w:rPr>
        <w:t>`karged meil köik kadagate all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Vana`rahva söna `ütleb küll, et kits `polla loom, kadakas `polla puu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Kadakas `öötakse öheksa `arsti olavad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kadagade peal kasuvad 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jad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sii küläs pannasse kadagud taari `põhja kui `taari tehässe. taari `auded pannasse kadagade `peale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kadagast pannakse õlle `sesse, see teeb ea meki</w:t>
      </w:r>
      <w:r w:rsidRPr="00E3787E">
        <w:rPr>
          <w:rFonts w:ascii="Times SUT" w:hAnsi="Times SUT" w:cs="Times SUT"/>
          <w:sz w:val="20"/>
        </w:rPr>
        <w:t xml:space="preserve"> Kul; </w:t>
      </w:r>
      <w:r w:rsidRPr="00E3787E">
        <w:rPr>
          <w:rFonts w:ascii="Times SUT" w:hAnsi="Times SUT" w:cs="Times SUT"/>
          <w:i/>
          <w:sz w:val="20"/>
        </w:rPr>
        <w:t>naesed `vehtlesid kadagatega</w:t>
      </w:r>
      <w:r w:rsidRPr="00E3787E">
        <w:rPr>
          <w:rFonts w:ascii="Times SUT" w:hAnsi="Times SUT" w:cs="Times SUT"/>
          <w:sz w:val="20"/>
        </w:rPr>
        <w:t xml:space="preserve"> Kir; </w:t>
      </w:r>
      <w:r w:rsidRPr="00E3787E">
        <w:rPr>
          <w:rFonts w:ascii="Times SUT" w:hAnsi="Times SUT" w:cs="Times SUT"/>
          <w:i/>
          <w:sz w:val="20"/>
        </w:rPr>
        <w:t>va pae pank, va kadagas kasbab üksipäeni seal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kus kadagid on, sis on tedred kadagates sees, söövad neid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>inimesi pekseti kadakatega kadalipu `po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tis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 xml:space="preserve">nõmme pial kasvab pailu kadakaid </w:t>
      </w:r>
      <w:r w:rsidRPr="00E3787E">
        <w:rPr>
          <w:rFonts w:ascii="Times SUT" w:hAnsi="Times SUT" w:cs="Times SUT"/>
          <w:sz w:val="20"/>
        </w:rPr>
        <w:t xml:space="preserve">JMd; </w:t>
      </w:r>
      <w:r w:rsidRPr="00E3787E">
        <w:rPr>
          <w:rFonts w:ascii="Times SUT" w:hAnsi="Times SUT" w:cs="Times SUT"/>
          <w:i/>
          <w:sz w:val="20"/>
        </w:rPr>
        <w:t>kadakas on väga elgas, tema leegib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`irmsaste, käriseb</w:t>
      </w:r>
      <w:r w:rsidRPr="00E3787E">
        <w:rPr>
          <w:rFonts w:ascii="Times SUT" w:hAnsi="Times SUT" w:cs="Times SUT"/>
          <w:sz w:val="20"/>
        </w:rPr>
        <w:t xml:space="preserve"> Ann; </w:t>
      </w:r>
      <w:r w:rsidRPr="00E3787E">
        <w:rPr>
          <w:rFonts w:ascii="Times SUT" w:hAnsi="Times SUT" w:cs="Times SUT"/>
          <w:i/>
          <w:sz w:val="20"/>
        </w:rPr>
        <w:t>kadaka `suitsu tehasse kui on `aigust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piäle `surnu `tehti kadaka`suitsu</w:t>
      </w:r>
      <w:r w:rsidRPr="00E3787E">
        <w:rPr>
          <w:rFonts w:ascii="Times SUT" w:hAnsi="Times SUT" w:cs="Times SUT"/>
          <w:sz w:val="20"/>
        </w:rPr>
        <w:t xml:space="preserve"> Kod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(äkilisest inimesest) </w:t>
      </w:r>
      <w:r w:rsidRPr="00E3787E">
        <w:rPr>
          <w:rFonts w:ascii="Times SUT" w:hAnsi="Times SUT" w:cs="Times SUT"/>
          <w:i/>
          <w:sz w:val="20"/>
        </w:rPr>
        <w:t>on üks kuradi kadakas, äkkine vihastumma. nagu kadaka rägä lähäb põlemaie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nönda käre kut kadak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tige `jüstku kadakas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äkiline inimene, kes akkab nii `ä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rabedast `rääkima, `üöldasse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on ike üks kadakas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`torkan nagu kadakalle tuld `alla – kui kedagi vihale ärritad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nigu kuiv kadakas lääb põlema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kuri kui kadakas</w:t>
      </w:r>
      <w:r w:rsidRPr="00E3787E">
        <w:rPr>
          <w:rFonts w:ascii="Times SUT" w:hAnsi="Times SUT" w:cs="Times SUT"/>
          <w:sz w:val="20"/>
        </w:rPr>
        <w:t xml:space="preserve">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2. </w:t>
      </w:r>
      <w:r w:rsidRPr="00E3787E">
        <w:rPr>
          <w:rFonts w:ascii="Times SUT" w:hAnsi="Times SUT" w:cs="Times SUT"/>
          <w:sz w:val="20"/>
        </w:rPr>
        <w:t xml:space="preserve">kadakapuit </w:t>
      </w:r>
      <w:r w:rsidRPr="00E3787E">
        <w:rPr>
          <w:rFonts w:ascii="Times SUT" w:hAnsi="Times SUT" w:cs="Times SUT"/>
          <w:i/>
          <w:sz w:val="20"/>
        </w:rPr>
        <w:t>meil isä tegi kadagost `lähkrid ja `piimäpüttid ja kaig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kadagast tehasse riha `piisid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kadagast lüsi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 xml:space="preserve">mede vanal `tooril oo veel kadaga põhi all </w:t>
      </w:r>
      <w:r w:rsidRPr="00E3787E">
        <w:rPr>
          <w:rFonts w:ascii="Times SUT" w:hAnsi="Times SUT" w:cs="Times SUT"/>
          <w:sz w:val="20"/>
        </w:rPr>
        <w:t>Vig;</w:t>
      </w:r>
      <w:r w:rsidRPr="00E3787E">
        <w:rPr>
          <w:rFonts w:ascii="Times SUT" w:hAnsi="Times SUT" w:cs="Times SUT"/>
          <w:i/>
          <w:sz w:val="20"/>
        </w:rPr>
        <w:t xml:space="preserve"> Kadakast tehti ka vihtu </w:t>
      </w:r>
      <w:r w:rsidRPr="00E3787E">
        <w:rPr>
          <w:rFonts w:ascii="Times SUT" w:hAnsi="Times SUT" w:cs="Times SUT"/>
          <w:sz w:val="20"/>
        </w:rPr>
        <w:t xml:space="preserve">Tõs; </w:t>
      </w:r>
      <w:r w:rsidRPr="00E3787E">
        <w:rPr>
          <w:rFonts w:ascii="Times SUT" w:hAnsi="Times SUT" w:cs="Times SUT"/>
          <w:i/>
          <w:sz w:val="20"/>
        </w:rPr>
        <w:t>kadakas kõva puu, ei kõdunõ, ei mädäne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 xml:space="preserve">teevad kadaga kappasid õlle `joomiseks </w:t>
      </w:r>
      <w:r w:rsidRPr="00E3787E">
        <w:rPr>
          <w:rFonts w:ascii="Times SUT" w:hAnsi="Times SUT" w:cs="Times SUT"/>
          <w:sz w:val="20"/>
        </w:rPr>
        <w:t xml:space="preserve">Vän; </w:t>
      </w:r>
      <w:r w:rsidRPr="00E3787E">
        <w:rPr>
          <w:rFonts w:ascii="Times SUT" w:hAnsi="Times SUT" w:cs="Times SUT"/>
          <w:i/>
          <w:sz w:val="20"/>
        </w:rPr>
        <w:t>kadagast tehatse surnu ristisi</w:t>
      </w:r>
      <w:r w:rsidRPr="00E3787E">
        <w:rPr>
          <w:rFonts w:ascii="Times SUT" w:hAnsi="Times SUT" w:cs="Times SUT"/>
          <w:sz w:val="20"/>
        </w:rPr>
        <w:t xml:space="preserve"> Tor; `</w:t>
      </w:r>
      <w:r w:rsidRPr="00E3787E">
        <w:rPr>
          <w:rFonts w:ascii="Times SUT" w:hAnsi="Times SUT" w:cs="Times SUT"/>
          <w:i/>
          <w:sz w:val="20"/>
        </w:rPr>
        <w:t xml:space="preserve">Lähker `tehti kadakast-kuusest </w:t>
      </w:r>
      <w:r w:rsidRPr="00E3787E">
        <w:rPr>
          <w:rFonts w:ascii="Times SUT" w:hAnsi="Times SUT" w:cs="Times SUT"/>
          <w:sz w:val="20"/>
        </w:rPr>
        <w:t xml:space="preserve">Amb; </w:t>
      </w:r>
      <w:r w:rsidRPr="00E3787E">
        <w:rPr>
          <w:rFonts w:ascii="Times SUT" w:hAnsi="Times SUT" w:cs="Times SUT"/>
          <w:i/>
          <w:sz w:val="20"/>
        </w:rPr>
        <w:t>kadakast lusikad</w:t>
      </w:r>
      <w:r w:rsidRPr="00E3787E">
        <w:rPr>
          <w:rFonts w:ascii="Times SUT" w:hAnsi="Times SUT" w:cs="Times SUT"/>
          <w:sz w:val="20"/>
        </w:rPr>
        <w:t xml:space="preserve"> Tür;</w:t>
      </w:r>
      <w:r w:rsidRPr="00E3787E">
        <w:rPr>
          <w:rFonts w:ascii="Times SUT" w:hAnsi="Times SUT" w:cs="Times SUT"/>
          <w:i/>
          <w:sz w:val="20"/>
        </w:rPr>
        <w:t xml:space="preserve"> mõned tegid ilusad kadaka pü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id </w:t>
      </w:r>
      <w:r w:rsidRPr="00E3787E">
        <w:rPr>
          <w:rFonts w:ascii="Times SUT" w:hAnsi="Times SUT" w:cs="Times SUT"/>
          <w:sz w:val="20"/>
        </w:rPr>
        <w:t xml:space="preserve">KJn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kadajas, kõtai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kadakas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kada|kas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Lüg Kos VJg kadakasaks </w:t>
      </w:r>
      <w:r w:rsidRPr="00E3787E">
        <w:rPr>
          <w:rFonts w:ascii="Times SUT" w:hAnsi="Times SUT" w:cs="Times SUT"/>
          <w:i/>
          <w:sz w:val="20"/>
        </w:rPr>
        <w:t>Vähä `aiga eläs `linnas, tuli `maale, sis õli kadakas, kübär pääs, `valged `kindad kääs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kadakad pidasid `endid enamaks kui `teisi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`väimes on kadakas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kadaka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saks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saksastunud eestlane </w:t>
      </w:r>
      <w:r w:rsidRPr="00E3787E">
        <w:rPr>
          <w:rFonts w:ascii="Times SUT" w:hAnsi="Times SUT" w:cs="Times SUT"/>
          <w:i/>
          <w:sz w:val="20"/>
        </w:rPr>
        <w:t>siin `Oandal ka õlid ühed kadaka `saksad emänd ja isänd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kadaka `saksad, kes on `niiskesed antvä</w:t>
      </w:r>
      <w:r w:rsidR="00E3787E" w:rsidRPr="00E3787E">
        <w:rPr>
          <w:rFonts w:ascii="Times SUT" w:hAnsi="Times SUT" w:cs="Times SUT"/>
          <w:i/>
          <w:sz w:val="20"/>
        </w:rPr>
        <w:t>r̀</w:t>
      </w:r>
      <w:r w:rsidRPr="00E3787E">
        <w:rPr>
          <w:rFonts w:ascii="Times SUT" w:hAnsi="Times SUT" w:cs="Times SUT"/>
          <w:i/>
          <w:sz w:val="20"/>
        </w:rPr>
        <w:t>gid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 xml:space="preserve">see oli pigem sedine kadaga saks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üsna taluma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ta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 ole mitte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see ju kadaga saksa `keeli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kadaga saksad põle suurt sugu mitte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na nooremad siis tegevad ikke ahh, `neoksed `uhkemad va kadagasaksad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kadaka saks, se oo `sohke pool saks, kis saks tahab `olla, aga isi saks ei ole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kõlgas `kõhtus aganas augu ääre pääl sii ju kadaka saks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`peagu puol `Paide `linna oli Esti ajal kadaka`saksu täis</w:t>
      </w:r>
      <w:r w:rsidRPr="00E3787E">
        <w:rPr>
          <w:rFonts w:ascii="Times SUT" w:hAnsi="Times SUT" w:cs="Times SUT"/>
          <w:sz w:val="20"/>
        </w:rPr>
        <w:t xml:space="preserve"> Tür; </w:t>
      </w:r>
      <w:r w:rsidRPr="00E3787E">
        <w:rPr>
          <w:rFonts w:ascii="Times SUT" w:hAnsi="Times SUT" w:cs="Times SUT"/>
          <w:i/>
          <w:sz w:val="20"/>
        </w:rPr>
        <w:t xml:space="preserve"> `Kople väimees on kadakasaks </w:t>
      </w:r>
      <w:r w:rsidRPr="00E3787E">
        <w:rPr>
          <w:rFonts w:ascii="Times SUT" w:hAnsi="Times SUT" w:cs="Times SUT"/>
          <w:sz w:val="20"/>
        </w:rPr>
        <w:t>V</w:t>
      </w:r>
      <w:r w:rsidRPr="00E3787E">
        <w:rPr>
          <w:rFonts w:ascii="Times SUT" w:hAnsi="Times SUT" w:cs="Times SUT"/>
          <w:caps/>
          <w:sz w:val="20"/>
        </w:rPr>
        <w:t>j</w:t>
      </w:r>
      <w:r w:rsidRPr="00E3787E">
        <w:rPr>
          <w:rFonts w:ascii="Times SUT" w:hAnsi="Times SUT" w:cs="Times SUT"/>
          <w:sz w:val="20"/>
        </w:rPr>
        <w:t xml:space="preserve">g; </w:t>
      </w:r>
      <w:r w:rsidRPr="00E3787E">
        <w:rPr>
          <w:rFonts w:ascii="Times SUT" w:hAnsi="Times SUT" w:cs="Times SUT"/>
          <w:i/>
          <w:sz w:val="20"/>
        </w:rPr>
        <w:t>sii oo kadagasaks, ise `eitnud `sakslasess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kadajasaks, kadakas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(kollase tutiga väike hall lind) </w:t>
      </w:r>
      <w:r w:rsidRPr="00E3787E">
        <w:rPr>
          <w:rFonts w:ascii="Times SUT" w:hAnsi="Times SUT" w:cs="Times SUT"/>
          <w:i/>
          <w:sz w:val="20"/>
        </w:rPr>
        <w:t>–</w:t>
      </w:r>
      <w:r w:rsidRPr="00E3787E">
        <w:rPr>
          <w:rFonts w:ascii="Times SUT" w:hAnsi="Times SUT" w:cs="Times SUT"/>
          <w:sz w:val="20"/>
        </w:rPr>
        <w:t xml:space="preserve"> Ksi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kadaka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sammel</w:t>
      </w:r>
      <w:r w:rsidRPr="00E3787E">
        <w:rPr>
          <w:rFonts w:ascii="Times SUT" w:hAnsi="Times SUT" w:cs="Times SUT"/>
          <w:sz w:val="20"/>
        </w:rPr>
        <w:t xml:space="preserve"> (samblik) </w:t>
      </w:r>
      <w:r w:rsidRPr="00E3787E">
        <w:rPr>
          <w:rFonts w:ascii="Times SUT" w:hAnsi="Times SUT" w:cs="Times SUT"/>
          <w:i/>
          <w:sz w:val="20"/>
        </w:rPr>
        <w:t>kadaga sammel `kasvab `metsas, suured jämed, `kasvab puu juurde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kes oma maea kadaga sammeldega on ää teind, nendel on lusud</w:t>
      </w:r>
      <w:r w:rsidRPr="00E3787E">
        <w:rPr>
          <w:rFonts w:ascii="Times SUT" w:hAnsi="Times SUT" w:cs="Times SUT"/>
          <w:sz w:val="20"/>
        </w:rPr>
        <w:t xml:space="preserve"> Pöi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sass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kadaga sa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kollase puguga väike lind – Ans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kadajasass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seen</w:t>
      </w:r>
      <w:r w:rsidRPr="00E3787E">
        <w:rPr>
          <w:rFonts w:ascii="Times SUT" w:hAnsi="Times SUT" w:cs="Times SUT"/>
          <w:sz w:val="20"/>
        </w:rPr>
        <w:t xml:space="preserve">  </w:t>
      </w:r>
      <w:r w:rsidRPr="00E3787E">
        <w:rPr>
          <w:rFonts w:ascii="Times SUT" w:hAnsi="Times SUT" w:cs="Times SUT"/>
          <w:i/>
          <w:sz w:val="20"/>
        </w:rPr>
        <w:t>kadaga seened, väiksed kollased. neid võib kohe</w:t>
      </w:r>
      <w:r w:rsidRPr="00E3787E">
        <w:rPr>
          <w:rFonts w:ascii="Times SUT" w:hAnsi="Times SUT" w:cs="Times SUT"/>
          <w:sz w:val="20"/>
        </w:rPr>
        <w:t xml:space="preserve"> [keetmata] </w:t>
      </w:r>
      <w:r w:rsidRPr="00E3787E">
        <w:rPr>
          <w:rFonts w:ascii="Times SUT" w:hAnsi="Times SUT" w:cs="Times SUT"/>
          <w:i/>
          <w:sz w:val="20"/>
        </w:rPr>
        <w:t>`raadida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kadaka siened, kollased, korsulised, `krousi `tõmbavad, õhukesed siened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kadaka siened, nied ei ole 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sitand `iialeski</w:t>
      </w:r>
      <w:r w:rsidRPr="00E3787E">
        <w:rPr>
          <w:rFonts w:ascii="Times SUT" w:hAnsi="Times SUT" w:cs="Times SUT"/>
          <w:sz w:val="20"/>
        </w:rPr>
        <w:t xml:space="preserve"> KuuK; </w:t>
      </w:r>
      <w:r w:rsidRPr="00E3787E">
        <w:rPr>
          <w:rFonts w:ascii="Times SUT" w:hAnsi="Times SUT" w:cs="Times SUT"/>
          <w:i/>
          <w:sz w:val="20"/>
        </w:rPr>
        <w:t>kadaka siened, paksud siened, `valge kord all</w:t>
      </w:r>
      <w:r w:rsidRPr="00E3787E">
        <w:rPr>
          <w:rFonts w:ascii="Times SUT" w:hAnsi="Times SUT" w:cs="Times SUT"/>
          <w:sz w:val="20"/>
        </w:rPr>
        <w:t xml:space="preserve"> VMr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kadaja-, kadak|seen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tikk</w:t>
      </w:r>
      <w:r w:rsidRPr="00E3787E">
        <w:rPr>
          <w:rFonts w:ascii="Times SUT" w:hAnsi="Times SUT" w:cs="Times SUT"/>
          <w:sz w:val="20"/>
        </w:rPr>
        <w:t xml:space="preserve"> kadakatäks </w:t>
      </w:r>
      <w:r w:rsidRPr="00E3787E">
        <w:rPr>
          <w:rFonts w:ascii="Times SUT" w:hAnsi="Times SUT" w:cs="Times SUT"/>
          <w:i/>
          <w:sz w:val="20"/>
        </w:rPr>
        <w:t>Kadakatikk `jälle nda jõlusast mängäb kadaka ladva `kohtõs</w:t>
      </w:r>
      <w:r w:rsidRPr="00E3787E">
        <w:rPr>
          <w:rFonts w:ascii="Times SUT" w:hAnsi="Times SUT" w:cs="Times SUT"/>
          <w:sz w:val="20"/>
        </w:rPr>
        <w:t xml:space="preserve"> Khn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vann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kui mul ükskõrd jalad `aiged kõvast õlid, siis tegin ma kõik `vannid, mere `suola `vannid ja kadaka `vannid</w:t>
      </w:r>
      <w:r w:rsidRPr="00E3787E">
        <w:rPr>
          <w:rFonts w:ascii="Times SUT" w:hAnsi="Times SUT" w:cs="Times SUT"/>
          <w:sz w:val="20"/>
        </w:rPr>
        <w:t xml:space="preserve"> Jõh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vesi</w:t>
      </w:r>
      <w:r w:rsidRPr="00E3787E">
        <w:rPr>
          <w:rFonts w:ascii="Times SUT" w:hAnsi="Times SUT" w:cs="Times SUT"/>
          <w:sz w:val="20"/>
        </w:rPr>
        <w:t xml:space="preserve">  </w:t>
      </w:r>
      <w:r w:rsidRPr="00E3787E">
        <w:rPr>
          <w:rFonts w:ascii="Times SUT" w:hAnsi="Times SUT" w:cs="Times SUT"/>
          <w:i/>
          <w:sz w:val="20"/>
        </w:rPr>
        <w:t>kui sa loomale keedad kadaka vett see oo paelu änam kut kaera jahu anda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enni tehti kadaga vett õllele, kadaga vesi teeb õlle ilosas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kadaka vesi ikke rohe kua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lubja ja kadaga `veega sai</w:t>
      </w:r>
      <w:r w:rsidRPr="00E3787E">
        <w:rPr>
          <w:rFonts w:ascii="Times SUT" w:hAnsi="Times SUT" w:cs="Times SUT"/>
          <w:sz w:val="20"/>
        </w:rPr>
        <w:t xml:space="preserve"> [puupütte] </w:t>
      </w:r>
      <w:r w:rsidRPr="00E3787E">
        <w:rPr>
          <w:rFonts w:ascii="Times SUT" w:hAnsi="Times SUT" w:cs="Times SUT"/>
          <w:i/>
          <w:sz w:val="20"/>
        </w:rPr>
        <w:t>`pestud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`leotab ennast kadaga vee sees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 xml:space="preserve">Mõni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`keetis kadaka `veega</w:t>
      </w:r>
      <w:r w:rsidRPr="00E3787E">
        <w:rPr>
          <w:rFonts w:ascii="Times SUT" w:hAnsi="Times SUT" w:cs="Times SUT"/>
          <w:sz w:val="20"/>
        </w:rPr>
        <w:t xml:space="preserve"> [värvitavaid villu] Amb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kadajavesi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õli</w:t>
      </w:r>
      <w:r w:rsidRPr="00E3787E">
        <w:rPr>
          <w:rFonts w:ascii="Times SUT" w:hAnsi="Times SUT" w:cs="Times SUT"/>
          <w:sz w:val="20"/>
        </w:rPr>
        <w:t xml:space="preserve"> kadakamarjadest pressitud vedelik </w:t>
      </w:r>
      <w:r w:rsidRPr="00E3787E">
        <w:rPr>
          <w:rFonts w:ascii="Times SUT" w:hAnsi="Times SUT" w:cs="Times SUT"/>
          <w:i/>
          <w:sz w:val="20"/>
        </w:rPr>
        <w:t>kadaga öli `tehti sii, kadaga marjad `peksti läbi ja `aedi `kuumast läbi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kadaga eli tuadasse `aiguse `vassa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kadajaõli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kadak|</w:t>
      </w:r>
      <w:r w:rsidRPr="00E3787E">
        <w:rPr>
          <w:rStyle w:val="ms4"/>
          <w:rFonts w:ascii="Times SUT" w:hAnsi="Times SUT" w:cs="Times SUT"/>
        </w:rPr>
        <w:t>kärt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kadakkärt on rohekas lind, `löukese arulene. kadakate `kaela teeb pesa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 xml:space="preserve">kadaka|kärt 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luss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metslutikas `</w:t>
      </w:r>
      <w:r w:rsidRPr="00E3787E">
        <w:rPr>
          <w:rFonts w:ascii="Times SUT" w:hAnsi="Times SUT" w:cs="Times SUT"/>
          <w:i/>
          <w:sz w:val="20"/>
        </w:rPr>
        <w:t xml:space="preserve">Metsas sakaste seas on alliga`okstel nenda palju kadaklussusi, et püul nende ais taga </w:t>
      </w:r>
      <w:r w:rsidRPr="00E3787E">
        <w:rPr>
          <w:rFonts w:ascii="Times SUT" w:hAnsi="Times SUT" w:cs="Times SUT"/>
          <w:sz w:val="20"/>
        </w:rPr>
        <w:t xml:space="preserve">Rei </w:t>
      </w:r>
      <w:r w:rsidRPr="00E3787E">
        <w:rPr>
          <w:rFonts w:ascii="Times SUT" w:hAnsi="Times SUT" w:cs="Times SUT"/>
          <w:b/>
          <w:sz w:val="20"/>
        </w:rPr>
        <w:t>Vrd k</w:t>
      </w:r>
      <w:r w:rsidRPr="00E3787E">
        <w:rPr>
          <w:rFonts w:ascii="Times SUT" w:hAnsi="Times SUT" w:cs="Times SUT"/>
          <w:sz w:val="20"/>
        </w:rPr>
        <w:t xml:space="preserve">adakaluss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lutik</w:t>
      </w:r>
      <w:r w:rsidRPr="00E3787E">
        <w:rPr>
          <w:rFonts w:ascii="Times SUT" w:hAnsi="Times SUT" w:cs="Times SUT"/>
          <w:sz w:val="20"/>
        </w:rPr>
        <w:t xml:space="preserve"> metslutikas </w:t>
      </w:r>
      <w:r w:rsidRPr="00E3787E">
        <w:rPr>
          <w:rFonts w:ascii="Times SUT" w:hAnsi="Times SUT" w:cs="Times SUT"/>
          <w:i/>
          <w:sz w:val="20"/>
        </w:rPr>
        <w:t>Kui mustigul käime, `juhtub mool möni kadaklutik ikka `püuse</w:t>
      </w:r>
      <w:r w:rsidRPr="00E3787E">
        <w:rPr>
          <w:rFonts w:ascii="Times SUT" w:hAnsi="Times SUT" w:cs="Times SUT"/>
          <w:sz w:val="20"/>
        </w:rPr>
        <w:t xml:space="preserve"> Rei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kadakalutikas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mari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kadak mari</w:t>
      </w:r>
      <w:r w:rsidRPr="00E3787E">
        <w:rPr>
          <w:rFonts w:ascii="Times SUT" w:hAnsi="Times SUT" w:cs="Times SUT"/>
          <w:sz w:val="20"/>
        </w:rPr>
        <w:t xml:space="preserve"> kadakamari – Rei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põõsas</w:t>
      </w:r>
      <w:r w:rsidRPr="00E3787E">
        <w:rPr>
          <w:rFonts w:ascii="Times SUT" w:hAnsi="Times SUT" w:cs="Times SUT"/>
          <w:sz w:val="20"/>
        </w:rPr>
        <w:t xml:space="preserve"> kadakapõõsas </w:t>
      </w:r>
      <w:r w:rsidRPr="00E3787E">
        <w:rPr>
          <w:rFonts w:ascii="Times SUT" w:hAnsi="Times SUT" w:cs="Times SUT"/>
          <w:i/>
          <w:sz w:val="20"/>
        </w:rPr>
        <w:t xml:space="preserve">Roosirohi, neid oli `kolme `seltsi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ühed kasust kadakpöösaste all</w:t>
      </w:r>
      <w:r w:rsidRPr="00E3787E">
        <w:rPr>
          <w:rFonts w:ascii="Times SUT" w:hAnsi="Times SUT" w:cs="Times SUT"/>
          <w:sz w:val="20"/>
        </w:rPr>
        <w:t xml:space="preserve"> Rei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seen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kadak `siened, kovad `krompsujad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kadakseened, mis säält kadakate juurest võta</w:t>
      </w:r>
      <w:r w:rsidRPr="00E3787E">
        <w:rPr>
          <w:rFonts w:ascii="Times SUT" w:hAnsi="Times SUT" w:cs="Times SUT"/>
          <w:sz w:val="20"/>
        </w:rPr>
        <w:t xml:space="preserve"> Äks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kadakaseen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 xml:space="preserve">kadaku- </w:t>
      </w:r>
      <w:r w:rsidRPr="00E3787E">
        <w:rPr>
          <w:rFonts w:ascii="Times SUT" w:hAnsi="Times SUT" w:cs="Times SUT"/>
        </w:rPr>
        <w:t>kadaka-</w:t>
      </w:r>
      <w:r w:rsidRPr="00E3787E">
        <w:rPr>
          <w:rFonts w:ascii="Times SUT" w:hAnsi="Times SUT" w:cs="Times SUT"/>
          <w:i/>
        </w:rPr>
        <w:t xml:space="preserve"> kadagu rasu</w:t>
      </w:r>
      <w:r w:rsidRPr="00E3787E">
        <w:rPr>
          <w:rFonts w:ascii="Times SUT" w:hAnsi="Times SUT" w:cs="Times SUT"/>
        </w:rPr>
        <w:t xml:space="preserve">, </w:t>
      </w:r>
      <w:r w:rsidRPr="00E3787E">
        <w:rPr>
          <w:rFonts w:ascii="Times SUT" w:hAnsi="Times SUT" w:cs="Times SUT"/>
          <w:i/>
        </w:rPr>
        <w:t xml:space="preserve">kollane lüdi tuleb koore sihest, </w:t>
      </w:r>
      <w:r w:rsidRPr="00E3787E">
        <w:rPr>
          <w:rFonts w:ascii="Times SUT" w:hAnsi="Times SUT" w:cs="Times SUT"/>
        </w:rPr>
        <w:t xml:space="preserve">[pannakse] </w:t>
      </w:r>
      <w:r w:rsidRPr="00E3787E">
        <w:rPr>
          <w:rFonts w:ascii="Times SUT" w:hAnsi="Times SUT" w:cs="Times SUT"/>
          <w:i/>
        </w:rPr>
        <w:t xml:space="preserve"> pakatand `aavade `p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>le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pisine 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on kadagu`sammel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kadagu ma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>jad, mustad ma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 xml:space="preserve">jad </w:t>
      </w:r>
      <w:r w:rsidRPr="00E3787E">
        <w:rPr>
          <w:rFonts w:ascii="Times SUT" w:hAnsi="Times SUT" w:cs="Times SUT"/>
        </w:rPr>
        <w:t>Jäm;</w:t>
      </w:r>
      <w:r w:rsidRPr="00E3787E">
        <w:rPr>
          <w:rFonts w:ascii="Times SUT" w:hAnsi="Times SUT" w:cs="Times SUT"/>
          <w:i/>
        </w:rPr>
        <w:t xml:space="preserve"> puulüpsik oli, kadaguoks oli toris </w:t>
      </w:r>
      <w:r w:rsidRPr="00E3787E">
        <w:rPr>
          <w:rFonts w:ascii="Times SUT" w:hAnsi="Times SUT" w:cs="Times SUT"/>
        </w:rPr>
        <w:t xml:space="preserve">Mus; </w:t>
      </w:r>
      <w:r w:rsidRPr="00E3787E">
        <w:rPr>
          <w:rFonts w:ascii="Times SUT" w:hAnsi="Times SUT" w:cs="Times SUT"/>
          <w:i/>
        </w:rPr>
        <w:t xml:space="preserve">kadakulind </w:t>
      </w:r>
      <w:r w:rsidRPr="00E3787E">
        <w:rPr>
          <w:rFonts w:ascii="Times SUT" w:hAnsi="Times SUT" w:cs="Times SUT"/>
        </w:rPr>
        <w:t>(kadakatäks)</w:t>
      </w:r>
      <w:r w:rsidRPr="00E3787E">
        <w:rPr>
          <w:rFonts w:ascii="Times SUT" w:hAnsi="Times SUT" w:cs="Times SUT"/>
          <w:i/>
        </w:rPr>
        <w:t xml:space="preserve"> kädistab. pikk änd on kadakulinnul. kadakulinnu pesa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 arjaseintest</w:t>
      </w:r>
      <w:r w:rsidRPr="00E3787E">
        <w:rPr>
          <w:rFonts w:ascii="Times SUT" w:hAnsi="Times SUT" w:cs="Times SUT"/>
        </w:rPr>
        <w:t xml:space="preserve"> Saa; </w:t>
      </w:r>
      <w:r w:rsidRPr="00E3787E">
        <w:rPr>
          <w:rFonts w:ascii="Times SUT" w:hAnsi="Times SUT" w:cs="Times SUT"/>
          <w:i/>
        </w:rPr>
        <w:t>kiik s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 maa on kadaku `põõsid täis </w:t>
      </w:r>
      <w:r w:rsidRPr="00E3787E">
        <w:rPr>
          <w:rFonts w:ascii="Times SUT" w:hAnsi="Times SUT" w:cs="Times SUT"/>
        </w:rPr>
        <w:t xml:space="preserve">Vil; </w:t>
      </w:r>
      <w:r w:rsidRPr="00E3787E">
        <w:rPr>
          <w:rFonts w:ascii="Times SUT" w:hAnsi="Times SUT" w:cs="Times SUT"/>
          <w:i/>
        </w:rPr>
        <w:t xml:space="preserve">Ei saa üttegi asja kõnelde selle naiseg, pistäb kõrbume ku kadaku põõsas </w:t>
      </w:r>
      <w:r w:rsidRPr="00E3787E">
        <w:rPr>
          <w:rFonts w:ascii="Times SUT" w:hAnsi="Times SUT" w:cs="Times SUT"/>
        </w:rPr>
        <w:t xml:space="preserve">Pst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kadagune</w:t>
      </w:r>
      <w:r w:rsidRPr="00E3787E">
        <w:rPr>
          <w:rFonts w:ascii="Times SUT" w:hAnsi="Times SUT" w:cs="Times SUT"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kadakune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kadal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R Tõs VMr VJg vilets, nõrk; lühinägelik; pilus, kissis </w:t>
      </w:r>
      <w:r w:rsidRPr="00E3787E">
        <w:rPr>
          <w:rFonts w:ascii="Times SUT" w:hAnsi="Times SUT" w:cs="Times SUT"/>
          <w:i/>
          <w:sz w:val="20"/>
        </w:rPr>
        <w:t>kadalad `silmad on ika vähese nägemisega</w:t>
      </w:r>
      <w:r w:rsidRPr="00E3787E">
        <w:rPr>
          <w:rFonts w:ascii="Times SUT" w:hAnsi="Times SUT" w:cs="Times SUT"/>
          <w:sz w:val="20"/>
        </w:rPr>
        <w:t xml:space="preserve"> Jõe; Sääl jões kalad</w:t>
      </w:r>
      <w:r w:rsidRPr="00E3787E">
        <w:rPr>
          <w:rFonts w:ascii="Times SUT" w:hAnsi="Times SUT" w:cs="Times SUT"/>
          <w:i/>
          <w:sz w:val="20"/>
        </w:rPr>
        <w:t xml:space="preserve"> kadalad, kadalassa</w:t>
      </w:r>
      <w:r w:rsidRPr="00E3787E">
        <w:rPr>
          <w:rFonts w:ascii="Times SUT" w:hAnsi="Times SUT" w:cs="Times SUT"/>
          <w:sz w:val="20"/>
        </w:rPr>
        <w:t xml:space="preserve"> kalda</w:t>
      </w:r>
      <w:r w:rsidR="00E3787E" w:rsidRPr="00E3787E">
        <w:rPr>
          <w:rFonts w:ascii="Times SUT" w:hAnsi="Times SUT" w:cs="Times SUT"/>
          <w:sz w:val="20"/>
        </w:rPr>
        <w:t>’</w:t>
      </w:r>
      <w:r w:rsidRPr="00E3787E">
        <w:rPr>
          <w:rFonts w:ascii="Times SUT" w:hAnsi="Times SUT" w:cs="Times SUT"/>
          <w:sz w:val="20"/>
        </w:rPr>
        <w:t>assa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rhvl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kadalad `silmad, `kiilustab, ei näe `oieti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sel `onvad kadalad `silmad. vesised ja `vaesed `silmad, ei nää `õige `kaugelle ei</w:t>
      </w:r>
      <w:r w:rsidRPr="00E3787E">
        <w:rPr>
          <w:rFonts w:ascii="Times SUT" w:hAnsi="Times SUT" w:cs="Times SUT"/>
          <w:sz w:val="20"/>
        </w:rPr>
        <w:t xml:space="preserve"> Lüg; Maha lüüasse madalad, katki lüüasse </w:t>
      </w:r>
      <w:r w:rsidRPr="00E3787E">
        <w:rPr>
          <w:rFonts w:ascii="Times SUT" w:hAnsi="Times SUT" w:cs="Times SUT"/>
          <w:i/>
          <w:sz w:val="20"/>
        </w:rPr>
        <w:t xml:space="preserve">kadalad </w:t>
      </w:r>
      <w:r w:rsidRPr="00E3787E">
        <w:rPr>
          <w:rFonts w:ascii="Times SUT" w:hAnsi="Times SUT" w:cs="Times SUT"/>
          <w:sz w:val="16"/>
        </w:rPr>
        <w:t>rhvl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kadalad `silmäd, nied on `niiskesed kas `aiglased vai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kadala `silmidega, madalad pisikesed `kulmud. `luoduseviga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kadala silma`laugudega, kel niessukesed 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nised silmad on, nagu altkulmu vahib, pika silma`laugudega</w:t>
      </w:r>
      <w:r w:rsidRPr="00E3787E">
        <w:rPr>
          <w:rFonts w:ascii="Times SUT" w:hAnsi="Times SUT" w:cs="Times SUT"/>
          <w:sz w:val="20"/>
        </w:rPr>
        <w:t xml:space="preserve"> VJg || väheväärtuslik </w:t>
      </w:r>
      <w:r w:rsidRPr="00E3787E">
        <w:rPr>
          <w:rFonts w:ascii="Times SUT" w:hAnsi="Times SUT" w:cs="Times SUT"/>
          <w:i/>
          <w:sz w:val="20"/>
        </w:rPr>
        <w:t>kadal vili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  <w:sz w:val="20"/>
        </w:rPr>
        <w:t xml:space="preserve"> Tõs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kadalipp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kadalipp </w:t>
      </w:r>
      <w:r w:rsidRPr="00E3787E">
        <w:rPr>
          <w:rFonts w:ascii="Times SUT" w:hAnsi="Times SUT" w:cs="Times SUT"/>
          <w:sz w:val="20"/>
        </w:rPr>
        <w:t>Kuu Vai Pöi Muh Phl/</w:t>
      </w:r>
      <w:r w:rsidRPr="00E3787E">
        <w:rPr>
          <w:rFonts w:ascii="Times SUT" w:hAnsi="Times SUT" w:cs="Times SUT"/>
          <w:i/>
          <w:sz w:val="20"/>
        </w:rPr>
        <w:t>kadulepp</w:t>
      </w:r>
      <w:r w:rsidRPr="00E3787E">
        <w:rPr>
          <w:rFonts w:ascii="Times SUT" w:hAnsi="Times SUT" w:cs="Times SUT"/>
          <w:sz w:val="20"/>
        </w:rPr>
        <w:t xml:space="preserve">/ Mar Vig K Rõu sõjaväeline karistusviis 17.–18. saj </w:t>
      </w:r>
      <w:r w:rsidRPr="00E3787E">
        <w:rPr>
          <w:rFonts w:ascii="Times SUT" w:hAnsi="Times SUT" w:cs="Times SUT"/>
          <w:i/>
          <w:sz w:val="20"/>
        </w:rPr>
        <w:t>`lasti läbi kadalibu, tama sai kakssada `uopi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Vanasti aeti suured `süülised läbi kadalipu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kadulepast läbi ajadakse, `süidlane `olle teise `selgas, kaks tükke `olle `peksmas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 xml:space="preserve">`enni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`olla inimesi `aetud läbi kadalipo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`enne oli kadalippu `antud `mõises ja sõeaväes. oli nii ridade vahelt läbi `joostud, teene 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dis teese pläu vastu perset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inimesed `la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kadalippu `juosta viel treegi aal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`Lamba joosi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kadalippu</w:t>
      </w:r>
      <w:r w:rsidRPr="00E3787E">
        <w:rPr>
          <w:rFonts w:ascii="Times SUT" w:hAnsi="Times SUT" w:cs="Times SUT"/>
          <w:sz w:val="20"/>
        </w:rPr>
        <w:t xml:space="preserve"> Rõu || peks – Ha Tür </w:t>
      </w:r>
      <w:r w:rsidRPr="00E3787E">
        <w:rPr>
          <w:rFonts w:ascii="Times SUT" w:hAnsi="Times SUT" w:cs="Times SUT"/>
          <w:i/>
          <w:sz w:val="20"/>
        </w:rPr>
        <w:t>mõesa `ta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kadalippu, 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`peksa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nüid `öeldakse lastele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annan `sulle kadalippu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keriku ies oli kadalipu po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t. `süidlane `siuti 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ja teda pekseti kadalipu `po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tis </w:t>
      </w:r>
      <w:r w:rsidRPr="00E3787E">
        <w:rPr>
          <w:rFonts w:ascii="Times SUT" w:hAnsi="Times SUT" w:cs="Times SUT"/>
          <w:sz w:val="20"/>
        </w:rPr>
        <w:t xml:space="preserve">Kos; </w:t>
      </w:r>
      <w:r w:rsidRPr="00E3787E">
        <w:rPr>
          <w:rFonts w:ascii="Times SUT" w:hAnsi="Times SUT" w:cs="Times SUT"/>
          <w:i/>
          <w:sz w:val="20"/>
        </w:rPr>
        <w:t>said kadalipu `peksa</w:t>
      </w:r>
      <w:r w:rsidRPr="00E3787E">
        <w:rPr>
          <w:rFonts w:ascii="Times SUT" w:hAnsi="Times SUT" w:cs="Times SUT"/>
          <w:sz w:val="20"/>
        </w:rPr>
        <w:t xml:space="preserve"> Tür || peksuvahend </w:t>
      </w:r>
      <w:r w:rsidRPr="00E3787E">
        <w:rPr>
          <w:rFonts w:ascii="Times SUT" w:hAnsi="Times SUT" w:cs="Times SUT"/>
          <w:i/>
          <w:sz w:val="20"/>
        </w:rPr>
        <w:t>Anija mehed `vieti läbi, soldatid on, suured kadalipud kää, igaüks lõivad uobi</w:t>
      </w:r>
      <w:r w:rsidRPr="00E3787E">
        <w:rPr>
          <w:rFonts w:ascii="Times SUT" w:hAnsi="Times SUT" w:cs="Times SUT"/>
          <w:sz w:val="20"/>
        </w:rPr>
        <w:t xml:space="preserve"> HJn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logelema, tegevuseta elama </w:t>
      </w:r>
      <w:r w:rsidRPr="00E3787E">
        <w:rPr>
          <w:rFonts w:ascii="Times SUT" w:hAnsi="Times SUT" w:cs="Times SUT"/>
          <w:i/>
          <w:sz w:val="20"/>
        </w:rPr>
        <w:t>neid `lapsi `lastakse mu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u kadalippu `joosta, ei `panda `tööle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laseb kadalippu elu aa, ei akka `tööle vahest</w:t>
      </w:r>
      <w:r w:rsidRPr="00E3787E">
        <w:rPr>
          <w:rFonts w:ascii="Times SUT" w:hAnsi="Times SUT" w:cs="Times SUT"/>
          <w:sz w:val="20"/>
        </w:rPr>
        <w:t xml:space="preserve"> Juu || </w:t>
      </w:r>
      <w:r w:rsidRPr="00E3787E">
        <w:rPr>
          <w:rFonts w:ascii="Times SUT" w:hAnsi="Times SUT" w:cs="Times SUT"/>
          <w:i/>
          <w:sz w:val="20"/>
        </w:rPr>
        <w:t>kadalippu aeama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(vastlapäeva komme)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Kse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kadamus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Kadamus</w:t>
      </w:r>
      <w:r w:rsidRPr="00E3787E">
        <w:rPr>
          <w:rFonts w:ascii="Times SUT" w:hAnsi="Times SUT" w:cs="Times SUT"/>
          <w:sz w:val="20"/>
        </w:rPr>
        <w:t xml:space="preserve"> räbaldunud riides inimene – Vig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kadanik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kadanik</w:t>
      </w:r>
      <w:r w:rsidRPr="00E3787E">
        <w:rPr>
          <w:rFonts w:ascii="Times SUT" w:hAnsi="Times SUT" w:cs="Times SUT"/>
          <w:sz w:val="20"/>
        </w:rPr>
        <w:t xml:space="preserve"> PJg Vän,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Rid Krk kadastik </w:t>
      </w:r>
      <w:r w:rsidRPr="00E3787E">
        <w:rPr>
          <w:rFonts w:ascii="Times SUT" w:hAnsi="Times SUT" w:cs="Times SUT"/>
          <w:i/>
          <w:sz w:val="20"/>
        </w:rPr>
        <w:t>kari läi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kadanikuss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kadanik om `seante alvep maa. liiva maa pääl kadajit kasvass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kadapik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kadapik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kadapik</w:t>
      </w:r>
      <w:r w:rsidRPr="00E3787E">
        <w:rPr>
          <w:rFonts w:ascii="Times SUT" w:hAnsi="Times SUT" w:cs="Times SUT"/>
          <w:sz w:val="20"/>
        </w:rPr>
        <w:t xml:space="preserve"> VNg HJn KuuK VMr VJg, </w:t>
      </w:r>
      <w:r w:rsidRPr="00E3787E">
        <w:rPr>
          <w:rFonts w:ascii="Times SUT" w:hAnsi="Times SUT" w:cs="Times SUT"/>
          <w:i/>
          <w:sz w:val="20"/>
        </w:rPr>
        <w:noBreakHyphen/>
        <w:t>bik</w:t>
      </w:r>
      <w:r w:rsidRPr="00E3787E">
        <w:rPr>
          <w:rFonts w:ascii="Times SUT" w:hAnsi="Times SUT" w:cs="Times SUT"/>
          <w:sz w:val="20"/>
        </w:rPr>
        <w:t xml:space="preserve"> VNg Tor Amb JMd,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kadastik </w:t>
      </w:r>
      <w:r w:rsidRPr="00E3787E">
        <w:rPr>
          <w:rFonts w:ascii="Times SUT" w:hAnsi="Times SUT" w:cs="Times SUT"/>
          <w:i/>
          <w:sz w:val="20"/>
        </w:rPr>
        <w:t>Vabatküla `pandi `siie mere `ääre kadabikku, sie oli puht kadabikku mets siin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`ümber`ringi on kadapik</w:t>
      </w:r>
      <w:r w:rsidRPr="00E3787E">
        <w:rPr>
          <w:rFonts w:ascii="Times SUT" w:hAnsi="Times SUT" w:cs="Times SUT"/>
          <w:sz w:val="20"/>
        </w:rPr>
        <w:t xml:space="preserve"> KuuK; </w:t>
      </w:r>
      <w:r w:rsidRPr="00E3787E">
        <w:rPr>
          <w:rFonts w:ascii="Times SUT" w:hAnsi="Times SUT" w:cs="Times SUT"/>
          <w:i/>
          <w:sz w:val="20"/>
        </w:rPr>
        <w:t>sie on üks kadabik, vaevaline maa</w:t>
      </w:r>
      <w:r w:rsidRPr="00E3787E">
        <w:rPr>
          <w:rFonts w:ascii="Times SUT" w:hAnsi="Times SUT" w:cs="Times SUT"/>
          <w:sz w:val="20"/>
        </w:rPr>
        <w:t xml:space="preserve"> JMd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kadaik, kadanik, kadarik, kadavik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püss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mõni om nigu kada pü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s, käristäb ärä ja om üle jälle</w:t>
      </w:r>
      <w:r w:rsidRPr="00E3787E">
        <w:rPr>
          <w:rFonts w:ascii="Times SUT" w:hAnsi="Times SUT" w:cs="Times SUT"/>
          <w:sz w:val="20"/>
        </w:rPr>
        <w:t xml:space="preserve"> (parinal rääkimisest)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kadaras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kada|ras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ra</w:t>
      </w:r>
      <w:r w:rsidRPr="00E3787E">
        <w:rPr>
          <w:rFonts w:ascii="Times SUT" w:hAnsi="Times SUT" w:cs="Times SUT"/>
          <w:sz w:val="20"/>
        </w:rPr>
        <w:t xml:space="preserve"> Var Tõs näru, kalts; lohakalt ja näruselt riides inimene </w:t>
      </w:r>
      <w:r w:rsidRPr="00E3787E">
        <w:rPr>
          <w:rFonts w:ascii="Times SUT" w:hAnsi="Times SUT" w:cs="Times SUT"/>
          <w:i/>
          <w:sz w:val="20"/>
        </w:rPr>
        <w:t>nii kui üks kaltsu kadaras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kadaras oo kui `välla lähäb, põle naa viisakalt `ühti mette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üks vana kadaras käis sii, `riided olid närused `selgas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vanad kadarad paneb `selga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 kadarad `ümmer, käib vana kadaratega</w:t>
      </w:r>
      <w:r w:rsidRPr="00E3787E">
        <w:rPr>
          <w:rFonts w:ascii="Times SUT" w:hAnsi="Times SUT" w:cs="Times SUT"/>
          <w:sz w:val="20"/>
        </w:rPr>
        <w:t xml:space="preserve"> Tõs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kadarbik</w:t>
      </w:r>
      <w:r w:rsidRPr="00E3787E">
        <w:rPr>
          <w:rFonts w:ascii="Times SUT" w:hAnsi="Times SUT" w:cs="Times SUT"/>
          <w:sz w:val="20"/>
        </w:rPr>
        <w:t xml:space="preserve"> kadarik </w:t>
      </w:r>
      <w:r w:rsidRPr="00E3787E">
        <w:rPr>
          <w:rFonts w:ascii="Times SUT" w:hAnsi="Times SUT" w:cs="Times SUT"/>
          <w:i/>
          <w:sz w:val="20"/>
        </w:rPr>
        <w:t>kadarbik, `seante vana vesine karjamaa oli</w:t>
      </w:r>
      <w:r w:rsidRPr="00E3787E">
        <w:rPr>
          <w:rFonts w:ascii="Times SUT" w:hAnsi="Times SUT" w:cs="Times SUT"/>
          <w:sz w:val="20"/>
        </w:rPr>
        <w:t xml:space="preserve"> Trv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kadarik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kadari|k</w:t>
      </w:r>
      <w:r w:rsidRPr="00E3787E">
        <w:rPr>
          <w:rFonts w:ascii="Times SUT" w:hAnsi="Times SUT" w:cs="Times SUT"/>
          <w:sz w:val="20"/>
        </w:rPr>
        <w:t xml:space="preserve"> Sa Muh Kse Han Kos,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 xml:space="preserve">gu </w:t>
      </w:r>
      <w:r w:rsidRPr="00E3787E">
        <w:rPr>
          <w:rFonts w:ascii="Times SUT" w:hAnsi="Times SUT" w:cs="Times SUT"/>
          <w:sz w:val="20"/>
        </w:rPr>
        <w:t xml:space="preserve">Jäm) kadastik </w:t>
      </w:r>
      <w:r w:rsidRPr="00E3787E">
        <w:rPr>
          <w:rFonts w:ascii="Times SUT" w:hAnsi="Times SUT" w:cs="Times SUT"/>
          <w:i/>
          <w:sz w:val="20"/>
        </w:rPr>
        <w:t>Ajame lambad kadarikku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veiste tee keis `piuti läbi kadarikust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Ellama kadarikust saime loomad kätte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kadapik, kadarbik</w:t>
      </w:r>
    </w:p>
    <w:p w:rsidR="00EA3DBE" w:rsidRPr="00E3787E" w:rsidRDefault="00EA3DBE">
      <w:pPr>
        <w:pStyle w:val="BodyText"/>
        <w:tabs>
          <w:tab w:val="left" w:pos="2835"/>
        </w:tabs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kadarikune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 xml:space="preserve"> a</w:t>
      </w:r>
      <w:r w:rsidRPr="00E3787E">
        <w:rPr>
          <w:rFonts w:ascii="Times SUT" w:hAnsi="Times SUT" w:cs="Times SUT"/>
          <w:sz w:val="20"/>
        </w:rPr>
        <w:t xml:space="preserve"> &lt; kadarik </w:t>
      </w:r>
      <w:r w:rsidRPr="00E3787E">
        <w:rPr>
          <w:rFonts w:ascii="Times SUT" w:hAnsi="Times SUT" w:cs="Times SUT"/>
          <w:i/>
          <w:sz w:val="20"/>
        </w:rPr>
        <w:t>kadarigune karjamaa</w:t>
      </w:r>
      <w:r w:rsidRPr="00E3787E">
        <w:rPr>
          <w:rFonts w:ascii="Times SUT" w:hAnsi="Times SUT" w:cs="Times SUT"/>
          <w:sz w:val="20"/>
        </w:rPr>
        <w:t xml:space="preserve"> Jäm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kadasnik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kadasnik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kaltsakas </w:t>
      </w:r>
      <w:r w:rsidRPr="00E3787E">
        <w:rPr>
          <w:rFonts w:ascii="Times SUT" w:hAnsi="Times SUT" w:cs="Times SUT"/>
          <w:i/>
          <w:sz w:val="20"/>
        </w:rPr>
        <w:t>üsku vana kadasnik, ei uoli sugugi. uoletu ja lohakas ja ei `korja ennast – käib nigu kadasnik kohe</w:t>
      </w:r>
      <w:r w:rsidRPr="00E3787E">
        <w:rPr>
          <w:rFonts w:ascii="Times SUT" w:hAnsi="Times SUT" w:cs="Times SUT"/>
          <w:sz w:val="20"/>
        </w:rPr>
        <w:t xml:space="preserve"> VMr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katasnik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kadastik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kadasti|k</w:t>
      </w:r>
      <w:r w:rsidRPr="00E3787E">
        <w:rPr>
          <w:rFonts w:ascii="Times SUT" w:hAnsi="Times SUT" w:cs="Times SUT"/>
          <w:sz w:val="20"/>
        </w:rPr>
        <w:t xml:space="preserve"> Lüg(g </w:t>
      </w:r>
      <w:r w:rsidRPr="00E3787E">
        <w:rPr>
          <w:rFonts w:ascii="Times SUT" w:hAnsi="Times SUT" w:cs="Times SUT"/>
          <w:i/>
          <w:sz w:val="20"/>
        </w:rPr>
        <w:noBreakHyphen/>
        <w:t>kku</w:t>
      </w:r>
      <w:r w:rsidRPr="00E3787E">
        <w:rPr>
          <w:rFonts w:ascii="Times SUT" w:hAnsi="Times SUT" w:cs="Times SUT"/>
          <w:sz w:val="20"/>
        </w:rPr>
        <w:t xml:space="preserve">) Saa Hel Ote San,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Mär K Nõo Kam V,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Trv TLä Kam, n </w:t>
      </w:r>
      <w:r w:rsidRPr="00E3787E">
        <w:rPr>
          <w:rFonts w:ascii="Times SUT" w:hAnsi="Times SUT" w:cs="Times SUT"/>
          <w:i/>
          <w:sz w:val="20"/>
        </w:rPr>
        <w:noBreakHyphen/>
        <w:t>kko</w:t>
      </w:r>
      <w:r w:rsidRPr="00E3787E">
        <w:rPr>
          <w:rFonts w:ascii="Times SUT" w:hAnsi="Times SUT" w:cs="Times SUT"/>
          <w:sz w:val="20"/>
        </w:rPr>
        <w:t xml:space="preserve"> Vai kadakapõõsastik, -väli, </w:t>
      </w:r>
      <w:r w:rsidRPr="00E3787E">
        <w:rPr>
          <w:rFonts w:ascii="Times SUT" w:hAnsi="Times SUT" w:cs="Times SUT"/>
          <w:sz w:val="20"/>
        </w:rPr>
        <w:noBreakHyphen/>
        <w:t xml:space="preserve">võsa </w:t>
      </w:r>
      <w:r w:rsidRPr="00E3787E">
        <w:rPr>
          <w:rFonts w:ascii="Times SUT" w:hAnsi="Times SUT" w:cs="Times SUT"/>
          <w:i/>
          <w:sz w:val="20"/>
        </w:rPr>
        <w:t>`käisin kadastikkus `lambaid `oidamas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`karjamaa kadastik. suur mehe `kõrgune kadastik on pääl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muud ei `kasva ku kadako, se on kadastikko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loomad läksid kadastikku `sööma</w:t>
      </w:r>
      <w:r w:rsidRPr="00E3787E">
        <w:rPr>
          <w:rFonts w:ascii="Times SUT" w:hAnsi="Times SUT" w:cs="Times SUT"/>
          <w:sz w:val="20"/>
        </w:rPr>
        <w:t xml:space="preserve"> Mär;</w:t>
      </w:r>
      <w:r w:rsidRPr="00E3787E">
        <w:rPr>
          <w:rFonts w:ascii="Times SUT" w:hAnsi="Times SUT" w:cs="Times SUT"/>
          <w:i/>
          <w:sz w:val="20"/>
        </w:rPr>
        <w:t xml:space="preserve"> kadastik, kus nihuke kadaka mets on </w:t>
      </w:r>
      <w:r w:rsidRPr="00E3787E">
        <w:rPr>
          <w:rFonts w:ascii="Times SUT" w:hAnsi="Times SUT" w:cs="Times SUT"/>
          <w:sz w:val="20"/>
        </w:rPr>
        <w:t xml:space="preserve">Pee; </w:t>
      </w:r>
      <w:r w:rsidRPr="00E3787E">
        <w:rPr>
          <w:rFonts w:ascii="Times SUT" w:hAnsi="Times SUT" w:cs="Times SUT"/>
          <w:i/>
          <w:sz w:val="20"/>
        </w:rPr>
        <w:t xml:space="preserve">va vesine karjamaa, kadastik, kadaja `põõsaksit täis </w:t>
      </w:r>
      <w:r w:rsidRPr="00E3787E">
        <w:rPr>
          <w:rFonts w:ascii="Times SUT" w:hAnsi="Times SUT" w:cs="Times SUT"/>
          <w:sz w:val="20"/>
        </w:rPr>
        <w:t xml:space="preserve">Trv; </w:t>
      </w:r>
      <w:r w:rsidRPr="00E3787E">
        <w:rPr>
          <w:rFonts w:ascii="Times SUT" w:hAnsi="Times SUT" w:cs="Times SUT"/>
          <w:i/>
          <w:sz w:val="20"/>
        </w:rPr>
        <w:t>mes te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l vahite, minge ruttu kadastigu </w:t>
      </w:r>
      <w:r w:rsidRPr="00E3787E">
        <w:rPr>
          <w:rFonts w:ascii="Times SUT" w:hAnsi="Times SUT" w:cs="Times SUT"/>
          <w:sz w:val="20"/>
        </w:rPr>
        <w:t>Ran;</w:t>
      </w:r>
      <w:r w:rsidRPr="00E3787E">
        <w:rPr>
          <w:rFonts w:ascii="Times SUT" w:hAnsi="Times SUT" w:cs="Times SUT"/>
          <w:i/>
          <w:sz w:val="20"/>
        </w:rPr>
        <w:t xml:space="preserve"> ja siss nakati `põldu tegemä sinna kadastikku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kari käis kadastikun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meil kadastige siin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ei ole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`karga sinnä kadastikko</w:t>
      </w:r>
      <w:r w:rsidRPr="00E3787E">
        <w:rPr>
          <w:rFonts w:ascii="Times SUT" w:hAnsi="Times SUT" w:cs="Times SUT"/>
          <w:sz w:val="20"/>
        </w:rPr>
        <w:t xml:space="preserve"> (öeld lepatriinule)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kadaik, kadajuss, kadak, kadanik, kadapik, kadarbik, kadarik, kadastu, kadavik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i/>
          <w:sz w:val="20"/>
        </w:rPr>
      </w:pPr>
      <w:r w:rsidRPr="00E3787E">
        <w:rPr>
          <w:rStyle w:val="ms1"/>
          <w:rFonts w:ascii="Times SUT" w:hAnsi="Times SUT" w:cs="Times SUT"/>
        </w:rPr>
        <w:t>kadastu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kadastu</w:t>
      </w:r>
      <w:r w:rsidRPr="00E3787E">
        <w:rPr>
          <w:rFonts w:ascii="Times SUT" w:hAnsi="Times SUT" w:cs="Times SUT"/>
          <w:sz w:val="20"/>
        </w:rPr>
        <w:t xml:space="preserve"> kadastik </w:t>
      </w:r>
      <w:r w:rsidRPr="00E3787E">
        <w:rPr>
          <w:rFonts w:ascii="Times SUT" w:hAnsi="Times SUT" w:cs="Times SUT"/>
          <w:i/>
          <w:sz w:val="20"/>
        </w:rPr>
        <w:t>kari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kadastulõ</w:t>
      </w:r>
      <w:r w:rsidRPr="00E3787E">
        <w:rPr>
          <w:rFonts w:ascii="Times SUT" w:hAnsi="Times SUT" w:cs="Times SUT"/>
          <w:sz w:val="20"/>
        </w:rPr>
        <w:t xml:space="preserve"> Krl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i/>
          <w:sz w:val="20"/>
        </w:rPr>
      </w:pPr>
      <w:r w:rsidRPr="00E3787E">
        <w:rPr>
          <w:rStyle w:val="ms1"/>
          <w:rFonts w:ascii="Times SUT" w:hAnsi="Times SUT" w:cs="Times SUT"/>
        </w:rPr>
        <w:t>kadastõnõ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kadastõnõ</w:t>
      </w:r>
      <w:r w:rsidRPr="00E3787E">
        <w:rPr>
          <w:rFonts w:ascii="Times SUT" w:hAnsi="Times SUT" w:cs="Times SUT"/>
          <w:sz w:val="20"/>
        </w:rPr>
        <w:t xml:space="preserve"> kadakane </w:t>
      </w:r>
      <w:r w:rsidRPr="00E3787E">
        <w:rPr>
          <w:rFonts w:ascii="Times SUT" w:hAnsi="Times SUT" w:cs="Times SUT"/>
          <w:i/>
          <w:sz w:val="20"/>
        </w:rPr>
        <w:t>Kadastõdsõ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amaa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kadavik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kadavik</w:t>
      </w:r>
      <w:r w:rsidRPr="00E3787E">
        <w:rPr>
          <w:rFonts w:ascii="Times SUT" w:hAnsi="Times SUT" w:cs="Times SUT"/>
          <w:sz w:val="20"/>
        </w:rPr>
        <w:t xml:space="preserve"> Tor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PJg kadastik </w:t>
      </w:r>
      <w:r w:rsidRPr="00E3787E">
        <w:rPr>
          <w:rFonts w:ascii="Times SUT" w:hAnsi="Times SUT" w:cs="Times SUT"/>
          <w:i/>
          <w:sz w:val="20"/>
        </w:rPr>
        <w:t>kadavik, muud põle kui `pa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lad kadagad</w:t>
      </w:r>
      <w:r w:rsidRPr="00E3787E">
        <w:rPr>
          <w:rFonts w:ascii="Times SUT" w:hAnsi="Times SUT" w:cs="Times SUT"/>
          <w:sz w:val="20"/>
        </w:rPr>
        <w:t xml:space="preserve"> PJg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kadapik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da</w:t>
      </w:r>
      <w:r w:rsidRPr="00E3787E">
        <w:rPr>
          <w:rFonts w:ascii="Times SUT" w:hAnsi="Times SUT" w:cs="Times SUT"/>
          <w:sz w:val="20"/>
        </w:rPr>
        <w:t xml:space="preserve"> R(g </w:t>
      </w:r>
      <w:r w:rsidRPr="00E3787E">
        <w:rPr>
          <w:rFonts w:ascii="Times SUT" w:hAnsi="Times SUT" w:cs="Times SUT"/>
          <w:i/>
          <w:sz w:val="20"/>
        </w:rPr>
        <w:noBreakHyphen/>
        <w:t>ja</w:t>
      </w:r>
      <w:r w:rsidRPr="00E3787E">
        <w:rPr>
          <w:rFonts w:ascii="Times SUT" w:hAnsi="Times SUT" w:cs="Times SUT"/>
          <w:sz w:val="20"/>
        </w:rPr>
        <w:t xml:space="preserve"> Kuu, </w:t>
      </w:r>
      <w:r w:rsidRPr="00E3787E">
        <w:rPr>
          <w:rFonts w:ascii="Times SUT" w:hAnsi="Times SUT" w:cs="Times SUT"/>
          <w:i/>
          <w:sz w:val="20"/>
        </w:rPr>
        <w:t>katte</w:t>
      </w:r>
      <w:r w:rsidRPr="00E3787E">
        <w:rPr>
          <w:rFonts w:ascii="Times SUT" w:hAnsi="Times SUT" w:cs="Times SUT"/>
          <w:sz w:val="20"/>
        </w:rPr>
        <w:t xml:space="preserve"> Vai) eP(</w:t>
      </w:r>
      <w:r w:rsidRPr="00E3787E">
        <w:rPr>
          <w:rFonts w:ascii="Times SUT" w:hAnsi="Times SUT" w:cs="Times SUT"/>
          <w:i/>
          <w:sz w:val="20"/>
        </w:rPr>
        <w:t>kadõ</w:t>
      </w:r>
      <w:r w:rsidRPr="00E3787E">
        <w:rPr>
          <w:rFonts w:ascii="Times SUT" w:hAnsi="Times SUT" w:cs="Times SUT"/>
          <w:sz w:val="20"/>
        </w:rPr>
        <w:t xml:space="preserve"> Khn) TLä Kam; n, g </w:t>
      </w:r>
      <w:r w:rsidRPr="00E3787E">
        <w:rPr>
          <w:rFonts w:ascii="Times SUT" w:hAnsi="Times SUT" w:cs="Times SUT"/>
          <w:i/>
          <w:sz w:val="20"/>
        </w:rPr>
        <w:t>kade</w:t>
      </w:r>
      <w:r w:rsidRPr="00E3787E">
        <w:rPr>
          <w:rFonts w:ascii="Times SUT" w:hAnsi="Times SUT" w:cs="Times SUT"/>
          <w:sz w:val="20"/>
        </w:rPr>
        <w:t xml:space="preserve"> S Trv Hls Krk, </w:t>
      </w:r>
      <w:r w:rsidRPr="00E3787E">
        <w:rPr>
          <w:rFonts w:ascii="Times SUT" w:hAnsi="Times SUT" w:cs="Times SUT"/>
          <w:i/>
          <w:sz w:val="20"/>
        </w:rPr>
        <w:t>kadõ</w:t>
      </w:r>
      <w:r w:rsidRPr="00E3787E">
        <w:rPr>
          <w:rFonts w:ascii="Times SUT" w:hAnsi="Times SUT" w:cs="Times SUT"/>
          <w:sz w:val="20"/>
        </w:rPr>
        <w:t xml:space="preserve"> Nõo San 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kadetseja; ihnus, kitsi; kuri, pahatahtlik </w:t>
      </w:r>
      <w:r w:rsidRPr="00E3787E">
        <w:rPr>
          <w:rFonts w:ascii="Times SUT" w:hAnsi="Times SUT" w:cs="Times SUT"/>
          <w:i/>
          <w:sz w:val="20"/>
        </w:rPr>
        <w:t>Kade `kiskub ise oma kana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Ei kade nägis, et `toisel ka midägi olis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sie on kade, ei `anna `kellegi midägi `asja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kadeda kari ei `kasva `ilmaski </w:t>
      </w:r>
      <w:r w:rsidRPr="00E3787E">
        <w:rPr>
          <w:rFonts w:ascii="Times SUT" w:hAnsi="Times SUT" w:cs="Times SUT"/>
          <w:sz w:val="20"/>
        </w:rPr>
        <w:t xml:space="preserve">Lüg; Ega </w:t>
      </w:r>
      <w:r w:rsidRPr="00E3787E">
        <w:rPr>
          <w:rFonts w:ascii="Times SUT" w:hAnsi="Times SUT" w:cs="Times SUT"/>
          <w:i/>
          <w:sz w:val="20"/>
        </w:rPr>
        <w:t>kade</w:t>
      </w:r>
      <w:r w:rsidRPr="00E3787E">
        <w:rPr>
          <w:rFonts w:ascii="Times SUT" w:hAnsi="Times SUT" w:cs="Times SUT"/>
          <w:sz w:val="20"/>
        </w:rPr>
        <w:t xml:space="preserve"> keela, kui elde imustab Jõh; </w:t>
      </w:r>
      <w:r w:rsidRPr="00E3787E">
        <w:rPr>
          <w:rFonts w:ascii="Times SUT" w:hAnsi="Times SUT" w:cs="Times SUT"/>
          <w:i/>
          <w:sz w:val="20"/>
        </w:rPr>
        <w:t>on ka kade, mettep anna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kade veis kaivab `teissi</w:t>
      </w:r>
      <w:r w:rsidRPr="00E3787E">
        <w:rPr>
          <w:rFonts w:ascii="Times SUT" w:hAnsi="Times SUT" w:cs="Times SUT"/>
          <w:sz w:val="20"/>
        </w:rPr>
        <w:t xml:space="preserve"> Khk; Kui elde tahab, kas </w:t>
      </w:r>
      <w:r w:rsidRPr="00E3787E">
        <w:rPr>
          <w:rFonts w:ascii="Times SUT" w:hAnsi="Times SUT" w:cs="Times SUT"/>
          <w:i/>
          <w:sz w:val="20"/>
        </w:rPr>
        <w:t xml:space="preserve">kade </w:t>
      </w:r>
      <w:r w:rsidRPr="00E3787E">
        <w:rPr>
          <w:rFonts w:ascii="Times SUT" w:hAnsi="Times SUT" w:cs="Times SUT"/>
          <w:sz w:val="20"/>
        </w:rPr>
        <w:t xml:space="preserve">keelab Krj; </w:t>
      </w:r>
      <w:r w:rsidRPr="00E3787E">
        <w:rPr>
          <w:rFonts w:ascii="Times SUT" w:hAnsi="Times SUT" w:cs="Times SUT"/>
          <w:i/>
          <w:sz w:val="20"/>
        </w:rPr>
        <w:t>kade inimene, sedä ei salli et teisel koa `miskid oo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 xml:space="preserve">kade nagu susi </w:t>
      </w:r>
      <w:r w:rsidRPr="00E3787E">
        <w:rPr>
          <w:rFonts w:ascii="Times SUT" w:hAnsi="Times SUT" w:cs="Times SUT"/>
          <w:sz w:val="20"/>
        </w:rPr>
        <w:t xml:space="preserve">PJg; </w:t>
      </w:r>
      <w:r w:rsidRPr="00E3787E">
        <w:rPr>
          <w:rFonts w:ascii="Times SUT" w:hAnsi="Times SUT" w:cs="Times SUT"/>
          <w:i/>
          <w:sz w:val="20"/>
        </w:rPr>
        <w:t>`ihnus kes teisele midagi ei raa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 `anda, va kade</w:t>
      </w:r>
      <w:r w:rsidRPr="00E3787E">
        <w:rPr>
          <w:rFonts w:ascii="Times SUT" w:hAnsi="Times SUT" w:cs="Times SUT"/>
          <w:sz w:val="20"/>
        </w:rPr>
        <w:t xml:space="preserve"> HljK; </w:t>
      </w:r>
      <w:r w:rsidRPr="00E3787E">
        <w:rPr>
          <w:rFonts w:ascii="Times SUT" w:hAnsi="Times SUT" w:cs="Times SUT"/>
          <w:i/>
          <w:sz w:val="20"/>
        </w:rPr>
        <w:t>kes niisuke kade on või ei raa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 teisele midagi `anda sie on üks vana ihnerkoi</w:t>
      </w:r>
      <w:r w:rsidRPr="00E3787E">
        <w:rPr>
          <w:rFonts w:ascii="Times SUT" w:hAnsi="Times SUT" w:cs="Times SUT"/>
          <w:sz w:val="20"/>
        </w:rPr>
        <w:t xml:space="preserve"> Rak; </w:t>
      </w:r>
      <w:r w:rsidRPr="00E3787E">
        <w:rPr>
          <w:rFonts w:ascii="Times SUT" w:hAnsi="Times SUT" w:cs="Times SUT"/>
          <w:i/>
          <w:sz w:val="20"/>
        </w:rPr>
        <w:t xml:space="preserve">kägo one kade lind, ku tä `küllä tuleb `laalma, siis one kedägi õnnetuss vai kahjo </w:t>
      </w:r>
      <w:r w:rsidRPr="00E3787E">
        <w:rPr>
          <w:rFonts w:ascii="Times SUT" w:hAnsi="Times SUT" w:cs="Times SUT"/>
          <w:sz w:val="20"/>
        </w:rPr>
        <w:t xml:space="preserve">Kod; </w:t>
      </w:r>
      <w:r w:rsidRPr="00E3787E">
        <w:rPr>
          <w:rFonts w:ascii="Times SUT" w:hAnsi="Times SUT" w:cs="Times SUT"/>
          <w:i/>
          <w:sz w:val="20"/>
        </w:rPr>
        <w:t>ma olen kade, et sul on ja minul ei ole</w:t>
      </w:r>
      <w:r w:rsidRPr="00E3787E">
        <w:rPr>
          <w:rFonts w:ascii="Times SUT" w:hAnsi="Times SUT" w:cs="Times SUT"/>
          <w:sz w:val="20"/>
        </w:rPr>
        <w:t xml:space="preserve"> Pal; </w:t>
      </w:r>
      <w:r w:rsidRPr="00E3787E">
        <w:rPr>
          <w:rFonts w:ascii="Times SUT" w:hAnsi="Times SUT" w:cs="Times SUT"/>
          <w:i/>
          <w:sz w:val="20"/>
        </w:rPr>
        <w:t>kade ei sa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li, kui teisel kedagi iast on, siis sellest on kahju meel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 xml:space="preserve">kui mõni tüdrik ühe </w:t>
      </w:r>
      <w:r w:rsidRPr="00E3787E">
        <w:rPr>
          <w:rFonts w:ascii="Times SUT" w:hAnsi="Times SUT" w:cs="Times SUT"/>
          <w:sz w:val="20"/>
        </w:rPr>
        <w:t xml:space="preserve">[poisi] </w:t>
      </w:r>
      <w:r w:rsidRPr="00E3787E">
        <w:rPr>
          <w:rFonts w:ascii="Times SUT" w:hAnsi="Times SUT" w:cs="Times SUT"/>
          <w:i/>
          <w:sz w:val="20"/>
        </w:rPr>
        <w:t>`vasta `elde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li, teese `vasta kade, siss see, kelle `vasta kade, akkas kohe sõnuma</w:t>
      </w:r>
      <w:r w:rsidRPr="00E3787E">
        <w:rPr>
          <w:rFonts w:ascii="Times SUT" w:hAnsi="Times SUT" w:cs="Times SUT"/>
          <w:sz w:val="20"/>
        </w:rPr>
        <w:t xml:space="preserve"> SJn;</w:t>
      </w:r>
      <w:r w:rsidRPr="00E3787E">
        <w:rPr>
          <w:rFonts w:ascii="Times SUT" w:hAnsi="Times SUT" w:cs="Times SUT"/>
          <w:i/>
          <w:sz w:val="20"/>
        </w:rPr>
        <w:t xml:space="preserve"> oh sa igävene kade inimese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tü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k, 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ss või kikk maailma oma `perse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nüid tigel ääd või kaidse kadel `karja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võta, võta, ega ma kade ei ole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rikkal om kade nätä, et `vaesel suur mu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inimese om kadeda, ei või nätä, et tõene ka eläb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üteldäss et kadõda kari ei kasva ja `õela 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 ei `äitse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kadõl ei olõ `õnnõ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Kül sa olõt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kadõ inemine, sai või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 nätä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ku tõsõl `häste lätt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timäl alasi kadõ m</w:t>
      </w:r>
      <w:r w:rsidR="00E3787E" w:rsidRPr="00E3787E">
        <w:rPr>
          <w:rFonts w:ascii="Times SUT" w:hAnsi="Times SUT" w:cs="Times SUT"/>
          <w:i/>
          <w:sz w:val="20"/>
        </w:rPr>
        <w:t>i̬i̬ĺ</w:t>
      </w:r>
      <w:r w:rsidRPr="00E3787E">
        <w:rPr>
          <w:rFonts w:ascii="Times SUT" w:hAnsi="Times SUT" w:cs="Times SUT"/>
          <w:i/>
          <w:sz w:val="20"/>
        </w:rPr>
        <w:t xml:space="preserve"> et mullõ `antav  ja telle ei `antav õi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võhlul olõ õi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jä, kadõl `ka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ja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võhl võta õi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`hernist, kadõ `kaksa õi `nakrist,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ahnitsasõ pa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õmbat </w:t>
      </w:r>
      <w:r w:rsidRPr="00E3787E">
        <w:rPr>
          <w:rFonts w:ascii="Times SUT" w:hAnsi="Times SUT" w:cs="Times SUT"/>
          <w:sz w:val="20"/>
        </w:rPr>
        <w:t>Vas;</w:t>
      </w:r>
      <w:r w:rsidRPr="00E3787E">
        <w:rPr>
          <w:rFonts w:ascii="Times SUT" w:hAnsi="Times SUT" w:cs="Times SUT"/>
          <w:i/>
          <w:sz w:val="20"/>
        </w:rPr>
        <w:t xml:space="preserve"> ta om kadõ inemine, võhlitsass tõist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2. </w:t>
      </w:r>
      <w:r w:rsidRPr="00E3787E">
        <w:rPr>
          <w:rFonts w:ascii="Times SUT" w:hAnsi="Times SUT" w:cs="Times SUT"/>
          <w:sz w:val="20"/>
        </w:rPr>
        <w:t xml:space="preserve">kurja silmaga nõiduja,  kaetaja </w:t>
      </w:r>
      <w:r w:rsidRPr="00E3787E">
        <w:rPr>
          <w:rFonts w:ascii="Times SUT" w:hAnsi="Times SUT" w:cs="Times SUT"/>
          <w:i/>
          <w:sz w:val="20"/>
        </w:rPr>
        <w:t>on `aige üks luom, siis on `tõise kade silm käind üle, vana `rahva kunts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kadeda `silmaga vahib, tieb `kahju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ei tea miks tama miu alalde kadeda `silmäga `vahti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 xml:space="preserve">näe kui kadeda silmaga ta `vaatab </w:t>
      </w:r>
      <w:r w:rsidRPr="00E3787E">
        <w:rPr>
          <w:rFonts w:ascii="Times SUT" w:hAnsi="Times SUT" w:cs="Times SUT"/>
          <w:sz w:val="20"/>
        </w:rPr>
        <w:t xml:space="preserve">Tõs; </w:t>
      </w:r>
      <w:r w:rsidRPr="00E3787E">
        <w:rPr>
          <w:rFonts w:ascii="Times SUT" w:hAnsi="Times SUT" w:cs="Times SUT"/>
          <w:i/>
          <w:sz w:val="20"/>
        </w:rPr>
        <w:t>nõial nõgesi, kadedal kadaki, `õelal ohaki änna `alla</w:t>
      </w:r>
      <w:r w:rsidRPr="00E3787E">
        <w:rPr>
          <w:rFonts w:ascii="Times SUT" w:hAnsi="Times SUT" w:cs="Times SUT"/>
          <w:sz w:val="20"/>
        </w:rPr>
        <w:t xml:space="preserve"> [öeldi] </w:t>
      </w:r>
      <w:r w:rsidRPr="00E3787E">
        <w:rPr>
          <w:rFonts w:ascii="Times SUT" w:hAnsi="Times SUT" w:cs="Times SUT"/>
          <w:i/>
          <w:sz w:val="20"/>
        </w:rPr>
        <w:t>kui ohutadi `nõidust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sellel on va kade silm üle käin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siga `jääda `kängu, kui kadeda silmaga voadata</w:t>
      </w:r>
      <w:r w:rsidRPr="00E3787E">
        <w:rPr>
          <w:rFonts w:ascii="Times SUT" w:hAnsi="Times SUT" w:cs="Times SUT"/>
          <w:sz w:val="20"/>
        </w:rPr>
        <w:t xml:space="preserve"> Tür; </w:t>
      </w:r>
      <w:r w:rsidRPr="00E3787E">
        <w:rPr>
          <w:rFonts w:ascii="Times SUT" w:hAnsi="Times SUT" w:cs="Times SUT"/>
          <w:i/>
          <w:sz w:val="20"/>
        </w:rPr>
        <w:t>sa ära oma kadeda silmaga tule `seie `nõiduma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kade inimene paab tõesele täiäd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gä, tõese luamale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mõne inimese silmävuade on kade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om mõnel kade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 küll, nigu ta tõese 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ma kaeb, nii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b loomale viga </w:t>
      </w:r>
      <w:r w:rsidRPr="00E3787E">
        <w:rPr>
          <w:rFonts w:ascii="Times SUT" w:hAnsi="Times SUT" w:cs="Times SUT"/>
          <w:sz w:val="20"/>
        </w:rPr>
        <w:t xml:space="preserve">Nõo; </w:t>
      </w:r>
      <w:r w:rsidRPr="00E3787E">
        <w:rPr>
          <w:rFonts w:ascii="Times SUT" w:hAnsi="Times SUT" w:cs="Times SUT"/>
          <w:i/>
          <w:sz w:val="20"/>
        </w:rPr>
        <w:t xml:space="preserve">`kaehtaia, tu `ommõgi tu kadõ, kaess sullõ päle, ni sa jäät `haigõss </w:t>
      </w:r>
      <w:r w:rsidRPr="00E3787E">
        <w:rPr>
          <w:rFonts w:ascii="Times SUT" w:hAnsi="Times SUT" w:cs="Times SUT"/>
          <w:sz w:val="20"/>
        </w:rPr>
        <w:t>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kadelik, kahe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kadeduisi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kadeduisi</w:t>
      </w:r>
      <w:r w:rsidRPr="00E3787E">
        <w:rPr>
          <w:rFonts w:ascii="Times SUT" w:hAnsi="Times SUT" w:cs="Times SUT"/>
          <w:sz w:val="20"/>
        </w:rPr>
        <w:t xml:space="preserve"> kadedusest; kaetades</w:t>
      </w:r>
      <w:r w:rsidRPr="00E3787E">
        <w:rPr>
          <w:rFonts w:ascii="Times SUT" w:hAnsi="Times SUT" w:cs="Times SUT"/>
          <w:i/>
          <w:sz w:val="20"/>
        </w:rPr>
        <w:t xml:space="preserve"> tämä `tiotab kadeduisi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kadeduisi ärä `testud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kadejutasa, kadõhusi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kadedus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kade|dus</w:t>
      </w:r>
      <w:r w:rsidRPr="00E3787E">
        <w:rPr>
          <w:rFonts w:ascii="Times SUT" w:hAnsi="Times SUT" w:cs="Times SUT"/>
          <w:sz w:val="20"/>
        </w:rPr>
        <w:t xml:space="preserve"> Kuu VNg Vai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dos</w:t>
      </w:r>
      <w:r w:rsidRPr="00E3787E">
        <w:rPr>
          <w:rFonts w:ascii="Times SUT" w:hAnsi="Times SUT" w:cs="Times SUT"/>
          <w:sz w:val="20"/>
        </w:rPr>
        <w:t xml:space="preserve"> Käi) M, </w:t>
      </w:r>
      <w:r w:rsidRPr="00E3787E">
        <w:rPr>
          <w:rFonts w:ascii="Times SUT" w:hAnsi="Times SUT" w:cs="Times SUT"/>
          <w:i/>
          <w:sz w:val="20"/>
        </w:rPr>
        <w:noBreakHyphen/>
        <w:t>duss</w:t>
      </w:r>
      <w:r w:rsidRPr="00E3787E">
        <w:rPr>
          <w:rFonts w:ascii="Times SUT" w:hAnsi="Times SUT" w:cs="Times SUT"/>
          <w:sz w:val="20"/>
        </w:rPr>
        <w:t xml:space="preserve"> TLä KodT Kam, </w:t>
      </w:r>
      <w:r w:rsidRPr="00E3787E">
        <w:rPr>
          <w:rFonts w:ascii="Times SUT" w:hAnsi="Times SUT" w:cs="Times SUT"/>
          <w:i/>
          <w:sz w:val="20"/>
        </w:rPr>
        <w:t>kadõ-</w:t>
      </w:r>
      <w:r w:rsidRPr="00E3787E">
        <w:rPr>
          <w:rFonts w:ascii="Times SUT" w:hAnsi="Times SUT" w:cs="Times SUT"/>
          <w:sz w:val="20"/>
        </w:rPr>
        <w:t xml:space="preserve"> San, g </w:t>
      </w:r>
      <w:r w:rsidRPr="00E3787E">
        <w:rPr>
          <w:rFonts w:ascii="Times SUT" w:hAnsi="Times SUT" w:cs="Times SUT"/>
          <w:i/>
          <w:sz w:val="20"/>
        </w:rPr>
        <w:noBreakHyphen/>
        <w:t>duse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kadõdu|ss g 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sõ</w:t>
      </w:r>
      <w:r w:rsidRPr="00E3787E">
        <w:rPr>
          <w:rFonts w:ascii="Times SUT" w:hAnsi="Times SUT" w:cs="Times SUT"/>
          <w:sz w:val="20"/>
        </w:rPr>
        <w:t xml:space="preserve"> Rõu Plv Räp 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&lt; kade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kadetsus, pahatahtlikkus </w:t>
      </w:r>
      <w:r w:rsidRPr="00E3787E">
        <w:rPr>
          <w:rFonts w:ascii="Times SUT" w:hAnsi="Times SUT" w:cs="Times SUT"/>
          <w:i/>
          <w:sz w:val="20"/>
        </w:rPr>
        <w:t>äga kadedus inimeste seast ep kau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vale viib vilja välja `pealta, kadedus viib kalad meresta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peab viha ja kadedust südames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kadedos kaudab kalad merest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see oli kadeduse jutt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ta mingu või kadedusest `lõhki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kadedust on `ilmas paelu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kadedust otsani täis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eks ta kadeduse pärast teind seda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reagib `selgest kadedusest kiusujuttu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viha võtt 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põllult, kadedus kala merest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ilm`kurjust ja kadedust täüs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`kurjus võtab kulbist, pahandus paast, `ahnus aedast, kadedus `kamrest</w:t>
      </w:r>
      <w:r w:rsidRPr="00E3787E">
        <w:rPr>
          <w:rFonts w:ascii="Times SUT" w:hAnsi="Times SUT" w:cs="Times SUT"/>
          <w:sz w:val="20"/>
        </w:rPr>
        <w:t xml:space="preserve"> Krk, </w:t>
      </w:r>
      <w:r w:rsidRPr="00E3787E">
        <w:rPr>
          <w:rFonts w:ascii="Times SUT" w:hAnsi="Times SUT" w:cs="Times SUT"/>
          <w:i/>
          <w:sz w:val="20"/>
        </w:rPr>
        <w:t>viha võtab 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läld, kadeduss kala järvest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läits tõese `pääle `kaibama, no mes säl muud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kui kadeduss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kadeduse peräst om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`kurja tettu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oh sedä kadedust ja `õelust, mes siin ilman küll om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inemiste seäh um kadõdust ja `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ähkust</w:t>
      </w:r>
      <w:r w:rsidRPr="00E3787E">
        <w:rPr>
          <w:rFonts w:ascii="Times SUT" w:hAnsi="Times SUT" w:cs="Times SUT"/>
          <w:sz w:val="20"/>
        </w:rPr>
        <w:t xml:space="preserve">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kaetamine </w:t>
      </w:r>
      <w:r w:rsidRPr="00E3787E">
        <w:rPr>
          <w:rFonts w:ascii="Times SUT" w:hAnsi="Times SUT" w:cs="Times SUT"/>
          <w:i/>
          <w:sz w:val="20"/>
        </w:rPr>
        <w:t>nõia kõlla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tegeva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hoo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atsõst,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keedät. `pruu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tass kadõdusõ `vasta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kadejus, kadõhhuss, kaedus, kahedus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kadejus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kadeju|s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kse</w:t>
      </w:r>
      <w:r w:rsidRPr="00E3787E">
        <w:rPr>
          <w:rFonts w:ascii="Times SUT" w:hAnsi="Times SUT" w:cs="Times SUT"/>
          <w:sz w:val="20"/>
        </w:rPr>
        <w:t xml:space="preserve"> kadedus </w:t>
      </w:r>
      <w:r w:rsidRPr="00E3787E">
        <w:rPr>
          <w:rFonts w:ascii="Times SUT" w:hAnsi="Times SUT" w:cs="Times SUT"/>
          <w:i/>
          <w:sz w:val="20"/>
        </w:rPr>
        <w:t>kadejus `kautab kalad meresta, idä kagu</w:t>
      </w:r>
      <w:r w:rsidRPr="00E3787E">
        <w:rPr>
          <w:rFonts w:ascii="Times SUT" w:hAnsi="Times SUT" w:cs="Times SUT"/>
          <w:sz w:val="20"/>
        </w:rPr>
        <w:t xml:space="preserve"> [tuul] </w:t>
      </w:r>
      <w:r w:rsidRPr="00E3787E">
        <w:rPr>
          <w:rFonts w:ascii="Times SUT" w:hAnsi="Times SUT" w:cs="Times SUT"/>
          <w:i/>
          <w:sz w:val="20"/>
        </w:rPr>
        <w:t>pidi viel `kautama kattalasta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viha ottab `vilja `väljäld, kadejus kalad merest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Kadejus süöb inimest `nindagu `ruoste `rauda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kadõhhuss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kadejutasa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kadejutasa, kadeutasa </w:t>
      </w:r>
      <w:r w:rsidRPr="00E3787E">
        <w:rPr>
          <w:rFonts w:ascii="Times SUT" w:hAnsi="Times SUT" w:cs="Times SUT"/>
          <w:sz w:val="20"/>
        </w:rPr>
        <w:t xml:space="preserve">kadedusest </w:t>
      </w:r>
      <w:r w:rsidRPr="00E3787E">
        <w:rPr>
          <w:rFonts w:ascii="Times SUT" w:hAnsi="Times SUT" w:cs="Times SUT"/>
          <w:i/>
          <w:sz w:val="20"/>
        </w:rPr>
        <w:t>`Huilaned sama`viisi `ringi, sis kadejutasa `tiutand `toisi, kes ne olid hakkajad, teid töid ja said jalule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`Verkane ka tähend üht `huonu `kiusuinimist, `kesse kadejutasa vai `muidu `kuerutasa tege midägi paha`päidist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`Vaapse ole kadeutasa nüüd sidä juttu teht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kadeduisi, kadõhusi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kint</w:t>
      </w:r>
      <w:r w:rsidRPr="00E3787E">
        <w:rPr>
          <w:rFonts w:ascii="Times SUT" w:hAnsi="Times SUT" w:cs="Times SUT"/>
          <w:sz w:val="20"/>
        </w:rPr>
        <w:t xml:space="preserve"> kadekops </w:t>
      </w:r>
      <w:r w:rsidRPr="00E3787E">
        <w:rPr>
          <w:rFonts w:ascii="Times SUT" w:hAnsi="Times SUT" w:cs="Times SUT"/>
          <w:i/>
          <w:sz w:val="20"/>
        </w:rPr>
        <w:t>on üks kadekint, ei `raatsi `toisele `anda midägi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vana kade kint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on üks kade kint inimine</w:t>
      </w:r>
      <w:r w:rsidRPr="00E3787E">
        <w:rPr>
          <w:rFonts w:ascii="Times SUT" w:hAnsi="Times SUT" w:cs="Times SUT"/>
          <w:sz w:val="20"/>
        </w:rPr>
        <w:t xml:space="preserve"> Hlj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kops</w:t>
      </w:r>
      <w:r w:rsidRPr="00E3787E">
        <w:rPr>
          <w:rFonts w:ascii="Times SUT" w:hAnsi="Times SUT" w:cs="Times SUT"/>
          <w:sz w:val="20"/>
        </w:rPr>
        <w:t xml:space="preserve"> ihnuskoi  </w:t>
      </w:r>
      <w:r w:rsidRPr="00E3787E">
        <w:rPr>
          <w:rFonts w:ascii="Times SUT" w:hAnsi="Times SUT" w:cs="Times SUT"/>
          <w:i/>
          <w:sz w:val="20"/>
        </w:rPr>
        <w:t>Ei sie kadekops `sulle `anna, `õlgu sul vai `surma ädä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Seukest kade`kopsu pole teist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oled üks va kadekops, sa ei taha `mulle `anda ja sul on `anda. kadekops sa oled ja selleks sa jääd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 xml:space="preserve">Juba siis õli külas jälle neil kadekopsudel kellalöömist </w:t>
      </w:r>
      <w:r w:rsidRPr="00E3787E">
        <w:rPr>
          <w:rFonts w:ascii="Times SUT" w:hAnsi="Times SUT" w:cs="Times SUT"/>
          <w:sz w:val="20"/>
        </w:rPr>
        <w:t>Trm;</w:t>
      </w:r>
      <w:r w:rsidRPr="00E3787E">
        <w:rPr>
          <w:rFonts w:ascii="Times SUT" w:hAnsi="Times SUT" w:cs="Times SUT"/>
          <w:i/>
          <w:sz w:val="20"/>
        </w:rPr>
        <w:t xml:space="preserve"> kadekops, tahab et kõik oleks tema, et sinul midagi ei oleks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kade|kint, </w:t>
      </w:r>
      <w:r w:rsidRPr="00E3787E">
        <w:rPr>
          <w:rFonts w:ascii="Times SUT" w:hAnsi="Times SUT" w:cs="Times SUT"/>
          <w:sz w:val="20"/>
        </w:rPr>
        <w:noBreakHyphen/>
        <w:t xml:space="preserve">kopsik, kaekops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kopsik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kadekops </w:t>
      </w:r>
      <w:r w:rsidRPr="00E3787E">
        <w:rPr>
          <w:rFonts w:ascii="Times SUT" w:hAnsi="Times SUT" w:cs="Times SUT"/>
          <w:i/>
          <w:sz w:val="20"/>
        </w:rPr>
        <w:t>me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vanaema</w:t>
      </w:r>
      <w:r w:rsidRPr="00E3787E">
        <w:rPr>
          <w:rFonts w:ascii="Times SUT" w:hAnsi="Times SUT" w:cs="Times SUT"/>
          <w:b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`taples meiega, me pidime olema kade kopsikud</w:t>
      </w:r>
      <w:r w:rsidRPr="00E3787E">
        <w:rPr>
          <w:rFonts w:ascii="Times SUT" w:hAnsi="Times SUT" w:cs="Times SUT"/>
          <w:sz w:val="20"/>
        </w:rPr>
        <w:t xml:space="preserve"> Jür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kadelik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kadeli|k</w:t>
      </w:r>
      <w:r w:rsidRPr="00E3787E">
        <w:rPr>
          <w:rFonts w:ascii="Times SUT" w:hAnsi="Times SUT" w:cs="Times SUT"/>
          <w:sz w:val="20"/>
        </w:rPr>
        <w:t xml:space="preserve"> Nõo, </w:t>
      </w:r>
      <w:r w:rsidRPr="00E3787E">
        <w:rPr>
          <w:rFonts w:ascii="Times SUT" w:hAnsi="Times SUT" w:cs="Times SUT"/>
          <w:i/>
          <w:sz w:val="20"/>
        </w:rPr>
        <w:t>kadõli|k</w:t>
      </w:r>
      <w:r w:rsidRPr="00E3787E">
        <w:rPr>
          <w:rFonts w:ascii="Times SUT" w:hAnsi="Times SUT" w:cs="Times SUT"/>
          <w:sz w:val="20"/>
        </w:rPr>
        <w:t xml:space="preserve"> San V, 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Nõo San Urv Har Rõu Lut,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Urv Har kade </w:t>
      </w:r>
      <w:r w:rsidRPr="00E3787E">
        <w:rPr>
          <w:rFonts w:ascii="Times SUT" w:hAnsi="Times SUT" w:cs="Times SUT"/>
          <w:i/>
          <w:sz w:val="20"/>
        </w:rPr>
        <w:t>ta om ni `tihkõ ja kadõlik inemine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 xml:space="preserve">No küll om kadõlik inemine,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ä mitte ei või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nätä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ku tõsõl ka midägi om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Vana  kadõlik inemisetü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 om, selle tel ei olõ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 elun `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nnõ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inemise omma kadõligu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mahu maa pääl elämä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noil um halv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 kon um säne kadõlik inemine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 kadõlik inemine miä timä näge, et tälle ka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joo saanu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kadest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&lt; kade </w:t>
      </w:r>
      <w:r w:rsidRPr="00E3787E">
        <w:rPr>
          <w:rFonts w:ascii="Times SUT" w:hAnsi="Times SUT" w:cs="Times SUT"/>
          <w:i/>
          <w:sz w:val="20"/>
        </w:rPr>
        <w:t>ta kadest `vaadep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kadestama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kadestama</w:t>
      </w:r>
      <w:r w:rsidRPr="00E3787E">
        <w:rPr>
          <w:rFonts w:ascii="Times SUT" w:hAnsi="Times SUT" w:cs="Times SUT"/>
          <w:sz w:val="20"/>
        </w:rPr>
        <w:t xml:space="preserve"> Juu Kos Plt kade olema </w:t>
      </w:r>
      <w:r w:rsidRPr="00E3787E">
        <w:rPr>
          <w:rFonts w:ascii="Times SUT" w:hAnsi="Times SUT" w:cs="Times SUT"/>
          <w:i/>
          <w:sz w:val="20"/>
        </w:rPr>
        <w:t>päris kadesta sind iä elu päräst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mis sa iga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sa `juures kadestad</w:t>
      </w:r>
      <w:r w:rsidRPr="00E3787E">
        <w:rPr>
          <w:rFonts w:ascii="Times SUT" w:hAnsi="Times SUT" w:cs="Times SUT"/>
          <w:sz w:val="20"/>
        </w:rPr>
        <w:t xml:space="preserve"> Kos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kadetsama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kadetsama</w:t>
      </w:r>
      <w:r w:rsidRPr="00E3787E">
        <w:rPr>
          <w:rFonts w:ascii="Times SUT" w:hAnsi="Times SUT" w:cs="Times SUT"/>
          <w:sz w:val="20"/>
        </w:rPr>
        <w:t xml:space="preserve"> kadestama; kaetama, nõiduma </w:t>
      </w:r>
      <w:r w:rsidRPr="00E3787E">
        <w:rPr>
          <w:rFonts w:ascii="Times SUT" w:hAnsi="Times SUT" w:cs="Times SUT"/>
          <w:i/>
          <w:sz w:val="20"/>
        </w:rPr>
        <w:t>egäss selleberäss ei maksa tämädä kadetsata, kui ta uassan üks kõrd juada suab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mõnel inimesel one `niiske mõte, `mõtleb tõese eläjäd ja kadetsab siis nuarele eläjäle akab `külge kõhe, l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b `täiu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kaetsema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kahetsema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kadeutasa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kadejutasa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kadev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kadev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Hää Saa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vana kuu aeg </w:t>
      </w:r>
      <w:r w:rsidRPr="00E3787E">
        <w:rPr>
          <w:rFonts w:ascii="Times SUT" w:hAnsi="Times SUT" w:cs="Times SUT"/>
          <w:i/>
          <w:sz w:val="20"/>
        </w:rPr>
        <w:t>Lu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iki ja `seuksi saab ävitud, oodataks ikki kadevat `aega. Kadevi `päevi on kah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Kadevad ajad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 vana kuu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lapäeva `õhtad, 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arstiti, ku midagi ära `kautada taheti, nägu `paisi või `maalesi või. `Öeldi, 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oleja kadev aeg, 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nad `kauvad ära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kadeva kuu sehes kõverdatse `l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gi, siiss ei `õigu ärä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kuu on kadev, võib `nõidu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pruudi vihad `tehtud kadeva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läbä `õhtu</w:t>
      </w:r>
      <w:r w:rsidRPr="00E3787E">
        <w:rPr>
          <w:rFonts w:ascii="Times SUT" w:hAnsi="Times SUT" w:cs="Times SUT"/>
          <w:sz w:val="20"/>
        </w:rPr>
        <w:t xml:space="preserve"> Saa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kaduv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kadikas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kadi|kas </w:t>
      </w:r>
      <w:r w:rsidRPr="00E3787E">
        <w:rPr>
          <w:rFonts w:ascii="Times SUT" w:hAnsi="Times SUT" w:cs="Times SUT"/>
          <w:sz w:val="20"/>
        </w:rPr>
        <w:t xml:space="preserve">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Hlj VNg(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t-</w:t>
      </w:r>
      <w:r w:rsidRPr="00E3787E">
        <w:rPr>
          <w:rFonts w:ascii="Times SUT" w:hAnsi="Times SUT" w:cs="Times SUT"/>
          <w:sz w:val="20"/>
        </w:rPr>
        <w:t xml:space="preserve">; g </w:t>
      </w:r>
      <w:r w:rsidRPr="00E3787E">
        <w:rPr>
          <w:rFonts w:ascii="Times SUT" w:hAnsi="Times SUT" w:cs="Times SUT"/>
          <w:i/>
          <w:sz w:val="20"/>
        </w:rPr>
        <w:noBreakHyphen/>
        <w:t>ga</w:t>
      </w:r>
      <w:r w:rsidRPr="00E3787E">
        <w:rPr>
          <w:rFonts w:ascii="Times SUT" w:hAnsi="Times SUT" w:cs="Times SUT"/>
          <w:sz w:val="20"/>
        </w:rPr>
        <w:t>) Lüg Jõh IisR Kad Iis(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ga</w:t>
      </w:r>
      <w:r w:rsidRPr="00E3787E">
        <w:rPr>
          <w:rFonts w:ascii="Times SUT" w:hAnsi="Times SUT" w:cs="Times SUT"/>
          <w:sz w:val="20"/>
        </w:rPr>
        <w:t xml:space="preserve"> VNg Vai, </w:t>
      </w:r>
      <w:r w:rsidRPr="00E3787E">
        <w:rPr>
          <w:rFonts w:ascii="Times SUT" w:hAnsi="Times SUT" w:cs="Times SUT"/>
          <w:i/>
          <w:sz w:val="20"/>
        </w:rPr>
        <w:noBreakHyphen/>
        <w:t>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Kod kaigas, kepp </w:t>
      </w:r>
      <w:r w:rsidRPr="00E3787E">
        <w:rPr>
          <w:rFonts w:ascii="Times SUT" w:hAnsi="Times SUT" w:cs="Times SUT"/>
          <w:i/>
          <w:sz w:val="20"/>
        </w:rPr>
        <w:t>va vettind kase kadigad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Õlema tuand leppiku alt neid kadikuid, suve aig, pali siis seda kütti kulub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võttan sene kadika, `annan sulle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Nied kadikad las `jäevad `pliita jaust, `ahju tuo `algusi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>`Ilma kadikata ma enam `uvvest `välja ei `piase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meil ei ole üht puu kadika `ovves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kas nende kadikatega sina saad tuba suajast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võtin selle katika ja `viskasin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vahel kohegi lähäd, võtad kadika kätte</w:t>
      </w:r>
      <w:r w:rsidRPr="00E3787E">
        <w:rPr>
          <w:rFonts w:ascii="Times SUT" w:hAnsi="Times SUT" w:cs="Times SUT"/>
          <w:sz w:val="20"/>
        </w:rPr>
        <w:t xml:space="preserve"> Kod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mehed täis</w:t>
      </w:r>
      <w:r w:rsidRPr="00E3787E">
        <w:rPr>
          <w:rFonts w:ascii="Times SUT" w:hAnsi="Times SUT" w:cs="Times SUT"/>
          <w:sz w:val="20"/>
        </w:rPr>
        <w:t xml:space="preserve"> (purjus) </w:t>
      </w:r>
      <w:r w:rsidRPr="00E3787E">
        <w:rPr>
          <w:rFonts w:ascii="Times SUT" w:hAnsi="Times SUT" w:cs="Times SUT"/>
          <w:i/>
          <w:sz w:val="20"/>
        </w:rPr>
        <w:t>ku kadikad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nõnnagu kadik käib ja laiutab ennäss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nõnna aab jalg `pinda, nõnnagu kadik all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kadila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kadin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kadima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kadima</w:t>
      </w:r>
      <w:r w:rsidRPr="00E3787E">
        <w:rPr>
          <w:rFonts w:ascii="Times SUT" w:hAnsi="Times SUT" w:cs="Times SUT"/>
          <w:sz w:val="20"/>
        </w:rPr>
        <w:t xml:space="preserve"> Lüg Kod jooksma </w:t>
      </w:r>
      <w:r w:rsidRPr="00E3787E">
        <w:rPr>
          <w:rFonts w:ascii="Times SUT" w:hAnsi="Times SUT" w:cs="Times SUT"/>
          <w:i/>
          <w:sz w:val="20"/>
        </w:rPr>
        <w:t>kadib `vällä `mennä. kadi iest `vällä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katjama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kadin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kadi|n</w:t>
      </w:r>
      <w:r w:rsidRPr="00E3787E">
        <w:rPr>
          <w:rFonts w:ascii="Times SUT" w:hAnsi="Times SUT" w:cs="Times SUT"/>
          <w:sz w:val="20"/>
        </w:rPr>
        <w:t xml:space="preserve"> Kuu Lüg HJn VMr Kad HljK, </w:t>
      </w:r>
      <w:r w:rsidRPr="00E3787E">
        <w:rPr>
          <w:rFonts w:ascii="Times SUT" w:hAnsi="Times SUT" w:cs="Times SUT"/>
          <w:i/>
          <w:sz w:val="20"/>
        </w:rPr>
        <w:noBreakHyphen/>
        <w:t>nas</w:t>
      </w:r>
      <w:r w:rsidRPr="00E3787E">
        <w:rPr>
          <w:rFonts w:ascii="Times SUT" w:hAnsi="Times SUT" w:cs="Times SUT"/>
          <w:sz w:val="20"/>
        </w:rPr>
        <w:t xml:space="preserve"> Vig Han kalts, näru, räbal </w:t>
      </w:r>
      <w:r w:rsidRPr="00E3787E">
        <w:rPr>
          <w:rFonts w:ascii="Times SUT" w:hAnsi="Times SUT" w:cs="Times SUT"/>
          <w:i/>
          <w:sz w:val="20"/>
        </w:rPr>
        <w:t>`Vergu kadinad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 xml:space="preserve">üks kadinatte kõht õli sie kurustik </w:t>
      </w:r>
      <w:r w:rsidRPr="00E3787E">
        <w:rPr>
          <w:rFonts w:ascii="Times SUT" w:hAnsi="Times SUT" w:cs="Times SUT"/>
          <w:sz w:val="20"/>
        </w:rPr>
        <w:t xml:space="preserve">[rehetoas] Lüg; </w:t>
      </w:r>
      <w:r w:rsidRPr="00E3787E">
        <w:rPr>
          <w:rFonts w:ascii="Times SUT" w:hAnsi="Times SUT" w:cs="Times SUT"/>
          <w:i/>
          <w:sz w:val="20"/>
        </w:rPr>
        <w:t>vanad kadinad seilas teisel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küll aga käib kadinas. aasin `riidekadinad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nigu vana kaltsu`kaupmes kadinas käib</w:t>
      </w:r>
      <w:r w:rsidRPr="00E3787E">
        <w:rPr>
          <w:rFonts w:ascii="Times SUT" w:hAnsi="Times SUT" w:cs="Times SUT"/>
          <w:sz w:val="20"/>
        </w:rPr>
        <w:t xml:space="preserve"> HljK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kodin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kadin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kadin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Tõs,</w:t>
      </w:r>
      <w:r w:rsidRPr="00E3787E">
        <w:rPr>
          <w:rFonts w:ascii="Times SUT" w:hAnsi="Times SUT" w:cs="Times SUT"/>
          <w:i/>
          <w:sz w:val="20"/>
        </w:rPr>
        <w:t xml:space="preserve"> kadila</w:t>
      </w:r>
      <w:r w:rsidRPr="00E3787E">
        <w:rPr>
          <w:rFonts w:ascii="Times SUT" w:hAnsi="Times SUT" w:cs="Times SUT"/>
          <w:sz w:val="20"/>
        </w:rPr>
        <w:t xml:space="preserve"> Phl = kadinits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-kadin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kudin-kadin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kadinits</w:t>
      </w:r>
      <w:r w:rsidRPr="00E3787E">
        <w:rPr>
          <w:rStyle w:val="ms3"/>
          <w:rFonts w:ascii="Times SUT" w:hAnsi="Times SUT" w:cs="Times SUT"/>
        </w:rPr>
        <w:t xml:space="preserve">1 </w:t>
      </w:r>
      <w:r w:rsidRPr="00E3787E">
        <w:rPr>
          <w:rFonts w:ascii="Times SUT" w:hAnsi="Times SUT" w:cs="Times SUT"/>
          <w:i/>
          <w:sz w:val="20"/>
        </w:rPr>
        <w:t>kadinits</w:t>
      </w:r>
      <w:r w:rsidRPr="00E3787E">
        <w:rPr>
          <w:rFonts w:ascii="Times SUT" w:hAnsi="Times SUT" w:cs="Times SUT"/>
          <w:sz w:val="20"/>
        </w:rPr>
        <w:t xml:space="preserve"> Se, </w:t>
      </w:r>
      <w:r w:rsidRPr="00E3787E">
        <w:rPr>
          <w:rFonts w:ascii="Times SUT" w:hAnsi="Times SUT" w:cs="Times SUT"/>
          <w:i/>
          <w:sz w:val="20"/>
        </w:rPr>
        <w:t>ko-</w:t>
      </w:r>
      <w:r w:rsidRPr="00E3787E">
        <w:rPr>
          <w:rFonts w:ascii="Times SUT" w:hAnsi="Times SUT" w:cs="Times SUT"/>
          <w:sz w:val="20"/>
        </w:rPr>
        <w:t xml:space="preserve"> Vas viirukipann </w:t>
      </w:r>
      <w:r w:rsidRPr="00E3787E">
        <w:rPr>
          <w:rFonts w:ascii="Times SUT" w:hAnsi="Times SUT" w:cs="Times SUT"/>
          <w:i/>
          <w:sz w:val="20"/>
        </w:rPr>
        <w:t>kadinitsaga keerotass ja `ütless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kristo·ss voskree·ss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lihavõttõ pühi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Siss pa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p lätt kadinitsaga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kõ iih, siss rahvas lätt jal `kuuljaga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takah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kadin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kadinits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kadinits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koonal </w:t>
      </w:r>
      <w:r w:rsidRPr="00E3787E">
        <w:rPr>
          <w:rFonts w:ascii="Times SUT" w:hAnsi="Times SUT" w:cs="Times SUT"/>
          <w:i/>
          <w:sz w:val="20"/>
        </w:rPr>
        <w:t>kadinits linno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kaditama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kaditama, </w:t>
      </w:r>
      <w:r w:rsidRPr="00E3787E">
        <w:rPr>
          <w:rFonts w:ascii="Times SUT" w:hAnsi="Times SUT" w:cs="Times SUT"/>
          <w:sz w:val="20"/>
        </w:rPr>
        <w:t xml:space="preserve">(ta) </w:t>
      </w:r>
      <w:r w:rsidRPr="00E3787E">
        <w:rPr>
          <w:rFonts w:ascii="Times SUT" w:hAnsi="Times SUT" w:cs="Times SUT"/>
          <w:i/>
          <w:sz w:val="20"/>
        </w:rPr>
        <w:t>katitass</w:t>
      </w:r>
      <w:r w:rsidRPr="00E3787E">
        <w:rPr>
          <w:rFonts w:ascii="Times SUT" w:hAnsi="Times SUT" w:cs="Times SUT"/>
          <w:sz w:val="20"/>
        </w:rPr>
        <w:t xml:space="preserve"> viirukit suitsetama </w:t>
      </w:r>
      <w:r w:rsidRPr="00E3787E">
        <w:rPr>
          <w:rFonts w:ascii="Times SUT" w:hAnsi="Times SUT" w:cs="Times SUT"/>
          <w:i/>
          <w:sz w:val="20"/>
        </w:rPr>
        <w:t>`luetass ja kaditõdass kadinitsaga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`savvu lastass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sis peräst pääle kerigo ao pa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p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sääl `s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ke `ümbre katitass ja pühe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däss noid `s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ke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Nuu lasi ka viie ruubli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 ve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 havva pääl kadita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kadjakas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jakas</w:t>
      </w:r>
      <w:r w:rsidRPr="00E3787E">
        <w:rPr>
          <w:rFonts w:ascii="Times SUT" w:hAnsi="Times SUT" w:cs="Times SUT"/>
          <w:sz w:val="20"/>
        </w:rPr>
        <w:t xml:space="preserve"> Mär Kad näruselt riides inimene </w:t>
      </w:r>
      <w:r w:rsidRPr="00E3787E">
        <w:rPr>
          <w:rFonts w:ascii="Times SUT" w:hAnsi="Times SUT" w:cs="Times SUT"/>
          <w:i/>
          <w:sz w:val="20"/>
        </w:rPr>
        <w:t>käis nagu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jakas `riides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poisika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jakas, tüdrukuka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jakas</w:t>
      </w:r>
      <w:r w:rsidRPr="00E3787E">
        <w:rPr>
          <w:rFonts w:ascii="Times SUT" w:hAnsi="Times SUT" w:cs="Times SUT"/>
          <w:sz w:val="20"/>
        </w:rPr>
        <w:t xml:space="preserve"> Kad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kodjakas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kadjama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jama</w:t>
      </w:r>
      <w:r w:rsidRPr="00E3787E">
        <w:rPr>
          <w:rFonts w:ascii="Times SUT" w:hAnsi="Times SUT" w:cs="Times SUT"/>
          <w:sz w:val="20"/>
        </w:rPr>
        <w:t xml:space="preserve"> Lai,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ama</w:t>
      </w:r>
      <w:r w:rsidRPr="00E3787E">
        <w:rPr>
          <w:rFonts w:ascii="Times SUT" w:hAnsi="Times SUT" w:cs="Times SUT"/>
          <w:sz w:val="20"/>
        </w:rPr>
        <w:t xml:space="preserve"> MMg joostes põgenema </w:t>
      </w:r>
      <w:r w:rsidRPr="00E3787E">
        <w:rPr>
          <w:rFonts w:ascii="Times SUT" w:hAnsi="Times SUT" w:cs="Times SUT"/>
          <w:i/>
          <w:sz w:val="20"/>
        </w:rPr>
        <w:t>poiss õlema saand ta kääst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ama</w:t>
      </w:r>
      <w:r w:rsidRPr="00E3787E">
        <w:rPr>
          <w:rFonts w:ascii="Times SUT" w:hAnsi="Times SUT" w:cs="Times SUT"/>
          <w:sz w:val="20"/>
        </w:rPr>
        <w:t xml:space="preserve"> MMg; </w:t>
      </w:r>
      <w:r w:rsidRPr="00E3787E">
        <w:rPr>
          <w:rFonts w:ascii="Times SUT" w:hAnsi="Times SUT" w:cs="Times SUT"/>
          <w:i/>
          <w:sz w:val="20"/>
        </w:rPr>
        <w:t>`tahtis teisele tuule`varju teha, aga see sai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jama, pani eest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jama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katjama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kadona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kadona</w:t>
      </w:r>
      <w:r w:rsidRPr="00E3787E">
        <w:rPr>
          <w:rFonts w:ascii="Times SUT" w:hAnsi="Times SUT" w:cs="Times SUT"/>
          <w:sz w:val="20"/>
        </w:rPr>
        <w:t xml:space="preserve"> Vas Se Lut kadunud, surnud; surnu </w:t>
      </w:r>
      <w:r w:rsidRPr="00E3787E">
        <w:rPr>
          <w:rFonts w:ascii="Times SUT" w:hAnsi="Times SUT" w:cs="Times SUT"/>
          <w:i/>
          <w:sz w:val="20"/>
        </w:rPr>
        <w:t>kadona `Raakva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sarõ mii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`Pi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to kadona nakass `veiga kiislat `tahtma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kadona vanaesä majä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skõrd kadona vanatä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ä esä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`lännö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Nedsäjähe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kadonal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 `la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Vt</w:t>
      </w:r>
      <w:r w:rsidRPr="00E3787E">
        <w:rPr>
          <w:rFonts w:ascii="Times SUT" w:hAnsi="Times SUT" w:cs="Times SUT"/>
          <w:sz w:val="20"/>
        </w:rPr>
        <w:t xml:space="preserve"> kaduma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kadonakõnõ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kadonakõnõ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dem</w:t>
      </w:r>
      <w:r w:rsidRPr="00E3787E">
        <w:rPr>
          <w:rFonts w:ascii="Times SUT" w:hAnsi="Times SUT" w:cs="Times SUT"/>
          <w:sz w:val="20"/>
        </w:rPr>
        <w:t xml:space="preserve"> &lt; kadona </w:t>
      </w:r>
      <w:r w:rsidRPr="00E3787E">
        <w:rPr>
          <w:rFonts w:ascii="Times SUT" w:hAnsi="Times SUT" w:cs="Times SUT"/>
          <w:i/>
          <w:sz w:val="20"/>
        </w:rPr>
        <w:t>tuud kadonakõist ka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ks `ü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te õt nõid ja `su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pja om. ka käve õks tuu kadonakõnõ ka kül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gõ `pü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ke tanomet ja rii</w:t>
      </w:r>
      <w:r w:rsidR="00E3787E" w:rsidRPr="00E3787E">
        <w:rPr>
          <w:rFonts w:ascii="Times SUT" w:hAnsi="Times SUT" w:cs="Times SUT"/>
          <w:i/>
          <w:sz w:val="20"/>
        </w:rPr>
        <w:t>b́</w:t>
      </w:r>
      <w:r w:rsidRPr="00E3787E">
        <w:rPr>
          <w:rFonts w:ascii="Times SUT" w:hAnsi="Times SUT" w:cs="Times SUT"/>
          <w:i/>
          <w:sz w:val="20"/>
        </w:rPr>
        <w:t xml:space="preserve"> tii`v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re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 kadona-Va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sil taha as. oih timä kadonakõnõ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sallii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 midäge säänest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kadunuke(ne), kaonukõnõ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kadonukanõ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kadonukanõ</w:t>
      </w:r>
      <w:r w:rsidRPr="00E3787E">
        <w:rPr>
          <w:rFonts w:ascii="Times SUT" w:hAnsi="Times SUT" w:cs="Times SUT"/>
          <w:sz w:val="20"/>
        </w:rPr>
        <w:t xml:space="preserve"> (surnud inimesest)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kõnõli vana Joosep kadonukanõ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kadunuke(ne)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kado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päiv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sõim</w:t>
      </w:r>
      <w:r w:rsidRPr="00E3787E">
        <w:rPr>
          <w:rFonts w:ascii="Times SUT" w:hAnsi="Times SUT" w:cs="Times SUT"/>
          <w:sz w:val="20"/>
        </w:rPr>
        <w:t xml:space="preserve"> (tuhmunud tähendusega) </w:t>
      </w:r>
      <w:r w:rsidRPr="00E3787E">
        <w:rPr>
          <w:rFonts w:ascii="Times SUT" w:hAnsi="Times SUT" w:cs="Times SUT"/>
          <w:i/>
          <w:sz w:val="20"/>
        </w:rPr>
        <w:t>kadopäiv sinnu `võtkõ gu sa kullõ õi minnu</w:t>
      </w:r>
      <w:r w:rsidRPr="00E3787E">
        <w:rPr>
          <w:rFonts w:ascii="Times SUT" w:hAnsi="Times SUT" w:cs="Times SUT"/>
          <w:sz w:val="20"/>
        </w:rPr>
        <w:t xml:space="preserve">; [kas tead?] </w:t>
      </w:r>
      <w:r w:rsidRPr="00E3787E">
        <w:rPr>
          <w:rFonts w:ascii="Times SUT" w:hAnsi="Times SUT" w:cs="Times SUT"/>
          <w:i/>
          <w:sz w:val="20"/>
        </w:rPr>
        <w:t>aa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kadopäiv näid tiid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kadotsi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</w:t>
      </w:r>
      <w:r w:rsidRPr="00E3787E">
        <w:rPr>
          <w:rFonts w:ascii="Times SUT" w:hAnsi="Times SUT" w:cs="Times SUT"/>
          <w:sz w:val="20"/>
        </w:rPr>
        <w:t xml:space="preserve"> kaotsi </w:t>
      </w:r>
      <w:r w:rsidRPr="00E3787E">
        <w:rPr>
          <w:rFonts w:ascii="Times SUT" w:hAnsi="Times SUT" w:cs="Times SUT"/>
          <w:i/>
          <w:sz w:val="20"/>
        </w:rPr>
        <w:t>tõene nuga jäe eenämul kado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kadussi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kado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väega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kado|`veiga, </w:t>
      </w:r>
      <w:r w:rsidRPr="00E3787E">
        <w:rPr>
          <w:rFonts w:ascii="Times SUT" w:hAnsi="Times SUT" w:cs="Times SUT"/>
          <w:i/>
          <w:sz w:val="20"/>
        </w:rPr>
        <w:noBreakHyphen/>
        <w:t>väega</w:t>
      </w:r>
      <w:r w:rsidRPr="00E3787E">
        <w:rPr>
          <w:rFonts w:ascii="Times SUT" w:hAnsi="Times SUT" w:cs="Times SUT"/>
          <w:sz w:val="20"/>
        </w:rPr>
        <w:t xml:space="preserve"> Se, </w:t>
      </w:r>
      <w:r w:rsidRPr="00E3787E">
        <w:rPr>
          <w:rFonts w:ascii="Times SUT" w:hAnsi="Times SUT" w:cs="Times SUT"/>
          <w:i/>
          <w:sz w:val="20"/>
        </w:rPr>
        <w:t>-`veega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üliväga </w:t>
      </w:r>
      <w:r w:rsidRPr="00E3787E">
        <w:rPr>
          <w:rFonts w:ascii="Times SUT" w:hAnsi="Times SUT" w:cs="Times SUT"/>
          <w:i/>
          <w:sz w:val="20"/>
        </w:rPr>
        <w:t>minnogi kutsuti kado`veiga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lä, a mitte es olõ `aigu mi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kado`veiga timmä `kii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ti, a õs `kulle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kado`veiga ki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eti, kado`veiga vihha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kadoväega kuri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kadumata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sõim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ah sa kado`veega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Style w:val="PoolpaksKiri"/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kadrel(l)</w:t>
      </w:r>
      <w:r w:rsidRPr="00E3787E">
        <w:rPr>
          <w:rStyle w:val="PoolpaksKiri"/>
          <w:rFonts w:ascii="Times SUT" w:hAnsi="Times SUT" w:cs="Times SUT"/>
        </w:rPr>
        <w:t xml:space="preserve"> </w:t>
      </w:r>
      <w:r w:rsidR="00E3787E" w:rsidRPr="00E3787E">
        <w:rPr>
          <w:rStyle w:val="PoolpaksKiri"/>
          <w:rFonts w:ascii="Times SUT" w:hAnsi="Times SUT" w:cs="Times SUT"/>
          <w:b w:val="0"/>
        </w:rPr>
        <w:t>→</w:t>
      </w:r>
      <w:r w:rsidRPr="00E3787E">
        <w:rPr>
          <w:rStyle w:val="PoolpaksKiri"/>
          <w:rFonts w:ascii="Times SUT" w:hAnsi="Times SUT" w:cs="Times SUT"/>
        </w:rPr>
        <w:t xml:space="preserve"> kadrill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kadresnik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kadresnik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Han Kad kergemeelne, ärplev inimene; näruselt riides inimene </w:t>
      </w:r>
      <w:r w:rsidRPr="00E3787E">
        <w:rPr>
          <w:rFonts w:ascii="Times SUT" w:hAnsi="Times SUT" w:cs="Times SUT"/>
          <w:i/>
          <w:sz w:val="20"/>
        </w:rPr>
        <w:t>kadresnik, nisuke puol 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akalt riagib ja juokseb edasi tagasi, va kadresnik </w:t>
      </w:r>
      <w:r w:rsidRPr="00E3787E">
        <w:rPr>
          <w:rFonts w:ascii="Times SUT" w:hAnsi="Times SUT" w:cs="Times SUT"/>
          <w:sz w:val="20"/>
        </w:rPr>
        <w:t xml:space="preserve"> Kad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kadrun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kadri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</w:t>
      </w:r>
      <w:r w:rsidRPr="00E3787E">
        <w:rPr>
          <w:rFonts w:ascii="Times SUT" w:hAnsi="Times SUT" w:cs="Times SUT"/>
          <w:sz w:val="20"/>
        </w:rPr>
        <w:t xml:space="preserve"> I) M TLä Rõn; </w:t>
      </w:r>
      <w:r w:rsidRPr="00E3787E">
        <w:rPr>
          <w:rFonts w:ascii="Times SUT" w:hAnsi="Times SUT" w:cs="Times SUT"/>
          <w:i/>
          <w:sz w:val="20"/>
        </w:rPr>
        <w:t>`katri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i/>
          <w:sz w:val="20"/>
        </w:rPr>
        <w:t>kadri</w:t>
      </w:r>
      <w:r w:rsidRPr="00E3787E">
        <w:rPr>
          <w:rFonts w:ascii="Times SUT" w:hAnsi="Times SUT" w:cs="Times SUT"/>
          <w:sz w:val="20"/>
        </w:rPr>
        <w:t xml:space="preserve"> Jõe),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ri</w:t>
      </w:r>
      <w:r w:rsidRPr="00E3787E">
        <w:rPr>
          <w:rFonts w:ascii="Times SUT" w:hAnsi="Times SUT" w:cs="Times SUT"/>
          <w:sz w:val="20"/>
        </w:rPr>
        <w:t xml:space="preserve"> Krl Rõu, n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</w:t>
      </w:r>
      <w:r w:rsidRPr="00E3787E">
        <w:rPr>
          <w:rFonts w:ascii="Times SUT" w:hAnsi="Times SUT" w:cs="Times SUT"/>
          <w:sz w:val="20"/>
        </w:rPr>
        <w:t xml:space="preserve">(väljendeis) </w:t>
      </w:r>
      <w:r w:rsidRPr="00E3787E">
        <w:rPr>
          <w:rFonts w:ascii="Times SUT" w:hAnsi="Times SUT" w:cs="Times SUT"/>
          <w:i/>
          <w:sz w:val="20"/>
        </w:rPr>
        <w:t>Kui kidagid oli töö luhakalt teind, siis `eeti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see oo igavene purtsakadri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Kadri</w:t>
      </w:r>
      <w:r w:rsidRPr="00E3787E">
        <w:rPr>
          <w:rFonts w:ascii="Times SUT" w:hAnsi="Times SUT" w:cs="Times SUT"/>
          <w:sz w:val="20"/>
        </w:rPr>
        <w:t xml:space="preserve"> tulõb, öeldakse lapsele, kui ei kuule sõna Khn; </w:t>
      </w:r>
      <w:r w:rsidRPr="00E3787E">
        <w:rPr>
          <w:rFonts w:ascii="Times SUT" w:hAnsi="Times SUT" w:cs="Times SUT"/>
          <w:i/>
          <w:sz w:val="20"/>
        </w:rPr>
        <w:t xml:space="preserve">ranna kadri </w:t>
      </w:r>
      <w:r w:rsidRPr="00E3787E">
        <w:rPr>
          <w:rFonts w:ascii="Times SUT" w:hAnsi="Times SUT" w:cs="Times SUT"/>
          <w:sz w:val="20"/>
        </w:rPr>
        <w:t xml:space="preserve">(latatara) Tõs; </w:t>
      </w:r>
      <w:r w:rsidRPr="00E3787E">
        <w:rPr>
          <w:rFonts w:ascii="Times SUT" w:hAnsi="Times SUT" w:cs="Times SUT"/>
          <w:i/>
          <w:sz w:val="20"/>
        </w:rPr>
        <w:t>Nagu vana tulekadri kui punane kleit 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jas</w:t>
      </w:r>
      <w:r w:rsidRPr="00E3787E">
        <w:rPr>
          <w:rFonts w:ascii="Times SUT" w:hAnsi="Times SUT" w:cs="Times SUT"/>
          <w:sz w:val="20"/>
        </w:rPr>
        <w:t xml:space="preserve"> KuuK; </w:t>
      </w:r>
      <w:r w:rsidRPr="00E3787E">
        <w:rPr>
          <w:rFonts w:ascii="Times SUT" w:hAnsi="Times SUT" w:cs="Times SUT"/>
          <w:i/>
          <w:sz w:val="20"/>
        </w:rPr>
        <w:t>ua turu kadri mis oletki – inime mis abiseb, ajab suust `välja kõik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tuisu-kadri</w:t>
      </w:r>
      <w:r w:rsidRPr="00E3787E">
        <w:rPr>
          <w:rFonts w:ascii="Times SUT" w:hAnsi="Times SUT" w:cs="Times SUT"/>
          <w:sz w:val="20"/>
        </w:rPr>
        <w:t xml:space="preserve">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kadripäev </w:t>
      </w:r>
      <w:r w:rsidRPr="00E3787E">
        <w:rPr>
          <w:rFonts w:ascii="Times SUT" w:hAnsi="Times SUT" w:cs="Times SUT"/>
          <w:i/>
          <w:sz w:val="20"/>
        </w:rPr>
        <w:t>`Katri, va `tüütu, ajab lume maast `vällä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`mardist kaks `katri, `katrist neli `joulu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 matab, kadri katab, toomas ajab `tooripuga laiali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kadri `aegu, siis vaadeda linnu raeast kunas see lumi tuleb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kadri aal panevad nooremad teised `riided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ga, müräväd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kadri tuab sula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kui mä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 kapsib `kaskage, siss kadri ripsib riidege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märdiss pidi lang olema kedrätu, kadriss kaits ehk paar 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dit `koetu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mä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 `määtess,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ri `kaotõss, siimu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 te</w:t>
      </w:r>
      <w:r w:rsidR="00E3787E" w:rsidRPr="00E3787E">
        <w:rPr>
          <w:rFonts w:ascii="Times SUT" w:hAnsi="Times SUT" w:cs="Times SUT"/>
          <w:i/>
          <w:sz w:val="20"/>
        </w:rPr>
        <w:t>ǵ</w:t>
      </w:r>
      <w:r w:rsidRPr="00E3787E">
        <w:rPr>
          <w:rFonts w:ascii="Times SUT" w:hAnsi="Times SUT" w:cs="Times SUT"/>
          <w:i/>
          <w:sz w:val="20"/>
        </w:rPr>
        <w:t>e silla</w:t>
      </w:r>
      <w:r w:rsidRPr="00E3787E">
        <w:rPr>
          <w:rFonts w:ascii="Times SUT" w:hAnsi="Times SUT" w:cs="Times SUT"/>
          <w:sz w:val="20"/>
        </w:rPr>
        <w:t xml:space="preserve"> Krl; k a d r i  k u s e b  ~  h a k k a b  k u s e l e  (kadripäeva sulast) </w:t>
      </w:r>
      <w:r w:rsidRPr="00E3787E">
        <w:rPr>
          <w:rFonts w:ascii="Times SUT" w:hAnsi="Times SUT" w:cs="Times SUT"/>
          <w:i/>
          <w:sz w:val="20"/>
        </w:rPr>
        <w:t>mart tuleb `maale, `varbad `külmetuvad, `katri tuleb `maale, akkab kusele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Kadri kuseb. Enne kadrit oo külmetan oln, aga kadripää lumi sulab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kui kadri akkab kusele siis andres paneb aani ette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kadripäeväl läi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sulale, kadri `paiku, siss kadri `ku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</w:t>
      </w:r>
      <w:r w:rsidRPr="00E3787E">
        <w:rPr>
          <w:rFonts w:ascii="Times SUT" w:hAnsi="Times SUT" w:cs="Times SUT"/>
          <w:sz w:val="20"/>
        </w:rPr>
        <w:t xml:space="preserve">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kadrisant </w:t>
      </w:r>
      <w:r w:rsidRPr="00E3787E">
        <w:rPr>
          <w:rFonts w:ascii="Times SUT" w:hAnsi="Times SUT" w:cs="Times SUT"/>
          <w:i/>
          <w:sz w:val="20"/>
        </w:rPr>
        <w:t>`mardiks ja `katriks `käisime ikke küll, aga üle `kolmekümend `aastad on sest tagasi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`mardiss `käisimme `pükstega, `katriss `kleidiga. näud tegimme ette ja `valged `kleidid ajasimme `satsisi täis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`katri õli ikke `valges `luoris ja siis õli ikke `peigmes ka täl `kõrvas ja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 xml:space="preserve">kadriks keivad emased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meni isane ajab emaste `riided üle ka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kadridele `anti `vorsti, makiks `kutsusid ja jahust `tehti pallid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kadride emal</w:t>
      </w:r>
      <w:r w:rsidRPr="00E3787E">
        <w:rPr>
          <w:rFonts w:ascii="Times SUT" w:hAnsi="Times SUT" w:cs="Times SUT"/>
          <w:sz w:val="20"/>
        </w:rPr>
        <w:t xml:space="preserve"> (kadriemal) </w:t>
      </w:r>
      <w:r w:rsidRPr="00E3787E">
        <w:rPr>
          <w:rFonts w:ascii="Times SUT" w:hAnsi="Times SUT" w:cs="Times SUT"/>
          <w:i/>
          <w:sz w:val="20"/>
        </w:rPr>
        <w:t xml:space="preserve">oli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rätik oli nolus peas. ta oli ikka ema, vanem, teised olid ta lapsed</w:t>
      </w:r>
      <w:r w:rsidRPr="00E3787E">
        <w:rPr>
          <w:rFonts w:ascii="Times SUT" w:hAnsi="Times SUT" w:cs="Times SUT"/>
          <w:sz w:val="20"/>
        </w:rPr>
        <w:t xml:space="preserve"> Krj; </w:t>
      </w:r>
      <w:r w:rsidRPr="00E3787E">
        <w:rPr>
          <w:rFonts w:ascii="Times SUT" w:hAnsi="Times SUT" w:cs="Times SUT"/>
          <w:i/>
          <w:sz w:val="20"/>
        </w:rPr>
        <w:t>`tehti kadrisid, tüdrikud aeasid paberid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likude `külgi. suur summ tüdrikusi ja `poissa, tüdriku riided olid `selgäs. nendel olid kotid koa `juures, aasid `kraami </w:t>
      </w:r>
      <w:r w:rsidRPr="00E3787E">
        <w:rPr>
          <w:rFonts w:ascii="Times SUT" w:hAnsi="Times SUT" w:cs="Times SUT"/>
          <w:sz w:val="20"/>
        </w:rPr>
        <w:t xml:space="preserve">Mar; </w:t>
      </w:r>
      <w:r w:rsidRPr="00E3787E">
        <w:rPr>
          <w:rFonts w:ascii="Times SUT" w:hAnsi="Times SUT" w:cs="Times SUT"/>
          <w:i/>
          <w:sz w:val="20"/>
        </w:rPr>
        <w:t>kel oli suur `puudus, siis `ütles, ma lähen kadriks. siis tuli `sisse, `lopsis vitsaga sipp-sipp-sipp, isi `ütles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kadri tahab takku, kadri vihub `villu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kadri toob kallist karja `õnne</w:t>
      </w:r>
      <w:r w:rsidRPr="00E3787E">
        <w:rPr>
          <w:rFonts w:ascii="Times SUT" w:hAnsi="Times SUT" w:cs="Times SUT"/>
          <w:sz w:val="20"/>
        </w:rPr>
        <w:t xml:space="preserve"> Tõs;  </w:t>
      </w:r>
      <w:r w:rsidRPr="00E3787E">
        <w:rPr>
          <w:rFonts w:ascii="Times SUT" w:hAnsi="Times SUT" w:cs="Times SUT"/>
          <w:i/>
          <w:sz w:val="20"/>
        </w:rPr>
        <w:t xml:space="preserve">küll ned kadrid ehitasid ennast naa et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mõnel olid kiudud kördid, vana 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idel olid lühiksed püksid. tüdardel `tehti `valgest palakast `valged leidid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ga </w:t>
      </w:r>
      <w:r w:rsidRPr="00E3787E">
        <w:rPr>
          <w:rFonts w:ascii="Times SUT" w:hAnsi="Times SUT" w:cs="Times SUT"/>
          <w:sz w:val="20"/>
        </w:rPr>
        <w:t xml:space="preserve">Aud; </w:t>
      </w:r>
      <w:r w:rsidRPr="00E3787E">
        <w:rPr>
          <w:rFonts w:ascii="Times SUT" w:hAnsi="Times SUT" w:cs="Times SUT"/>
          <w:i/>
          <w:sz w:val="20"/>
        </w:rPr>
        <w:t>kadrid joosevad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plikad ja poisid läksid kadriks ja `laulsid. siis `la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kadrid tuppa ja `anti kadridelle `mauku ja liha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`martidelle vorstid, kadridelle einad</w:t>
      </w:r>
      <w:r w:rsidRPr="00E3787E">
        <w:rPr>
          <w:rFonts w:ascii="Times SUT" w:hAnsi="Times SUT" w:cs="Times SUT"/>
          <w:sz w:val="20"/>
        </w:rPr>
        <w:t xml:space="preserve"> Ann; </w:t>
      </w:r>
      <w:r w:rsidRPr="00E3787E">
        <w:rPr>
          <w:rFonts w:ascii="Times SUT" w:hAnsi="Times SUT" w:cs="Times SUT"/>
          <w:i/>
          <w:sz w:val="20"/>
        </w:rPr>
        <w:t>kadris `käima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 xml:space="preserve">kadrile `panti kaalkotti karaskit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kadri muud es taha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kadri ärä lätsivä, siss tenässivä laaluga</w:t>
      </w:r>
      <w:r w:rsidRPr="00E3787E">
        <w:rPr>
          <w:rFonts w:ascii="Times SUT" w:hAnsi="Times SUT" w:cs="Times SUT"/>
          <w:sz w:val="20"/>
        </w:rPr>
        <w:t xml:space="preserve"> Nõo || pulmatola </w:t>
      </w:r>
      <w:r w:rsidRPr="00E3787E">
        <w:rPr>
          <w:rFonts w:ascii="Times SUT" w:hAnsi="Times SUT" w:cs="Times SUT"/>
          <w:i/>
          <w:sz w:val="20"/>
        </w:rPr>
        <w:t>läksid pulma kadrisse. pulma kadrid `siatsid ennast, kiltsud kaltsud olid `selgas</w:t>
      </w:r>
      <w:r w:rsidRPr="00E3787E">
        <w:rPr>
          <w:rFonts w:ascii="Times SUT" w:hAnsi="Times SUT" w:cs="Times SUT"/>
          <w:sz w:val="20"/>
        </w:rPr>
        <w:t xml:space="preserve"> Ris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kadri|hani, </w:t>
      </w:r>
      <w:r w:rsidRPr="00E3787E">
        <w:rPr>
          <w:rFonts w:ascii="Times SUT" w:hAnsi="Times SUT" w:cs="Times SUT"/>
          <w:sz w:val="20"/>
        </w:rPr>
        <w:noBreakHyphen/>
        <w:t>saks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 xml:space="preserve"> tsaariaegne 100-rublaline paberraha (Katariina II näopildiga) </w:t>
      </w:r>
      <w:r w:rsidRPr="00E3787E">
        <w:rPr>
          <w:rFonts w:ascii="Times SUT" w:hAnsi="Times SUT" w:cs="Times SUT"/>
          <w:i/>
          <w:sz w:val="20"/>
        </w:rPr>
        <w:t>`valgesabaga `katri, `valge serv `otsas, ega neid `valgesabaga `katrisi vist enamb kenelgi `alles õle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kadrid, 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d õlid jo sada `ruublalised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 xml:space="preserve">mis mul viga, mul om kadri puhun </w:t>
      </w:r>
      <w:r w:rsidRPr="00E3787E">
        <w:rPr>
          <w:rFonts w:ascii="Times SUT" w:hAnsi="Times SUT" w:cs="Times SUT"/>
          <w:sz w:val="20"/>
        </w:rPr>
        <w:t xml:space="preserve">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katariina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kadrin(a)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kadri </w:t>
      </w:r>
      <w:r w:rsidRPr="00E3787E">
        <w:rPr>
          <w:rFonts w:ascii="Times SUT" w:hAnsi="Times SUT" w:cs="Times SUT"/>
          <w:sz w:val="20"/>
        </w:rPr>
        <w:t>Khk,</w:t>
      </w:r>
      <w:r w:rsidRPr="00E3787E">
        <w:rPr>
          <w:rFonts w:ascii="Times SUT" w:hAnsi="Times SUT" w:cs="Times SUT"/>
          <w:i/>
          <w:sz w:val="20"/>
        </w:rPr>
        <w:t xml:space="preserve">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</w:t>
      </w:r>
      <w:r w:rsidRPr="00E3787E">
        <w:rPr>
          <w:rFonts w:ascii="Times SUT" w:hAnsi="Times SUT" w:cs="Times SUT"/>
          <w:sz w:val="20"/>
        </w:rPr>
        <w:t xml:space="preserve"> Kod, </w:t>
      </w:r>
      <w:r w:rsidRPr="00E3787E">
        <w:rPr>
          <w:rFonts w:ascii="Times SUT" w:hAnsi="Times SUT" w:cs="Times SUT"/>
          <w:sz w:val="16"/>
        </w:rPr>
        <w:t>hrl pl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kadrid</w:t>
      </w:r>
      <w:r w:rsidRPr="00E3787E">
        <w:rPr>
          <w:rFonts w:ascii="Times SUT" w:hAnsi="Times SUT" w:cs="Times SUT"/>
          <w:sz w:val="20"/>
        </w:rPr>
        <w:t xml:space="preserve"> Jäm Mus,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Plv; in </w:t>
      </w:r>
      <w:r w:rsidRPr="00E3787E">
        <w:rPr>
          <w:rFonts w:ascii="Times SUT" w:hAnsi="Times SUT" w:cs="Times SUT"/>
          <w:i/>
          <w:sz w:val="20"/>
        </w:rPr>
        <w:t xml:space="preserve">`katris </w:t>
      </w:r>
      <w:r w:rsidRPr="00E3787E">
        <w:rPr>
          <w:rFonts w:ascii="Times SUT" w:hAnsi="Times SUT" w:cs="Times SUT"/>
          <w:sz w:val="20"/>
        </w:rPr>
        <w:t xml:space="preserve">Hää   sissekootud muster </w:t>
      </w:r>
      <w:r w:rsidRPr="00E3787E">
        <w:rPr>
          <w:rFonts w:ascii="Times SUT" w:hAnsi="Times SUT" w:cs="Times SUT"/>
          <w:i/>
          <w:sz w:val="20"/>
        </w:rPr>
        <w:t>suka vartel on kadrid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all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Kadrid olid sukavarre suus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 xml:space="preserve">Kadridege kojutesse rätigid </w:t>
      </w:r>
      <w:r w:rsidRPr="00E3787E">
        <w:rPr>
          <w:rFonts w:ascii="Times SUT" w:hAnsi="Times SUT" w:cs="Times SUT"/>
          <w:sz w:val="20"/>
        </w:rPr>
        <w:t xml:space="preserve">Khk; </w:t>
      </w:r>
      <w:r w:rsidRPr="00E3787E">
        <w:rPr>
          <w:rFonts w:ascii="Times SUT" w:hAnsi="Times SUT" w:cs="Times SUT"/>
          <w:i/>
          <w:sz w:val="20"/>
        </w:rPr>
        <w:t>`Katris `l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dusel `koeti `v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der sisse, tema muidu ere ja külm </w:t>
      </w:r>
      <w:r w:rsidRPr="00E3787E">
        <w:rPr>
          <w:rFonts w:ascii="Times SUT" w:hAnsi="Times SUT" w:cs="Times SUT"/>
          <w:sz w:val="20"/>
        </w:rPr>
        <w:t>Hää;</w:t>
      </w:r>
      <w:r w:rsidRPr="00E3787E">
        <w:rPr>
          <w:rFonts w:ascii="Times SUT" w:hAnsi="Times SUT" w:cs="Times SUT"/>
          <w:i/>
          <w:sz w:val="20"/>
        </w:rPr>
        <w:t xml:space="preserve"> li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nik õli, punased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rid õtsan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nikele kudoti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jä niie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kadridega te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k. kudutasse `niisugused kirjäd `si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se käbidegä ja näpplaadaga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kalasabaline, luageline, ri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siline,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miline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</w:t>
      </w:r>
      <w:r w:rsidRPr="00E3787E">
        <w:rPr>
          <w:rFonts w:ascii="Times SUT" w:hAnsi="Times SUT" w:cs="Times SUT"/>
          <w:sz w:val="20"/>
        </w:rPr>
        <w:t xml:space="preserve"> (villase teki kirjad); </w:t>
      </w:r>
      <w:r w:rsidRPr="00E3787E">
        <w:rPr>
          <w:rFonts w:ascii="Times SUT" w:hAnsi="Times SUT" w:cs="Times SUT"/>
          <w:i/>
          <w:sz w:val="20"/>
        </w:rPr>
        <w:t>minä õlin pruu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 kui kudusin 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d käteräted, muage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siga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rid õtsan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risid kudud, laadik one</w:t>
      </w:r>
      <w:r w:rsidRPr="00E3787E">
        <w:rPr>
          <w:rFonts w:ascii="Times SUT" w:hAnsi="Times SUT" w:cs="Times SUT"/>
          <w:sz w:val="20"/>
        </w:rPr>
        <w:t xml:space="preserve"> [niite] </w:t>
      </w:r>
      <w:r w:rsidRPr="00E3787E">
        <w:rPr>
          <w:rFonts w:ascii="Times SUT" w:hAnsi="Times SUT" w:cs="Times SUT"/>
          <w:i/>
          <w:sz w:val="20"/>
        </w:rPr>
        <w:t>taga</w:t>
      </w:r>
      <w:r w:rsidRPr="00E3787E">
        <w:rPr>
          <w:rFonts w:ascii="Times SUT" w:hAnsi="Times SUT" w:cs="Times SUT"/>
          <w:sz w:val="20"/>
        </w:rPr>
        <w:t xml:space="preserve"> (mustri kudumisel käänatakse laudik risti, moodustades uue vaheliku. üks lõng lüüakse valget vahele, siis kolm lõnga kirja jne)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kadrigo, kadrike, kadriksed, kadriline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ema</w:t>
      </w:r>
      <w:r w:rsidRPr="00E3787E">
        <w:rPr>
          <w:rFonts w:ascii="Times SUT" w:hAnsi="Times SUT" w:cs="Times SUT"/>
          <w:sz w:val="20"/>
        </w:rPr>
        <w:t xml:space="preserve"> kadrisantide 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ema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 xml:space="preserve">, kes anded kokku kogub </w:t>
      </w:r>
      <w:r w:rsidRPr="00E3787E">
        <w:rPr>
          <w:rFonts w:ascii="Times SUT" w:hAnsi="Times SUT" w:cs="Times SUT"/>
          <w:i/>
          <w:sz w:val="20"/>
        </w:rPr>
        <w:t>`enne sii üks nelikümmend `aastad tagasi kadritati paelu. kudas ikke kadri ema oma `poega `ristis ja `lapsi koolitas. `näitas ikke pere`rahvale, et pererahvas, näe, sii üks pisike tahab `ristida. kadri ema isi vahel `karjus `nurkas, et laps karjub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kadriema pidi `mõ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tma `ä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nuiata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kadriemä ~ vana kadri</w:t>
      </w:r>
      <w:r w:rsidRPr="00E3787E">
        <w:rPr>
          <w:rFonts w:ascii="Times SUT" w:hAnsi="Times SUT" w:cs="Times SUT"/>
          <w:sz w:val="20"/>
        </w:rPr>
        <w:t xml:space="preserve"> Nõo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kadrigo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rigo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= kadri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 xml:space="preserve"> –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kadrike, kadriksed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kadriguu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kadriko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hani</w:t>
      </w:r>
      <w:r w:rsidRPr="00E3787E">
        <w:rPr>
          <w:rFonts w:ascii="Times SUT" w:hAnsi="Times SUT" w:cs="Times SUT"/>
          <w:sz w:val="20"/>
        </w:rPr>
        <w:t xml:space="preserve"> kadrisant </w:t>
      </w:r>
      <w:r w:rsidRPr="00E3787E">
        <w:rPr>
          <w:rFonts w:ascii="Times SUT" w:hAnsi="Times SUT" w:cs="Times SUT"/>
          <w:i/>
          <w:sz w:val="20"/>
        </w:rPr>
        <w:t>kadri aned o naisterahvas. suured pitkad nokad `ollid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ja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kadri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hark</w:t>
      </w:r>
      <w:r w:rsidRPr="00E3787E">
        <w:rPr>
          <w:rFonts w:ascii="Times SUT" w:hAnsi="Times SUT" w:cs="Times SUT"/>
          <w:sz w:val="20"/>
        </w:rPr>
        <w:t xml:space="preserve"> tähtkuju </w:t>
      </w:r>
      <w:r w:rsidRPr="00E3787E">
        <w:rPr>
          <w:rFonts w:ascii="Times SUT" w:hAnsi="Times SUT" w:cs="Times SUT"/>
          <w:i/>
          <w:sz w:val="20"/>
        </w:rPr>
        <w:t>Kadriark</w:t>
      </w:r>
      <w:r w:rsidRPr="00E3787E">
        <w:rPr>
          <w:rFonts w:ascii="Times SUT" w:hAnsi="Times SUT" w:cs="Times SUT"/>
          <w:sz w:val="20"/>
        </w:rPr>
        <w:t xml:space="preserve"> olnd must. See on kahearaline, sügiseaegu paistab LNg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kadrisõel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kadrike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hrl pl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kadrike</w:t>
      </w:r>
      <w:r w:rsidRPr="00E3787E">
        <w:rPr>
          <w:rFonts w:ascii="Times SUT" w:hAnsi="Times SUT" w:cs="Times SUT"/>
          <w:sz w:val="20"/>
        </w:rPr>
        <w:t xml:space="preserve"> Võn, </w:t>
      </w:r>
      <w:r w:rsidRPr="00E3787E">
        <w:rPr>
          <w:rFonts w:ascii="Times SUT" w:hAnsi="Times SUT" w:cs="Times SUT"/>
          <w:i/>
          <w:sz w:val="20"/>
        </w:rPr>
        <w:noBreakHyphen/>
        <w:t>kõ</w:t>
      </w:r>
      <w:r w:rsidRPr="00E3787E">
        <w:rPr>
          <w:rFonts w:ascii="Times SUT" w:hAnsi="Times SUT" w:cs="Times SUT"/>
          <w:sz w:val="20"/>
        </w:rPr>
        <w:t xml:space="preserve"> Räp = kadri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kadrike, vereväst maagõst koräti `käüsse perile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`sisse</w:t>
      </w:r>
      <w:r w:rsidRPr="00E3787E">
        <w:rPr>
          <w:rFonts w:ascii="Times SUT" w:hAnsi="Times SUT" w:cs="Times SUT"/>
          <w:sz w:val="20"/>
        </w:rPr>
        <w:t xml:space="preserve"> Võn; </w:t>
      </w:r>
      <w:r w:rsidRPr="00E3787E">
        <w:rPr>
          <w:rFonts w:ascii="Times SUT" w:hAnsi="Times SUT" w:cs="Times SUT"/>
          <w:i/>
          <w:sz w:val="20"/>
        </w:rPr>
        <w:t>`hulpõ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kadrikõ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tetti `hammõ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 ja käteräti `otsa, `koetu `sisse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narätele `koeti kadrikõ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</w:t>
      </w:r>
      <w:r w:rsidRPr="00E3787E">
        <w:rPr>
          <w:rFonts w:ascii="Times SUT" w:hAnsi="Times SUT" w:cs="Times SUT"/>
          <w:sz w:val="20"/>
        </w:rPr>
        <w:t xml:space="preserve">[särgi] </w:t>
      </w:r>
      <w:r w:rsidRPr="00E3787E">
        <w:rPr>
          <w:rFonts w:ascii="Times SUT" w:hAnsi="Times SUT" w:cs="Times SUT"/>
          <w:i/>
          <w:sz w:val="20"/>
        </w:rPr>
        <w:t>ola lapelõ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`põ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all olliva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kadrikõ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kadrikõ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`käüsse `rõivallõ `koeti `sisse `riste, looga `m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do. kui kadrikõt tetti,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 `panti lavvakõnõ ala ja ko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ati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kadriline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kiri</w:t>
      </w:r>
      <w:r w:rsidRPr="00E3787E">
        <w:rPr>
          <w:rFonts w:ascii="Times SUT" w:hAnsi="Times SUT" w:cs="Times SUT"/>
          <w:sz w:val="20"/>
        </w:rPr>
        <w:t xml:space="preserve"> kindamuster – Rei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kadriko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kadrikoo,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 xml:space="preserve">riguu </w:t>
      </w:r>
      <w:r w:rsidRPr="00E3787E">
        <w:rPr>
          <w:rFonts w:ascii="Times SUT" w:hAnsi="Times SUT" w:cs="Times SUT"/>
          <w:sz w:val="20"/>
        </w:rPr>
        <w:t xml:space="preserve">kadrilaulu refrään – Vas Se </w:t>
      </w:r>
      <w:r w:rsidRPr="00E3787E">
        <w:rPr>
          <w:rFonts w:ascii="Times SUT" w:hAnsi="Times SUT" w:cs="Times SUT"/>
          <w:i/>
          <w:sz w:val="20"/>
        </w:rPr>
        <w:t>`Laskõ õks `sisse kadrikõìse kadrikoo, kadrikoo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läki kadritama. ni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ritasõ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riguu,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riguu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kadriksed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kadriksed</w:t>
      </w:r>
      <w:r w:rsidRPr="00E3787E">
        <w:rPr>
          <w:rFonts w:ascii="Times SUT" w:hAnsi="Times SUT" w:cs="Times SUT"/>
          <w:sz w:val="20"/>
        </w:rPr>
        <w:t xml:space="preserve"> = kadri</w:t>
      </w:r>
      <w:r w:rsidRPr="00E3787E">
        <w:rPr>
          <w:rFonts w:ascii="Times SUT" w:hAnsi="Times SUT" w:cs="Times SUT"/>
          <w:sz w:val="20"/>
          <w:vertAlign w:val="superscript"/>
        </w:rPr>
        <w:t xml:space="preserve">2 </w:t>
      </w:r>
      <w:r w:rsidRPr="00E3787E">
        <w:rPr>
          <w:rFonts w:ascii="Times SUT" w:hAnsi="Times SUT" w:cs="Times SUT"/>
          <w:i/>
          <w:sz w:val="20"/>
        </w:rPr>
        <w:t>kadriksed `te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ti</w:t>
      </w:r>
      <w:r w:rsidRPr="00E3787E">
        <w:rPr>
          <w:rFonts w:ascii="Times SUT" w:hAnsi="Times SUT" w:cs="Times SUT"/>
          <w:sz w:val="20"/>
        </w:rPr>
        <w:t xml:space="preserve"> [sukale] </w:t>
      </w:r>
      <w:r w:rsidRPr="00E3787E">
        <w:rPr>
          <w:rFonts w:ascii="Times SUT" w:hAnsi="Times SUT" w:cs="Times SUT"/>
          <w:i/>
          <w:sz w:val="20"/>
        </w:rPr>
        <w:t>sääre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bäl, ku `l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dus ärä lõppis. kadriksed `öe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di `seuke rida. ikki pistad kokku ja kasvatad. `v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di palakatel `te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ti ka kadriksed `otsa,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pilutamese `m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di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laul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ega kadrisi muedu `sisse `lastud, kui pidi ikke paluma. `laulsid siis ukse takka kadri `laulu, et kadri kintsud külmetavad</w:t>
      </w:r>
      <w:r w:rsidRPr="00E3787E">
        <w:rPr>
          <w:rFonts w:ascii="Times SUT" w:hAnsi="Times SUT" w:cs="Times SUT"/>
          <w:sz w:val="20"/>
        </w:rPr>
        <w:t xml:space="preserve"> Aud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ri|line</w:t>
      </w:r>
      <w:r w:rsidRPr="00E3787E">
        <w:rPr>
          <w:rFonts w:ascii="Times SUT" w:hAnsi="Times SUT" w:cs="Times SUT"/>
          <w:sz w:val="20"/>
        </w:rPr>
        <w:t xml:space="preserve"> Kod, </w:t>
      </w:r>
      <w:r w:rsidRPr="00E3787E">
        <w:rPr>
          <w:rFonts w:ascii="Times SUT" w:hAnsi="Times SUT" w:cs="Times SUT"/>
          <w:i/>
          <w:sz w:val="20"/>
        </w:rPr>
        <w:t>kadri-</w:t>
      </w:r>
      <w:r w:rsidRPr="00E3787E">
        <w:rPr>
          <w:rFonts w:ascii="Times SUT" w:hAnsi="Times SUT" w:cs="Times SUT"/>
          <w:sz w:val="20"/>
        </w:rPr>
        <w:t xml:space="preserve"> Räp nelinurkadest koosnev geomeetriline kangamuster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riline kiri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vanaajolise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`hammõ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olliva `hulpõlise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kadrilise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kadri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kadrike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kadrill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kadri·|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Pr="00E3787E">
        <w:rPr>
          <w:rFonts w:ascii="Times SUT" w:hAnsi="Times SUT" w:cs="Times SUT"/>
          <w:sz w:val="20"/>
        </w:rPr>
        <w:t xml:space="preserve"> Tor Kos VJg(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>) Sim Trm/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ll</w:t>
      </w:r>
      <w:r w:rsidRPr="00E3787E">
        <w:rPr>
          <w:rFonts w:ascii="Times SUT" w:hAnsi="Times SUT" w:cs="Times SUT"/>
          <w:sz w:val="20"/>
        </w:rPr>
        <w:t xml:space="preserve">/, </w:t>
      </w:r>
      <w:r w:rsidRPr="00E3787E">
        <w:rPr>
          <w:rFonts w:ascii="Times SUT" w:hAnsi="Times SUT" w:cs="Times SUT"/>
          <w:i/>
          <w:sz w:val="20"/>
        </w:rPr>
        <w:t>kadril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 Se(</w:t>
      </w:r>
      <w:r w:rsidRPr="00E3787E">
        <w:rPr>
          <w:rFonts w:ascii="Times SUT" w:hAnsi="Times SUT" w:cs="Times SUT"/>
          <w:i/>
          <w:sz w:val="20"/>
        </w:rPr>
        <w:t>kadre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) Lei, </w:t>
      </w:r>
      <w:r w:rsidRPr="00E3787E">
        <w:rPr>
          <w:rFonts w:ascii="Times SUT" w:hAnsi="Times SUT" w:cs="Times SUT"/>
          <w:i/>
          <w:sz w:val="20"/>
        </w:rPr>
        <w:t>kadrila</w:t>
      </w:r>
      <w:r w:rsidRPr="00E3787E">
        <w:rPr>
          <w:rFonts w:ascii="Times SUT" w:hAnsi="Times SUT" w:cs="Times SUT"/>
          <w:sz w:val="20"/>
        </w:rPr>
        <w:t xml:space="preserve"> Lut(</w:t>
      </w:r>
      <w:r w:rsidRPr="00E3787E">
        <w:rPr>
          <w:rFonts w:ascii="Times SUT" w:hAnsi="Times SUT" w:cs="Times SUT"/>
          <w:i/>
          <w:sz w:val="20"/>
        </w:rPr>
        <w:t>kadre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); p </w:t>
      </w:r>
      <w:r w:rsidRPr="00E3787E">
        <w:rPr>
          <w:rFonts w:ascii="Times SUT" w:hAnsi="Times SUT" w:cs="Times SUT"/>
          <w:i/>
          <w:sz w:val="20"/>
        </w:rPr>
        <w:t>katri·</w:t>
      </w:r>
      <w:r w:rsidR="00E3787E" w:rsidRPr="00E3787E">
        <w:rPr>
          <w:rFonts w:ascii="Times SUT" w:hAnsi="Times SUT" w:cs="Times SUT"/>
          <w:i/>
          <w:sz w:val="20"/>
        </w:rPr>
        <w:t>l̀</w:t>
      </w:r>
      <w:r w:rsidRPr="00E3787E">
        <w:rPr>
          <w:rFonts w:ascii="Times SUT" w:hAnsi="Times SUT" w:cs="Times SUT"/>
          <w:i/>
          <w:sz w:val="20"/>
        </w:rPr>
        <w:t>li</w:t>
      </w:r>
      <w:r w:rsidRPr="00E3787E">
        <w:rPr>
          <w:rFonts w:ascii="Times SUT" w:hAnsi="Times SUT" w:cs="Times SUT"/>
          <w:sz w:val="20"/>
        </w:rPr>
        <w:t xml:space="preserve"> Jür; n </w:t>
      </w:r>
      <w:r w:rsidRPr="00E3787E">
        <w:rPr>
          <w:rFonts w:ascii="Times SUT" w:hAnsi="Times SUT" w:cs="Times SUT"/>
          <w:i/>
          <w:sz w:val="20"/>
        </w:rPr>
        <w:t>`katrilla</w:t>
      </w:r>
      <w:r w:rsidRPr="00E3787E">
        <w:rPr>
          <w:rFonts w:ascii="Times SUT" w:hAnsi="Times SUT" w:cs="Times SUT"/>
          <w:sz w:val="20"/>
        </w:rPr>
        <w:t xml:space="preserve"> Jõh; g </w:t>
      </w:r>
      <w:r w:rsidRPr="00E3787E">
        <w:rPr>
          <w:rFonts w:ascii="Times SUT" w:hAnsi="Times SUT" w:cs="Times SUT"/>
          <w:i/>
          <w:sz w:val="20"/>
        </w:rPr>
        <w:t>`katrella</w:t>
      </w:r>
      <w:r w:rsidRPr="00E3787E">
        <w:rPr>
          <w:rFonts w:ascii="Times SUT" w:hAnsi="Times SUT" w:cs="Times SUT"/>
          <w:sz w:val="20"/>
        </w:rPr>
        <w:t xml:space="preserve"> Lüg (vanaaegne tants) </w:t>
      </w:r>
      <w:r w:rsidRPr="00E3787E">
        <w:rPr>
          <w:rFonts w:ascii="Times SUT" w:hAnsi="Times SUT" w:cs="Times SUT"/>
          <w:i/>
          <w:sz w:val="20"/>
        </w:rPr>
        <w:t>`poisid ehk `tütrikud `paaris `läksiväd, kesk `paigas vahestetti ja siis läks `jälle `tõine `tõise `puole, sie oli `katrella tants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`mitmest toast läbi `siukest katri·</w:t>
      </w:r>
      <w:r w:rsidR="00E3787E" w:rsidRPr="00E3787E">
        <w:rPr>
          <w:rFonts w:ascii="Times SUT" w:hAnsi="Times SUT" w:cs="Times SUT"/>
          <w:i/>
          <w:sz w:val="20"/>
        </w:rPr>
        <w:t>l̀</w:t>
      </w:r>
      <w:r w:rsidRPr="00E3787E">
        <w:rPr>
          <w:rFonts w:ascii="Times SUT" w:hAnsi="Times SUT" w:cs="Times SUT"/>
          <w:i/>
          <w:sz w:val="20"/>
        </w:rPr>
        <w:t>li `la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ksid nõnna et et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`pulmades ta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sita kadre</w:t>
      </w:r>
      <w:r w:rsidR="00E3787E" w:rsidRPr="00E3787E">
        <w:rPr>
          <w:rFonts w:ascii="Times SUT" w:hAnsi="Times SUT" w:cs="Times SUT"/>
          <w:i/>
          <w:sz w:val="20"/>
        </w:rPr>
        <w:t>ĺ̀</w:t>
      </w:r>
      <w:r w:rsidRPr="00E3787E">
        <w:rPr>
          <w:rFonts w:ascii="Times SUT" w:hAnsi="Times SUT" w:cs="Times SUT"/>
          <w:i/>
          <w:sz w:val="20"/>
        </w:rPr>
        <w:t>li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kadri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l-tants, niessuke tants, mis käivad üksteisest läbi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kadrill</w:t>
      </w:r>
      <w:r w:rsidRPr="00E3787E">
        <w:rPr>
          <w:rFonts w:ascii="Times SUT" w:hAnsi="Times SUT" w:cs="Times SUT"/>
          <w:sz w:val="20"/>
        </w:rPr>
        <w:t xml:space="preserve"> tantsitakse kaheksa inimesega, kuus moodustavad ringi, kaks tantsivad ringi sees Trm; </w:t>
      </w:r>
      <w:r w:rsidRPr="00E3787E">
        <w:rPr>
          <w:rFonts w:ascii="Times SUT" w:hAnsi="Times SUT" w:cs="Times SUT"/>
          <w:i/>
          <w:sz w:val="20"/>
        </w:rPr>
        <w:t>tu kadrili tands om, tsõõritõdass `mitmõh paigah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`vindläse `ka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ksi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 kadrelit</w:t>
      </w:r>
      <w:r w:rsidRPr="00E3787E">
        <w:rPr>
          <w:rFonts w:ascii="Times SUT" w:hAnsi="Times SUT" w:cs="Times SUT"/>
          <w:sz w:val="20"/>
        </w:rPr>
        <w:t xml:space="preserve"> (~ </w:t>
      </w:r>
      <w:r w:rsidRPr="00E3787E">
        <w:rPr>
          <w:rFonts w:ascii="Times SUT" w:hAnsi="Times SUT" w:cs="Times SUT"/>
          <w:i/>
          <w:sz w:val="20"/>
        </w:rPr>
        <w:t>kadre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lit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no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 karatass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kadril, taa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 xml:space="preserve">m `neiku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šigani `karglõmin</w:t>
      </w:r>
      <w:r w:rsidRPr="00E3787E">
        <w:rPr>
          <w:rFonts w:ascii="Times SUT" w:hAnsi="Times SUT" w:cs="Times SUT"/>
          <w:sz w:val="20"/>
        </w:rPr>
        <w:t xml:space="preserve"> Lei; </w:t>
      </w:r>
      <w:r w:rsidRPr="00E3787E">
        <w:rPr>
          <w:rFonts w:ascii="Times SUT" w:hAnsi="Times SUT" w:cs="Times SUT"/>
          <w:i/>
          <w:sz w:val="20"/>
        </w:rPr>
        <w:t>kadre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um `karguss, sääne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äkeizi karatass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kadrin(a)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kadrin</w:t>
      </w:r>
      <w:r w:rsidRPr="00E3787E">
        <w:rPr>
          <w:rFonts w:ascii="Times SUT" w:hAnsi="Times SUT" w:cs="Times SUT"/>
          <w:sz w:val="20"/>
        </w:rPr>
        <w:t xml:space="preserve"> VJg, Kod(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), g </w:t>
      </w:r>
      <w:r w:rsidRPr="00E3787E">
        <w:rPr>
          <w:rFonts w:ascii="Times SUT" w:hAnsi="Times SUT" w:cs="Times SUT"/>
          <w:i/>
          <w:sz w:val="20"/>
        </w:rPr>
        <w:t>kadrina</w:t>
      </w:r>
      <w:r w:rsidRPr="00E3787E">
        <w:rPr>
          <w:rFonts w:ascii="Times SUT" w:hAnsi="Times SUT" w:cs="Times SUT"/>
          <w:sz w:val="20"/>
        </w:rPr>
        <w:t xml:space="preserve"> Lai KJn SJn Kõp, </w:t>
      </w:r>
      <w:r w:rsidRPr="00E3787E">
        <w:rPr>
          <w:rFonts w:ascii="Times SUT" w:hAnsi="Times SUT" w:cs="Times SUT"/>
          <w:i/>
          <w:sz w:val="20"/>
        </w:rPr>
        <w:t>kadrna</w:t>
      </w:r>
      <w:r w:rsidRPr="00E3787E">
        <w:rPr>
          <w:rFonts w:ascii="Times SUT" w:hAnsi="Times SUT" w:cs="Times SUT"/>
          <w:sz w:val="20"/>
        </w:rPr>
        <w:t xml:space="preserve"> Pöi Muh, </w:t>
      </w:r>
      <w:r w:rsidRPr="00E3787E">
        <w:rPr>
          <w:rFonts w:ascii="Times SUT" w:hAnsi="Times SUT" w:cs="Times SUT"/>
          <w:i/>
          <w:sz w:val="20"/>
        </w:rPr>
        <w:t>`katrina</w:t>
      </w:r>
      <w:r w:rsidRPr="00E3787E">
        <w:rPr>
          <w:rFonts w:ascii="Times SUT" w:hAnsi="Times SUT" w:cs="Times SUT"/>
          <w:sz w:val="20"/>
        </w:rPr>
        <w:t xml:space="preserve"> Lüg Jõh; </w:t>
      </w:r>
      <w:r w:rsidRPr="00E3787E">
        <w:rPr>
          <w:rFonts w:ascii="Times SUT" w:hAnsi="Times SUT" w:cs="Times SUT"/>
          <w:i/>
          <w:sz w:val="20"/>
        </w:rPr>
        <w:t>kadrina-</w:t>
      </w:r>
      <w:r w:rsidRPr="00E3787E">
        <w:rPr>
          <w:rFonts w:ascii="Times SUT" w:hAnsi="Times SUT" w:cs="Times SUT"/>
          <w:sz w:val="20"/>
        </w:rPr>
        <w:t xml:space="preserve"> Jõe Khk Vll Muh Tor Ris Kei Juu JõeK JMd Koe VMr Plt Räp Se, </w:t>
      </w:r>
      <w:r w:rsidRPr="00E3787E">
        <w:rPr>
          <w:rFonts w:ascii="Times SUT" w:hAnsi="Times SUT" w:cs="Times SUT"/>
          <w:i/>
          <w:sz w:val="20"/>
        </w:rPr>
        <w:t>`katrina-</w:t>
      </w:r>
      <w:r w:rsidRPr="00E3787E">
        <w:rPr>
          <w:rFonts w:ascii="Times SUT" w:hAnsi="Times SUT" w:cs="Times SUT"/>
          <w:sz w:val="20"/>
        </w:rPr>
        <w:t xml:space="preserve"> Jõe VNg Lüg Jõh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kadripäev </w:t>
      </w:r>
      <w:r w:rsidRPr="00E3787E">
        <w:rPr>
          <w:rFonts w:ascii="Times SUT" w:hAnsi="Times SUT" w:cs="Times SUT"/>
          <w:i/>
          <w:sz w:val="20"/>
        </w:rPr>
        <w:t>vanad `rahvas lugesivad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`mardil päiv, `katrinal `õhta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sügise `katrina ajal sai `niitada</w:t>
      </w:r>
      <w:r w:rsidRPr="00E3787E">
        <w:rPr>
          <w:rFonts w:ascii="Times SUT" w:hAnsi="Times SUT" w:cs="Times SUT"/>
          <w:sz w:val="20"/>
        </w:rPr>
        <w:t xml:space="preserve"> [lambaid] Jõh; </w:t>
      </w:r>
      <w:r w:rsidRPr="00E3787E">
        <w:rPr>
          <w:rFonts w:ascii="Times SUT" w:hAnsi="Times SUT" w:cs="Times SUT"/>
          <w:i/>
          <w:sz w:val="20"/>
        </w:rPr>
        <w:t>kahe 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di vahel evät taha `niitä </w:t>
      </w:r>
      <w:r w:rsidRPr="00E3787E">
        <w:rPr>
          <w:rFonts w:ascii="Times SUT" w:hAnsi="Times SUT" w:cs="Times SUT"/>
          <w:sz w:val="20"/>
        </w:rPr>
        <w:t xml:space="preserve">[lambaid], </w:t>
      </w:r>
      <w:r w:rsidRPr="00E3787E">
        <w:rPr>
          <w:rFonts w:ascii="Times SUT" w:hAnsi="Times SUT" w:cs="Times SUT"/>
          <w:i/>
          <w:sz w:val="20"/>
        </w:rPr>
        <w:t>si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 mä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di ja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rina vahel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kaks nädalad kadrinasse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märdist kaks kadrina, kadrinast neli `jõulu</w:t>
      </w:r>
      <w:r w:rsidRPr="00E3787E">
        <w:rPr>
          <w:rFonts w:ascii="Times SUT" w:hAnsi="Times SUT" w:cs="Times SUT"/>
          <w:sz w:val="20"/>
        </w:rPr>
        <w:t xml:space="preserve">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kadrisant </w:t>
      </w:r>
      <w:r w:rsidRPr="00E3787E">
        <w:rPr>
          <w:rFonts w:ascii="Times SUT" w:hAnsi="Times SUT" w:cs="Times SUT"/>
          <w:i/>
          <w:sz w:val="20"/>
        </w:rPr>
        <w:t>Ma käisi veel kadrnaks, vana sariktanu oli peas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mä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di`sa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tis ja kadrinas</w:t>
      </w:r>
      <w:r w:rsidRPr="00E3787E">
        <w:rPr>
          <w:rFonts w:ascii="Times SUT" w:hAnsi="Times SUT" w:cs="Times SUT"/>
          <w:sz w:val="20"/>
        </w:rPr>
        <w:t xml:space="preserve"> Kõp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tsaariaegne raha (100-rublaline) </w:t>
      </w:r>
      <w:r w:rsidRPr="00E3787E">
        <w:rPr>
          <w:rFonts w:ascii="Times SUT" w:hAnsi="Times SUT" w:cs="Times SUT"/>
          <w:i/>
          <w:sz w:val="20"/>
        </w:rPr>
        <w:t>kadrinaraha</w:t>
      </w:r>
      <w:r w:rsidRPr="00E3787E">
        <w:rPr>
          <w:rFonts w:ascii="Times SUT" w:hAnsi="Times SUT" w:cs="Times SUT"/>
          <w:sz w:val="20"/>
        </w:rPr>
        <w:t xml:space="preserve"> VJg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katariina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kadri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kadrina-</w:t>
      </w:r>
      <w:r w:rsidRPr="00E3787E">
        <w:rPr>
          <w:rFonts w:ascii="Times SUT" w:hAnsi="Times SUT" w:cs="Times SUT"/>
          <w:sz w:val="20"/>
        </w:rPr>
        <w:t xml:space="preserve"> kadri-, kadripäevaaegne </w:t>
      </w:r>
      <w:r w:rsidRPr="00E3787E">
        <w:rPr>
          <w:rFonts w:ascii="Times SUT" w:hAnsi="Times SUT" w:cs="Times SUT"/>
          <w:i/>
          <w:sz w:val="20"/>
        </w:rPr>
        <w:t>lähme kadrina aneks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kadrina niit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kadrina `villa niideta kadripäeva aeal</w:t>
      </w:r>
      <w:r w:rsidRPr="00E3787E">
        <w:rPr>
          <w:rFonts w:ascii="Times SUT" w:hAnsi="Times SUT" w:cs="Times SUT"/>
          <w:sz w:val="20"/>
        </w:rPr>
        <w:t xml:space="preserve"> JõeK; </w:t>
      </w:r>
      <w:r w:rsidRPr="00E3787E">
        <w:rPr>
          <w:rFonts w:ascii="Times SUT" w:hAnsi="Times SUT" w:cs="Times SUT"/>
          <w:i/>
          <w:sz w:val="20"/>
        </w:rPr>
        <w:t>andres paneb kadrina sulale aani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ette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rina 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 tuli tüdrikite `juure, et anna tüü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jä, kui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 õled kedränud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kadrina niiduss oli `iakene, kadrina niidust ei `pestud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kui kadripääva ajal `nii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sid, siis oli see kadrina niit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rinasa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`väega ilosa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papõrdõga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ehitü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Vas; </w:t>
      </w:r>
      <w:r w:rsidRPr="00E3787E">
        <w:rPr>
          <w:rFonts w:ascii="Times SUT" w:hAnsi="Times SUT" w:cs="Times SUT"/>
          <w:i/>
          <w:sz w:val="20"/>
        </w:rPr>
        <w:t>kadrina 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käävä, üüse pidävä illo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kadõrna-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kadrina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päev</w:t>
      </w:r>
      <w:r w:rsidRPr="00E3787E">
        <w:rPr>
          <w:rFonts w:ascii="Times SUT" w:hAnsi="Times SUT" w:cs="Times SUT"/>
          <w:sz w:val="20"/>
        </w:rPr>
        <w:t xml:space="preserve"> kadripäev </w:t>
      </w:r>
      <w:r w:rsidRPr="00E3787E">
        <w:rPr>
          <w:rFonts w:ascii="Times SUT" w:hAnsi="Times SUT" w:cs="Times SUT"/>
          <w:i/>
          <w:sz w:val="20"/>
        </w:rPr>
        <w:t>`katrina `päivä ajal `saavad `kõige paremad `villad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`tütrukud `suuremb jagu `kaubeldi ikke `katrinapäst `saadik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mardist kaks kadrinabese, kadrist neli `jõulu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kadrinapäeval tulevad sandid, omal pill juures</w:t>
      </w:r>
      <w:r w:rsidRPr="00E3787E">
        <w:rPr>
          <w:rFonts w:ascii="Times SUT" w:hAnsi="Times SUT" w:cs="Times SUT"/>
          <w:sz w:val="20"/>
        </w:rPr>
        <w:t xml:space="preserve"> JõeK; </w:t>
      </w:r>
      <w:r w:rsidRPr="00E3787E">
        <w:rPr>
          <w:rFonts w:ascii="Times SUT" w:hAnsi="Times SUT" w:cs="Times SUT"/>
          <w:i/>
          <w:sz w:val="20"/>
        </w:rPr>
        <w:t>kadrinapääva aal niidavad teist `korda</w:t>
      </w:r>
      <w:r w:rsidRPr="00E3787E">
        <w:rPr>
          <w:rFonts w:ascii="Times SUT" w:hAnsi="Times SUT" w:cs="Times SUT"/>
          <w:sz w:val="20"/>
        </w:rPr>
        <w:t xml:space="preserve"> [lambaid] VMr; </w:t>
      </w:r>
      <w:r w:rsidRPr="00E3787E">
        <w:rPr>
          <w:rFonts w:ascii="Times SUT" w:hAnsi="Times SUT" w:cs="Times SUT"/>
          <w:i/>
          <w:sz w:val="20"/>
        </w:rPr>
        <w:t>kadrina pääva laat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rina pääväni õlid kõik sulased ja tü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rikud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kadrina pääv ei ole `ilmaski ilma sulata</w:t>
      </w:r>
      <w:r w:rsidRPr="00E3787E">
        <w:rPr>
          <w:rFonts w:ascii="Times SUT" w:hAnsi="Times SUT" w:cs="Times SUT"/>
          <w:sz w:val="20"/>
        </w:rPr>
        <w:t xml:space="preserve">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niit</w:t>
      </w:r>
      <w:r w:rsidRPr="00E3787E">
        <w:rPr>
          <w:rFonts w:ascii="Times SUT" w:hAnsi="Times SUT" w:cs="Times SUT"/>
          <w:sz w:val="20"/>
        </w:rPr>
        <w:t xml:space="preserve"> kadripäevaaegne lambaniitmine; kadripäevasel niitmisel saadud vill </w:t>
      </w:r>
      <w:r w:rsidRPr="00E3787E">
        <w:rPr>
          <w:rFonts w:ascii="Times SUT" w:hAnsi="Times SUT" w:cs="Times SUT"/>
          <w:i/>
          <w:sz w:val="20"/>
        </w:rPr>
        <w:t>kui oli kadriniit, siis olid kua pikad villad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 xml:space="preserve">Kadri ja vaslaniit olid paremad. Kõige parem oli siiski kadriniit </w:t>
      </w:r>
      <w:r w:rsidRPr="00E3787E">
        <w:rPr>
          <w:rFonts w:ascii="Times SUT" w:hAnsi="Times SUT" w:cs="Times SUT"/>
          <w:sz w:val="20"/>
        </w:rPr>
        <w:t xml:space="preserve">Kei; </w:t>
      </w:r>
      <w:r w:rsidRPr="00E3787E">
        <w:rPr>
          <w:rFonts w:ascii="Times SUT" w:hAnsi="Times SUT" w:cs="Times SUT"/>
          <w:i/>
          <w:sz w:val="20"/>
        </w:rPr>
        <w:t xml:space="preserve">`lambaid niideti kolm `korda `aastas. oli kadriniit ja `vastlaniit ja kolmas kord niideti suvel </w:t>
      </w:r>
      <w:r w:rsidRPr="00E3787E">
        <w:rPr>
          <w:rFonts w:ascii="Times SUT" w:hAnsi="Times SUT" w:cs="Times SUT"/>
          <w:sz w:val="20"/>
        </w:rPr>
        <w:t xml:space="preserve">JõeK; </w:t>
      </w:r>
      <w:r w:rsidRPr="00E3787E">
        <w:rPr>
          <w:rFonts w:ascii="Times SUT" w:hAnsi="Times SUT" w:cs="Times SUT"/>
          <w:i/>
          <w:sz w:val="20"/>
        </w:rPr>
        <w:t>Eks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kadri niidus sai kõege `rohkem `villa </w:t>
      </w:r>
      <w:r w:rsidRPr="00E3787E">
        <w:rPr>
          <w:rFonts w:ascii="Times SUT" w:hAnsi="Times SUT" w:cs="Times SUT"/>
          <w:sz w:val="20"/>
        </w:rPr>
        <w:t>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päev</w:t>
      </w:r>
      <w:r w:rsidRPr="00E3787E">
        <w:rPr>
          <w:rFonts w:ascii="Times SUT" w:hAnsi="Times SUT" w:cs="Times SUT"/>
          <w:sz w:val="20"/>
        </w:rPr>
        <w:t xml:space="preserve"> kalendritähtpäev, 25. nov </w:t>
      </w:r>
      <w:r w:rsidRPr="00E3787E">
        <w:rPr>
          <w:rFonts w:ascii="Times SUT" w:hAnsi="Times SUT" w:cs="Times SUT"/>
          <w:i/>
          <w:sz w:val="20"/>
        </w:rPr>
        <w:t>`katri`päivä sula ja `risti`päivä torm ei jää tulematta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`katripä `niiduss `niidetasse sügise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tuli lumi varem maha 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said juo `mardipää ajal</w:t>
      </w:r>
      <w:r w:rsidRPr="00E3787E">
        <w:rPr>
          <w:rFonts w:ascii="Times SUT" w:hAnsi="Times SUT" w:cs="Times SUT"/>
          <w:sz w:val="20"/>
        </w:rPr>
        <w:t xml:space="preserve"> [kooli], </w:t>
      </w:r>
      <w:r w:rsidRPr="00E3787E">
        <w:rPr>
          <w:rFonts w:ascii="Times SUT" w:hAnsi="Times SUT" w:cs="Times SUT"/>
          <w:i/>
          <w:sz w:val="20"/>
        </w:rPr>
        <w:t>vahel `läksid `katripä ajal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vanast oli kadribä `aega tali kää juba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Kadripäe oli emaste löbutegemise pääv, nee lurtasid siis külakaudu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ma köisi `noores `põlves ikka paigal mardi `õhta ja kadribe `õhta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See oo ikka sedasi oln et kadripää sajab `vihma või oo mu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u sula ja märg ilm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kadripäe lõppes ingede aeg ära, neli nädalt `enne kadri`päeva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 inged vabad, kadripäevas tapeti siss lammas ingedele süia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jüri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äävast läks tööle se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nikava kui kadri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ääväni,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`loeti suvilene</w:t>
      </w:r>
      <w:r w:rsidRPr="00E3787E">
        <w:rPr>
          <w:rFonts w:ascii="Times SUT" w:hAnsi="Times SUT" w:cs="Times SUT"/>
          <w:sz w:val="20"/>
        </w:rPr>
        <w:t xml:space="preserve"> Äks; </w:t>
      </w:r>
      <w:r w:rsidRPr="00E3787E">
        <w:rPr>
          <w:rFonts w:ascii="Times SUT" w:hAnsi="Times SUT" w:cs="Times SUT"/>
          <w:i/>
          <w:sz w:val="20"/>
        </w:rPr>
        <w:t>`E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me laada ajal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tõne pügämine ja kolmas vana kadripäevä aal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ass kadripäevän ilm, nõnda `küindlepäevän kah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mes enne kadri`päivä `sü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denü, noid voonakesi sina kasvatada es saa,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pidit ärä `anma `mõisale </w:t>
      </w:r>
      <w:r w:rsidRPr="00E3787E">
        <w:rPr>
          <w:rFonts w:ascii="Times SUT" w:hAnsi="Times SUT" w:cs="Times SUT"/>
          <w:sz w:val="20"/>
        </w:rPr>
        <w:t xml:space="preserve">Ran; </w:t>
      </w:r>
      <w:r w:rsidRPr="00E3787E">
        <w:rPr>
          <w:rFonts w:ascii="Times SUT" w:hAnsi="Times SUT" w:cs="Times SUT"/>
          <w:i/>
          <w:sz w:val="20"/>
        </w:rPr>
        <w:t>vanast enne kadri`päivä ollu ki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ksanna käki tegemine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re päiv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`sündü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ri päävä `aigu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kadrinapäev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päine</w:t>
      </w:r>
      <w:r w:rsidRPr="00E3787E">
        <w:rPr>
          <w:rFonts w:ascii="Times SUT" w:hAnsi="Times SUT" w:cs="Times SUT"/>
          <w:sz w:val="20"/>
        </w:rPr>
        <w:t xml:space="preserve"> kadripäevane </w:t>
      </w:r>
      <w:r w:rsidRPr="00E3787E">
        <w:rPr>
          <w:rFonts w:ascii="Times SUT" w:hAnsi="Times SUT" w:cs="Times SUT"/>
          <w:i/>
          <w:sz w:val="20"/>
        </w:rPr>
        <w:t>`katri`päene `niiduss `niidetasse sügise. `katri`päese `niidusse `villad on ka iad `villad</w:t>
      </w:r>
      <w:r w:rsidRPr="00E3787E">
        <w:rPr>
          <w:rFonts w:ascii="Times SUT" w:hAnsi="Times SUT" w:cs="Times SUT"/>
          <w:sz w:val="20"/>
        </w:rPr>
        <w:t xml:space="preserve"> Jõh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saks</w:t>
      </w:r>
      <w:r w:rsidRPr="00E3787E">
        <w:rPr>
          <w:rFonts w:ascii="Times SUT" w:hAnsi="Times SUT" w:cs="Times SUT"/>
          <w:sz w:val="20"/>
        </w:rPr>
        <w:t xml:space="preserve"> kadrisant </w:t>
      </w:r>
      <w:r w:rsidRPr="00E3787E">
        <w:rPr>
          <w:rFonts w:ascii="Times SUT" w:hAnsi="Times SUT" w:cs="Times SUT"/>
          <w:i/>
          <w:sz w:val="20"/>
        </w:rPr>
        <w:t>meil one mä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disa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did ja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risaksad,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risaksad ehiväd ennäss saksass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kadri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sant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kadrisandid olid tütärlapsed. `neile `anti koa `ernid ja leno ja `vello. ja tüdrikudel oli `jälle `valged paberid ja punast paberid, ja sedä `pandi siilikude `külgi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kadri 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did, mardi 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did, egä nii 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did põle, neil ju `seoke au nime </w:t>
      </w:r>
      <w:r w:rsidRPr="00E3787E">
        <w:rPr>
          <w:rFonts w:ascii="Times SUT" w:hAnsi="Times SUT" w:cs="Times SUT"/>
          <w:sz w:val="20"/>
        </w:rPr>
        <w:t xml:space="preserve">Hää; </w:t>
      </w:r>
      <w:r w:rsidRPr="00E3787E">
        <w:rPr>
          <w:rFonts w:ascii="Times SUT" w:hAnsi="Times SUT" w:cs="Times SUT"/>
          <w:i/>
          <w:sz w:val="20"/>
        </w:rPr>
        <w:t>kadri sandin `käiti. kadri `õhtu iki `käiti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t>kadri`sa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tel olli emä, emä 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`ende kätte `vi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ja raha, mis `anti</w:t>
      </w:r>
      <w:r w:rsidRPr="00E3787E">
        <w:rPr>
          <w:rFonts w:ascii="Times SUT" w:hAnsi="Times SUT" w:cs="Times SUT"/>
          <w:sz w:val="20"/>
        </w:rPr>
        <w:t xml:space="preserve">  Krk; </w:t>
      </w:r>
      <w:r w:rsidRPr="00E3787E">
        <w:rPr>
          <w:rFonts w:ascii="Times SUT" w:hAnsi="Times SUT" w:cs="Times SUT"/>
          <w:i/>
          <w:sz w:val="20"/>
        </w:rPr>
        <w:t>esi sai ka nooren külländ lennätuss kadri`sa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ti </w:t>
      </w:r>
      <w:r w:rsidRPr="00E3787E">
        <w:rPr>
          <w:rFonts w:ascii="Times SUT" w:hAnsi="Times SUT" w:cs="Times SUT"/>
          <w:sz w:val="20"/>
        </w:rPr>
        <w:t xml:space="preserve">Nõo;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risandõl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suu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ku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g üten iks tett.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 xml:space="preserve">ik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sau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ja.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läi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silõ vigurit tegime,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sauna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iks `la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külh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ri`sa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ei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lähä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kadri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 xml:space="preserve">, kadri|hani, </w:t>
      </w:r>
      <w:r w:rsidRPr="00E3787E">
        <w:rPr>
          <w:rFonts w:ascii="Times SUT" w:hAnsi="Times SUT" w:cs="Times SUT"/>
          <w:sz w:val="20"/>
        </w:rPr>
        <w:noBreakHyphen/>
        <w:t>saks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sula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`katri-</w:t>
      </w:r>
      <w:r w:rsidRPr="00E3787E">
        <w:rPr>
          <w:rFonts w:ascii="Times SUT" w:hAnsi="Times SUT" w:cs="Times SUT"/>
          <w:sz w:val="20"/>
        </w:rPr>
        <w:t xml:space="preserve"> Kuu Lüg, </w:t>
      </w:r>
      <w:r w:rsidRPr="00E3787E">
        <w:rPr>
          <w:rFonts w:ascii="Times SUT" w:hAnsi="Times SUT" w:cs="Times SUT"/>
          <w:i/>
          <w:sz w:val="20"/>
        </w:rPr>
        <w:t>kadri-</w:t>
      </w:r>
      <w:r w:rsidRPr="00E3787E">
        <w:rPr>
          <w:rFonts w:ascii="Times SUT" w:hAnsi="Times SUT" w:cs="Times SUT"/>
          <w:sz w:val="20"/>
        </w:rPr>
        <w:t xml:space="preserve"> IisR VJg Lai kadripäevaaegne sula </w:t>
      </w:r>
      <w:r w:rsidRPr="00E3787E">
        <w:rPr>
          <w:rFonts w:ascii="Times SUT" w:hAnsi="Times SUT" w:cs="Times SUT"/>
          <w:i/>
          <w:sz w:val="20"/>
        </w:rPr>
        <w:t>`katri sula ei jää `enne järele kui `andresse päiv tuleb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ilm oli `enne natuke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 ja, ja siis lõi ükskord sula `lahti. siis `üeldi et nüid tuleb kadri sula, kadri akkab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kusele </w:t>
      </w:r>
      <w:r w:rsidRPr="00E3787E">
        <w:rPr>
          <w:rFonts w:ascii="Times SUT" w:hAnsi="Times SUT" w:cs="Times SUT"/>
          <w:sz w:val="20"/>
        </w:rPr>
        <w:t xml:space="preserve">Pil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sõel</w:t>
      </w:r>
      <w:r w:rsidRPr="00E3787E">
        <w:rPr>
          <w:rFonts w:ascii="Times SUT" w:hAnsi="Times SUT" w:cs="Times SUT"/>
          <w:sz w:val="20"/>
        </w:rPr>
        <w:t xml:space="preserve"> tähtkuju – Emm LNg </w:t>
      </w:r>
      <w:r w:rsidRPr="00E3787E">
        <w:rPr>
          <w:rFonts w:ascii="Times SUT" w:hAnsi="Times SUT" w:cs="Times SUT"/>
          <w:i/>
          <w:sz w:val="20"/>
        </w:rPr>
        <w:t>kadrisööl, linnuraea `juures, kadri `aegu</w:t>
      </w:r>
      <w:r w:rsidRPr="00E3787E">
        <w:rPr>
          <w:rFonts w:ascii="Times SUT" w:hAnsi="Times SUT" w:cs="Times SUT"/>
          <w:sz w:val="20"/>
        </w:rPr>
        <w:t xml:space="preserve"> Emm; Kui Taeva- ehk Linnurada käinud koos </w:t>
      </w:r>
      <w:r w:rsidRPr="00E3787E">
        <w:rPr>
          <w:rFonts w:ascii="Times SUT" w:hAnsi="Times SUT" w:cs="Times SUT"/>
          <w:i/>
          <w:sz w:val="20"/>
        </w:rPr>
        <w:t>kadri-sõelaga</w:t>
      </w:r>
      <w:r w:rsidRPr="00E3787E">
        <w:rPr>
          <w:rFonts w:ascii="Times SUT" w:hAnsi="Times SUT" w:cs="Times SUT"/>
          <w:sz w:val="20"/>
        </w:rPr>
        <w:t xml:space="preserve">, vaadatud selle järele, kas tuleb lumerohke talv või mitte LNg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kadrihark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kadri|tama</w:t>
      </w:r>
      <w:r w:rsidRPr="00E3787E">
        <w:rPr>
          <w:rFonts w:ascii="Times SUT" w:hAnsi="Times SUT" w:cs="Times SUT"/>
          <w:sz w:val="20"/>
        </w:rPr>
        <w:t xml:space="preserve"> L, 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  <w:sz w:val="20"/>
        </w:rPr>
        <w:t xml:space="preserve"> K, Hel/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teme</w:t>
      </w:r>
      <w:r w:rsidRPr="00E3787E">
        <w:rPr>
          <w:rFonts w:ascii="Times SUT" w:hAnsi="Times SUT" w:cs="Times SUT"/>
          <w:sz w:val="20"/>
        </w:rPr>
        <w:t>/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kadriks käima, kadrisanti tegema </w:t>
      </w:r>
      <w:r w:rsidRPr="00E3787E">
        <w:rPr>
          <w:rFonts w:ascii="Times SUT" w:hAnsi="Times SUT" w:cs="Times SUT"/>
          <w:i/>
          <w:sz w:val="20"/>
        </w:rPr>
        <w:t>ma ole isegi kadritamas käind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`enne sii kadritati paelu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kadritamas käivad nii vanad kui nuored</w:t>
      </w:r>
      <w:r w:rsidRPr="00E3787E">
        <w:rPr>
          <w:rFonts w:ascii="Times SUT" w:hAnsi="Times SUT" w:cs="Times SUT"/>
          <w:sz w:val="20"/>
        </w:rPr>
        <w:t xml:space="preserve"> JMd || andeid korjama – Mär JMd </w:t>
      </w:r>
      <w:r w:rsidRPr="00E3787E">
        <w:rPr>
          <w:rFonts w:ascii="Times SUT" w:hAnsi="Times SUT" w:cs="Times SUT"/>
          <w:i/>
          <w:sz w:val="20"/>
        </w:rPr>
        <w:t>lähän nüid kadritama, kas `villu või `tangu toedu`kraami, omal põle</w:t>
      </w:r>
      <w:r w:rsidRPr="00E3787E">
        <w:rPr>
          <w:rFonts w:ascii="Times SUT" w:hAnsi="Times SUT" w:cs="Times SUT"/>
          <w:sz w:val="20"/>
        </w:rPr>
        <w:t xml:space="preserve"> JMd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kadri-sõna kordama; kadrilaulu laulma </w:t>
      </w:r>
      <w:r w:rsidRPr="00E3787E">
        <w:rPr>
          <w:rFonts w:ascii="Times SUT" w:hAnsi="Times SUT" w:cs="Times SUT"/>
          <w:i/>
          <w:sz w:val="20"/>
        </w:rPr>
        <w:t>mis sa kadritad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lä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i kadritama. nii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ritasõ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riguu,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riguu, `laskõ 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s,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riguu,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 xml:space="preserve">riguu,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tu om kadritaminõ.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rigu `laulva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,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sura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`tütrigu</w:t>
      </w:r>
      <w:r w:rsidR="00E3787E" w:rsidRPr="00E3787E">
        <w:rPr>
          <w:rFonts w:ascii="Times SUT" w:hAnsi="Times SUT" w:cs="Times SUT"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õdak</w:t>
      </w:r>
      <w:r w:rsidRPr="00E3787E">
        <w:rPr>
          <w:rFonts w:ascii="Times SUT" w:hAnsi="Times SUT" w:cs="Times SUT"/>
          <w:sz w:val="20"/>
        </w:rPr>
        <w:t xml:space="preserve"> kadriõhtu </w:t>
      </w:r>
      <w:r w:rsidRPr="00E3787E">
        <w:rPr>
          <w:rFonts w:ascii="Times SUT" w:hAnsi="Times SUT" w:cs="Times SUT"/>
          <w:i/>
          <w:sz w:val="20"/>
        </w:rPr>
        <w:t>märdiõtak ja kadriõtak olli pillerkaari tegemine</w:t>
      </w:r>
      <w:r w:rsidRPr="00E3787E">
        <w:rPr>
          <w:rFonts w:ascii="Times SUT" w:hAnsi="Times SUT" w:cs="Times SUT"/>
          <w:sz w:val="20"/>
        </w:rPr>
        <w:t xml:space="preserve"> Ote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õhta</w:t>
      </w:r>
      <w:r w:rsidRPr="00E3787E">
        <w:rPr>
          <w:rStyle w:val="PoolpaksKiri"/>
          <w:rFonts w:ascii="Times SUT" w:hAnsi="Times SUT" w:cs="Times SUT"/>
        </w:rPr>
        <w:t xml:space="preserve"> kadriõhtu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Kadri `öhtaks pidi kedrus varna `otsas olema </w:t>
      </w:r>
      <w:r w:rsidRPr="00E3787E">
        <w:rPr>
          <w:rFonts w:ascii="Times SUT" w:hAnsi="Times SUT" w:cs="Times SUT"/>
          <w:sz w:val="20"/>
        </w:rPr>
        <w:t xml:space="preserve">Pöi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õhtu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kadri `öhtul siis</w:t>
      </w:r>
      <w:r w:rsidRPr="00E3787E">
        <w:rPr>
          <w:rFonts w:ascii="Times SUT" w:hAnsi="Times SUT" w:cs="Times SUT"/>
          <w:sz w:val="20"/>
        </w:rPr>
        <w:t xml:space="preserve"> [kadri]</w:t>
      </w:r>
      <w:r w:rsidRPr="00E3787E">
        <w:rPr>
          <w:rFonts w:ascii="Times SUT" w:hAnsi="Times SUT" w:cs="Times SUT"/>
          <w:i/>
          <w:sz w:val="20"/>
        </w:rPr>
        <w:t>ema `korjas</w:t>
      </w:r>
      <w:r w:rsidRPr="00E3787E">
        <w:rPr>
          <w:rFonts w:ascii="Times SUT" w:hAnsi="Times SUT" w:cs="Times SUT"/>
          <w:sz w:val="20"/>
        </w:rPr>
        <w:t xml:space="preserve"> [andeid] Krj; </w:t>
      </w:r>
      <w:r w:rsidRPr="00E3787E">
        <w:rPr>
          <w:rFonts w:ascii="Times SUT" w:hAnsi="Times SUT" w:cs="Times SUT"/>
          <w:i/>
          <w:sz w:val="20"/>
        </w:rPr>
        <w:t>kadri sandin `käiti. kadri `õhtu iki `käiti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kadri|õdak, </w:t>
      </w:r>
      <w:r w:rsidRPr="00E3787E">
        <w:rPr>
          <w:rFonts w:ascii="Times SUT" w:hAnsi="Times SUT" w:cs="Times SUT"/>
          <w:sz w:val="20"/>
        </w:rPr>
        <w:noBreakHyphen/>
        <w:t>õhta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kadrun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kadrun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räbaldunud riietus; räbaldunud riietes inimene </w:t>
      </w:r>
      <w:r w:rsidRPr="00E3787E">
        <w:rPr>
          <w:rFonts w:ascii="Times SUT" w:hAnsi="Times SUT" w:cs="Times SUT"/>
          <w:i/>
          <w:sz w:val="20"/>
        </w:rPr>
        <w:t>Mina `neuksid kadrunisi küll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 ei paneks. Kust sa need vanad kadrunid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võtsid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köis nagu kadrun `rinki</w:t>
      </w:r>
      <w:r w:rsidRPr="00E3787E">
        <w:rPr>
          <w:rFonts w:ascii="Times SUT" w:hAnsi="Times SUT" w:cs="Times SUT"/>
          <w:sz w:val="20"/>
        </w:rPr>
        <w:t xml:space="preserve"> Han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kadresnik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kadsa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kadsa</w:t>
      </w:r>
      <w:r w:rsidRPr="00E3787E">
        <w:rPr>
          <w:rFonts w:ascii="Times SUT" w:hAnsi="Times SUT" w:cs="Times SUT"/>
          <w:sz w:val="20"/>
        </w:rPr>
        <w:t xml:space="preserve"> eL(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sa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katsa</w:t>
      </w:r>
      <w:r w:rsidRPr="00E3787E">
        <w:rPr>
          <w:rFonts w:ascii="Times SUT" w:hAnsi="Times SUT" w:cs="Times SUT"/>
          <w:sz w:val="20"/>
        </w:rPr>
        <w:t xml:space="preserve"> Saa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(heide-, niine- vms) kera; pundar, kimp, hunnik (võrku, nööri, köit jms) </w:t>
      </w:r>
      <w:r w:rsidRPr="00E3787E">
        <w:rPr>
          <w:rFonts w:ascii="Times SUT" w:hAnsi="Times SUT" w:cs="Times SUT"/>
          <w:i/>
          <w:sz w:val="20"/>
        </w:rPr>
        <w:t>katsas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eie. isi neid katsasid teha es saa, ainult vabrikus `tehti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kaa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tega raasike suka `villu kastiti ega neid `katsa es tetä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keedse kadsa, keids kokku mähitu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kadsa `olli nigu üits unik. `olli võrgukadsa ja aokadsa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keväjä ku pajo `olli mäiän, siss `kisti pajo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lest `niidsi ja keeritedi `katsa </w:t>
      </w:r>
      <w:r w:rsidRPr="00E3787E">
        <w:rPr>
          <w:rFonts w:ascii="Times SUT" w:hAnsi="Times SUT" w:cs="Times SUT"/>
          <w:sz w:val="20"/>
        </w:rPr>
        <w:t xml:space="preserve">Nõo; </w:t>
      </w:r>
      <w:r w:rsidRPr="00E3787E">
        <w:rPr>
          <w:rFonts w:ascii="Times SUT" w:hAnsi="Times SUT" w:cs="Times SUT"/>
          <w:i/>
          <w:sz w:val="20"/>
        </w:rPr>
        <w:t>paeu ja lõhmusse koore keerati katsade kokku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mis tä om sääl kotun `aigõ sängün niu niidse kadsa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niidse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mähiti `katsa </w:t>
      </w:r>
      <w:r w:rsidRPr="00E3787E">
        <w:rPr>
          <w:rFonts w:ascii="Times SUT" w:hAnsi="Times SUT" w:cs="Times SUT"/>
          <w:sz w:val="20"/>
        </w:rPr>
        <w:t xml:space="preserve">Urv; </w:t>
      </w:r>
      <w:r w:rsidRPr="00E3787E">
        <w:rPr>
          <w:rFonts w:ascii="Times SUT" w:hAnsi="Times SUT" w:cs="Times SUT"/>
          <w:i/>
          <w:sz w:val="20"/>
        </w:rPr>
        <w:t>hani ha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ass pää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ass, niidsekadsa kaala pääl </w:t>
      </w:r>
      <w:r w:rsidRPr="00E3787E">
        <w:rPr>
          <w:rFonts w:ascii="Times SUT" w:hAnsi="Times SUT" w:cs="Times SUT"/>
          <w:sz w:val="20"/>
        </w:rPr>
        <w:t>= </w:t>
      </w:r>
      <w:r w:rsidRPr="00E3787E">
        <w:rPr>
          <w:rFonts w:ascii="Times SUT" w:hAnsi="Times SUT" w:cs="Times SUT"/>
          <w:i/>
          <w:sz w:val="20"/>
        </w:rPr>
        <w:t xml:space="preserve">sannaviht </w:t>
      </w:r>
      <w:r w:rsidRPr="00E3787E">
        <w:rPr>
          <w:rFonts w:ascii="Times SUT" w:hAnsi="Times SUT" w:cs="Times SUT"/>
          <w:sz w:val="20"/>
        </w:rPr>
        <w:t xml:space="preserve">Vas; </w:t>
      </w:r>
      <w:r w:rsidRPr="00E3787E">
        <w:rPr>
          <w:rFonts w:ascii="Times SUT" w:hAnsi="Times SUT" w:cs="Times SUT"/>
          <w:i/>
          <w:sz w:val="20"/>
        </w:rPr>
        <w:t>keride niidse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`katsa. ku mäne pada keride, suurõ kadsa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ketas, ratas; vurrkann – M</w:t>
      </w:r>
      <w:r w:rsidRPr="00E3787E">
        <w:rPr>
          <w:rFonts w:ascii="Times SUT" w:hAnsi="Times SUT" w:cs="Times SUT"/>
          <w:i/>
          <w:sz w:val="20"/>
        </w:rPr>
        <w:t xml:space="preserve"> Kerib ku kadsa</w:t>
      </w:r>
      <w:r w:rsidRPr="00E3787E">
        <w:rPr>
          <w:rFonts w:ascii="Times SUT" w:hAnsi="Times SUT" w:cs="Times SUT"/>
          <w:sz w:val="20"/>
        </w:rPr>
        <w:t xml:space="preserve"> (hobune jookseb hästi) Trv;  </w:t>
      </w:r>
      <w:r w:rsidRPr="00E3787E">
        <w:rPr>
          <w:rFonts w:ascii="Times SUT" w:hAnsi="Times SUT" w:cs="Times SUT"/>
          <w:i/>
          <w:sz w:val="20"/>
        </w:rPr>
        <w:t>latse `viskave kadsa `kaugele. mõnel kadsal om va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 peran, siss õigatse ku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is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kadsa, nõu põhi vai paku otsast lõigat ümmärgune ratas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Must rä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t, punase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sa olliv sehen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Ümärike ku ka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sa</w:t>
      </w:r>
      <w:r w:rsidRPr="00E3787E">
        <w:rPr>
          <w:rFonts w:ascii="Times SUT" w:hAnsi="Times SUT" w:cs="Times SUT"/>
          <w:sz w:val="20"/>
        </w:rPr>
        <w:t xml:space="preserve"> Hls; (hobune) Juusk ku </w:t>
      </w:r>
      <w:r w:rsidRPr="00E3787E">
        <w:rPr>
          <w:rFonts w:ascii="Times SUT" w:hAnsi="Times SUT" w:cs="Times SUT"/>
          <w:i/>
          <w:sz w:val="20"/>
        </w:rPr>
        <w:t>kadsa</w:t>
      </w:r>
      <w:r w:rsidRPr="00E3787E">
        <w:rPr>
          <w:rFonts w:ascii="Times SUT" w:hAnsi="Times SUT" w:cs="Times SUT"/>
          <w:sz w:val="20"/>
        </w:rPr>
        <w:t xml:space="preserve"> Hel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linanuust </w:t>
      </w:r>
      <w:r w:rsidRPr="00E3787E">
        <w:rPr>
          <w:rFonts w:ascii="Times SUT" w:hAnsi="Times SUT" w:cs="Times SUT"/>
          <w:i/>
          <w:sz w:val="20"/>
        </w:rPr>
        <w:t>võta kadsa ja kaku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`kuu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sli. nah käänä lina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kadsast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kedsä, kädsä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kadsa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kadsa,</w:t>
      </w:r>
      <w:r w:rsidRPr="00E3787E">
        <w:rPr>
          <w:rFonts w:ascii="Times SUT" w:hAnsi="Times SUT" w:cs="Times SUT"/>
          <w:sz w:val="20"/>
        </w:rPr>
        <w:t xml:space="preserve"> p </w:t>
      </w:r>
      <w:r w:rsidRPr="00E3787E">
        <w:rPr>
          <w:rFonts w:ascii="Times SUT" w:hAnsi="Times SUT" w:cs="Times SUT"/>
          <w:i/>
          <w:sz w:val="20"/>
        </w:rPr>
        <w:t>katsa</w:t>
      </w:r>
      <w:r w:rsidRPr="00E3787E">
        <w:rPr>
          <w:rFonts w:ascii="Times SUT" w:hAnsi="Times SUT" w:cs="Times SUT"/>
          <w:sz w:val="20"/>
        </w:rPr>
        <w:t xml:space="preserve"> Ote San(n </w:t>
      </w:r>
      <w:r w:rsidRPr="00E3787E">
        <w:rPr>
          <w:rFonts w:ascii="Times SUT" w:hAnsi="Times SUT" w:cs="Times SUT"/>
          <w:i/>
          <w:sz w:val="20"/>
        </w:rPr>
        <w:t>katsa</w:t>
      </w:r>
      <w:r w:rsidRPr="00E3787E">
        <w:rPr>
          <w:rFonts w:ascii="Times SUT" w:hAnsi="Times SUT" w:cs="Times SUT"/>
          <w:sz w:val="20"/>
        </w:rPr>
        <w:t xml:space="preserve">) V kirvetera tagumine, varrepoolne nurk, kand </w:t>
      </w:r>
      <w:r w:rsidRPr="00E3787E">
        <w:rPr>
          <w:rFonts w:ascii="Times SUT" w:hAnsi="Times SUT" w:cs="Times SUT"/>
          <w:i/>
          <w:sz w:val="20"/>
        </w:rPr>
        <w:t>ää katsage kirves</w:t>
      </w:r>
      <w:r w:rsidRPr="00E3787E">
        <w:rPr>
          <w:rFonts w:ascii="Times SUT" w:hAnsi="Times SUT" w:cs="Times SUT"/>
          <w:sz w:val="20"/>
        </w:rPr>
        <w:t xml:space="preserve"> San;</w:t>
      </w:r>
      <w:r w:rsidRPr="00E3787E">
        <w:rPr>
          <w:rFonts w:ascii="Times SUT" w:hAnsi="Times SUT" w:cs="Times SUT"/>
          <w:i/>
          <w:sz w:val="20"/>
        </w:rPr>
        <w:t xml:space="preserve"> Sisest `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saeti `kirvõkadsaga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vätsäle, et hüä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`luidsavää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sega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puhasta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lei nii õt kadsa mant</w:t>
      </w:r>
      <w:r w:rsidRPr="00E3787E">
        <w:rPr>
          <w:rFonts w:ascii="Times SUT" w:hAnsi="Times SUT" w:cs="Times SUT"/>
          <w:sz w:val="20"/>
        </w:rPr>
        <w:t xml:space="preserve"> Se || kirvetera mõlematest nurkadest – Lei Lut </w:t>
      </w:r>
      <w:r w:rsidRPr="00E3787E">
        <w:rPr>
          <w:rFonts w:ascii="Times SUT" w:hAnsi="Times SUT" w:cs="Times SUT"/>
          <w:i/>
          <w:sz w:val="20"/>
        </w:rPr>
        <w:t>alamen  ~ alakadsa, pää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man ~ mäekadsa</w:t>
      </w:r>
      <w:r w:rsidRPr="00E3787E">
        <w:rPr>
          <w:rFonts w:ascii="Times SUT" w:hAnsi="Times SUT" w:cs="Times SUT"/>
          <w:sz w:val="20"/>
        </w:rPr>
        <w:t xml:space="preserve"> Lei; </w:t>
      </w:r>
      <w:r w:rsidRPr="00E3787E">
        <w:rPr>
          <w:rFonts w:ascii="Times SUT" w:hAnsi="Times SUT" w:cs="Times SUT"/>
          <w:i/>
          <w:sz w:val="20"/>
        </w:rPr>
        <w:t>edimäne kadsa, tõõnõ kadsa</w:t>
      </w:r>
      <w:r w:rsidRPr="00E3787E">
        <w:rPr>
          <w:rFonts w:ascii="Times SUT" w:hAnsi="Times SUT" w:cs="Times SUT"/>
          <w:sz w:val="20"/>
        </w:rPr>
        <w:t xml:space="preserve"> Lut || kirvevarre juures olev nibu, kida – Krl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kadsa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kadsa</w:t>
      </w:r>
      <w:r w:rsidRPr="00E3787E">
        <w:rPr>
          <w:rFonts w:ascii="Times SUT" w:hAnsi="Times SUT" w:cs="Times SUT"/>
          <w:sz w:val="20"/>
        </w:rPr>
        <w:t xml:space="preserve"> vindi rike kruvil </w:t>
      </w:r>
      <w:r w:rsidRPr="00E3787E">
        <w:rPr>
          <w:rFonts w:ascii="Times SUT" w:hAnsi="Times SUT" w:cs="Times SUT"/>
          <w:i/>
          <w:sz w:val="20"/>
        </w:rPr>
        <w:t>`mutre inämb ei käänä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kadsa lei `sisse. kadsa om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ku rikkonu vindi käänd `mutrele vai kruvvilõ `sisse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kadsak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kadsa|k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Räp, 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Se rohutirts </w:t>
      </w:r>
      <w:r w:rsidRPr="00E3787E">
        <w:rPr>
          <w:rFonts w:ascii="Times SUT" w:hAnsi="Times SUT" w:cs="Times SUT"/>
          <w:i/>
          <w:sz w:val="20"/>
        </w:rPr>
        <w:t>kadsak vai rii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sk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nu omma kadsagu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eläjäkäse ku `ri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skä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`kargasõ ka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kadsak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kasak(as)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kadsask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kasatsk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kadsatama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katsatama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kadu</w:t>
      </w:r>
      <w:r w:rsidRPr="00E3787E">
        <w:rPr>
          <w:rFonts w:ascii="Times SUT" w:hAnsi="Times SUT" w:cs="Times SUT"/>
          <w:sz w:val="20"/>
        </w:rPr>
        <w:t xml:space="preserve"> Kuu Hlj Lüg Vll Phl L K Trm Kod M T Urv, </w:t>
      </w:r>
      <w:r w:rsidRPr="00E3787E">
        <w:rPr>
          <w:rFonts w:ascii="Times SUT" w:hAnsi="Times SUT" w:cs="Times SUT"/>
          <w:i/>
          <w:sz w:val="20"/>
        </w:rPr>
        <w:noBreakHyphen/>
        <w:t>o</w:t>
      </w:r>
      <w:r w:rsidRPr="00E3787E">
        <w:rPr>
          <w:rFonts w:ascii="Times SUT" w:hAnsi="Times SUT" w:cs="Times SUT"/>
          <w:sz w:val="20"/>
        </w:rPr>
        <w:t xml:space="preserve"> Hls Kan Plv Se, g </w:t>
      </w:r>
      <w:r w:rsidRPr="00E3787E">
        <w:rPr>
          <w:rFonts w:ascii="Times SUT" w:hAnsi="Times SUT" w:cs="Times SUT"/>
          <w:i/>
          <w:sz w:val="20"/>
        </w:rPr>
        <w:t>kadu</w:t>
      </w:r>
      <w:r w:rsidRPr="00E3787E">
        <w:rPr>
          <w:rFonts w:ascii="Times SUT" w:hAnsi="Times SUT" w:cs="Times SUT"/>
          <w:sz w:val="20"/>
        </w:rPr>
        <w:t xml:space="preserve"> Vll Phl Kul Hää KJn Hls, g </w:t>
      </w:r>
      <w:r w:rsidRPr="00E3787E">
        <w:rPr>
          <w:rFonts w:ascii="Times SUT" w:hAnsi="Times SUT" w:cs="Times SUT"/>
          <w:i/>
          <w:sz w:val="20"/>
        </w:rPr>
        <w:t>kao</w:t>
      </w:r>
      <w:r w:rsidRPr="00E3787E">
        <w:rPr>
          <w:rFonts w:ascii="Times SUT" w:hAnsi="Times SUT" w:cs="Times SUT"/>
          <w:sz w:val="20"/>
        </w:rPr>
        <w:t xml:space="preserve"> Mär Plt TLä Kan Urv, </w:t>
      </w:r>
      <w:r w:rsidRPr="00E3787E">
        <w:rPr>
          <w:rFonts w:ascii="Times SUT" w:hAnsi="Times SUT" w:cs="Times SUT"/>
          <w:i/>
          <w:sz w:val="20"/>
        </w:rPr>
        <w:t>kau</w:t>
      </w:r>
      <w:r w:rsidRPr="00E3787E">
        <w:rPr>
          <w:rFonts w:ascii="Times SUT" w:hAnsi="Times SUT" w:cs="Times SUT"/>
          <w:sz w:val="20"/>
        </w:rPr>
        <w:t xml:space="preserve"> Kos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õnnetus, häving, surm (sag koos verbidega </w:t>
      </w:r>
      <w:r w:rsidRPr="00E3787E">
        <w:rPr>
          <w:rFonts w:ascii="Times SUT" w:hAnsi="Times SUT" w:cs="Times SUT"/>
          <w:i/>
          <w:sz w:val="20"/>
        </w:rPr>
        <w:t>nägema, näitama, tähendama</w:t>
      </w:r>
      <w:r w:rsidRPr="00E3787E">
        <w:rPr>
          <w:rFonts w:ascii="Times SUT" w:hAnsi="Times SUT" w:cs="Times SUT"/>
          <w:sz w:val="20"/>
        </w:rPr>
        <w:t xml:space="preserve">) </w:t>
      </w:r>
      <w:r w:rsidRPr="00E3787E">
        <w:rPr>
          <w:rFonts w:ascii="Times SUT" w:hAnsi="Times SUT" w:cs="Times SUT"/>
          <w:i/>
          <w:sz w:val="20"/>
        </w:rPr>
        <w:t>ta on jusku kadunägija, tiib siuksi `tempusi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 xml:space="preserve">Koera `ulgumine tähendab pereme kadu </w:t>
      </w:r>
      <w:r w:rsidRPr="00E3787E">
        <w:rPr>
          <w:rFonts w:ascii="Times SUT" w:hAnsi="Times SUT" w:cs="Times SUT"/>
          <w:sz w:val="20"/>
        </w:rPr>
        <w:t xml:space="preserve">Kei;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kõhe näeb kadu, kui tegi mes ei pa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nud või kui mõni tegi pühäd ja äripääväd kokko </w:t>
      </w:r>
      <w:r w:rsidRPr="00E3787E">
        <w:rPr>
          <w:rFonts w:ascii="Times SUT" w:hAnsi="Times SUT" w:cs="Times SUT"/>
          <w:sz w:val="20"/>
        </w:rPr>
        <w:t>[tööd]</w:t>
      </w:r>
      <w:r w:rsidRPr="00E3787E">
        <w:rPr>
          <w:rFonts w:ascii="Times SUT" w:hAnsi="Times SUT" w:cs="Times SUT"/>
          <w:i/>
          <w:sz w:val="20"/>
        </w:rPr>
        <w:t>, siis üheldässe et näeb kadu ette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emä aeg iired leid peso kõik räbäliss, `näeväd kadu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mis te iki laulade, küll te iki kadu `näede, üi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kisentemin om ilmast `ilma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koer näge midägist kadu, kui ta ulvap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kana näge kadu, selleperäst ta laul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ku kägu kodun kukk, siss kadu saavet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egä päiv söövä ja joova ja `piava pidu,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näeb küll periss kadu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sääne suurustamine ja `uhkuss iks kato `näütäss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Ro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tähendäse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katu, ku neid elutustõ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sugõnas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minku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vahelõ kui tapõldass, jumma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`hoitko tah om pääkado ka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külmakahjustus, tühi laik orasepõllus </w:t>
      </w:r>
      <w:r w:rsidRPr="00E3787E">
        <w:rPr>
          <w:rFonts w:ascii="Times SUT" w:hAnsi="Times SUT" w:cs="Times SUT"/>
          <w:i/>
          <w:sz w:val="20"/>
        </w:rPr>
        <w:t>rukki kadu, talv on rukkid `vällä võttand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`õtrad tehässe ja `kaurad rukki kadu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rukki kadu `õtra ära tie, `õtra ei `kasva, tie `kartulid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kaoksed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 a.</w:t>
      </w:r>
      <w:r w:rsidRPr="00E3787E">
        <w:rPr>
          <w:rFonts w:ascii="Times SUT" w:hAnsi="Times SUT" w:cs="Times SUT"/>
          <w:sz w:val="20"/>
        </w:rPr>
        <w:t xml:space="preserve"> tont, kodukäija </w:t>
      </w:r>
      <w:r w:rsidRPr="00E3787E">
        <w:rPr>
          <w:rFonts w:ascii="Times SUT" w:hAnsi="Times SUT" w:cs="Times SUT"/>
          <w:i/>
          <w:sz w:val="20"/>
        </w:rPr>
        <w:t>kadu on üks öud asi, lööb selma ette, nook vei kadu vei tont, öhetasa mehed keik puhas</w:t>
      </w:r>
      <w:r w:rsidRPr="00E3787E">
        <w:rPr>
          <w:rFonts w:ascii="Times SUT" w:hAnsi="Times SUT" w:cs="Times SUT"/>
          <w:sz w:val="20"/>
        </w:rPr>
        <w:t xml:space="preserve"> Phl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i/>
          <w:sz w:val="20"/>
        </w:rPr>
        <w:t>on üks tühi kadu ka</w:t>
      </w:r>
      <w:r w:rsidRPr="00E3787E">
        <w:rPr>
          <w:rFonts w:ascii="Times SUT" w:hAnsi="Times SUT" w:cs="Times SUT"/>
          <w:sz w:val="20"/>
        </w:rPr>
        <w:t xml:space="preserve"> (vanast inimesest) Phl || näruses riides inimene </w:t>
      </w:r>
      <w:r w:rsidRPr="00E3787E">
        <w:rPr>
          <w:rFonts w:ascii="Times SUT" w:hAnsi="Times SUT" w:cs="Times SUT"/>
          <w:i/>
          <w:sz w:val="20"/>
        </w:rPr>
        <w:t>üks inime oli `iasti närus, nägi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kui kadu. oli kui kadu</w:t>
      </w:r>
      <w:r w:rsidRPr="00E3787E">
        <w:rPr>
          <w:rFonts w:ascii="Times SUT" w:hAnsi="Times SUT" w:cs="Times SUT"/>
          <w:sz w:val="20"/>
        </w:rPr>
        <w:t xml:space="preserve"> Kul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aeg</w:t>
      </w:r>
      <w:r w:rsidRPr="00E3787E">
        <w:rPr>
          <w:rFonts w:ascii="Times SUT" w:hAnsi="Times SUT" w:cs="Times SUT"/>
          <w:sz w:val="20"/>
        </w:rPr>
        <w:t xml:space="preserve"> vanakuu aeg </w:t>
      </w:r>
      <w:r w:rsidRPr="00E3787E">
        <w:rPr>
          <w:rFonts w:ascii="Times SUT" w:hAnsi="Times SUT" w:cs="Times SUT"/>
          <w:i/>
          <w:sz w:val="20"/>
        </w:rPr>
        <w:t>`pirle om `õige kado aig, mea ei püä `lambit</w:t>
      </w:r>
      <w:r w:rsidRPr="00E3787E">
        <w:rPr>
          <w:rFonts w:ascii="Times SUT" w:hAnsi="Times SUT" w:cs="Times SUT"/>
          <w:sz w:val="20"/>
        </w:rPr>
        <w:t xml:space="preserve"> Hls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kuu</w:t>
      </w:r>
      <w:r w:rsidRPr="00E3787E">
        <w:rPr>
          <w:rFonts w:ascii="Times SUT" w:hAnsi="Times SUT" w:cs="Times SUT"/>
          <w:sz w:val="20"/>
        </w:rPr>
        <w:t xml:space="preserve"> vanakuu </w:t>
      </w:r>
      <w:r w:rsidRPr="00E3787E">
        <w:rPr>
          <w:rFonts w:ascii="Times SUT" w:hAnsi="Times SUT" w:cs="Times SUT"/>
          <w:i/>
          <w:sz w:val="20"/>
        </w:rPr>
        <w:t>ku ta täis saap, siss akkass kadume, kadu kuu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kadulipp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kadalipp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kaduma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o-</w:t>
      </w:r>
      <w:r w:rsidRPr="00E3787E">
        <w:rPr>
          <w:rFonts w:ascii="Times SUT" w:hAnsi="Times SUT" w:cs="Times SUT"/>
          <w:sz w:val="20"/>
        </w:rPr>
        <w:t xml:space="preserve">Vai; </w:t>
      </w:r>
      <w:r w:rsidRPr="00E3787E">
        <w:rPr>
          <w:rFonts w:ascii="Times SUT" w:hAnsi="Times SUT" w:cs="Times SUT"/>
          <w:i/>
          <w:sz w:val="20"/>
        </w:rPr>
        <w:noBreakHyphen/>
        <w:t>ie</w:t>
      </w:r>
      <w:r w:rsidRPr="00E3787E">
        <w:rPr>
          <w:rFonts w:ascii="Times SUT" w:hAnsi="Times SUT" w:cs="Times SUT"/>
          <w:sz w:val="20"/>
        </w:rPr>
        <w:t xml:space="preserve"> Lüg)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 xml:space="preserve">o- </w:t>
      </w:r>
      <w:r w:rsidRPr="00E3787E">
        <w:rPr>
          <w:rFonts w:ascii="Times SUT" w:hAnsi="Times SUT" w:cs="Times SUT"/>
          <w:sz w:val="20"/>
        </w:rPr>
        <w:t xml:space="preserve">Käi Lä Ris) Trv T,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M San, </w:t>
      </w:r>
      <w:r w:rsidRPr="00E3787E">
        <w:rPr>
          <w:rFonts w:ascii="Times SUT" w:hAnsi="Times SUT" w:cs="Times SUT"/>
          <w:i/>
          <w:sz w:val="20"/>
        </w:rPr>
        <w:t>`kaoma</w:t>
      </w:r>
      <w:r w:rsidRPr="00E3787E">
        <w:rPr>
          <w:rFonts w:ascii="Times SUT" w:hAnsi="Times SUT" w:cs="Times SUT"/>
          <w:sz w:val="20"/>
        </w:rPr>
        <w:t xml:space="preserve"> Puh Nõo Võn V(</w:t>
      </w:r>
      <w:r w:rsidRPr="00E3787E">
        <w:rPr>
          <w:rFonts w:ascii="Times SUT" w:hAnsi="Times SUT" w:cs="Times SUT"/>
          <w:i/>
          <w:sz w:val="20"/>
        </w:rPr>
        <w:t>kado-</w:t>
      </w:r>
      <w:r w:rsidRPr="00E3787E">
        <w:rPr>
          <w:rFonts w:ascii="Times SUT" w:hAnsi="Times SUT" w:cs="Times SUT"/>
          <w:sz w:val="20"/>
        </w:rPr>
        <w:t xml:space="preserve"> Plv Räp Se); (ma) </w:t>
      </w:r>
      <w:r w:rsidRPr="00E3787E">
        <w:rPr>
          <w:rFonts w:ascii="Times SUT" w:hAnsi="Times SUT" w:cs="Times SUT"/>
          <w:i/>
          <w:sz w:val="20"/>
        </w:rPr>
        <w:t>kao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 xml:space="preserve">) Lüg Jõh Vai Muh L K eL, </w:t>
      </w:r>
      <w:r w:rsidRPr="00E3787E">
        <w:rPr>
          <w:rFonts w:ascii="Times SUT" w:hAnsi="Times SUT" w:cs="Times SUT"/>
          <w:i/>
          <w:sz w:val="20"/>
        </w:rPr>
        <w:t>kau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>) Kuu Jõh IisR S(</w:t>
      </w:r>
      <w:r w:rsidRPr="00E3787E">
        <w:rPr>
          <w:rFonts w:ascii="Times SUT" w:hAnsi="Times SUT" w:cs="Times SUT"/>
          <w:i/>
          <w:sz w:val="20"/>
        </w:rPr>
        <w:t xml:space="preserve">kao- </w:t>
      </w:r>
      <w:r w:rsidRPr="00E3787E">
        <w:rPr>
          <w:rFonts w:ascii="Times SUT" w:hAnsi="Times SUT" w:cs="Times SUT"/>
          <w:sz w:val="20"/>
        </w:rPr>
        <w:t xml:space="preserve">Vll Jaa Rei, </w:t>
      </w:r>
      <w:r w:rsidRPr="00E3787E">
        <w:rPr>
          <w:rFonts w:ascii="Times SUT" w:hAnsi="Times SUT" w:cs="Times SUT"/>
          <w:i/>
          <w:sz w:val="20"/>
        </w:rPr>
        <w:t>kou-</w:t>
      </w:r>
      <w:r w:rsidRPr="00E3787E">
        <w:rPr>
          <w:rFonts w:ascii="Times SUT" w:hAnsi="Times SUT" w:cs="Times SUT"/>
          <w:sz w:val="20"/>
        </w:rPr>
        <w:t xml:space="preserve"> Ans) Kse Var PJg HJn Amb Ann Kad Rak VJg Iis, </w:t>
      </w:r>
      <w:r w:rsidRPr="00E3787E">
        <w:rPr>
          <w:rFonts w:ascii="Times SUT" w:hAnsi="Times SUT" w:cs="Times SUT"/>
          <w:i/>
          <w:sz w:val="20"/>
        </w:rPr>
        <w:t xml:space="preserve">kaju- 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kajo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Vig Kir PJg, </w:t>
      </w:r>
      <w:r w:rsidRPr="00E3787E">
        <w:rPr>
          <w:rFonts w:ascii="Times SUT" w:hAnsi="Times SUT" w:cs="Times SUT"/>
          <w:i/>
          <w:sz w:val="20"/>
        </w:rPr>
        <w:t>kadun</w:t>
      </w:r>
      <w:r w:rsidRPr="00E3787E">
        <w:rPr>
          <w:rFonts w:ascii="Times SUT" w:hAnsi="Times SUT" w:cs="Times SUT"/>
          <w:sz w:val="20"/>
        </w:rPr>
        <w:t xml:space="preserve"> R I Lai; ipf (ta) </w:t>
      </w:r>
      <w:r w:rsidRPr="00E3787E">
        <w:rPr>
          <w:rFonts w:ascii="Times SUT" w:hAnsi="Times SUT" w:cs="Times SUT"/>
          <w:i/>
          <w:sz w:val="20"/>
        </w:rPr>
        <w:t>kadi</w:t>
      </w:r>
      <w:r w:rsidRPr="00E3787E">
        <w:rPr>
          <w:rFonts w:ascii="Times SUT" w:hAnsi="Times SUT" w:cs="Times SUT"/>
          <w:sz w:val="20"/>
        </w:rPr>
        <w:t xml:space="preserve"> Mus SaId Rid Han Khn Kod, </w:t>
      </w:r>
      <w:r w:rsidRPr="00E3787E">
        <w:rPr>
          <w:rFonts w:ascii="Times SUT" w:hAnsi="Times SUT" w:cs="Times SUT"/>
          <w:i/>
          <w:sz w:val="20"/>
        </w:rPr>
        <w:t xml:space="preserve">katte </w:t>
      </w:r>
      <w:r w:rsidRPr="00E3787E">
        <w:rPr>
          <w:rFonts w:ascii="Times SUT" w:hAnsi="Times SUT" w:cs="Times SUT"/>
          <w:sz w:val="20"/>
        </w:rPr>
        <w:t>Hls Hel T,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 xml:space="preserve">õ </w:t>
      </w:r>
      <w:r w:rsidRPr="00E3787E">
        <w:rPr>
          <w:rFonts w:ascii="Times SUT" w:hAnsi="Times SUT" w:cs="Times SUT"/>
          <w:sz w:val="20"/>
        </w:rPr>
        <w:t xml:space="preserve">V,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te </w:t>
      </w:r>
      <w:r w:rsidRPr="00E3787E">
        <w:rPr>
          <w:rFonts w:ascii="Times SUT" w:hAnsi="Times SUT" w:cs="Times SUT"/>
          <w:sz w:val="20"/>
        </w:rPr>
        <w:t>Trv Hls Krk(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t>katti</w:t>
      </w:r>
      <w:r w:rsidRPr="00E3787E">
        <w:rPr>
          <w:rFonts w:ascii="Times SUT" w:hAnsi="Times SUT" w:cs="Times SUT"/>
          <w:sz w:val="20"/>
        </w:rPr>
        <w:t>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kaotsi minema või jääma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i/>
          <w:sz w:val="20"/>
        </w:rPr>
        <w:t>`naaramas `käivad, kui `võrgud kadoned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äga see nööl pole, et see nii `kergesti kaub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 xml:space="preserve">vaest oo `kendad kadond, ei leiä üles </w:t>
      </w:r>
      <w:r w:rsidRPr="00E3787E">
        <w:rPr>
          <w:rFonts w:ascii="Times SUT" w:hAnsi="Times SUT" w:cs="Times SUT"/>
          <w:sz w:val="20"/>
        </w:rPr>
        <w:t xml:space="preserve">Mar; </w:t>
      </w:r>
      <w:r w:rsidRPr="00E3787E">
        <w:rPr>
          <w:rFonts w:ascii="Times SUT" w:hAnsi="Times SUT" w:cs="Times SUT"/>
          <w:i/>
          <w:sz w:val="20"/>
        </w:rPr>
        <w:t>üks `riidekimp kaos mul ää, ei tea kus jähi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 xml:space="preserve">aisad </w:t>
      </w:r>
      <w:r w:rsidRPr="00E3787E">
        <w:rPr>
          <w:rFonts w:ascii="Times SUT" w:hAnsi="Times SUT" w:cs="Times SUT"/>
          <w:sz w:val="20"/>
        </w:rPr>
        <w:t xml:space="preserve">(asjad) </w:t>
      </w:r>
      <w:r w:rsidRPr="00E3787E">
        <w:rPr>
          <w:rFonts w:ascii="Times SUT" w:hAnsi="Times SUT" w:cs="Times SUT"/>
          <w:i/>
          <w:sz w:val="20"/>
        </w:rPr>
        <w:t xml:space="preserve">kaduvad vastalt laste käest ää </w:t>
      </w:r>
      <w:r w:rsidRPr="00E3787E">
        <w:rPr>
          <w:rFonts w:ascii="Times SUT" w:hAnsi="Times SUT" w:cs="Times SUT"/>
          <w:sz w:val="20"/>
        </w:rPr>
        <w:t xml:space="preserve">Juu; </w:t>
      </w:r>
      <w:r w:rsidRPr="00E3787E">
        <w:rPr>
          <w:rFonts w:ascii="Times SUT" w:hAnsi="Times SUT" w:cs="Times SUT"/>
          <w:i/>
          <w:sz w:val="20"/>
        </w:rPr>
        <w:t>lähäb külasse, `sinna ta jääb ja kaub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old kolm uost juba mitu `päeva kadund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sulbatas vette ja tiä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p kohe ärä kadi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 xml:space="preserve">lõnga ots kadus kääst </w:t>
      </w:r>
      <w:r w:rsidRPr="00E3787E">
        <w:rPr>
          <w:rFonts w:ascii="Times SUT" w:hAnsi="Times SUT" w:cs="Times SUT"/>
          <w:sz w:val="20"/>
        </w:rPr>
        <w:t xml:space="preserve">Plt; </w:t>
      </w:r>
      <w:r w:rsidRPr="00E3787E">
        <w:rPr>
          <w:rFonts w:ascii="Times SUT" w:hAnsi="Times SUT" w:cs="Times SUT"/>
          <w:i/>
          <w:sz w:val="20"/>
        </w:rPr>
        <w:t>laka pulk 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te ärä, `vanker la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ki ütest `valla </w:t>
      </w:r>
      <w:r w:rsidRPr="00E3787E">
        <w:rPr>
          <w:rFonts w:ascii="Times SUT" w:hAnsi="Times SUT" w:cs="Times SUT"/>
          <w:sz w:val="20"/>
        </w:rPr>
        <w:t>Hls;</w:t>
      </w:r>
      <w:r w:rsidRPr="00E3787E">
        <w:rPr>
          <w:rFonts w:ascii="Times SUT" w:hAnsi="Times SUT" w:cs="Times SUT"/>
          <w:i/>
          <w:sz w:val="20"/>
        </w:rPr>
        <w:t xml:space="preserve"> ku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ta `jäässigi kadunuss las ta jäiä pähle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`perse võti är kadunu </w:t>
      </w:r>
      <w:r w:rsidRPr="00E3787E">
        <w:rPr>
          <w:rFonts w:ascii="Times SUT" w:hAnsi="Times SUT" w:cs="Times SUT"/>
          <w:sz w:val="20"/>
        </w:rPr>
        <w:t xml:space="preserve">(kõht lahti) Krk; </w:t>
      </w:r>
      <w:r w:rsidRPr="00E3787E">
        <w:rPr>
          <w:rFonts w:ascii="Times SUT" w:hAnsi="Times SUT" w:cs="Times SUT"/>
          <w:i/>
          <w:sz w:val="20"/>
        </w:rPr>
        <w:t xml:space="preserve">mul `olli ää nõgel, `õkva `sõrmi vahelt katte ärä </w:t>
      </w:r>
      <w:r w:rsidRPr="00E3787E">
        <w:rPr>
          <w:rFonts w:ascii="Times SUT" w:hAnsi="Times SUT" w:cs="Times SUT"/>
          <w:sz w:val="20"/>
        </w:rPr>
        <w:t xml:space="preserve">Puh; </w:t>
      </w:r>
      <w:r w:rsidRPr="00E3787E">
        <w:rPr>
          <w:rFonts w:ascii="Times SUT" w:hAnsi="Times SUT" w:cs="Times SUT"/>
          <w:i/>
          <w:sz w:val="20"/>
        </w:rPr>
        <w:t xml:space="preserve">kana `tunse ärä et muna om ärä kadunuva, enämb sinnä `pessä es mune </w:t>
      </w:r>
      <w:r w:rsidRPr="00E3787E">
        <w:rPr>
          <w:rFonts w:ascii="Times SUT" w:hAnsi="Times SUT" w:cs="Times SUT"/>
          <w:sz w:val="20"/>
        </w:rPr>
        <w:t xml:space="preserve">Nõo;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a `aigu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sivä kellä kadoma</w:t>
      </w:r>
      <w:r w:rsidRPr="00E3787E">
        <w:rPr>
          <w:rFonts w:ascii="Times SUT" w:hAnsi="Times SUT" w:cs="Times SUT"/>
          <w:sz w:val="20"/>
        </w:rPr>
        <w:t xml:space="preserve"> Võn;</w:t>
      </w:r>
      <w:r w:rsidRPr="00E3787E">
        <w:rPr>
          <w:rFonts w:ascii="Times SUT" w:hAnsi="Times SUT" w:cs="Times SUT"/>
          <w:i/>
          <w:sz w:val="20"/>
        </w:rPr>
        <w:t xml:space="preserve"> mul om varrass vällä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`kaonu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inemisil `kaobõv ega `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si kannu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tiiä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kunass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är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kattõ `villuga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Plv; </w:t>
      </w:r>
      <w:r w:rsidRPr="00E3787E">
        <w:rPr>
          <w:rFonts w:ascii="Times SUT" w:hAnsi="Times SUT" w:cs="Times SUT"/>
          <w:i/>
          <w:sz w:val="20"/>
        </w:rPr>
        <w:t>är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kattõ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raha ni `jäigi `kaonuss </w:t>
      </w:r>
      <w:r w:rsidRPr="00E3787E">
        <w:rPr>
          <w:rFonts w:ascii="Times SUT" w:hAnsi="Times SUT" w:cs="Times SUT"/>
          <w:sz w:val="20"/>
        </w:rPr>
        <w:t xml:space="preserve">Vas; </w:t>
      </w:r>
      <w:r w:rsidRPr="00E3787E">
        <w:rPr>
          <w:rFonts w:ascii="Times SUT" w:hAnsi="Times SUT" w:cs="Times SUT"/>
          <w:i/>
          <w:sz w:val="20"/>
        </w:rPr>
        <w:t xml:space="preserve">käest är kaoss, raha vai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tulõ õs üless, ar kattõ</w:t>
      </w:r>
      <w:r w:rsidRPr="00E3787E">
        <w:rPr>
          <w:rFonts w:ascii="Times SUT" w:hAnsi="Times SUT" w:cs="Times SUT"/>
          <w:sz w:val="20"/>
        </w:rPr>
        <w:t xml:space="preserve"> Se || (teadmata kadunust) </w:t>
      </w:r>
      <w:r w:rsidRPr="00E3787E">
        <w:rPr>
          <w:rFonts w:ascii="Times SUT" w:hAnsi="Times SUT" w:cs="Times SUT"/>
          <w:i/>
          <w:sz w:val="20"/>
        </w:rPr>
        <w:t>see mees jähi sõnna tükkis kadunuks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jäe kaduma igäväss</w:t>
      </w:r>
      <w:r w:rsidRPr="00E3787E">
        <w:rPr>
          <w:rFonts w:ascii="Times SUT" w:hAnsi="Times SUT" w:cs="Times SUT"/>
          <w:sz w:val="20"/>
        </w:rPr>
        <w:t xml:space="preserve"> (igavesti) Kod; </w:t>
      </w:r>
      <w:r w:rsidRPr="00E3787E">
        <w:rPr>
          <w:rFonts w:ascii="Times SUT" w:hAnsi="Times SUT" w:cs="Times SUT"/>
          <w:i/>
          <w:sz w:val="20"/>
        </w:rPr>
        <w:t>temä jäi kadunusse</w:t>
      </w:r>
      <w:r w:rsidRPr="00E3787E">
        <w:rPr>
          <w:rFonts w:ascii="Times SUT" w:hAnsi="Times SUT" w:cs="Times SUT"/>
          <w:sz w:val="20"/>
        </w:rPr>
        <w:t xml:space="preserve"> Vil; </w:t>
      </w:r>
      <w:r w:rsidRPr="00E3787E">
        <w:rPr>
          <w:rFonts w:ascii="Times SUT" w:hAnsi="Times SUT" w:cs="Times SUT"/>
          <w:i/>
          <w:sz w:val="20"/>
        </w:rPr>
        <w:t>poig om sest päeväst kadumen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karlane poig kattõ sõtta ärä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ar sõtta ni tuust saani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`jäigi kadonust</w:t>
      </w:r>
      <w:r w:rsidRPr="00E3787E">
        <w:rPr>
          <w:rFonts w:ascii="Times SUT" w:hAnsi="Times SUT" w:cs="Times SUT"/>
          <w:sz w:val="20"/>
        </w:rPr>
        <w:t xml:space="preserve"> Se || eksima </w:t>
      </w:r>
      <w:r w:rsidRPr="00E3787E">
        <w:rPr>
          <w:rFonts w:ascii="Times SUT" w:hAnsi="Times SUT" w:cs="Times SUT"/>
          <w:i/>
          <w:sz w:val="20"/>
        </w:rPr>
        <w:t>Ma pidi metse ää kadume pole teed üles leidend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kui sa pahupidi `riide üle ajad, siis pidi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kaduma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Ma kadusi eile metsas ooste otsimisel äkist nönda ää, mette udutuhka es saa aru, kus sa oled</w:t>
      </w:r>
      <w:r w:rsidRPr="00E3787E">
        <w:rPr>
          <w:rFonts w:ascii="Times SUT" w:hAnsi="Times SUT" w:cs="Times SUT"/>
          <w:sz w:val="20"/>
        </w:rPr>
        <w:t xml:space="preserve"> Kaa || peitust mängima </w:t>
      </w:r>
      <w:r w:rsidRPr="00E3787E">
        <w:rPr>
          <w:rFonts w:ascii="Times SUT" w:hAnsi="Times SUT" w:cs="Times SUT"/>
          <w:i/>
          <w:sz w:val="20"/>
        </w:rPr>
        <w:t>akame kaduma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kadumine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mäng, akkam kadume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b/>
          <w:sz w:val="20"/>
        </w:rPr>
        <w:t>(</w:t>
      </w:r>
      <w:r w:rsidRPr="00E3787E">
        <w:rPr>
          <w:rFonts w:ascii="Times SUT" w:hAnsi="Times SUT" w:cs="Times SUT"/>
          <w:sz w:val="20"/>
        </w:rPr>
        <w:t xml:space="preserve">võrdlustes) </w:t>
      </w:r>
      <w:r w:rsidRPr="00E3787E">
        <w:rPr>
          <w:rFonts w:ascii="Times SUT" w:hAnsi="Times SUT" w:cs="Times SUT"/>
          <w:i/>
          <w:sz w:val="20"/>
        </w:rPr>
        <w:t>Kadus `nindagu kits `piesastesse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Kadus</w:t>
      </w:r>
      <w:r w:rsidRPr="00E3787E">
        <w:rPr>
          <w:rFonts w:ascii="Times SUT" w:hAnsi="Times SUT" w:cs="Times SUT"/>
          <w:sz w:val="20"/>
        </w:rPr>
        <w:t xml:space="preserve"> ära kui ärja uik Hlj; </w:t>
      </w:r>
      <w:r w:rsidRPr="00E3787E">
        <w:rPr>
          <w:rFonts w:ascii="Times SUT" w:hAnsi="Times SUT" w:cs="Times SUT"/>
          <w:i/>
          <w:sz w:val="20"/>
        </w:rPr>
        <w:t>kadus kui tina `tuhka, ei tule `kustki lagedalle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`Võlga võttab, siis kaub nigu `putruõhk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kadusid kut vana kuu `taevast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Kadus kut kivi kerisele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See mees kadus siit kut kerves `kause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Kaub kut kaste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Kaob kui kuumale kerisele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Kaub nagu vesi kuuma kibi peale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Kaub nagu vilu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 xml:space="preserve">Kadus ku karu `perse maasikas </w:t>
      </w:r>
      <w:r w:rsidRPr="00E3787E">
        <w:rPr>
          <w:rFonts w:ascii="Times SUT" w:hAnsi="Times SUT" w:cs="Times SUT"/>
          <w:sz w:val="20"/>
        </w:rPr>
        <w:t xml:space="preserve">Hää; </w:t>
      </w:r>
      <w:r w:rsidRPr="00E3787E">
        <w:rPr>
          <w:rFonts w:ascii="Times SUT" w:hAnsi="Times SUT" w:cs="Times SUT"/>
          <w:i/>
          <w:sz w:val="20"/>
        </w:rPr>
        <w:t>kadus kui tuhk tuule kää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se kadus nii ruttu ära nagu udu ja unenägu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 xml:space="preserve">Kadus </w:t>
      </w:r>
      <w:r w:rsidRPr="00E3787E">
        <w:rPr>
          <w:rFonts w:ascii="Times SUT" w:hAnsi="Times SUT" w:cs="Times SUT"/>
          <w:sz w:val="20"/>
        </w:rPr>
        <w:t xml:space="preserve">nagu pull vee pinnal VMr; </w:t>
      </w:r>
      <w:r w:rsidRPr="00E3787E">
        <w:rPr>
          <w:rFonts w:ascii="Times SUT" w:hAnsi="Times SUT" w:cs="Times SUT"/>
          <w:i/>
          <w:sz w:val="20"/>
        </w:rPr>
        <w:t>kadus nigu kerisele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kadus siit kui õhk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Kaob</w:t>
      </w:r>
      <w:r w:rsidRPr="00E3787E">
        <w:rPr>
          <w:rFonts w:ascii="Times SUT" w:hAnsi="Times SUT" w:cs="Times SUT"/>
          <w:sz w:val="20"/>
        </w:rPr>
        <w:t xml:space="preserve"> nagu vesi sõglast Trv; </w:t>
      </w:r>
      <w:r w:rsidRPr="00E3787E">
        <w:rPr>
          <w:rFonts w:ascii="Times SUT" w:hAnsi="Times SUT" w:cs="Times SUT"/>
          <w:i/>
          <w:sz w:val="20"/>
        </w:rPr>
        <w:t>katti ku maa ala vajonu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kadunu ku vits ~ kivi `vette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kadunu nõnda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 luud ega pääd ei ole nännu `kennigi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katti är nindagu udsu kunagi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raha ei saesa mitte üits põrm,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lähäp käest nigu vesi kaob ärä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Kattõ nigu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sitt `tõpra ihost </w:t>
      </w:r>
      <w:r w:rsidRPr="00E3787E">
        <w:rPr>
          <w:rFonts w:ascii="Times SUT" w:hAnsi="Times SUT" w:cs="Times SUT"/>
          <w:sz w:val="20"/>
        </w:rPr>
        <w:t xml:space="preserve">Vas; </w:t>
      </w:r>
      <w:r w:rsidRPr="00E3787E">
        <w:rPr>
          <w:rFonts w:ascii="Times SUT" w:hAnsi="Times SUT" w:cs="Times SUT"/>
          <w:i/>
          <w:sz w:val="20"/>
        </w:rPr>
        <w:t>Naa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õ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nigu tina `tuhka `kaono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Kattõ ku hunniluu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Kattõ nii et handa ka es näe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Kaoss ku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kuu taivahe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nägemisulatusest välja jääma või minema </w:t>
      </w:r>
      <w:r w:rsidRPr="00E3787E">
        <w:rPr>
          <w:rFonts w:ascii="Times SUT" w:hAnsi="Times SUT" w:cs="Times SUT"/>
          <w:i/>
          <w:sz w:val="20"/>
        </w:rPr>
        <w:t xml:space="preserve">lihab nii `kaugele, et koub silmist ärä </w:t>
      </w:r>
      <w:r w:rsidRPr="00E3787E">
        <w:rPr>
          <w:rFonts w:ascii="Times SUT" w:hAnsi="Times SUT" w:cs="Times SUT"/>
          <w:sz w:val="20"/>
        </w:rPr>
        <w:t xml:space="preserve">Ans; </w:t>
      </w:r>
      <w:r w:rsidRPr="00E3787E">
        <w:rPr>
          <w:rFonts w:ascii="Times SUT" w:hAnsi="Times SUT" w:cs="Times SUT"/>
          <w:i/>
          <w:sz w:val="20"/>
        </w:rPr>
        <w:t xml:space="preserve">kui päe kadus, siss said `õhtale </w:t>
      </w:r>
      <w:r w:rsidRPr="00E3787E">
        <w:rPr>
          <w:rFonts w:ascii="Times SUT" w:hAnsi="Times SUT" w:cs="Times SUT"/>
          <w:sz w:val="20"/>
        </w:rPr>
        <w:t xml:space="preserve">Vig; </w:t>
      </w:r>
      <w:r w:rsidRPr="00E3787E">
        <w:rPr>
          <w:rFonts w:ascii="Times SUT" w:hAnsi="Times SUT" w:cs="Times SUT"/>
          <w:i/>
          <w:sz w:val="20"/>
        </w:rPr>
        <w:t>oo ta silmist kadund, siis meelest koa kadund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 xml:space="preserve">obo kadus põõsastõssõ ää </w:t>
      </w:r>
      <w:r w:rsidRPr="00E3787E">
        <w:rPr>
          <w:rFonts w:ascii="Times SUT" w:hAnsi="Times SUT" w:cs="Times SUT"/>
          <w:sz w:val="20"/>
        </w:rPr>
        <w:t xml:space="preserve">Khn; </w:t>
      </w:r>
      <w:r w:rsidRPr="00E3787E">
        <w:rPr>
          <w:rFonts w:ascii="Times SUT" w:hAnsi="Times SUT" w:cs="Times SUT"/>
          <w:i/>
          <w:sz w:val="20"/>
        </w:rPr>
        <w:t>`enne `suoja kevaded ei tule kui sõel eha `valguse `sisse ää kaub</w:t>
      </w:r>
      <w:r w:rsidRPr="00E3787E">
        <w:rPr>
          <w:rFonts w:ascii="Times SUT" w:hAnsi="Times SUT" w:cs="Times SUT"/>
          <w:sz w:val="20"/>
        </w:rPr>
        <w:t xml:space="preserve"> HJn; </w:t>
      </w:r>
      <w:r w:rsidRPr="00E3787E">
        <w:rPr>
          <w:rFonts w:ascii="Times SUT" w:hAnsi="Times SUT" w:cs="Times SUT"/>
          <w:i/>
          <w:sz w:val="20"/>
        </w:rPr>
        <w:t>kaub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mist, kaub südamest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aga nigu kikass `ki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gnu `mõisan nii ollu kadunu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nigu ta läits, nii katte pimmete ärä ja mia enämb tedä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es näe </w:t>
      </w:r>
      <w:r w:rsidRPr="00E3787E">
        <w:rPr>
          <w:rFonts w:ascii="Times SUT" w:hAnsi="Times SUT" w:cs="Times SUT"/>
          <w:sz w:val="20"/>
        </w:rPr>
        <w:t xml:space="preserve">Puh; </w:t>
      </w:r>
      <w:r w:rsidRPr="00E3787E">
        <w:rPr>
          <w:rFonts w:ascii="Times SUT" w:hAnsi="Times SUT" w:cs="Times SUT"/>
          <w:i/>
          <w:sz w:val="20"/>
        </w:rPr>
        <w:t>majase ja puu, kõik katte lume `alla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vaim saisa õs `kaugu, mul silmä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veerähtü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nii `kattõ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Vas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|| (vanast, kahanevast kuust) </w:t>
      </w:r>
      <w:r w:rsidRPr="00E3787E">
        <w:rPr>
          <w:rFonts w:ascii="Times SUT" w:hAnsi="Times SUT" w:cs="Times SUT"/>
          <w:i/>
          <w:sz w:val="20"/>
        </w:rPr>
        <w:t xml:space="preserve">kuude vaheaeg, kui veel uut kuud põle nähä, vana kadun </w:t>
      </w:r>
      <w:r w:rsidRPr="00E3787E">
        <w:rPr>
          <w:rFonts w:ascii="Times SUT" w:hAnsi="Times SUT" w:cs="Times SUT"/>
          <w:sz w:val="20"/>
        </w:rPr>
        <w:t xml:space="preserve">Tõs; </w:t>
      </w:r>
      <w:r w:rsidRPr="00E3787E">
        <w:rPr>
          <w:rFonts w:ascii="Times SUT" w:hAnsi="Times SUT" w:cs="Times SUT"/>
          <w:i/>
          <w:sz w:val="20"/>
        </w:rPr>
        <w:t>pääv akava kuu `külge `paisma, siis kaduva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 kuu kasvass, vana kuu kaoss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kaduje kuu, siss olevet ää `arsti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iki raiuti kadujal kuul, et mite võrsit ess aa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kui vanakuu ärä kaob, siss om kuu vahepäiv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kuu kaoss `väikost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lahkuma </w:t>
      </w:r>
      <w:r w:rsidRPr="00E3787E">
        <w:rPr>
          <w:rFonts w:ascii="Times SUT" w:hAnsi="Times SUT" w:cs="Times SUT"/>
          <w:b/>
          <w:sz w:val="20"/>
        </w:rPr>
        <w:t>a. </w:t>
      </w:r>
      <w:r w:rsidRPr="00E3787E">
        <w:rPr>
          <w:rFonts w:ascii="Times SUT" w:hAnsi="Times SUT" w:cs="Times SUT"/>
          <w:sz w:val="20"/>
        </w:rPr>
        <w:t xml:space="preserve">(kiiresti) ära minema, </w:t>
      </w:r>
      <w:r w:rsidRPr="00E3787E">
        <w:rPr>
          <w:rFonts w:ascii="Times SUT" w:hAnsi="Times SUT" w:cs="Times SUT"/>
          <w:i/>
          <w:sz w:val="20"/>
        </w:rPr>
        <w:t>kadu minu `silma iest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 xml:space="preserve">äga pühabä kaub kodund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Kaduge kõik `eemale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nad kadusid meie ulgast `järsku ära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 xml:space="preserve">Mehed `aurasid ää, ei üteln, kus kadusid </w:t>
      </w:r>
      <w:r w:rsidRPr="00E3787E">
        <w:rPr>
          <w:rFonts w:ascii="Times SUT" w:hAnsi="Times SUT" w:cs="Times SUT"/>
          <w:sz w:val="20"/>
        </w:rPr>
        <w:t>Han;</w:t>
      </w:r>
      <w:r w:rsidRPr="00E3787E">
        <w:rPr>
          <w:rFonts w:ascii="Times SUT" w:hAnsi="Times SUT" w:cs="Times SUT"/>
          <w:i/>
          <w:sz w:val="20"/>
        </w:rPr>
        <w:t xml:space="preserve"> naised `kauvad ka töö juurest ää </w:t>
      </w:r>
      <w:r w:rsidRPr="00E3787E">
        <w:rPr>
          <w:rFonts w:ascii="Times SUT" w:hAnsi="Times SUT" w:cs="Times SUT"/>
          <w:sz w:val="20"/>
        </w:rPr>
        <w:t xml:space="preserve">Ann; </w:t>
      </w:r>
      <w:r w:rsidRPr="00E3787E">
        <w:rPr>
          <w:rFonts w:ascii="Times SUT" w:hAnsi="Times SUT" w:cs="Times SUT"/>
          <w:i/>
          <w:sz w:val="20"/>
        </w:rPr>
        <w:t>vanam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kadonud kui tuul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kü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 puar vagu ja kadi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 xml:space="preserve">kao ää jo, mis sa veel `aega viidad </w:t>
      </w:r>
      <w:r w:rsidRPr="00E3787E">
        <w:rPr>
          <w:rFonts w:ascii="Times SUT" w:hAnsi="Times SUT" w:cs="Times SUT"/>
          <w:sz w:val="20"/>
        </w:rPr>
        <w:t xml:space="preserve">Plt; </w:t>
      </w:r>
      <w:r w:rsidRPr="00E3787E">
        <w:rPr>
          <w:rFonts w:ascii="Times SUT" w:hAnsi="Times SUT" w:cs="Times SUT"/>
          <w:i/>
          <w:sz w:val="20"/>
        </w:rPr>
        <w:t>enne kui päiv `tõssi, ollin mia kotust kadunu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`maokese `valget ei kannatanava, nigu rõevass pääld ärä `võetana, nii kadunava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 xml:space="preserve">ik ihu `sisse </w:t>
      </w:r>
      <w:r w:rsidRPr="00E3787E">
        <w:rPr>
          <w:rFonts w:ascii="Times SUT" w:hAnsi="Times SUT" w:cs="Times SUT"/>
          <w:sz w:val="20"/>
        </w:rPr>
        <w:t xml:space="preserve">Ran; </w:t>
      </w:r>
      <w:r w:rsidRPr="00E3787E">
        <w:rPr>
          <w:rFonts w:ascii="Times SUT" w:hAnsi="Times SUT" w:cs="Times SUT"/>
          <w:i/>
          <w:sz w:val="20"/>
        </w:rPr>
        <w:t>nigu ta miu `varju näi, nii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li kadunu </w:t>
      </w:r>
      <w:r w:rsidRPr="00E3787E">
        <w:rPr>
          <w:rFonts w:ascii="Times SUT" w:hAnsi="Times SUT" w:cs="Times SUT"/>
          <w:sz w:val="20"/>
        </w:rPr>
        <w:t>Nõo;</w:t>
      </w:r>
      <w:r w:rsidRPr="00E3787E">
        <w:rPr>
          <w:rFonts w:ascii="Times SUT" w:hAnsi="Times SUT" w:cs="Times SUT"/>
          <w:i/>
          <w:sz w:val="20"/>
        </w:rPr>
        <w:t xml:space="preserve"> kadus ärä maja `taade</w:t>
      </w:r>
      <w:r w:rsidRPr="00E3787E">
        <w:rPr>
          <w:rFonts w:ascii="Times SUT" w:hAnsi="Times SUT" w:cs="Times SUT"/>
          <w:sz w:val="20"/>
        </w:rPr>
        <w:t xml:space="preserve"> Kam; `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lise om nurmest ära kadunu, nemä om söömän </w:t>
      </w:r>
      <w:r w:rsidRPr="00E3787E">
        <w:rPr>
          <w:rFonts w:ascii="Times SUT" w:hAnsi="Times SUT" w:cs="Times SUT"/>
          <w:sz w:val="20"/>
        </w:rPr>
        <w:t>Rõn;</w:t>
      </w:r>
      <w:r w:rsidRPr="00E3787E">
        <w:rPr>
          <w:rFonts w:ascii="Times SUT" w:hAnsi="Times SUT" w:cs="Times SUT"/>
          <w:i/>
          <w:sz w:val="20"/>
        </w:rPr>
        <w:t xml:space="preserve"> kae, et kaot mu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mist</w:t>
      </w:r>
      <w:r w:rsidRPr="00E3787E">
        <w:rPr>
          <w:rFonts w:ascii="Times SUT" w:hAnsi="Times SUT" w:cs="Times SUT"/>
          <w:sz w:val="20"/>
        </w:rPr>
        <w:t xml:space="preserve"> Har; [susi] </w:t>
      </w:r>
      <w:r w:rsidRPr="00E3787E">
        <w:rPr>
          <w:rFonts w:ascii="Times SUT" w:hAnsi="Times SUT" w:cs="Times SUT"/>
          <w:i/>
          <w:sz w:val="20"/>
        </w:rPr>
        <w:t>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hürähtänü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: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tulõ siist `kaoda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 xml:space="preserve">nigu hüdsü </w:t>
      </w:r>
      <w:r w:rsidRPr="00E3787E">
        <w:rPr>
          <w:rFonts w:ascii="Times SUT" w:hAnsi="Times SUT" w:cs="Times SUT"/>
          <w:sz w:val="20"/>
        </w:rPr>
        <w:t xml:space="preserve">Rõu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> laiali minema, hajuma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(pilvedest) </w:t>
      </w:r>
      <w:r w:rsidRPr="00E3787E">
        <w:rPr>
          <w:rFonts w:ascii="Times SUT" w:hAnsi="Times SUT" w:cs="Times SUT"/>
          <w:i/>
          <w:sz w:val="20"/>
        </w:rPr>
        <w:t>`pilved kadovad `vällä ja ei tulegi `vihma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kui pili akab kaduma, siis akab selgitama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eilä sää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sää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, katti ärä puha, ess tule kedägi `vihma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ähvä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d küll sadame tulla, aga nüid kaob pi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 ärä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ilm klaarib, pilve `kaova ärä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pilve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`kaosõ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ilm selehhüss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4. </w:t>
      </w:r>
      <w:r w:rsidRPr="00E3787E">
        <w:rPr>
          <w:rFonts w:ascii="Times SUT" w:hAnsi="Times SUT" w:cs="Times SUT"/>
          <w:sz w:val="20"/>
        </w:rPr>
        <w:t xml:space="preserve">olemast lakkama </w:t>
      </w:r>
      <w:r w:rsidRPr="00E3787E">
        <w:rPr>
          <w:rFonts w:ascii="Times SUT" w:hAnsi="Times SUT" w:cs="Times SUT"/>
          <w:b/>
          <w:sz w:val="20"/>
        </w:rPr>
        <w:t>a. </w:t>
      </w:r>
      <w:r w:rsidRPr="00E3787E">
        <w:rPr>
          <w:rFonts w:ascii="Times SUT" w:hAnsi="Times SUT" w:cs="Times SUT"/>
          <w:sz w:val="20"/>
        </w:rPr>
        <w:t xml:space="preserve">otsa saama, lõppema; hääbuma </w:t>
      </w:r>
      <w:r w:rsidRPr="00E3787E">
        <w:rPr>
          <w:rFonts w:ascii="Times SUT" w:hAnsi="Times SUT" w:cs="Times SUT"/>
          <w:i/>
          <w:sz w:val="20"/>
        </w:rPr>
        <w:t>tämä `leivä `kannikas kadub `vällä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on kadund, enämb ei tule `miele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`nenda `suutumast kadoned inimesed `vällä</w:t>
      </w:r>
      <w:r w:rsidRPr="00E3787E">
        <w:rPr>
          <w:rFonts w:ascii="Times SUT" w:hAnsi="Times SUT" w:cs="Times SUT"/>
          <w:sz w:val="20"/>
        </w:rPr>
        <w:t xml:space="preserve"> (sõja ja katku järel) Jõh; </w:t>
      </w:r>
      <w:r w:rsidRPr="00E3787E">
        <w:rPr>
          <w:rFonts w:ascii="Times SUT" w:hAnsi="Times SUT" w:cs="Times SUT"/>
          <w:i/>
          <w:sz w:val="20"/>
        </w:rPr>
        <w:t>Ridaküla, sie kohe kados `vällä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 xml:space="preserve">ise enesest nägemine kadus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, pole valu ega midad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pöldkanad on siit ää kadund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 xml:space="preserve">Uiestaastast kadune viin meite poest tükkis ää </w:t>
      </w:r>
      <w:r w:rsidRPr="00E3787E">
        <w:rPr>
          <w:rFonts w:ascii="Times SUT" w:hAnsi="Times SUT" w:cs="Times SUT"/>
          <w:sz w:val="20"/>
        </w:rPr>
        <w:t xml:space="preserve">Kaa; </w:t>
      </w:r>
      <w:r w:rsidRPr="00E3787E">
        <w:rPr>
          <w:rFonts w:ascii="Times SUT" w:hAnsi="Times SUT" w:cs="Times SUT"/>
          <w:i/>
          <w:sz w:val="20"/>
        </w:rPr>
        <w:t xml:space="preserve">kaks jõe aru kadid ää, jähid kuivaks jälle </w:t>
      </w:r>
      <w:r w:rsidRPr="00E3787E">
        <w:rPr>
          <w:rFonts w:ascii="Times SUT" w:hAnsi="Times SUT" w:cs="Times SUT"/>
          <w:sz w:val="20"/>
        </w:rPr>
        <w:t xml:space="preserve">Pöi; </w:t>
      </w:r>
      <w:r w:rsidRPr="00E3787E">
        <w:rPr>
          <w:rFonts w:ascii="Times SUT" w:hAnsi="Times SUT" w:cs="Times SUT"/>
          <w:i/>
          <w:sz w:val="20"/>
        </w:rPr>
        <w:t>see piibu pigi joobutas mind naa `kangest ää, et valu ää kadus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see oo meelest naa kadun et</w:t>
      </w:r>
      <w:r w:rsidRPr="00E3787E">
        <w:rPr>
          <w:rFonts w:ascii="Times SUT" w:hAnsi="Times SUT" w:cs="Times SUT"/>
          <w:sz w:val="20"/>
        </w:rPr>
        <w:t xml:space="preserve"> Muh;</w:t>
      </w:r>
      <w:r w:rsidRPr="00E3787E">
        <w:rPr>
          <w:rFonts w:ascii="Times SUT" w:hAnsi="Times SUT" w:cs="Times SUT"/>
          <w:i/>
          <w:sz w:val="20"/>
        </w:rPr>
        <w:t xml:space="preserve"> nii `palju äi jooks ma elu`ilmasked mette, et muistus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kaub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tää raho oo ühnä kadond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parm kajub jaanipäst ää, sääsk oo `mihklepääni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vata merest kadovad kalad ära, sellepärast neid `kiilisi põle nii paelo</w:t>
      </w:r>
      <w:r w:rsidRPr="00E3787E">
        <w:rPr>
          <w:rFonts w:ascii="Times SUT" w:hAnsi="Times SUT" w:cs="Times SUT"/>
          <w:sz w:val="20"/>
        </w:rPr>
        <w:t xml:space="preserve"> Lih; </w:t>
      </w:r>
      <w:r w:rsidRPr="00E3787E">
        <w:rPr>
          <w:rFonts w:ascii="Times SUT" w:hAnsi="Times SUT" w:cs="Times SUT"/>
          <w:i/>
          <w:sz w:val="20"/>
        </w:rPr>
        <w:t>kätega `lautasime sõnnikud, küined olid kadun pealt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 xml:space="preserve">kõlu kasub ja kasub, nägimene kaub ja kaub </w:t>
      </w:r>
      <w:r w:rsidRPr="00E3787E">
        <w:rPr>
          <w:rFonts w:ascii="Times SUT" w:hAnsi="Times SUT" w:cs="Times SUT"/>
          <w:sz w:val="20"/>
        </w:rPr>
        <w:t xml:space="preserve">Hää; </w:t>
      </w:r>
      <w:r w:rsidRPr="00E3787E">
        <w:rPr>
          <w:rFonts w:ascii="Times SUT" w:hAnsi="Times SUT" w:cs="Times SUT"/>
          <w:i/>
          <w:sz w:val="20"/>
        </w:rPr>
        <w:t>siin oli kord kolmkümmend `suitsu, nüid on muist ää kadun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see rootsi keel kaos tal ära </w:t>
      </w:r>
      <w:r w:rsidRPr="00E3787E">
        <w:rPr>
          <w:rFonts w:ascii="Times SUT" w:hAnsi="Times SUT" w:cs="Times SUT"/>
          <w:sz w:val="20"/>
        </w:rPr>
        <w:t xml:space="preserve">Ris; </w:t>
      </w:r>
      <w:r w:rsidRPr="00E3787E">
        <w:rPr>
          <w:rFonts w:ascii="Times SUT" w:hAnsi="Times SUT" w:cs="Times SUT"/>
          <w:i/>
          <w:sz w:val="20"/>
        </w:rPr>
        <w:t>tervis kaob viletsamaks</w:t>
      </w:r>
      <w:r w:rsidRPr="00E3787E">
        <w:rPr>
          <w:rFonts w:ascii="Times SUT" w:hAnsi="Times SUT" w:cs="Times SUT"/>
          <w:sz w:val="20"/>
        </w:rPr>
        <w:t xml:space="preserve"> HMd; </w:t>
      </w:r>
      <w:r w:rsidRPr="00E3787E">
        <w:rPr>
          <w:rFonts w:ascii="Times SUT" w:hAnsi="Times SUT" w:cs="Times SUT"/>
          <w:i/>
          <w:sz w:val="20"/>
        </w:rPr>
        <w:t>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did kadusid ää, ei tea kuhu nad saivad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mitu kord `mõtlen `ühte sõna `rääkida aga se sõna kaub mu kääst ää</w:t>
      </w:r>
      <w:r w:rsidRPr="00E3787E">
        <w:rPr>
          <w:rFonts w:ascii="Times SUT" w:hAnsi="Times SUT" w:cs="Times SUT"/>
          <w:sz w:val="20"/>
        </w:rPr>
        <w:t xml:space="preserve"> Ann; </w:t>
      </w:r>
      <w:r w:rsidRPr="00E3787E">
        <w:rPr>
          <w:rFonts w:ascii="Times SUT" w:hAnsi="Times SUT" w:cs="Times SUT"/>
          <w:i/>
          <w:sz w:val="20"/>
        </w:rPr>
        <w:t xml:space="preserve">ega nuor inimene usu kuda vanainimese jõud ära kaub </w:t>
      </w:r>
      <w:r w:rsidRPr="00E3787E">
        <w:rPr>
          <w:rFonts w:ascii="Times SUT" w:hAnsi="Times SUT" w:cs="Times SUT"/>
          <w:sz w:val="20"/>
        </w:rPr>
        <w:t xml:space="preserve">Kad; </w:t>
      </w:r>
      <w:r w:rsidRPr="00E3787E">
        <w:rPr>
          <w:rFonts w:ascii="Times SUT" w:hAnsi="Times SUT" w:cs="Times SUT"/>
          <w:i/>
          <w:sz w:val="20"/>
        </w:rPr>
        <w:t>vana kuu siden savitata ahaju, siis kaduma lu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ikad ja prussakad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metsäd kaduvad ärä, ei sua `tohtu</w:t>
      </w:r>
      <w:r w:rsidRPr="00E3787E">
        <w:rPr>
          <w:rFonts w:ascii="Times SUT" w:hAnsi="Times SUT" w:cs="Times SUT"/>
          <w:sz w:val="20"/>
        </w:rPr>
        <w:t xml:space="preserve"> MMg; </w:t>
      </w:r>
      <w:r w:rsidRPr="00E3787E">
        <w:rPr>
          <w:rFonts w:ascii="Times SUT" w:hAnsi="Times SUT" w:cs="Times SUT"/>
          <w:i/>
          <w:sz w:val="20"/>
        </w:rPr>
        <w:t xml:space="preserve">sarlasid veel on kuulda, aga `rõuge `aigus see on kadund </w:t>
      </w:r>
      <w:r w:rsidRPr="00E3787E">
        <w:rPr>
          <w:rFonts w:ascii="Times SUT" w:hAnsi="Times SUT" w:cs="Times SUT"/>
          <w:sz w:val="20"/>
        </w:rPr>
        <w:t xml:space="preserve">Plt; </w:t>
      </w:r>
      <w:r w:rsidRPr="00E3787E">
        <w:rPr>
          <w:rFonts w:ascii="Times SUT" w:hAnsi="Times SUT" w:cs="Times SUT"/>
          <w:i/>
          <w:sz w:val="20"/>
        </w:rPr>
        <w:t>ku mul kuukirjä ärä kative,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ma akasi paksuss mineme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kui lehmä `kinne `jääse, siss kaoss piim ärä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ei ole jõud meil omast käest, si kaop pia ärä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ei ole midägina enämb meelen, kõik `kaova ärä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 xml:space="preserve">kels ei kao`enne kui lämmit `vihma tulep </w:t>
      </w:r>
      <w:r w:rsidRPr="00E3787E">
        <w:rPr>
          <w:rFonts w:ascii="Times SUT" w:hAnsi="Times SUT" w:cs="Times SUT"/>
          <w:sz w:val="20"/>
        </w:rPr>
        <w:t xml:space="preserve">Puh; </w:t>
      </w:r>
      <w:r w:rsidRPr="00E3787E">
        <w:rPr>
          <w:rFonts w:ascii="Times SUT" w:hAnsi="Times SUT" w:cs="Times SUT"/>
          <w:i/>
          <w:sz w:val="20"/>
        </w:rPr>
        <w:t>ku paese `j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skma nakap ja mädä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tulep, siss kaob valu ärä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`rasva pane suur tü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k, kaop ku vette, aga õli om `jaksa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üitsaenuke ammass om vil suun, muidu om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 kadunuva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ei ole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ärä kadunu õdagune eha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mis `i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dass tetä jäivä,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ommava ära kadunuva,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ku lämmi om, siss nakass iäkolu kah sulama ja kaoss äräki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hamba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suust vällä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`kaonu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Har; </w:t>
      </w:r>
      <w:r w:rsidRPr="00E3787E">
        <w:rPr>
          <w:rFonts w:ascii="Times SUT" w:hAnsi="Times SUT" w:cs="Times SUT"/>
          <w:i/>
          <w:sz w:val="20"/>
        </w:rPr>
        <w:t>vesi om kraavist ar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`kaonu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iäkõrrõtuss om `perrä jäänü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rügä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 `kaonu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seeme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 `kaonu põllu pält</w:t>
      </w:r>
      <w:r w:rsidRPr="00E3787E">
        <w:rPr>
          <w:rFonts w:ascii="Times SUT" w:hAnsi="Times SUT" w:cs="Times SUT"/>
          <w:sz w:val="20"/>
        </w:rPr>
        <w:t xml:space="preserve"> [külmakahjustus]; </w:t>
      </w:r>
      <w:r w:rsidRPr="00E3787E">
        <w:rPr>
          <w:rFonts w:ascii="Times SUT" w:hAnsi="Times SUT" w:cs="Times SUT"/>
          <w:i/>
          <w:sz w:val="20"/>
        </w:rPr>
        <w:t>meelest om `kaonu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(</w:t>
      </w:r>
      <w:r w:rsidRPr="00E3787E">
        <w:rPr>
          <w:rFonts w:ascii="Times SUT" w:hAnsi="Times SUT" w:cs="Times SUT"/>
          <w:i/>
          <w:sz w:val="20"/>
        </w:rPr>
        <w:t>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liss om `lännü</w:t>
      </w:r>
      <w:r w:rsidRPr="00E3787E">
        <w:rPr>
          <w:rFonts w:ascii="Times SUT" w:hAnsi="Times SUT" w:cs="Times SUT"/>
          <w:sz w:val="20"/>
        </w:rPr>
        <w:t xml:space="preserve">) Se </w:t>
      </w:r>
      <w:r w:rsidRPr="00E3787E">
        <w:rPr>
          <w:rFonts w:ascii="Times SUT" w:hAnsi="Times SUT" w:cs="Times SUT"/>
          <w:b/>
          <w:sz w:val="20"/>
        </w:rPr>
        <w:t>b. </w:t>
      </w:r>
      <w:r w:rsidRPr="00E3787E">
        <w:rPr>
          <w:rFonts w:ascii="Times SUT" w:hAnsi="Times SUT" w:cs="Times SUT"/>
          <w:sz w:val="20"/>
        </w:rPr>
        <w:t xml:space="preserve">käibelt kõrvale jääma, aeguma </w:t>
      </w:r>
      <w:r w:rsidRPr="00E3787E">
        <w:rPr>
          <w:rFonts w:ascii="Times SUT" w:hAnsi="Times SUT" w:cs="Times SUT"/>
          <w:i/>
          <w:sz w:val="20"/>
        </w:rPr>
        <w:t>küll ne mued kadovad kaik `vällä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vardad kadid juba siis ää kui mo isa veel elas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Nüid on kodune lõ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a kedramine kadund.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nüid on arjustid juba kadond, nüid on `umpsed rangid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kui noodad kadusid ää tulid mõrrad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need vanad sõnad kaduvad ää päris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piä pärjäd on nüid kadund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ütevahe kõrdsid katteva ärä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nüid om kahetamine ärä kadunu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vanast ei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kedräti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ik, nüüd omma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vaist vokiki är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`kaonu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c. </w:t>
      </w:r>
      <w:r w:rsidRPr="00E3787E">
        <w:rPr>
          <w:rFonts w:ascii="Times SUT" w:hAnsi="Times SUT" w:cs="Times SUT"/>
          <w:sz w:val="20"/>
        </w:rPr>
        <w:t xml:space="preserve">(tõbedest, hädadest) </w:t>
      </w:r>
      <w:r w:rsidRPr="00E3787E">
        <w:rPr>
          <w:rFonts w:ascii="Times SUT" w:hAnsi="Times SUT" w:cs="Times SUT"/>
          <w:i/>
          <w:sz w:val="20"/>
        </w:rPr>
        <w:t>körvedised kaduvad ise vähemaks ää `jälle</w:t>
      </w:r>
      <w:r w:rsidRPr="00E3787E">
        <w:rPr>
          <w:rFonts w:ascii="Times SUT" w:hAnsi="Times SUT" w:cs="Times SUT"/>
          <w:sz w:val="20"/>
        </w:rPr>
        <w:t xml:space="preserve"> (arstimata) Khk; </w:t>
      </w:r>
      <w:r w:rsidRPr="00E3787E">
        <w:rPr>
          <w:rFonts w:ascii="Times SUT" w:hAnsi="Times SUT" w:cs="Times SUT"/>
          <w:i/>
          <w:sz w:val="20"/>
        </w:rPr>
        <w:t>soolaga `õeruda ja `ahju vesata, siss soola `tüikad kaduda ää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nagu ned `vistrikud on, need on õige alva kadumesega, need ei taha ära kaduda</w:t>
      </w:r>
      <w:r w:rsidRPr="00E3787E">
        <w:rPr>
          <w:rFonts w:ascii="Times SUT" w:hAnsi="Times SUT" w:cs="Times SUT"/>
          <w:sz w:val="20"/>
        </w:rPr>
        <w:t xml:space="preserve"> Tür; </w:t>
      </w:r>
      <w:r w:rsidRPr="00E3787E">
        <w:rPr>
          <w:rFonts w:ascii="Times SUT" w:hAnsi="Times SUT" w:cs="Times SUT"/>
          <w:i/>
          <w:sz w:val="20"/>
        </w:rPr>
        <w:t>`maaline sammaspoolik om ratta `kaupa, `maaliste eintege kaoss ärä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aga pikäpääle katte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`paistuss ärä </w:t>
      </w:r>
      <w:r w:rsidRPr="00E3787E">
        <w:rPr>
          <w:rFonts w:ascii="Times SUT" w:hAnsi="Times SUT" w:cs="Times SUT"/>
          <w:sz w:val="20"/>
        </w:rPr>
        <w:t xml:space="preserve">Ran; </w:t>
      </w:r>
      <w:r w:rsidRPr="00E3787E">
        <w:rPr>
          <w:rFonts w:ascii="Times SUT" w:hAnsi="Times SUT" w:cs="Times SUT"/>
          <w:i/>
          <w:sz w:val="20"/>
        </w:rPr>
        <w:t>tsial om `atla lõvvaperän. õõrutass kuuma kiviga ja kablaga, siss kaova ärä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keedete makõt `rasva ja siäte moromuna `tolmo `sisse, võiete `paisõ `pääle ja jõõ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e kattõva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d. </w:t>
      </w:r>
      <w:r w:rsidRPr="00E3787E">
        <w:rPr>
          <w:rFonts w:ascii="Times SUT" w:hAnsi="Times SUT" w:cs="Times SUT"/>
          <w:sz w:val="20"/>
        </w:rPr>
        <w:t xml:space="preserve">surema </w:t>
      </w:r>
      <w:r w:rsidRPr="00E3787E">
        <w:rPr>
          <w:rFonts w:ascii="Times SUT" w:hAnsi="Times SUT" w:cs="Times SUT"/>
          <w:i/>
          <w:sz w:val="20"/>
        </w:rPr>
        <w:t>kaduvad ne vanemad inimesed ää siit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Vana eit oli ää kadumas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ta nääb vist kadumist, ega ta mu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u sedasi tee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mehed kõik kaduvad `enne ää, ikka lesed naesed</w:t>
      </w:r>
      <w:r w:rsidRPr="00E3787E">
        <w:rPr>
          <w:rFonts w:ascii="Times SUT" w:hAnsi="Times SUT" w:cs="Times SUT"/>
          <w:sz w:val="20"/>
        </w:rPr>
        <w:t xml:space="preserve"> [jäävad järele] Khn; </w:t>
      </w:r>
      <w:r w:rsidRPr="00E3787E">
        <w:rPr>
          <w:rFonts w:ascii="Times SUT" w:hAnsi="Times SUT" w:cs="Times SUT"/>
          <w:i/>
          <w:sz w:val="20"/>
        </w:rPr>
        <w:t>ma nägin unen et perem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sureb ärä, piä kadub ärä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minä õlen kaduja. vai minu enäm kava one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temä akkass är kadume, õige är lõpenu tõine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 xml:space="preserve">ku joba inimesel jõud kaob, siss kaob esi ka piä ärä </w:t>
      </w:r>
      <w:r w:rsidRPr="00E3787E">
        <w:rPr>
          <w:rFonts w:ascii="Times SUT" w:hAnsi="Times SUT" w:cs="Times SUT"/>
          <w:sz w:val="20"/>
        </w:rPr>
        <w:t xml:space="preserve">Nõo;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ime vele ja vanemba,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oma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 xml:space="preserve">kadonu </w:t>
      </w:r>
      <w:r w:rsidRPr="00E3787E">
        <w:rPr>
          <w:rFonts w:ascii="Times SUT" w:hAnsi="Times SUT" w:cs="Times SUT"/>
          <w:sz w:val="20"/>
        </w:rPr>
        <w:t xml:space="preserve">Võn; </w:t>
      </w:r>
      <w:r w:rsidRPr="00E3787E">
        <w:rPr>
          <w:rFonts w:ascii="Times SUT" w:hAnsi="Times SUT" w:cs="Times SUT"/>
          <w:i/>
          <w:sz w:val="20"/>
        </w:rPr>
        <w:t>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`kaosõ maa päält olgu n</w:t>
      </w:r>
      <w:r w:rsidR="00E3787E" w:rsidRPr="00E3787E">
        <w:rPr>
          <w:rFonts w:ascii="Times SUT" w:hAnsi="Times SUT" w:cs="Times SUT"/>
          <w:i/>
          <w:sz w:val="20"/>
        </w:rPr>
        <w:t>u̬u̬ŕ</w:t>
      </w:r>
      <w:r w:rsidRPr="00E3787E">
        <w:rPr>
          <w:rFonts w:ascii="Times SUT" w:hAnsi="Times SUT" w:cs="Times SUT"/>
          <w:i/>
          <w:sz w:val="20"/>
        </w:rPr>
        <w:t xml:space="preserve"> vai vana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mu esä ja imä umma ammu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jo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`kaonu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, 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apo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i jo mulla all `pehmess lännü </w:t>
      </w:r>
      <w:r w:rsidRPr="00E3787E">
        <w:rPr>
          <w:rFonts w:ascii="Times SUT" w:hAnsi="Times SUT" w:cs="Times SUT"/>
          <w:sz w:val="20"/>
        </w:rPr>
        <w:t xml:space="preserve">Plv </w:t>
      </w:r>
      <w:r w:rsidRPr="00E3787E">
        <w:rPr>
          <w:rFonts w:ascii="Times SUT" w:hAnsi="Times SUT" w:cs="Times SUT"/>
          <w:spacing w:val="40"/>
          <w:sz w:val="20"/>
        </w:rPr>
        <w:t>kadunu(d)</w:t>
      </w:r>
      <w:r w:rsidRPr="00E3787E">
        <w:rPr>
          <w:rFonts w:ascii="Times SUT" w:hAnsi="Times SUT" w:cs="Times SUT"/>
          <w:sz w:val="20"/>
        </w:rPr>
        <w:t xml:space="preserve"> 1. surnud; surnu </w:t>
      </w:r>
      <w:r w:rsidRPr="00E3787E">
        <w:rPr>
          <w:rFonts w:ascii="Times SUT" w:hAnsi="Times SUT" w:cs="Times SUT"/>
          <w:i/>
          <w:sz w:val="20"/>
        </w:rPr>
        <w:t>minu kadund emä</w:t>
      </w:r>
      <w:r w:rsidRPr="00E3787E">
        <w:rPr>
          <w:rFonts w:ascii="Times SUT" w:hAnsi="Times SUT" w:cs="Times SUT"/>
          <w:sz w:val="20"/>
        </w:rPr>
        <w:t xml:space="preserve"> Kuu; `</w:t>
      </w:r>
      <w:r w:rsidRPr="00E3787E">
        <w:rPr>
          <w:rFonts w:ascii="Times SUT" w:hAnsi="Times SUT" w:cs="Times SUT"/>
          <w:i/>
          <w:sz w:val="20"/>
        </w:rPr>
        <w:t xml:space="preserve">Antonil kadunel õli `ammu küür `selgä tuld </w:t>
      </w:r>
      <w:r w:rsidRPr="00E3787E">
        <w:rPr>
          <w:rFonts w:ascii="Times SUT" w:hAnsi="Times SUT" w:cs="Times SUT"/>
          <w:sz w:val="20"/>
        </w:rPr>
        <w:t xml:space="preserve">Lüg; </w:t>
      </w:r>
      <w:r w:rsidRPr="00E3787E">
        <w:rPr>
          <w:rFonts w:ascii="Times SUT" w:hAnsi="Times SUT" w:cs="Times SUT"/>
          <w:i/>
          <w:sz w:val="20"/>
        </w:rPr>
        <w:t xml:space="preserve">Isa kadune vedas omale maa·`ilmama varandust kokku </w:t>
      </w:r>
      <w:r w:rsidRPr="00E3787E">
        <w:rPr>
          <w:rFonts w:ascii="Times SUT" w:hAnsi="Times SUT" w:cs="Times SUT"/>
          <w:sz w:val="20"/>
        </w:rPr>
        <w:t xml:space="preserve">IisR; </w:t>
      </w:r>
      <w:r w:rsidRPr="00E3787E">
        <w:rPr>
          <w:rFonts w:ascii="Times SUT" w:hAnsi="Times SUT" w:cs="Times SUT"/>
          <w:i/>
          <w:sz w:val="20"/>
        </w:rPr>
        <w:t>Kusta kadunu olli kõrralik inime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lätsivä miu mehe kadunuga Nõkku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jumma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ülende ta kaonu `i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ge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imä-kadonu üte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Plv; </w:t>
      </w:r>
      <w:r w:rsidRPr="00E3787E">
        <w:rPr>
          <w:rFonts w:ascii="Times SUT" w:hAnsi="Times SUT" w:cs="Times SUT"/>
          <w:i/>
          <w:sz w:val="20"/>
        </w:rPr>
        <w:t>Esä kadonu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ku `kaonu esä vil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kadonu mu vanae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äl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säi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se `poiga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kadona, kadunuke(ne) 2. hukkumisele määratud, omadega läbi </w:t>
      </w:r>
      <w:r w:rsidRPr="00E3787E">
        <w:rPr>
          <w:rFonts w:ascii="Times SUT" w:hAnsi="Times SUT" w:cs="Times SUT"/>
          <w:i/>
          <w:sz w:val="20"/>
        </w:rPr>
        <w:t>sääl kui rattas `juhtab, siis õledki kadund laps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 xml:space="preserve">Sopajoodik aa üks kadund ing </w:t>
      </w:r>
      <w:r w:rsidRPr="00E3787E">
        <w:rPr>
          <w:rFonts w:ascii="Times SUT" w:hAnsi="Times SUT" w:cs="Times SUT"/>
          <w:sz w:val="20"/>
        </w:rPr>
        <w:t xml:space="preserve">Emm; [kui sõda tuleb] </w:t>
      </w:r>
      <w:r w:rsidRPr="00E3787E">
        <w:rPr>
          <w:rFonts w:ascii="Times SUT" w:hAnsi="Times SUT" w:cs="Times SUT"/>
          <w:i/>
          <w:sz w:val="20"/>
        </w:rPr>
        <w:t xml:space="preserve">siis me oleme ikke kadond inged </w:t>
      </w:r>
      <w:r w:rsidRPr="00E3787E">
        <w:rPr>
          <w:rFonts w:ascii="Times SUT" w:hAnsi="Times SUT" w:cs="Times SUT"/>
          <w:sz w:val="20"/>
        </w:rPr>
        <w:t xml:space="preserve">Mar; </w:t>
      </w:r>
      <w:r w:rsidRPr="00E3787E">
        <w:rPr>
          <w:rFonts w:ascii="Times SUT" w:hAnsi="Times SUT" w:cs="Times SUT"/>
          <w:i/>
          <w:sz w:val="20"/>
        </w:rPr>
        <w:t xml:space="preserve">tema on kadund ing </w:t>
      </w:r>
      <w:r w:rsidRPr="00E3787E">
        <w:rPr>
          <w:rFonts w:ascii="Times SUT" w:hAnsi="Times SUT" w:cs="Times SUT"/>
          <w:sz w:val="20"/>
        </w:rPr>
        <w:t xml:space="preserve">JMd; </w:t>
      </w:r>
      <w:r w:rsidRPr="00E3787E">
        <w:rPr>
          <w:rFonts w:ascii="Times SUT" w:hAnsi="Times SUT" w:cs="Times SUT"/>
          <w:i/>
          <w:sz w:val="20"/>
        </w:rPr>
        <w:t>õled täitsa kadund mees,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kui `neskese karma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tsiku `kilda ennast annad </w:t>
      </w:r>
      <w:r w:rsidRPr="00E3787E">
        <w:rPr>
          <w:rFonts w:ascii="Times SUT" w:hAnsi="Times SUT" w:cs="Times SUT"/>
          <w:sz w:val="20"/>
        </w:rPr>
        <w:t xml:space="preserve">Trm </w:t>
      </w:r>
      <w:r w:rsidRPr="00E3787E">
        <w:rPr>
          <w:rFonts w:ascii="Times SUT" w:hAnsi="Times SUT" w:cs="Times SUT"/>
          <w:b/>
          <w:sz w:val="20"/>
        </w:rPr>
        <w:t>e. </w:t>
      </w:r>
      <w:r w:rsidRPr="00E3787E">
        <w:rPr>
          <w:rFonts w:ascii="Times SUT" w:hAnsi="Times SUT" w:cs="Times SUT"/>
          <w:sz w:val="20"/>
        </w:rPr>
        <w:t xml:space="preserve">kõhnaks või viletsaks jääma </w:t>
      </w:r>
      <w:r w:rsidRPr="00E3787E">
        <w:rPr>
          <w:rFonts w:ascii="Times SUT" w:hAnsi="Times SUT" w:cs="Times SUT"/>
          <w:i/>
          <w:sz w:val="20"/>
        </w:rPr>
        <w:t xml:space="preserve">Kõht on eest kadund </w:t>
      </w:r>
      <w:r w:rsidRPr="00E3787E">
        <w:rPr>
          <w:rFonts w:ascii="Times SUT" w:hAnsi="Times SUT" w:cs="Times SUT"/>
          <w:sz w:val="20"/>
        </w:rPr>
        <w:t xml:space="preserve">(poeginud loomast); </w:t>
      </w:r>
      <w:r w:rsidRPr="00E3787E">
        <w:rPr>
          <w:rFonts w:ascii="Times SUT" w:hAnsi="Times SUT" w:cs="Times SUT"/>
          <w:i/>
          <w:sz w:val="20"/>
        </w:rPr>
        <w:t>veri kadi sehest ära, sellepärast ne jalad külmaks läksid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igemed kaduvad ää</w:t>
      </w:r>
      <w:r w:rsidRPr="00E3787E">
        <w:rPr>
          <w:rFonts w:ascii="Times SUT" w:hAnsi="Times SUT" w:cs="Times SUT"/>
          <w:sz w:val="20"/>
        </w:rPr>
        <w:t xml:space="preserve"> (kui hambad suust ära tulevad) Muh; </w:t>
      </w:r>
      <w:r w:rsidRPr="00E3787E">
        <w:rPr>
          <w:rFonts w:ascii="Times SUT" w:hAnsi="Times SUT" w:cs="Times SUT"/>
          <w:i/>
          <w:sz w:val="20"/>
        </w:rPr>
        <w:t xml:space="preserve">vana </w:t>
      </w:r>
      <w:r w:rsidRPr="00E3787E">
        <w:rPr>
          <w:rFonts w:ascii="Times SUT" w:hAnsi="Times SUT" w:cs="Times SUT"/>
          <w:sz w:val="20"/>
        </w:rPr>
        <w:t>[lamba]</w:t>
      </w:r>
      <w:r w:rsidRPr="00E3787E">
        <w:rPr>
          <w:rFonts w:ascii="Times SUT" w:hAnsi="Times SUT" w:cs="Times SUT"/>
          <w:i/>
          <w:sz w:val="20"/>
        </w:rPr>
        <w:t xml:space="preserve"> udar kaos ära, ta </w:t>
      </w:r>
      <w:r w:rsidRPr="00E3787E">
        <w:rPr>
          <w:rFonts w:ascii="Times SUT" w:hAnsi="Times SUT" w:cs="Times SUT"/>
          <w:sz w:val="20"/>
        </w:rPr>
        <w:t xml:space="preserve">(tall) </w:t>
      </w:r>
      <w:r w:rsidRPr="00E3787E">
        <w:rPr>
          <w:rFonts w:ascii="Times SUT" w:hAnsi="Times SUT" w:cs="Times SUT"/>
          <w:i/>
          <w:sz w:val="20"/>
        </w:rPr>
        <w:t xml:space="preserve">nii arv imes </w:t>
      </w:r>
      <w:r w:rsidRPr="00E3787E">
        <w:rPr>
          <w:rFonts w:ascii="Times SUT" w:hAnsi="Times SUT" w:cs="Times SUT"/>
          <w:sz w:val="20"/>
        </w:rPr>
        <w:t xml:space="preserve">Ris; </w:t>
      </w:r>
      <w:r w:rsidRPr="00E3787E">
        <w:rPr>
          <w:rFonts w:ascii="Times SUT" w:hAnsi="Times SUT" w:cs="Times SUT"/>
          <w:i/>
          <w:sz w:val="20"/>
        </w:rPr>
        <w:t xml:space="preserve">näost kaob ja kustub nii ää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sel on surm ikka üsna ligi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kalivägine, liha on tal kadund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kadi kokko ärä et, õli nagu 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lilaps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 xml:space="preserve">ta om nõnda är kadunu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et liha ka ei ole enämp luie pääl </w:t>
      </w:r>
      <w:r w:rsidRPr="00E3787E">
        <w:rPr>
          <w:rFonts w:ascii="Times SUT" w:hAnsi="Times SUT" w:cs="Times SUT"/>
          <w:sz w:val="20"/>
        </w:rPr>
        <w:t xml:space="preserve">Hls; </w:t>
      </w:r>
      <w:r w:rsidRPr="00E3787E">
        <w:rPr>
          <w:rFonts w:ascii="Times SUT" w:hAnsi="Times SUT" w:cs="Times SUT"/>
          <w:i/>
          <w:sz w:val="20"/>
        </w:rPr>
        <w:t>Kadri om ka nõnda är kadunu, et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 eng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6.</w:t>
      </w:r>
      <w:r w:rsidRPr="00E3787E">
        <w:rPr>
          <w:rFonts w:ascii="Times SUT" w:hAnsi="Times SUT" w:cs="Times SUT"/>
          <w:sz w:val="20"/>
        </w:rPr>
        <w:t xml:space="preserve"> mööduma (ajast) </w:t>
      </w:r>
      <w:r w:rsidRPr="00E3787E">
        <w:rPr>
          <w:rFonts w:ascii="Times SUT" w:hAnsi="Times SUT" w:cs="Times SUT"/>
          <w:i/>
          <w:sz w:val="20"/>
        </w:rPr>
        <w:t>nõnna ned ajad äe `kauvad, ei pane tähelegi kohe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suvigi kaob kääst ära, põle tast kedagi saand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`aastad on kadund nigu unenägu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aig ar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kaoss käest, nigu saa ai midägi tetä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 kaduma</w:t>
      </w:r>
      <w:r w:rsidRPr="00E3787E">
        <w:rPr>
          <w:rFonts w:ascii="Times SUT" w:hAnsi="Times SUT" w:cs="Times SUT"/>
          <w:vertAlign w:val="superscript"/>
        </w:rPr>
        <w:t>2</w:t>
      </w:r>
      <w:r w:rsidRPr="00E3787E">
        <w:rPr>
          <w:rFonts w:ascii="Times SUT" w:hAnsi="Times SUT" w:cs="Times SUT"/>
        </w:rPr>
        <w:t>, kadunema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*</w:t>
      </w:r>
      <w:r w:rsidRPr="00E3787E">
        <w:rPr>
          <w:rStyle w:val="ms1"/>
          <w:rFonts w:ascii="Times SUT" w:hAnsi="Times SUT" w:cs="Times SUT"/>
        </w:rPr>
        <w:t>kaduma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tr </w:t>
      </w:r>
      <w:r w:rsidRPr="00E3787E">
        <w:rPr>
          <w:rFonts w:ascii="Times SUT" w:hAnsi="Times SUT" w:cs="Times SUT"/>
          <w:i/>
        </w:rPr>
        <w:t xml:space="preserve">kadomaks </w:t>
      </w:r>
      <w:r w:rsidRPr="00E3787E">
        <w:rPr>
          <w:rFonts w:ascii="Times SUT" w:hAnsi="Times SUT" w:cs="Times SUT"/>
        </w:rPr>
        <w:t xml:space="preserve">Mar; </w:t>
      </w:r>
      <w:r w:rsidRPr="00E3787E">
        <w:rPr>
          <w:rFonts w:ascii="Times SUT" w:hAnsi="Times SUT" w:cs="Times SUT"/>
          <w:i/>
        </w:rPr>
        <w:t>kadumase</w:t>
      </w:r>
      <w:r w:rsidRPr="00E3787E">
        <w:rPr>
          <w:rFonts w:ascii="Times SUT" w:hAnsi="Times SUT" w:cs="Times SUT"/>
        </w:rPr>
        <w:t xml:space="preserve"> Aud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kadunuks </w:t>
      </w:r>
      <w:r w:rsidRPr="00E3787E">
        <w:rPr>
          <w:rFonts w:ascii="Times SUT" w:hAnsi="Times SUT" w:cs="Times SUT"/>
          <w:i/>
        </w:rPr>
        <w:t xml:space="preserve">vaest oo `kendad kadond, ei leiä üles ja jäävädki kadomaks </w:t>
      </w:r>
      <w:r w:rsidRPr="00E3787E">
        <w:rPr>
          <w:rFonts w:ascii="Times SUT" w:hAnsi="Times SUT" w:cs="Times SUT"/>
        </w:rPr>
        <w:t xml:space="preserve">Mar; </w:t>
      </w:r>
      <w:r w:rsidRPr="00E3787E">
        <w:rPr>
          <w:rFonts w:ascii="Times SUT" w:hAnsi="Times SUT" w:cs="Times SUT"/>
          <w:i/>
        </w:rPr>
        <w:t>poeg jäi tal kadumase sõa `aegas</w:t>
      </w:r>
      <w:r w:rsidRPr="00E3787E">
        <w:rPr>
          <w:rFonts w:ascii="Times SUT" w:hAnsi="Times SUT" w:cs="Times SUT"/>
        </w:rPr>
        <w:t xml:space="preserve"> Aud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kadumata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kado|mada</w:t>
      </w:r>
      <w:r w:rsidRPr="00E3787E">
        <w:rPr>
          <w:rFonts w:ascii="Times SUT" w:hAnsi="Times SUT" w:cs="Times SUT"/>
          <w:sz w:val="20"/>
        </w:rPr>
        <w:t xml:space="preserve"> Kan, </w:t>
      </w:r>
      <w:r w:rsidRPr="00E3787E">
        <w:rPr>
          <w:rFonts w:ascii="Times SUT" w:hAnsi="Times SUT" w:cs="Times SUT"/>
          <w:i/>
          <w:sz w:val="20"/>
        </w:rPr>
        <w:t>kadu-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kadomada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 (</w:t>
      </w:r>
      <w:r w:rsidRPr="00E3787E">
        <w:rPr>
          <w:rFonts w:ascii="Times SUT" w:hAnsi="Times SUT" w:cs="Times SUT"/>
          <w:i/>
          <w:sz w:val="20"/>
        </w:rPr>
        <w:t>kadumalda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) väga, liiga </w:t>
      </w:r>
      <w:r w:rsidRPr="00E3787E">
        <w:rPr>
          <w:rFonts w:ascii="Times SUT" w:hAnsi="Times SUT" w:cs="Times SUT"/>
          <w:i/>
          <w:sz w:val="20"/>
        </w:rPr>
        <w:t>truu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 xml:space="preserve"> om küll kadomada kuum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sääl</w:t>
      </w:r>
      <w:r w:rsidRPr="00E3787E">
        <w:rPr>
          <w:rFonts w:ascii="Times SUT" w:hAnsi="Times SUT" w:cs="Times SUT"/>
          <w:sz w:val="20"/>
        </w:rPr>
        <w:t xml:space="preserve"> (heinamaal) </w:t>
      </w:r>
      <w:r w:rsidRPr="00E3787E">
        <w:rPr>
          <w:rFonts w:ascii="Times SUT" w:hAnsi="Times SUT" w:cs="Times SUT"/>
          <w:i/>
          <w:sz w:val="20"/>
        </w:rPr>
        <w:t>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kadumada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kihulaisi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timä um mullõ kadomada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kuri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joosõ kadumalda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kadoväega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kadune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nelja|päev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– Pär Vän Tor (vanakuu viimane neljapäev) </w:t>
      </w:r>
      <w:r w:rsidRPr="00E3787E">
        <w:rPr>
          <w:rFonts w:ascii="Times SUT" w:hAnsi="Times SUT" w:cs="Times SUT"/>
          <w:i/>
          <w:sz w:val="20"/>
        </w:rPr>
        <w:t>Kadu neljapäävaks</w:t>
      </w:r>
      <w:r w:rsidRPr="00E3787E">
        <w:rPr>
          <w:rFonts w:ascii="Times SUT" w:hAnsi="Times SUT" w:cs="Times SUT"/>
          <w:sz w:val="20"/>
        </w:rPr>
        <w:t xml:space="preserve"> peeti seda neljapääva, mil kuud 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riivati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 xml:space="preserve"> (kui kuu hakkab pääva kätte jääma) Pär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kadunema</w:t>
      </w:r>
      <w:r w:rsidRPr="00E3787E">
        <w:rPr>
          <w:rFonts w:ascii="Times SUT" w:hAnsi="Times SUT" w:cs="Times SUT"/>
          <w:sz w:val="20"/>
        </w:rPr>
        <w:t xml:space="preserve"> kaduma – Lüg Kod Vil </w:t>
      </w:r>
      <w:r w:rsidRPr="00E3787E">
        <w:rPr>
          <w:rFonts w:ascii="Times SUT" w:hAnsi="Times SUT" w:cs="Times SUT"/>
          <w:i/>
          <w:sz w:val="20"/>
        </w:rPr>
        <w:t>kui kuu kaduneb, siis sie on kuu kaduv aig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sügise oo `surnud aeg. kõik kõduneb ja kaduneb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üks igipõline tamm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siin, ta on vist juba ärä kadunenud</w:t>
      </w:r>
      <w:r w:rsidRPr="00E3787E">
        <w:rPr>
          <w:rFonts w:ascii="Times SUT" w:hAnsi="Times SUT" w:cs="Times SUT"/>
          <w:sz w:val="20"/>
        </w:rPr>
        <w:t xml:space="preserve"> Vil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kadunu(d)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kadunuke(ne)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kadunu|ke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ne</w:t>
      </w:r>
      <w:r w:rsidRPr="00E3787E">
        <w:rPr>
          <w:rFonts w:ascii="Times SUT" w:hAnsi="Times SUT" w:cs="Times SUT"/>
          <w:sz w:val="20"/>
        </w:rPr>
        <w:t>) IisR eP(</w:t>
      </w:r>
      <w:r w:rsidRPr="00E3787E">
        <w:rPr>
          <w:rFonts w:ascii="Times SUT" w:hAnsi="Times SUT" w:cs="Times SUT"/>
          <w:i/>
          <w:sz w:val="20"/>
        </w:rPr>
        <w:t>kadonu-</w:t>
      </w:r>
      <w:r w:rsidRPr="00E3787E">
        <w:rPr>
          <w:rFonts w:ascii="Times SUT" w:hAnsi="Times SUT" w:cs="Times SUT"/>
          <w:sz w:val="20"/>
        </w:rPr>
        <w:t xml:space="preserve"> Ris; g </w:t>
      </w:r>
      <w:r w:rsidRPr="00E3787E">
        <w:rPr>
          <w:rFonts w:ascii="Times SUT" w:hAnsi="Times SUT" w:cs="Times SUT"/>
          <w:i/>
          <w:sz w:val="20"/>
        </w:rPr>
        <w:noBreakHyphen/>
        <w:t>kese</w:t>
      </w:r>
      <w:r w:rsidRPr="00E3787E">
        <w:rPr>
          <w:rFonts w:ascii="Times SUT" w:hAnsi="Times SUT" w:cs="Times SUT"/>
          <w:sz w:val="20"/>
        </w:rPr>
        <w:t xml:space="preserve"> [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kse</w:t>
      </w:r>
      <w:r w:rsidRPr="00E3787E">
        <w:rPr>
          <w:rFonts w:ascii="Times SUT" w:hAnsi="Times SUT" w:cs="Times SUT"/>
          <w:sz w:val="20"/>
        </w:rPr>
        <w:t xml:space="preserve"> Kod]; </w:t>
      </w:r>
      <w:r w:rsidRPr="00E3787E">
        <w:rPr>
          <w:rFonts w:ascii="Times SUT" w:hAnsi="Times SUT" w:cs="Times SUT"/>
          <w:i/>
          <w:sz w:val="20"/>
        </w:rPr>
        <w:noBreakHyphen/>
        <w:t>gene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geise</w:t>
      </w:r>
      <w:r w:rsidRPr="00E3787E">
        <w:rPr>
          <w:rFonts w:ascii="Times SUT" w:hAnsi="Times SUT" w:cs="Times SUT"/>
          <w:sz w:val="20"/>
        </w:rPr>
        <w:t xml:space="preserve"> Rei) M(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Krk) T(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kõne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kõse</w:t>
      </w:r>
      <w:r w:rsidRPr="00E3787E">
        <w:rPr>
          <w:rFonts w:ascii="Times SUT" w:hAnsi="Times SUT" w:cs="Times SUT"/>
          <w:sz w:val="20"/>
        </w:rPr>
        <w:t xml:space="preserve"> San), </w:t>
      </w:r>
      <w:r w:rsidRPr="00E3787E">
        <w:rPr>
          <w:rFonts w:ascii="Times SUT" w:hAnsi="Times SUT" w:cs="Times SUT"/>
          <w:i/>
          <w:sz w:val="20"/>
        </w:rPr>
        <w:noBreakHyphen/>
        <w:t>kõnõ</w:t>
      </w:r>
      <w:r w:rsidRPr="00E3787E">
        <w:rPr>
          <w:rFonts w:ascii="Times SUT" w:hAnsi="Times SUT" w:cs="Times SUT"/>
          <w:sz w:val="20"/>
        </w:rPr>
        <w:t xml:space="preserve"> Nõo VLä, </w:t>
      </w:r>
      <w:r w:rsidRPr="00E3787E">
        <w:rPr>
          <w:rFonts w:ascii="Times SUT" w:hAnsi="Times SUT" w:cs="Times SUT"/>
          <w:i/>
          <w:sz w:val="20"/>
        </w:rPr>
        <w:t>kadonu|kõnõ</w:t>
      </w:r>
      <w:r w:rsidRPr="00E3787E">
        <w:rPr>
          <w:rFonts w:ascii="Times SUT" w:hAnsi="Times SUT" w:cs="Times SUT"/>
          <w:sz w:val="20"/>
        </w:rPr>
        <w:t xml:space="preserve"> VId (surnud inimesest) </w:t>
      </w:r>
      <w:r w:rsidRPr="00E3787E">
        <w:rPr>
          <w:rFonts w:ascii="Times SUT" w:hAnsi="Times SUT" w:cs="Times SUT"/>
          <w:i/>
          <w:sz w:val="20"/>
        </w:rPr>
        <w:t>tema va kadunuke oli ea inime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messa kadunukest veel taga `laimad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Miilil kadunuksel õli `kõike `kruami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temä kadunuk üte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sedäsi, ku ta alle `elli. ku ta kadunuke `elli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temä kadunuke `puhkab ammu avvan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 xml:space="preserve">emä kadunuke ütel katsk, nüid üteldäss katk </w:t>
      </w:r>
      <w:r w:rsidRPr="00E3787E">
        <w:rPr>
          <w:rFonts w:ascii="Times SUT" w:hAnsi="Times SUT" w:cs="Times SUT"/>
          <w:sz w:val="20"/>
        </w:rPr>
        <w:t xml:space="preserve">Nõo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kadonakõnõ, kadonukanõ, kaonukõnõ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roos</w:t>
      </w:r>
      <w:r w:rsidRPr="00E3787E">
        <w:rPr>
          <w:rFonts w:ascii="Times SUT" w:hAnsi="Times SUT" w:cs="Times SUT"/>
          <w:sz w:val="20"/>
        </w:rPr>
        <w:t xml:space="preserve"> (valgeõieline ronitaim) </w:t>
      </w:r>
      <w:r w:rsidRPr="00E3787E">
        <w:rPr>
          <w:rFonts w:ascii="Times SUT" w:hAnsi="Times SUT" w:cs="Times SUT"/>
          <w:i/>
          <w:sz w:val="20"/>
        </w:rPr>
        <w:t>Kadu`ruosid o kaduned ärä kohe ei neid ole enämb nähä `kussagill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kaduska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kaduska</w:t>
      </w:r>
      <w:r w:rsidRPr="00E3787E">
        <w:rPr>
          <w:rFonts w:ascii="Times SUT" w:hAnsi="Times SUT" w:cs="Times SUT"/>
          <w:sz w:val="20"/>
        </w:rPr>
        <w:t xml:space="preserve"> Jõh Vai  niidirull </w:t>
      </w:r>
      <w:r w:rsidRPr="00E3787E">
        <w:rPr>
          <w:rFonts w:ascii="Times SUT" w:hAnsi="Times SUT" w:cs="Times SUT"/>
          <w:i/>
          <w:sz w:val="20"/>
        </w:rPr>
        <w:t>`niidi kaduska, `enne `üeldi `värten</w:t>
      </w:r>
      <w:r w:rsidRPr="00E3787E">
        <w:rPr>
          <w:rFonts w:ascii="Times SUT" w:hAnsi="Times SUT" w:cs="Times SUT"/>
          <w:sz w:val="20"/>
        </w:rPr>
        <w:t xml:space="preserve"> Jõh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kadusse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kadusse</w:t>
      </w:r>
      <w:r w:rsidRPr="00E3787E">
        <w:rPr>
          <w:rFonts w:ascii="Times SUT" w:hAnsi="Times SUT" w:cs="Times SUT"/>
          <w:sz w:val="20"/>
        </w:rPr>
        <w:t xml:space="preserve"> kaotsi </w:t>
      </w:r>
      <w:r w:rsidRPr="00E3787E">
        <w:rPr>
          <w:rFonts w:ascii="Times SUT" w:hAnsi="Times SUT" w:cs="Times SUT"/>
          <w:i/>
          <w:sz w:val="20"/>
        </w:rPr>
        <w:t>Lõngakera jäi kadusse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kaosse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kadussel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kadussel</w:t>
      </w:r>
      <w:r w:rsidRPr="00E3787E">
        <w:rPr>
          <w:rFonts w:ascii="Times SUT" w:hAnsi="Times SUT" w:cs="Times SUT"/>
          <w:sz w:val="20"/>
        </w:rPr>
        <w:t xml:space="preserve"> Kod MMg kaotsis </w:t>
      </w:r>
      <w:r w:rsidRPr="00E3787E">
        <w:rPr>
          <w:rFonts w:ascii="Times SUT" w:hAnsi="Times SUT" w:cs="Times SUT"/>
          <w:i/>
          <w:sz w:val="20"/>
        </w:rPr>
        <w:t>rahapaberid õlid kadussel õllud</w:t>
      </w:r>
      <w:r w:rsidRPr="00E3787E">
        <w:rPr>
          <w:rFonts w:ascii="Times SUT" w:hAnsi="Times SUT" w:cs="Times SUT"/>
          <w:sz w:val="20"/>
        </w:rPr>
        <w:t xml:space="preserve"> MMg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kadussen, kaosses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kadussen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kadussen</w:t>
      </w:r>
      <w:r w:rsidRPr="00E3787E">
        <w:rPr>
          <w:rFonts w:ascii="Times SUT" w:hAnsi="Times SUT" w:cs="Times SUT"/>
          <w:sz w:val="20"/>
        </w:rPr>
        <w:t xml:space="preserve"> = kadussel </w:t>
      </w:r>
      <w:r w:rsidRPr="00E3787E">
        <w:rPr>
          <w:rFonts w:ascii="Times SUT" w:hAnsi="Times SUT" w:cs="Times SUT"/>
          <w:i/>
          <w:sz w:val="20"/>
        </w:rPr>
        <w:t>pi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õli kadussen `ulka `aega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kadussi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si </w:t>
      </w:r>
      <w:r w:rsidRPr="00E3787E">
        <w:rPr>
          <w:rFonts w:ascii="Times SUT" w:hAnsi="Times SUT" w:cs="Times SUT"/>
          <w:sz w:val="20"/>
        </w:rPr>
        <w:t xml:space="preserve">kaotsi </w:t>
      </w:r>
      <w:r w:rsidRPr="00E3787E">
        <w:rPr>
          <w:rFonts w:ascii="Times SUT" w:hAnsi="Times SUT" w:cs="Times SUT"/>
          <w:i/>
          <w:sz w:val="20"/>
        </w:rPr>
        <w:t>`suapad jäed mul kadu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kadotsi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kaduv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part</w:t>
      </w:r>
      <w:r w:rsidRPr="00E3787E">
        <w:rPr>
          <w:rFonts w:ascii="Times SUT" w:hAnsi="Times SUT" w:cs="Times SUT"/>
          <w:sz w:val="20"/>
        </w:rPr>
        <w:t xml:space="preserve"> &lt; kaduma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mööduv, ajalik </w:t>
      </w:r>
      <w:r w:rsidRPr="00E3787E">
        <w:rPr>
          <w:rFonts w:ascii="Times SUT" w:hAnsi="Times SUT" w:cs="Times SUT"/>
          <w:i/>
          <w:sz w:val="20"/>
        </w:rPr>
        <w:t>maailma elu oo kaduv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messä näed vai kuuled, kõik o kaduv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kaduv elu ei ole mitte midägi väärd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ilma-elo um katov</w:t>
      </w:r>
      <w:r w:rsidRPr="00E3787E">
        <w:rPr>
          <w:rFonts w:ascii="Times SUT" w:hAnsi="Times SUT" w:cs="Times SUT"/>
          <w:sz w:val="20"/>
        </w:rPr>
        <w:t xml:space="preserve">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vana kuu aeg </w:t>
      </w:r>
      <w:r w:rsidRPr="00E3787E">
        <w:rPr>
          <w:rFonts w:ascii="Times SUT" w:hAnsi="Times SUT" w:cs="Times SUT"/>
          <w:i/>
          <w:sz w:val="20"/>
        </w:rPr>
        <w:t>kui kuu kaduneb, siis sie on kuu kaduv aig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vana kuu õigatse kaduv kuu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kaduval kuul pia maea `raiume ja pane edimene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undarmendi pääl ka kaduvel kuul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kadev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kadõhhama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kadõhtama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b/>
          <w:i/>
          <w:sz w:val="20"/>
        </w:rPr>
      </w:pPr>
      <w:r w:rsidRPr="00E3787E">
        <w:rPr>
          <w:rStyle w:val="ms1"/>
          <w:rFonts w:ascii="Times SUT" w:hAnsi="Times SUT" w:cs="Times SUT"/>
        </w:rPr>
        <w:t>kadõhhuss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kadõh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h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u|ss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Har Vas Se(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hu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s, kadahu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) Lut; </w:t>
      </w:r>
      <w:r w:rsidRPr="00E3787E">
        <w:rPr>
          <w:rFonts w:ascii="Times SUT" w:hAnsi="Times SUT" w:cs="Times SUT"/>
          <w:i/>
          <w:sz w:val="20"/>
        </w:rPr>
        <w:t>kadõ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u|ss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Kan Krl Har Rõu Plv Lei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kadedus, pahatahtlikkus </w:t>
      </w:r>
      <w:r w:rsidRPr="00E3787E">
        <w:rPr>
          <w:rFonts w:ascii="Times SUT" w:hAnsi="Times SUT" w:cs="Times SUT"/>
          <w:i/>
          <w:sz w:val="20"/>
        </w:rPr>
        <w:t>tal om kadõ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ust tõist `vasta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 om kadõ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uss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st et tõnõ ka eläss ja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tõsõl elu sisen om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Kadõus aja kaala kõvõrass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kadõ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udsõ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="00E3787E" w:rsidRPr="00E3787E">
        <w:rPr>
          <w:rFonts w:ascii="Times SUT" w:hAnsi="Times SUT" w:cs="Times SUT"/>
          <w:i/>
          <w:sz w:val="20"/>
        </w:rPr>
        <w:t>š́</w:t>
      </w:r>
      <w:r w:rsidRPr="00E3787E">
        <w:rPr>
          <w:rFonts w:ascii="Times SUT" w:hAnsi="Times SUT" w:cs="Times SUT"/>
          <w:i/>
          <w:sz w:val="20"/>
        </w:rPr>
        <w:t>üövä `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algu pält vällä</w:t>
      </w:r>
      <w:r w:rsidRPr="00E3787E">
        <w:rPr>
          <w:rFonts w:ascii="Times SUT" w:hAnsi="Times SUT" w:cs="Times SUT"/>
          <w:sz w:val="20"/>
        </w:rPr>
        <w:t xml:space="preserve"> Lei; </w:t>
      </w:r>
      <w:r w:rsidRPr="00E3787E">
        <w:rPr>
          <w:rFonts w:ascii="Times SUT" w:hAnsi="Times SUT" w:cs="Times SUT"/>
          <w:i/>
          <w:sz w:val="20"/>
        </w:rPr>
        <w:t>sa olt võhl inemine, kadõhust piät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kaedus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kaetamine </w:t>
      </w:r>
      <w:r w:rsidRPr="00E3787E">
        <w:rPr>
          <w:rFonts w:ascii="Times SUT" w:hAnsi="Times SUT" w:cs="Times SUT"/>
          <w:i/>
          <w:sz w:val="20"/>
        </w:rPr>
        <w:t>om helik kadõhhusõ `vasta. kadõhhuss om ka hull, jumma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hoia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`ar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 võit koolda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a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i `kostki saa ai ni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hüä meele kadõhhuss </w:t>
      </w:r>
      <w:r w:rsidRPr="00E3787E">
        <w:rPr>
          <w:rFonts w:ascii="Times SUT" w:hAnsi="Times SUT" w:cs="Times SUT"/>
          <w:sz w:val="20"/>
        </w:rPr>
        <w:t>(kui ei ole tahetudki kaetada)</w:t>
      </w:r>
      <w:r w:rsidRPr="00E3787E">
        <w:rPr>
          <w:rFonts w:ascii="Times SUT" w:hAnsi="Times SUT" w:cs="Times SUT"/>
          <w:i/>
          <w:sz w:val="20"/>
        </w:rPr>
        <w:t xml:space="preserve"> om hullub gu halva meele kadõhhuss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kadõhhusõ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ku kiä ar kadõ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t, sis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nnoga te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ti tagasi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kadõhhuss om 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silõ saanu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latsõ omma `haigõ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eläjille saa kadõhhuist, sis keedetäss ummusseh noid nõia `kõldo, sis andass lehmäle juvva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kadõhhusõ peräst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meil `katva `kanga kinni `rõivaga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et kadõhu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saa</w:t>
      </w:r>
      <w:r w:rsidRPr="00E3787E">
        <w:rPr>
          <w:rFonts w:ascii="Times SUT" w:hAnsi="Times SUT" w:cs="Times SUT"/>
          <w:sz w:val="20"/>
        </w:rPr>
        <w:t xml:space="preserve"> (siis katkesid lõngad, kui kuri silm vaatas); </w:t>
      </w:r>
      <w:r w:rsidRPr="00E3787E">
        <w:rPr>
          <w:rFonts w:ascii="Times SUT" w:hAnsi="Times SUT" w:cs="Times SUT"/>
          <w:i/>
          <w:sz w:val="20"/>
        </w:rPr>
        <w:t>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 äs täl kanga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kadõhuist, illo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kanga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imehüist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rhvl</w:t>
      </w:r>
      <w:r w:rsidRPr="00E3787E">
        <w:rPr>
          <w:rFonts w:ascii="Times SUT" w:hAnsi="Times SUT" w:cs="Times SUT"/>
          <w:sz w:val="20"/>
        </w:rPr>
        <w:t xml:space="preserve"> Se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kadedus, kadejus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kadõhhusõ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hain</w:t>
      </w:r>
      <w:r w:rsidRPr="00E3787E">
        <w:rPr>
          <w:rFonts w:ascii="Times SUT" w:hAnsi="Times SUT" w:cs="Times SUT"/>
          <w:sz w:val="20"/>
        </w:rPr>
        <w:t xml:space="preserve"> nõmm-liivatee pl </w:t>
      </w:r>
      <w:r w:rsidRPr="00E3787E">
        <w:rPr>
          <w:rFonts w:ascii="Times SUT" w:hAnsi="Times SUT" w:cs="Times SUT"/>
          <w:i/>
          <w:sz w:val="20"/>
        </w:rPr>
        <w:t>kadõhhusõ haina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Se, </w:t>
      </w:r>
      <w:r w:rsidRPr="00E3787E">
        <w:rPr>
          <w:rFonts w:ascii="Times SUT" w:hAnsi="Times SUT" w:cs="Times SUT"/>
          <w:i/>
          <w:sz w:val="20"/>
        </w:rPr>
        <w:t>kadõuss-haina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kadõhtama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kadõ|htama 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hhama</w:t>
      </w:r>
      <w:r w:rsidRPr="00E3787E">
        <w:rPr>
          <w:rFonts w:ascii="Times SUT" w:hAnsi="Times SUT" w:cs="Times SUT"/>
          <w:sz w:val="20"/>
        </w:rPr>
        <w:t xml:space="preserve">) kaetama, ära tegema </w:t>
      </w:r>
      <w:r w:rsidRPr="00E3787E">
        <w:rPr>
          <w:rFonts w:ascii="Times SUT" w:hAnsi="Times SUT" w:cs="Times SUT"/>
          <w:i/>
          <w:sz w:val="20"/>
        </w:rPr>
        <w:t>tuu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ni võhl, õt läbi saina ka ar kadõ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kiä ar kadõ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t, siss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nnoga te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ti tagasi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kaehtama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kadõhusi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kadõhusi, kadõ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usi</w:t>
      </w:r>
      <w:r w:rsidRPr="00E3787E">
        <w:rPr>
          <w:rFonts w:ascii="Times SUT" w:hAnsi="Times SUT" w:cs="Times SUT"/>
          <w:sz w:val="20"/>
        </w:rPr>
        <w:t xml:space="preserve"> Har,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="00E3787E" w:rsidRPr="00E3787E">
        <w:rPr>
          <w:rFonts w:ascii="Times SUT" w:hAnsi="Times SUT" w:cs="Times SUT"/>
          <w:i/>
          <w:sz w:val="20"/>
        </w:rPr>
        <w:t>ž</w:t>
      </w:r>
      <w:r w:rsidRPr="00E3787E">
        <w:rPr>
          <w:rFonts w:ascii="Times SUT" w:hAnsi="Times SUT" w:cs="Times SUT"/>
          <w:i/>
          <w:sz w:val="20"/>
        </w:rPr>
        <w:t>i</w:t>
      </w:r>
      <w:r w:rsidRPr="00E3787E">
        <w:rPr>
          <w:rFonts w:ascii="Times SUT" w:hAnsi="Times SUT" w:cs="Times SUT"/>
          <w:sz w:val="20"/>
        </w:rPr>
        <w:t xml:space="preserve"> Lei kadedalt, kurja silmaga </w:t>
      </w:r>
      <w:r w:rsidRPr="00E3787E">
        <w:rPr>
          <w:rFonts w:ascii="Times SUT" w:hAnsi="Times SUT" w:cs="Times SUT"/>
          <w:i/>
          <w:sz w:val="20"/>
        </w:rPr>
        <w:t>tõnõ tege kadõhusi sullõ kahju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nimä tegevä kadõhusi, `laskõva kana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kesvä pääle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kadõ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u</w:t>
      </w:r>
      <w:r w:rsidR="00E3787E" w:rsidRPr="00E3787E">
        <w:rPr>
          <w:rFonts w:ascii="Times SUT" w:hAnsi="Times SUT" w:cs="Times SUT"/>
          <w:i/>
          <w:sz w:val="20"/>
        </w:rPr>
        <w:t>ž</w:t>
      </w:r>
      <w:r w:rsidRPr="00E3787E">
        <w:rPr>
          <w:rFonts w:ascii="Times SUT" w:hAnsi="Times SUT" w:cs="Times SUT"/>
          <w:i/>
          <w:sz w:val="20"/>
        </w:rPr>
        <w:t>i kaess</w:t>
      </w:r>
      <w:r w:rsidRPr="00E3787E">
        <w:rPr>
          <w:rFonts w:ascii="Times SUT" w:hAnsi="Times SUT" w:cs="Times SUT"/>
          <w:sz w:val="20"/>
        </w:rPr>
        <w:t xml:space="preserve"> Lei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kadeduisi, kadejutasa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kadõjuse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lill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kadõusõlill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kadõrna-</w:t>
      </w:r>
      <w:r w:rsidRPr="00E3787E">
        <w:rPr>
          <w:rFonts w:ascii="Times SUT" w:hAnsi="Times SUT" w:cs="Times SUT"/>
          <w:sz w:val="20"/>
        </w:rPr>
        <w:t xml:space="preserve"> kadri- </w:t>
      </w:r>
      <w:r w:rsidRPr="00E3787E">
        <w:rPr>
          <w:rFonts w:ascii="Times SUT" w:hAnsi="Times SUT" w:cs="Times SUT"/>
          <w:i/>
          <w:sz w:val="20"/>
        </w:rPr>
        <w:t>kadõrna päävä `aigu, siss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kadõrna ääde ja kadõrna tätä, kadõrna päiv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li,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riss kutsuti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kadõrna sandi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üle kõgõ `valgõ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`mä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tnä sandi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musta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 xml:space="preserve">katõrna sandiss kui kand `aigo. muido ta `mustnõss </w:t>
      </w:r>
      <w:r w:rsidRPr="00E3787E">
        <w:rPr>
          <w:rFonts w:ascii="Times SUT" w:hAnsi="Times SUT" w:cs="Times SUT"/>
          <w:sz w:val="20"/>
        </w:rPr>
        <w:t xml:space="preserve">Plv; </w:t>
      </w:r>
      <w:r w:rsidRPr="00E3787E">
        <w:rPr>
          <w:rFonts w:ascii="Times SUT" w:hAnsi="Times SUT" w:cs="Times SUT"/>
          <w:i/>
          <w:sz w:val="20"/>
        </w:rPr>
        <w:t>kad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 xml:space="preserve">rna päiv 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jo `ta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sipühi paastuh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kadrina-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kadõuss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hain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kadõhhusõhain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kadõusõ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lill</w:t>
      </w:r>
      <w:r w:rsidRPr="00E3787E">
        <w:rPr>
          <w:rFonts w:ascii="Times SUT" w:hAnsi="Times SUT" w:cs="Times SUT"/>
          <w:sz w:val="20"/>
        </w:rPr>
        <w:t xml:space="preserve"> nurmnelk (Dianthus deltoides) </w:t>
      </w:r>
      <w:r w:rsidRPr="00E3787E">
        <w:rPr>
          <w:rFonts w:ascii="Times SUT" w:hAnsi="Times SUT" w:cs="Times SUT"/>
          <w:i/>
          <w:sz w:val="20"/>
        </w:rPr>
        <w:t>kadõ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usõ li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kauss kraavi veereh nurmõ pääl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kadõjuselill 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kadäh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ka|dä·h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h</w:t>
      </w:r>
      <w:r w:rsidRPr="00E3787E">
        <w:rPr>
          <w:rFonts w:ascii="Times SUT" w:hAnsi="Times SUT" w:cs="Times SUT"/>
          <w:sz w:val="20"/>
        </w:rPr>
        <w:t xml:space="preserve">) vaata siin (~ seal), ennäe </w:t>
      </w:r>
      <w:r w:rsidRPr="00E3787E">
        <w:rPr>
          <w:rFonts w:ascii="Times SUT" w:hAnsi="Times SUT" w:cs="Times SUT"/>
          <w:i/>
          <w:sz w:val="20"/>
        </w:rPr>
        <w:t>kadäh saina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päl va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okaetuss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kadä·hh, nüps käeh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siss meil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 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ahn, kadä·hh koh, puu `järgi 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 mii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[nimeks] 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ähnäpuu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</w:t>
      </w:r>
      <w:r w:rsidRPr="00E3787E">
        <w:rPr>
          <w:rFonts w:ascii="Times SUT" w:hAnsi="Times SUT" w:cs="Times SUT"/>
          <w:sz w:val="20"/>
        </w:rPr>
        <w:t xml:space="preserve"> R S Lä </w:t>
      </w:r>
      <w:r w:rsidRPr="00E3787E">
        <w:rPr>
          <w:rFonts w:ascii="Times SUT" w:hAnsi="Times SUT" w:cs="Times SUT"/>
          <w:sz w:val="16"/>
        </w:rPr>
        <w:t>u</w:t>
      </w:r>
      <w:r w:rsidRPr="00E3787E">
        <w:rPr>
          <w:rFonts w:ascii="Times SUT" w:hAnsi="Times SUT" w:cs="Times SUT"/>
          <w:sz w:val="20"/>
        </w:rPr>
        <w:t xml:space="preserve"> Tõs, Vän KPõ TaPõ I </w:t>
      </w:r>
      <w:r w:rsidRPr="00E3787E">
        <w:rPr>
          <w:rFonts w:ascii="Times SUT" w:hAnsi="Times SUT" w:cs="Times SUT"/>
          <w:sz w:val="16"/>
        </w:rPr>
        <w:t>u</w:t>
      </w:r>
      <w:r w:rsidRPr="00E3787E">
        <w:rPr>
          <w:rFonts w:ascii="Times SUT" w:hAnsi="Times SUT" w:cs="Times SUT"/>
          <w:sz w:val="20"/>
        </w:rPr>
        <w:t xml:space="preserve"> Hls Nõo TMr Ote Krl(</w:t>
      </w:r>
      <w:r w:rsidRPr="00E3787E">
        <w:rPr>
          <w:rFonts w:ascii="Times SUT" w:hAnsi="Times SUT" w:cs="Times SUT"/>
          <w:i/>
          <w:sz w:val="20"/>
        </w:rPr>
        <w:t>kai</w:t>
      </w:r>
      <w:r w:rsidRPr="00E3787E">
        <w:rPr>
          <w:rFonts w:ascii="Times SUT" w:hAnsi="Times SUT" w:cs="Times SUT"/>
          <w:sz w:val="20"/>
        </w:rPr>
        <w:t xml:space="preserve">) (silmahaigus) </w:t>
      </w:r>
      <w:r w:rsidRPr="00E3787E">
        <w:rPr>
          <w:rFonts w:ascii="Times SUT" w:hAnsi="Times SUT" w:cs="Times SUT"/>
          <w:i/>
          <w:sz w:val="20"/>
        </w:rPr>
        <w:t>mu poeg oli kaes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sel one kaed `silmidel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kaed ep saa kedagid ära, seda peab `tohter `leikama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Mis ta änam näeb, `silmadel 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kae peal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puhusivad kõvasi ihet ja pienikest `sukrud puoli pi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liga `silma, siss ta sõi selle kae 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luomale sülitati `silma kui kae oli</w:t>
      </w:r>
      <w:r w:rsidRPr="00E3787E">
        <w:rPr>
          <w:rFonts w:ascii="Times SUT" w:hAnsi="Times SUT" w:cs="Times SUT"/>
          <w:sz w:val="20"/>
        </w:rPr>
        <w:t xml:space="preserve"> HJn; </w:t>
      </w:r>
      <w:r w:rsidRPr="00E3787E">
        <w:rPr>
          <w:rFonts w:ascii="Times SUT" w:hAnsi="Times SUT" w:cs="Times SUT"/>
          <w:i/>
          <w:sz w:val="20"/>
        </w:rPr>
        <w:t>silmale kasvab kae `piale, kui äda suab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inimene oma kusega on ära `arstind, valasin `lamba `si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ma, sie sõi kae 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mul omalgi kae mitu `korda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ma pial käind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suure tsõõriku silma, aga kae olli `pääle kasunu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obõsõl lõigatõss kaid silmä päält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</w:t>
      </w:r>
      <w:r w:rsidRPr="00E3787E">
        <w:rPr>
          <w:rFonts w:ascii="Times SUT" w:hAnsi="Times SUT" w:cs="Times SUT"/>
          <w:sz w:val="20"/>
          <w:vertAlign w:val="superscript"/>
        </w:rPr>
        <w:t>4</w:t>
      </w:r>
      <w:r w:rsidRPr="00E3787E">
        <w:rPr>
          <w:rFonts w:ascii="Times SUT" w:hAnsi="Times SUT" w:cs="Times SUT"/>
          <w:sz w:val="20"/>
        </w:rPr>
        <w:t>, kaane, kahe</w:t>
      </w:r>
      <w:r w:rsidRPr="00E3787E">
        <w:rPr>
          <w:rFonts w:ascii="Times SUT" w:hAnsi="Times SUT" w:cs="Times SUT"/>
          <w:sz w:val="20"/>
          <w:vertAlign w:val="superscript"/>
        </w:rPr>
        <w:t>4</w:t>
      </w:r>
      <w:r w:rsidRPr="00E3787E">
        <w:rPr>
          <w:rFonts w:ascii="Times SUT" w:hAnsi="Times SUT" w:cs="Times SUT"/>
          <w:sz w:val="20"/>
        </w:rPr>
        <w:t>, kahle</w:t>
      </w:r>
      <w:r w:rsidRPr="00E3787E">
        <w:rPr>
          <w:rFonts w:ascii="Times SUT" w:hAnsi="Times SUT" w:cs="Times SUT"/>
          <w:sz w:val="20"/>
          <w:vertAlign w:val="superscript"/>
        </w:rPr>
        <w:t>4</w:t>
      </w:r>
      <w:r w:rsidRPr="00E3787E">
        <w:rPr>
          <w:rFonts w:ascii="Times SUT" w:hAnsi="Times SUT" w:cs="Times SUT"/>
          <w:sz w:val="20"/>
        </w:rPr>
        <w:t>, kaede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kale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kalu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</w:t>
      </w:r>
      <w:r w:rsidRPr="00E3787E">
        <w:rPr>
          <w:rFonts w:ascii="Times SUT" w:hAnsi="Times SUT" w:cs="Times SUT"/>
          <w:sz w:val="20"/>
        </w:rPr>
        <w:t xml:space="preserve"> Pöi Kse Han Var Mih PJg, g </w:t>
      </w:r>
      <w:r w:rsidRPr="00E3787E">
        <w:rPr>
          <w:rFonts w:ascii="Times SUT" w:hAnsi="Times SUT" w:cs="Times SUT"/>
          <w:i/>
          <w:sz w:val="20"/>
        </w:rPr>
        <w:t>kae</w:t>
      </w:r>
      <w:r w:rsidRPr="00E3787E">
        <w:rPr>
          <w:rFonts w:ascii="Times SUT" w:hAnsi="Times SUT" w:cs="Times SUT"/>
          <w:sz w:val="20"/>
        </w:rPr>
        <w:t xml:space="preserve"> Muh Hi Rap, g </w:t>
      </w:r>
      <w:r w:rsidRPr="00E3787E">
        <w:rPr>
          <w:rFonts w:ascii="Times SUT" w:hAnsi="Times SUT" w:cs="Times SUT"/>
          <w:i/>
          <w:sz w:val="20"/>
        </w:rPr>
        <w:t>`kaeda</w:t>
      </w:r>
      <w:r w:rsidRPr="00E3787E">
        <w:rPr>
          <w:rFonts w:ascii="Times SUT" w:hAnsi="Times SUT" w:cs="Times SUT"/>
          <w:sz w:val="20"/>
        </w:rPr>
        <w:t xml:space="preserve"> PJg Kse kade </w:t>
      </w:r>
      <w:r w:rsidRPr="00E3787E">
        <w:rPr>
          <w:rFonts w:ascii="Times SUT" w:hAnsi="Times SUT" w:cs="Times SUT"/>
          <w:i/>
          <w:sz w:val="20"/>
        </w:rPr>
        <w:t>kae inimese katel ei kee `rasva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vaadab kae selmaga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jah `seuke kae inimene, kis `vaatab su looma `piale, et selle loomal oo siis üks viga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Naa kae ja ihnus, et ei anna teisel inimesel kibi kua piad `peksa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üks kae ja 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 inimene, ees ea ja taga persi `lõikab su `kaela</w:t>
      </w:r>
      <w:r w:rsidRPr="00E3787E">
        <w:rPr>
          <w:rFonts w:ascii="Times SUT" w:hAnsi="Times SUT" w:cs="Times SUT"/>
          <w:sz w:val="20"/>
        </w:rPr>
        <w:t xml:space="preserve"> PJg || paha, ebameeldiv </w:t>
      </w:r>
      <w:r w:rsidRPr="00E3787E">
        <w:rPr>
          <w:rFonts w:ascii="Times SUT" w:hAnsi="Times SUT" w:cs="Times SUT"/>
          <w:i/>
          <w:sz w:val="20"/>
        </w:rPr>
        <w:t>ma ei taha, et ta sedasi sabaga `mööda `sääri lööb, see nii kae</w:t>
      </w:r>
      <w:r w:rsidRPr="00E3787E">
        <w:rPr>
          <w:rFonts w:ascii="Times SUT" w:hAnsi="Times SUT" w:cs="Times SUT"/>
          <w:sz w:val="20"/>
        </w:rPr>
        <w:t xml:space="preserve"> Rap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kaeba-</w:t>
      </w:r>
      <w:r w:rsidRPr="00E3787E">
        <w:rPr>
          <w:rFonts w:ascii="Times SUT" w:hAnsi="Times SUT" w:cs="Times SUT"/>
          <w:sz w:val="20"/>
        </w:rPr>
        <w:t xml:space="preserve"> kaebu- </w:t>
      </w:r>
      <w:r w:rsidRPr="00E3787E">
        <w:rPr>
          <w:rFonts w:ascii="Times SUT" w:hAnsi="Times SUT" w:cs="Times SUT"/>
          <w:i/>
          <w:sz w:val="20"/>
        </w:rPr>
        <w:t>`kaiba jaan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Kuula aga sihantsed kaebakotti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See on üks igavene kaibajaak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Juku on kaebakott</w:t>
      </w:r>
      <w:r w:rsidRPr="00E3787E">
        <w:rPr>
          <w:rFonts w:ascii="Times SUT" w:hAnsi="Times SUT" w:cs="Times SUT"/>
          <w:sz w:val="20"/>
        </w:rPr>
        <w:t xml:space="preserve"> Rei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kaebe-, kaevu-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Style w:val="ms1"/>
          <w:rFonts w:ascii="Times SUT" w:hAnsi="Times SUT" w:cs="Times SUT"/>
        </w:rPr>
        <w:t>kaebama1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`kaebama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</w:rPr>
        <w:t xml:space="preserve"> Lä, Tõs Kei Juu HaId Koe Kad TaPõ, </w:t>
      </w:r>
      <w:r w:rsidRPr="00E3787E">
        <w:rPr>
          <w:rFonts w:ascii="Times SUT" w:hAnsi="Times SUT" w:cs="Times SUT"/>
          <w:i/>
        </w:rPr>
        <w:t xml:space="preserve">`kaibama </w:t>
      </w:r>
      <w:r w:rsidRPr="00E3787E">
        <w:rPr>
          <w:rFonts w:ascii="Times SUT" w:hAnsi="Times SUT" w:cs="Times SUT"/>
        </w:rPr>
        <w:t>R(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 xml:space="preserve">ie </w:t>
      </w:r>
      <w:r w:rsidRPr="00E3787E">
        <w:rPr>
          <w:rFonts w:ascii="Times SUT" w:hAnsi="Times SUT" w:cs="Times SUT"/>
        </w:rPr>
        <w:t>Lüg) S (`</w:t>
      </w:r>
      <w:r w:rsidRPr="00E3787E">
        <w:rPr>
          <w:rFonts w:ascii="Times SUT" w:hAnsi="Times SUT" w:cs="Times SUT"/>
          <w:i/>
        </w:rPr>
        <w:t>kae-</w:t>
      </w:r>
      <w:r w:rsidRPr="00E3787E">
        <w:rPr>
          <w:rFonts w:ascii="Times SUT" w:hAnsi="Times SUT" w:cs="Times SUT"/>
        </w:rPr>
        <w:t xml:space="preserve"> Emm Rei) Kse Var Pä Ksi KJn Vil Trv T V(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mma</w:t>
      </w:r>
      <w:r w:rsidRPr="00E3787E">
        <w:rPr>
          <w:rFonts w:ascii="Times SUT" w:hAnsi="Times SUT" w:cs="Times SUT"/>
        </w:rPr>
        <w:t xml:space="preserve">), </w:t>
      </w:r>
      <w:r w:rsidRPr="00E3787E">
        <w:rPr>
          <w:rFonts w:ascii="Times SUT" w:hAnsi="Times SUT" w:cs="Times SUT"/>
          <w:i/>
        </w:rPr>
        <w:noBreakHyphen/>
        <w:t xml:space="preserve">me </w:t>
      </w:r>
      <w:r w:rsidRPr="00E3787E">
        <w:rPr>
          <w:rFonts w:ascii="Times SUT" w:hAnsi="Times SUT" w:cs="Times SUT"/>
        </w:rPr>
        <w:t>M San</w:t>
      </w:r>
      <w:r w:rsidRPr="00E3787E">
        <w:rPr>
          <w:rFonts w:ascii="Times SUT" w:hAnsi="Times SUT" w:cs="Times SUT"/>
          <w:i/>
        </w:rPr>
        <w:t xml:space="preserve">, </w:t>
      </w:r>
      <w:r w:rsidRPr="00E3787E">
        <w:rPr>
          <w:rFonts w:ascii="Times SUT" w:hAnsi="Times SUT" w:cs="Times SUT"/>
          <w:i/>
        </w:rPr>
        <w:noBreakHyphen/>
        <w:t xml:space="preserve">mõ </w:t>
      </w:r>
      <w:r w:rsidRPr="00E3787E">
        <w:rPr>
          <w:rFonts w:ascii="Times SUT" w:hAnsi="Times SUT" w:cs="Times SUT"/>
        </w:rPr>
        <w:t xml:space="preserve">San Krl, </w:t>
      </w:r>
      <w:r w:rsidRPr="00E3787E">
        <w:rPr>
          <w:rFonts w:ascii="Times SUT" w:hAnsi="Times SUT" w:cs="Times SUT"/>
          <w:i/>
        </w:rPr>
        <w:t xml:space="preserve">`kaevama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</w:rPr>
        <w:t xml:space="preserve"> Lä, Mih HaLä Kos Jä Kod Plt Pil Vil; da-inf </w:t>
      </w:r>
      <w:r w:rsidRPr="00E3787E">
        <w:rPr>
          <w:rFonts w:ascii="Times SUT" w:hAnsi="Times SUT" w:cs="Times SUT"/>
          <w:i/>
        </w:rPr>
        <w:t>kaevata</w:t>
      </w:r>
      <w:r w:rsidRPr="00E3787E">
        <w:rPr>
          <w:rFonts w:ascii="Times SUT" w:hAnsi="Times SUT" w:cs="Times SUT"/>
        </w:rPr>
        <w:t xml:space="preserve"> Muh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</w:rPr>
        <w:t xml:space="preserve"> L(</w:t>
      </w:r>
      <w:r w:rsidRPr="00E3787E">
        <w:rPr>
          <w:rFonts w:ascii="Times SUT" w:hAnsi="Times SUT" w:cs="Times SUT"/>
          <w:i/>
        </w:rPr>
        <w:t>kaõ-</w:t>
      </w:r>
      <w:r w:rsidRPr="00E3787E">
        <w:rPr>
          <w:rFonts w:ascii="Times SUT" w:hAnsi="Times SUT" w:cs="Times SUT"/>
        </w:rPr>
        <w:t xml:space="preserve"> Khn), HaLä HJn JMd Kad I Plt Vil Trv TLä Rõn, </w:t>
      </w:r>
      <w:r w:rsidRPr="00E3787E">
        <w:rPr>
          <w:rFonts w:ascii="Times SUT" w:hAnsi="Times SUT" w:cs="Times SUT"/>
          <w:i/>
        </w:rPr>
        <w:t xml:space="preserve">`kae- </w:t>
      </w:r>
      <w:r w:rsidRPr="00E3787E">
        <w:rPr>
          <w:rFonts w:ascii="Times SUT" w:hAnsi="Times SUT" w:cs="Times SUT"/>
          <w:sz w:val="16"/>
        </w:rPr>
        <w:t>u</w:t>
      </w:r>
      <w:r w:rsidRPr="00E3787E">
        <w:rPr>
          <w:rFonts w:ascii="Times SUT" w:hAnsi="Times SUT" w:cs="Times SUT"/>
        </w:rPr>
        <w:t xml:space="preserve"> Jõe</w:t>
      </w:r>
      <w:r w:rsidRPr="00E3787E">
        <w:rPr>
          <w:rFonts w:ascii="Times SUT" w:hAnsi="Times SUT" w:cs="Times SUT"/>
          <w:i/>
        </w:rPr>
        <w:t xml:space="preserve">, kaivata </w:t>
      </w:r>
      <w:r w:rsidRPr="00E3787E">
        <w:rPr>
          <w:rFonts w:ascii="Times SUT" w:hAnsi="Times SUT" w:cs="Times SUT"/>
        </w:rPr>
        <w:t>Khk Vll Pöi Rei Kse Han Tõs Võn(</w:t>
      </w:r>
      <w:r w:rsidRPr="00E3787E">
        <w:rPr>
          <w:rFonts w:ascii="Times SUT" w:hAnsi="Times SUT" w:cs="Times SUT"/>
          <w:i/>
        </w:rPr>
        <w:t>kaa</w:t>
      </w:r>
      <w:r w:rsidR="00E3787E" w:rsidRPr="00E3787E">
        <w:rPr>
          <w:rFonts w:ascii="Times SUT" w:hAnsi="Times SUT" w:cs="Times SUT"/>
          <w:i/>
        </w:rPr>
        <w:t>v́</w:t>
      </w:r>
      <w:r w:rsidRPr="00E3787E">
        <w:rPr>
          <w:rFonts w:ascii="Times SUT" w:hAnsi="Times SUT" w:cs="Times SUT"/>
          <w:i/>
        </w:rPr>
        <w:t>-, kaab</w:t>
      </w:r>
      <w:r w:rsidRPr="00E3787E">
        <w:rPr>
          <w:rFonts w:ascii="Times SUT" w:hAnsi="Times SUT" w:cs="Times SUT"/>
          <w:i/>
        </w:rPr>
        <w:noBreakHyphen/>
      </w:r>
      <w:r w:rsidRPr="00E3787E">
        <w:rPr>
          <w:rFonts w:ascii="Times SUT" w:hAnsi="Times SUT" w:cs="Times SUT"/>
        </w:rPr>
        <w:t>)</w:t>
      </w:r>
      <w:r w:rsidRPr="00E3787E">
        <w:rPr>
          <w:rFonts w:ascii="Times SUT" w:hAnsi="Times SUT" w:cs="Times SUT"/>
          <w:i/>
        </w:rPr>
        <w:t xml:space="preserve">, </w:t>
      </w:r>
      <w:r w:rsidRPr="00E3787E">
        <w:rPr>
          <w:rFonts w:ascii="Times SUT" w:hAnsi="Times SUT" w:cs="Times SUT"/>
          <w:i/>
        </w:rPr>
        <w:noBreakHyphen/>
        <w:t xml:space="preserve">te </w:t>
      </w:r>
      <w:r w:rsidRPr="00E3787E">
        <w:rPr>
          <w:rFonts w:ascii="Times SUT" w:hAnsi="Times SUT" w:cs="Times SUT"/>
        </w:rPr>
        <w:t xml:space="preserve">Krk Hls, </w:t>
      </w:r>
      <w:r w:rsidRPr="00E3787E">
        <w:rPr>
          <w:rFonts w:ascii="Times SUT" w:hAnsi="Times SUT" w:cs="Times SUT"/>
          <w:i/>
        </w:rPr>
        <w:noBreakHyphen/>
        <w:t xml:space="preserve">de </w:t>
      </w:r>
      <w:r w:rsidRPr="00E3787E">
        <w:rPr>
          <w:rFonts w:ascii="Times SUT" w:hAnsi="Times SUT" w:cs="Times SUT"/>
        </w:rPr>
        <w:t>Krk Krl</w:t>
      </w:r>
      <w:r w:rsidRPr="00E3787E">
        <w:rPr>
          <w:rFonts w:ascii="Times SUT" w:hAnsi="Times SUT" w:cs="Times SUT"/>
          <w:i/>
        </w:rPr>
        <w:t xml:space="preserve">, </w:t>
      </w:r>
      <w:r w:rsidRPr="00E3787E">
        <w:rPr>
          <w:rFonts w:ascii="Times SUT" w:hAnsi="Times SUT" w:cs="Times SUT"/>
          <w:i/>
        </w:rPr>
        <w:noBreakHyphen/>
        <w:t>da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Urv Plv</w:t>
      </w:r>
      <w:r w:rsidRPr="00E3787E">
        <w:rPr>
          <w:rFonts w:ascii="Times SUT" w:hAnsi="Times SUT" w:cs="Times SUT"/>
          <w:i/>
        </w:rPr>
        <w:t>, kaavada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Har Rõu/</w:t>
      </w:r>
      <w:r w:rsidRPr="00E3787E">
        <w:rPr>
          <w:rFonts w:ascii="Times SUT" w:hAnsi="Times SUT" w:cs="Times SUT"/>
        </w:rPr>
        <w:noBreakHyphen/>
      </w:r>
      <w:r w:rsidR="00E3787E" w:rsidRPr="00E3787E">
        <w:rPr>
          <w:rFonts w:ascii="Times SUT" w:hAnsi="Times SUT" w:cs="Times SUT"/>
          <w:i/>
        </w:rPr>
        <w:t>v́</w:t>
      </w:r>
      <w:r w:rsidRPr="00E3787E">
        <w:rPr>
          <w:rFonts w:ascii="Times SUT" w:hAnsi="Times SUT" w:cs="Times SUT"/>
        </w:rPr>
        <w:noBreakHyphen/>
        <w:t xml:space="preserve">/, </w:t>
      </w:r>
      <w:r w:rsidRPr="00E3787E">
        <w:rPr>
          <w:rFonts w:ascii="Times SUT" w:hAnsi="Times SUT" w:cs="Times SUT"/>
          <w:i/>
        </w:rPr>
        <w:t>`kaavada, kaavata</w:t>
      </w:r>
      <w:r w:rsidRPr="00E3787E">
        <w:rPr>
          <w:rFonts w:ascii="Times SUT" w:hAnsi="Times SUT" w:cs="Times SUT"/>
        </w:rPr>
        <w:t xml:space="preserve"> Lei, </w:t>
      </w:r>
      <w:r w:rsidRPr="00E3787E">
        <w:rPr>
          <w:rFonts w:ascii="Times SUT" w:hAnsi="Times SUT" w:cs="Times SUT"/>
          <w:i/>
        </w:rPr>
        <w:t xml:space="preserve">`kaebada </w:t>
      </w:r>
      <w:r w:rsidRPr="00E3787E">
        <w:rPr>
          <w:rFonts w:ascii="Times SUT" w:hAnsi="Times SUT" w:cs="Times SUT"/>
        </w:rPr>
        <w:t>Rei Pär Juu Iis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Kod</w:t>
      </w:r>
      <w:r w:rsidRPr="00E3787E">
        <w:rPr>
          <w:rFonts w:ascii="Times SUT" w:hAnsi="Times SUT" w:cs="Times SUT"/>
          <w:i/>
        </w:rPr>
        <w:t xml:space="preserve"> kaebata </w:t>
      </w:r>
      <w:r w:rsidRPr="00E3787E">
        <w:rPr>
          <w:rFonts w:ascii="Times SUT" w:hAnsi="Times SUT" w:cs="Times SUT"/>
        </w:rPr>
        <w:t xml:space="preserve">Mär Hää KJn, </w:t>
      </w:r>
      <w:r w:rsidRPr="00E3787E">
        <w:rPr>
          <w:rFonts w:ascii="Times SUT" w:hAnsi="Times SUT" w:cs="Times SUT"/>
          <w:i/>
        </w:rPr>
        <w:t xml:space="preserve">`kaibada </w:t>
      </w:r>
      <w:r w:rsidRPr="00E3787E">
        <w:rPr>
          <w:rFonts w:ascii="Times SUT" w:hAnsi="Times SUT" w:cs="Times SUT"/>
        </w:rPr>
        <w:t xml:space="preserve">R S Hää,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de</w:t>
      </w:r>
      <w:r w:rsidRPr="00E3787E">
        <w:rPr>
          <w:rFonts w:ascii="Times SUT" w:hAnsi="Times SUT" w:cs="Times SUT"/>
        </w:rPr>
        <w:t xml:space="preserve"> Hls</w:t>
      </w:r>
      <w:r w:rsidRPr="00E3787E">
        <w:rPr>
          <w:rFonts w:ascii="Times SUT" w:hAnsi="Times SUT" w:cs="Times SUT"/>
          <w:i/>
        </w:rPr>
        <w:t xml:space="preserve">, kaibata </w:t>
      </w:r>
      <w:r w:rsidRPr="00E3787E">
        <w:rPr>
          <w:rFonts w:ascii="Times SUT" w:hAnsi="Times SUT" w:cs="Times SUT"/>
        </w:rPr>
        <w:t>Phl Hää</w:t>
      </w:r>
      <w:r w:rsidRPr="00E3787E">
        <w:rPr>
          <w:rFonts w:ascii="Times SUT" w:hAnsi="Times SUT" w:cs="Times SUT"/>
          <w:i/>
        </w:rPr>
        <w:t xml:space="preserve">, </w:t>
      </w:r>
      <w:r w:rsidRPr="00E3787E">
        <w:rPr>
          <w:rFonts w:ascii="Times SUT" w:hAnsi="Times SUT" w:cs="Times SUT"/>
          <w:i/>
        </w:rPr>
        <w:noBreakHyphen/>
        <w:t>da</w:t>
      </w:r>
      <w:r w:rsidRPr="00E3787E">
        <w:rPr>
          <w:rFonts w:ascii="Times SUT" w:hAnsi="Times SUT" w:cs="Times SUT"/>
          <w:vertAlign w:val="superscript"/>
        </w:rPr>
        <w:t>(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vertAlign w:val="superscript"/>
        </w:rPr>
        <w:t>)</w:t>
      </w:r>
      <w:r w:rsidRPr="00E3787E">
        <w:rPr>
          <w:rFonts w:ascii="Times SUT" w:hAnsi="Times SUT" w:cs="Times SUT"/>
        </w:rPr>
        <w:t xml:space="preserve">Rõu Vas Se, </w:t>
      </w:r>
      <w:r w:rsidRPr="00E3787E">
        <w:rPr>
          <w:rFonts w:ascii="Times SUT" w:hAnsi="Times SUT" w:cs="Times SUT"/>
          <w:i/>
        </w:rPr>
        <w:noBreakHyphen/>
        <w:t>dõ</w:t>
      </w:r>
      <w:r w:rsidRPr="00E3787E">
        <w:rPr>
          <w:rFonts w:ascii="Times SUT" w:hAnsi="Times SUT" w:cs="Times SUT"/>
          <w:vertAlign w:val="superscript"/>
        </w:rPr>
        <w:t>(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vertAlign w:val="superscript"/>
        </w:rPr>
        <w:t>)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San Krl</w:t>
      </w:r>
      <w:r w:rsidRPr="00E3787E">
        <w:rPr>
          <w:rFonts w:ascii="Times SUT" w:hAnsi="Times SUT" w:cs="Times SUT"/>
          <w:i/>
        </w:rPr>
        <w:t xml:space="preserve">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kellegi kohta süüdistades midagi teatama </w:t>
      </w:r>
      <w:r w:rsidRPr="00E3787E">
        <w:rPr>
          <w:rFonts w:ascii="Times SUT" w:hAnsi="Times SUT" w:cs="Times SUT"/>
          <w:i/>
          <w:sz w:val="20"/>
        </w:rPr>
        <w:t>mina `kaibama en tule, en taha `kaiba</w:t>
      </w:r>
      <w:r w:rsidRPr="00E3787E">
        <w:rPr>
          <w:rFonts w:ascii="Times SUT" w:hAnsi="Times SUT" w:cs="Times SUT"/>
          <w:sz w:val="20"/>
        </w:rPr>
        <w:t xml:space="preserve"> Vai; Räägi, räägi rähnule ~ räägule ja </w:t>
      </w:r>
      <w:r w:rsidRPr="00E3787E">
        <w:rPr>
          <w:rFonts w:ascii="Times SUT" w:hAnsi="Times SUT" w:cs="Times SUT"/>
          <w:i/>
          <w:sz w:val="20"/>
        </w:rPr>
        <w:t>kaiba</w:t>
      </w:r>
      <w:r w:rsidRPr="00E3787E">
        <w:rPr>
          <w:rFonts w:ascii="Times SUT" w:hAnsi="Times SUT" w:cs="Times SUT"/>
          <w:sz w:val="20"/>
        </w:rPr>
        <w:t xml:space="preserve"> kirju kassile Jäm; </w:t>
      </w:r>
      <w:r w:rsidRPr="00E3787E">
        <w:rPr>
          <w:rFonts w:ascii="Times SUT" w:hAnsi="Times SUT" w:cs="Times SUT"/>
          <w:i/>
          <w:sz w:val="20"/>
        </w:rPr>
        <w:t>lapsed `kaibavad ükstese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mis sellest `kaibamesest kasu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 xml:space="preserve">`kaibama ei `tohtind `menna, ema `ütles et `kaibaja saab ennem ja teest </w:t>
      </w:r>
      <w:r w:rsidRPr="00E3787E">
        <w:rPr>
          <w:rFonts w:ascii="Times SUT" w:hAnsi="Times SUT" w:cs="Times SUT"/>
          <w:sz w:val="20"/>
        </w:rPr>
        <w:t xml:space="preserve">(teised) </w:t>
      </w:r>
      <w:r w:rsidRPr="00E3787E">
        <w:rPr>
          <w:rFonts w:ascii="Times SUT" w:hAnsi="Times SUT" w:cs="Times SUT"/>
          <w:i/>
          <w:sz w:val="20"/>
        </w:rPr>
        <w:t>takka järele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Kaiba </w:t>
      </w:r>
      <w:r w:rsidRPr="00E3787E">
        <w:rPr>
          <w:rFonts w:ascii="Times SUT" w:hAnsi="Times SUT" w:cs="Times SUT"/>
          <w:sz w:val="20"/>
        </w:rPr>
        <w:t xml:space="preserve">kassile, räägi räimele, valetle vana emisele Mih; </w:t>
      </w:r>
      <w:r w:rsidRPr="00E3787E">
        <w:rPr>
          <w:rFonts w:ascii="Times SUT" w:hAnsi="Times SUT" w:cs="Times SUT"/>
          <w:i/>
          <w:sz w:val="20"/>
        </w:rPr>
        <w:t>`peale`kaivajasi ei oln, `keegi ei `kaivan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`kaiva, `kaiva 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sile, räägi räeme ro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ile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inimest akkast juba `pääle `kaibama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`Kaiba, `kaiba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sile, koeraga käi kohut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 xml:space="preserve">nagu vana susi, `kaibab ja susistab </w:t>
      </w:r>
      <w:r w:rsidRPr="00E3787E">
        <w:rPr>
          <w:rFonts w:ascii="Times SUT" w:hAnsi="Times SUT" w:cs="Times SUT"/>
          <w:sz w:val="20"/>
        </w:rPr>
        <w:t xml:space="preserve">Saa; </w:t>
      </w:r>
      <w:r w:rsidRPr="00E3787E">
        <w:rPr>
          <w:rFonts w:ascii="Times SUT" w:hAnsi="Times SUT" w:cs="Times SUT"/>
          <w:i/>
          <w:sz w:val="20"/>
        </w:rPr>
        <w:t>ta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litaea läks `mõisa `kaevama, et saanarahvas ei tule `tööle</w:t>
      </w:r>
      <w:r w:rsidRPr="00E3787E">
        <w:rPr>
          <w:rFonts w:ascii="Times SUT" w:hAnsi="Times SUT" w:cs="Times SUT"/>
          <w:sz w:val="20"/>
        </w:rPr>
        <w:t xml:space="preserve"> Ann; </w:t>
      </w:r>
      <w:r w:rsidRPr="00E3787E">
        <w:rPr>
          <w:rFonts w:ascii="Times SUT" w:hAnsi="Times SUT" w:cs="Times SUT"/>
          <w:i/>
          <w:sz w:val="20"/>
        </w:rPr>
        <w:t>kaevasin ärä emäle, et sina minoda leid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nemäd `kaevasid `piäle, `tu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ligi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</w:t>
      </w:r>
      <w:r w:rsidRPr="00E3787E">
        <w:rPr>
          <w:rFonts w:ascii="Times SUT" w:hAnsi="Times SUT" w:cs="Times SUT"/>
          <w:sz w:val="20"/>
        </w:rPr>
        <w:t xml:space="preserve"> [see lugu] KJn; </w:t>
      </w:r>
      <w:r w:rsidRPr="00E3787E">
        <w:rPr>
          <w:rFonts w:ascii="Times SUT" w:hAnsi="Times SUT" w:cs="Times SUT"/>
          <w:i/>
          <w:sz w:val="20"/>
        </w:rPr>
        <w:t>kuri ja tige inime, `kaivab teese `pääle</w:t>
      </w:r>
      <w:r w:rsidRPr="00E3787E">
        <w:rPr>
          <w:rFonts w:ascii="Times SUT" w:hAnsi="Times SUT" w:cs="Times SUT"/>
          <w:sz w:val="20"/>
        </w:rPr>
        <w:t xml:space="preserve"> Vil;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mõni asi nüid är kaevate, kas sa `kaibamede ei või jättä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nüid om Mari jäl kaevate tal</w:t>
      </w:r>
      <w:r w:rsidRPr="00E3787E">
        <w:rPr>
          <w:rFonts w:ascii="Times SUT" w:hAnsi="Times SUT" w:cs="Times SUT"/>
          <w:sz w:val="20"/>
        </w:rPr>
        <w:t xml:space="preserve"> (ta kaebab Mari peale); </w:t>
      </w:r>
      <w:r w:rsidRPr="00E3787E">
        <w:rPr>
          <w:rFonts w:ascii="Times SUT" w:hAnsi="Times SUT" w:cs="Times SUT"/>
          <w:i/>
          <w:sz w:val="20"/>
        </w:rPr>
        <w:t xml:space="preserve">poiss, mis sa sait selle `kaibamise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st. tatti, `leibä või tallekse `paska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esi om tu pää koerõstigu tegijä, aga tõ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 pääle `kaibab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ku laits medä tei, siss emäk kaevass ette mehele,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pe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[lapsi] Rõn; </w:t>
      </w:r>
      <w:r w:rsidRPr="00E3787E">
        <w:rPr>
          <w:rFonts w:ascii="Times SUT" w:hAnsi="Times SUT" w:cs="Times SUT"/>
          <w:i/>
          <w:sz w:val="20"/>
        </w:rPr>
        <w:t>kaibat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l, taheti är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viiä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.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näet kaibatu nii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 xml:space="preserve">vihalanõ `kaibass pääle </w:t>
      </w:r>
      <w:r w:rsidRPr="00E3787E">
        <w:rPr>
          <w:rFonts w:ascii="Times SUT" w:hAnsi="Times SUT" w:cs="Times SUT"/>
          <w:sz w:val="20"/>
        </w:rPr>
        <w:t xml:space="preserve">Plv;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kiä `kaiba ai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siss olõ õi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midäginä, 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 xml:space="preserve">ku kaibatass 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nnõ, siss om tra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v säläh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 xml:space="preserve">Mis kaibamise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 sait, kas tatiga võid-leibä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timä kaiba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mu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päle ilm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ända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ma `kaiba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</w:t>
      </w:r>
      <w:r w:rsidRPr="00E3787E">
        <w:rPr>
          <w:rFonts w:ascii="Times SUT" w:hAnsi="Times SUT" w:cs="Times SUT"/>
          <w:sz w:val="20"/>
        </w:rPr>
        <w:t xml:space="preserve"> (tema peale) Lei || kohtusse kaebama </w:t>
      </w:r>
      <w:r w:rsidRPr="00E3787E">
        <w:rPr>
          <w:rFonts w:ascii="Times SUT" w:hAnsi="Times SUT" w:cs="Times SUT"/>
          <w:i/>
          <w:sz w:val="20"/>
        </w:rPr>
        <w:t>`muidu ei saa kohot edesi `kaibada, piäb `kontsijuòni</w:t>
      </w:r>
      <w:r w:rsidRPr="00E3787E">
        <w:rPr>
          <w:rFonts w:ascii="Times SUT" w:hAnsi="Times SUT" w:cs="Times SUT"/>
          <w:sz w:val="20"/>
        </w:rPr>
        <w:t xml:space="preserve"> (kautsjoni) </w:t>
      </w:r>
      <w:r w:rsidRPr="00E3787E">
        <w:rPr>
          <w:rFonts w:ascii="Times SUT" w:hAnsi="Times SUT" w:cs="Times SUT"/>
          <w:i/>
          <w:sz w:val="20"/>
        </w:rPr>
        <w:t>`sisse `maksama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kui sa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p maksa, kaivatse sind `kohtu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selle `kohtuss kaevanu ja miu tunnistusess kaevanu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timä kaava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`sisse minnu, `kuhtudõ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kaavati `ümbre</w:t>
      </w:r>
      <w:r w:rsidRPr="00E3787E">
        <w:rPr>
          <w:rFonts w:ascii="Times SUT" w:hAnsi="Times SUT" w:cs="Times SUT"/>
          <w:sz w:val="20"/>
        </w:rPr>
        <w:t xml:space="preserve"> (kaevati edasi); </w:t>
      </w:r>
      <w:r w:rsidRPr="00E3787E">
        <w:rPr>
          <w:rFonts w:ascii="Times SUT" w:hAnsi="Times SUT" w:cs="Times SUT"/>
          <w:i/>
          <w:sz w:val="20"/>
        </w:rPr>
        <w:t>`kuhtu kulu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piat enne vällä `masma, siss saat edesi kaavada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gõ edimene `kaibamine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valla `kuhtudõ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esä `tahtsõ hiidütäjät `kohtohe kaibada</w:t>
      </w:r>
      <w:r w:rsidRPr="00E3787E">
        <w:rPr>
          <w:rFonts w:ascii="Times SUT" w:hAnsi="Times SUT" w:cs="Times SUT"/>
          <w:sz w:val="20"/>
        </w:rPr>
        <w:t xml:space="preserve">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kurtma, hädaldama </w:t>
      </w:r>
      <w:r w:rsidRPr="00E3787E">
        <w:rPr>
          <w:rFonts w:ascii="Times SUT" w:hAnsi="Times SUT" w:cs="Times SUT"/>
          <w:i/>
          <w:sz w:val="20"/>
        </w:rPr>
        <w:t>`lapsed `kaibavad `nälga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ma akkasi lastel seda `kaivama, et ma oles tüssata saan</w:t>
      </w:r>
      <w:r w:rsidRPr="00E3787E">
        <w:rPr>
          <w:rFonts w:ascii="Times SUT" w:hAnsi="Times SUT" w:cs="Times SUT"/>
          <w:sz w:val="20"/>
        </w:rPr>
        <w:t xml:space="preserve"> Lih; </w:t>
      </w:r>
      <w:r w:rsidRPr="00E3787E">
        <w:rPr>
          <w:rFonts w:ascii="Times SUT" w:hAnsi="Times SUT" w:cs="Times SUT"/>
          <w:i/>
          <w:sz w:val="20"/>
        </w:rPr>
        <w:t>`kaivas irmust valu sees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>ega ma taha pattu kaevata, küll oli kõht vaest tühi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paelu na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te`rahvid ikke `kaevavad seda `jooksjad</w:t>
      </w:r>
      <w:r w:rsidRPr="00E3787E">
        <w:rPr>
          <w:rFonts w:ascii="Times SUT" w:hAnsi="Times SUT" w:cs="Times SUT"/>
          <w:sz w:val="20"/>
        </w:rPr>
        <w:t xml:space="preserve"> Tür; [mees] </w:t>
      </w:r>
      <w:r w:rsidRPr="00E3787E">
        <w:rPr>
          <w:rFonts w:ascii="Times SUT" w:hAnsi="Times SUT" w:cs="Times SUT"/>
          <w:i/>
          <w:sz w:val="20"/>
        </w:rPr>
        <w:t>`kaevab `jalgu</w:t>
      </w:r>
      <w:r w:rsidRPr="00E3787E">
        <w:rPr>
          <w:rFonts w:ascii="Times SUT" w:hAnsi="Times SUT" w:cs="Times SUT"/>
          <w:sz w:val="20"/>
        </w:rPr>
        <w:t xml:space="preserve"> (kurdab, et jalad haiged) Pil; </w:t>
      </w:r>
      <w:r w:rsidRPr="00E3787E">
        <w:rPr>
          <w:rFonts w:ascii="Times SUT" w:hAnsi="Times SUT" w:cs="Times SUT"/>
          <w:i/>
          <w:sz w:val="20"/>
        </w:rPr>
        <w:t xml:space="preserve">`kaebab et elu alb </w:t>
      </w:r>
      <w:r w:rsidRPr="00E3787E">
        <w:rPr>
          <w:rFonts w:ascii="Times SUT" w:hAnsi="Times SUT" w:cs="Times SUT"/>
          <w:sz w:val="20"/>
        </w:rPr>
        <w:t xml:space="preserve">Trm; </w:t>
      </w:r>
      <w:r w:rsidRPr="00E3787E">
        <w:rPr>
          <w:rFonts w:ascii="Times SUT" w:hAnsi="Times SUT" w:cs="Times SUT"/>
          <w:i/>
          <w:sz w:val="20"/>
        </w:rPr>
        <w:t>näväd kaevasid et 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ei `s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mä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kõik inimesed `kaebavad nüid `jalgu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ta `kaibass ütte`puhku `e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de valusit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 xml:space="preserve">noore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`kaibava et, `ambavalu võtap meele pääst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ega Nuka Mari ei üteldä valu `kaibava</w:t>
      </w:r>
      <w:r w:rsidRPr="00E3787E">
        <w:rPr>
          <w:rFonts w:ascii="Times SUT" w:hAnsi="Times SUT" w:cs="Times SUT"/>
          <w:sz w:val="20"/>
        </w:rPr>
        <w:t xml:space="preserve"> Nõo;  </w:t>
      </w:r>
      <w:r w:rsidRPr="00E3787E">
        <w:rPr>
          <w:rFonts w:ascii="Times SUT" w:hAnsi="Times SUT" w:cs="Times SUT"/>
          <w:i/>
          <w:sz w:val="20"/>
        </w:rPr>
        <w:t>kaa</w:t>
      </w:r>
      <w:r w:rsidR="00E3787E" w:rsidRPr="00E3787E">
        <w:rPr>
          <w:rFonts w:ascii="Times SUT" w:hAnsi="Times SUT" w:cs="Times SUT"/>
          <w:i/>
          <w:sz w:val="20"/>
        </w:rPr>
        <w:t>v́</w:t>
      </w:r>
      <w:r w:rsidRPr="00E3787E">
        <w:rPr>
          <w:rFonts w:ascii="Times SUT" w:hAnsi="Times SUT" w:cs="Times SUT"/>
          <w:i/>
          <w:sz w:val="20"/>
        </w:rPr>
        <w:t>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mitu kõrd et luu`painaja tedä vaa</w:t>
      </w:r>
      <w:r w:rsidR="00E3787E" w:rsidRPr="00E3787E">
        <w:rPr>
          <w:rFonts w:ascii="Times SUT" w:hAnsi="Times SUT" w:cs="Times SUT"/>
          <w:i/>
          <w:sz w:val="20"/>
        </w:rPr>
        <w:t>v́</w:t>
      </w:r>
      <w:r w:rsidRPr="00E3787E">
        <w:rPr>
          <w:rFonts w:ascii="Times SUT" w:hAnsi="Times SUT" w:cs="Times SUT"/>
          <w:i/>
          <w:sz w:val="20"/>
        </w:rPr>
        <w:t>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taa kõtuhädä taad `kaivasõ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 vana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inemise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Vas; </w:t>
      </w:r>
      <w:r w:rsidRPr="00E3787E">
        <w:rPr>
          <w:rFonts w:ascii="Times SUT" w:hAnsi="Times SUT" w:cs="Times SUT"/>
          <w:i/>
          <w:sz w:val="20"/>
        </w:rPr>
        <w:t>`kaibass umma hätä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kaibakui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, piä umah süämeh 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nnõ</w:t>
      </w:r>
      <w:r w:rsidRPr="00E3787E">
        <w:rPr>
          <w:rFonts w:ascii="Times SUT" w:hAnsi="Times SUT" w:cs="Times SUT"/>
          <w:sz w:val="20"/>
        </w:rPr>
        <w:t xml:space="preserve"> Se || jutustama, (ära) rääkima </w:t>
      </w:r>
      <w:r w:rsidRPr="00E3787E">
        <w:rPr>
          <w:rFonts w:ascii="Times SUT" w:hAnsi="Times SUT" w:cs="Times SUT"/>
          <w:i/>
          <w:sz w:val="20"/>
        </w:rPr>
        <w:t>na `kaibave, et sibule tahav `äste `kasva, `rohkemp ku looma sõnniku pääl</w:t>
      </w:r>
      <w:r w:rsidRPr="00E3787E">
        <w:rPr>
          <w:rFonts w:ascii="Times SUT" w:hAnsi="Times SUT" w:cs="Times SUT"/>
          <w:sz w:val="20"/>
        </w:rPr>
        <w:t xml:space="preserve"> (kui põldu väetatakse järvemudaga) Hls; </w:t>
      </w:r>
      <w:r w:rsidRPr="00E3787E">
        <w:rPr>
          <w:rFonts w:ascii="Times SUT" w:hAnsi="Times SUT" w:cs="Times SUT"/>
          <w:i/>
          <w:sz w:val="20"/>
        </w:rPr>
        <w:t>mea `kaiba sedä unenägu egäl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Kahr kaa</w:t>
      </w:r>
      <w:r w:rsidR="00E3787E" w:rsidRPr="00E3787E">
        <w:rPr>
          <w:rFonts w:ascii="Times SUT" w:hAnsi="Times SUT" w:cs="Times SUT"/>
          <w:i/>
          <w:sz w:val="20"/>
        </w:rPr>
        <w:t>v́</w:t>
      </w:r>
      <w:r w:rsidRPr="00E3787E">
        <w:rPr>
          <w:rFonts w:ascii="Times SUT" w:hAnsi="Times SUT" w:cs="Times SUT"/>
          <w:i/>
          <w:sz w:val="20"/>
        </w:rPr>
        <w:t>ass ka uma pattu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halama; taga nutma; igatsema </w:t>
      </w:r>
      <w:r w:rsidRPr="00E3787E">
        <w:rPr>
          <w:rFonts w:ascii="Times SUT" w:hAnsi="Times SUT" w:cs="Times SUT"/>
          <w:i/>
          <w:sz w:val="20"/>
        </w:rPr>
        <w:t>ise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`kaiba toist `lehmä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nutab `surnud taga, `kaibab `leinab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vana rotsi kuningas on neid sis taga `otsind nii taga `kaiband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ma sõin ommikul kilusid, nüid nad `kaebavad vett</w:t>
      </w:r>
      <w:r w:rsidRPr="00E3787E">
        <w:rPr>
          <w:rFonts w:ascii="Times SUT" w:hAnsi="Times SUT" w:cs="Times SUT"/>
          <w:sz w:val="20"/>
        </w:rPr>
        <w:t xml:space="preserve"> Kad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kaeblema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kaebama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kaevama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kaebe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punn</w:t>
      </w:r>
      <w:r w:rsidRPr="00E3787E">
        <w:rPr>
          <w:rFonts w:ascii="Times SUT" w:hAnsi="Times SUT" w:cs="Times SUT"/>
          <w:sz w:val="20"/>
        </w:rPr>
        <w:t xml:space="preserve"> kaebupunn – Käi Rei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kaeba-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kaeblema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`kaeblema</w:t>
      </w:r>
      <w:r w:rsidRPr="00E3787E">
        <w:rPr>
          <w:rFonts w:ascii="Times SUT" w:hAnsi="Times SUT" w:cs="Times SUT"/>
          <w:sz w:val="20"/>
        </w:rPr>
        <w:t xml:space="preserve"> Trm, </w:t>
      </w:r>
      <w:r w:rsidRPr="00E3787E">
        <w:rPr>
          <w:rFonts w:ascii="Times SUT" w:hAnsi="Times SUT" w:cs="Times SUT"/>
          <w:i/>
          <w:sz w:val="20"/>
        </w:rPr>
        <w:t xml:space="preserve">`kaev|lemä, </w:t>
      </w:r>
      <w:r w:rsidRPr="00E3787E">
        <w:rPr>
          <w:rFonts w:ascii="Times SUT" w:hAnsi="Times SUT" w:cs="Times SUT"/>
          <w:i/>
          <w:sz w:val="20"/>
        </w:rPr>
        <w:noBreakHyphen/>
        <w:t>ledä</w:t>
      </w:r>
      <w:r w:rsidRPr="00E3787E">
        <w:rPr>
          <w:rFonts w:ascii="Times SUT" w:hAnsi="Times SUT" w:cs="Times SUT"/>
          <w:sz w:val="20"/>
        </w:rPr>
        <w:t xml:space="preserve"> Kod, </w:t>
      </w:r>
      <w:r w:rsidRPr="00E3787E">
        <w:rPr>
          <w:rFonts w:ascii="Times SUT" w:hAnsi="Times SUT" w:cs="Times SUT"/>
          <w:i/>
          <w:sz w:val="20"/>
        </w:rPr>
        <w:t>`kaiblema,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kaevelda</w:t>
      </w:r>
      <w:r w:rsidRPr="00E3787E">
        <w:rPr>
          <w:rFonts w:ascii="Times SUT" w:hAnsi="Times SUT" w:cs="Times SUT"/>
          <w:sz w:val="20"/>
        </w:rPr>
        <w:t xml:space="preserve"> Nõo Rõn; </w:t>
      </w:r>
      <w:r w:rsidRPr="00E3787E">
        <w:rPr>
          <w:rFonts w:ascii="Times SUT" w:hAnsi="Times SUT" w:cs="Times SUT"/>
          <w:i/>
          <w:sz w:val="20"/>
        </w:rPr>
        <w:t>`kaibõ|llõma, kaivõlda</w:t>
      </w:r>
      <w:r w:rsidRPr="00E3787E">
        <w:rPr>
          <w:rFonts w:ascii="Times SUT" w:hAnsi="Times SUT" w:cs="Times SUT"/>
          <w:sz w:val="20"/>
        </w:rPr>
        <w:t xml:space="preserve"> Rõu, </w:t>
      </w:r>
      <w:r w:rsidRPr="00E3787E">
        <w:rPr>
          <w:rFonts w:ascii="Times SUT" w:hAnsi="Times SUT" w:cs="Times SUT"/>
          <w:i/>
          <w:sz w:val="20"/>
        </w:rPr>
        <w:noBreakHyphen/>
        <w:t>lõma</w:t>
      </w:r>
      <w:r w:rsidRPr="00E3787E">
        <w:rPr>
          <w:rFonts w:ascii="Times SUT" w:hAnsi="Times SUT" w:cs="Times SUT"/>
          <w:sz w:val="20"/>
        </w:rPr>
        <w:t xml:space="preserve"> Se, </w:t>
      </w:r>
      <w:r w:rsidRPr="00E3787E">
        <w:rPr>
          <w:rFonts w:ascii="Times SUT" w:hAnsi="Times SUT" w:cs="Times SUT"/>
          <w:i/>
          <w:sz w:val="20"/>
        </w:rPr>
        <w:t>`kaiblõma, kaibõlda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 Räp, ipf (ta) </w:t>
      </w:r>
      <w:r w:rsidRPr="00E3787E">
        <w:rPr>
          <w:rFonts w:ascii="Times SUT" w:hAnsi="Times SUT" w:cs="Times SUT"/>
          <w:i/>
          <w:sz w:val="20"/>
        </w:rPr>
        <w:t>kaibõ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sz w:val="16"/>
        </w:rPr>
        <w:t>frekv</w:t>
      </w:r>
      <w:r w:rsidRPr="00E3787E">
        <w:rPr>
          <w:rFonts w:ascii="Times SUT" w:hAnsi="Times SUT" w:cs="Times SUT"/>
          <w:sz w:val="20"/>
        </w:rPr>
        <w:t xml:space="preserve"> &lt; kaebama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kaebama (kellegi peale) </w:t>
      </w:r>
      <w:r w:rsidRPr="00E3787E">
        <w:rPr>
          <w:rFonts w:ascii="Times SUT" w:hAnsi="Times SUT" w:cs="Times SUT"/>
          <w:i/>
          <w:sz w:val="20"/>
        </w:rPr>
        <w:t>`kaevleväd alate tõene tõese `piäle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ei tõhi `kaevledä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aga nemä esi om `süidi, esi `kaibleva üitsüte pääle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i̬i̬˽</w:t>
      </w:r>
      <w:r w:rsidRPr="00E3787E">
        <w:rPr>
          <w:rFonts w:ascii="Times SUT" w:hAnsi="Times SUT" w:cs="Times SUT"/>
          <w:i/>
          <w:sz w:val="20"/>
        </w:rPr>
        <w:t>tei telle `külmä ja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`kuuma, mis käü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 m</w:t>
      </w:r>
      <w:r w:rsidR="00E3787E" w:rsidRPr="00E3787E">
        <w:rPr>
          <w:rFonts w:ascii="Times SUT" w:hAnsi="Times SUT" w:cs="Times SUT"/>
          <w:i/>
          <w:sz w:val="20"/>
        </w:rPr>
        <w:t>i̬i̬˽</w:t>
      </w:r>
      <w:r w:rsidRPr="00E3787E">
        <w:rPr>
          <w:rFonts w:ascii="Times SUT" w:hAnsi="Times SUT" w:cs="Times SUT"/>
          <w:i/>
          <w:sz w:val="20"/>
        </w:rPr>
        <w:t>pääle kaivõldõn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tu tulõ imäle `kaibõlõma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hädaldama, kurtma </w:t>
      </w:r>
      <w:r w:rsidRPr="00E3787E">
        <w:rPr>
          <w:rFonts w:ascii="Times SUT" w:hAnsi="Times SUT" w:cs="Times SUT"/>
          <w:i/>
          <w:sz w:val="20"/>
        </w:rPr>
        <w:t>iga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ja jures nutab ja `kaebleb </w:t>
      </w:r>
      <w:r w:rsidRPr="00E3787E">
        <w:rPr>
          <w:rFonts w:ascii="Times SUT" w:hAnsi="Times SUT" w:cs="Times SUT"/>
          <w:sz w:val="20"/>
        </w:rPr>
        <w:t xml:space="preserve">Trm; </w:t>
      </w:r>
      <w:r w:rsidRPr="00E3787E">
        <w:rPr>
          <w:rFonts w:ascii="Times SUT" w:hAnsi="Times SUT" w:cs="Times SUT"/>
          <w:i/>
          <w:sz w:val="20"/>
        </w:rPr>
        <w:t>asjata sa `kaiblet, `kutsnu tütär appi,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oless avitanu su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veneläse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imeht, et `e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tläse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ilma `aigu `kaiblõsõ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kaebama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kaebma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kaevama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kaebtus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kaeptus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kaebu-</w:t>
      </w:r>
      <w:r w:rsidRPr="00E3787E">
        <w:rPr>
          <w:rFonts w:ascii="Times SUT" w:hAnsi="Times SUT" w:cs="Times SUT"/>
          <w:sz w:val="20"/>
        </w:rPr>
        <w:t xml:space="preserve"> kaebaja </w:t>
      </w:r>
      <w:r w:rsidRPr="00E3787E">
        <w:rPr>
          <w:rFonts w:ascii="Times SUT" w:hAnsi="Times SUT" w:cs="Times SUT"/>
          <w:i/>
          <w:sz w:val="20"/>
        </w:rPr>
        <w:t>Ei `keski tahu `neie `kaibu`punniega midägi `rääkidä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Oled va igavene kaibukess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kaibu kotiks `üitesse, kis teiste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 `kaibab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kaeba-, kaevu-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kaebus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`kaebu|s</w:t>
      </w:r>
      <w:r w:rsidRPr="00E3787E">
        <w:rPr>
          <w:rFonts w:ascii="Times SUT" w:hAnsi="Times SUT" w:cs="Times SUT"/>
          <w:sz w:val="20"/>
        </w:rPr>
        <w:t xml:space="preserve"> Kod Pst, </w:t>
      </w:r>
      <w:r w:rsidRPr="00E3787E">
        <w:rPr>
          <w:rFonts w:ascii="Times SUT" w:hAnsi="Times SUT" w:cs="Times SUT"/>
          <w:i/>
          <w:sz w:val="20"/>
        </w:rPr>
        <w:t>`kaevu|s</w:t>
      </w:r>
      <w:r w:rsidRPr="00E3787E">
        <w:rPr>
          <w:rFonts w:ascii="Times SUT" w:hAnsi="Times SUT" w:cs="Times SUT"/>
          <w:sz w:val="20"/>
        </w:rPr>
        <w:t xml:space="preserve"> Juu Kod, </w:t>
      </w:r>
      <w:r w:rsidRPr="00E3787E">
        <w:rPr>
          <w:rFonts w:ascii="Times SUT" w:hAnsi="Times SUT" w:cs="Times SUT"/>
          <w:i/>
          <w:sz w:val="20"/>
        </w:rPr>
        <w:t>`kaibu|s</w:t>
      </w:r>
      <w:r w:rsidRPr="00E3787E">
        <w:rPr>
          <w:rFonts w:ascii="Times SUT" w:hAnsi="Times SUT" w:cs="Times SUT"/>
          <w:sz w:val="20"/>
        </w:rPr>
        <w:t xml:space="preserve"> Kuu Trv Ran, </w:t>
      </w:r>
      <w:r w:rsidRPr="00E3787E">
        <w:rPr>
          <w:rFonts w:ascii="Times SUT" w:hAnsi="Times SUT" w:cs="Times SUT"/>
          <w:i/>
          <w:sz w:val="20"/>
        </w:rPr>
        <w:noBreakHyphen/>
        <w:t>ss</w:t>
      </w:r>
      <w:r w:rsidRPr="00E3787E">
        <w:rPr>
          <w:rFonts w:ascii="Times SUT" w:hAnsi="Times SUT" w:cs="Times SUT"/>
          <w:sz w:val="20"/>
        </w:rPr>
        <w:t xml:space="preserve"> Puh Nõo Ote San V,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sõ</w:t>
      </w:r>
      <w:r w:rsidRPr="00E3787E">
        <w:rPr>
          <w:rFonts w:ascii="Times SUT" w:hAnsi="Times SUT" w:cs="Times SUT"/>
          <w:sz w:val="20"/>
        </w:rPr>
        <w:t xml:space="preserve"> V)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süüdistus </w:t>
      </w:r>
      <w:r w:rsidRPr="00E3787E">
        <w:rPr>
          <w:rFonts w:ascii="Times SUT" w:hAnsi="Times SUT" w:cs="Times SUT"/>
          <w:i/>
          <w:sz w:val="20"/>
        </w:rPr>
        <w:t>`tostan `kaibust</w:t>
      </w:r>
      <w:r w:rsidRPr="00E3787E">
        <w:rPr>
          <w:rFonts w:ascii="Times SUT" w:hAnsi="Times SUT" w:cs="Times SUT"/>
          <w:sz w:val="20"/>
        </w:rPr>
        <w:t xml:space="preserve"> (kohtus). </w:t>
      </w:r>
      <w:r w:rsidRPr="00E3787E">
        <w:rPr>
          <w:rFonts w:ascii="Times SUT" w:hAnsi="Times SUT" w:cs="Times SUT"/>
          <w:i/>
          <w:sz w:val="20"/>
        </w:rPr>
        <w:t>`kaibusealune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`kaevuse kirjad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vai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si `kaevus kedägi tähendäb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Kus ei ole kaebust, sääl ei ole kohut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annin `kaibuse ülemp`kohtulõ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kui nii ei saa nigu ta tahap, siss tõstap `kaibust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läits `kaibusi, sai vallale kooliõpetaja ametist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 xml:space="preserve">kuhuss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`mõistsõ timä `kaibusõ töhjäss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`kuhtuhärr lugi `kaibusõ ette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`kaibusõ `sisse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lätt uma imä mano `kaibusõga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lä anna üless `kaibusõ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si imäle `kaibuisilõ </w:t>
      </w:r>
      <w:r w:rsidRPr="00E3787E">
        <w:rPr>
          <w:rFonts w:ascii="Times SUT" w:hAnsi="Times SUT" w:cs="Times SUT"/>
          <w:sz w:val="20"/>
        </w:rPr>
        <w:t>(emale kaebama);</w:t>
      </w:r>
      <w:r w:rsidRPr="00E3787E">
        <w:rPr>
          <w:rFonts w:ascii="Times SUT" w:hAnsi="Times SUT" w:cs="Times SUT"/>
          <w:i/>
          <w:sz w:val="20"/>
        </w:rPr>
        <w:t xml:space="preserve">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lännü `kaibuisilõ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hädaldamine </w:t>
      </w:r>
      <w:r w:rsidRPr="00E3787E">
        <w:rPr>
          <w:rFonts w:ascii="Times SUT" w:hAnsi="Times SUT" w:cs="Times SUT"/>
          <w:i/>
          <w:sz w:val="20"/>
        </w:rPr>
        <w:t>temä `kaibust kennigi ärä jõvvab kullelda</w:t>
      </w:r>
      <w:r w:rsidRPr="00E3787E">
        <w:rPr>
          <w:rFonts w:ascii="Times SUT" w:hAnsi="Times SUT" w:cs="Times SUT"/>
          <w:sz w:val="20"/>
        </w:rPr>
        <w:t xml:space="preserve"> Trv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kaeptus, kaitus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kaede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kaede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`kaide</w:t>
      </w:r>
      <w:r w:rsidRPr="00E3787E">
        <w:rPr>
          <w:rFonts w:ascii="Times SUT" w:hAnsi="Times SUT" w:cs="Times SUT"/>
          <w:sz w:val="20"/>
        </w:rPr>
        <w:t xml:space="preserve"> kae, silmahaigus </w:t>
      </w:r>
      <w:r w:rsidRPr="00E3787E">
        <w:rPr>
          <w:rFonts w:ascii="Times SUT" w:hAnsi="Times SUT" w:cs="Times SUT"/>
          <w:i/>
          <w:sz w:val="20"/>
        </w:rPr>
        <w:t>kui luamale kaede ae `silmä, `võeti `suhkurt ja pursati `silmä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`suhkur `võtma `kaide ärä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kedägi `sorkan `silmä, akab kõhe kaede `kasma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`kaided lüäväd silmä `piäle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kaede piäl one `valge paks nahk silmäl piäl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kaede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kaede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`kaide</w:t>
      </w:r>
      <w:r w:rsidRPr="00E3787E">
        <w:rPr>
          <w:rFonts w:ascii="Times SUT" w:hAnsi="Times SUT" w:cs="Times SUT"/>
          <w:sz w:val="20"/>
        </w:rPr>
        <w:t xml:space="preserve"> kaine </w:t>
      </w:r>
      <w:r w:rsidRPr="00E3787E">
        <w:rPr>
          <w:rFonts w:ascii="Times SUT" w:hAnsi="Times SUT" w:cs="Times SUT"/>
          <w:i/>
          <w:sz w:val="20"/>
        </w:rPr>
        <w:t>`püitkä `matse aal `kaidemad `õlla, ku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`surnu ärä õiendet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`kaidess suab, one üvä 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`kaidegi `piäga johob `kõike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`kaidess piäss on mõtelnud sedä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ehmätäb, siss kaede kõrraga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kaedus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`kaedus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Muh Rei Mar Kse kadedus </w:t>
      </w:r>
      <w:r w:rsidRPr="00E3787E">
        <w:rPr>
          <w:rFonts w:ascii="Times SUT" w:hAnsi="Times SUT" w:cs="Times SUT"/>
          <w:i/>
          <w:sz w:val="20"/>
        </w:rPr>
        <w:t>`kaeduse pärast `andsid üles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Mis see muud on kui `kaedus, et taal on, aga mool pole</w:t>
      </w:r>
      <w:r w:rsidRPr="00E3787E">
        <w:rPr>
          <w:rFonts w:ascii="Times SUT" w:hAnsi="Times SUT" w:cs="Times SUT"/>
          <w:sz w:val="20"/>
        </w:rPr>
        <w:t xml:space="preserve"> Rei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kadõhhuss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kaehama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`kaehama</w:t>
      </w:r>
      <w:r w:rsidRPr="00E3787E">
        <w:rPr>
          <w:rFonts w:ascii="Times SUT" w:hAnsi="Times SUT" w:cs="Times SUT"/>
          <w:sz w:val="20"/>
        </w:rPr>
        <w:t xml:space="preserve"> Lut, (ta) </w:t>
      </w:r>
      <w:r w:rsidRPr="00E3787E">
        <w:rPr>
          <w:rFonts w:ascii="Times SUT" w:hAnsi="Times SUT" w:cs="Times SUT"/>
          <w:i/>
          <w:sz w:val="20"/>
        </w:rPr>
        <w:t>`kaehhass</w:t>
      </w:r>
      <w:r w:rsidRPr="00E3787E">
        <w:rPr>
          <w:rFonts w:ascii="Times SUT" w:hAnsi="Times SUT" w:cs="Times SUT"/>
          <w:sz w:val="20"/>
        </w:rPr>
        <w:t xml:space="preserve"> Vas Lut(</w:t>
      </w:r>
      <w:r w:rsidRPr="00E3787E">
        <w:rPr>
          <w:rFonts w:ascii="Times SUT" w:hAnsi="Times SUT" w:cs="Times SUT"/>
          <w:i/>
          <w:sz w:val="20"/>
        </w:rPr>
        <w:t>kaõhhass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`kaehass</w:t>
      </w:r>
      <w:r w:rsidRPr="00E3787E">
        <w:rPr>
          <w:rFonts w:ascii="Times SUT" w:hAnsi="Times SUT" w:cs="Times SUT"/>
          <w:sz w:val="20"/>
        </w:rPr>
        <w:t xml:space="preserve"> Se pilku heitma, silmama </w:t>
      </w:r>
      <w:r w:rsidRPr="00E3787E">
        <w:rPr>
          <w:rFonts w:ascii="Times SUT" w:hAnsi="Times SUT" w:cs="Times SUT"/>
          <w:i/>
          <w:sz w:val="20"/>
        </w:rPr>
        <w:t>lõmmule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 liigahhass,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 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i kaehhass </w:t>
      </w:r>
      <w:r w:rsidRPr="00E3787E">
        <w:rPr>
          <w:rFonts w:ascii="Times SUT" w:hAnsi="Times SUT" w:cs="Times SUT"/>
          <w:sz w:val="20"/>
        </w:rPr>
        <w:t>= </w:t>
      </w:r>
      <w:r w:rsidRPr="00E3787E">
        <w:rPr>
          <w:rFonts w:ascii="Times SUT" w:hAnsi="Times SUT" w:cs="Times SUT"/>
          <w:i/>
          <w:sz w:val="20"/>
        </w:rPr>
        <w:t>tarõ 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ja inemise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ust lasõ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vallalõ,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`kaehhasõ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ku kiislat 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t, `kaehat katusõ `pääle, nii kõtt tühigi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kaõhhass ütte `puuldõ, kaõhhass `tõistõ `puuldõ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miiss sõit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d pite, a `kaehass `perrä,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d olõi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peräh</w:t>
      </w:r>
      <w:r w:rsidRPr="00E3787E">
        <w:rPr>
          <w:rFonts w:ascii="Times SUT" w:hAnsi="Times SUT" w:cs="Times SUT"/>
          <w:sz w:val="20"/>
        </w:rPr>
        <w:t xml:space="preserve"> = </w:t>
      </w:r>
      <w:r w:rsidRPr="00E3787E">
        <w:rPr>
          <w:rFonts w:ascii="Times SUT" w:hAnsi="Times SUT" w:cs="Times SUT"/>
          <w:i/>
          <w:sz w:val="20"/>
        </w:rPr>
        <w:t>sõit loodsiguga</w:t>
      </w:r>
      <w:r w:rsidRPr="00E3787E">
        <w:rPr>
          <w:rFonts w:ascii="Times SUT" w:hAnsi="Times SUT" w:cs="Times SUT"/>
          <w:sz w:val="20"/>
        </w:rPr>
        <w:t xml:space="preserve"> Lut || kaetama</w:t>
      </w:r>
      <w:r w:rsidRPr="00E3787E">
        <w:rPr>
          <w:rFonts w:ascii="Times SUT" w:hAnsi="Times SUT" w:cs="Times SUT"/>
          <w:i/>
          <w:sz w:val="20"/>
        </w:rPr>
        <w:t>`kaehtaja `kaehass, ni jäät `haigõss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kaehhutma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`kaehhu|tma</w:t>
      </w:r>
      <w:r w:rsidRPr="00E3787E">
        <w:rPr>
          <w:rFonts w:ascii="Times SUT" w:hAnsi="Times SUT" w:cs="Times SUT"/>
          <w:sz w:val="20"/>
        </w:rPr>
        <w:t xml:space="preserve"> Vas Se, imp </w:t>
      </w:r>
      <w:r w:rsidRPr="00E3787E">
        <w:rPr>
          <w:rFonts w:ascii="Times SUT" w:hAnsi="Times SUT" w:cs="Times SUT"/>
          <w:i/>
          <w:sz w:val="20"/>
        </w:rPr>
        <w:t>`kaehuda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äkki vaatama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`kaehhuti `vällä, joba jo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tuvikõsõ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`tialastõ söögi man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`kaehuda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sa jäl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tagasi üle ola </w:t>
      </w:r>
      <w:r w:rsidRPr="00E3787E">
        <w:rPr>
          <w:rFonts w:ascii="Times SUT" w:hAnsi="Times SUT" w:cs="Times SUT"/>
          <w:sz w:val="20"/>
        </w:rPr>
        <w:t>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kaetama, nõiduma </w:t>
      </w:r>
      <w:r w:rsidRPr="00E3787E">
        <w:rPr>
          <w:rFonts w:ascii="Times SUT" w:hAnsi="Times SUT" w:cs="Times SUT"/>
          <w:i/>
          <w:sz w:val="20"/>
        </w:rPr>
        <w:t>imehteli, imehteli, koo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 är imehteli, jäi `haigõst, är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`kaehhu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kaehtama, kaetama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kaehtaja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tgn</w:t>
      </w:r>
      <w:r w:rsidRPr="00E3787E">
        <w:rPr>
          <w:rFonts w:ascii="Times SUT" w:hAnsi="Times SUT" w:cs="Times SUT"/>
          <w:sz w:val="20"/>
        </w:rPr>
        <w:t xml:space="preserve"> &lt; kaehtama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 inemist või õi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eläjit `kaema viiä,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om `kaehtaja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`kaehtaia, tu ommõgi tu kadõ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tulõ võtta `kaehtaja käest midägi, sis 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att kadõhuss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 xml:space="preserve">a </w:t>
      </w:r>
      <w:r w:rsidRPr="00E3787E">
        <w:rPr>
          <w:rFonts w:ascii="Times SUT" w:hAnsi="Times SUT" w:cs="Times SUT"/>
          <w:i/>
          <w:sz w:val="20"/>
        </w:rPr>
        <w:t>kaehtaja ineminõ, kui timä kaess, nii saa kadõhuss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kahe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kaehtama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`kaehtam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a, kaehtama</w:t>
      </w:r>
      <w:r w:rsidRPr="00E3787E">
        <w:rPr>
          <w:rFonts w:ascii="Times SUT" w:hAnsi="Times SUT" w:cs="Times SUT"/>
          <w:sz w:val="20"/>
        </w:rPr>
        <w:t xml:space="preserve"> VId, </w:t>
      </w:r>
      <w:r w:rsidRPr="00E3787E">
        <w:rPr>
          <w:rFonts w:ascii="Times SUT" w:hAnsi="Times SUT" w:cs="Times SUT"/>
          <w:i/>
          <w:sz w:val="20"/>
        </w:rPr>
        <w:t>`kaehtada</w:t>
      </w:r>
      <w:r w:rsidRPr="00E3787E">
        <w:rPr>
          <w:rFonts w:ascii="Times SUT" w:hAnsi="Times SUT" w:cs="Times SUT"/>
          <w:sz w:val="20"/>
          <w:vertAlign w:val="superscript"/>
        </w:rPr>
        <w:t>(</w:t>
      </w:r>
      <w:r w:rsidR="00E3787E" w:rsidRPr="00E3787E">
        <w:rPr>
          <w:rFonts w:ascii="Times SUT" w:hAnsi="Times SUT" w:cs="Times SUT"/>
          <w:sz w:val="20"/>
        </w:rPr>
        <w:t>ʔ</w:t>
      </w:r>
      <w:r w:rsidRPr="00E3787E">
        <w:rPr>
          <w:rFonts w:ascii="Times SUT" w:hAnsi="Times SUT" w:cs="Times SUT"/>
          <w:sz w:val="20"/>
          <w:vertAlign w:val="superscript"/>
        </w:rPr>
        <w:t>)</w:t>
      </w:r>
      <w:r w:rsidRPr="00E3787E">
        <w:rPr>
          <w:rFonts w:ascii="Times SUT" w:hAnsi="Times SUT" w:cs="Times SUT"/>
          <w:sz w:val="20"/>
        </w:rPr>
        <w:t xml:space="preserve"> Rõu Plv Vas Räp, </w:t>
      </w:r>
      <w:r w:rsidRPr="00E3787E">
        <w:rPr>
          <w:rFonts w:ascii="Times SUT" w:hAnsi="Times SUT" w:cs="Times SUT"/>
          <w:i/>
          <w:sz w:val="20"/>
        </w:rPr>
        <w:t>`kaehta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 Se, </w:t>
      </w:r>
      <w:r w:rsidRPr="00E3787E">
        <w:rPr>
          <w:rFonts w:ascii="Times SUT" w:hAnsi="Times SUT" w:cs="Times SUT"/>
          <w:i/>
          <w:sz w:val="20"/>
        </w:rPr>
        <w:t>kaehta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 Se, </w:t>
      </w:r>
      <w:r w:rsidRPr="00E3787E">
        <w:rPr>
          <w:rFonts w:ascii="Times SUT" w:hAnsi="Times SUT" w:cs="Times SUT"/>
          <w:i/>
          <w:sz w:val="20"/>
        </w:rPr>
        <w:t>kaõhtada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(ma) </w:t>
      </w:r>
      <w:r w:rsidRPr="00E3787E">
        <w:rPr>
          <w:rFonts w:ascii="Times SUT" w:hAnsi="Times SUT" w:cs="Times SUT"/>
          <w:i/>
          <w:sz w:val="20"/>
        </w:rPr>
        <w:t>kaehta</w:t>
      </w:r>
      <w:r w:rsidRPr="00E3787E">
        <w:rPr>
          <w:rFonts w:ascii="Times SUT" w:hAnsi="Times SUT" w:cs="Times SUT"/>
          <w:sz w:val="20"/>
        </w:rPr>
        <w:t xml:space="preserve"> Räp Se kaetama, ära tegema </w:t>
      </w:r>
      <w:r w:rsidRPr="00E3787E">
        <w:rPr>
          <w:rFonts w:ascii="Times SUT" w:hAnsi="Times SUT" w:cs="Times SUT"/>
          <w:i/>
          <w:sz w:val="20"/>
        </w:rPr>
        <w:t xml:space="preserve">vanast es näüdätä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ri eläjit, peläti et ar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`kaehtass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 siin 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ni `pe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gäss no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`kaehtamist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latsõl kõtt `haigõ,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`kaehtõt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ri sau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 `juudasitaga `la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si, et siss `kaehta ai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kiä `la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tä kae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 lehmä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tetü lehem inämp `süüki es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ka tõõnõ `kaehtass halva silmäga, siss jäät `haigõss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tuu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ni võhl vai kadõ, õt läbi saina ka ar kae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tõõnõ kaehtass ar lehmä, saa kadõhhuss,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st sobi `suulõ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päle,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pääle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kadõhtama, kaehhutma, kaestamma, kahetama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kaehtuss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`kaehtu|ss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Rõu Vas Se ärategemine, nõidus </w:t>
      </w:r>
      <w:r w:rsidRPr="00E3787E">
        <w:rPr>
          <w:rFonts w:ascii="Times SUT" w:hAnsi="Times SUT" w:cs="Times SUT"/>
          <w:i/>
          <w:sz w:val="20"/>
        </w:rPr>
        <w:t>kaehtuss`haiguss,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um kuräst silmäst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peläti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d `kaehtust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taheta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ss et `v</w:t>
      </w:r>
      <w:r w:rsidR="00E3787E" w:rsidRPr="00E3787E">
        <w:rPr>
          <w:rFonts w:ascii="Times SUT" w:hAnsi="Times SUT" w:cs="Times SUT"/>
          <w:i/>
          <w:sz w:val="20"/>
        </w:rPr>
        <w:t>õ̭õ̭</w:t>
      </w:r>
      <w:r w:rsidRPr="00E3787E">
        <w:rPr>
          <w:rFonts w:ascii="Times SUT" w:hAnsi="Times SUT" w:cs="Times SUT"/>
          <w:i/>
          <w:sz w:val="20"/>
        </w:rPr>
        <w:t>ra inemise `lauta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`kaehtuss, tõõnõ kaess, jäät `haigõss. `kaehtusõr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ht olõ õi määnestegi </w:t>
      </w:r>
      <w:r w:rsidRPr="00E3787E">
        <w:rPr>
          <w:rFonts w:ascii="Times SUT" w:hAnsi="Times SUT" w:cs="Times SUT"/>
          <w:sz w:val="20"/>
        </w:rPr>
        <w:t xml:space="preserve">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kaetus, kahetus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kaehtuss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mees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`kaehtussmii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tuu om niku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`pe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mep 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ku võhl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kaeja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`kae|ja</w:t>
      </w:r>
      <w:r w:rsidRPr="00E3787E">
        <w:rPr>
          <w:rFonts w:ascii="Times SUT" w:hAnsi="Times SUT" w:cs="Times SUT"/>
          <w:sz w:val="20"/>
        </w:rPr>
        <w:t xml:space="preserve"> Rõu Se Lut, </w:t>
      </w:r>
      <w:r w:rsidRPr="00E3787E">
        <w:rPr>
          <w:rFonts w:ascii="Times SUT" w:hAnsi="Times SUT" w:cs="Times SUT"/>
          <w:i/>
          <w:sz w:val="20"/>
        </w:rPr>
        <w:noBreakHyphen/>
        <w:t>je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katsikuline </w:t>
      </w:r>
      <w:r w:rsidRPr="00E3787E">
        <w:rPr>
          <w:rFonts w:ascii="Times SUT" w:hAnsi="Times SUT" w:cs="Times SUT"/>
          <w:i/>
          <w:sz w:val="20"/>
        </w:rPr>
        <w:t>mõni nätä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vai kuu iks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nulganaa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õ, niikavva kui `kaeja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ar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käve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kaejaline, kaejatsiline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lapuline, kutsumata külaline pulmas </w:t>
      </w:r>
      <w:r w:rsidRPr="00E3787E">
        <w:rPr>
          <w:rFonts w:ascii="Times SUT" w:hAnsi="Times SUT" w:cs="Times SUT"/>
          <w:i/>
          <w:sz w:val="20"/>
        </w:rPr>
        <w:t>suurõ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saja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`kaejitki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`kü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ne versta takast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`kaeja tulõva inne, sajarahvass tulõ peräh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(kaardi)tark, nõid, ennustaja </w:t>
      </w:r>
      <w:r w:rsidRPr="00E3787E">
        <w:rPr>
          <w:rFonts w:ascii="Times SUT" w:hAnsi="Times SUT" w:cs="Times SUT"/>
          <w:i/>
          <w:sz w:val="20"/>
        </w:rPr>
        <w:t>temä vanaemä olli `kaeje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`kaartõ ~ kaa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di `kaeja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käe pääle `kaeja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(käejoonte järgi ennustajad) </w:t>
      </w:r>
      <w:r w:rsidRPr="00E3787E">
        <w:rPr>
          <w:rFonts w:ascii="Times SUT" w:hAnsi="Times SUT" w:cs="Times SUT"/>
          <w:i/>
          <w:sz w:val="20"/>
        </w:rPr>
        <w:t>`ü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lese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 `õigut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vii pääle `kaeja tiid ar `varguisi ja `k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iki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kaeja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kaevaja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kaejaline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`kaejalitse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katsikuline – Vas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kaeja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kaejatsiline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kaejastõ-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kaejastõ pudõr</w:t>
      </w:r>
      <w:r w:rsidRPr="00E3787E">
        <w:rPr>
          <w:rFonts w:ascii="Times SUT" w:hAnsi="Times SUT" w:cs="Times SUT"/>
          <w:sz w:val="20"/>
        </w:rPr>
        <w:t xml:space="preserve"> katsikupuder –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kaejatsi-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kaejats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`kaejats </w:t>
      </w:r>
      <w:r w:rsidRPr="00E3787E">
        <w:rPr>
          <w:rFonts w:ascii="Times SUT" w:hAnsi="Times SUT" w:cs="Times SUT"/>
          <w:sz w:val="20"/>
        </w:rPr>
        <w:t xml:space="preserve">Ran Nõo Rõn Se, </w:t>
      </w:r>
      <w:r w:rsidRPr="00E3787E">
        <w:rPr>
          <w:rFonts w:ascii="Times SUT" w:hAnsi="Times SUT" w:cs="Times SUT"/>
          <w:i/>
          <w:sz w:val="20"/>
        </w:rPr>
        <w:t>kaaets</w:t>
      </w:r>
      <w:r w:rsidRPr="00E3787E">
        <w:rPr>
          <w:rFonts w:ascii="Times SUT" w:hAnsi="Times SUT" w:cs="Times SUT"/>
          <w:sz w:val="20"/>
        </w:rPr>
        <w:t xml:space="preserve"> San, </w:t>
      </w:r>
      <w:r w:rsidRPr="00E3787E">
        <w:rPr>
          <w:rFonts w:ascii="Times SUT" w:hAnsi="Times SUT" w:cs="Times SUT"/>
          <w:i/>
          <w:sz w:val="20"/>
        </w:rPr>
        <w:t>kaaea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Ote, </w:t>
      </w:r>
      <w:r w:rsidRPr="00E3787E">
        <w:rPr>
          <w:rFonts w:ascii="Times SUT" w:hAnsi="Times SUT" w:cs="Times SUT"/>
          <w:i/>
          <w:sz w:val="20"/>
        </w:rPr>
        <w:t>`kaaja|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noBreakHyphen/>
        <w:t>tsõ</w:t>
      </w:r>
      <w:r w:rsidRPr="00E3787E">
        <w:rPr>
          <w:rFonts w:ascii="Times SUT" w:hAnsi="Times SUT" w:cs="Times SUT"/>
          <w:sz w:val="20"/>
        </w:rPr>
        <w:t xml:space="preserve"> Plv Vas, </w:t>
      </w:r>
      <w:r w:rsidRPr="00E3787E">
        <w:rPr>
          <w:rFonts w:ascii="Times SUT" w:hAnsi="Times SUT" w:cs="Times SUT"/>
          <w:i/>
          <w:sz w:val="20"/>
        </w:rPr>
        <w:t>`kaeõts</w:t>
      </w:r>
      <w:r w:rsidRPr="00E3787E">
        <w:rPr>
          <w:rFonts w:ascii="Times SUT" w:hAnsi="Times SUT" w:cs="Times SUT"/>
          <w:sz w:val="20"/>
        </w:rPr>
        <w:t xml:space="preserve"> Rõu; pl </w:t>
      </w:r>
      <w:r w:rsidRPr="00E3787E">
        <w:rPr>
          <w:rFonts w:ascii="Times SUT" w:hAnsi="Times SUT" w:cs="Times SUT"/>
          <w:i/>
          <w:sz w:val="20"/>
        </w:rPr>
        <w:t>`kae|jatsi</w:t>
      </w:r>
      <w:r w:rsidRPr="00E3787E">
        <w:rPr>
          <w:rFonts w:ascii="Times SUT" w:hAnsi="Times SUT" w:cs="Times SUT"/>
          <w:sz w:val="20"/>
        </w:rPr>
        <w:t xml:space="preserve"> Puh Nõo, </w:t>
      </w:r>
      <w:r w:rsidRPr="00E3787E">
        <w:rPr>
          <w:rFonts w:ascii="Times SUT" w:hAnsi="Times SUT" w:cs="Times SUT"/>
          <w:i/>
          <w:sz w:val="20"/>
        </w:rPr>
        <w:noBreakHyphen/>
        <w:t>jatsi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 Plv Vas Se(</w:t>
      </w:r>
      <w:r w:rsidRPr="00E3787E">
        <w:rPr>
          <w:rFonts w:ascii="Times SUT" w:hAnsi="Times SUT" w:cs="Times SUT"/>
          <w:i/>
          <w:sz w:val="20"/>
        </w:rPr>
        <w:t>`kaeädse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noBreakHyphen/>
        <w:t>jatse</w:t>
      </w:r>
      <w:r w:rsidRPr="00E3787E">
        <w:rPr>
          <w:rFonts w:ascii="Times SUT" w:hAnsi="Times SUT" w:cs="Times SUT"/>
          <w:sz w:val="20"/>
        </w:rPr>
        <w:t xml:space="preserve"> Ote, </w:t>
      </w:r>
      <w:r w:rsidRPr="00E3787E">
        <w:rPr>
          <w:rFonts w:ascii="Times SUT" w:hAnsi="Times SUT" w:cs="Times SUT"/>
          <w:i/>
          <w:sz w:val="20"/>
        </w:rPr>
        <w:noBreakHyphen/>
        <w:t>jatsõ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 Se; </w:t>
      </w:r>
      <w:r w:rsidRPr="00E3787E">
        <w:rPr>
          <w:rFonts w:ascii="Times SUT" w:hAnsi="Times SUT" w:cs="Times SUT"/>
          <w:i/>
          <w:sz w:val="20"/>
        </w:rPr>
        <w:t>`kai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õtsõ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kaõ|jadsõ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kaed-</w:t>
      </w:r>
      <w:r w:rsidRPr="00E3787E">
        <w:rPr>
          <w:rFonts w:ascii="Times SUT" w:hAnsi="Times SUT" w:cs="Times SUT"/>
          <w:sz w:val="20"/>
        </w:rPr>
        <w:t xml:space="preserve"> Lut (esineb tav T-s sise- ja V-s väliskohakäänetes) katsik </w:t>
      </w:r>
      <w:r w:rsidRPr="00E3787E">
        <w:rPr>
          <w:rFonts w:ascii="Times SUT" w:hAnsi="Times SUT" w:cs="Times SUT"/>
          <w:i/>
          <w:sz w:val="20"/>
        </w:rPr>
        <w:t>enämbeste tetti kaeja</w:t>
      </w:r>
      <w:r w:rsidR="00E3787E" w:rsidRPr="00E3787E">
        <w:rPr>
          <w:rFonts w:ascii="Times SUT" w:hAnsi="Times SUT" w:cs="Times SUT"/>
          <w:i/>
          <w:sz w:val="20"/>
        </w:rPr>
        <w:t>t̀</w:t>
      </w:r>
      <w:r w:rsidRPr="00E3787E">
        <w:rPr>
          <w:rFonts w:ascii="Times SUT" w:hAnsi="Times SUT" w:cs="Times SUT"/>
          <w:i/>
          <w:sz w:val="20"/>
        </w:rPr>
        <w:t>si minnä rosindege `saia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kui laits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tullu, `mi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latsele `kaejatside. tetti panni pääl 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ki, kü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säti liha, `mi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`kaeja</w:t>
      </w:r>
      <w:r w:rsidR="00E3787E" w:rsidRPr="00E3787E">
        <w:rPr>
          <w:rFonts w:ascii="Times SUT" w:hAnsi="Times SUT" w:cs="Times SUT"/>
          <w:i/>
          <w:sz w:val="20"/>
        </w:rPr>
        <w:t>t́̀</w:t>
      </w:r>
      <w:r w:rsidRPr="00E3787E">
        <w:rPr>
          <w:rFonts w:ascii="Times SUT" w:hAnsi="Times SUT" w:cs="Times SUT"/>
          <w:i/>
          <w:sz w:val="20"/>
        </w:rPr>
        <w:t>si. tetti kure marjast kisselit kah, `viidi `kapstit, keedeti `kartult ja liha. serände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vanast `kaejatsin käik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vanast pidi `kaejatsin enne ärä `käimä kui ristiti </w:t>
      </w:r>
      <w:r w:rsidRPr="00E3787E">
        <w:rPr>
          <w:rFonts w:ascii="Times SUT" w:hAnsi="Times SUT" w:cs="Times SUT"/>
          <w:sz w:val="20"/>
        </w:rPr>
        <w:t xml:space="preserve">Ran; </w:t>
      </w:r>
      <w:r w:rsidRPr="00E3787E">
        <w:rPr>
          <w:rFonts w:ascii="Times SUT" w:hAnsi="Times SUT" w:cs="Times SUT"/>
          <w:i/>
          <w:sz w:val="20"/>
        </w:rPr>
        <w:t>latsega `tü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rigule mindäss `kaeja</w:t>
      </w:r>
      <w:r w:rsidR="00E3787E" w:rsidRPr="00E3787E">
        <w:rPr>
          <w:rFonts w:ascii="Times SUT" w:hAnsi="Times SUT" w:cs="Times SUT"/>
          <w:i/>
          <w:sz w:val="20"/>
        </w:rPr>
        <w:t>t́̀</w:t>
      </w:r>
      <w:r w:rsidRPr="00E3787E">
        <w:rPr>
          <w:rFonts w:ascii="Times SUT" w:hAnsi="Times SUT" w:cs="Times SUT"/>
          <w:i/>
          <w:sz w:val="20"/>
        </w:rPr>
        <w:t>si, siss olna ää `lamba 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`kaeja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silõ mindäss, tetäss 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kõ ja praaditass kannu. ubinasu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pi kah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lää ununaist `kaeja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silõ </w:t>
      </w:r>
      <w:r w:rsidRPr="00E3787E">
        <w:rPr>
          <w:rFonts w:ascii="Times SUT" w:hAnsi="Times SUT" w:cs="Times SUT"/>
          <w:sz w:val="20"/>
        </w:rPr>
        <w:t xml:space="preserve">Urv; </w:t>
      </w:r>
      <w:r w:rsidRPr="00E3787E">
        <w:rPr>
          <w:rFonts w:ascii="Times SUT" w:hAnsi="Times SUT" w:cs="Times SUT"/>
          <w:i/>
          <w:sz w:val="20"/>
        </w:rPr>
        <w:t>`kaeja</w:t>
      </w:r>
      <w:r w:rsidR="00E3787E" w:rsidRPr="00E3787E">
        <w:rPr>
          <w:rFonts w:ascii="Times SUT" w:hAnsi="Times SUT" w:cs="Times SUT"/>
          <w:i/>
          <w:sz w:val="20"/>
        </w:rPr>
        <w:t>t́̀</w:t>
      </w:r>
      <w:r w:rsidRPr="00E3787E">
        <w:rPr>
          <w:rFonts w:ascii="Times SUT" w:hAnsi="Times SUT" w:cs="Times SUT"/>
          <w:i/>
          <w:sz w:val="20"/>
        </w:rPr>
        <w:t>si `tü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riku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es käü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naa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õks inäbüsi. ku `tü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rigul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siss küll käve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`tü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rigu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`kaeja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silõ vajä minnä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hüä om sul majalõgi </w:t>
      </w:r>
      <w:r w:rsidRPr="00E3787E">
        <w:rPr>
          <w:rFonts w:ascii="Times SUT" w:hAnsi="Times SUT" w:cs="Times SUT"/>
          <w:sz w:val="20"/>
        </w:rPr>
        <w:t>(toovat õnne),</w:t>
      </w:r>
      <w:r w:rsidRPr="00E3787E">
        <w:rPr>
          <w:rFonts w:ascii="Times SUT" w:hAnsi="Times SUT" w:cs="Times SUT"/>
          <w:i/>
          <w:sz w:val="20"/>
        </w:rPr>
        <w:t xml:space="preserve"> ku `kaeja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sil käut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`kaeja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silõ mindäss, nulganaist meil käudass `kaemah </w:t>
      </w:r>
      <w:r w:rsidRPr="00E3787E">
        <w:rPr>
          <w:rFonts w:ascii="Times SUT" w:hAnsi="Times SUT" w:cs="Times SUT"/>
          <w:sz w:val="20"/>
        </w:rPr>
        <w:t>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kaejatsi-</w:t>
      </w:r>
      <w:r w:rsidRPr="00E3787E">
        <w:rPr>
          <w:rFonts w:ascii="Times SUT" w:hAnsi="Times SUT" w:cs="Times SUT"/>
          <w:sz w:val="20"/>
        </w:rPr>
        <w:t xml:space="preserve"> katsiku- </w:t>
      </w:r>
      <w:r w:rsidRPr="00E3787E">
        <w:rPr>
          <w:rFonts w:ascii="Times SUT" w:hAnsi="Times SUT" w:cs="Times SUT"/>
          <w:i/>
          <w:sz w:val="20"/>
        </w:rPr>
        <w:t>`kaejatsi leib, kahejatsi sai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Nüid tuleva kaejatsi naese söögi poolitsega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Minti õkva kaejatsi ja viidi ka kaejatsi ko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latse emäle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ei `tiiä kost `kaejatsi `kraami saab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kaae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se naise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tulõve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`kaeja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 länik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Kaejatsi aig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üts hüä aig. kaejatsi kostiss tuudi õks kats suurt `kompsu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üteh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praadit kana ja rosinitega kõllatsõ koogi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kajetsi pudõr om sakõ 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rma pudõr, pudrule tetti mulk `keskele ja `võidu `sisse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kaejastõ-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kaejatsi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lina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`kaeja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 lina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proomis</w:t>
      </w:r>
      <w:r w:rsidRPr="00E3787E">
        <w:rPr>
          <w:rFonts w:ascii="Times SUT" w:hAnsi="Times SUT" w:cs="Times SUT"/>
          <w:sz w:val="20"/>
        </w:rPr>
        <w:t xml:space="preserve"> [kuivatatud linatuust]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kaejatsiline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`kaejatsiline</w:t>
      </w:r>
      <w:r w:rsidRPr="00E3787E">
        <w:rPr>
          <w:rFonts w:ascii="Times SUT" w:hAnsi="Times SUT" w:cs="Times SUT"/>
          <w:sz w:val="20"/>
        </w:rPr>
        <w:t xml:space="preserve"> Nõo, pl </w:t>
      </w:r>
      <w:r w:rsidRPr="00E3787E">
        <w:rPr>
          <w:rFonts w:ascii="Times SUT" w:hAnsi="Times SUT" w:cs="Times SUT"/>
          <w:i/>
          <w:sz w:val="20"/>
        </w:rPr>
        <w:t>kaajatsilise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 katsikuline </w:t>
      </w:r>
      <w:r w:rsidRPr="00E3787E">
        <w:rPr>
          <w:rFonts w:ascii="Times SUT" w:hAnsi="Times SUT" w:cs="Times SUT"/>
          <w:i/>
          <w:sz w:val="20"/>
        </w:rPr>
        <w:t>`kaejatsilistele 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latse `liiku</w:t>
      </w:r>
      <w:r w:rsidRPr="00E3787E">
        <w:rPr>
          <w:rFonts w:ascii="Times SUT" w:hAnsi="Times SUT" w:cs="Times SUT"/>
          <w:sz w:val="20"/>
        </w:rPr>
        <w:t xml:space="preserve"> Vas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kaeja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kaejaline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kaek</w:t>
      </w:r>
      <w:r w:rsidRPr="00E3787E">
        <w:rPr>
          <w:rFonts w:ascii="Times SUT" w:hAnsi="Times SUT" w:cs="Times SUT"/>
          <w:sz w:val="20"/>
        </w:rPr>
        <w:t xml:space="preserve"> p </w:t>
      </w:r>
      <w:r w:rsidRPr="00E3787E">
        <w:rPr>
          <w:rFonts w:ascii="Times SUT" w:hAnsi="Times SUT" w:cs="Times SUT"/>
          <w:i/>
          <w:sz w:val="20"/>
        </w:rPr>
        <w:t>`kaekit `kaekist om, et saa `vihma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`kaekist kui `hiitäss 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list, nigu 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`näoga `hiitäss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kops</w:t>
      </w:r>
      <w:r w:rsidRPr="00E3787E">
        <w:rPr>
          <w:rFonts w:ascii="Times SUT" w:hAnsi="Times SUT" w:cs="Times SUT"/>
          <w:sz w:val="20"/>
        </w:rPr>
        <w:t xml:space="preserve"> kitsipung – Rap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kadekops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kaeksa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kaheksa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kaeksmane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kahessamane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kaela</w:t>
      </w:r>
      <w:r w:rsidRPr="00E3787E">
        <w:rPr>
          <w:rFonts w:ascii="Times SUT" w:hAnsi="Times SUT" w:cs="Times SUT"/>
          <w:sz w:val="20"/>
        </w:rPr>
        <w:t xml:space="preserve"> Sa(g </w:t>
      </w:r>
      <w:r w:rsidRPr="00E3787E">
        <w:rPr>
          <w:rFonts w:ascii="Times SUT" w:hAnsi="Times SUT" w:cs="Times SUT"/>
          <w:i/>
          <w:sz w:val="20"/>
        </w:rPr>
        <w:t>kaila</w:t>
      </w:r>
      <w:r w:rsidRPr="00E3787E">
        <w:rPr>
          <w:rFonts w:ascii="Times SUT" w:hAnsi="Times SUT" w:cs="Times SUT"/>
          <w:sz w:val="20"/>
        </w:rPr>
        <w:t xml:space="preserve">) Muh Emm Rei Phl  Phl L K I, g </w:t>
      </w:r>
      <w:r w:rsidRPr="00E3787E">
        <w:rPr>
          <w:rFonts w:ascii="Times SUT" w:hAnsi="Times SUT" w:cs="Times SUT"/>
          <w:i/>
          <w:sz w:val="20"/>
        </w:rPr>
        <w:t>`kaela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 xml:space="preserve">u </w:t>
      </w:r>
      <w:r w:rsidRPr="00E3787E">
        <w:rPr>
          <w:rFonts w:ascii="Times SUT" w:hAnsi="Times SUT" w:cs="Times SUT"/>
          <w:sz w:val="20"/>
        </w:rPr>
        <w:t>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a.</w:t>
      </w:r>
      <w:r w:rsidRPr="00E3787E">
        <w:rPr>
          <w:rFonts w:ascii="Times SUT" w:hAnsi="Times SUT" w:cs="Times SUT"/>
          <w:sz w:val="20"/>
        </w:rPr>
        <w:t xml:space="preserve"> pead ja keret ühendav kehaosa </w:t>
      </w:r>
      <w:r w:rsidRPr="00E3787E">
        <w:rPr>
          <w:rFonts w:ascii="Times SUT" w:hAnsi="Times SUT" w:cs="Times SUT"/>
          <w:i/>
          <w:sz w:val="20"/>
        </w:rPr>
        <w:t>Minu ajal akketi juba ikke `ütlämä kael, aga minu vanemite ajal `üäldi kaul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Tie, tie, `ninda`kaua kui tuled `kaela`päälä `alle</w:t>
      </w:r>
      <w:r w:rsidRPr="00E3787E">
        <w:rPr>
          <w:rFonts w:ascii="Times SUT" w:hAnsi="Times SUT" w:cs="Times SUT"/>
          <w:sz w:val="20"/>
        </w:rPr>
        <w:t xml:space="preserve"> (kukud); </w:t>
      </w:r>
      <w:r w:rsidRPr="00E3787E">
        <w:rPr>
          <w:rFonts w:ascii="Times SUT" w:hAnsi="Times SUT" w:cs="Times SUT"/>
          <w:i/>
          <w:sz w:val="20"/>
        </w:rPr>
        <w:t>Sai `kaelapäält `kinni, tõi kodu</w:t>
      </w:r>
      <w:r w:rsidRPr="00E3787E">
        <w:rPr>
          <w:rFonts w:ascii="Times SUT" w:hAnsi="Times SUT" w:cs="Times SUT"/>
          <w:sz w:val="20"/>
        </w:rPr>
        <w:t xml:space="preserve"> (võttis selja tagant kaelast kinni) Jõh; </w:t>
      </w:r>
      <w:r w:rsidRPr="00E3787E">
        <w:rPr>
          <w:rFonts w:ascii="Times SUT" w:hAnsi="Times SUT" w:cs="Times SUT"/>
          <w:i/>
          <w:sz w:val="20"/>
        </w:rPr>
        <w:t>Kael kut saapasäär</w:t>
      </w:r>
      <w:r w:rsidRPr="00E3787E">
        <w:rPr>
          <w:rFonts w:ascii="Times SUT" w:hAnsi="Times SUT" w:cs="Times SUT"/>
          <w:sz w:val="20"/>
        </w:rPr>
        <w:t xml:space="preserve"> (pesemata) Kaa; </w:t>
      </w:r>
      <w:r w:rsidRPr="00E3787E">
        <w:rPr>
          <w:rFonts w:ascii="Times SUT" w:hAnsi="Times SUT" w:cs="Times SUT"/>
          <w:i/>
          <w:sz w:val="20"/>
        </w:rPr>
        <w:t>Peenike kael kut lamba sita ladu</w:t>
      </w:r>
      <w:r w:rsidRPr="00E3787E">
        <w:rPr>
          <w:rFonts w:ascii="Times SUT" w:hAnsi="Times SUT" w:cs="Times SUT"/>
          <w:sz w:val="20"/>
        </w:rPr>
        <w:t xml:space="preserve"> (latv) Pha; </w:t>
      </w:r>
      <w:r w:rsidRPr="00E3787E">
        <w:rPr>
          <w:rFonts w:ascii="Times SUT" w:hAnsi="Times SUT" w:cs="Times SUT"/>
          <w:i/>
          <w:sz w:val="20"/>
        </w:rPr>
        <w:t>kui inimene pailu tööd teeb, siis rahud kaela peal aavad üles</w:t>
      </w:r>
      <w:r w:rsidRPr="00E3787E">
        <w:rPr>
          <w:rFonts w:ascii="Times SUT" w:hAnsi="Times SUT" w:cs="Times SUT"/>
          <w:sz w:val="20"/>
        </w:rPr>
        <w:t xml:space="preserve"> Jaa;  </w:t>
      </w:r>
      <w:r w:rsidRPr="00E3787E">
        <w:rPr>
          <w:rFonts w:ascii="Times SUT" w:hAnsi="Times SUT" w:cs="Times SUT"/>
          <w:i/>
          <w:sz w:val="20"/>
        </w:rPr>
        <w:t>Kael on nii suur `kange, ükspuine, mitte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b tahaks pead liiguta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Kael nii pitkal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i</w:t>
      </w:r>
      <w:r w:rsidRPr="00E3787E">
        <w:rPr>
          <w:rFonts w:ascii="Times SUT" w:hAnsi="Times SUT" w:cs="Times SUT"/>
          <w:sz w:val="20"/>
        </w:rPr>
        <w:t xml:space="preserve">); </w:t>
      </w:r>
      <w:r w:rsidRPr="00E3787E">
        <w:rPr>
          <w:rFonts w:ascii="Times SUT" w:hAnsi="Times SUT" w:cs="Times SUT"/>
          <w:i/>
          <w:sz w:val="20"/>
        </w:rPr>
        <w:t>Korra kenast kaela küüru `pihta `anda</w:t>
      </w:r>
      <w:r w:rsidRPr="00E3787E">
        <w:rPr>
          <w:rFonts w:ascii="Times SUT" w:hAnsi="Times SUT" w:cs="Times SUT"/>
          <w:sz w:val="20"/>
        </w:rPr>
        <w:t xml:space="preserve"> (peksmisest), </w:t>
      </w:r>
      <w:r w:rsidRPr="00E3787E">
        <w:rPr>
          <w:rFonts w:ascii="Times SUT" w:hAnsi="Times SUT" w:cs="Times SUT"/>
          <w:i/>
          <w:sz w:val="20"/>
        </w:rPr>
        <w:t>küll siis mõistab kodu `olla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Kael kut | `tuhli ide ~ kurel ~ öle körs ~ käristi võlv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`kangesti paha tee, murra kael ää pealt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tule pigista siit natuke `kaela. mo kaela künnapad naa `aiged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 xml:space="preserve">Kaõlani </w:t>
      </w:r>
      <w:r w:rsidRPr="00E3787E">
        <w:rPr>
          <w:rFonts w:ascii="Times SUT" w:hAnsi="Times SUT" w:cs="Times SUT"/>
          <w:sz w:val="20"/>
        </w:rPr>
        <w:t xml:space="preserve">(üleni) </w:t>
      </w:r>
      <w:r w:rsidRPr="00E3787E">
        <w:rPr>
          <w:rFonts w:ascii="Times SUT" w:hAnsi="Times SUT" w:cs="Times SUT"/>
          <w:i/>
          <w:sz w:val="20"/>
        </w:rPr>
        <w:t>märg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kana joob, kael õiele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Kael `pü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nagu kuhjavarras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`ingle</w:t>
      </w:r>
      <w:r w:rsidR="00E3787E" w:rsidRPr="00E3787E">
        <w:rPr>
          <w:rFonts w:ascii="Times SUT" w:hAnsi="Times SUT" w:cs="Times SUT"/>
          <w:i/>
          <w:sz w:val="20"/>
        </w:rPr>
        <w:t>ǹ</w:t>
      </w:r>
      <w:r w:rsidRPr="00E3787E">
        <w:rPr>
          <w:rFonts w:ascii="Times SUT" w:hAnsi="Times SUT" w:cs="Times SUT"/>
          <w:i/>
          <w:sz w:val="20"/>
        </w:rPr>
        <w:t>der oli ilus obune, kuke kaelaga, `rõngas kaelaga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peenike kael nigu nii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pikk kael nagu koovitaeal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pika kaelaga | nagu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`korloo·vits ~ ju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kui ku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g ~ nigu kurekael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jäme kael nigu võ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pikk kael nigu anel</w:t>
      </w:r>
      <w:r w:rsidRPr="00E3787E">
        <w:rPr>
          <w:rFonts w:ascii="Times SUT" w:hAnsi="Times SUT" w:cs="Times SUT"/>
          <w:sz w:val="20"/>
        </w:rPr>
        <w:t xml:space="preserve"> Plt; k a e l a  k a n d m a ~ t a l u m a  1. pead püsti hoidma </w:t>
      </w:r>
      <w:r w:rsidRPr="00E3787E">
        <w:rPr>
          <w:rFonts w:ascii="Times SUT" w:hAnsi="Times SUT" w:cs="Times SUT"/>
          <w:i/>
          <w:sz w:val="20"/>
        </w:rPr>
        <w:t>kahe kuine kannab kaila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Suur tugev laps, see akkab  varsti `kaela taluma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 xml:space="preserve">nuor laps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akkab juba `kaela `kandma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oiab juba `kaela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`alla `aasta juba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see juba kaela`ka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dja, kes istub pia `pü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</w:t>
      </w:r>
      <w:r w:rsidRPr="00E3787E">
        <w:rPr>
          <w:rFonts w:ascii="Times SUT" w:hAnsi="Times SUT" w:cs="Times SUT"/>
          <w:sz w:val="20"/>
        </w:rPr>
        <w:t xml:space="preserve"> Lai 2. töövõimeline, tööks suuteline olema </w:t>
      </w:r>
      <w:r w:rsidRPr="00E3787E">
        <w:rPr>
          <w:rFonts w:ascii="Times SUT" w:hAnsi="Times SUT" w:cs="Times SUT"/>
          <w:i/>
          <w:sz w:val="20"/>
        </w:rPr>
        <w:t>Kui `kaela `kandma akkasin, `läksin `karja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Kes `kaela `kandma akkas, see `mõisa `aeti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 xml:space="preserve">Ta juba isi kannab ka `kaela, läheb `kuskel karjatseks või </w:t>
      </w:r>
      <w:r w:rsidRPr="00E3787E">
        <w:rPr>
          <w:rFonts w:ascii="Times SUT" w:hAnsi="Times SUT" w:cs="Times SUT"/>
          <w:sz w:val="20"/>
        </w:rPr>
        <w:t xml:space="preserve">Hää || turi </w:t>
      </w:r>
      <w:r w:rsidRPr="00E3787E">
        <w:rPr>
          <w:rFonts w:ascii="Times SUT" w:hAnsi="Times SUT" w:cs="Times SUT"/>
          <w:i/>
          <w:sz w:val="20"/>
        </w:rPr>
        <w:t>mönel on kömm kaila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l, mönel on seljas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Vana on ennast nii täis söönd, suur kuhi kaela peal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võta midagi kaela peale, võta ümber midagi, mis mitte 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jas ei õle, aga `lahti</w:t>
      </w:r>
      <w:r w:rsidRPr="00E3787E">
        <w:rPr>
          <w:rFonts w:ascii="Times SUT" w:hAnsi="Times SUT" w:cs="Times SUT"/>
          <w:sz w:val="20"/>
        </w:rPr>
        <w:t xml:space="preserve"> HljK || kurk </w:t>
      </w:r>
      <w:r w:rsidRPr="00E3787E">
        <w:rPr>
          <w:rFonts w:ascii="Times SUT" w:hAnsi="Times SUT" w:cs="Times SUT"/>
          <w:i/>
          <w:sz w:val="20"/>
        </w:rPr>
        <w:t>eluaal olid sõltsed mestel `särkide ees, nendega tõmmati kaela alt `kinni</w:t>
      </w:r>
      <w:r w:rsidRPr="00E3787E">
        <w:rPr>
          <w:rFonts w:ascii="Times SUT" w:hAnsi="Times SUT" w:cs="Times SUT"/>
          <w:sz w:val="20"/>
        </w:rPr>
        <w:t xml:space="preserve"> Juu;  m ö ö d a  k a e l a  t õ m b a m a  lööma, peksma </w:t>
      </w:r>
      <w:r w:rsidRPr="00E3787E">
        <w:rPr>
          <w:rFonts w:ascii="Times SUT" w:hAnsi="Times SUT" w:cs="Times SUT"/>
          <w:i/>
          <w:sz w:val="20"/>
        </w:rPr>
        <w:t>`Tõmmas `teisele `müöda `kaela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pidi `mulle `mööda `kaela `tõmmama</w:t>
      </w:r>
      <w:r w:rsidRPr="00E3787E">
        <w:rPr>
          <w:rFonts w:ascii="Times SUT" w:hAnsi="Times SUT" w:cs="Times SUT"/>
          <w:sz w:val="20"/>
        </w:rPr>
        <w:t xml:space="preserve"> Mär;  k a e l a  m u r d m a ~ k a h e k o r r a  k e e r a m a  (ka ähvardusena) tapma, viga tegema ~ saama </w:t>
      </w:r>
      <w:r w:rsidRPr="00E3787E">
        <w:rPr>
          <w:rFonts w:ascii="Times SUT" w:hAnsi="Times SUT" w:cs="Times SUT"/>
          <w:i/>
          <w:sz w:val="20"/>
        </w:rPr>
        <w:t>`Suurte `lõugadega omale `vaendlased sigitaski ja `sellega oma `kaela `murdas ka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Kui sa järge äi jäta, keeran su kaela kahekorra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murrab kaela  kahekorra eng jääb `kinni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roni roni niikaua kui kaela murrad</w:t>
      </w:r>
      <w:r w:rsidRPr="00E3787E">
        <w:rPr>
          <w:rFonts w:ascii="Times SUT" w:hAnsi="Times SUT" w:cs="Times SUT"/>
          <w:sz w:val="20"/>
        </w:rPr>
        <w:t xml:space="preserve"> Plt 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See `eitas kaela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</w:t>
      </w:r>
      <w:r w:rsidRPr="00E3787E">
        <w:rPr>
          <w:rFonts w:ascii="Times SUT" w:hAnsi="Times SUT" w:cs="Times SUT"/>
          <w:sz w:val="20"/>
        </w:rPr>
        <w:t xml:space="preserve"> (inimesest, kes ei viitsi töötada) Jäm; </w:t>
      </w:r>
      <w:r w:rsidRPr="00E3787E">
        <w:rPr>
          <w:rFonts w:ascii="Times SUT" w:hAnsi="Times SUT" w:cs="Times SUT"/>
          <w:i/>
          <w:sz w:val="20"/>
        </w:rPr>
        <w:t>Minu pärast kas nokk või kael</w:t>
      </w:r>
      <w:r w:rsidRPr="00E3787E">
        <w:rPr>
          <w:rFonts w:ascii="Times SUT" w:hAnsi="Times SUT" w:cs="Times SUT"/>
          <w:sz w:val="20"/>
        </w:rPr>
        <w:t xml:space="preserve"> (elu või surm), </w:t>
      </w:r>
      <w:r w:rsidRPr="00E3787E">
        <w:rPr>
          <w:rFonts w:ascii="Times SUT" w:hAnsi="Times SUT" w:cs="Times SUT"/>
          <w:i/>
          <w:sz w:val="20"/>
        </w:rPr>
        <w:t>aga mul on öigus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tööd `kaela murda, aga `nä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 malgaga `peksa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`kiitsin teda kas `kael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ki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Kõigil õli tööd nii et kas murra kael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kiidab kasvõi kaela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ki</w:t>
      </w:r>
      <w:r w:rsidRPr="00E3787E">
        <w:rPr>
          <w:rFonts w:ascii="Times SUT" w:hAnsi="Times SUT" w:cs="Times SUT"/>
          <w:sz w:val="20"/>
        </w:rPr>
        <w:t xml:space="preserve"> Plt; k a e l a n i ~ k a e l a s t  s a a d i k  täiesti, üleni </w:t>
      </w:r>
      <w:r w:rsidRPr="00E3787E">
        <w:rPr>
          <w:rFonts w:ascii="Times SUT" w:hAnsi="Times SUT" w:cs="Times SUT"/>
          <w:i/>
          <w:sz w:val="20"/>
        </w:rPr>
        <w:t>`kaelani `võlgades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Otse kaelast saati võlgade sehes</w:t>
      </w:r>
      <w:r w:rsidRPr="00E3787E">
        <w:rPr>
          <w:rFonts w:ascii="Times SUT" w:hAnsi="Times SUT" w:cs="Times SUT"/>
          <w:sz w:val="20"/>
        </w:rPr>
        <w:t xml:space="preserve"> Kaa; k a e l a  p e a l (e),  p e a l t  1. tülinaks, mureks; tülinast, murest </w:t>
      </w:r>
      <w:r w:rsidRPr="00E3787E">
        <w:rPr>
          <w:rFonts w:ascii="Times SUT" w:hAnsi="Times SUT" w:cs="Times SUT"/>
          <w:i/>
          <w:sz w:val="20"/>
        </w:rPr>
        <w:t>`Kaua nad minu `kaelapääl `mõtlevad elada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saab see asja nüid kaila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 xml:space="preserve">belt `jälle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Tä oo üht`inge kaela pial, ei anna rahu. Aab aga pial et ma `antku tääl raha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ta ühtepuhko mul kaela peal, käib mo kääst `saames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sa just kui painakas oled kaela peal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mure on kaela pial</w:t>
      </w:r>
      <w:r w:rsidRPr="00E3787E">
        <w:rPr>
          <w:rFonts w:ascii="Times SUT" w:hAnsi="Times SUT" w:cs="Times SUT"/>
          <w:sz w:val="20"/>
        </w:rPr>
        <w:t xml:space="preserve"> VJg 2. lähedal </w:t>
      </w:r>
      <w:r w:rsidRPr="00E3787E">
        <w:rPr>
          <w:rFonts w:ascii="Times SUT" w:hAnsi="Times SUT" w:cs="Times SUT"/>
          <w:i/>
          <w:sz w:val="20"/>
        </w:rPr>
        <w:t>Mis sool viga elada ja `sooja talve saada, mets ulub kaela pial</w:t>
      </w:r>
      <w:r w:rsidRPr="00E3787E">
        <w:rPr>
          <w:rFonts w:ascii="Times SUT" w:hAnsi="Times SUT" w:cs="Times SUT"/>
          <w:sz w:val="20"/>
        </w:rPr>
        <w:t xml:space="preserve"> Han;  k a e l a  p e a l (e)  k ä i m a  järjekindlalt, tungivalt midagi nõudma </w:t>
      </w:r>
      <w:r w:rsidRPr="00E3787E">
        <w:rPr>
          <w:rFonts w:ascii="Times SUT" w:hAnsi="Times SUT" w:cs="Times SUT"/>
          <w:i/>
          <w:sz w:val="20"/>
        </w:rPr>
        <w:t>Nad käisid mool nii kangest kaela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Käib teine iga päev kaela peale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 xml:space="preserve">Aga siis on ta </w:t>
      </w:r>
      <w:r w:rsidRPr="00E3787E">
        <w:rPr>
          <w:rFonts w:ascii="Times SUT" w:hAnsi="Times SUT" w:cs="Times SUT"/>
          <w:sz w:val="20"/>
        </w:rPr>
        <w:t>(kolimine)</w:t>
      </w:r>
      <w:r w:rsidRPr="00E3787E">
        <w:rPr>
          <w:rFonts w:ascii="Times SUT" w:hAnsi="Times SUT" w:cs="Times SUT"/>
          <w:i/>
          <w:sz w:val="20"/>
        </w:rPr>
        <w:t xml:space="preserve"> `raskem, kui õled sunnitud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minema,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et teine sulle kaela peale käib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käib kaela `piale selle asjaga `ühte `puhku</w:t>
      </w:r>
      <w:r w:rsidRPr="00E3787E">
        <w:rPr>
          <w:rFonts w:ascii="Times SUT" w:hAnsi="Times SUT" w:cs="Times SUT"/>
          <w:sz w:val="20"/>
        </w:rPr>
        <w:t xml:space="preserve"> Lai, </w:t>
      </w:r>
      <w:r w:rsidRPr="00E3787E">
        <w:rPr>
          <w:rFonts w:ascii="Times SUT" w:hAnsi="Times SUT" w:cs="Times SUT"/>
          <w:i/>
          <w:sz w:val="20"/>
        </w:rPr>
        <w:t>nigu `mustlane käib kaela `piale, ikke anna `talle</w:t>
      </w:r>
      <w:r w:rsidRPr="00E3787E">
        <w:rPr>
          <w:rFonts w:ascii="Times SUT" w:hAnsi="Times SUT" w:cs="Times SUT"/>
          <w:sz w:val="20"/>
        </w:rPr>
        <w:t xml:space="preserve">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ülekantult teat kehaosade, esemete, tööriistade jms kitsamast, peenemast osast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kehaosadest </w:t>
      </w:r>
      <w:r w:rsidRPr="00E3787E">
        <w:rPr>
          <w:rFonts w:ascii="Times SUT" w:hAnsi="Times SUT" w:cs="Times SUT"/>
          <w:i/>
          <w:sz w:val="20"/>
        </w:rPr>
        <w:t>`varba kael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nisa kael</w:t>
      </w:r>
      <w:r w:rsidRPr="00E3787E">
        <w:rPr>
          <w:rFonts w:ascii="Times SUT" w:hAnsi="Times SUT" w:cs="Times SUT"/>
          <w:sz w:val="20"/>
        </w:rPr>
        <w:t xml:space="preserve"> (rinna hargnemiskoht keha küljest) Pöi; </w:t>
      </w:r>
      <w:r w:rsidRPr="00E3787E">
        <w:rPr>
          <w:rFonts w:ascii="Times SUT" w:hAnsi="Times SUT" w:cs="Times SUT"/>
          <w:i/>
          <w:sz w:val="20"/>
        </w:rPr>
        <w:t xml:space="preserve">kella </w:t>
      </w:r>
      <w:r w:rsidRPr="00E3787E">
        <w:rPr>
          <w:rFonts w:ascii="Times SUT" w:hAnsi="Times SUT" w:cs="Times SUT"/>
          <w:sz w:val="20"/>
        </w:rPr>
        <w:t>(peenise)</w:t>
      </w:r>
      <w:r w:rsidRPr="00E3787E">
        <w:rPr>
          <w:rFonts w:ascii="Times SUT" w:hAnsi="Times SUT" w:cs="Times SUT"/>
          <w:i/>
          <w:sz w:val="20"/>
        </w:rPr>
        <w:t xml:space="preserve"> kael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mu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kael</w:t>
      </w:r>
      <w:r w:rsidRPr="00E3787E">
        <w:rPr>
          <w:rFonts w:ascii="Times SUT" w:hAnsi="Times SUT" w:cs="Times SUT"/>
          <w:sz w:val="20"/>
        </w:rPr>
        <w:t xml:space="preserve"> Ksi; p õ i e  k a e l  L K </w:t>
      </w:r>
      <w:r w:rsidRPr="00E3787E">
        <w:rPr>
          <w:rFonts w:ascii="Times SUT" w:hAnsi="Times SUT" w:cs="Times SUT"/>
          <w:i/>
          <w:sz w:val="20"/>
        </w:rPr>
        <w:t>kibi olle põie kaela sihes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`värvis need koed ja lõemed selle pi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 sinisega ää, isi `ütles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värvi ja kuse na et kuluta põie kael ää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tööriistadest ja muudest esemetest </w:t>
      </w:r>
      <w:r w:rsidRPr="00E3787E">
        <w:rPr>
          <w:rFonts w:ascii="Times SUT" w:hAnsi="Times SUT" w:cs="Times SUT"/>
          <w:i/>
          <w:sz w:val="20"/>
        </w:rPr>
        <w:t>määri seda</w:t>
      </w:r>
      <w:r w:rsidRPr="00E3787E">
        <w:rPr>
          <w:rFonts w:ascii="Times SUT" w:hAnsi="Times SUT" w:cs="Times SUT"/>
          <w:sz w:val="20"/>
        </w:rPr>
        <w:t xml:space="preserve"> [vankri] </w:t>
      </w:r>
      <w:r w:rsidRPr="00E3787E">
        <w:rPr>
          <w:rFonts w:ascii="Times SUT" w:hAnsi="Times SUT" w:cs="Times SUT"/>
          <w:i/>
          <w:sz w:val="20"/>
        </w:rPr>
        <w:t>igi `kaela ka. sääl taga puu `vastus, koes ratta rummu ots `vastus jooseb, see `üitasse igi kailaks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`tuhli koogu kael</w:t>
      </w:r>
      <w:r w:rsidRPr="00E3787E">
        <w:rPr>
          <w:rFonts w:ascii="Times SUT" w:hAnsi="Times SUT" w:cs="Times SUT"/>
          <w:sz w:val="20"/>
        </w:rPr>
        <w:t xml:space="preserve"> (kartulikoogu kõver raudosa putke ja laba vahel); </w:t>
      </w:r>
      <w:r w:rsidRPr="00E3787E">
        <w:rPr>
          <w:rFonts w:ascii="Times SUT" w:hAnsi="Times SUT" w:cs="Times SUT"/>
          <w:i/>
          <w:sz w:val="20"/>
        </w:rPr>
        <w:t>raabi kael</w:t>
      </w:r>
      <w:r w:rsidRPr="00E3787E">
        <w:rPr>
          <w:rFonts w:ascii="Times SUT" w:hAnsi="Times SUT" w:cs="Times SUT"/>
          <w:sz w:val="20"/>
        </w:rPr>
        <w:t xml:space="preserve"> (kartulimuldamise kraabi osa putke ja laba vahel); </w:t>
      </w:r>
      <w:r w:rsidRPr="00E3787E">
        <w:rPr>
          <w:rFonts w:ascii="Times SUT" w:hAnsi="Times SUT" w:cs="Times SUT"/>
          <w:i/>
          <w:sz w:val="20"/>
        </w:rPr>
        <w:t>sirbi löö kael</w:t>
      </w:r>
      <w:r w:rsidRPr="00E3787E">
        <w:rPr>
          <w:rFonts w:ascii="Times SUT" w:hAnsi="Times SUT" w:cs="Times SUT"/>
          <w:sz w:val="20"/>
        </w:rPr>
        <w:t xml:space="preserve"> (käepidemest allapööratud puuosa, mille külge on sirbiraua ots kinni needitud); </w:t>
      </w:r>
      <w:r w:rsidRPr="00E3787E">
        <w:rPr>
          <w:rFonts w:ascii="Times SUT" w:hAnsi="Times SUT" w:cs="Times SUT"/>
          <w:i/>
          <w:sz w:val="20"/>
        </w:rPr>
        <w:t>sönniku koogu kael oli köveraks kasund puust, muidu akkas `sirguma</w:t>
      </w:r>
      <w:r w:rsidRPr="00E3787E">
        <w:rPr>
          <w:rFonts w:ascii="Times SUT" w:hAnsi="Times SUT" w:cs="Times SUT"/>
          <w:sz w:val="20"/>
        </w:rPr>
        <w:t xml:space="preserve"> Kär; (sepa)lõõtsa </w:t>
      </w:r>
      <w:r w:rsidRPr="00E3787E">
        <w:rPr>
          <w:rFonts w:ascii="Times SUT" w:hAnsi="Times SUT" w:cs="Times SUT"/>
          <w:i/>
          <w:sz w:val="20"/>
        </w:rPr>
        <w:t>kael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Kaelaalune on lihtne jäme ümargune puupakk, mis sai vaepoomile otsale kaela alla pandud ning selle peel kaaluti raske kivi maa sehest üles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rummu kaelad olid vanast puuratastel pailu pitkemad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lõsna kael</w:t>
      </w:r>
      <w:r w:rsidRPr="00E3787E">
        <w:rPr>
          <w:rFonts w:ascii="Times SUT" w:hAnsi="Times SUT" w:cs="Times SUT"/>
          <w:sz w:val="20"/>
        </w:rPr>
        <w:t xml:space="preserve"> LNg; </w:t>
      </w:r>
      <w:r w:rsidRPr="00E3787E">
        <w:rPr>
          <w:rFonts w:ascii="Times SUT" w:hAnsi="Times SUT" w:cs="Times SUT"/>
          <w:i/>
          <w:sz w:val="20"/>
        </w:rPr>
        <w:t>piibu kael oli vasest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siis pannakse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gid üheteise `sisse `risti.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gile jäeb nagu kael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koodi varrel õli rihma järele kael lõigatud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`seitse ehk ühessa `malka `piale</w:t>
      </w:r>
      <w:r w:rsidRPr="00E3787E">
        <w:rPr>
          <w:rFonts w:ascii="Times SUT" w:hAnsi="Times SUT" w:cs="Times SUT"/>
          <w:sz w:val="20"/>
        </w:rPr>
        <w:t xml:space="preserve"> [kuhjale], </w:t>
      </w:r>
      <w:r w:rsidRPr="00E3787E">
        <w:rPr>
          <w:rFonts w:ascii="Times SUT" w:hAnsi="Times SUT" w:cs="Times SUT"/>
          <w:i/>
          <w:sz w:val="20"/>
        </w:rPr>
        <w:t>ladvad väänatasse `kinni, kaelad väänatasse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ära, siis ei lähe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ki</w:t>
      </w:r>
      <w:r w:rsidRPr="00E3787E">
        <w:rPr>
          <w:rFonts w:ascii="Times SUT" w:hAnsi="Times SUT" w:cs="Times SUT"/>
          <w:sz w:val="20"/>
        </w:rPr>
        <w:t xml:space="preserve"> Ksi; k o d a r a  k a e l  </w:t>
      </w:r>
      <w:r w:rsidRPr="00E3787E">
        <w:rPr>
          <w:rFonts w:ascii="Times SUT" w:hAnsi="Times SUT" w:cs="Times SUT"/>
          <w:i/>
          <w:sz w:val="20"/>
        </w:rPr>
        <w:t xml:space="preserve">kodara kaelad lähvad kodara `auku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pöia `sisse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`vankre ratastel kodarakaelad küll on</w:t>
      </w:r>
      <w:r w:rsidRPr="00E3787E">
        <w:rPr>
          <w:rFonts w:ascii="Times SUT" w:hAnsi="Times SUT" w:cs="Times SUT"/>
          <w:sz w:val="20"/>
        </w:rPr>
        <w:t xml:space="preserve"> Rak; </w:t>
      </w:r>
      <w:r w:rsidRPr="00E3787E">
        <w:rPr>
          <w:rFonts w:ascii="Times SUT" w:hAnsi="Times SUT" w:cs="Times SUT"/>
          <w:i/>
          <w:sz w:val="20"/>
        </w:rPr>
        <w:t>kodara kael, sie osa kodarast, mis pöia ehk rummu `sisse lähäb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inimesed kardivad, et ruoste süöb kodara kaelad ära ja regi laguneb ära</w:t>
      </w:r>
      <w:r w:rsidRPr="00E3787E">
        <w:rPr>
          <w:rFonts w:ascii="Times SUT" w:hAnsi="Times SUT" w:cs="Times SUT"/>
          <w:sz w:val="20"/>
        </w:rPr>
        <w:t xml:space="preserve"> Trm; m õ r r a  k a e l (mõrra suu ees suudme küljes) </w:t>
      </w:r>
      <w:r w:rsidRPr="00E3787E">
        <w:rPr>
          <w:rFonts w:ascii="Times SUT" w:hAnsi="Times SUT" w:cs="Times SUT"/>
          <w:i/>
          <w:sz w:val="20"/>
        </w:rPr>
        <w:t>kala läheb sest kailast mis enne `kasti on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kael on panna ja `poose vahel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mõrra kael o suu otsa `juures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mõrra kael on panna järel</w:t>
      </w:r>
      <w:r w:rsidRPr="00E3787E">
        <w:rPr>
          <w:rFonts w:ascii="Times SUT" w:hAnsi="Times SUT" w:cs="Times SUT"/>
          <w:sz w:val="20"/>
        </w:rPr>
        <w:t xml:space="preserve"> Rid; v i i u l i  k a e l </w:t>
      </w:r>
      <w:r w:rsidRPr="00E3787E">
        <w:rPr>
          <w:rFonts w:ascii="Times SUT" w:hAnsi="Times SUT" w:cs="Times SUT"/>
          <w:i/>
          <w:sz w:val="20"/>
        </w:rPr>
        <w:t>kitsas koht kust `kääga `kinni `peetasse, see on viiuli kael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viiulil `pandi viiuli kaela `ümmer `kimpa</w:t>
      </w:r>
      <w:r w:rsidRPr="00E3787E">
        <w:rPr>
          <w:rFonts w:ascii="Times SUT" w:hAnsi="Times SUT" w:cs="Times SUT"/>
          <w:sz w:val="20"/>
        </w:rPr>
        <w:t xml:space="preserve"> Vig;  v o k i  ~  l ü h i  k a e l  vokikurk;  k a e l a  j o o k s m a ~ k i s k u m a ~ p i l d u m a ~ v i s k a m a </w:t>
      </w:r>
      <w:r w:rsidRPr="00E3787E">
        <w:rPr>
          <w:rFonts w:ascii="Times SUT" w:hAnsi="Times SUT" w:cs="Times SUT"/>
          <w:i/>
          <w:sz w:val="20"/>
        </w:rPr>
        <w:t>vokki `kaelast `alle `laskma</w:t>
      </w:r>
      <w:r w:rsidRPr="00E3787E">
        <w:rPr>
          <w:rFonts w:ascii="Times SUT" w:hAnsi="Times SUT" w:cs="Times SUT"/>
          <w:sz w:val="20"/>
        </w:rPr>
        <w:t xml:space="preserve"> (ketrama); </w:t>
      </w:r>
      <w:r w:rsidRPr="00E3787E">
        <w:rPr>
          <w:rFonts w:ascii="Times SUT" w:hAnsi="Times SUT" w:cs="Times SUT"/>
          <w:i/>
          <w:sz w:val="20"/>
        </w:rPr>
        <w:t>ku `värtän ei `tõmma iast `niiti `pääle, siis niit ehk lõng kisub `kaela ehk `kierdu. ära lase `lõnga `kaela `kiskuda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lühü kael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lõng lähäb taha kedrade vahele `värtna pialt ära. lõng kisub `kaela, lööb lõnga `kaela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vokk aab ~ laheb nöörid `kaela</w:t>
      </w:r>
      <w:r w:rsidRPr="00E3787E">
        <w:rPr>
          <w:rFonts w:ascii="Times SUT" w:hAnsi="Times SUT" w:cs="Times SUT"/>
          <w:sz w:val="20"/>
        </w:rPr>
        <w:t xml:space="preserve"> Pal;  </w:t>
      </w:r>
      <w:r w:rsidRPr="00E3787E">
        <w:rPr>
          <w:rFonts w:ascii="Times SUT" w:hAnsi="Times SUT" w:cs="Times SUT"/>
          <w:i/>
          <w:sz w:val="20"/>
        </w:rPr>
        <w:t>kui kedrad, siis lased voki kõrist ~ kaelast lõnga `alla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c.</w:t>
      </w:r>
      <w:r w:rsidRPr="00E3787E">
        <w:rPr>
          <w:rFonts w:ascii="Times SUT" w:hAnsi="Times SUT" w:cs="Times SUT"/>
          <w:sz w:val="20"/>
        </w:rPr>
        <w:t xml:space="preserve"> kõrsviljadest ja muudest taimedest </w:t>
      </w:r>
      <w:r w:rsidRPr="00E3787E">
        <w:rPr>
          <w:rFonts w:ascii="Times SUT" w:hAnsi="Times SUT" w:cs="Times SUT"/>
          <w:i/>
          <w:sz w:val="20"/>
        </w:rPr>
        <w:t>rugidel `akvad kailad</w:t>
      </w:r>
      <w:r w:rsidRPr="00E3787E">
        <w:rPr>
          <w:rFonts w:ascii="Times SUT" w:hAnsi="Times SUT" w:cs="Times SUT"/>
          <w:sz w:val="20"/>
        </w:rPr>
        <w:t xml:space="preserve"> (pea juures olevad varreosad) </w:t>
      </w:r>
      <w:r w:rsidRPr="00E3787E">
        <w:rPr>
          <w:rFonts w:ascii="Times SUT" w:hAnsi="Times SUT" w:cs="Times SUT"/>
          <w:i/>
          <w:sz w:val="20"/>
        </w:rPr>
        <w:t>köveraks `vaibuma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surte `pitkade `lehtedega, pitkad kailad, nee on ane pajud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õdral on pia ränk, kael peenike, painutab ära</w:t>
      </w:r>
      <w:r w:rsidRPr="00E3787E">
        <w:rPr>
          <w:rFonts w:ascii="Times SUT" w:hAnsi="Times SUT" w:cs="Times SUT"/>
          <w:sz w:val="20"/>
        </w:rPr>
        <w:t xml:space="preserve"> Trm </w:t>
      </w:r>
      <w:r w:rsidRPr="00E3787E">
        <w:rPr>
          <w:rFonts w:ascii="Times SUT" w:hAnsi="Times SUT" w:cs="Times SUT"/>
          <w:b/>
          <w:sz w:val="20"/>
        </w:rPr>
        <w:t>d.</w:t>
      </w:r>
      <w:r w:rsidRPr="00E3787E">
        <w:rPr>
          <w:rFonts w:ascii="Times SUT" w:hAnsi="Times SUT" w:cs="Times SUT"/>
          <w:sz w:val="20"/>
        </w:rPr>
        <w:t xml:space="preserve"> ehitiste osadest </w:t>
      </w:r>
      <w:r w:rsidRPr="00E3787E">
        <w:rPr>
          <w:rFonts w:ascii="Times SUT" w:hAnsi="Times SUT" w:cs="Times SUT"/>
          <w:i/>
          <w:sz w:val="20"/>
        </w:rPr>
        <w:t>Kalasabanurk on seinaga tasane, nurga kael on</w:t>
      </w:r>
      <w:r w:rsidRPr="00E3787E">
        <w:rPr>
          <w:rFonts w:ascii="Times SUT" w:hAnsi="Times SUT" w:cs="Times SUT"/>
          <w:sz w:val="20"/>
        </w:rPr>
        <w:t xml:space="preserve"> [palgi] </w:t>
      </w:r>
      <w:r w:rsidRPr="00E3787E">
        <w:rPr>
          <w:rFonts w:ascii="Times SUT" w:hAnsi="Times SUT" w:cs="Times SUT"/>
          <w:i/>
          <w:sz w:val="20"/>
        </w:rPr>
        <w:t>otsast `kitsam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Ristnurgal on nurga kael, risti `kohta `üütakse nurga kaelaks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rõhukaela uks</w:t>
      </w:r>
      <w:r w:rsidRPr="00E3787E">
        <w:rPr>
          <w:rFonts w:ascii="Times SUT" w:hAnsi="Times SUT" w:cs="Times SUT"/>
          <w:sz w:val="20"/>
        </w:rPr>
        <w:t xml:space="preserve"> HMd; </w:t>
      </w:r>
      <w:r w:rsidRPr="00E3787E">
        <w:rPr>
          <w:rFonts w:ascii="Times SUT" w:hAnsi="Times SUT" w:cs="Times SUT"/>
          <w:i/>
          <w:sz w:val="20"/>
        </w:rPr>
        <w:t>`keldre kael ~ koda, `keldre `kaelas oli `enne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</w:t>
      </w:r>
      <w:r w:rsidRPr="00E3787E">
        <w:rPr>
          <w:rFonts w:ascii="Times SUT" w:hAnsi="Times SUT" w:cs="Times SUT"/>
          <w:sz w:val="20"/>
        </w:rPr>
        <w:t xml:space="preserve"> Juu; (veski)  p i l l i  k a e l  </w:t>
      </w:r>
      <w:r w:rsidRPr="00E3787E">
        <w:rPr>
          <w:rFonts w:ascii="Times SUT" w:hAnsi="Times SUT" w:cs="Times SUT"/>
          <w:i/>
          <w:sz w:val="20"/>
        </w:rPr>
        <w:t>pilli kaela `otsas oo riim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pilli kael on ümmargune puu pakk. `senna</w:t>
      </w:r>
      <w:r w:rsidRPr="00E3787E">
        <w:rPr>
          <w:rFonts w:ascii="Times SUT" w:hAnsi="Times SUT" w:cs="Times SUT"/>
          <w:sz w:val="20"/>
        </w:rPr>
        <w:t xml:space="preserve"> (paku sisse) </w:t>
      </w:r>
      <w:r w:rsidRPr="00E3787E">
        <w:rPr>
          <w:rFonts w:ascii="Times SUT" w:hAnsi="Times SUT" w:cs="Times SUT"/>
          <w:i/>
          <w:sz w:val="20"/>
        </w:rPr>
        <w:t>`tehti auk, kust pilli kael läbi käis</w:t>
      </w:r>
      <w:r w:rsidRPr="00E3787E">
        <w:rPr>
          <w:rFonts w:ascii="Times SUT" w:hAnsi="Times SUT" w:cs="Times SUT"/>
          <w:sz w:val="20"/>
        </w:rPr>
        <w:t xml:space="preserve"> Nis; </w:t>
      </w:r>
      <w:r w:rsidRPr="00E3787E">
        <w:rPr>
          <w:rFonts w:ascii="Times SUT" w:hAnsi="Times SUT" w:cs="Times SUT"/>
          <w:i/>
          <w:sz w:val="20"/>
        </w:rPr>
        <w:t>kust kivi `sisse  tuleb, sie on pi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likael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 xml:space="preserve">Kiilud õlid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</w:t>
      </w:r>
      <w:r w:rsidRPr="00E3787E">
        <w:rPr>
          <w:rFonts w:ascii="Times SUT" w:hAnsi="Times SUT" w:cs="Times SUT"/>
          <w:sz w:val="20"/>
        </w:rPr>
        <w:t xml:space="preserve"> [pillipaku] </w:t>
      </w:r>
      <w:r w:rsidRPr="00E3787E">
        <w:rPr>
          <w:rFonts w:ascii="Times SUT" w:hAnsi="Times SUT" w:cs="Times SUT"/>
          <w:i/>
          <w:sz w:val="20"/>
        </w:rPr>
        <w:t>mõlemi õtsa kurgu all vai kaela all, nii et igapidi andis rihti nii et kivi paigale jäi. siis õli veel pilli kaelale terass ümber keedetud</w:t>
      </w:r>
      <w:r w:rsidRPr="00E3787E">
        <w:rPr>
          <w:rFonts w:ascii="Times SUT" w:hAnsi="Times SUT" w:cs="Times SUT"/>
          <w:sz w:val="20"/>
        </w:rPr>
        <w:t xml:space="preserve"> Trm; (tuuliku, veski)  v õ l l i, v õ l v i  k a e l  </w:t>
      </w:r>
      <w:r w:rsidRPr="00E3787E">
        <w:rPr>
          <w:rFonts w:ascii="Times SUT" w:hAnsi="Times SUT" w:cs="Times SUT"/>
          <w:i/>
          <w:sz w:val="20"/>
        </w:rPr>
        <w:t>nee mis tuuligu völvi kaila sihes keivad nee on tuuligu armid</w:t>
      </w:r>
      <w:r w:rsidRPr="00E3787E">
        <w:rPr>
          <w:rFonts w:ascii="Times SUT" w:hAnsi="Times SUT" w:cs="Times SUT"/>
          <w:sz w:val="20"/>
        </w:rPr>
        <w:t xml:space="preserve"> Khk; [tuuliku] </w:t>
      </w:r>
      <w:r w:rsidRPr="00E3787E">
        <w:rPr>
          <w:rFonts w:ascii="Times SUT" w:hAnsi="Times SUT" w:cs="Times SUT"/>
          <w:i/>
          <w:sz w:val="20"/>
        </w:rPr>
        <w:t>Võlvikaela `alla `pandi tamme poar. Kaela lapid `tehti koa terasest. Kaela `pöilad olid tammest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`veski kaela kibi o `veski võlli kaela all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 xml:space="preserve">võlli kael </w:t>
      </w:r>
      <w:r w:rsidRPr="00E3787E">
        <w:rPr>
          <w:rFonts w:ascii="Times SUT" w:hAnsi="Times SUT" w:cs="Times SUT"/>
          <w:sz w:val="20"/>
        </w:rPr>
        <w:t xml:space="preserve">(veski peavõlli osa, mis kaelakivi peal ringi keerleb) </w:t>
      </w:r>
      <w:r w:rsidRPr="00E3787E">
        <w:rPr>
          <w:rFonts w:ascii="Times SUT" w:hAnsi="Times SUT" w:cs="Times SUT"/>
          <w:i/>
          <w:sz w:val="20"/>
        </w:rPr>
        <w:t>tammest kõige kõvem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võlli kaela all on kaelapakk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tuule `ve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ki võlvel olid teras keanid `ümber kaela</w:t>
      </w:r>
      <w:r w:rsidRPr="00E3787E">
        <w:rPr>
          <w:rFonts w:ascii="Times SUT" w:hAnsi="Times SUT" w:cs="Times SUT"/>
          <w:sz w:val="20"/>
        </w:rPr>
        <w:t xml:space="preserve"> Jür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kitsas maa- või veeriba; maa- või merekitsus </w:t>
      </w:r>
      <w:r w:rsidRPr="00E3787E">
        <w:rPr>
          <w:rFonts w:ascii="Times SUT" w:hAnsi="Times SUT" w:cs="Times SUT"/>
          <w:i/>
          <w:sz w:val="20"/>
        </w:rPr>
        <w:t>`Inga kael ja Mageda kael</w:t>
      </w:r>
      <w:r w:rsidRPr="00E3787E">
        <w:rPr>
          <w:rFonts w:ascii="Times SUT" w:hAnsi="Times SUT" w:cs="Times SUT"/>
          <w:sz w:val="20"/>
        </w:rPr>
        <w:t xml:space="preserve"> (soonikukohad heinamaal) Kuu; </w:t>
      </w:r>
      <w:r w:rsidRPr="00E3787E">
        <w:rPr>
          <w:rFonts w:ascii="Times SUT" w:hAnsi="Times SUT" w:cs="Times SUT"/>
          <w:i/>
          <w:sz w:val="20"/>
        </w:rPr>
        <w:t>Velsandi ning Kihelkonna vahel see `üitasse kailaks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`Talve käisid sealt lahe kaelast otse, see oli tüki lühem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maa kael</w:t>
      </w:r>
      <w:r w:rsidRPr="00E3787E">
        <w:rPr>
          <w:rFonts w:ascii="Times SUT" w:hAnsi="Times SUT" w:cs="Times SUT"/>
          <w:sz w:val="20"/>
        </w:rPr>
        <w:t xml:space="preserve"> (poolsaare algus) Pöi; </w:t>
      </w:r>
      <w:r w:rsidRPr="00E3787E">
        <w:rPr>
          <w:rFonts w:ascii="Times SUT" w:hAnsi="Times SUT" w:cs="Times SUT"/>
          <w:i/>
          <w:sz w:val="20"/>
        </w:rPr>
        <w:t>jõekael</w:t>
      </w:r>
      <w:r w:rsidRPr="00E3787E">
        <w:rPr>
          <w:rFonts w:ascii="Times SUT" w:hAnsi="Times SUT" w:cs="Times SUT"/>
          <w:sz w:val="20"/>
        </w:rPr>
        <w:t xml:space="preserve"> (jõesuu) Vig; </w:t>
      </w:r>
      <w:r w:rsidRPr="00E3787E">
        <w:rPr>
          <w:rFonts w:ascii="Times SUT" w:hAnsi="Times SUT" w:cs="Times SUT"/>
          <w:i/>
          <w:sz w:val="20"/>
        </w:rPr>
        <w:t>sihukst kaela ko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 xml:space="preserve">jad kahe maa `kalda vahel,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vesi justkui `voolab sial vahel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Soo kael on ikki soo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järve kael on järve `kitsam koht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lüisi kael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merikael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dilagassiku kael on ee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ama soru kahe metsa vahel</w:t>
      </w:r>
      <w:r w:rsidRPr="00E3787E">
        <w:rPr>
          <w:rFonts w:ascii="Times SUT" w:hAnsi="Times SUT" w:cs="Times SUT"/>
          <w:sz w:val="20"/>
        </w:rPr>
        <w:t xml:space="preserve"> MMg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kaal, kakl, kaul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`kaela</w:t>
      </w:r>
      <w:r w:rsidRPr="00E3787E">
        <w:rPr>
          <w:rFonts w:ascii="Times SUT" w:hAnsi="Times SUT" w:cs="Times SUT"/>
          <w:sz w:val="20"/>
        </w:rPr>
        <w:t xml:space="preserve"> Jõe IisR Sa Muh Emm L K Trm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a. 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kaela ümber, kaela külge </w:t>
      </w:r>
      <w:r w:rsidRPr="00E3787E">
        <w:rPr>
          <w:rFonts w:ascii="Times SUT" w:hAnsi="Times SUT" w:cs="Times SUT"/>
          <w:i/>
          <w:sz w:val="20"/>
        </w:rPr>
        <w:t>vana `aidur pu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l, kell `pandi `kaela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aa ra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id obusele `kaela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kaelus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loomadele `kaela, oli puust, `seoke looga `moodi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pani rätiku `kaela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`löustel pannaks pangad `kaela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kütkes oli seina küljes, pang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`kaela</w:t>
      </w:r>
      <w:r w:rsidRPr="00E3787E">
        <w:rPr>
          <w:rFonts w:ascii="Times SUT" w:hAnsi="Times SUT" w:cs="Times SUT"/>
          <w:sz w:val="20"/>
        </w:rPr>
        <w:t xml:space="preserve"> HMd; </w:t>
      </w:r>
      <w:r w:rsidRPr="00E3787E">
        <w:rPr>
          <w:rFonts w:ascii="Times SUT" w:hAnsi="Times SUT" w:cs="Times SUT"/>
          <w:i/>
          <w:sz w:val="20"/>
        </w:rPr>
        <w:t xml:space="preserve">krapp on puust, ia suur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lehmale `kaela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lapsed tegid `elmesid `kaela pihlakatest</w:t>
      </w:r>
      <w:r w:rsidRPr="00E3787E">
        <w:rPr>
          <w:rFonts w:ascii="Times SUT" w:hAnsi="Times SUT" w:cs="Times SUT"/>
          <w:sz w:val="20"/>
        </w:rPr>
        <w:t xml:space="preserve"> Plt; k a e l a  k a r g a m a ~ k u k k u m a ~ l a n g e m a  jne kallistama </w:t>
      </w:r>
      <w:r w:rsidRPr="00E3787E">
        <w:rPr>
          <w:rFonts w:ascii="Times SUT" w:hAnsi="Times SUT" w:cs="Times SUT"/>
          <w:i/>
          <w:sz w:val="20"/>
        </w:rPr>
        <w:t>Ärä esimisele `vastatulijale ka `kaela `lange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Kui üksteist nägivad, kukkusid kuhe `kaela üks`teisele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kohe nagu `kaela `kargamas, kui poiss tüdrukule ligi tikub, mehkeldab sial</w:t>
      </w:r>
      <w:r w:rsidRPr="00E3787E">
        <w:rPr>
          <w:rFonts w:ascii="Times SUT" w:hAnsi="Times SUT" w:cs="Times SUT"/>
          <w:sz w:val="20"/>
        </w:rPr>
        <w:t xml:space="preserve"> Lai || (löömisest) </w:t>
      </w:r>
      <w:r w:rsidRPr="00E3787E">
        <w:rPr>
          <w:rFonts w:ascii="Times SUT" w:hAnsi="Times SUT" w:cs="Times SUT"/>
          <w:i/>
          <w:sz w:val="20"/>
        </w:rPr>
        <w:t>võta malk ja anna teesel `kaela, kuda seda on `tiininu</w:t>
      </w:r>
      <w:r w:rsidRPr="00E3787E">
        <w:rPr>
          <w:rFonts w:ascii="Times SUT" w:hAnsi="Times SUT" w:cs="Times SUT"/>
          <w:sz w:val="20"/>
        </w:rPr>
        <w:t xml:space="preserve"> Hää || </w:t>
      </w:r>
      <w:r w:rsidRPr="00E3787E">
        <w:rPr>
          <w:rFonts w:ascii="Times SUT" w:hAnsi="Times SUT" w:cs="Times SUT"/>
          <w:i/>
          <w:sz w:val="20"/>
        </w:rPr>
        <w:t xml:space="preserve">pani omale nööri kaela </w:t>
      </w:r>
      <w:r w:rsidRPr="00E3787E">
        <w:rPr>
          <w:rFonts w:ascii="Times SUT" w:hAnsi="Times SUT" w:cs="Times SUT"/>
          <w:sz w:val="20"/>
        </w:rPr>
        <w:t xml:space="preserve">(poos end üles) KJn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(tööd, kohustust, muret, süüdistust kellegi peale ajama, lükkama, veeretama jne) </w:t>
      </w:r>
      <w:r w:rsidRPr="00E3787E">
        <w:rPr>
          <w:rFonts w:ascii="Times SUT" w:hAnsi="Times SUT" w:cs="Times SUT"/>
          <w:i/>
          <w:sz w:val="20"/>
        </w:rPr>
        <w:t>`ärga siis `õmmete `kõiki minu `kaela ajaga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krahv lükkas küla `rahva `kaela `selle `silla ehituse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Nuo sie on mies oma süid `teiste `kaela ajama ~ `vieretama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On mies oma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ju `teistele `kaela `mäerima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`Laste `kasvatamise ja `toitmise `vieretas `naise `kaela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ajab oma süi keik teiste `kaela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teine `soole `santi `kaela ajab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Kust ta sulle jälle midagid `kaela keedab, seda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p vei mette arvatagid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teese `kaela lükata ei soa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alati lükatasse minu `kaela, mis `raskem töö</w:t>
      </w:r>
      <w:r w:rsidRPr="00E3787E">
        <w:rPr>
          <w:rFonts w:ascii="Times SUT" w:hAnsi="Times SUT" w:cs="Times SUT"/>
          <w:sz w:val="20"/>
        </w:rPr>
        <w:t xml:space="preserve"> Lai | (ennast kellelegi sokutama, külge kleepima) </w:t>
      </w:r>
      <w:r w:rsidRPr="00E3787E">
        <w:rPr>
          <w:rFonts w:ascii="Times SUT" w:hAnsi="Times SUT" w:cs="Times SUT"/>
          <w:i/>
          <w:sz w:val="20"/>
        </w:rPr>
        <w:t>Vägisi toppis ennast teisele `kaela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nää sokutas enese mehele `kaela, mis tal nüid viga</w:t>
      </w:r>
      <w:r w:rsidRPr="00E3787E">
        <w:rPr>
          <w:rFonts w:ascii="Times SUT" w:hAnsi="Times SUT" w:cs="Times SUT"/>
          <w:sz w:val="20"/>
        </w:rPr>
        <w:t xml:space="preserve"> VJg | </w:t>
      </w:r>
      <w:r w:rsidRPr="00E3787E">
        <w:rPr>
          <w:rFonts w:ascii="Times SUT" w:hAnsi="Times SUT" w:cs="Times SUT"/>
          <w:i/>
          <w:sz w:val="20"/>
        </w:rPr>
        <w:t>ajas talle irmu `kaela</w:t>
      </w:r>
      <w:r w:rsidRPr="00E3787E">
        <w:rPr>
          <w:rFonts w:ascii="Times SUT" w:hAnsi="Times SUT" w:cs="Times SUT"/>
          <w:sz w:val="20"/>
        </w:rPr>
        <w:t xml:space="preserve"> (nahka) VJg | (süüdistama, ette heitma; sajatama) </w:t>
      </w:r>
      <w:r w:rsidRPr="00E3787E">
        <w:rPr>
          <w:rFonts w:ascii="Times SUT" w:hAnsi="Times SUT" w:cs="Times SUT"/>
          <w:i/>
          <w:sz w:val="20"/>
        </w:rPr>
        <w:t>ta kuulutas `moole `irmus pailu `kaela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Kus kukkus siis moole kaela laduma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`kaaklevad ning `andvad sönu ükstesele `kaela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jägasid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ühetesele sönu `kaela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annab teisele `kaela</w:t>
      </w:r>
      <w:r w:rsidRPr="00E3787E">
        <w:rPr>
          <w:rFonts w:ascii="Times SUT" w:hAnsi="Times SUT" w:cs="Times SUT"/>
          <w:sz w:val="20"/>
        </w:rPr>
        <w:t xml:space="preserve"> Mus | (muret, vaeva, häbi tegema) </w:t>
      </w:r>
      <w:r w:rsidRPr="00E3787E">
        <w:rPr>
          <w:rFonts w:ascii="Times SUT" w:hAnsi="Times SUT" w:cs="Times SUT"/>
          <w:i/>
          <w:sz w:val="20"/>
        </w:rPr>
        <w:t>Tüki äbi tõi vanadele `kaela</w:t>
      </w:r>
      <w:r w:rsidRPr="00E3787E">
        <w:rPr>
          <w:rFonts w:ascii="Times SUT" w:hAnsi="Times SUT" w:cs="Times SUT"/>
          <w:sz w:val="20"/>
        </w:rPr>
        <w:t xml:space="preserve"> (tütrel oli vallaslaps) Pöi; </w:t>
      </w:r>
      <w:r w:rsidRPr="00E3787E">
        <w:rPr>
          <w:rFonts w:ascii="Times SUT" w:hAnsi="Times SUT" w:cs="Times SUT"/>
          <w:i/>
          <w:sz w:val="20"/>
        </w:rPr>
        <w:t>nüüd muretses omale lapse kua viel `kaela</w:t>
      </w:r>
      <w:r w:rsidRPr="00E3787E">
        <w:rPr>
          <w:rFonts w:ascii="Times SUT" w:hAnsi="Times SUT" w:cs="Times SUT"/>
          <w:sz w:val="20"/>
        </w:rPr>
        <w:t xml:space="preserve"> VMr | (tühjast jutust) </w:t>
      </w:r>
      <w:r w:rsidRPr="00E3787E">
        <w:rPr>
          <w:rFonts w:ascii="Times SUT" w:hAnsi="Times SUT" w:cs="Times SUT"/>
          <w:i/>
          <w:sz w:val="20"/>
        </w:rPr>
        <w:t xml:space="preserve">se oo omale rapu `kaela saan </w:t>
      </w:r>
      <w:r w:rsidRPr="00E3787E">
        <w:rPr>
          <w:rFonts w:ascii="Times SUT" w:hAnsi="Times SUT" w:cs="Times SUT"/>
          <w:sz w:val="20"/>
        </w:rPr>
        <w:t xml:space="preserve">Muh; </w:t>
      </w:r>
      <w:r w:rsidRPr="00E3787E">
        <w:rPr>
          <w:rFonts w:ascii="Times SUT" w:hAnsi="Times SUT" w:cs="Times SUT"/>
          <w:i/>
          <w:sz w:val="20"/>
        </w:rPr>
        <w:t>paneb enesele suure kella `kaela</w:t>
      </w:r>
      <w:r w:rsidRPr="00E3787E">
        <w:rPr>
          <w:rFonts w:ascii="Times SUT" w:hAnsi="Times SUT" w:cs="Times SUT"/>
          <w:sz w:val="20"/>
        </w:rPr>
        <w:t xml:space="preserve"> Hag; v õ t a b</w:t>
      </w:r>
      <w:r w:rsidRPr="00E3787E">
        <w:rPr>
          <w:rFonts w:ascii="Times SUT" w:hAnsi="Times SUT" w:cs="Times SUT"/>
          <w:spacing w:val="40"/>
          <w:sz w:val="20"/>
        </w:rPr>
        <w:t xml:space="preserve"> ~ saab</w:t>
      </w:r>
      <w:r w:rsidRPr="00E3787E">
        <w:rPr>
          <w:rFonts w:ascii="Times SUT" w:hAnsi="Times SUT" w:cs="Times SUT"/>
          <w:sz w:val="20"/>
        </w:rPr>
        <w:t xml:space="preserve">  r a n g i d  k a e l a  kohustusi võtma, saama </w:t>
      </w:r>
      <w:r w:rsidRPr="00E3787E">
        <w:rPr>
          <w:rFonts w:ascii="Times SUT" w:hAnsi="Times SUT" w:cs="Times SUT"/>
          <w:i/>
          <w:sz w:val="20"/>
        </w:rPr>
        <w:t>Poiss võtab omal naise, ta sai rangid `kaela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 sai peremehe rangid `kaela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võtab enesel rangid `kaela</w:t>
      </w:r>
      <w:r w:rsidRPr="00E3787E">
        <w:rPr>
          <w:rFonts w:ascii="Times SUT" w:hAnsi="Times SUT" w:cs="Times SUT"/>
          <w:sz w:val="20"/>
        </w:rPr>
        <w:t xml:space="preserve"> (tüdruk abiellub) Trm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(ülalt) peale, otsa</w:t>
      </w:r>
      <w:r w:rsidRPr="00E3787E">
        <w:rPr>
          <w:rFonts w:ascii="Times SUT" w:hAnsi="Times SUT" w:cs="Times SUT"/>
          <w:i/>
          <w:sz w:val="20"/>
        </w:rPr>
        <w:t xml:space="preserve"> Katus lagus pealt ää, mis vihma tilk tuli, see `kaela kukkus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Just `õige kala ilm, `vaikne ja vihm just `kaela kukkumas aga äi tule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ahu kumm oo ühna `kaela tulemas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kui vahest oo nehoke vana katos, siis saeab `kaela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`Loodest aab suure musta pagi üles, `varssi tuleb vihm `kaela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siin pole katost peal änam, se tuleb puhas `kaela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puude otst tilgub `märga `kaela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se ösm kukub `kaela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elab teine ühes viletsas koomitsas, `vaata et `kaela ei `lange</w:t>
      </w:r>
      <w:r w:rsidRPr="00E3787E">
        <w:rPr>
          <w:rFonts w:ascii="Times SUT" w:hAnsi="Times SUT" w:cs="Times SUT"/>
          <w:sz w:val="20"/>
        </w:rPr>
        <w:t xml:space="preserve"> Ksi; </w:t>
      </w:r>
      <w:r w:rsidRPr="00E3787E">
        <w:rPr>
          <w:rFonts w:ascii="Times SUT" w:hAnsi="Times SUT" w:cs="Times SUT"/>
          <w:i/>
          <w:sz w:val="20"/>
        </w:rPr>
        <w:t>korraga visati mulle `külma vett `kaela</w:t>
      </w:r>
      <w:r w:rsidRPr="00E3787E">
        <w:rPr>
          <w:rFonts w:ascii="Times SUT" w:hAnsi="Times SUT" w:cs="Times SUT"/>
          <w:sz w:val="20"/>
        </w:rPr>
        <w:t xml:space="preserve"> Plt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postp</w:t>
      </w:r>
      <w:r w:rsidRPr="00E3787E">
        <w:rPr>
          <w:rFonts w:ascii="Times SUT" w:hAnsi="Times SUT" w:cs="Times SUT"/>
          <w:sz w:val="20"/>
        </w:rPr>
        <w:t xml:space="preserve"> külge, otsa, peale </w:t>
      </w:r>
      <w:r w:rsidRPr="00E3787E">
        <w:rPr>
          <w:rFonts w:ascii="Times SUT" w:hAnsi="Times SUT" w:cs="Times SUT"/>
          <w:i/>
          <w:sz w:val="20"/>
        </w:rPr>
        <w:t>nooda keeved pannasse ka pukkide `kaela `kehti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kadakkärt on rohekas lind, `löukese arulene, kadakate `kaela teeb pesa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aesi äge pulgad kivide `kaela katti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`sönna pannasse lö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ad pulga `kaela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ed k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isid sagarate `kaela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läks paadiga änna vörgu `kaela rüsudes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Poiss löi varba kivi kaela katti ni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 xml:space="preserve"> püstas töinama</w:t>
      </w:r>
      <w:r w:rsidRPr="00E3787E">
        <w:rPr>
          <w:rFonts w:ascii="Times SUT" w:hAnsi="Times SUT" w:cs="Times SUT"/>
          <w:sz w:val="20"/>
        </w:rPr>
        <w:t xml:space="preserve"> Kaa; [tuulingu] </w:t>
      </w:r>
      <w:r w:rsidRPr="00E3787E">
        <w:rPr>
          <w:rFonts w:ascii="Times SUT" w:hAnsi="Times SUT" w:cs="Times SUT"/>
          <w:i/>
          <w:sz w:val="20"/>
        </w:rPr>
        <w:t>Ratas tehjatse moas päris `valmis, tömmatakse öles ja pistetakse lops völvi `kaela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`viska köis paalersi `kaela</w:t>
      </w:r>
      <w:r w:rsidRPr="00E3787E">
        <w:rPr>
          <w:rFonts w:ascii="Times SUT" w:hAnsi="Times SUT" w:cs="Times SUT"/>
          <w:sz w:val="20"/>
        </w:rPr>
        <w:t xml:space="preserve"> JõeK; </w:t>
      </w:r>
      <w:r w:rsidRPr="00E3787E">
        <w:rPr>
          <w:rFonts w:ascii="Times SUT" w:hAnsi="Times SUT" w:cs="Times SUT"/>
          <w:i/>
          <w:sz w:val="20"/>
        </w:rPr>
        <w:t>puud lähvad teine teise `kaela</w:t>
      </w:r>
      <w:r w:rsidRPr="00E3787E">
        <w:rPr>
          <w:rFonts w:ascii="Times SUT" w:hAnsi="Times SUT" w:cs="Times SUT"/>
          <w:sz w:val="20"/>
        </w:rPr>
        <w:t xml:space="preserve"> (kui raiutakse)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 xml:space="preserve">Vrd </w:t>
      </w:r>
      <w:r w:rsidRPr="00E3787E">
        <w:rPr>
          <w:rFonts w:ascii="Times SUT" w:hAnsi="Times SUT" w:cs="Times SUT"/>
          <w:sz w:val="20"/>
        </w:rPr>
        <w:t>kaala, kakla, kaula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i/>
          <w:sz w:val="20"/>
        </w:rPr>
      </w:pPr>
      <w:r w:rsidRPr="00E3787E">
        <w:rPr>
          <w:rStyle w:val="ms1"/>
          <w:rFonts w:ascii="Times SUT" w:hAnsi="Times SUT" w:cs="Times SUT"/>
        </w:rPr>
        <w:t>-kaela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kakas-, käkas|kaela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alune</w:t>
      </w:r>
      <w:r w:rsidRPr="00E3787E">
        <w:rPr>
          <w:rFonts w:ascii="Times SUT" w:hAnsi="Times SUT" w:cs="Times SUT"/>
          <w:b/>
          <w:sz w:val="20"/>
        </w:rPr>
        <w:t xml:space="preserve"> 1. </w:t>
      </w:r>
      <w:r w:rsidRPr="00E3787E">
        <w:rPr>
          <w:rFonts w:ascii="Times SUT" w:hAnsi="Times SUT" w:cs="Times SUT"/>
          <w:sz w:val="20"/>
        </w:rPr>
        <w:t>kurgualune</w:t>
      </w:r>
      <w:r w:rsidRPr="00E3787E">
        <w:rPr>
          <w:rFonts w:ascii="Times SUT" w:hAnsi="Times SUT" w:cs="Times SUT"/>
          <w:b/>
          <w:sz w:val="20"/>
        </w:rPr>
        <w:t xml:space="preserve">  a.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`talve külmägä läksid `metsä, nokaga mü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oli peäs, kaelaalune `lahti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tall `muksis mu kaelaalust</w:t>
      </w:r>
      <w:r w:rsidRPr="00E3787E">
        <w:rPr>
          <w:rFonts w:ascii="Times SUT" w:hAnsi="Times SUT" w:cs="Times SUT"/>
          <w:sz w:val="20"/>
        </w:rPr>
        <w:t xml:space="preserve"> JJn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 xml:space="preserve">a </w:t>
      </w:r>
      <w:r w:rsidRPr="00E3787E">
        <w:rPr>
          <w:rFonts w:ascii="Times SUT" w:hAnsi="Times SUT" w:cs="Times SUT"/>
          <w:i/>
          <w:sz w:val="20"/>
        </w:rPr>
        <w:t>kaela alune vill</w:t>
      </w:r>
      <w:r w:rsidRPr="00E3787E">
        <w:rPr>
          <w:rFonts w:ascii="Times SUT" w:hAnsi="Times SUT" w:cs="Times SUT"/>
          <w:sz w:val="20"/>
        </w:rPr>
        <w:t xml:space="preserve"> Sim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i/>
          <w:sz w:val="20"/>
        </w:rPr>
        <w:t>Kaelaalune on lihtne jäme ümargune puupakk, mis sai vaepoomile otsale kaela alla pandud</w:t>
      </w:r>
      <w:r w:rsidRPr="00E3787E">
        <w:rPr>
          <w:rFonts w:ascii="Times SUT" w:hAnsi="Times SUT" w:cs="Times SUT"/>
          <w:sz w:val="20"/>
        </w:rPr>
        <w:t xml:space="preserve"> Kaa; [vinna] </w:t>
      </w:r>
      <w:r w:rsidRPr="00E3787E">
        <w:rPr>
          <w:rFonts w:ascii="Times SUT" w:hAnsi="Times SUT" w:cs="Times SUT"/>
          <w:i/>
          <w:sz w:val="20"/>
        </w:rPr>
        <w:t>Kantis õts käis pillpaku õtsa alla. Sinna õli tehtud niisuke kaelaalune</w:t>
      </w:r>
      <w:r w:rsidRPr="00E3787E">
        <w:rPr>
          <w:rFonts w:ascii="Times SUT" w:hAnsi="Times SUT" w:cs="Times SUT"/>
          <w:sz w:val="20"/>
        </w:rPr>
        <w:t xml:space="preserve"> Trm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kaalaalune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auk</w:t>
      </w:r>
      <w:r w:rsidRPr="00E3787E">
        <w:rPr>
          <w:rFonts w:ascii="Times SUT" w:hAnsi="Times SUT" w:cs="Times SUT"/>
          <w:sz w:val="20"/>
        </w:rPr>
        <w:t xml:space="preserve"> peaauk (särgil, kleidil jms) </w:t>
      </w:r>
      <w:r w:rsidRPr="00E3787E">
        <w:rPr>
          <w:rFonts w:ascii="Times SUT" w:hAnsi="Times SUT" w:cs="Times SUT"/>
          <w:i/>
          <w:sz w:val="20"/>
        </w:rPr>
        <w:t>vatil oli kaelaauk sees, niisamma ülepia `aeti</w:t>
      </w:r>
      <w:r w:rsidRPr="00E3787E">
        <w:rPr>
          <w:rFonts w:ascii="Times SUT" w:hAnsi="Times SUT" w:cs="Times SUT"/>
          <w:sz w:val="20"/>
        </w:rPr>
        <w:t xml:space="preserve"> Pöi; (särgil) </w:t>
      </w:r>
      <w:r w:rsidRPr="00E3787E">
        <w:rPr>
          <w:rFonts w:ascii="Times SUT" w:hAnsi="Times SUT" w:cs="Times SUT"/>
          <w:i/>
          <w:sz w:val="20"/>
        </w:rPr>
        <w:t>kaelaauk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lõegatud</w:t>
      </w:r>
      <w:r w:rsidRPr="00E3787E">
        <w:rPr>
          <w:rFonts w:ascii="Times SUT" w:hAnsi="Times SUT" w:cs="Times SUT"/>
          <w:sz w:val="20"/>
        </w:rPr>
        <w:t xml:space="preserve"> Amb || auk jääs, kust hüljes tuleb jää peale – Jäm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kaalaauk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haigus</w:t>
      </w:r>
      <w:r w:rsidRPr="00E3787E">
        <w:rPr>
          <w:rFonts w:ascii="Times SUT" w:hAnsi="Times SUT" w:cs="Times SUT"/>
          <w:sz w:val="20"/>
        </w:rPr>
        <w:t xml:space="preserve"> mistahes kurguhaigus (ka loomadel) – Mar VMr Kad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kaalahaigus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isand</w:t>
      </w:r>
      <w:r w:rsidRPr="00E3787E">
        <w:rPr>
          <w:rFonts w:ascii="Times SUT" w:hAnsi="Times SUT" w:cs="Times SUT"/>
          <w:sz w:val="20"/>
        </w:rPr>
        <w:t xml:space="preserve"> sundija </w:t>
      </w:r>
      <w:r w:rsidRPr="00E3787E">
        <w:rPr>
          <w:rFonts w:ascii="Times SUT" w:hAnsi="Times SUT" w:cs="Times SUT"/>
          <w:i/>
          <w:sz w:val="20"/>
        </w:rPr>
        <w:t>kis teist paigulist sunnib, selle `kohta  `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tasse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kut kaila isand `ühte `jooni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Köht oo inimesele üks kuri kaelaisand küll</w:t>
      </w:r>
      <w:r w:rsidRPr="00E3787E">
        <w:rPr>
          <w:rFonts w:ascii="Times SUT" w:hAnsi="Times SUT" w:cs="Times SUT"/>
          <w:sz w:val="20"/>
        </w:rPr>
        <w:t xml:space="preserve"> Kaa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kaala|esänd, </w:t>
      </w:r>
      <w:r w:rsidRPr="00E3787E">
        <w:rPr>
          <w:rFonts w:ascii="Times SUT" w:hAnsi="Times SUT" w:cs="Times SUT"/>
          <w:sz w:val="20"/>
        </w:rPr>
        <w:noBreakHyphen/>
        <w:t xml:space="preserve">isand, kaalesänd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järk</w:t>
      </w:r>
      <w:r w:rsidRPr="00E3787E">
        <w:rPr>
          <w:rFonts w:ascii="Times SUT" w:hAnsi="Times SUT" w:cs="Times SUT"/>
          <w:sz w:val="20"/>
        </w:rPr>
        <w:t xml:space="preserve"> = kaelajätk </w:t>
      </w:r>
      <w:r w:rsidRPr="00E3787E">
        <w:rPr>
          <w:rFonts w:ascii="Times SUT" w:hAnsi="Times SUT" w:cs="Times SUT"/>
          <w:i/>
          <w:sz w:val="20"/>
        </w:rPr>
        <w:t>Ta oli laadal saanud kaikaga kaelajärgu pihta</w:t>
      </w:r>
      <w:r w:rsidRPr="00E3787E">
        <w:rPr>
          <w:rFonts w:ascii="Times SUT" w:hAnsi="Times SUT" w:cs="Times SUT"/>
          <w:sz w:val="20"/>
        </w:rPr>
        <w:t xml:space="preserve"> Han; [lõi] </w:t>
      </w:r>
      <w:r w:rsidRPr="00E3787E">
        <w:rPr>
          <w:rFonts w:ascii="Times SUT" w:hAnsi="Times SUT" w:cs="Times SUT"/>
          <w:i/>
          <w:sz w:val="20"/>
        </w:rPr>
        <w:t>rusikaga kaela järgu `piale</w:t>
      </w:r>
      <w:r w:rsidRPr="00E3787E">
        <w:rPr>
          <w:rFonts w:ascii="Times SUT" w:hAnsi="Times SUT" w:cs="Times SUT"/>
          <w:sz w:val="20"/>
        </w:rPr>
        <w:t xml:space="preserve"> Var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jätk</w:t>
      </w:r>
      <w:r w:rsidRPr="00E3787E">
        <w:rPr>
          <w:rFonts w:ascii="Times SUT" w:hAnsi="Times SUT" w:cs="Times SUT"/>
          <w:sz w:val="20"/>
        </w:rPr>
        <w:t xml:space="preserve"> kaelalüli, lülide vahekoht </w:t>
      </w:r>
      <w:r w:rsidRPr="00E3787E">
        <w:rPr>
          <w:rFonts w:ascii="Times SUT" w:hAnsi="Times SUT" w:cs="Times SUT"/>
          <w:i/>
          <w:sz w:val="20"/>
        </w:rPr>
        <w:t>Pani lapiti `käega just `siia kaela jätku `pihta, vöttis kohe kaela nörgaks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Vaat kui annan sule kaegast kaela jätku peale</w:t>
      </w:r>
      <w:r w:rsidRPr="00E3787E">
        <w:rPr>
          <w:rFonts w:ascii="Times SUT" w:hAnsi="Times SUT" w:cs="Times SUT"/>
          <w:sz w:val="20"/>
        </w:rPr>
        <w:t xml:space="preserve"> PJg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kaalajatk, kaelajärk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kandja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laps, kes suudab juba pead tõsta </w:t>
      </w:r>
      <w:r w:rsidRPr="00E3787E">
        <w:rPr>
          <w:rFonts w:ascii="Times SUT" w:hAnsi="Times SUT" w:cs="Times SUT"/>
          <w:i/>
          <w:sz w:val="20"/>
        </w:rPr>
        <w:t>kaela`ka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dja laps, teine kannab kahekuuselt, teine kolmekuuselt</w:t>
      </w:r>
      <w:r w:rsidRPr="00E3787E">
        <w:rPr>
          <w:rFonts w:ascii="Times SUT" w:hAnsi="Times SUT" w:cs="Times SUT"/>
          <w:sz w:val="20"/>
        </w:rPr>
        <w:t xml:space="preserve"> VJg || (loomast) </w:t>
      </w:r>
      <w:r w:rsidRPr="00E3787E">
        <w:rPr>
          <w:rFonts w:ascii="Times SUT" w:hAnsi="Times SUT" w:cs="Times SUT"/>
          <w:i/>
          <w:sz w:val="20"/>
        </w:rPr>
        <w:t>kui vassikad juba kaela `kandjaks saavad, siis neile pannasse nimed</w:t>
      </w:r>
      <w:r w:rsidRPr="00E3787E">
        <w:rPr>
          <w:rFonts w:ascii="Times SUT" w:hAnsi="Times SUT" w:cs="Times SUT"/>
          <w:sz w:val="20"/>
        </w:rPr>
        <w:t xml:space="preserve"> 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töövõimeline </w:t>
      </w:r>
      <w:r w:rsidRPr="00E3787E">
        <w:rPr>
          <w:rFonts w:ascii="Times SUT" w:hAnsi="Times SUT" w:cs="Times SUT"/>
          <w:i/>
          <w:sz w:val="20"/>
        </w:rPr>
        <w:t>Kes `kaela`kandajast sai, sie läks `leiba `tienima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kas ta oo koa kaela`kandaja veel või oo ta vana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see kaela `kandaja oo, pistab õlmad öö</w:t>
      </w:r>
      <w:r w:rsidRPr="00E3787E">
        <w:rPr>
          <w:rFonts w:ascii="Times SUT" w:hAnsi="Times SUT" w:cs="Times SUT"/>
          <w:sz w:val="20"/>
        </w:rPr>
        <w:t xml:space="preserve"> (vöö)</w:t>
      </w:r>
      <w:r w:rsidRPr="00E3787E">
        <w:rPr>
          <w:rFonts w:ascii="Times SUT" w:hAnsi="Times SUT" w:cs="Times SUT"/>
          <w:i/>
          <w:sz w:val="20"/>
        </w:rPr>
        <w:t xml:space="preserve"> `alla ja läheb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saab kaela`ka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djaks juba, et ta akkab ise omal `leiba `tienima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kui jo kaela`ka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djast sain siis akkasin mõesas</w:t>
      </w:r>
      <w:r w:rsidRPr="00E3787E">
        <w:rPr>
          <w:rFonts w:ascii="Times SUT" w:hAnsi="Times SUT" w:cs="Times SUT"/>
          <w:sz w:val="20"/>
        </w:rPr>
        <w:t xml:space="preserve"> [tööl] </w:t>
      </w:r>
      <w:r w:rsidRPr="00E3787E">
        <w:rPr>
          <w:rFonts w:ascii="Times SUT" w:hAnsi="Times SUT" w:cs="Times SUT"/>
          <w:i/>
          <w:sz w:val="20"/>
        </w:rPr>
        <w:t>`käima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kes juba asi oli, kes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ju õiendas, see oli kaela`ka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dja</w:t>
      </w:r>
      <w:r w:rsidRPr="00E3787E">
        <w:rPr>
          <w:rFonts w:ascii="Times SUT" w:hAnsi="Times SUT" w:cs="Times SUT"/>
          <w:sz w:val="20"/>
        </w:rPr>
        <w:t xml:space="preserve"> Lai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kaala-, kaula|kandja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kaelakas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kaela|kas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Pha Muh Mär Tõs Ris Juu JMd Koe VJg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jämeda, tugeva kaelaga </w:t>
      </w:r>
      <w:r w:rsidRPr="00E3787E">
        <w:rPr>
          <w:rFonts w:ascii="Times SUT" w:hAnsi="Times SUT" w:cs="Times SUT"/>
          <w:i/>
          <w:sz w:val="20"/>
        </w:rPr>
        <w:t>tä oli suur kaelakas mees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ea kaelakas luom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kaelakas obune</w:t>
      </w:r>
      <w:r w:rsidRPr="00E3787E">
        <w:rPr>
          <w:rFonts w:ascii="Times SUT" w:hAnsi="Times SUT" w:cs="Times SUT"/>
          <w:sz w:val="20"/>
        </w:rPr>
        <w:t xml:space="preserve"> Koe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kangekaelne; uhke </w:t>
      </w:r>
      <w:r w:rsidRPr="00E3787E">
        <w:rPr>
          <w:rFonts w:ascii="Times SUT" w:hAnsi="Times SUT" w:cs="Times SUT"/>
          <w:i/>
          <w:sz w:val="20"/>
        </w:rPr>
        <w:t>See on kaelakas poiss, ajab aga oma jönni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see tüdrik oo nii kaelakas et</w:t>
      </w:r>
      <w:r w:rsidRPr="00E3787E">
        <w:rPr>
          <w:rFonts w:ascii="Times SUT" w:hAnsi="Times SUT" w:cs="Times SUT"/>
          <w:sz w:val="20"/>
        </w:rPr>
        <w:t xml:space="preserve"> Muh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kaalakas, kaulakas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kee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kaelakee oli `kaelas, sedasa·ma `arpandi `moodi. vana öbe, missest ta oli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kaela kee, kulla`karba, na `varda `moodi, libedad. need olid saksad, kellel kaelakeed olid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minu esimesel eidel oli kaelakee õbedast</w:t>
      </w:r>
      <w:r w:rsidRPr="00E3787E">
        <w:rPr>
          <w:rFonts w:ascii="Times SUT" w:hAnsi="Times SUT" w:cs="Times SUT"/>
          <w:sz w:val="20"/>
        </w:rPr>
        <w:t xml:space="preserve"> HJn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keere</w:t>
      </w:r>
      <w:r w:rsidRPr="00E3787E">
        <w:rPr>
          <w:rFonts w:ascii="Times SUT" w:hAnsi="Times SUT" w:cs="Times SUT"/>
          <w:sz w:val="20"/>
        </w:rPr>
        <w:t xml:space="preserve"> kaelasooned </w:t>
      </w:r>
      <w:r w:rsidRPr="00E3787E">
        <w:rPr>
          <w:rFonts w:ascii="Times SUT" w:hAnsi="Times SUT" w:cs="Times SUT"/>
          <w:i/>
          <w:sz w:val="20"/>
        </w:rPr>
        <w:t>kui pea `aige on, siis kaela `keermed on `nõnna `aiged et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kell</w:t>
      </w:r>
      <w:r w:rsidRPr="00E3787E">
        <w:rPr>
          <w:rFonts w:ascii="Times SUT" w:hAnsi="Times SUT" w:cs="Times SUT"/>
          <w:sz w:val="20"/>
        </w:rPr>
        <w:t xml:space="preserve"> krapp; kurin, kuljus </w:t>
      </w:r>
      <w:r w:rsidRPr="00E3787E">
        <w:rPr>
          <w:rFonts w:ascii="Times SUT" w:hAnsi="Times SUT" w:cs="Times SUT"/>
          <w:i/>
          <w:sz w:val="20"/>
        </w:rPr>
        <w:t>`veistel on kaela kellad `kaelas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juksed, kaela kellad obustel kaelas</w:t>
      </w:r>
      <w:r w:rsidRPr="00E3787E">
        <w:rPr>
          <w:rFonts w:ascii="Times SUT" w:hAnsi="Times SUT" w:cs="Times SUT"/>
          <w:sz w:val="20"/>
        </w:rPr>
        <w:t xml:space="preserve"> Kad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kaalakell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kett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ehtena kaelas kantav kett </w:t>
      </w:r>
      <w:r w:rsidRPr="00E3787E">
        <w:rPr>
          <w:rFonts w:ascii="Times SUT" w:hAnsi="Times SUT" w:cs="Times SUT"/>
          <w:i/>
          <w:sz w:val="20"/>
        </w:rPr>
        <w:t>kaelaketid olid `peened pronksust `tehtud, kaheli korrali `ümber kaela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kaela ke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id on nisuksed, nigu uuri ke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id, õbedast ja kullast, ku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a kellegil on</w:t>
      </w:r>
      <w:r w:rsidRPr="00E3787E">
        <w:rPr>
          <w:rFonts w:ascii="Times SUT" w:hAnsi="Times SUT" w:cs="Times SUT"/>
          <w:sz w:val="20"/>
        </w:rPr>
        <w:t xml:space="preserve">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kaelakütke </w:t>
      </w:r>
      <w:r w:rsidRPr="00E3787E">
        <w:rPr>
          <w:rFonts w:ascii="Times SUT" w:hAnsi="Times SUT" w:cs="Times SUT"/>
          <w:i/>
          <w:sz w:val="20"/>
        </w:rPr>
        <w:t>`Oasta nelja-viiekümne eest kui kaela ketid akkasid, siis kadusid kolgid ää</w:t>
      </w:r>
      <w:r w:rsidRPr="00E3787E">
        <w:rPr>
          <w:rFonts w:ascii="Times SUT" w:hAnsi="Times SUT" w:cs="Times SUT"/>
          <w:sz w:val="20"/>
        </w:rPr>
        <w:t xml:space="preserve"> Pöi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kiik</w:t>
      </w:r>
      <w:r w:rsidRPr="00E3787E">
        <w:rPr>
          <w:rFonts w:ascii="Times SUT" w:hAnsi="Times SUT" w:cs="Times SUT"/>
          <w:sz w:val="20"/>
        </w:rPr>
        <w:t xml:space="preserve">  k a e l a k i i k e  t e g e m a </w:t>
      </w:r>
      <w:r w:rsidRPr="00E3787E">
        <w:rPr>
          <w:rFonts w:ascii="Times SUT" w:hAnsi="Times SUT" w:cs="Times SUT"/>
          <w:sz w:val="16"/>
        </w:rPr>
        <w:t xml:space="preserve">fig </w:t>
      </w:r>
      <w:r w:rsidRPr="00E3787E">
        <w:rPr>
          <w:rFonts w:ascii="Times SUT" w:hAnsi="Times SUT" w:cs="Times SUT"/>
          <w:sz w:val="20"/>
        </w:rPr>
        <w:t xml:space="preserve">üles pooma </w:t>
      </w:r>
      <w:r w:rsidRPr="00E3787E">
        <w:rPr>
          <w:rFonts w:ascii="Times SUT" w:hAnsi="Times SUT" w:cs="Times SUT"/>
          <w:i/>
          <w:sz w:val="20"/>
        </w:rPr>
        <w:t>eks nee tegavad ise teistele kaela`kiike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kaalakiik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kivi</w:t>
      </w:r>
      <w:r w:rsidRPr="00E3787E">
        <w:rPr>
          <w:rFonts w:ascii="Times SUT" w:hAnsi="Times SUT" w:cs="Times SUT"/>
          <w:sz w:val="20"/>
        </w:rPr>
        <w:t xml:space="preserve"> laager, millel jookseb veski peavõlli ots</w:t>
      </w:r>
      <w:r w:rsidRPr="00E3787E">
        <w:rPr>
          <w:rFonts w:ascii="Times SUT" w:hAnsi="Times SUT" w:cs="Times SUT"/>
          <w:i/>
          <w:sz w:val="20"/>
        </w:rPr>
        <w:t xml:space="preserve"> Kaelakivi ning tugi pakud kõik `pandi `paika </w:t>
      </w:r>
      <w:r w:rsidRPr="00E3787E">
        <w:rPr>
          <w:rFonts w:ascii="Times SUT" w:hAnsi="Times SUT" w:cs="Times SUT"/>
          <w:sz w:val="20"/>
        </w:rPr>
        <w:t>Pöi;</w:t>
      </w:r>
      <w:r w:rsidRPr="00E3787E">
        <w:rPr>
          <w:rFonts w:ascii="Times SUT" w:hAnsi="Times SUT" w:cs="Times SUT"/>
          <w:i/>
          <w:sz w:val="20"/>
        </w:rPr>
        <w:t xml:space="preserve"> `veski kaela kibi o `veski võ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kaela all, kus peal `veski võ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`joosis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 xml:space="preserve">käänide all on kaelakivi </w:t>
      </w:r>
      <w:r w:rsidRPr="00E3787E">
        <w:rPr>
          <w:rFonts w:ascii="Times SUT" w:hAnsi="Times SUT" w:cs="Times SUT"/>
          <w:sz w:val="20"/>
        </w:rPr>
        <w:t xml:space="preserve">Var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kaalakivi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kohus</w:t>
      </w:r>
      <w:r w:rsidRPr="00E3787E">
        <w:rPr>
          <w:rFonts w:ascii="Times SUT" w:hAnsi="Times SUT" w:cs="Times SUT"/>
          <w:sz w:val="20"/>
        </w:rPr>
        <w:t xml:space="preserve"> raskemaid otsuseid langetav kohus </w:t>
      </w:r>
      <w:r w:rsidRPr="00E3787E">
        <w:rPr>
          <w:rFonts w:ascii="Times SUT" w:hAnsi="Times SUT" w:cs="Times SUT"/>
          <w:i/>
          <w:sz w:val="20"/>
        </w:rPr>
        <w:t>kaela kohus, see oli see viimane keige suurem kohus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se asi läheb ikke kaela`kohtosse, see oli siis suur süi</w:t>
      </w:r>
      <w:r w:rsidRPr="00E3787E">
        <w:rPr>
          <w:rFonts w:ascii="Times SUT" w:hAnsi="Times SUT" w:cs="Times SUT"/>
          <w:sz w:val="20"/>
        </w:rPr>
        <w:t xml:space="preserve"> Mar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kaala-, kael|kohus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kaelakond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kaela|kond</w:t>
      </w:r>
      <w:r w:rsidRPr="00E3787E">
        <w:rPr>
          <w:rFonts w:ascii="Times SUT" w:hAnsi="Times SUT" w:cs="Times SUT"/>
          <w:sz w:val="20"/>
        </w:rPr>
        <w:t xml:space="preserve"> Koe HljK Lai KJn, pl </w:t>
      </w:r>
      <w:r w:rsidRPr="00E3787E">
        <w:rPr>
          <w:rFonts w:ascii="Times SUT" w:hAnsi="Times SUT" w:cs="Times SUT"/>
          <w:i/>
          <w:sz w:val="20"/>
        </w:rPr>
        <w:noBreakHyphen/>
        <w:t>konnad</w:t>
      </w:r>
      <w:r w:rsidRPr="00E3787E">
        <w:rPr>
          <w:rFonts w:ascii="Times SUT" w:hAnsi="Times SUT" w:cs="Times SUT"/>
          <w:sz w:val="20"/>
        </w:rPr>
        <w:t xml:space="preserve"> Ksi kaelaehe </w:t>
      </w:r>
      <w:r w:rsidRPr="00E3787E">
        <w:rPr>
          <w:rFonts w:ascii="Times SUT" w:hAnsi="Times SUT" w:cs="Times SUT"/>
          <w:i/>
          <w:sz w:val="20"/>
        </w:rPr>
        <w:t>kaelakond, need olid toredad, 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d olid `pruutidel ja. rublatükk oli `keskel, `otses läksid iki peenemass, pi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emass nad. siis rõgises, nii oli rind neid täis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kaala-, kaelkond, kaulakund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kont</w:t>
      </w:r>
      <w:r w:rsidRPr="00E3787E">
        <w:rPr>
          <w:rFonts w:ascii="Times SUT" w:hAnsi="Times SUT" w:cs="Times SUT"/>
          <w:b/>
          <w:sz w:val="20"/>
        </w:rPr>
        <w:t xml:space="preserve"> 1. </w:t>
      </w:r>
      <w:r w:rsidRPr="00E3787E">
        <w:rPr>
          <w:rFonts w:ascii="Times SUT" w:hAnsi="Times SUT" w:cs="Times SUT"/>
          <w:sz w:val="20"/>
        </w:rPr>
        <w:t xml:space="preserve">kaelaluu </w:t>
      </w:r>
      <w:r w:rsidRPr="00E3787E">
        <w:rPr>
          <w:rFonts w:ascii="Times SUT" w:hAnsi="Times SUT" w:cs="Times SUT"/>
          <w:i/>
          <w:sz w:val="20"/>
        </w:rPr>
        <w:t>Kaelako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 `tuntakse täna omiku nönda `kange olavad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mul oli sii kaela ko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sees oomiku valu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kaela ko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ki, jätkust `lahti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mis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 sa oled `vahtind, et kaela ko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 `aige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kaala-, kaula|kont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rangluu – VMr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koogud</w:t>
      </w:r>
      <w:r w:rsidRPr="00E3787E">
        <w:rPr>
          <w:rFonts w:ascii="Times SUT" w:hAnsi="Times SUT" w:cs="Times SUT"/>
          <w:sz w:val="20"/>
        </w:rPr>
        <w:t xml:space="preserve"> kaelkoogud – Juu Äks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kord</w:t>
      </w:r>
      <w:r w:rsidRPr="00E3787E">
        <w:rPr>
          <w:rFonts w:ascii="Times SUT" w:hAnsi="Times SUT" w:cs="Times SUT"/>
          <w:sz w:val="20"/>
        </w:rPr>
        <w:t xml:space="preserve"> kaelaehe </w:t>
      </w:r>
      <w:r w:rsidRPr="00E3787E">
        <w:rPr>
          <w:rFonts w:ascii="Times SUT" w:hAnsi="Times SUT" w:cs="Times SUT"/>
          <w:i/>
          <w:sz w:val="20"/>
        </w:rPr>
        <w:t>ta teeb pihelga marjust kaela`korda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kaalakõrd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kott</w:t>
      </w:r>
      <w:r w:rsidRPr="00E3787E">
        <w:rPr>
          <w:rFonts w:ascii="Times SUT" w:hAnsi="Times SUT" w:cs="Times SUT"/>
          <w:sz w:val="20"/>
        </w:rPr>
        <w:t xml:space="preserve"> kaelkott </w:t>
      </w:r>
      <w:r w:rsidRPr="00E3787E">
        <w:rPr>
          <w:rFonts w:ascii="Times SUT" w:hAnsi="Times SUT" w:cs="Times SUT"/>
          <w:i/>
          <w:sz w:val="20"/>
        </w:rPr>
        <w:t>`kanmega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on see kaila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Kaela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oli linusest `riidest, nöörist `tehtud laiakas pael oli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Päheste jäuks `vöödakse kaelakott `seltsi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päeväne paluke oo kaela koti sees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ligidal eenamal sai `käidud ikke kaelako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iga, `kaugemale läksid, siis oli leevako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kaelako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iga karjatselle pruuko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ti levä `juurde </w:t>
      </w:r>
      <w:r w:rsidRPr="00E3787E">
        <w:rPr>
          <w:rFonts w:ascii="Times SUT" w:hAnsi="Times SUT" w:cs="Times SUT"/>
          <w:sz w:val="20"/>
        </w:rPr>
        <w:t xml:space="preserve"> KJn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kaala-, kaula|kott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krants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rangluu </w:t>
      </w:r>
      <w:r w:rsidRPr="00E3787E">
        <w:rPr>
          <w:rFonts w:ascii="Times SUT" w:hAnsi="Times SUT" w:cs="Times SUT"/>
          <w:i/>
          <w:sz w:val="20"/>
        </w:rPr>
        <w:t>Panin ühe`kõrra `kaela`krantsi `paigale, iast `kasvas kokko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kaela ra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ts, luu, mis köib `ümmer kaela, ühüst õla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jest teese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</w:t>
      </w:r>
      <w:r w:rsidRPr="00E3787E">
        <w:rPr>
          <w:rFonts w:ascii="Times SUT" w:hAnsi="Times SUT" w:cs="Times SUT"/>
          <w:sz w:val="20"/>
        </w:rPr>
        <w:t xml:space="preserve"> Tõs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kaalakrants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krae – Plt KJn </w:t>
      </w:r>
      <w:r w:rsidRPr="00E3787E">
        <w:rPr>
          <w:rFonts w:ascii="Times SUT" w:hAnsi="Times SUT" w:cs="Times SUT"/>
          <w:i/>
          <w:sz w:val="20"/>
        </w:rPr>
        <w:t>Ko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 emä tegi kaela`ra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tsi, eegeldas niidist</w:t>
      </w:r>
      <w:r w:rsidRPr="00E3787E">
        <w:rPr>
          <w:rFonts w:ascii="Times SUT" w:hAnsi="Times SUT" w:cs="Times SUT"/>
          <w:sz w:val="20"/>
        </w:rPr>
        <w:t xml:space="preserve">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kaelakute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kaelakute</w:t>
      </w:r>
      <w:r w:rsidRPr="00E3787E">
        <w:rPr>
          <w:rFonts w:ascii="Times SUT" w:hAnsi="Times SUT" w:cs="Times SUT"/>
          <w:sz w:val="20"/>
        </w:rPr>
        <w:t xml:space="preserve"> JMd VJg Sim Iis Trm Lai; </w:t>
      </w:r>
      <w:r w:rsidRPr="00E3787E">
        <w:rPr>
          <w:rFonts w:ascii="Times SUT" w:hAnsi="Times SUT" w:cs="Times SUT"/>
          <w:i/>
          <w:sz w:val="20"/>
        </w:rPr>
        <w:t xml:space="preserve">`kaelakutte </w:t>
      </w:r>
      <w:r w:rsidRPr="00E3787E">
        <w:rPr>
          <w:rFonts w:ascii="Times SUT" w:hAnsi="Times SUT" w:cs="Times SUT"/>
          <w:sz w:val="20"/>
        </w:rPr>
        <w:t xml:space="preserve">Jõh IisR Koe kaelakuti </w:t>
      </w:r>
      <w:r w:rsidRPr="00E3787E">
        <w:rPr>
          <w:rFonts w:ascii="Times SUT" w:hAnsi="Times SUT" w:cs="Times SUT"/>
          <w:i/>
          <w:sz w:val="20"/>
        </w:rPr>
        <w:t xml:space="preserve">Kui üksteist nägivad, kukkusid kuhe `kaelakutte </w:t>
      </w:r>
      <w:r w:rsidRPr="00E3787E">
        <w:rPr>
          <w:rFonts w:ascii="Times SUT" w:hAnsi="Times SUT" w:cs="Times SUT"/>
          <w:sz w:val="20"/>
        </w:rPr>
        <w:t xml:space="preserve">IisR; </w:t>
      </w:r>
      <w:r w:rsidRPr="00E3787E">
        <w:rPr>
          <w:rFonts w:ascii="Times SUT" w:hAnsi="Times SUT" w:cs="Times SUT"/>
          <w:i/>
          <w:sz w:val="20"/>
        </w:rPr>
        <w:t>nied olid nii kaelakute kuos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poiss ja tüdruk olid kaelakute koos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kaalakuta, kaalatside, kaelapidi, kaelassutte, kaelastikku, kaulakuti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künnap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künnapas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künnapuu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moo kaela künnapad naa `aiged </w:t>
      </w:r>
      <w:r w:rsidRPr="00E3787E">
        <w:rPr>
          <w:rFonts w:ascii="Times SUT" w:hAnsi="Times SUT" w:cs="Times SUT"/>
          <w:sz w:val="20"/>
        </w:rPr>
        <w:t xml:space="preserve">Kse; </w:t>
      </w:r>
      <w:r w:rsidRPr="00E3787E">
        <w:rPr>
          <w:rFonts w:ascii="Times SUT" w:hAnsi="Times SUT" w:cs="Times SUT"/>
          <w:i/>
          <w:sz w:val="20"/>
        </w:rPr>
        <w:t xml:space="preserve">kaela sees on kaela künnäp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kõvad sooned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loomal on kaela künna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uu, `valge lai</w:t>
      </w:r>
      <w:r w:rsidRPr="00E3787E">
        <w:rPr>
          <w:rFonts w:ascii="Times SUT" w:hAnsi="Times SUT" w:cs="Times SUT"/>
          <w:sz w:val="20"/>
        </w:rPr>
        <w:t xml:space="preserve"> Sim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kaalakünnap, kaulakünnepä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liige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Kaela liige rogiseb noagu oleks rogi sihes</w:t>
      </w:r>
      <w:r w:rsidRPr="00E3787E">
        <w:rPr>
          <w:rFonts w:ascii="Times SUT" w:hAnsi="Times SUT" w:cs="Times SUT"/>
          <w:sz w:val="20"/>
        </w:rPr>
        <w:t xml:space="preserve"> Pöi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kaelali|ne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Kad VJg (kütke) kaelus </w:t>
      </w:r>
      <w:r w:rsidRPr="00E3787E">
        <w:rPr>
          <w:rFonts w:ascii="Times SUT" w:hAnsi="Times SUT" w:cs="Times SUT"/>
          <w:i/>
          <w:sz w:val="20"/>
        </w:rPr>
        <w:t>punusin kaelalise `va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mis. `pehmete kaelalistega ei sooni `sisse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lojuksel on `kütke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les kaelaline, mis `kütke kaelas 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oiab</w:t>
      </w:r>
      <w:r w:rsidRPr="00E3787E">
        <w:rPr>
          <w:rFonts w:ascii="Times SUT" w:hAnsi="Times SUT" w:cs="Times SUT"/>
          <w:sz w:val="20"/>
        </w:rPr>
        <w:t xml:space="preserve"> VJg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lips</w:t>
      </w:r>
      <w:r w:rsidRPr="00E3787E">
        <w:rPr>
          <w:rFonts w:ascii="Times SUT" w:hAnsi="Times SUT" w:cs="Times SUT"/>
          <w:sz w:val="20"/>
        </w:rPr>
        <w:t xml:space="preserve"> kaelaside </w:t>
      </w:r>
      <w:r w:rsidRPr="00E3787E">
        <w:rPr>
          <w:rFonts w:ascii="Times SUT" w:hAnsi="Times SUT" w:cs="Times SUT"/>
          <w:i/>
          <w:sz w:val="20"/>
        </w:rPr>
        <w:t>linnast `toodi kaelalipsud</w:t>
      </w:r>
      <w:r w:rsidRPr="00E3787E">
        <w:rPr>
          <w:rFonts w:ascii="Times SUT" w:hAnsi="Times SUT" w:cs="Times SUT"/>
          <w:sz w:val="20"/>
        </w:rPr>
        <w:t xml:space="preserve"> (kitsad narmastega kaelarätid, piiprellide ja kudrustega ehitud), </w:t>
      </w:r>
      <w:r w:rsidRPr="00E3787E">
        <w:rPr>
          <w:rFonts w:ascii="Times SUT" w:hAnsi="Times SUT" w:cs="Times SUT"/>
          <w:i/>
          <w:sz w:val="20"/>
        </w:rPr>
        <w:t>nee `ollid `kaelas, kodu panid ise viel `uhkust `juure, otsad köisid sõle `alla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kaulalips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luu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lülisamba kaelaosa </w:t>
      </w:r>
      <w:r w:rsidRPr="00E3787E">
        <w:rPr>
          <w:rFonts w:ascii="Times SUT" w:hAnsi="Times SUT" w:cs="Times SUT"/>
          <w:i/>
          <w:sz w:val="20"/>
        </w:rPr>
        <w:t>Kaela luu pidade vist paigast äe olema</w:t>
      </w:r>
      <w:r w:rsidRPr="00E3787E">
        <w:rPr>
          <w:rFonts w:ascii="Times SUT" w:hAnsi="Times SUT" w:cs="Times SUT"/>
          <w:sz w:val="20"/>
        </w:rPr>
        <w:t xml:space="preserve"> Pöi;</w:t>
      </w:r>
      <w:r w:rsidRPr="00E3787E">
        <w:rPr>
          <w:rFonts w:ascii="Times SUT" w:hAnsi="Times SUT" w:cs="Times SUT"/>
          <w:i/>
          <w:sz w:val="20"/>
        </w:rPr>
        <w:t xml:space="preserve"> kaela luul koa ikke lüdid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kaela luu on taga `kuklas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`vaata et sa oma kaela luud ei murra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kaala-, kaula|luu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lõikaja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vihamees, laimaja </w:t>
      </w:r>
      <w:r w:rsidRPr="00E3787E">
        <w:rPr>
          <w:rFonts w:ascii="Times SUT" w:hAnsi="Times SUT" w:cs="Times SUT"/>
          <w:i/>
          <w:sz w:val="20"/>
        </w:rPr>
        <w:t>`sohke tige inimene, jutu tegija, `öetse kaela`lõikaja</w:t>
      </w:r>
      <w:r w:rsidRPr="00E3787E">
        <w:rPr>
          <w:rFonts w:ascii="Times SUT" w:hAnsi="Times SUT" w:cs="Times SUT"/>
          <w:sz w:val="20"/>
        </w:rPr>
        <w:t xml:space="preserve"> Tõs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kaala-, kaula|lõikaja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`kaela|ma</w:t>
      </w:r>
      <w:r w:rsidRPr="00E3787E">
        <w:rPr>
          <w:rFonts w:ascii="Times SUT" w:hAnsi="Times SUT" w:cs="Times SUT"/>
          <w:sz w:val="20"/>
        </w:rPr>
        <w:t xml:space="preserve"> Jäm(</w:t>
      </w:r>
      <w:r w:rsidRPr="00E3787E">
        <w:rPr>
          <w:rFonts w:ascii="Times SUT" w:hAnsi="Times SUT" w:cs="Times SUT"/>
          <w:i/>
          <w:sz w:val="20"/>
        </w:rPr>
        <w:t>kaelata</w:t>
      </w:r>
      <w:r w:rsidRPr="00E3787E">
        <w:rPr>
          <w:rFonts w:ascii="Times SUT" w:hAnsi="Times SUT" w:cs="Times SUT"/>
          <w:sz w:val="20"/>
        </w:rPr>
        <w:t xml:space="preserve">) Khk Pha Rei; </w:t>
      </w:r>
      <w:r w:rsidRPr="00E3787E">
        <w:rPr>
          <w:rFonts w:ascii="Times SUT" w:hAnsi="Times SUT" w:cs="Times SUT"/>
          <w:i/>
          <w:sz w:val="20"/>
        </w:rPr>
        <w:t>`kaelema</w:t>
      </w:r>
      <w:r w:rsidRPr="00E3787E">
        <w:rPr>
          <w:rFonts w:ascii="Times SUT" w:hAnsi="Times SUT" w:cs="Times SUT"/>
          <w:sz w:val="20"/>
        </w:rPr>
        <w:t xml:space="preserve"> Jäm Vll Rei kaevlema, pusklema </w:t>
      </w:r>
      <w:r w:rsidRPr="00E3787E">
        <w:rPr>
          <w:rFonts w:ascii="Times SUT" w:hAnsi="Times SUT" w:cs="Times SUT"/>
          <w:i/>
          <w:sz w:val="20"/>
        </w:rPr>
        <w:t xml:space="preserve">kui </w:t>
      </w:r>
      <w:r w:rsidRPr="00E3787E">
        <w:rPr>
          <w:rFonts w:ascii="Times SUT" w:hAnsi="Times SUT" w:cs="Times SUT"/>
          <w:sz w:val="20"/>
        </w:rPr>
        <w:t>[loomad]</w:t>
      </w:r>
      <w:r w:rsidRPr="00E3787E">
        <w:rPr>
          <w:rFonts w:ascii="Times SUT" w:hAnsi="Times SUT" w:cs="Times SUT"/>
          <w:i/>
          <w:sz w:val="20"/>
        </w:rPr>
        <w:t xml:space="preserve"> kevade esimest `päeva 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las, siis küsiti, kas läksid ka `kaelama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sönnid lehmad `kaelavad, `kaevavad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meni lehm `kaelas sarve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st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loomad `kaelavad keik ära</w:t>
      </w:r>
      <w:r w:rsidRPr="00E3787E">
        <w:rPr>
          <w:rFonts w:ascii="Times SUT" w:hAnsi="Times SUT" w:cs="Times SUT"/>
          <w:sz w:val="20"/>
        </w:rPr>
        <w:t xml:space="preserve"> [noore metsa] Khk; </w:t>
      </w:r>
      <w:r w:rsidRPr="00E3787E">
        <w:rPr>
          <w:rFonts w:ascii="Times SUT" w:hAnsi="Times SUT" w:cs="Times SUT"/>
          <w:i/>
          <w:sz w:val="20"/>
        </w:rPr>
        <w:t>aas raibe sarve muha, mis ta tohlaga änam `kaeleb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ärjad `kaelavad</w:t>
      </w:r>
      <w:r w:rsidRPr="00E3787E">
        <w:rPr>
          <w:rFonts w:ascii="Times SUT" w:hAnsi="Times SUT" w:cs="Times SUT"/>
          <w:sz w:val="20"/>
        </w:rPr>
        <w:t xml:space="preserve"> Rei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kaevama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murd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see põle kaela murru töö, eks ta mõttid natuke murra </w:t>
      </w:r>
      <w:r w:rsidRPr="00E3787E">
        <w:rPr>
          <w:rFonts w:ascii="Times SUT" w:hAnsi="Times SUT" w:cs="Times SUT"/>
          <w:sz w:val="20"/>
        </w:rPr>
        <w:t>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-kaelane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vallakaelane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ni(i)sk</w:t>
      </w:r>
      <w:r w:rsidRPr="00E3787E">
        <w:rPr>
          <w:rFonts w:ascii="Times SUT" w:hAnsi="Times SUT" w:cs="Times SUT"/>
          <w:sz w:val="20"/>
        </w:rPr>
        <w:t xml:space="preserve"> kaelasoon </w:t>
      </w:r>
      <w:r w:rsidRPr="00E3787E">
        <w:rPr>
          <w:rFonts w:ascii="Times SUT" w:hAnsi="Times SUT" w:cs="Times SUT"/>
          <w:i/>
          <w:sz w:val="20"/>
        </w:rPr>
        <w:t>kaela niisad o taga ja rahud o kurgu all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kaela niisad aab </w:t>
      </w:r>
      <w:r w:rsidRPr="00E3787E">
        <w:rPr>
          <w:rFonts w:ascii="Times SUT" w:hAnsi="Times SUT" w:cs="Times SUT"/>
          <w:sz w:val="20"/>
        </w:rPr>
        <w:t xml:space="preserve">(paistetavad) </w:t>
      </w:r>
      <w:r w:rsidRPr="00E3787E">
        <w:rPr>
          <w:rFonts w:ascii="Times SUT" w:hAnsi="Times SUT" w:cs="Times SUT"/>
          <w:i/>
          <w:sz w:val="20"/>
        </w:rPr>
        <w:t>üles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`andis `muole kaela niisa `pihta </w:t>
      </w:r>
      <w:r w:rsidRPr="00E3787E">
        <w:rPr>
          <w:rFonts w:ascii="Times SUT" w:hAnsi="Times SUT" w:cs="Times SUT"/>
          <w:sz w:val="20"/>
        </w:rPr>
        <w:t xml:space="preserve">Muh; </w:t>
      </w:r>
      <w:r w:rsidRPr="00E3787E">
        <w:rPr>
          <w:rFonts w:ascii="Times SUT" w:hAnsi="Times SUT" w:cs="Times SUT"/>
          <w:i/>
          <w:sz w:val="20"/>
        </w:rPr>
        <w:t>sai</w:t>
      </w:r>
      <w:r w:rsidRPr="00E3787E">
        <w:rPr>
          <w:rFonts w:ascii="Times SUT" w:hAnsi="Times SUT" w:cs="Times SUT"/>
          <w:sz w:val="20"/>
        </w:rPr>
        <w:t xml:space="preserve"> (löödi) </w:t>
      </w:r>
      <w:r w:rsidRPr="00E3787E">
        <w:rPr>
          <w:rFonts w:ascii="Times SUT" w:hAnsi="Times SUT" w:cs="Times SUT"/>
          <w:i/>
          <w:sz w:val="20"/>
        </w:rPr>
        <w:t>kaela niskade `peale</w:t>
      </w:r>
      <w:r w:rsidRPr="00E3787E">
        <w:rPr>
          <w:rFonts w:ascii="Times SUT" w:hAnsi="Times SUT" w:cs="Times SUT"/>
          <w:sz w:val="20"/>
        </w:rPr>
        <w:t xml:space="preserve"> Jür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paarid</w:t>
      </w:r>
      <w:r w:rsidRPr="00E3787E">
        <w:rPr>
          <w:rFonts w:ascii="Times SUT" w:hAnsi="Times SUT" w:cs="Times SUT"/>
          <w:sz w:val="20"/>
        </w:rPr>
        <w:t xml:space="preserve"> jäme puu tuuliku seinas, kuhu toetub võlli ots </w:t>
      </w:r>
      <w:r w:rsidRPr="00E3787E">
        <w:rPr>
          <w:rFonts w:ascii="Times SUT" w:hAnsi="Times SUT" w:cs="Times SUT"/>
          <w:i/>
          <w:sz w:val="20"/>
        </w:rPr>
        <w:t>kaila paarid teine `teises `seinas, palgid, kus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 völvi otsad oo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kaela poari `sisse `pandi kaks `posti, misse vahele kaela kivi ja vö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 tulid</w:t>
      </w:r>
      <w:r w:rsidRPr="00E3787E">
        <w:rPr>
          <w:rFonts w:ascii="Times SUT" w:hAnsi="Times SUT" w:cs="Times SUT"/>
          <w:sz w:val="20"/>
        </w:rPr>
        <w:t xml:space="preserve"> Pöi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pakk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põigiti pakk hoova all </w:t>
      </w:r>
      <w:r w:rsidRPr="00E3787E">
        <w:rPr>
          <w:rFonts w:ascii="Times SUT" w:hAnsi="Times SUT" w:cs="Times SUT"/>
          <w:i/>
          <w:sz w:val="20"/>
        </w:rPr>
        <w:t xml:space="preserve">kivi oovatasse ülesse. `sioke põigiti puu saab </w:t>
      </w:r>
      <w:r w:rsidRPr="00E3787E">
        <w:rPr>
          <w:rFonts w:ascii="Times SUT" w:hAnsi="Times SUT" w:cs="Times SUT"/>
          <w:sz w:val="20"/>
        </w:rPr>
        <w:t>[hoovale]</w:t>
      </w:r>
      <w:r w:rsidRPr="00E3787E">
        <w:rPr>
          <w:rFonts w:ascii="Times SUT" w:hAnsi="Times SUT" w:cs="Times SUT"/>
          <w:i/>
          <w:sz w:val="20"/>
        </w:rPr>
        <w:t xml:space="preserve"> `alla `pandud – kaelapakk </w:t>
      </w:r>
      <w:r w:rsidRPr="00E3787E">
        <w:rPr>
          <w:rFonts w:ascii="Times SUT" w:hAnsi="Times SUT" w:cs="Times SUT"/>
          <w:sz w:val="20"/>
        </w:rPr>
        <w:t xml:space="preserve">Lih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kaalapakk, kaelavaag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(veskis) </w:t>
      </w:r>
      <w:r w:rsidRPr="00E3787E">
        <w:rPr>
          <w:rFonts w:ascii="Times SUT" w:hAnsi="Times SUT" w:cs="Times SUT"/>
          <w:i/>
          <w:sz w:val="20"/>
        </w:rPr>
        <w:t>võlli kaela all on kaelapakk</w:t>
      </w:r>
      <w:r w:rsidRPr="00E3787E">
        <w:rPr>
          <w:rFonts w:ascii="Times SUT" w:hAnsi="Times SUT" w:cs="Times SUT"/>
          <w:sz w:val="20"/>
        </w:rPr>
        <w:t xml:space="preserve"> Var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kaalapakk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penn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rangluu </w:t>
      </w:r>
      <w:r w:rsidRPr="00E3787E">
        <w:rPr>
          <w:rFonts w:ascii="Times SUT" w:hAnsi="Times SUT" w:cs="Times SUT"/>
          <w:i/>
          <w:sz w:val="20"/>
        </w:rPr>
        <w:t>kukkus sedasi õla `piale aga siit selle kaela pe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ki</w:t>
      </w:r>
      <w:r w:rsidRPr="00E3787E">
        <w:rPr>
          <w:rFonts w:ascii="Times SUT" w:hAnsi="Times SUT" w:cs="Times SUT"/>
          <w:sz w:val="20"/>
        </w:rPr>
        <w:t xml:space="preserve"> Pee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pidi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kaelakuti </w:t>
      </w:r>
      <w:r w:rsidRPr="00E3787E">
        <w:rPr>
          <w:rFonts w:ascii="Times SUT" w:hAnsi="Times SUT" w:cs="Times SUT"/>
          <w:i/>
          <w:sz w:val="20"/>
        </w:rPr>
        <w:t>kaelapidi koos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turjapidi </w:t>
      </w:r>
      <w:r w:rsidRPr="00E3787E">
        <w:rPr>
          <w:rFonts w:ascii="Times SUT" w:hAnsi="Times SUT" w:cs="Times SUT"/>
          <w:i/>
          <w:sz w:val="20"/>
        </w:rPr>
        <w:t>vanames 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tis </w:t>
      </w:r>
      <w:r w:rsidRPr="00E3787E">
        <w:rPr>
          <w:rFonts w:ascii="Times SUT" w:hAnsi="Times SUT" w:cs="Times SUT"/>
          <w:sz w:val="20"/>
        </w:rPr>
        <w:t xml:space="preserve">[kala] </w:t>
      </w:r>
      <w:r w:rsidRPr="00E3787E">
        <w:rPr>
          <w:rFonts w:ascii="Times SUT" w:hAnsi="Times SUT" w:cs="Times SUT"/>
          <w:i/>
          <w:sz w:val="20"/>
        </w:rPr>
        <w:t>`kaelapidi `kinni ja `viskas `kaldale</w:t>
      </w:r>
      <w:r w:rsidRPr="00E3787E">
        <w:rPr>
          <w:rFonts w:ascii="Times SUT" w:hAnsi="Times SUT" w:cs="Times SUT"/>
          <w:sz w:val="20"/>
        </w:rPr>
        <w:t xml:space="preserve"> Vig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vägisi </w:t>
      </w:r>
      <w:r w:rsidRPr="00E3787E">
        <w:rPr>
          <w:rFonts w:ascii="Times SUT" w:hAnsi="Times SUT" w:cs="Times SUT"/>
          <w:i/>
          <w:sz w:val="20"/>
        </w:rPr>
        <w:t>viis aga mehe `kaelapidi oma `usku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kaalapidi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ülepeakaela; millegi vahele, kusagilt alla </w:t>
      </w:r>
      <w:r w:rsidRPr="00E3787E">
        <w:rPr>
          <w:rFonts w:ascii="Times SUT" w:hAnsi="Times SUT" w:cs="Times SUT"/>
          <w:i/>
          <w:sz w:val="20"/>
        </w:rPr>
        <w:t>Kes teab kus `kohta öhekorra `kaelapidi `alla jääb</w:t>
      </w:r>
      <w:r w:rsidRPr="00E3787E">
        <w:rPr>
          <w:rFonts w:ascii="Times SUT" w:hAnsi="Times SUT" w:cs="Times SUT"/>
          <w:sz w:val="20"/>
        </w:rPr>
        <w:t xml:space="preserve"> (joodikust) Pöi; </w:t>
      </w:r>
      <w:r w:rsidRPr="00E3787E">
        <w:rPr>
          <w:rFonts w:ascii="Times SUT" w:hAnsi="Times SUT" w:cs="Times SUT"/>
          <w:i/>
          <w:sz w:val="20"/>
        </w:rPr>
        <w:t xml:space="preserve">mis sa </w:t>
      </w:r>
      <w:r w:rsidRPr="00E3787E">
        <w:rPr>
          <w:rFonts w:ascii="Times SUT" w:hAnsi="Times SUT" w:cs="Times SUT"/>
          <w:sz w:val="20"/>
        </w:rPr>
        <w:t xml:space="preserve">(laps) </w:t>
      </w:r>
      <w:r w:rsidRPr="00E3787E">
        <w:rPr>
          <w:rFonts w:ascii="Times SUT" w:hAnsi="Times SUT" w:cs="Times SUT"/>
          <w:i/>
          <w:sz w:val="20"/>
        </w:rPr>
        <w:t>ronid, kukud `kaelapidi `alla</w:t>
      </w:r>
      <w:r w:rsidRPr="00E3787E">
        <w:rPr>
          <w:rFonts w:ascii="Times SUT" w:hAnsi="Times SUT" w:cs="Times SUT"/>
          <w:sz w:val="20"/>
        </w:rPr>
        <w:t xml:space="preserve"> Mär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kaulapite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 xml:space="preserve"> otsapidi </w:t>
      </w:r>
      <w:r w:rsidRPr="00E3787E">
        <w:rPr>
          <w:rFonts w:ascii="Times SUT" w:hAnsi="Times SUT" w:cs="Times SUT"/>
          <w:i/>
          <w:sz w:val="20"/>
        </w:rPr>
        <w:t>leevako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ja `lähker olid `kaelapidi öhös, need olid tal õlal,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oli ees, `lähker oli taga</w:t>
      </w:r>
      <w:r w:rsidRPr="00E3787E">
        <w:rPr>
          <w:rFonts w:ascii="Times SUT" w:hAnsi="Times SUT" w:cs="Times SUT"/>
          <w:sz w:val="20"/>
        </w:rPr>
        <w:t xml:space="preserve"> Juu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puu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kaelkookude pihale toetuv osa </w:t>
      </w:r>
      <w:r w:rsidRPr="00E3787E">
        <w:rPr>
          <w:rFonts w:ascii="Times SUT" w:hAnsi="Times SUT" w:cs="Times SUT"/>
          <w:i/>
          <w:sz w:val="20"/>
        </w:rPr>
        <w:t>naiste `rangidel oli kaela puu `keskel</w:t>
      </w:r>
      <w:r w:rsidRPr="00E3787E">
        <w:rPr>
          <w:rFonts w:ascii="Times SUT" w:hAnsi="Times SUT" w:cs="Times SUT"/>
          <w:sz w:val="20"/>
        </w:rPr>
        <w:t xml:space="preserve"> Kse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kaalapuu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i/>
          <w:sz w:val="20"/>
        </w:rPr>
        <w:t>kaelapuu, selle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l </w:t>
      </w:r>
      <w:r w:rsidRPr="00E3787E">
        <w:rPr>
          <w:rFonts w:ascii="Times SUT" w:hAnsi="Times SUT" w:cs="Times SUT"/>
          <w:sz w:val="20"/>
        </w:rPr>
        <w:t xml:space="preserve">[tuuliku] </w:t>
      </w:r>
      <w:r w:rsidRPr="00E3787E">
        <w:rPr>
          <w:rFonts w:ascii="Times SUT" w:hAnsi="Times SUT" w:cs="Times SUT"/>
          <w:i/>
          <w:sz w:val="20"/>
        </w:rPr>
        <w:t>vö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 seisabkid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raha</w:t>
      </w:r>
      <w:r w:rsidRPr="00E3787E">
        <w:rPr>
          <w:rFonts w:ascii="Times SUT" w:hAnsi="Times SUT" w:cs="Times SUT"/>
          <w:sz w:val="20"/>
        </w:rPr>
        <w:t xml:space="preserve"> ehtena või ametitunnusena kaelas kantav(ad) raha(d) </w:t>
      </w:r>
      <w:r w:rsidRPr="00E3787E">
        <w:rPr>
          <w:rFonts w:ascii="Times SUT" w:hAnsi="Times SUT" w:cs="Times SUT"/>
          <w:i/>
          <w:sz w:val="20"/>
        </w:rPr>
        <w:t>kaelarahad ning `taaldrid `eeti ühekorra olnd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kaelarahad, mugad olid viie rahaga, mugad kolme rahaga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 xml:space="preserve">kaela rahasid oli `enni küll. neil oo kannad taga </w:t>
      </w:r>
      <w:r w:rsidRPr="00E3787E">
        <w:rPr>
          <w:rFonts w:ascii="Times SUT" w:hAnsi="Times SUT" w:cs="Times SUT"/>
          <w:sz w:val="20"/>
        </w:rPr>
        <w:t xml:space="preserve">Mar; </w:t>
      </w:r>
      <w:r w:rsidRPr="00E3787E">
        <w:rPr>
          <w:rFonts w:ascii="Times SUT" w:hAnsi="Times SUT" w:cs="Times SUT"/>
          <w:i/>
          <w:sz w:val="20"/>
        </w:rPr>
        <w:t>`paater `rindes, õbe kupud, sõ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g, kaela rahad kolm tükki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`silmega reesi all oli `lihtne kaelaraha. see oli kardlindiga `kinni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toredad olid naesed ikke küll, kui köesid kaelarahad `kaelas ja suured tanud peas</w:t>
      </w:r>
      <w:r w:rsidRPr="00E3787E">
        <w:rPr>
          <w:rFonts w:ascii="Times SUT" w:hAnsi="Times SUT" w:cs="Times SUT"/>
          <w:sz w:val="20"/>
        </w:rPr>
        <w:t xml:space="preserve"> Aud;</w:t>
      </w:r>
      <w:r w:rsidRPr="00E3787E">
        <w:rPr>
          <w:rFonts w:ascii="Times SUT" w:hAnsi="Times SUT" w:cs="Times SUT"/>
          <w:i/>
          <w:sz w:val="20"/>
        </w:rPr>
        <w:t xml:space="preserve"> kaelaraha `maksis isi rubla, rubla `väärtus oli tal, `keisre kojo oli peäl, kand oli taga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 xml:space="preserve">kaela rahad, neil oli võru `ümber ja kannad taga </w:t>
      </w:r>
      <w:r w:rsidRPr="00E3787E">
        <w:rPr>
          <w:rFonts w:ascii="Times SUT" w:hAnsi="Times SUT" w:cs="Times SUT"/>
          <w:sz w:val="20"/>
        </w:rPr>
        <w:t xml:space="preserve">VMr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kaala-, kaula|raha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rahu</w:t>
      </w:r>
      <w:r w:rsidRPr="00E3787E">
        <w:rPr>
          <w:rFonts w:ascii="Times SUT" w:hAnsi="Times SUT" w:cs="Times SUT"/>
          <w:sz w:val="20"/>
        </w:rPr>
        <w:t xml:space="preserve"> kaelanääre; kahepoolsed </w:t>
      </w:r>
      <w:r w:rsidRPr="00E3787E">
        <w:rPr>
          <w:rFonts w:ascii="Times SUT" w:hAnsi="Times SUT" w:cs="Times SUT"/>
          <w:i/>
          <w:sz w:val="20"/>
        </w:rPr>
        <w:t>`Lastel `jäiväd `kaelarahud `aigest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kaila rahud `aiged, paisutavad üles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Kui kael öles paisetas siis olid `sõuksed `erned kaela sihes `käega `katsudes tunda, nee `ööti siis kaelarahud olavad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teene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olt kaela rahu oo üleval, teene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olt ei ole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 xml:space="preserve">siga põeb ka kaelarahu `aigusi </w:t>
      </w:r>
      <w:r w:rsidRPr="00E3787E">
        <w:rPr>
          <w:rFonts w:ascii="Times SUT" w:hAnsi="Times SUT" w:cs="Times SUT"/>
          <w:sz w:val="20"/>
        </w:rPr>
        <w:t xml:space="preserve">Vän; </w:t>
      </w:r>
      <w:r w:rsidRPr="00E3787E">
        <w:rPr>
          <w:rFonts w:ascii="Times SUT" w:hAnsi="Times SUT" w:cs="Times SUT"/>
          <w:i/>
          <w:sz w:val="20"/>
        </w:rPr>
        <w:t>seal on kaelarahud üleval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>kael lähäb `kanges, kaela rahud ajavad ülesse</w:t>
      </w:r>
      <w:r w:rsidRPr="00E3787E">
        <w:rPr>
          <w:rFonts w:ascii="Times SUT" w:hAnsi="Times SUT" w:cs="Times SUT"/>
          <w:sz w:val="20"/>
        </w:rPr>
        <w:t xml:space="preserve"> SJn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kaala|rahu, </w:t>
      </w:r>
      <w:r w:rsidRPr="00E3787E">
        <w:rPr>
          <w:rFonts w:ascii="Times SUT" w:hAnsi="Times SUT" w:cs="Times SUT"/>
          <w:sz w:val="20"/>
        </w:rPr>
        <w:noBreakHyphen/>
        <w:t>rahukene, kaelarahund, kaularahu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rahudid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kaelarahund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rahund</w:t>
      </w:r>
      <w:r w:rsidRPr="00E3787E">
        <w:rPr>
          <w:rFonts w:ascii="Times SUT" w:hAnsi="Times SUT" w:cs="Times SUT"/>
          <w:sz w:val="20"/>
        </w:rPr>
        <w:t xml:space="preserve"> = kaelarahu </w:t>
      </w:r>
      <w:r w:rsidRPr="00E3787E">
        <w:rPr>
          <w:rFonts w:ascii="Times SUT" w:hAnsi="Times SUT" w:cs="Times SUT"/>
          <w:i/>
          <w:sz w:val="20"/>
        </w:rPr>
        <w:t>kaelarahundid valutavad, pea oo `aige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 xml:space="preserve">Kui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natuke `külma saab kohe kaelarahudid ülal</w:t>
      </w:r>
      <w:r w:rsidRPr="00E3787E">
        <w:rPr>
          <w:rFonts w:ascii="Times SUT" w:hAnsi="Times SUT" w:cs="Times SUT"/>
          <w:sz w:val="20"/>
        </w:rPr>
        <w:t xml:space="preserve"> Han;</w:t>
      </w:r>
      <w:r w:rsidRPr="00E3787E">
        <w:rPr>
          <w:rFonts w:ascii="Times SUT" w:hAnsi="Times SUT" w:cs="Times SUT"/>
          <w:i/>
          <w:sz w:val="20"/>
        </w:rPr>
        <w:t xml:space="preserve"> kaela rahudid aeavad ülese, paestetavad kaela ää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mul oo kaela rahundid `aiged</w:t>
      </w:r>
      <w:r w:rsidRPr="00E3787E">
        <w:rPr>
          <w:rFonts w:ascii="Times SUT" w:hAnsi="Times SUT" w:cs="Times SUT"/>
          <w:sz w:val="20"/>
        </w:rPr>
        <w:t xml:space="preserve"> Aud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rang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rangluu </w:t>
      </w:r>
      <w:r w:rsidRPr="00E3787E">
        <w:rPr>
          <w:rFonts w:ascii="Times SUT" w:hAnsi="Times SUT" w:cs="Times SUT"/>
          <w:i/>
          <w:sz w:val="20"/>
        </w:rPr>
        <w:t>kukkus kaila ra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id `katki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suurde kaela`rangidega inimene pidi `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sele ikka pisema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auguga `riided tegema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kaela rangi ko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Kaelarangid päris 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lal</w:t>
      </w:r>
      <w:r w:rsidRPr="00E3787E">
        <w:rPr>
          <w:rFonts w:ascii="Times SUT" w:hAnsi="Times SUT" w:cs="Times SUT"/>
          <w:sz w:val="20"/>
        </w:rPr>
        <w:t xml:space="preserve"> (kõhnast inimesest) Hää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kaalarang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hum</w:t>
      </w:r>
      <w:r w:rsidRPr="00E3787E">
        <w:rPr>
          <w:rFonts w:ascii="Times SUT" w:hAnsi="Times SUT" w:cs="Times SUT"/>
          <w:sz w:val="20"/>
        </w:rPr>
        <w:t xml:space="preserve"> kaelkoogud </w:t>
      </w:r>
      <w:r w:rsidRPr="00E3787E">
        <w:rPr>
          <w:rFonts w:ascii="Times SUT" w:hAnsi="Times SUT" w:cs="Times SUT"/>
          <w:i/>
          <w:sz w:val="20"/>
        </w:rPr>
        <w:t>Ta võttis kaelarangid ja `ämbrid ning läks kaevule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`voata, kus need va kaelarangid on</w:t>
      </w:r>
      <w:r w:rsidRPr="00E3787E">
        <w:rPr>
          <w:rFonts w:ascii="Times SUT" w:hAnsi="Times SUT" w:cs="Times SUT"/>
          <w:sz w:val="20"/>
        </w:rPr>
        <w:t xml:space="preserve"> Juu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rihm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kui koerad `kinni oo, siis neil oo kaelarõhmad `kaelas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`oostel on kaela rihm `kaelas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kaalarihm, kaelus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rätik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kailarätigud, mis mestel ühekorra `kaelas. kes oli `uhkem pani omale siidirätigu, kes oli alvem mees, pani sitsirätigu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 xml:space="preserve">kaelarätikud o `nüitse aa asjad, tüdrikutel ja poistel koa kaela `ümber, `sõuke kiri ehk ruudaline rätik </w:t>
      </w:r>
      <w:r w:rsidRPr="00E3787E">
        <w:rPr>
          <w:rFonts w:ascii="Times SUT" w:hAnsi="Times SUT" w:cs="Times SUT"/>
          <w:sz w:val="20"/>
        </w:rPr>
        <w:t xml:space="preserve">Muh; </w:t>
      </w:r>
      <w:r w:rsidRPr="00E3787E">
        <w:rPr>
          <w:rFonts w:ascii="Times SUT" w:hAnsi="Times SUT" w:cs="Times SUT"/>
          <w:i/>
          <w:sz w:val="20"/>
        </w:rPr>
        <w:t>kaelarä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ik meestel, mõnel `valge, mõnel kirju, tõmmati `sõlme `kaela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kaalarätt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`kaelas</w:t>
      </w:r>
      <w:r w:rsidRPr="00E3787E">
        <w:rPr>
          <w:rFonts w:ascii="Times SUT" w:hAnsi="Times SUT" w:cs="Times SUT"/>
          <w:sz w:val="20"/>
        </w:rPr>
        <w:t xml:space="preserve"> Jõh IisR S(</w:t>
      </w:r>
      <w:r w:rsidRPr="00E3787E">
        <w:rPr>
          <w:rFonts w:ascii="Times SUT" w:hAnsi="Times SUT" w:cs="Times SUT"/>
          <w:i/>
          <w:sz w:val="20"/>
        </w:rPr>
        <w:t>kailas</w:t>
      </w:r>
      <w:r w:rsidRPr="00E3787E">
        <w:rPr>
          <w:rFonts w:ascii="Times SUT" w:hAnsi="Times SUT" w:cs="Times SUT"/>
          <w:sz w:val="20"/>
        </w:rPr>
        <w:t xml:space="preserve"> Jäm Khk) L(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les</w:t>
      </w:r>
      <w:r w:rsidRPr="00E3787E">
        <w:rPr>
          <w:rFonts w:ascii="Times SUT" w:hAnsi="Times SUT" w:cs="Times SUT"/>
          <w:sz w:val="20"/>
        </w:rPr>
        <w:t xml:space="preserve"> Mär Hää; </w:t>
      </w:r>
      <w:r w:rsidRPr="00E3787E">
        <w:rPr>
          <w:rFonts w:ascii="Times SUT" w:hAnsi="Times SUT" w:cs="Times SUT"/>
          <w:i/>
          <w:sz w:val="20"/>
        </w:rPr>
        <w:t>`kaõlõs</w:t>
      </w:r>
      <w:r w:rsidRPr="00E3787E">
        <w:rPr>
          <w:rFonts w:ascii="Times SUT" w:hAnsi="Times SUT" w:cs="Times SUT"/>
          <w:sz w:val="20"/>
        </w:rPr>
        <w:t xml:space="preserve"> Khn) Ha(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les</w:t>
      </w:r>
      <w:r w:rsidRPr="00E3787E">
        <w:rPr>
          <w:rFonts w:ascii="Times SUT" w:hAnsi="Times SUT" w:cs="Times SUT"/>
          <w:sz w:val="20"/>
        </w:rPr>
        <w:t xml:space="preserve"> Ris) Jä, </w:t>
      </w:r>
      <w:r w:rsidRPr="00E3787E">
        <w:rPr>
          <w:rFonts w:ascii="Times SUT" w:hAnsi="Times SUT" w:cs="Times SUT"/>
          <w:i/>
          <w:sz w:val="20"/>
        </w:rPr>
        <w:t>kaelas</w:t>
      </w:r>
      <w:r w:rsidRPr="00E3787E">
        <w:rPr>
          <w:rFonts w:ascii="Times SUT" w:hAnsi="Times SUT" w:cs="Times SUT"/>
          <w:sz w:val="20"/>
        </w:rPr>
        <w:t xml:space="preserve"> Kos HJn Amb ViK KLõ; 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kaelas</w:t>
      </w:r>
      <w:r w:rsidRPr="00E3787E">
        <w:rPr>
          <w:rFonts w:ascii="Times SUT" w:hAnsi="Times SUT" w:cs="Times SUT"/>
          <w:sz w:val="20"/>
        </w:rPr>
        <w:t xml:space="preserve"> Tõs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a.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kaela ümber, küljes </w:t>
      </w:r>
      <w:r w:rsidRPr="00E3787E">
        <w:rPr>
          <w:rFonts w:ascii="Times SUT" w:hAnsi="Times SUT" w:cs="Times SUT"/>
          <w:i/>
          <w:sz w:val="20"/>
        </w:rPr>
        <w:t>`elmed on `kaelas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külvi painand see oli mehel `kaelas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`piipre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la pole `kaelas üht `kantud. nee olid `riide pial </w:t>
      </w:r>
      <w:r w:rsidRPr="00E3787E">
        <w:rPr>
          <w:rFonts w:ascii="Times SUT" w:hAnsi="Times SUT" w:cs="Times SUT"/>
          <w:sz w:val="20"/>
        </w:rPr>
        <w:t xml:space="preserve">Pöi; </w:t>
      </w:r>
      <w:r w:rsidRPr="00E3787E">
        <w:rPr>
          <w:rFonts w:ascii="Times SUT" w:hAnsi="Times SUT" w:cs="Times SUT"/>
          <w:i/>
          <w:sz w:val="20"/>
        </w:rPr>
        <w:t>sigadel oo ra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 xml:space="preserve">id `kaelas, kui pahurad oo, läbi aa </w:t>
      </w:r>
      <w:r w:rsidRPr="00E3787E">
        <w:rPr>
          <w:rFonts w:ascii="Times SUT" w:hAnsi="Times SUT" w:cs="Times SUT"/>
          <w:sz w:val="20"/>
        </w:rPr>
        <w:t xml:space="preserve">köivad Muh; </w:t>
      </w:r>
      <w:r w:rsidRPr="00E3787E">
        <w:rPr>
          <w:rFonts w:ascii="Times SUT" w:hAnsi="Times SUT" w:cs="Times SUT"/>
          <w:i/>
          <w:sz w:val="20"/>
        </w:rPr>
        <w:t>`elme rong `kaeles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kodardega rahad olid `kaelas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`lehmadel pangad `kaelas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lihunikude obustel on 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lused `kaeles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`kütmes käis võruga seena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 `kinni. `teises `otsas oli pang, se oli looma `kaelas</w:t>
      </w:r>
      <w:r w:rsidRPr="00E3787E">
        <w:rPr>
          <w:rFonts w:ascii="Times SUT" w:hAnsi="Times SUT" w:cs="Times SUT"/>
          <w:sz w:val="20"/>
        </w:rPr>
        <w:t xml:space="preserve"> Nis; </w:t>
      </w:r>
      <w:r w:rsidRPr="00E3787E">
        <w:rPr>
          <w:rFonts w:ascii="Times SUT" w:hAnsi="Times SUT" w:cs="Times SUT"/>
          <w:i/>
          <w:sz w:val="20"/>
        </w:rPr>
        <w:t xml:space="preserve">seal olid sui rangid `kaelas </w:t>
      </w:r>
      <w:r w:rsidRPr="00E3787E">
        <w:rPr>
          <w:rFonts w:ascii="Times SUT" w:hAnsi="Times SUT" w:cs="Times SUT"/>
          <w:sz w:val="20"/>
        </w:rPr>
        <w:t xml:space="preserve">Juu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(väsinud; surm lähedal) </w:t>
      </w:r>
      <w:r w:rsidRPr="00E3787E">
        <w:rPr>
          <w:rFonts w:ascii="Times SUT" w:hAnsi="Times SUT" w:cs="Times SUT"/>
          <w:i/>
          <w:sz w:val="20"/>
        </w:rPr>
        <w:t>ing ühna paelaga `kaelas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g paelaga kaelas</w:t>
      </w:r>
      <w:r w:rsidRPr="00E3787E">
        <w:rPr>
          <w:rFonts w:ascii="Times SUT" w:hAnsi="Times SUT" w:cs="Times SUT"/>
          <w:sz w:val="20"/>
        </w:rPr>
        <w:t xml:space="preserve"> Lai | </w:t>
      </w:r>
      <w:r w:rsidRPr="00E3787E">
        <w:rPr>
          <w:rFonts w:ascii="Times SUT" w:hAnsi="Times SUT" w:cs="Times SUT"/>
          <w:i/>
          <w:sz w:val="20"/>
        </w:rPr>
        <w:t>Jusku emmisel `e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med `kaelas</w:t>
      </w:r>
      <w:r w:rsidRPr="00E3787E">
        <w:rPr>
          <w:rFonts w:ascii="Times SUT" w:hAnsi="Times SUT" w:cs="Times SUT"/>
          <w:sz w:val="20"/>
        </w:rPr>
        <w:t xml:space="preserve"> (midagi sobimatut kandma) Hää | </w:t>
      </w:r>
      <w:r w:rsidRPr="00E3787E">
        <w:rPr>
          <w:rFonts w:ascii="Times SUT" w:hAnsi="Times SUT" w:cs="Times SUT"/>
          <w:i/>
          <w:sz w:val="20"/>
        </w:rPr>
        <w:t>`riided seilas nigu koera kaelas vo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st</w:t>
      </w:r>
      <w:r w:rsidRPr="00E3787E">
        <w:rPr>
          <w:rFonts w:ascii="Times SUT" w:hAnsi="Times SUT" w:cs="Times SUT"/>
          <w:sz w:val="20"/>
        </w:rPr>
        <w:t xml:space="preserve"> (hoolimatult, lohakalt kandmisest)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tülinaks, mureks, koormaks </w:t>
      </w:r>
      <w:r w:rsidRPr="00E3787E">
        <w:rPr>
          <w:rFonts w:ascii="Times SUT" w:hAnsi="Times SUT" w:cs="Times SUT"/>
          <w:i/>
          <w:sz w:val="20"/>
        </w:rPr>
        <w:t>Perenaine kodunt ää, mool täna lehma lüpsi kord ka `kaelas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kava sa teise inimese `kaelas oled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suul ette</w:t>
      </w:r>
      <w:r w:rsidRPr="00E3787E">
        <w:rPr>
          <w:rFonts w:ascii="Times SUT" w:hAnsi="Times SUT" w:cs="Times SUT"/>
          <w:sz w:val="20"/>
        </w:rPr>
        <w:t xml:space="preserve"> (õieti) </w:t>
      </w:r>
      <w:r w:rsidRPr="00E3787E">
        <w:rPr>
          <w:rFonts w:ascii="Times SUT" w:hAnsi="Times SUT" w:cs="Times SUT"/>
          <w:i/>
          <w:sz w:val="20"/>
        </w:rPr>
        <w:t>suur `nuhtlus `kaelas, loomad oo `aiged, lapsed surevad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mis sa jönnid peal mu `kaelas siin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`raske mure `kaelas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mul on `jälle üks süedik `kaelas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oled mul `nuhtluseks `kaelas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kaks ametid `kaelas</w:t>
      </w:r>
      <w:r w:rsidRPr="00E3787E">
        <w:rPr>
          <w:rFonts w:ascii="Times SUT" w:hAnsi="Times SUT" w:cs="Times SUT"/>
          <w:sz w:val="20"/>
        </w:rPr>
        <w:t xml:space="preserve"> (teeb kahte tööd)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SJn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seljas, peal </w:t>
      </w:r>
      <w:r w:rsidRPr="00E3787E">
        <w:rPr>
          <w:rFonts w:ascii="Times SUT" w:hAnsi="Times SUT" w:cs="Times SUT"/>
          <w:i/>
          <w:sz w:val="20"/>
        </w:rPr>
        <w:t>Mis `taevas,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`kaelas</w:t>
      </w:r>
      <w:r w:rsidRPr="00E3787E">
        <w:rPr>
          <w:rFonts w:ascii="Times SUT" w:hAnsi="Times SUT" w:cs="Times SUT"/>
          <w:sz w:val="20"/>
        </w:rPr>
        <w:t xml:space="preserve"> (läbilaskva katuse puhul) Hää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vanus `kaelas, ei `suutnud änam</w:t>
      </w:r>
      <w:r w:rsidRPr="00E3787E">
        <w:rPr>
          <w:rFonts w:ascii="Times SUT" w:hAnsi="Times SUT" w:cs="Times SUT"/>
          <w:sz w:val="20"/>
        </w:rPr>
        <w:t xml:space="preserve"> (tööd teha) Pha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 xml:space="preserve"> otsas, küljes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postp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`värkli 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k keib kuli `kaelas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ake keib `ingede `kaelas </w:t>
      </w:r>
      <w:r w:rsidRPr="00E3787E">
        <w:rPr>
          <w:rFonts w:ascii="Times SUT" w:hAnsi="Times SUT" w:cs="Times SUT"/>
          <w:sz w:val="20"/>
        </w:rPr>
        <w:t xml:space="preserve">Ans; </w:t>
      </w:r>
      <w:r w:rsidRPr="00E3787E">
        <w:rPr>
          <w:rFonts w:ascii="Times SUT" w:hAnsi="Times SUT" w:cs="Times SUT"/>
          <w:i/>
          <w:sz w:val="20"/>
        </w:rPr>
        <w:t xml:space="preserve">`okste `kaelas keik püksid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käristand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`küindla putk oli tuas naila `kaelas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`vähked o meres rahude `kaelas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koogud olid puude `kaelas, `katlad jälle `kookude `kaelas änd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ketas o pulga `kaelas, vissetse parandale `öörima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`juhted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misse `kaelas sab `vörkusi kuivadud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kivide `kaelas ojas `söuke sulisemine `lahti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kas nad</w:t>
      </w:r>
      <w:r w:rsidRPr="00E3787E">
        <w:rPr>
          <w:rFonts w:ascii="Times SUT" w:hAnsi="Times SUT" w:cs="Times SUT"/>
          <w:sz w:val="20"/>
        </w:rPr>
        <w:t xml:space="preserve"> (mandrikülad) </w:t>
      </w:r>
      <w:r w:rsidRPr="00E3787E">
        <w:rPr>
          <w:rFonts w:ascii="Times SUT" w:hAnsi="Times SUT" w:cs="Times SUT"/>
          <w:i/>
          <w:sz w:val="20"/>
        </w:rPr>
        <w:t>nii tiheli on üks teise `kaelas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`Päsmri nöör oli varre `kaelas, kui kaaluti, nöörist `peeti `kinni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kibide `kaelas torm peksab laeba puruks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 xml:space="preserve">`maande `kaelas </w:t>
      </w:r>
      <w:r w:rsidRPr="00E3787E">
        <w:rPr>
          <w:rFonts w:ascii="Times SUT" w:hAnsi="Times SUT" w:cs="Times SUT"/>
          <w:sz w:val="20"/>
        </w:rPr>
        <w:t xml:space="preserve">(ääres) </w:t>
      </w:r>
      <w:r w:rsidRPr="00E3787E">
        <w:rPr>
          <w:rFonts w:ascii="Times SUT" w:hAnsi="Times SUT" w:cs="Times SUT"/>
          <w:i/>
          <w:sz w:val="20"/>
        </w:rPr>
        <w:t>oli oln äbi po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HMd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reel on aissugar, koes ais `kaelas k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ib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5.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sobivalt kõver </w:t>
      </w:r>
      <w:r w:rsidRPr="00E3787E">
        <w:rPr>
          <w:rFonts w:ascii="Times SUT" w:hAnsi="Times SUT" w:cs="Times SUT"/>
          <w:i/>
          <w:sz w:val="20"/>
        </w:rPr>
        <w:t xml:space="preserve">kui oli lepaoks, mis oli kaelas, siis sai obuse </w:t>
      </w:r>
      <w:r w:rsidRPr="00E3787E">
        <w:rPr>
          <w:rFonts w:ascii="Times SUT" w:hAnsi="Times SUT" w:cs="Times SUT"/>
          <w:sz w:val="20"/>
        </w:rPr>
        <w:t>(mänguasja voolida) Tõs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 xml:space="preserve">Vrd </w:t>
      </w:r>
      <w:r w:rsidRPr="00E3787E">
        <w:rPr>
          <w:rFonts w:ascii="Times SUT" w:hAnsi="Times SUT" w:cs="Times SUT"/>
          <w:sz w:val="20"/>
        </w:rPr>
        <w:t>kaalan, kaalas, kaulas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sall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salv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puuvarrastega kojotse kaela`sa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la, nee tehasse eegeldatse east `pehmest `laugu lõ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ast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kaelasalvid olid `kõikil `kaelas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varrastega `kuutasse sukki ja `kindid, kaela`sa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lisi</w:t>
      </w:r>
      <w:r w:rsidRPr="00E3787E">
        <w:rPr>
          <w:rFonts w:ascii="Times SUT" w:hAnsi="Times SUT" w:cs="Times SUT"/>
          <w:sz w:val="20"/>
        </w:rPr>
        <w:t xml:space="preserve"> KJn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kaalasall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soon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Kui `ambad valutasid siis muljuti kaela`sooni, õla`sooni, abu`sooni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pia valutab, kaela sooned oo `kanged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sõrme`rüntega õerud kaela`sooni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 tahumised, nie käivad jo kaela suande `peale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mudi minu kaela `suani</w:t>
      </w:r>
      <w:r w:rsidRPr="00E3787E">
        <w:rPr>
          <w:rFonts w:ascii="Times SUT" w:hAnsi="Times SUT" w:cs="Times SUT"/>
          <w:sz w:val="20"/>
        </w:rPr>
        <w:t xml:space="preserve"> HljK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kaala-, kaula|soon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kaelast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kaelast</w:t>
      </w:r>
      <w:r w:rsidRPr="00E3787E">
        <w:rPr>
          <w:rFonts w:ascii="Times SUT" w:hAnsi="Times SUT" w:cs="Times SUT"/>
          <w:sz w:val="20"/>
        </w:rPr>
        <w:t xml:space="preserve"> Jäm Khk(</w:t>
      </w:r>
      <w:r w:rsidRPr="00E3787E">
        <w:rPr>
          <w:rFonts w:ascii="Times SUT" w:hAnsi="Times SUT" w:cs="Times SUT"/>
          <w:i/>
          <w:sz w:val="20"/>
        </w:rPr>
        <w:t>`kae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>) Kaa Pöi Muh Tõs K,</w:t>
      </w:r>
      <w:r w:rsidRPr="00E3787E">
        <w:rPr>
          <w:rFonts w:ascii="Times SUT" w:hAnsi="Times SUT" w:cs="Times SUT"/>
          <w:i/>
          <w:sz w:val="20"/>
        </w:rPr>
        <w:t xml:space="preserve"> `kaelast</w:t>
      </w:r>
      <w:r w:rsidRPr="00E3787E">
        <w:rPr>
          <w:rFonts w:ascii="Times SUT" w:hAnsi="Times SUT" w:cs="Times SUT"/>
          <w:sz w:val="20"/>
        </w:rPr>
        <w:t xml:space="preserve"> Jõh IisR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kaela ümbert </w:t>
      </w:r>
      <w:r w:rsidRPr="00E3787E">
        <w:rPr>
          <w:rFonts w:ascii="Times SUT" w:hAnsi="Times SUT" w:cs="Times SUT"/>
          <w:i/>
          <w:sz w:val="20"/>
        </w:rPr>
        <w:t>ma võta salli kaelast ää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võta rihm koera kaelast ää</w:t>
      </w:r>
      <w:r w:rsidRPr="00E3787E">
        <w:rPr>
          <w:rFonts w:ascii="Times SUT" w:hAnsi="Times SUT" w:cs="Times SUT"/>
          <w:sz w:val="20"/>
        </w:rPr>
        <w:t xml:space="preserve"> Tõs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käest, tülist, vastutuselt ära </w:t>
      </w:r>
      <w:r w:rsidRPr="00E3787E">
        <w:rPr>
          <w:rFonts w:ascii="Times SUT" w:hAnsi="Times SUT" w:cs="Times SUT"/>
          <w:i/>
          <w:sz w:val="20"/>
        </w:rPr>
        <w:t>Mina sain oma `kaelast `vällä, `tehku `tõised mis `tahvad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`Künnid sain `kaelast ära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Völad sai ka kaelast ära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Jaen läks Nasvale kalavastaliseks, ehk saab kalanälja kaelast 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Saaks niid see einatöö ka veel kaelast ää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`viska sie tüö kaelast ää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läks minu kaelast söömast ää</w:t>
      </w:r>
      <w:r w:rsidRPr="00E3787E">
        <w:rPr>
          <w:rFonts w:ascii="Times SUT" w:hAnsi="Times SUT" w:cs="Times SUT"/>
          <w:sz w:val="20"/>
        </w:rPr>
        <w:t xml:space="preserve"> Ksi; </w:t>
      </w:r>
      <w:r w:rsidRPr="00E3787E">
        <w:rPr>
          <w:rFonts w:ascii="Times SUT" w:hAnsi="Times SUT" w:cs="Times SUT"/>
          <w:i/>
          <w:sz w:val="20"/>
        </w:rPr>
        <w:t>see `orjus sai kaelast ära</w:t>
      </w:r>
      <w:r w:rsidRPr="00E3787E">
        <w:rPr>
          <w:rFonts w:ascii="Times SUT" w:hAnsi="Times SUT" w:cs="Times SUT"/>
          <w:sz w:val="20"/>
        </w:rPr>
        <w:t xml:space="preserve">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postp</w:t>
      </w:r>
      <w:r w:rsidRPr="00E3787E">
        <w:rPr>
          <w:rFonts w:ascii="Times SUT" w:hAnsi="Times SUT" w:cs="Times SUT"/>
          <w:sz w:val="20"/>
        </w:rPr>
        <w:t xml:space="preserve"> otsast, küljest </w:t>
      </w:r>
      <w:r w:rsidRPr="00E3787E">
        <w:rPr>
          <w:rFonts w:ascii="Times SUT" w:hAnsi="Times SUT" w:cs="Times SUT"/>
          <w:i/>
          <w:sz w:val="20"/>
        </w:rPr>
        <w:t xml:space="preserve">vöttand </w:t>
      </w:r>
      <w:r w:rsidRPr="00E3787E">
        <w:rPr>
          <w:rFonts w:ascii="Times SUT" w:hAnsi="Times SUT" w:cs="Times SUT"/>
          <w:sz w:val="20"/>
        </w:rPr>
        <w:t xml:space="preserve">[kuue] </w:t>
      </w:r>
      <w:r w:rsidRPr="00E3787E">
        <w:rPr>
          <w:rFonts w:ascii="Times SUT" w:hAnsi="Times SUT" w:cs="Times SUT"/>
          <w:i/>
          <w:sz w:val="20"/>
        </w:rPr>
        <w:t>naela kaelast ära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`narmad `vöötasse pisise `völla `kaelast</w:t>
      </w:r>
      <w:r w:rsidRPr="00E3787E">
        <w:rPr>
          <w:rFonts w:ascii="Times SUT" w:hAnsi="Times SUT" w:cs="Times SUT"/>
          <w:sz w:val="20"/>
        </w:rPr>
        <w:t xml:space="preserve"> (ümbert) </w:t>
      </w:r>
      <w:r w:rsidRPr="00E3787E">
        <w:rPr>
          <w:rFonts w:ascii="Times SUT" w:hAnsi="Times SUT" w:cs="Times SUT"/>
          <w:i/>
          <w:sz w:val="20"/>
        </w:rPr>
        <w:t>niide tagand, palmidasse `ühte. ka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 xml:space="preserve">as arudasse saku `kaelast </w:t>
      </w:r>
      <w:r w:rsidRPr="00E3787E">
        <w:rPr>
          <w:rFonts w:ascii="Times SUT" w:hAnsi="Times SUT" w:cs="Times SUT"/>
          <w:sz w:val="20"/>
        </w:rPr>
        <w:t>(lahti)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kaalast, kaulast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kaelastama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kaelastama</w:t>
      </w:r>
      <w:r w:rsidRPr="00E3787E">
        <w:rPr>
          <w:rFonts w:ascii="Times SUT" w:hAnsi="Times SUT" w:cs="Times SUT"/>
          <w:sz w:val="20"/>
        </w:rPr>
        <w:t xml:space="preserve"> Iis, </w:t>
      </w:r>
      <w:r w:rsidRPr="00E3787E">
        <w:rPr>
          <w:rFonts w:ascii="Times SUT" w:hAnsi="Times SUT" w:cs="Times SUT"/>
          <w:i/>
          <w:sz w:val="20"/>
        </w:rPr>
        <w:t>`k-</w:t>
      </w:r>
      <w:r w:rsidRPr="00E3787E">
        <w:rPr>
          <w:rFonts w:ascii="Times SUT" w:hAnsi="Times SUT" w:cs="Times SUT"/>
          <w:sz w:val="20"/>
        </w:rPr>
        <w:t xml:space="preserve"> Jõe IisR(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mma</w:t>
      </w:r>
      <w:r w:rsidRPr="00E3787E">
        <w:rPr>
          <w:rFonts w:ascii="Times SUT" w:hAnsi="Times SUT" w:cs="Times SUT"/>
          <w:sz w:val="20"/>
        </w:rPr>
        <w:t xml:space="preserve">) kaelustama </w:t>
      </w:r>
      <w:r w:rsidRPr="00E3787E">
        <w:rPr>
          <w:rFonts w:ascii="Times SUT" w:hAnsi="Times SUT" w:cs="Times SUT"/>
          <w:i/>
          <w:sz w:val="20"/>
        </w:rPr>
        <w:t>sial `peigmega `jälle `istume ja `kaelastamme</w:t>
      </w:r>
      <w:r w:rsidRPr="00E3787E">
        <w:rPr>
          <w:rFonts w:ascii="Times SUT" w:hAnsi="Times SUT" w:cs="Times SUT"/>
          <w:sz w:val="20"/>
        </w:rPr>
        <w:t xml:space="preserve"> IisR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kaulastama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kaelastikku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kaelasti|kku</w:t>
      </w:r>
      <w:r w:rsidRPr="00E3787E">
        <w:rPr>
          <w:rFonts w:ascii="Times SUT" w:hAnsi="Times SUT" w:cs="Times SUT"/>
          <w:sz w:val="20"/>
        </w:rPr>
        <w:t xml:space="preserve"> Kse Tõs Kos Jür VJg Plt,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JMd Koe Trm KJn kaelakuti </w:t>
      </w:r>
      <w:r w:rsidRPr="00E3787E">
        <w:rPr>
          <w:rFonts w:ascii="Times SUT" w:hAnsi="Times SUT" w:cs="Times SUT"/>
          <w:i/>
          <w:sz w:val="20"/>
        </w:rPr>
        <w:t>kaelastikku koos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Poisid-tüdrukud pidus kaelastikku kuos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lähvad kaelastiku mööda teed</w:t>
      </w:r>
      <w:r w:rsidRPr="00E3787E">
        <w:rPr>
          <w:rFonts w:ascii="Times SUT" w:hAnsi="Times SUT" w:cs="Times SUT"/>
          <w:sz w:val="20"/>
        </w:rPr>
        <w:t xml:space="preserve"> Trm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kaalastikku, kaalatsiku, kaulastikku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kaelassutte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`kaela|ssutte, </w:t>
      </w:r>
      <w:r w:rsidRPr="00E3787E">
        <w:rPr>
          <w:rFonts w:ascii="Times SUT" w:hAnsi="Times SUT" w:cs="Times SUT"/>
          <w:i/>
          <w:sz w:val="20"/>
        </w:rPr>
        <w:noBreakHyphen/>
        <w:t xml:space="preserve">ssuute </w:t>
      </w:r>
      <w:r w:rsidRPr="00E3787E">
        <w:rPr>
          <w:rFonts w:ascii="Times SUT" w:hAnsi="Times SUT" w:cs="Times SUT"/>
          <w:sz w:val="20"/>
        </w:rPr>
        <w:t xml:space="preserve">kaelastikku </w:t>
      </w:r>
      <w:r w:rsidRPr="00E3787E">
        <w:rPr>
          <w:rFonts w:ascii="Times SUT" w:hAnsi="Times SUT" w:cs="Times SUT"/>
          <w:i/>
          <w:sz w:val="20"/>
        </w:rPr>
        <w:t>`Istusivad kõhe `kaelassutte</w:t>
      </w:r>
      <w:r w:rsidRPr="00E3787E">
        <w:rPr>
          <w:rFonts w:ascii="Times SUT" w:hAnsi="Times SUT" w:cs="Times SUT"/>
          <w:sz w:val="20"/>
        </w:rPr>
        <w:t xml:space="preserve"> Jõh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kaulassutte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tagune</w:t>
      </w:r>
      <w:r w:rsidRPr="00E3787E">
        <w:rPr>
          <w:rFonts w:ascii="Times SUT" w:hAnsi="Times SUT" w:cs="Times SUT"/>
          <w:sz w:val="20"/>
        </w:rPr>
        <w:t xml:space="preserve"> krae, kaelus </w:t>
      </w:r>
      <w:r w:rsidRPr="00E3787E">
        <w:rPr>
          <w:rFonts w:ascii="Times SUT" w:hAnsi="Times SUT" w:cs="Times SUT"/>
          <w:i/>
          <w:sz w:val="20"/>
        </w:rPr>
        <w:t>kailatagune, jökil vöi kailataguse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les on ripp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kasuka kaela tagune `tehti `mitmed `karva `nahkadest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vammuse kaelatagusel `ollid punased kalevid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särgi kaelatagune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kaala-, kael|tagune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turi</w:t>
      </w:r>
      <w:r w:rsidRPr="00E3787E">
        <w:rPr>
          <w:rFonts w:ascii="Times SUT" w:hAnsi="Times SUT" w:cs="Times SUT"/>
          <w:sz w:val="20"/>
        </w:rPr>
        <w:t xml:space="preserve"> turi </w:t>
      </w:r>
      <w:r w:rsidRPr="00E3787E">
        <w:rPr>
          <w:rFonts w:ascii="Times SUT" w:hAnsi="Times SUT" w:cs="Times SUT"/>
          <w:i/>
          <w:sz w:val="20"/>
        </w:rPr>
        <w:t>poisid vahest `ütlesid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krebi nüd mu kaela turja `peale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kaalaturi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tükk</w:t>
      </w:r>
      <w:r w:rsidRPr="00E3787E">
        <w:rPr>
          <w:rFonts w:ascii="Times SUT" w:hAnsi="Times SUT" w:cs="Times SUT"/>
          <w:sz w:val="20"/>
        </w:rPr>
        <w:t xml:space="preserve"> kaelaliha </w:t>
      </w:r>
      <w:r w:rsidRPr="00E3787E">
        <w:rPr>
          <w:rFonts w:ascii="Times SUT" w:hAnsi="Times SUT" w:cs="Times SUT"/>
          <w:i/>
          <w:sz w:val="20"/>
        </w:rPr>
        <w:t>Ma anna `soole kena paksu kaela tüki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pani vasika kaelatüki `ahju `proadima</w:t>
      </w:r>
      <w:r w:rsidRPr="00E3787E">
        <w:rPr>
          <w:rFonts w:ascii="Times SUT" w:hAnsi="Times SUT" w:cs="Times SUT"/>
          <w:sz w:val="20"/>
        </w:rPr>
        <w:t xml:space="preserve"> Kos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vaag</w:t>
      </w:r>
      <w:r w:rsidRPr="00E3787E">
        <w:rPr>
          <w:rFonts w:ascii="Times SUT" w:hAnsi="Times SUT" w:cs="Times SUT"/>
          <w:sz w:val="20"/>
        </w:rPr>
        <w:t xml:space="preserve"> = kaelapakk </w:t>
      </w:r>
      <w:r w:rsidRPr="00E3787E">
        <w:rPr>
          <w:rFonts w:ascii="Times SUT" w:hAnsi="Times SUT" w:cs="Times SUT"/>
          <w:i/>
          <w:sz w:val="20"/>
        </w:rPr>
        <w:t>Pane kalil vehem kaelavae</w:t>
      </w:r>
      <w:r w:rsidRPr="00E3787E">
        <w:rPr>
          <w:rFonts w:ascii="Times SUT" w:hAnsi="Times SUT" w:cs="Times SUT"/>
          <w:sz w:val="20"/>
        </w:rPr>
        <w:t xml:space="preserve"> Emm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kaalavaag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vahe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kaelavahe ligus nõnna ää et</w:t>
      </w:r>
      <w:r w:rsidRPr="00E3787E">
        <w:rPr>
          <w:rFonts w:ascii="Times SUT" w:hAnsi="Times SUT" w:cs="Times SUT"/>
          <w:sz w:val="20"/>
        </w:rPr>
        <w:t xml:space="preserve"> (sai märjaks); </w:t>
      </w:r>
      <w:r w:rsidRPr="00E3787E">
        <w:rPr>
          <w:rFonts w:ascii="Times SUT" w:hAnsi="Times SUT" w:cs="Times SUT"/>
          <w:i/>
          <w:sz w:val="20"/>
        </w:rPr>
        <w:t>ühekorra rebane sittun undi kaela vahele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kaalavahe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vars</w:t>
      </w:r>
      <w:r w:rsidRPr="00E3787E">
        <w:rPr>
          <w:rFonts w:ascii="Times SUT" w:hAnsi="Times SUT" w:cs="Times SUT"/>
          <w:sz w:val="20"/>
        </w:rPr>
        <w:t xml:space="preserve"> sookail </w:t>
      </w:r>
      <w:r w:rsidRPr="00E3787E">
        <w:rPr>
          <w:rFonts w:ascii="Times SUT" w:hAnsi="Times SUT" w:cs="Times SUT"/>
          <w:i/>
          <w:sz w:val="20"/>
        </w:rPr>
        <w:t>mede maa sehen olli kaela `varsi, vägeve ais neil</w:t>
      </w:r>
      <w:r w:rsidRPr="00E3787E">
        <w:rPr>
          <w:rFonts w:ascii="Times SUT" w:hAnsi="Times SUT" w:cs="Times SUT"/>
          <w:sz w:val="20"/>
        </w:rPr>
        <w:t xml:space="preserve"> Hls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kail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kaeldama</w:t>
      </w:r>
      <w:r w:rsidRPr="00E3787E">
        <w:rPr>
          <w:rFonts w:ascii="Times SUT" w:hAnsi="Times SUT" w:cs="Times SUT"/>
          <w:sz w:val="20"/>
        </w:rPr>
        <w:t xml:space="preserve"> tülitama; nokkima </w:t>
      </w:r>
      <w:r w:rsidRPr="00E3787E">
        <w:rPr>
          <w:rFonts w:ascii="Times SUT" w:hAnsi="Times SUT" w:cs="Times SUT"/>
          <w:i/>
          <w:sz w:val="20"/>
        </w:rPr>
        <w:t>ta tükis iks `kaeldama. missa `kaeldad</w:t>
      </w:r>
      <w:r w:rsidRPr="00E3787E">
        <w:rPr>
          <w:rFonts w:ascii="Times SUT" w:hAnsi="Times SUT" w:cs="Times SUT"/>
          <w:sz w:val="20"/>
        </w:rPr>
        <w:t xml:space="preserve"> Ote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kaelema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kaelama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-kaelik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ettekaelik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-kaelikult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ettekaelikult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kaoti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 `kaoti</w:t>
      </w:r>
      <w:r w:rsidRPr="00E3787E">
        <w:rPr>
          <w:rFonts w:ascii="Times SUT" w:hAnsi="Times SUT" w:cs="Times SUT"/>
          <w:sz w:val="20"/>
        </w:rPr>
        <w:t xml:space="preserve"> vaevaliselt, viletsasti; vastumeelselt </w:t>
      </w:r>
      <w:r w:rsidRPr="00E3787E">
        <w:rPr>
          <w:rFonts w:ascii="Times SUT" w:hAnsi="Times SUT" w:cs="Times SUT"/>
          <w:i/>
          <w:sz w:val="20"/>
        </w:rPr>
        <w:t xml:space="preserve">ta </w:t>
      </w:r>
      <w:r w:rsidRPr="00E3787E">
        <w:rPr>
          <w:rFonts w:ascii="Times SUT" w:hAnsi="Times SUT" w:cs="Times SUT"/>
          <w:sz w:val="20"/>
        </w:rPr>
        <w:t>(õpetaja)</w:t>
      </w:r>
      <w:r w:rsidRPr="00E3787E">
        <w:rPr>
          <w:rFonts w:ascii="Times SUT" w:hAnsi="Times SUT" w:cs="Times SUT"/>
          <w:i/>
          <w:sz w:val="20"/>
        </w:rPr>
        <w:t xml:space="preserve"> ikka peab seda kooli ametid nõnna kael `kaoti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`laupa `olli koa nõnna kael `kaoti, vahel `olli sadu, vahel kui </w:t>
      </w:r>
      <w:r w:rsidRPr="00E3787E">
        <w:rPr>
          <w:rFonts w:ascii="Times SUT" w:hAnsi="Times SUT" w:cs="Times SUT"/>
          <w:sz w:val="20"/>
        </w:rPr>
        <w:t xml:space="preserve">(kuiv); </w:t>
      </w:r>
      <w:r w:rsidRPr="00E3787E">
        <w:rPr>
          <w:rFonts w:ascii="Times SUT" w:hAnsi="Times SUT" w:cs="Times SUT"/>
          <w:i/>
          <w:sz w:val="20"/>
        </w:rPr>
        <w:t>kael `kaoti teeb `peale, laisa `moodi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see tuleb nõnna kael `kaoti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kodar</w:t>
      </w:r>
      <w:r w:rsidRPr="00E3787E">
        <w:rPr>
          <w:rFonts w:ascii="Times SUT" w:hAnsi="Times SUT" w:cs="Times SUT"/>
          <w:sz w:val="20"/>
        </w:rPr>
        <w:t xml:space="preserve"> aiskodar </w:t>
      </w:r>
      <w:r w:rsidRPr="00E3787E">
        <w:rPr>
          <w:rFonts w:ascii="Times SUT" w:hAnsi="Times SUT" w:cs="Times SUT"/>
          <w:i/>
          <w:sz w:val="20"/>
        </w:rPr>
        <w:t>aesad on kaelkodara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ges</w:t>
      </w:r>
      <w:r w:rsidRPr="00E3787E">
        <w:rPr>
          <w:rFonts w:ascii="Times SUT" w:hAnsi="Times SUT" w:cs="Times SUT"/>
          <w:sz w:val="20"/>
        </w:rPr>
        <w:t xml:space="preserve"> Ris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kohus</w:t>
      </w:r>
      <w:r w:rsidRPr="00E3787E">
        <w:rPr>
          <w:rFonts w:ascii="Times SUT" w:hAnsi="Times SUT" w:cs="Times SUT"/>
          <w:sz w:val="20"/>
        </w:rPr>
        <w:t xml:space="preserve"> kaelakohus </w:t>
      </w:r>
      <w:r w:rsidRPr="00E3787E">
        <w:rPr>
          <w:rFonts w:ascii="Times SUT" w:hAnsi="Times SUT" w:cs="Times SUT"/>
          <w:i/>
          <w:sz w:val="20"/>
        </w:rPr>
        <w:t>kaelkohos sie `muistas Siberi. kie `suured `vargad õlivad ja `tütrikud kie `lapsed ävitäsiväd `vällä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kaelkond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kael|kond</w:t>
      </w:r>
      <w:r w:rsidRPr="00E3787E">
        <w:rPr>
          <w:rFonts w:ascii="Times SUT" w:hAnsi="Times SUT" w:cs="Times SUT"/>
          <w:sz w:val="20"/>
        </w:rPr>
        <w:t xml:space="preserve">, pl </w:t>
      </w:r>
      <w:r w:rsidRPr="00E3787E">
        <w:rPr>
          <w:rFonts w:ascii="Times SUT" w:hAnsi="Times SUT" w:cs="Times SUT"/>
          <w:i/>
          <w:sz w:val="20"/>
        </w:rPr>
        <w:noBreakHyphen/>
        <w:t>konnad</w:t>
      </w:r>
      <w:r w:rsidRPr="00E3787E">
        <w:rPr>
          <w:rFonts w:ascii="Times SUT" w:hAnsi="Times SUT" w:cs="Times SUT"/>
          <w:sz w:val="20"/>
        </w:rPr>
        <w:t xml:space="preserve"> ViK Ksi kuljused </w:t>
      </w:r>
      <w:r w:rsidRPr="00E3787E">
        <w:rPr>
          <w:rFonts w:ascii="Times SUT" w:hAnsi="Times SUT" w:cs="Times SUT"/>
          <w:i/>
          <w:sz w:val="20"/>
        </w:rPr>
        <w:t xml:space="preserve">`neskesed kaelkonnad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rihmaga olid `ümber kaela. ümmargused olid ikke vasest, kes ikke äält annab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talvel kui `pulma sõidavad, siis on obostel kaelkonnad `kaelas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`mi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`pulma ja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di </w:t>
      </w:r>
      <w:r w:rsidRPr="00E3787E">
        <w:rPr>
          <w:rFonts w:ascii="Times SUT" w:hAnsi="Times SUT" w:cs="Times SUT"/>
          <w:sz w:val="20"/>
        </w:rPr>
        <w:t>[hobustele]</w:t>
      </w:r>
      <w:r w:rsidRPr="00E3787E">
        <w:rPr>
          <w:rFonts w:ascii="Times SUT" w:hAnsi="Times SUT" w:cs="Times SUT"/>
          <w:i/>
          <w:sz w:val="20"/>
        </w:rPr>
        <w:t xml:space="preserve"> kaelkonnad `kaela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obestele pannasse pulma kohal kaelkond `kaela. `veiksed kellakesed või nisuksed krobinad või kurinad</w:t>
      </w:r>
      <w:r w:rsidRPr="00E3787E">
        <w:rPr>
          <w:rFonts w:ascii="Times SUT" w:hAnsi="Times SUT" w:cs="Times SUT"/>
          <w:sz w:val="20"/>
        </w:rPr>
        <w:t xml:space="preserve"> Ksi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kaelakond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konks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pl</w:t>
      </w:r>
      <w:r w:rsidRPr="00E3787E">
        <w:rPr>
          <w:rFonts w:ascii="Times SUT" w:hAnsi="Times SUT" w:cs="Times SUT"/>
          <w:sz w:val="20"/>
        </w:rPr>
        <w:t xml:space="preserve"> kaelkoogud – Pil SJn </w:t>
      </w:r>
      <w:r w:rsidRPr="00E3787E">
        <w:rPr>
          <w:rFonts w:ascii="Times SUT" w:hAnsi="Times SUT" w:cs="Times SUT"/>
          <w:i/>
          <w:sz w:val="20"/>
        </w:rPr>
        <w:t>kaelkonksidega `kantasse vett</w:t>
      </w:r>
      <w:r w:rsidRPr="00E3787E">
        <w:rPr>
          <w:rFonts w:ascii="Times SUT" w:hAnsi="Times SUT" w:cs="Times SUT"/>
          <w:sz w:val="20"/>
        </w:rPr>
        <w:t xml:space="preserve"> SJn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koogud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kook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i/>
          <w:sz w:val="20"/>
        </w:rPr>
        <w:t>Kael`kookudega on vee vädu tüki `kergem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Kõber nagu kaelkook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 xml:space="preserve">kael`kooke ots oo `roandad </w:t>
      </w:r>
      <w:r w:rsidRPr="00E3787E">
        <w:rPr>
          <w:rFonts w:ascii="Times SUT" w:hAnsi="Times SUT" w:cs="Times SUT"/>
          <w:sz w:val="20"/>
        </w:rPr>
        <w:t xml:space="preserve">Var; </w:t>
      </w:r>
      <w:r w:rsidRPr="00E3787E">
        <w:rPr>
          <w:rFonts w:ascii="Times SUT" w:hAnsi="Times SUT" w:cs="Times SUT"/>
          <w:i/>
          <w:sz w:val="20"/>
        </w:rPr>
        <w:t>Kaõl`kuõkõga ulga `kergem kanda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 xml:space="preserve">teene `ämmer teese kaelkoogo nokso `otses </w:t>
      </w:r>
      <w:r w:rsidRPr="00E3787E">
        <w:rPr>
          <w:rFonts w:ascii="Times SUT" w:hAnsi="Times SUT" w:cs="Times SUT"/>
          <w:sz w:val="20"/>
        </w:rPr>
        <w:t xml:space="preserve">Juu; </w:t>
      </w:r>
      <w:r w:rsidRPr="00E3787E">
        <w:rPr>
          <w:rFonts w:ascii="Times SUT" w:hAnsi="Times SUT" w:cs="Times SUT"/>
          <w:i/>
          <w:sz w:val="20"/>
        </w:rPr>
        <w:t>kael`kookudega `ka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tsin mina elu päävad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Liis kannab `praegugi kaelkooguga </w:t>
      </w:r>
      <w:r w:rsidRPr="00E3787E">
        <w:rPr>
          <w:rFonts w:ascii="Times SUT" w:hAnsi="Times SUT" w:cs="Times SUT"/>
          <w:sz w:val="20"/>
        </w:rPr>
        <w:t xml:space="preserve">Lai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kaal-, kaela|koogud, kaelkougud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pacing w:val="40"/>
          <w:sz w:val="20"/>
        </w:rPr>
        <w:t>kaelkooku vedama, tõmbama</w:t>
      </w:r>
      <w:r w:rsidRPr="00E3787E">
        <w:rPr>
          <w:rFonts w:ascii="Times SUT" w:hAnsi="Times SUT" w:cs="Times SUT"/>
          <w:sz w:val="20"/>
        </w:rPr>
        <w:t xml:space="preserve"> jõuluaegne jõuproovimäng – Sa Muh </w:t>
      </w:r>
      <w:r w:rsidRPr="00E3787E">
        <w:rPr>
          <w:rFonts w:ascii="Times SUT" w:hAnsi="Times SUT" w:cs="Times SUT"/>
          <w:i/>
          <w:sz w:val="20"/>
        </w:rPr>
        <w:t xml:space="preserve">kael koogu vädamine </w:t>
      </w:r>
      <w:r w:rsidRPr="00E3787E">
        <w:rPr>
          <w:rFonts w:ascii="Times SUT" w:hAnsi="Times SUT" w:cs="Times SUT"/>
          <w:sz w:val="20"/>
        </w:rPr>
        <w:t xml:space="preserve">Khk; </w:t>
      </w:r>
      <w:r w:rsidRPr="00E3787E">
        <w:rPr>
          <w:rFonts w:ascii="Times SUT" w:hAnsi="Times SUT" w:cs="Times SUT"/>
          <w:i/>
          <w:sz w:val="20"/>
        </w:rPr>
        <w:t>`tömbavad kael`kooku</w:t>
      </w:r>
      <w:r w:rsidRPr="00E3787E">
        <w:rPr>
          <w:rFonts w:ascii="Times SUT" w:hAnsi="Times SUT" w:cs="Times SUT"/>
          <w:sz w:val="20"/>
        </w:rPr>
        <w:t xml:space="preserve"> Krj; </w:t>
      </w:r>
      <w:r w:rsidRPr="00E3787E">
        <w:rPr>
          <w:rFonts w:ascii="Times SUT" w:hAnsi="Times SUT" w:cs="Times SUT"/>
          <w:i/>
          <w:sz w:val="20"/>
        </w:rPr>
        <w:t>kael`kooku `väeti jõulu, jalad `vastamini, siis akati katkestama, kumb teise üles sai</w:t>
      </w:r>
      <w:r w:rsidRPr="00E3787E">
        <w:rPr>
          <w:rFonts w:ascii="Times SUT" w:hAnsi="Times SUT" w:cs="Times SUT"/>
          <w:sz w:val="20"/>
        </w:rPr>
        <w:t xml:space="preserve"> Muh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kiuslema, kemplema </w:t>
      </w:r>
      <w:r w:rsidRPr="00E3787E">
        <w:rPr>
          <w:rFonts w:ascii="Times SUT" w:hAnsi="Times SUT" w:cs="Times SUT"/>
          <w:i/>
          <w:sz w:val="20"/>
        </w:rPr>
        <w:t>Väavad juba mütu aega selle asja pärast kaelkooku, kumbkid ei anna järge</w:t>
      </w:r>
      <w:r w:rsidRPr="00E3787E">
        <w:rPr>
          <w:rFonts w:ascii="Times SUT" w:hAnsi="Times SUT" w:cs="Times SUT"/>
          <w:sz w:val="20"/>
        </w:rPr>
        <w:t xml:space="preserve"> Kaa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kott</w:t>
      </w:r>
      <w:r w:rsidRPr="00E3787E">
        <w:rPr>
          <w:rFonts w:ascii="Times SUT" w:hAnsi="Times SUT" w:cs="Times SUT"/>
          <w:sz w:val="20"/>
        </w:rPr>
        <w:t xml:space="preserve"> kaelakott </w:t>
      </w:r>
      <w:r w:rsidRPr="00E3787E">
        <w:rPr>
          <w:rFonts w:ascii="Times SUT" w:hAnsi="Times SUT" w:cs="Times SUT"/>
          <w:i/>
          <w:sz w:val="20"/>
        </w:rPr>
        <w:t>kerjuss `kerjab kaelko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iga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testel oo kaelkotiga leib `juures</w:t>
      </w:r>
      <w:r w:rsidRPr="00E3787E">
        <w:rPr>
          <w:rFonts w:ascii="Times SUT" w:hAnsi="Times SUT" w:cs="Times SUT"/>
          <w:sz w:val="20"/>
        </w:rPr>
        <w:t xml:space="preserve"> [karjas] Mih; </w:t>
      </w:r>
      <w:r w:rsidRPr="00E3787E">
        <w:rPr>
          <w:rFonts w:ascii="Times SUT" w:hAnsi="Times SUT" w:cs="Times SUT"/>
          <w:i/>
          <w:sz w:val="20"/>
        </w:rPr>
        <w:t>kaelko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ikka õla `otsa, pael oli õla `otses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karjatsel oli kaelko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kaelas, leib sees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kaalkott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kougud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kaelkoogud </w:t>
      </w:r>
      <w:r w:rsidRPr="00E3787E">
        <w:rPr>
          <w:rFonts w:ascii="Times SUT" w:hAnsi="Times SUT" w:cs="Times SUT"/>
          <w:i/>
          <w:sz w:val="20"/>
        </w:rPr>
        <w:t>vahest ei jaksand ühe `korviga `tuua, siis `veima kael`kougud ka `kaasa ja sis `neie kael`kougu nokkade `otsa panima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käisin isegi mitu `korda suost muaget tuomas, `ta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sisin kael `koukudega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`ämbrid õlid kael`koukude õtsas</w:t>
      </w:r>
      <w:r w:rsidRPr="00E3787E">
        <w:rPr>
          <w:rFonts w:ascii="Times SUT" w:hAnsi="Times SUT" w:cs="Times SUT"/>
          <w:sz w:val="20"/>
        </w:rPr>
        <w:t xml:space="preserve"> IisK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pacing w:val="40"/>
          <w:sz w:val="20"/>
        </w:rPr>
        <w:t> kaelkouku vedama</w:t>
      </w:r>
      <w:r w:rsidRPr="00E3787E">
        <w:rPr>
          <w:rFonts w:ascii="Times SUT" w:hAnsi="Times SUT" w:cs="Times SUT"/>
          <w:sz w:val="20"/>
        </w:rPr>
        <w:t xml:space="preserve"> kaelkooku vedama </w:t>
      </w:r>
      <w:r w:rsidRPr="00E3787E">
        <w:rPr>
          <w:rFonts w:ascii="Times SUT" w:hAnsi="Times SUT" w:cs="Times SUT"/>
          <w:i/>
          <w:sz w:val="20"/>
        </w:rPr>
        <w:t xml:space="preserve">vedasivad kael`kouku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köis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`jälle `seie turja `piale ja. ja siis `kaendla alt läbi ja siis teine akkas teine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 xml:space="preserve">uole </w:t>
      </w:r>
      <w:r w:rsidRPr="00E3787E">
        <w:rPr>
          <w:rFonts w:ascii="Times SUT" w:hAnsi="Times SUT" w:cs="Times SUT"/>
          <w:sz w:val="20"/>
        </w:rPr>
        <w:t>[tõmbama]</w:t>
      </w:r>
      <w:r w:rsidRPr="00E3787E">
        <w:rPr>
          <w:rFonts w:ascii="Times SUT" w:hAnsi="Times SUT" w:cs="Times SUT"/>
          <w:i/>
          <w:sz w:val="20"/>
        </w:rPr>
        <w:t xml:space="preserve">, kumb jälle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ramumees, eks see toond teise järele</w:t>
      </w:r>
      <w:r w:rsidRPr="00E3787E">
        <w:rPr>
          <w:rFonts w:ascii="Times SUT" w:hAnsi="Times SUT" w:cs="Times SUT"/>
          <w:sz w:val="20"/>
        </w:rPr>
        <w:t xml:space="preserve"> Iis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kaulakougud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küngas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kael`küngass</w:t>
      </w:r>
      <w:r w:rsidRPr="00E3787E">
        <w:rPr>
          <w:rFonts w:ascii="Times SUT" w:hAnsi="Times SUT" w:cs="Times SUT"/>
          <w:sz w:val="20"/>
        </w:rPr>
        <w:t xml:space="preserve"> madal, pealt lai ja alt kitsas küngas vesisel heinamaal – Hlj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-kaelm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sookaelm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-kaelne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kange-, näru-, võru-, üle|kaelne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20"/>
        </w:rPr>
        <w:noBreakHyphen/>
        <w:t xml:space="preserve">kaalaline, </w:t>
      </w:r>
      <w:r w:rsidRPr="00E3787E">
        <w:rPr>
          <w:rFonts w:ascii="Times SUT" w:hAnsi="Times SUT" w:cs="Times SUT"/>
          <w:sz w:val="20"/>
        </w:rPr>
        <w:noBreakHyphen/>
        <w:t>kaalne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nokad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kaelnokkad</w:t>
      </w:r>
      <w:r w:rsidRPr="00E3787E">
        <w:rPr>
          <w:rFonts w:ascii="Times SUT" w:hAnsi="Times SUT" w:cs="Times SUT"/>
          <w:sz w:val="20"/>
        </w:rPr>
        <w:t xml:space="preserve"> Jõh kaelkoogud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kaulnokad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noot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veavad </w:t>
      </w:r>
      <w:r w:rsidRPr="00E3787E">
        <w:rPr>
          <w:rFonts w:ascii="Times SUT" w:hAnsi="Times SUT" w:cs="Times SUT"/>
          <w:i/>
          <w:sz w:val="20"/>
        </w:rPr>
        <w:t>kaelnoota</w:t>
      </w:r>
      <w:r w:rsidRPr="00E3787E">
        <w:rPr>
          <w:rFonts w:ascii="Times SUT" w:hAnsi="Times SUT" w:cs="Times SUT"/>
          <w:sz w:val="20"/>
        </w:rPr>
        <w:t xml:space="preserve"> (tülitsevad) –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kaelod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kaelod</w:t>
      </w:r>
      <w:r w:rsidRPr="00E3787E">
        <w:rPr>
          <w:rFonts w:ascii="Times SUT" w:hAnsi="Times SUT" w:cs="Times SUT"/>
          <w:sz w:val="20"/>
        </w:rPr>
        <w:t xml:space="preserve"> pikuti rege asetatavad kaikad, millele pannakse palgipakk </w:t>
      </w:r>
      <w:r w:rsidRPr="00E3787E">
        <w:rPr>
          <w:rFonts w:ascii="Times SUT" w:hAnsi="Times SUT" w:cs="Times SUT"/>
          <w:i/>
          <w:sz w:val="20"/>
        </w:rPr>
        <w:t>kaelod, kaks kaegast, pikuti r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`piale, kausta kuhtade `piale. `kirbega `l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di labad `piale. kaelode `piale `pandi palgipakk</w:t>
      </w:r>
      <w:r w:rsidRPr="00E3787E">
        <w:rPr>
          <w:rFonts w:ascii="Times SUT" w:hAnsi="Times SUT" w:cs="Times SUT"/>
          <w:sz w:val="20"/>
        </w:rPr>
        <w:t xml:space="preserve"> Mih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puu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hrl pl</w:t>
      </w:r>
      <w:r w:rsidRPr="00E3787E">
        <w:rPr>
          <w:rFonts w:ascii="Times SUT" w:hAnsi="Times SUT" w:cs="Times SUT"/>
          <w:sz w:val="20"/>
        </w:rPr>
        <w:t xml:space="preserve"> kaelkoogud </w:t>
      </w:r>
      <w:r w:rsidRPr="00E3787E">
        <w:rPr>
          <w:rFonts w:ascii="Times SUT" w:hAnsi="Times SUT" w:cs="Times SUT"/>
          <w:i/>
          <w:sz w:val="20"/>
        </w:rPr>
        <w:t>kaelpuud on üle abude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`kaelbud, `kaelbu kook ja abude puu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`kaelbuga oli `kergem `raandud `viia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`kaelbul kongsud köedikuga õtsas</w:t>
      </w:r>
      <w:r w:rsidRPr="00E3787E">
        <w:rPr>
          <w:rFonts w:ascii="Times SUT" w:hAnsi="Times SUT" w:cs="Times SUT"/>
          <w:sz w:val="20"/>
        </w:rPr>
        <w:t xml:space="preserve"> MMg; </w:t>
      </w:r>
      <w:r w:rsidRPr="00E3787E">
        <w:rPr>
          <w:rFonts w:ascii="Times SUT" w:hAnsi="Times SUT" w:cs="Times SUT"/>
          <w:i/>
          <w:sz w:val="20"/>
        </w:rPr>
        <w:t>kaelpuudega tuuvasse vett</w:t>
      </w:r>
      <w:r w:rsidRPr="00E3787E">
        <w:rPr>
          <w:rFonts w:ascii="Times SUT" w:hAnsi="Times SUT" w:cs="Times SUT"/>
          <w:sz w:val="20"/>
        </w:rPr>
        <w:t xml:space="preserve"> Äks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kaalpuu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-kaelsus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kangekaelsus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tagune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kael|tagune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  <w:sz w:val="20"/>
        </w:rPr>
        <w:t xml:space="preserve"> Tor, Hää Pil KJn SJn krae, kaelus </w:t>
      </w:r>
      <w:r w:rsidRPr="00E3787E">
        <w:rPr>
          <w:rFonts w:ascii="Times SUT" w:hAnsi="Times SUT" w:cs="Times SUT"/>
          <w:i/>
          <w:sz w:val="20"/>
        </w:rPr>
        <w:t xml:space="preserve">Minu ema küll pilutas kõik särgi `käised ja kaeltagused </w:t>
      </w:r>
      <w:r w:rsidRPr="00E3787E">
        <w:rPr>
          <w:rFonts w:ascii="Times SUT" w:hAnsi="Times SUT" w:cs="Times SUT"/>
          <w:sz w:val="20"/>
        </w:rPr>
        <w:t xml:space="preserve">Hää; </w:t>
      </w:r>
      <w:r w:rsidRPr="00E3787E">
        <w:rPr>
          <w:rFonts w:ascii="Times SUT" w:hAnsi="Times SUT" w:cs="Times SUT"/>
          <w:i/>
          <w:sz w:val="20"/>
        </w:rPr>
        <w:t>`tõmma kuue kaeltagune ülesse</w:t>
      </w:r>
      <w:r w:rsidRPr="00E3787E">
        <w:rPr>
          <w:rFonts w:ascii="Times SUT" w:hAnsi="Times SUT" w:cs="Times SUT"/>
          <w:sz w:val="20"/>
        </w:rPr>
        <w:t xml:space="preserve"> Pil; </w:t>
      </w:r>
      <w:r w:rsidRPr="00E3787E">
        <w:rPr>
          <w:rFonts w:ascii="Times SUT" w:hAnsi="Times SUT" w:cs="Times SUT"/>
          <w:i/>
          <w:sz w:val="20"/>
        </w:rPr>
        <w:t xml:space="preserve">vanad inimest 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sz w:val="16"/>
        </w:rPr>
        <w:t>pl</w:t>
      </w:r>
      <w:r w:rsidRPr="00E3787E">
        <w:rPr>
          <w:rFonts w:ascii="Times SUT" w:hAnsi="Times SUT" w:cs="Times SUT"/>
          <w:sz w:val="20"/>
        </w:rPr>
        <w:t xml:space="preserve">) </w:t>
      </w:r>
      <w:r w:rsidRPr="00E3787E">
        <w:rPr>
          <w:rFonts w:ascii="Times SUT" w:hAnsi="Times SUT" w:cs="Times SUT"/>
          <w:i/>
          <w:sz w:val="20"/>
        </w:rPr>
        <w:t>`ütlevad ikki kaeltagune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Eks vanasti said kõik särgid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õmmeldud, käissed, kaeltagune ja õlalapid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vanaste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 särgi kaeltagused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maha pööretud</w:t>
      </w:r>
      <w:r w:rsidRPr="00E3787E">
        <w:rPr>
          <w:rFonts w:ascii="Times SUT" w:hAnsi="Times SUT" w:cs="Times SUT"/>
          <w:sz w:val="20"/>
        </w:rPr>
        <w:t xml:space="preserve"> SJn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kaal-, kaela|tagune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-kaeluksed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rabakaeluksed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kaelus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kaelu|s</w:t>
      </w:r>
      <w:r w:rsidRPr="00E3787E">
        <w:rPr>
          <w:rFonts w:ascii="Times SUT" w:hAnsi="Times SUT" w:cs="Times SUT"/>
          <w:sz w:val="20"/>
        </w:rPr>
        <w:t xml:space="preserve"> Muh,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Sa L(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o-</w:t>
      </w:r>
      <w:r w:rsidRPr="00E3787E">
        <w:rPr>
          <w:rFonts w:ascii="Times SUT" w:hAnsi="Times SUT" w:cs="Times SUT"/>
          <w:sz w:val="20"/>
        </w:rPr>
        <w:t xml:space="preserve"> Mar; g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Khn, pl </w:t>
      </w:r>
      <w:r w:rsidRPr="00E3787E">
        <w:rPr>
          <w:rFonts w:ascii="Times SUT" w:hAnsi="Times SUT" w:cs="Times SUT"/>
          <w:i/>
          <w:sz w:val="20"/>
        </w:rPr>
        <w:noBreakHyphen/>
        <w:t>ssed</w:t>
      </w:r>
      <w:r w:rsidRPr="00E3787E">
        <w:rPr>
          <w:rFonts w:ascii="Times SUT" w:hAnsi="Times SUT" w:cs="Times SUT"/>
          <w:sz w:val="20"/>
        </w:rPr>
        <w:t xml:space="preserve"> Mar Vig) K(g </w:t>
      </w:r>
      <w:r w:rsidRPr="00E3787E">
        <w:rPr>
          <w:rFonts w:ascii="Times SUT" w:hAnsi="Times SUT" w:cs="Times SUT"/>
          <w:i/>
          <w:sz w:val="20"/>
        </w:rPr>
        <w:noBreakHyphen/>
        <w:t>kse</w:t>
      </w:r>
      <w:r w:rsidRPr="00E3787E">
        <w:rPr>
          <w:rFonts w:ascii="Times SUT" w:hAnsi="Times SUT" w:cs="Times SUT"/>
          <w:sz w:val="20"/>
        </w:rPr>
        <w:t xml:space="preserve"> KuuK JMd JJn VJg Sim) Iis Kod Hls, </w:t>
      </w:r>
      <w:r w:rsidRPr="00E3787E">
        <w:rPr>
          <w:rFonts w:ascii="Times SUT" w:hAnsi="Times SUT" w:cs="Times SUT"/>
          <w:i/>
          <w:sz w:val="20"/>
        </w:rPr>
        <w:noBreakHyphen/>
        <w:t>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Muh Trm Pal Lai Plt KJn; </w:t>
      </w:r>
      <w:r w:rsidRPr="00E3787E">
        <w:rPr>
          <w:rFonts w:ascii="Times SUT" w:hAnsi="Times SUT" w:cs="Times SUT"/>
          <w:i/>
          <w:sz w:val="20"/>
        </w:rPr>
        <w:t>`kaelu|s</w:t>
      </w:r>
      <w:r w:rsidRPr="00E3787E">
        <w:rPr>
          <w:rFonts w:ascii="Times SUT" w:hAnsi="Times SUT" w:cs="Times SUT"/>
          <w:sz w:val="20"/>
        </w:rPr>
        <w:t xml:space="preserve"> Hlj,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Jõe, </w:t>
      </w:r>
      <w:r w:rsidRPr="00E3787E">
        <w:rPr>
          <w:rFonts w:ascii="Times SUT" w:hAnsi="Times SUT" w:cs="Times SUT"/>
          <w:i/>
          <w:sz w:val="20"/>
        </w:rPr>
        <w:noBreakHyphen/>
        <w:t>kse</w:t>
      </w:r>
      <w:r w:rsidRPr="00E3787E">
        <w:rPr>
          <w:rFonts w:ascii="Times SUT" w:hAnsi="Times SUT" w:cs="Times SUT"/>
          <w:sz w:val="20"/>
        </w:rPr>
        <w:t xml:space="preserve"> Kuu VNg, </w:t>
      </w:r>
      <w:r w:rsidRPr="00E3787E">
        <w:rPr>
          <w:rFonts w:ascii="Times SUT" w:hAnsi="Times SUT" w:cs="Times SUT"/>
          <w:i/>
          <w:sz w:val="20"/>
        </w:rPr>
        <w:noBreakHyphen/>
        <w:t>ss</w:t>
      </w:r>
      <w:r w:rsidRPr="00E3787E">
        <w:rPr>
          <w:rFonts w:ascii="Times SUT" w:hAnsi="Times SUT" w:cs="Times SUT"/>
          <w:sz w:val="20"/>
        </w:rPr>
        <w:t xml:space="preserve"> Lüg,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Jõh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krae Ei sie pia pilutud särki, kanna ei korgi </w:t>
      </w:r>
      <w:r w:rsidRPr="00E3787E">
        <w:rPr>
          <w:rFonts w:ascii="Times SUT" w:hAnsi="Times SUT" w:cs="Times SUT"/>
          <w:i/>
          <w:sz w:val="20"/>
        </w:rPr>
        <w:t>`kaeluksida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rhvl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`naistel ei õld</w:t>
      </w:r>
      <w:r w:rsidRPr="00E3787E">
        <w:rPr>
          <w:rFonts w:ascii="Times SUT" w:hAnsi="Times SUT" w:cs="Times SUT"/>
          <w:sz w:val="20"/>
        </w:rPr>
        <w:t xml:space="preserve"> [särgil] </w:t>
      </w:r>
      <w:r w:rsidRPr="00E3787E">
        <w:rPr>
          <w:rFonts w:ascii="Times SUT" w:hAnsi="Times SUT" w:cs="Times SUT"/>
          <w:i/>
          <w:sz w:val="20"/>
        </w:rPr>
        <w:t xml:space="preserve">seda klatstükki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õli `krousitud ja `kaeluss pääl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Täna oli kaelus `kaela `pandud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nied `pü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tised </w:t>
      </w:r>
      <w:r w:rsidRPr="00E3787E">
        <w:rPr>
          <w:rFonts w:ascii="Times SUT" w:hAnsi="Times SUT" w:cs="Times SUT"/>
          <w:sz w:val="20"/>
        </w:rPr>
        <w:t xml:space="preserve">[kraed] </w:t>
      </w:r>
      <w:r w:rsidRPr="00E3787E">
        <w:rPr>
          <w:rFonts w:ascii="Times SUT" w:hAnsi="Times SUT" w:cs="Times SUT"/>
          <w:i/>
          <w:sz w:val="20"/>
        </w:rPr>
        <w:t>nied olid kaeluksed</w:t>
      </w:r>
      <w:r w:rsidRPr="00E3787E">
        <w:rPr>
          <w:rFonts w:ascii="Times SUT" w:hAnsi="Times SUT" w:cs="Times SUT"/>
          <w:sz w:val="20"/>
        </w:rPr>
        <w:t xml:space="preserve"> KuuK; </w:t>
      </w:r>
      <w:r w:rsidRPr="00E3787E">
        <w:rPr>
          <w:rFonts w:ascii="Times SUT" w:hAnsi="Times SUT" w:cs="Times SUT"/>
          <w:i/>
          <w:sz w:val="20"/>
        </w:rPr>
        <w:t>sooja kaelukstega pluused</w:t>
      </w:r>
      <w:r w:rsidRPr="00E3787E">
        <w:rPr>
          <w:rFonts w:ascii="Times SUT" w:hAnsi="Times SUT" w:cs="Times SUT"/>
          <w:sz w:val="20"/>
        </w:rPr>
        <w:t xml:space="preserve"> JJn; </w:t>
      </w:r>
      <w:r w:rsidRPr="00E3787E">
        <w:rPr>
          <w:rFonts w:ascii="Times SUT" w:hAnsi="Times SUT" w:cs="Times SUT"/>
          <w:i/>
          <w:sz w:val="20"/>
        </w:rPr>
        <w:t>pia kukkus õtst kaelusse `sisse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pinsaku kaeluss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kaeluss ja `värvled tikati `valge lõngaga</w:t>
      </w:r>
      <w:r w:rsidRPr="00E3787E">
        <w:rPr>
          <w:rFonts w:ascii="Times SUT" w:hAnsi="Times SUT" w:cs="Times SUT"/>
          <w:sz w:val="20"/>
        </w:rPr>
        <w:t xml:space="preserve"> Plt || rinnaesine, manisk – Lai 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`tõrva `kaeluss</w:t>
      </w:r>
      <w:r w:rsidRPr="00E3787E">
        <w:rPr>
          <w:rFonts w:ascii="Times SUT" w:hAnsi="Times SUT" w:cs="Times SUT"/>
          <w:sz w:val="20"/>
        </w:rPr>
        <w:t xml:space="preserve"> (päevitunud kaelaga inimesest)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kaaldanõ, kaalduke, kaalustükk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kaelarihm; kütke osa </w:t>
      </w:r>
      <w:r w:rsidRPr="00E3787E">
        <w:rPr>
          <w:rFonts w:ascii="Times SUT" w:hAnsi="Times SUT" w:cs="Times SUT"/>
          <w:i/>
          <w:sz w:val="20"/>
        </w:rPr>
        <w:t>vassigule, `veisele, koerale kailus. loomale paned siis kut tahad `kuskile poole viia kää `otsas siis kailus `kaela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kaelus on nahast. se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 obustel. `lehmadel on pannad</w:t>
      </w:r>
      <w:r w:rsidRPr="00E3787E">
        <w:rPr>
          <w:rFonts w:ascii="Times SUT" w:hAnsi="Times SUT" w:cs="Times SUT"/>
          <w:sz w:val="20"/>
        </w:rPr>
        <w:t xml:space="preserve"> Jaa; </w:t>
      </w:r>
      <w:r w:rsidRPr="00E3787E">
        <w:rPr>
          <w:rFonts w:ascii="Times SUT" w:hAnsi="Times SUT" w:cs="Times SUT"/>
          <w:i/>
          <w:sz w:val="20"/>
        </w:rPr>
        <w:t>kaelus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loomadele `kaela, oli puust, `seoke looga `moodi. loomad olid sellega `lautas `kinni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`lehmadel on `sõimed ees, ke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id `kaelas või puukaelus `ümmer kaela</w:t>
      </w:r>
      <w:r w:rsidRPr="00E3787E">
        <w:rPr>
          <w:rFonts w:ascii="Times SUT" w:hAnsi="Times SUT" w:cs="Times SUT"/>
          <w:sz w:val="20"/>
        </w:rPr>
        <w:t xml:space="preserve"> Pee; </w:t>
      </w:r>
      <w:r w:rsidRPr="00E3787E">
        <w:rPr>
          <w:rFonts w:ascii="Times SUT" w:hAnsi="Times SUT" w:cs="Times SUT"/>
          <w:i/>
          <w:sz w:val="20"/>
        </w:rPr>
        <w:t>lõea kaeluss on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ki</w:t>
      </w:r>
      <w:r w:rsidRPr="00E3787E">
        <w:rPr>
          <w:rFonts w:ascii="Times SUT" w:hAnsi="Times SUT" w:cs="Times SUT"/>
          <w:sz w:val="20"/>
        </w:rPr>
        <w:t xml:space="preserve"> KJn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kaelaline, kahlus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rangipale </w:t>
      </w:r>
      <w:r w:rsidRPr="00E3787E">
        <w:rPr>
          <w:rFonts w:ascii="Times SUT" w:hAnsi="Times SUT" w:cs="Times SUT"/>
          <w:i/>
          <w:sz w:val="20"/>
        </w:rPr>
        <w:t>kui kaelossed venivad pikaks, siis `aetasse rangi arja pealt lühemaks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rangi kaelus on puude all, käib `vastu obuse `kaela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>rangi kaelukse `sisse pannakse `õ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Minä nõelsin kaeluse õled `sisse. Vana Mikk õpetas, pane obuse sitt `ümmer rangi kaelusse, siis ei võta `kaela purus</w:t>
      </w:r>
      <w:r w:rsidRPr="00E3787E">
        <w:rPr>
          <w:rFonts w:ascii="Times SUT" w:hAnsi="Times SUT" w:cs="Times SUT"/>
          <w:sz w:val="20"/>
        </w:rPr>
        <w:t xml:space="preserve"> KJn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kaelust(i)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 xml:space="preserve"> kaelarahadest kee, helmekee koos kaelarahadega </w:t>
      </w:r>
      <w:r w:rsidRPr="00E3787E">
        <w:rPr>
          <w:rFonts w:ascii="Times SUT" w:hAnsi="Times SUT" w:cs="Times SUT"/>
          <w:i/>
          <w:sz w:val="20"/>
        </w:rPr>
        <w:t>kui mitu raha ridas ond, se kutsutassõ kaelus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Tüdrikätel olid kaelusõd `kaelõs</w:t>
      </w:r>
      <w:r w:rsidRPr="00E3787E">
        <w:rPr>
          <w:rFonts w:ascii="Times SUT" w:hAnsi="Times SUT" w:cs="Times SUT"/>
          <w:sz w:val="20"/>
        </w:rPr>
        <w:t xml:space="preserve"> Khn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5.</w:t>
      </w:r>
      <w:r w:rsidRPr="00E3787E">
        <w:rPr>
          <w:rFonts w:ascii="Times SUT" w:hAnsi="Times SUT" w:cs="Times SUT"/>
          <w:sz w:val="20"/>
        </w:rPr>
        <w:t xml:space="preserve"> värvel [meestel] </w:t>
      </w:r>
      <w:r w:rsidRPr="00E3787E">
        <w:rPr>
          <w:rFonts w:ascii="Times SUT" w:hAnsi="Times SUT" w:cs="Times SUT"/>
          <w:i/>
          <w:sz w:val="20"/>
        </w:rPr>
        <w:t>pikkad `valged `püksid jalas kohe ja, `kaelus pääl, nüöp ies ja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`sielikul on `kaeluss, kust käib `ümbär kere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sieliku kaelus on pikkast venind</w:t>
      </w:r>
      <w:r w:rsidRPr="00E3787E">
        <w:rPr>
          <w:rFonts w:ascii="Times SUT" w:hAnsi="Times SUT" w:cs="Times SUT"/>
          <w:sz w:val="20"/>
        </w:rPr>
        <w:t xml:space="preserve"> Iis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kaalus, kahlus</w:t>
      </w:r>
      <w:r w:rsidRPr="00E3787E">
        <w:rPr>
          <w:rFonts w:ascii="Times SUT" w:hAnsi="Times SUT" w:cs="Times SUT"/>
          <w:sz w:val="20"/>
          <w:vertAlign w:val="superscript"/>
        </w:rPr>
        <w:t>3</w:t>
      </w:r>
      <w:r w:rsidRPr="00E3787E">
        <w:rPr>
          <w:rFonts w:ascii="Times SUT" w:hAnsi="Times SUT" w:cs="Times SUT"/>
          <w:sz w:val="20"/>
        </w:rPr>
        <w:t>, kaulus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-kaelused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sookaelused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kaelustama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kaelu|stama</w:t>
      </w:r>
      <w:r w:rsidRPr="00E3787E">
        <w:rPr>
          <w:rFonts w:ascii="Times SUT" w:hAnsi="Times SUT" w:cs="Times SUT"/>
          <w:sz w:val="20"/>
        </w:rPr>
        <w:t xml:space="preserve"> S(</w:t>
      </w:r>
      <w:r w:rsidRPr="00E3787E">
        <w:rPr>
          <w:rFonts w:ascii="Times SUT" w:hAnsi="Times SUT" w:cs="Times SUT"/>
          <w:i/>
          <w:sz w:val="20"/>
        </w:rPr>
        <w:t>kailu-</w:t>
      </w:r>
      <w:r w:rsidRPr="00E3787E">
        <w:rPr>
          <w:rFonts w:ascii="Times SUT" w:hAnsi="Times SUT" w:cs="Times SUT"/>
          <w:sz w:val="20"/>
        </w:rPr>
        <w:t xml:space="preserve"> Khk Vll) L K(</w:t>
      </w:r>
      <w:r w:rsidRPr="00E3787E">
        <w:rPr>
          <w:rFonts w:ascii="Times SUT" w:hAnsi="Times SUT" w:cs="Times SUT"/>
          <w:i/>
          <w:sz w:val="20"/>
        </w:rPr>
        <w:t>kaelo-</w:t>
      </w:r>
      <w:r w:rsidRPr="00E3787E">
        <w:rPr>
          <w:rFonts w:ascii="Times SUT" w:hAnsi="Times SUT" w:cs="Times SUT"/>
          <w:sz w:val="20"/>
        </w:rPr>
        <w:t xml:space="preserve"> Ris) Trm Krk, </w:t>
      </w:r>
      <w:r w:rsidRPr="00E3787E">
        <w:rPr>
          <w:rFonts w:ascii="Times SUT" w:hAnsi="Times SUT" w:cs="Times SUT"/>
          <w:i/>
          <w:sz w:val="20"/>
        </w:rPr>
        <w:noBreakHyphen/>
        <w:t>stõmmõ</w:t>
      </w:r>
      <w:r w:rsidRPr="00E3787E">
        <w:rPr>
          <w:rFonts w:ascii="Times SUT" w:hAnsi="Times SUT" w:cs="Times SUT"/>
          <w:sz w:val="20"/>
        </w:rPr>
        <w:t xml:space="preserve"> Krl kallistama </w:t>
      </w:r>
      <w:r w:rsidRPr="00E3787E">
        <w:rPr>
          <w:rFonts w:ascii="Times SUT" w:hAnsi="Times SUT" w:cs="Times SUT"/>
          <w:i/>
          <w:sz w:val="20"/>
        </w:rPr>
        <w:t>laps kailustab paigulist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kaelustasid nõnna teine teist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`võ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sid teineteise kaelast 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ni, kaelustasid</w:t>
      </w:r>
      <w:r w:rsidRPr="00E3787E">
        <w:rPr>
          <w:rFonts w:ascii="Times SUT" w:hAnsi="Times SUT" w:cs="Times SUT"/>
          <w:sz w:val="20"/>
        </w:rPr>
        <w:t xml:space="preserve"> Ksi; </w:t>
      </w:r>
      <w:r w:rsidRPr="00E3787E">
        <w:rPr>
          <w:rFonts w:ascii="Times SUT" w:hAnsi="Times SUT" w:cs="Times SUT"/>
          <w:i/>
          <w:sz w:val="20"/>
        </w:rPr>
        <w:t>nemä kaelusteve üit`tõisi, ümmer kaala `kinni ütte`puhku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kaalama, kaaluma, kaalustama, kaelastama, kaulustamma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kaelust(i)</w:t>
      </w:r>
      <w:r w:rsidRPr="00E3787E">
        <w:rPr>
          <w:rFonts w:ascii="Times SUT" w:hAnsi="Times SUT" w:cs="Times SUT"/>
          <w:i/>
          <w:sz w:val="20"/>
        </w:rPr>
        <w:t xml:space="preserve"> kaelusti </w:t>
      </w:r>
      <w:r w:rsidRPr="00E3787E">
        <w:rPr>
          <w:rFonts w:ascii="Times SUT" w:hAnsi="Times SUT" w:cs="Times SUT"/>
          <w:sz w:val="20"/>
        </w:rPr>
        <w:t>Koe,</w:t>
      </w:r>
      <w:r w:rsidRPr="00E3787E">
        <w:rPr>
          <w:rFonts w:ascii="Times SUT" w:hAnsi="Times SUT" w:cs="Times SUT"/>
          <w:i/>
          <w:sz w:val="20"/>
        </w:rPr>
        <w:t xml:space="preserve"> `kaelust </w:t>
      </w:r>
      <w:r w:rsidRPr="00E3787E">
        <w:rPr>
          <w:rFonts w:ascii="Times SUT" w:hAnsi="Times SUT" w:cs="Times SUT"/>
          <w:sz w:val="20"/>
        </w:rPr>
        <w:t>JõeK kaelus, rangipale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kaelut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kaelut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neljakandiline kast ruhvi ja kajuti lael, mille läbi valgus sisse tungib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kreetliin on kaeluti ruudide kaitseks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vinnad</w:t>
      </w:r>
      <w:r w:rsidRPr="00E3787E">
        <w:rPr>
          <w:rFonts w:ascii="Times SUT" w:hAnsi="Times SUT" w:cs="Times SUT"/>
          <w:sz w:val="20"/>
        </w:rPr>
        <w:t xml:space="preserve"> kaelkoogud – Pee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kaelõma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`kaelõ|mma</w:t>
      </w:r>
      <w:r w:rsidRPr="00E3787E">
        <w:rPr>
          <w:rFonts w:ascii="Times SUT" w:hAnsi="Times SUT" w:cs="Times SUT"/>
          <w:sz w:val="20"/>
        </w:rPr>
        <w:t xml:space="preserve"> Har Vas(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ma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noBreakHyphen/>
        <w:t>ma</w:t>
      </w:r>
      <w:r w:rsidRPr="00E3787E">
        <w:rPr>
          <w:rFonts w:ascii="Times SUT" w:hAnsi="Times SUT" w:cs="Times SUT"/>
          <w:sz w:val="20"/>
        </w:rPr>
        <w:t xml:space="preserve"> Se, </w:t>
      </w:r>
      <w:r w:rsidRPr="00E3787E">
        <w:rPr>
          <w:rFonts w:ascii="Times SUT" w:hAnsi="Times SUT" w:cs="Times SUT"/>
          <w:i/>
          <w:sz w:val="20"/>
        </w:rPr>
        <w:t>`kailõmõ</w:t>
      </w:r>
      <w:r w:rsidRPr="00E3787E">
        <w:rPr>
          <w:rFonts w:ascii="Times SUT" w:hAnsi="Times SUT" w:cs="Times SUT"/>
          <w:sz w:val="20"/>
        </w:rPr>
        <w:t xml:space="preserve"> Krl, </w:t>
      </w:r>
      <w:r w:rsidRPr="00E3787E">
        <w:rPr>
          <w:rFonts w:ascii="Times SUT" w:hAnsi="Times SUT" w:cs="Times SUT"/>
          <w:i/>
          <w:sz w:val="20"/>
        </w:rPr>
        <w:t>`kaelda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Vas, </w:t>
      </w:r>
      <w:r w:rsidRPr="00E3787E">
        <w:rPr>
          <w:rFonts w:ascii="Times SUT" w:hAnsi="Times SUT" w:cs="Times SUT"/>
          <w:i/>
          <w:sz w:val="20"/>
        </w:rPr>
        <w:t>kaelda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ringi vahtima </w:t>
      </w:r>
      <w:r w:rsidRPr="00E3787E">
        <w:rPr>
          <w:rFonts w:ascii="Times SUT" w:hAnsi="Times SUT" w:cs="Times SUT"/>
          <w:i/>
          <w:sz w:val="20"/>
        </w:rPr>
        <w:t>medäs sa tanh `kaelõt, kas sul medä `kaonu om vai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jäi `kaelõmma. `kaelõss `pääle `ümbre `ts</w:t>
      </w:r>
      <w:r w:rsidR="00E3787E" w:rsidRPr="00E3787E">
        <w:rPr>
          <w:rFonts w:ascii="Times SUT" w:hAnsi="Times SUT" w:cs="Times SUT"/>
          <w:i/>
          <w:sz w:val="20"/>
        </w:rPr>
        <w:t>õ̭õ̭</w:t>
      </w:r>
      <w:r w:rsidRPr="00E3787E">
        <w:rPr>
          <w:rFonts w:ascii="Times SUT" w:hAnsi="Times SUT" w:cs="Times SUT"/>
          <w:i/>
          <w:sz w:val="20"/>
        </w:rPr>
        <w:t>re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ar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`kaelgui·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`kaegõ ki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ä päle</w:t>
      </w:r>
      <w:r w:rsidRPr="00E3787E">
        <w:rPr>
          <w:rFonts w:ascii="Times SUT" w:hAnsi="Times SUT" w:cs="Times SUT"/>
          <w:sz w:val="20"/>
        </w:rPr>
        <w:t xml:space="preserve"> (ütleb õpetaja koolilastele), </w:t>
      </w:r>
      <w:r w:rsidRPr="00E3787E">
        <w:rPr>
          <w:rFonts w:ascii="Times SUT" w:hAnsi="Times SUT" w:cs="Times SUT"/>
          <w:i/>
          <w:sz w:val="20"/>
        </w:rPr>
        <w:t>`kaelõt ütele poolõ, tõõsõlõ poolõ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`kae|ma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  <w:sz w:val="20"/>
        </w:rPr>
        <w:t xml:space="preserve"> Vai HljK Äks KJn, M(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me</w:t>
      </w:r>
      <w:r w:rsidRPr="00E3787E">
        <w:rPr>
          <w:rFonts w:ascii="Times SUT" w:hAnsi="Times SUT" w:cs="Times SUT"/>
          <w:sz w:val="20"/>
        </w:rPr>
        <w:t>) T(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 xml:space="preserve">mõ, </w:t>
      </w:r>
      <w:r w:rsidRPr="00E3787E">
        <w:rPr>
          <w:rFonts w:ascii="Times SUT" w:hAnsi="Times SUT" w:cs="Times SUT"/>
          <w:i/>
          <w:sz w:val="20"/>
        </w:rPr>
        <w:noBreakHyphen/>
        <w:t xml:space="preserve">me, </w:t>
      </w:r>
      <w:r w:rsidRPr="00E3787E">
        <w:rPr>
          <w:rFonts w:ascii="Times SUT" w:hAnsi="Times SUT" w:cs="Times SUT"/>
          <w:i/>
          <w:sz w:val="20"/>
        </w:rPr>
        <w:noBreakHyphen/>
        <w:t>madõ</w:t>
      </w:r>
      <w:r w:rsidRPr="00E3787E">
        <w:rPr>
          <w:rFonts w:ascii="Times SUT" w:hAnsi="Times SUT" w:cs="Times SUT"/>
          <w:sz w:val="20"/>
        </w:rPr>
        <w:t xml:space="preserve"> San) V(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mõ, `kaimõ</w:t>
      </w:r>
      <w:r w:rsidRPr="00E3787E">
        <w:rPr>
          <w:rFonts w:ascii="Times SUT" w:hAnsi="Times SUT" w:cs="Times SUT"/>
          <w:sz w:val="20"/>
        </w:rPr>
        <w:t xml:space="preserve"> Krl, </w:t>
      </w:r>
      <w:r w:rsidRPr="00E3787E">
        <w:rPr>
          <w:rFonts w:ascii="Times SUT" w:hAnsi="Times SUT" w:cs="Times SUT"/>
          <w:i/>
          <w:sz w:val="20"/>
        </w:rPr>
        <w:t>kaõma</w:t>
      </w:r>
      <w:r w:rsidRPr="00E3787E">
        <w:rPr>
          <w:rFonts w:ascii="Times SUT" w:hAnsi="Times SUT" w:cs="Times SUT"/>
          <w:sz w:val="20"/>
        </w:rPr>
        <w:t xml:space="preserve"> Lei, </w:t>
      </w:r>
      <w:r w:rsidRPr="00E3787E">
        <w:rPr>
          <w:rFonts w:ascii="Times SUT" w:hAnsi="Times SUT" w:cs="Times SUT"/>
          <w:i/>
          <w:sz w:val="20"/>
        </w:rPr>
        <w:t>`kaemadõ</w:t>
      </w:r>
      <w:r w:rsidRPr="00E3787E">
        <w:rPr>
          <w:rFonts w:ascii="Times SUT" w:hAnsi="Times SUT" w:cs="Times SUT"/>
          <w:sz w:val="20"/>
        </w:rPr>
        <w:t xml:space="preserve"> Har, </w:t>
      </w:r>
      <w:r w:rsidRPr="00E3787E">
        <w:rPr>
          <w:rFonts w:ascii="Times SUT" w:hAnsi="Times SUT" w:cs="Times SUT"/>
          <w:i/>
          <w:sz w:val="20"/>
        </w:rPr>
        <w:t>kaemma</w:t>
      </w:r>
      <w:r w:rsidRPr="00E3787E">
        <w:rPr>
          <w:rFonts w:ascii="Times SUT" w:hAnsi="Times SUT" w:cs="Times SUT"/>
          <w:sz w:val="20"/>
        </w:rPr>
        <w:t xml:space="preserve"> Rõu); </w:t>
      </w:r>
      <w:r w:rsidRPr="00E3787E">
        <w:rPr>
          <w:rFonts w:ascii="Times SUT" w:hAnsi="Times SUT" w:cs="Times SUT"/>
          <w:i/>
          <w:sz w:val="20"/>
        </w:rPr>
        <w:t>`kae|da</w:t>
      </w:r>
      <w:r w:rsidRPr="00E3787E">
        <w:rPr>
          <w:rFonts w:ascii="Times SUT" w:hAnsi="Times SUT" w:cs="Times SUT"/>
          <w:sz w:val="20"/>
        </w:rPr>
        <w:t xml:space="preserve"> Trv T(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de</w:t>
      </w:r>
      <w:r w:rsidRPr="00E3787E">
        <w:rPr>
          <w:rFonts w:ascii="Times SUT" w:hAnsi="Times SUT" w:cs="Times SUT"/>
          <w:sz w:val="20"/>
        </w:rPr>
        <w:t xml:space="preserve"> San, </w:t>
      </w:r>
      <w:r w:rsidRPr="00E3787E">
        <w:rPr>
          <w:rFonts w:ascii="Times SUT" w:hAnsi="Times SUT" w:cs="Times SUT"/>
          <w:i/>
          <w:sz w:val="20"/>
        </w:rPr>
        <w:t>`kaia</w:t>
      </w:r>
      <w:r w:rsidRPr="00E3787E">
        <w:rPr>
          <w:rFonts w:ascii="Times SUT" w:hAnsi="Times SUT" w:cs="Times SUT"/>
          <w:sz w:val="20"/>
        </w:rPr>
        <w:t xml:space="preserve"> Ran Puh Kam), </w:t>
      </w:r>
      <w:r w:rsidRPr="00E3787E">
        <w:rPr>
          <w:rFonts w:ascii="Times SUT" w:hAnsi="Times SUT" w:cs="Times SUT"/>
          <w:i/>
          <w:sz w:val="20"/>
        </w:rPr>
        <w:t>kaia</w:t>
      </w:r>
      <w:r w:rsidRPr="00E3787E">
        <w:rPr>
          <w:rFonts w:ascii="Times SUT" w:hAnsi="Times SUT" w:cs="Times SUT"/>
          <w:sz w:val="20"/>
        </w:rPr>
        <w:t xml:space="preserve"> M(</w:t>
      </w:r>
      <w:r w:rsidRPr="00E3787E">
        <w:rPr>
          <w:rFonts w:ascii="Times SUT" w:hAnsi="Times SUT" w:cs="Times SUT"/>
          <w:i/>
          <w:sz w:val="20"/>
        </w:rPr>
        <w:t>`kaede</w:t>
      </w:r>
      <w:r w:rsidRPr="00E3787E">
        <w:rPr>
          <w:rFonts w:ascii="Times SUT" w:hAnsi="Times SUT" w:cs="Times SUT"/>
          <w:sz w:val="20"/>
        </w:rPr>
        <w:t xml:space="preserve"> Krk Hel) Võn, </w:t>
      </w:r>
      <w:r w:rsidRPr="00E3787E">
        <w:rPr>
          <w:rFonts w:ascii="Times SUT" w:hAnsi="Times SUT" w:cs="Times SUT"/>
          <w:i/>
          <w:sz w:val="20"/>
        </w:rPr>
        <w:t>kaia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V(</w:t>
      </w:r>
      <w:r w:rsidRPr="00E3787E">
        <w:rPr>
          <w:rFonts w:ascii="Times SUT" w:hAnsi="Times SUT" w:cs="Times SUT"/>
          <w:i/>
          <w:sz w:val="20"/>
        </w:rPr>
        <w:t>`kaia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Lei; </w:t>
      </w:r>
      <w:r w:rsidRPr="00E3787E">
        <w:rPr>
          <w:rFonts w:ascii="Times SUT" w:hAnsi="Times SUT" w:cs="Times SUT"/>
          <w:i/>
          <w:sz w:val="20"/>
        </w:rPr>
        <w:t>kaia, `kaia</w:t>
      </w:r>
      <w:r w:rsidRPr="00E3787E">
        <w:rPr>
          <w:rFonts w:ascii="Times SUT" w:hAnsi="Times SUT" w:cs="Times SUT"/>
          <w:sz w:val="20"/>
        </w:rPr>
        <w:t xml:space="preserve"> Se Lut)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a.</w:t>
      </w:r>
      <w:r w:rsidRPr="00E3787E">
        <w:rPr>
          <w:rFonts w:ascii="Times SUT" w:hAnsi="Times SUT" w:cs="Times SUT"/>
          <w:sz w:val="20"/>
        </w:rPr>
        <w:t xml:space="preserve"> vaatama </w:t>
      </w:r>
      <w:r w:rsidRPr="00E3787E">
        <w:rPr>
          <w:rFonts w:ascii="Times SUT" w:hAnsi="Times SUT" w:cs="Times SUT"/>
          <w:i/>
          <w:sz w:val="20"/>
        </w:rPr>
        <w:t>läks `kaema sedä `asja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ma tulli siit kaut `kaema, kudass teie `t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ga `va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miss saade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lammass läits järven nii `puhtass et lu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`kaeda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päiv paestap nii valusalt, et `kaeda ei saa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anna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okaetus siiä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kae kas suu om must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`si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 man `puuduss, kõveralõ kaess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ala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sa takka kaiu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tu käü maad-`i·lma m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dä kaien mis `konkina om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ta kaess mu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pääle iks üle ola</w:t>
      </w:r>
      <w:r w:rsidRPr="00E3787E">
        <w:rPr>
          <w:rFonts w:ascii="Times SUT" w:hAnsi="Times SUT" w:cs="Times SUT"/>
          <w:sz w:val="20"/>
        </w:rPr>
        <w:t xml:space="preserve"> (vaatab halvakspanevalt) Rõu; </w:t>
      </w:r>
      <w:r w:rsidRPr="00E3787E">
        <w:rPr>
          <w:rFonts w:ascii="Times SUT" w:hAnsi="Times SUT" w:cs="Times SUT"/>
          <w:i/>
          <w:sz w:val="20"/>
        </w:rPr>
        <w:t>tulgõ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`kaema, mis asi seo um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mis mul sääld viga kaia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kae nigu `peegli pääld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`lääki tõsõ eläjät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`kaema, et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ss, olõt nõid vai, nõiut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vai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`saaja läät, `saani kaetass</w:t>
      </w:r>
      <w:r w:rsidRPr="00E3787E">
        <w:rPr>
          <w:rFonts w:ascii="Times SUT" w:hAnsi="Times SUT" w:cs="Times SUT"/>
          <w:sz w:val="20"/>
        </w:rPr>
        <w:t xml:space="preserve"> (otsitakse kingitusi); </w:t>
      </w:r>
      <w:r w:rsidRPr="00E3787E">
        <w:rPr>
          <w:rFonts w:ascii="Times SUT" w:hAnsi="Times SUT" w:cs="Times SUT"/>
          <w:i/>
          <w:sz w:val="20"/>
        </w:rPr>
        <w:t>mul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süä halvass kaiõh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mul om halv kaia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ku sa `lääde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`t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de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mul om `väega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hallõ kaia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tõõnõ läbi hädä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 te</w:t>
      </w:r>
      <w:r w:rsidR="00E3787E" w:rsidRPr="00E3787E">
        <w:rPr>
          <w:rFonts w:ascii="Times SUT" w:hAnsi="Times SUT" w:cs="Times SUT"/>
          <w:i/>
          <w:sz w:val="20"/>
        </w:rPr>
        <w:t>ǵ</w:t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`tihka ei `pääle kaia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tõõsõlõ, nii om häbü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timä ei olõ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vanaki kaia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ai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ka `tahtnu</w:t>
      </w:r>
      <w:r w:rsidRPr="00E3787E">
        <w:rPr>
          <w:rFonts w:ascii="Times SUT" w:hAnsi="Times SUT" w:cs="Times SUT"/>
          <w:sz w:val="20"/>
        </w:rPr>
        <w:t xml:space="preserve"> (oleksin tahtnud)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t kaia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poisi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vai naase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tulõva `saaju `kaema</w:t>
      </w:r>
      <w:r w:rsidRPr="00E3787E">
        <w:rPr>
          <w:rFonts w:ascii="Times SUT" w:hAnsi="Times SUT" w:cs="Times SUT"/>
          <w:sz w:val="20"/>
        </w:rPr>
        <w:t xml:space="preserve"> (kontvõõraks) Se; e t t e  k a e m a  ette vaatama; ettevaatlik olema </w:t>
      </w:r>
      <w:r w:rsidRPr="00E3787E">
        <w:rPr>
          <w:rFonts w:ascii="Times SUT" w:hAnsi="Times SUT" w:cs="Times SUT"/>
          <w:i/>
          <w:sz w:val="20"/>
        </w:rPr>
        <w:t>sa ei kae `e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de ette, jooset üle pää kaala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ette kaemate inimene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kae ette, et sa `jalgapidi `auda ei lähä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märä om ramm, kae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sa no ette sõiduga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pa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emb om ette kaet ku `perrä kahit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hei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 väädse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teräväss, `kaege no ette, et `sõrmõ ei `lõika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Ettekaeja inemine</w:t>
      </w:r>
      <w:r w:rsidRPr="00E3787E">
        <w:rPr>
          <w:rFonts w:ascii="Times SUT" w:hAnsi="Times SUT" w:cs="Times SUT"/>
          <w:sz w:val="20"/>
        </w:rPr>
        <w:t xml:space="preserve"> Räp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Taa poiss kaess jo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üle katusõ</w:t>
      </w:r>
      <w:r w:rsidRPr="00E3787E">
        <w:rPr>
          <w:rFonts w:ascii="Times SUT" w:hAnsi="Times SUT" w:cs="Times SUT"/>
          <w:sz w:val="20"/>
        </w:rPr>
        <w:t xml:space="preserve"> Rõu | (päikesest) </w:t>
      </w:r>
      <w:r w:rsidRPr="00E3787E">
        <w:rPr>
          <w:rFonts w:ascii="Times SUT" w:hAnsi="Times SUT" w:cs="Times SUT"/>
          <w:i/>
          <w:sz w:val="20"/>
        </w:rPr>
        <w:t>päiv veretäb, kaeb `taade, `näitäp `kuiva `ilma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päiv kai `taadõ hummogu, küll nakass `vihma sadama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hummõ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 saa illo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m, ka päiv kaess `perrä</w:t>
      </w:r>
      <w:r w:rsidRPr="00E3787E">
        <w:rPr>
          <w:rFonts w:ascii="Times SUT" w:hAnsi="Times SUT" w:cs="Times SUT"/>
          <w:sz w:val="20"/>
        </w:rPr>
        <w:t xml:space="preserve"> Se || (imperatiivivormides tähelepanu osutavalt, imestavalt, ähvardavalt) </w:t>
      </w:r>
      <w:r w:rsidRPr="00E3787E">
        <w:rPr>
          <w:rFonts w:ascii="Times SUT" w:hAnsi="Times SUT" w:cs="Times SUT"/>
          <w:i/>
          <w:sz w:val="20"/>
        </w:rPr>
        <w:t>kae kos kadekops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 kui `tõmban sulle `m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dä kaala `s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ni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kae, Rolli</w:t>
      </w:r>
      <w:r w:rsidRPr="00E3787E">
        <w:rPr>
          <w:rFonts w:ascii="Times SUT" w:hAnsi="Times SUT" w:cs="Times SUT"/>
          <w:sz w:val="20"/>
        </w:rPr>
        <w:t xml:space="preserve"> (koer) </w:t>
      </w:r>
      <w:r w:rsidRPr="00E3787E">
        <w:rPr>
          <w:rFonts w:ascii="Times SUT" w:hAnsi="Times SUT" w:cs="Times SUT"/>
          <w:i/>
          <w:sz w:val="20"/>
        </w:rPr>
        <w:t>meil väherd, lätsivä ilma `õkva `saole ja tuulele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`oina kae sügise jooseva lammaste perän `kangede</w:t>
      </w:r>
      <w:r w:rsidRPr="00E3787E">
        <w:rPr>
          <w:rFonts w:ascii="Times SUT" w:hAnsi="Times SUT" w:cs="Times SUT"/>
          <w:sz w:val="20"/>
        </w:rPr>
        <w:t xml:space="preserve"> Rõn; </w:t>
      </w:r>
      <w:r w:rsidRPr="00E3787E">
        <w:rPr>
          <w:rFonts w:ascii="Times SUT" w:hAnsi="Times SUT" w:cs="Times SUT"/>
          <w:i/>
          <w:sz w:val="20"/>
        </w:rPr>
        <w:t>elus</w:t>
      </w:r>
      <w:r w:rsidR="00E3787E" w:rsidRPr="00E3787E">
        <w:rPr>
          <w:rFonts w:ascii="Times SUT" w:hAnsi="Times SUT" w:cs="Times SUT"/>
          <w:i/>
          <w:sz w:val="20"/>
        </w:rPr>
        <w:t>u̬u̬ń</w:t>
      </w:r>
      <w:r w:rsidRPr="00E3787E">
        <w:rPr>
          <w:rFonts w:ascii="Times SUT" w:hAnsi="Times SUT" w:cs="Times SUT"/>
          <w:i/>
          <w:sz w:val="20"/>
        </w:rPr>
        <w:t>, kae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ta liiguss kah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kae et `kaot mu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mist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timä es tiiä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kae `na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mis ta tege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`kaegõ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ku suu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pi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v, sado tulõ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kae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et sä jalamaid siin olõt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 `määrtse naase 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kui tingõsse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kae koh om lännü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rahvass targast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tegevusetult vahtima </w:t>
      </w:r>
      <w:r w:rsidRPr="00E3787E">
        <w:rPr>
          <w:rFonts w:ascii="Times SUT" w:hAnsi="Times SUT" w:cs="Times SUT"/>
          <w:i/>
          <w:sz w:val="20"/>
        </w:rPr>
        <w:t>ta kaess mu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u ku päev `m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dä saa, aga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 ei viisi tetä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eläje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`kaesse õnnõdõ, mitte ei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süü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misa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kait, naka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tegemä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c.</w:t>
      </w:r>
      <w:r w:rsidRPr="00E3787E">
        <w:rPr>
          <w:rFonts w:ascii="Times SUT" w:hAnsi="Times SUT" w:cs="Times SUT"/>
          <w:sz w:val="20"/>
        </w:rPr>
        <w:t xml:space="preserve"> tähele panema, hoolima </w:t>
      </w:r>
      <w:r w:rsidRPr="00E3787E">
        <w:rPr>
          <w:rFonts w:ascii="Times SUT" w:hAnsi="Times SUT" w:cs="Times SUT"/>
          <w:i/>
          <w:sz w:val="20"/>
        </w:rPr>
        <w:t>egäüi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askeldap oma askelduisi, kellel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om `aiga tõ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test `kaeda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võõrastele tükip `persede, oma elust ei kae midägi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`tü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rigu likerdava pääle po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 `ümbre, kas särätse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st ehk `kestegi `kaeva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es olõ latsõst `kaemist</w:t>
      </w:r>
      <w:r w:rsidRPr="00E3787E">
        <w:rPr>
          <w:rFonts w:ascii="Times SUT" w:hAnsi="Times SUT" w:cs="Times SUT"/>
          <w:sz w:val="20"/>
        </w:rPr>
        <w:t xml:space="preserve"> (hoolimist) Rõn; </w:t>
      </w:r>
      <w:r w:rsidRPr="00E3787E">
        <w:rPr>
          <w:rFonts w:ascii="Times SUT" w:hAnsi="Times SUT" w:cs="Times SUT"/>
          <w:i/>
          <w:sz w:val="20"/>
        </w:rPr>
        <w:t>`liitrepuu 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a oma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`j</w:t>
      </w:r>
      <w:r w:rsidR="00E3787E" w:rsidRPr="00E3787E">
        <w:rPr>
          <w:rFonts w:ascii="Times SUT" w:hAnsi="Times SUT" w:cs="Times SUT"/>
          <w:i/>
          <w:sz w:val="20"/>
        </w:rPr>
        <w:t>õ̭h́</w:t>
      </w:r>
      <w:r w:rsidRPr="00E3787E">
        <w:rPr>
          <w:rFonts w:ascii="Times SUT" w:hAnsi="Times SUT" w:cs="Times SUT"/>
          <w:i/>
          <w:sz w:val="20"/>
        </w:rPr>
        <w:t>vtsõ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a `me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jasõ kõvastõ mett, ei `kaeva midäge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et hais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d.</w:t>
      </w:r>
      <w:r w:rsidRPr="00E3787E">
        <w:rPr>
          <w:rFonts w:ascii="Times SUT" w:hAnsi="Times SUT" w:cs="Times SUT"/>
          <w:sz w:val="20"/>
        </w:rPr>
        <w:t xml:space="preserve"> käejoonte, kaartide jm järgi ennustama </w:t>
      </w:r>
      <w:r w:rsidRPr="00E3787E">
        <w:rPr>
          <w:rFonts w:ascii="Times SUT" w:hAnsi="Times SUT" w:cs="Times SUT"/>
          <w:i/>
          <w:sz w:val="20"/>
        </w:rPr>
        <w:t>Kõvasi Kadri olli raamatuge `kaenu. `aigust ta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 xml:space="preserve">p kai, kas om jumala `aiguss või maast või tuulest </w:t>
      </w:r>
      <w:r w:rsidRPr="00E3787E">
        <w:rPr>
          <w:rFonts w:ascii="Times SUT" w:hAnsi="Times SUT" w:cs="Times SUT"/>
          <w:sz w:val="20"/>
        </w:rPr>
        <w:t xml:space="preserve">Krk; </w:t>
      </w:r>
      <w:r w:rsidRPr="00E3787E">
        <w:rPr>
          <w:rFonts w:ascii="Times SUT" w:hAnsi="Times SUT" w:cs="Times SUT"/>
          <w:i/>
          <w:sz w:val="20"/>
        </w:rPr>
        <w:t>`mustlase kaeva kätt,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olliva nu periss käe `kaeja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 xml:space="preserve">temä käe päält kai, ega ta `kaardit es pane </w:t>
      </w:r>
      <w:r w:rsidRPr="00E3787E">
        <w:rPr>
          <w:rFonts w:ascii="Times SUT" w:hAnsi="Times SUT" w:cs="Times SUT"/>
          <w:sz w:val="20"/>
        </w:rPr>
        <w:t xml:space="preserve">Puh; </w:t>
      </w:r>
      <w:r w:rsidRPr="00E3787E">
        <w:rPr>
          <w:rFonts w:ascii="Times SUT" w:hAnsi="Times SUT" w:cs="Times SUT"/>
          <w:i/>
          <w:sz w:val="20"/>
        </w:rPr>
        <w:t>miä es lase kätt `kaeda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kotoh ka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käve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ks käe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päle `kaemah ja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käve vana paaba man, 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 `kaartõ kaia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`arb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 xml:space="preserve">a `kaiõ 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ätt kah, bõt põ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õda eidetasõ `paprõ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(pannakse kaarte); </w:t>
      </w:r>
      <w:r w:rsidRPr="00E3787E">
        <w:rPr>
          <w:rFonts w:ascii="Times SUT" w:hAnsi="Times SUT" w:cs="Times SUT"/>
          <w:i/>
          <w:sz w:val="20"/>
        </w:rPr>
        <w:t>`arb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a kaess `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šukri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 xml:space="preserve">bäle,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šukõr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`andminn tõvitsõlõ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moud is olõ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sõss `arb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a `kaie v</w:t>
      </w:r>
      <w:r w:rsidR="00E3787E" w:rsidRPr="00E3787E">
        <w:rPr>
          <w:rFonts w:ascii="Times SUT" w:hAnsi="Times SUT" w:cs="Times SUT"/>
          <w:i/>
          <w:sz w:val="20"/>
        </w:rPr>
        <w:t>i̬i̬‿</w:t>
      </w:r>
      <w:r w:rsidRPr="00E3787E">
        <w:rPr>
          <w:rFonts w:ascii="Times SUT" w:hAnsi="Times SUT" w:cs="Times SUT"/>
          <w:i/>
          <w:sz w:val="20"/>
        </w:rPr>
        <w:t>bäle</w:t>
      </w:r>
      <w:r w:rsidRPr="00E3787E">
        <w:rPr>
          <w:rFonts w:ascii="Times SUT" w:hAnsi="Times SUT" w:cs="Times SUT"/>
          <w:sz w:val="20"/>
        </w:rPr>
        <w:t xml:space="preserve"> Lei; </w:t>
      </w:r>
      <w:r w:rsidRPr="00E3787E">
        <w:rPr>
          <w:rFonts w:ascii="Times SUT" w:hAnsi="Times SUT" w:cs="Times SUT"/>
          <w:i/>
          <w:sz w:val="20"/>
        </w:rPr>
        <w:t>arbi`a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dja kaõss mustast raamatust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umma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`säändse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mõistja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kätt kaõss ni `ütless sullõ tuu sul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ni tuu sullõ või saia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Lut || kurja silmaga vaatama, nõiduma </w:t>
      </w:r>
      <w:r w:rsidRPr="00E3787E">
        <w:rPr>
          <w:rFonts w:ascii="Times SUT" w:hAnsi="Times SUT" w:cs="Times SUT"/>
          <w:i/>
          <w:sz w:val="20"/>
        </w:rPr>
        <w:t>Ennembi es taheta, et võõras kaeb nuuri luume, 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läti et ärä kaeb ja looma lähvä siss kõtust `valla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ää meelega ei kae, kaess `kõõrdi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kahe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mäga inemine, kaess tõsõ inemise eläjä ärä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lehmä olli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nii hämme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ku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 `vällä tulnu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ja silmäga inemine om üle kaenu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timä 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nõlõ eläjäle pääle kaess,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elläi `haigõss jääss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kadõ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uss `kaeõ `kõõri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kadõ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u</w:t>
      </w:r>
      <w:r w:rsidR="00E3787E" w:rsidRPr="00E3787E">
        <w:rPr>
          <w:rFonts w:ascii="Times SUT" w:hAnsi="Times SUT" w:cs="Times SUT"/>
          <w:i/>
          <w:sz w:val="20"/>
        </w:rPr>
        <w:t>ž</w:t>
      </w:r>
      <w:r w:rsidRPr="00E3787E">
        <w:rPr>
          <w:rFonts w:ascii="Times SUT" w:hAnsi="Times SUT" w:cs="Times SUT"/>
          <w:i/>
          <w:sz w:val="20"/>
        </w:rPr>
        <w:t>i kaess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`kaie mu lehma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</w:t>
      </w:r>
      <w:r w:rsidRPr="00E3787E">
        <w:rPr>
          <w:rFonts w:ascii="Times SUT" w:hAnsi="Times SUT" w:cs="Times SUT"/>
          <w:sz w:val="20"/>
        </w:rPr>
        <w:t xml:space="preserve"> Lei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järele või üle vaatama, kontrollima; revideerima </w:t>
      </w:r>
      <w:r w:rsidRPr="00E3787E">
        <w:rPr>
          <w:rFonts w:ascii="Times SUT" w:hAnsi="Times SUT" w:cs="Times SUT"/>
          <w:i/>
          <w:sz w:val="20"/>
        </w:rPr>
        <w:t>inspekto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tuli `kuuli `kaema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koolimaja `olli lähüksen kävvä, `kaemen</w:t>
      </w:r>
      <w:r w:rsidRPr="00E3787E">
        <w:rPr>
          <w:rFonts w:ascii="Times SUT" w:hAnsi="Times SUT" w:cs="Times SUT"/>
          <w:sz w:val="20"/>
        </w:rPr>
        <w:t xml:space="preserve"> ~ </w:t>
      </w:r>
      <w:r w:rsidRPr="00E3787E">
        <w:rPr>
          <w:rFonts w:ascii="Times SUT" w:hAnsi="Times SUT" w:cs="Times SUT"/>
          <w:i/>
          <w:sz w:val="20"/>
        </w:rPr>
        <w:t>`katsel käüsime k</w:t>
      </w:r>
      <w:r w:rsidR="00E3787E" w:rsidRPr="00E3787E">
        <w:rPr>
          <w:rFonts w:ascii="Times SUT" w:hAnsi="Times SUT" w:cs="Times SUT"/>
          <w:i/>
          <w:sz w:val="20"/>
        </w:rPr>
        <w:t>u̬u̬ĺ</w:t>
      </w:r>
      <w:r w:rsidRPr="00E3787E">
        <w:rPr>
          <w:rFonts w:ascii="Times SUT" w:hAnsi="Times SUT" w:cs="Times SUT"/>
          <w:i/>
          <w:sz w:val="20"/>
        </w:rPr>
        <w:t>`meistri ehen, `kaeti `järgi ka lugede mõistad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vanast olli poe leti pääl kivi vikadi `kaemise jaoss. `kaeti, kudass ta r</w:t>
      </w:r>
      <w:r w:rsidR="00E3787E" w:rsidRPr="00E3787E">
        <w:rPr>
          <w:rFonts w:ascii="Times SUT" w:hAnsi="Times SUT" w:cs="Times SUT"/>
          <w:i/>
          <w:sz w:val="20"/>
        </w:rPr>
        <w:t>ü̬ü̬ḱ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kae `perrä, kas kari om jo kodu tullu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minnev `lauta, `kaevõt kas elä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iid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om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ku taheti eläjäl suud kaia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pagu `suhvõ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mine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aian mehitsiid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pia kanul `perrä `kaema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opõtaja 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`la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 `kaema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keväjä 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ne `külvmest `pandass vilä te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ri idanõma, et kaia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kas `kaussõ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`tohtri kaess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ant tähe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lääme `mõrdo `kaema, kallo `vällä `võtma mõrrost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vaia hobõ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sile `hambilõ `kaia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 um `aastaki</w:t>
      </w:r>
      <w:r w:rsidRPr="00E3787E">
        <w:rPr>
          <w:rFonts w:ascii="Times SUT" w:hAnsi="Times SUT" w:cs="Times SUT"/>
          <w:sz w:val="20"/>
        </w:rPr>
        <w:t xml:space="preserve"> Lut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varastama </w:t>
      </w:r>
      <w:r w:rsidRPr="00E3787E">
        <w:rPr>
          <w:rFonts w:ascii="Times SUT" w:hAnsi="Times SUT" w:cs="Times SUT"/>
          <w:i/>
          <w:sz w:val="20"/>
        </w:rPr>
        <w:t>tõine</w:t>
      </w:r>
      <w:r w:rsidRPr="00E3787E">
        <w:rPr>
          <w:rFonts w:ascii="Times SUT" w:hAnsi="Times SUT" w:cs="Times SUT"/>
          <w:sz w:val="20"/>
        </w:rPr>
        <w:t xml:space="preserve"> [laps] </w:t>
      </w:r>
      <w:r w:rsidRPr="00E3787E">
        <w:rPr>
          <w:rFonts w:ascii="Times SUT" w:hAnsi="Times SUT" w:cs="Times SUT"/>
          <w:i/>
          <w:sz w:val="20"/>
        </w:rPr>
        <w:t>ollu nõnda vagune, aga tõine mu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u `karmanist kaija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ega ega ma suur varass ei oole, ma ole `seante `karmani `kaeje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`mõrdo `kaema</w:t>
      </w:r>
      <w:r w:rsidRPr="00E3787E">
        <w:rPr>
          <w:rFonts w:ascii="Times SUT" w:hAnsi="Times SUT" w:cs="Times SUT"/>
          <w:sz w:val="20"/>
        </w:rPr>
        <w:t xml:space="preserve"> (võõrast mõrrast kalu varastama) Se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proovima </w:t>
      </w:r>
      <w:r w:rsidRPr="00E3787E">
        <w:rPr>
          <w:rFonts w:ascii="Times SUT" w:hAnsi="Times SUT" w:cs="Times SUT"/>
          <w:i/>
          <w:sz w:val="20"/>
        </w:rPr>
        <w:t>sõrme vedämisega kaetass  `jõudu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ma kae `õnne, `viska `l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`kaie õnne `pääle tetä üi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skõrd</w:t>
      </w:r>
      <w:r w:rsidRPr="00E3787E">
        <w:rPr>
          <w:rFonts w:ascii="Times SUT" w:hAnsi="Times SUT" w:cs="Times SUT"/>
          <w:sz w:val="20"/>
        </w:rPr>
        <w:t xml:space="preserve"> Krk; [rukist] </w:t>
      </w:r>
      <w:r w:rsidRPr="00E3787E">
        <w:rPr>
          <w:rFonts w:ascii="Times SUT" w:hAnsi="Times SUT" w:cs="Times SUT"/>
          <w:i/>
          <w:sz w:val="20"/>
        </w:rPr>
        <w:t>`kaeti `amba all, kui terä kõva, siss `olli valmiss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ega sa tolle `kangusega midägi ei võeda, paremb kae `ääga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 xml:space="preserve">`kaie, kas jõvvap `tõsta </w:t>
      </w:r>
      <w:r w:rsidRPr="00E3787E">
        <w:rPr>
          <w:rFonts w:ascii="Times SUT" w:hAnsi="Times SUT" w:cs="Times SUT"/>
          <w:sz w:val="20"/>
        </w:rPr>
        <w:t xml:space="preserve">Kam; </w:t>
      </w:r>
      <w:r w:rsidRPr="00E3787E">
        <w:rPr>
          <w:rFonts w:ascii="Times SUT" w:hAnsi="Times SUT" w:cs="Times SUT"/>
          <w:i/>
          <w:sz w:val="20"/>
        </w:rPr>
        <w:t>ei viisi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t tetä, mugu l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p `luikari, kaep kudass ta `kergembide läbi saab</w:t>
      </w:r>
      <w:r w:rsidRPr="00E3787E">
        <w:rPr>
          <w:rFonts w:ascii="Times SUT" w:hAnsi="Times SUT" w:cs="Times SUT"/>
          <w:sz w:val="20"/>
        </w:rPr>
        <w:t xml:space="preserve"> Rõn; </w:t>
      </w:r>
      <w:r w:rsidRPr="00E3787E">
        <w:rPr>
          <w:rFonts w:ascii="Times SUT" w:hAnsi="Times SUT" w:cs="Times SUT"/>
          <w:i/>
          <w:sz w:val="20"/>
        </w:rPr>
        <w:t>taah `veivä suvõl aiah `poiskõsõ `luuri, `tahtva kaia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kiä kõvõmb om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ooda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pan</w:t>
      </w:r>
      <w:r w:rsidRPr="00E3787E">
        <w:rPr>
          <w:rFonts w:ascii="Times SUT" w:hAnsi="Times SUT" w:cs="Times SUT"/>
          <w:sz w:val="20"/>
        </w:rPr>
        <w:t xml:space="preserve"> [hobune] </w:t>
      </w:r>
      <w:r w:rsidRPr="00E3787E">
        <w:rPr>
          <w:rFonts w:ascii="Times SUT" w:hAnsi="Times SUT" w:cs="Times SUT"/>
          <w:i/>
          <w:sz w:val="20"/>
        </w:rPr>
        <w:t>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te, ma kae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al `jalga </w:t>
      </w:r>
      <w:r w:rsidRPr="00E3787E">
        <w:rPr>
          <w:rFonts w:ascii="Times SUT" w:hAnsi="Times SUT" w:cs="Times SUT"/>
          <w:sz w:val="20"/>
        </w:rPr>
        <w:t xml:space="preserve">(jooksuvõimet) </w:t>
      </w:r>
      <w:r w:rsidRPr="00E3787E">
        <w:rPr>
          <w:rFonts w:ascii="Times SUT" w:hAnsi="Times SUT" w:cs="Times SUT"/>
          <w:i/>
          <w:sz w:val="20"/>
        </w:rPr>
        <w:t>ka viil</w:t>
      </w:r>
      <w:r w:rsidRPr="00E3787E">
        <w:rPr>
          <w:rFonts w:ascii="Times SUT" w:hAnsi="Times SUT" w:cs="Times SUT"/>
          <w:sz w:val="20"/>
        </w:rPr>
        <w:t xml:space="preserve"> Se || maitset proovima, maitsma </w:t>
      </w:r>
      <w:r w:rsidRPr="00E3787E">
        <w:rPr>
          <w:rFonts w:ascii="Times SUT" w:hAnsi="Times SUT" w:cs="Times SUT"/>
          <w:i/>
          <w:sz w:val="20"/>
        </w:rPr>
        <w:t>mia kai iki ärä, mis maik tal om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taari `kaeje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muud ei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ku kaes talu `taari</w:t>
      </w:r>
      <w:r w:rsidRPr="00E3787E">
        <w:rPr>
          <w:rFonts w:ascii="Times SUT" w:hAnsi="Times SUT" w:cs="Times SUT"/>
          <w:sz w:val="20"/>
        </w:rPr>
        <w:t xml:space="preserve"> (teenijast, kes tihti kohta vahetab) Hls; </w:t>
      </w:r>
      <w:r w:rsidRPr="00E3787E">
        <w:rPr>
          <w:rFonts w:ascii="Times SUT" w:hAnsi="Times SUT" w:cs="Times SUT"/>
          <w:i/>
          <w:sz w:val="20"/>
        </w:rPr>
        <w:t>kae `maiku, ka soolane või make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supil kaets `s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la, kaets ka ta parass om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ma ei ole iva `marjagi `kaenu </w:t>
      </w:r>
      <w:r w:rsidRPr="00E3787E">
        <w:rPr>
          <w:rFonts w:ascii="Times SUT" w:hAnsi="Times SUT" w:cs="Times SUT"/>
          <w:sz w:val="20"/>
        </w:rPr>
        <w:t xml:space="preserve">(ei ole veel midagi söönud) Krk; </w:t>
      </w:r>
      <w:r w:rsidRPr="00E3787E">
        <w:rPr>
          <w:rFonts w:ascii="Times SUT" w:hAnsi="Times SUT" w:cs="Times SUT"/>
          <w:i/>
          <w:sz w:val="20"/>
        </w:rPr>
        <w:t>kae, kui makuss leib om</w:t>
      </w:r>
      <w:r w:rsidRPr="00E3787E">
        <w:rPr>
          <w:rFonts w:ascii="Times SUT" w:hAnsi="Times SUT" w:cs="Times SUT"/>
          <w:sz w:val="20"/>
        </w:rPr>
        <w:t xml:space="preserve"> Kam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 xml:space="preserve"> katsuma, kompama, kobama, puudutama </w:t>
      </w:r>
      <w:r w:rsidRPr="00E3787E">
        <w:rPr>
          <w:rFonts w:ascii="Times SUT" w:hAnsi="Times SUT" w:cs="Times SUT"/>
          <w:i/>
          <w:sz w:val="20"/>
        </w:rPr>
        <w:t>poiss `kaie tidrukit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oo `käege kaia, et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võle om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 `käege surnut, siis ei `pe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tiiä küll, `ju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tku `kaessi `peoge, aga ei tule `m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lde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`mõistlik näge silmäge, rummal kaess `käege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lätsi oma `peoge `kaeme, `määntse rautt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`r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pä om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temä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 `õkva kätega `kaeda ja `silmiga nättä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kobi ja kae, sinnä ma panni tu asja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surm 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kolm `poiga, t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om jo egäl ütel `peoga `kaeda, kui vallus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om</w:t>
      </w:r>
      <w:r w:rsidRPr="00E3787E">
        <w:rPr>
          <w:rFonts w:ascii="Times SUT" w:hAnsi="Times SUT" w:cs="Times SUT"/>
          <w:sz w:val="20"/>
        </w:rPr>
        <w:t xml:space="preserve"> Rõn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5.</w:t>
      </w:r>
      <w:r w:rsidRPr="00E3787E">
        <w:rPr>
          <w:rFonts w:ascii="Times SUT" w:hAnsi="Times SUT" w:cs="Times SUT"/>
          <w:sz w:val="20"/>
        </w:rPr>
        <w:t xml:space="preserve"> püüdma </w:t>
      </w:r>
      <w:r w:rsidRPr="00E3787E">
        <w:rPr>
          <w:rFonts w:ascii="Times SUT" w:hAnsi="Times SUT" w:cs="Times SUT"/>
          <w:i/>
          <w:sz w:val="20"/>
        </w:rPr>
        <w:t>`kaeme ruttu mineme minnä, ei ole `aiga `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ta. no kae kae ruttu `säädä, missa nõnda kava ehit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`kaie ku `jalga `laskme sai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kae `aiksalt kari `mõtsa aia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kaeme ärä tallitada ja `ke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kude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inimese om kurja, `kaeva kudass üitsütte maha sõkku saava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ma kobisi hilläkeiste ussõst `vällä, `kaiõ kuis tulõma `saiõ</w:t>
      </w:r>
      <w:r w:rsidRPr="00E3787E">
        <w:rPr>
          <w:rFonts w:ascii="Times SUT" w:hAnsi="Times SUT" w:cs="Times SUT"/>
          <w:sz w:val="20"/>
        </w:rPr>
        <w:t xml:space="preserve"> Urv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6.</w:t>
      </w:r>
      <w:r w:rsidRPr="00E3787E">
        <w:rPr>
          <w:rFonts w:ascii="Times SUT" w:hAnsi="Times SUT" w:cs="Times SUT"/>
          <w:sz w:val="20"/>
        </w:rPr>
        <w:t xml:space="preserve"> hankima, muretsema; hoolitsema; otsima, valima </w:t>
      </w:r>
      <w:r w:rsidRPr="00E3787E">
        <w:rPr>
          <w:rFonts w:ascii="Times SUT" w:hAnsi="Times SUT" w:cs="Times SUT"/>
          <w:i/>
          <w:sz w:val="20"/>
        </w:rPr>
        <w:t>sõss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linadege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raha `kaemin puha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kae ruttu pruuko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t lavva `pääle </w:t>
      </w:r>
      <w:r w:rsidRPr="00E3787E">
        <w:rPr>
          <w:rFonts w:ascii="Times SUT" w:hAnsi="Times SUT" w:cs="Times SUT"/>
          <w:sz w:val="20"/>
        </w:rPr>
        <w:t xml:space="preserve">Hel; </w:t>
      </w:r>
      <w:r w:rsidRPr="00E3787E">
        <w:rPr>
          <w:rFonts w:ascii="Times SUT" w:hAnsi="Times SUT" w:cs="Times SUT"/>
          <w:i/>
          <w:sz w:val="20"/>
        </w:rPr>
        <w:t>kaed iki pühäpäevän söögi valmiss, et sa äripävän saat jälle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n olla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miu käest sa abi ei saa, nüid kae esi, kudas sa oma elu säed ja sekid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vana `Mälton läits `liina ratta osasit `kaema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karjalatse ollime, siss käesime `linnu pesi kaeman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läits `endäle parembat aset</w:t>
      </w:r>
      <w:r w:rsidRPr="00E3787E">
        <w:rPr>
          <w:rFonts w:ascii="Times SUT" w:hAnsi="Times SUT" w:cs="Times SUT"/>
          <w:sz w:val="20"/>
        </w:rPr>
        <w:t xml:space="preserve"> (elukohta) </w:t>
      </w:r>
      <w:r w:rsidRPr="00E3787E">
        <w:rPr>
          <w:rFonts w:ascii="Times SUT" w:hAnsi="Times SUT" w:cs="Times SUT"/>
          <w:i/>
          <w:sz w:val="20"/>
        </w:rPr>
        <w:t>`kaema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täl olna tõene naene `valmiss `kaetu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obestel ei ole `kaaru, tulep `kaeda, kost saab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lääme mõlepa `rändämä, `kaeme kost saap parepat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`enne `pulmi olli laits ärä kaetu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läsä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käävä asõnd `kaeman ~ `o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sman 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mihiläne `poiga taht `laskõ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olõss ta mullõ `kaesi huulõ pi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li </w:t>
      </w:r>
      <w:r w:rsidRPr="00E3787E">
        <w:rPr>
          <w:rFonts w:ascii="Times SUT" w:hAnsi="Times SUT" w:cs="Times SUT"/>
          <w:sz w:val="20"/>
        </w:rPr>
        <w:t xml:space="preserve">Plv || korrastama </w:t>
      </w:r>
      <w:r w:rsidRPr="00E3787E">
        <w:rPr>
          <w:rFonts w:ascii="Times SUT" w:hAnsi="Times SUT" w:cs="Times SUT"/>
          <w:i/>
          <w:sz w:val="20"/>
        </w:rPr>
        <w:t>`kaegõ iks mu matust kah</w:t>
      </w:r>
      <w:r w:rsidRPr="00E3787E">
        <w:rPr>
          <w:rFonts w:ascii="Times SUT" w:hAnsi="Times SUT" w:cs="Times SUT"/>
          <w:sz w:val="20"/>
        </w:rPr>
        <w:t xml:space="preserve"> Plv || arvestama </w:t>
      </w:r>
      <w:r w:rsidRPr="00E3787E">
        <w:rPr>
          <w:rFonts w:ascii="Times SUT" w:hAnsi="Times SUT" w:cs="Times SUT"/>
          <w:i/>
          <w:sz w:val="20"/>
        </w:rPr>
        <w:t>kasu`va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kass kaiass ku om katesse ammast, siss saa ää piimälehm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vanast `kaeti</w:t>
      </w:r>
      <w:r w:rsidRPr="00E3787E">
        <w:rPr>
          <w:rFonts w:ascii="Times SUT" w:hAnsi="Times SUT" w:cs="Times SUT"/>
          <w:sz w:val="20"/>
        </w:rPr>
        <w:t xml:space="preserve"> [naisevõtul] </w:t>
      </w:r>
      <w:r w:rsidRPr="00E3787E">
        <w:rPr>
          <w:rFonts w:ascii="Times SUT" w:hAnsi="Times SUT" w:cs="Times SUT"/>
          <w:i/>
          <w:sz w:val="20"/>
        </w:rPr>
        <w:t>iki toda, ku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ass `kiäki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t tei, ega siss muud es `kaeta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vanast kaeti iks sitavedämist kah, ku lihaeite päeväl sitta olli `veetu, siss mädäni sitt ärä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temä kaeb nõu `kaudu, kudass ta saab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`naksi ma `kaema et, mis minnu su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 nii tõsõ all elämä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vanast `kae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 `aiga `taiva`tähti `perrä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7.</w:t>
      </w:r>
      <w:r w:rsidRPr="00E3787E">
        <w:rPr>
          <w:rFonts w:ascii="Times SUT" w:hAnsi="Times SUT" w:cs="Times SUT"/>
          <w:sz w:val="20"/>
        </w:rPr>
        <w:t xml:space="preserve"> külastama </w:t>
      </w:r>
      <w:r w:rsidRPr="00E3787E">
        <w:rPr>
          <w:rFonts w:ascii="Times SUT" w:hAnsi="Times SUT" w:cs="Times SUT"/>
          <w:i/>
          <w:sz w:val="20"/>
        </w:rPr>
        <w:t>`kutsus `sinna `kaema, aga minust ei ole minijäd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lääme last `kaema ~ `kaejatsi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`käidi `aiget `kaeman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ma tule, ma tule iks su `kaema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poig käve iks ütte alasi minnu kaeman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tu om `haigõ, 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lähä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 `kaema, siss vii toolõ ka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medägi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tulõva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</w:t>
      </w:r>
      <w:r w:rsidR="00E3787E" w:rsidRPr="00E3787E">
        <w:rPr>
          <w:rFonts w:ascii="Times SUT" w:hAnsi="Times SUT" w:cs="Times SUT"/>
          <w:i/>
          <w:sz w:val="20"/>
        </w:rPr>
        <w:t>u̬u̬ĺ</w:t>
      </w:r>
      <w:r w:rsidRPr="00E3787E">
        <w:rPr>
          <w:rFonts w:ascii="Times SUT" w:hAnsi="Times SUT" w:cs="Times SUT"/>
          <w:i/>
          <w:sz w:val="20"/>
        </w:rPr>
        <w:t>jat `kaema, kiä lähükesen olli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ärä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sa minno ka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unõhtagu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tulõ iks minno harvakultki `kaema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`karksi üle läve sinno `kaema ka siiä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kaehhutma, kaelõma, kaetama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kaevama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kaenal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kaenal</w:t>
      </w:r>
      <w:r w:rsidRPr="00E3787E">
        <w:rPr>
          <w:rFonts w:ascii="Times SUT" w:hAnsi="Times SUT" w:cs="Times SUT"/>
          <w:sz w:val="20"/>
        </w:rPr>
        <w:t xml:space="preserve"> Vll Muh Rei Rid Vig Tor K I Hls, </w:t>
      </w:r>
      <w:r w:rsidRPr="00E3787E">
        <w:rPr>
          <w:rFonts w:ascii="Times SUT" w:hAnsi="Times SUT" w:cs="Times SUT"/>
          <w:i/>
          <w:sz w:val="20"/>
        </w:rPr>
        <w:t>kainal</w:t>
      </w:r>
      <w:r w:rsidRPr="00E3787E">
        <w:rPr>
          <w:rFonts w:ascii="Times SUT" w:hAnsi="Times SUT" w:cs="Times SUT"/>
          <w:sz w:val="20"/>
        </w:rPr>
        <w:t xml:space="preserve"> Khk Pha Rei Mär Tõs Khn Sim Trm Plt Trv, </w:t>
      </w:r>
      <w:r w:rsidRPr="00E3787E">
        <w:rPr>
          <w:rFonts w:ascii="Times SUT" w:hAnsi="Times SUT" w:cs="Times SUT"/>
          <w:i/>
          <w:sz w:val="20"/>
        </w:rPr>
        <w:t>kainul</w:t>
      </w:r>
      <w:r w:rsidRPr="00E3787E">
        <w:rPr>
          <w:rFonts w:ascii="Times SUT" w:hAnsi="Times SUT" w:cs="Times SUT"/>
          <w:sz w:val="20"/>
        </w:rPr>
        <w:t xml:space="preserve"> Hää, </w:t>
      </w:r>
      <w:r w:rsidRPr="00E3787E">
        <w:rPr>
          <w:rFonts w:ascii="Times SUT" w:hAnsi="Times SUT" w:cs="Times SUT"/>
          <w:i/>
          <w:sz w:val="20"/>
        </w:rPr>
        <w:t>`kainlu</w:t>
      </w:r>
      <w:r w:rsidRPr="00E3787E">
        <w:rPr>
          <w:rFonts w:ascii="Times SUT" w:hAnsi="Times SUT" w:cs="Times SUT"/>
          <w:sz w:val="20"/>
        </w:rPr>
        <w:t xml:space="preserve"> Ans Vig Han Tõs(</w:t>
      </w:r>
      <w:r w:rsidRPr="00E3787E">
        <w:rPr>
          <w:rFonts w:ascii="Times SUT" w:hAnsi="Times SUT" w:cs="Times SUT"/>
          <w:i/>
          <w:sz w:val="20"/>
        </w:rPr>
        <w:t>`kae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`kaenal</w:t>
      </w:r>
      <w:r w:rsidRPr="00E3787E">
        <w:rPr>
          <w:rFonts w:ascii="Times SUT" w:hAnsi="Times SUT" w:cs="Times SUT"/>
          <w:sz w:val="20"/>
        </w:rPr>
        <w:t xml:space="preserve"> Jõh, </w:t>
      </w:r>
      <w:r w:rsidRPr="00E3787E">
        <w:rPr>
          <w:rFonts w:ascii="Times SUT" w:hAnsi="Times SUT" w:cs="Times SUT"/>
          <w:i/>
          <w:sz w:val="20"/>
        </w:rPr>
        <w:t>`kainal</w:t>
      </w:r>
      <w:r w:rsidRPr="00E3787E">
        <w:rPr>
          <w:rFonts w:ascii="Times SUT" w:hAnsi="Times SUT" w:cs="Times SUT"/>
          <w:sz w:val="20"/>
        </w:rPr>
        <w:t xml:space="preserve"> Lüg Vai; g </w:t>
      </w:r>
      <w:r w:rsidRPr="00E3787E">
        <w:rPr>
          <w:rFonts w:ascii="Times SUT" w:hAnsi="Times SUT" w:cs="Times SUT"/>
          <w:i/>
          <w:sz w:val="20"/>
        </w:rPr>
        <w:t>`kaenla</w:t>
      </w:r>
      <w:r w:rsidRPr="00E3787E">
        <w:rPr>
          <w:rFonts w:ascii="Times SUT" w:hAnsi="Times SUT" w:cs="Times SUT"/>
          <w:sz w:val="20"/>
        </w:rPr>
        <w:t xml:space="preserve"> Jõe Hlj Jäm Pha Vll L K I(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  <w:sz w:val="20"/>
        </w:rPr>
        <w:t xml:space="preserve"> Kod) Krk, </w:t>
      </w:r>
      <w:r w:rsidRPr="00E3787E">
        <w:rPr>
          <w:rFonts w:ascii="Times SUT" w:hAnsi="Times SUT" w:cs="Times SUT"/>
          <w:i/>
          <w:sz w:val="20"/>
        </w:rPr>
        <w:t>`kainla</w:t>
      </w:r>
      <w:r w:rsidRPr="00E3787E">
        <w:rPr>
          <w:rFonts w:ascii="Times SUT" w:hAnsi="Times SUT" w:cs="Times SUT"/>
          <w:sz w:val="20"/>
        </w:rPr>
        <w:t xml:space="preserve"> Lüg Jõh Khk Vll Jaa Muh Rei L K Kod Hls Puh, </w:t>
      </w:r>
      <w:r w:rsidRPr="00E3787E">
        <w:rPr>
          <w:rFonts w:ascii="Times SUT" w:hAnsi="Times SUT" w:cs="Times SUT"/>
          <w:i/>
          <w:sz w:val="20"/>
        </w:rPr>
        <w:t>`kaendl|a</w:t>
      </w:r>
      <w:r w:rsidRPr="00E3787E">
        <w:rPr>
          <w:rFonts w:ascii="Times SUT" w:hAnsi="Times SUT" w:cs="Times SUT"/>
          <w:sz w:val="20"/>
        </w:rPr>
        <w:t xml:space="preserve"> R/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t-</w:t>
      </w:r>
      <w:r w:rsidRPr="00E3787E">
        <w:rPr>
          <w:rFonts w:ascii="Times SUT" w:hAnsi="Times SUT" w:cs="Times SUT"/>
          <w:sz w:val="20"/>
        </w:rPr>
        <w:t xml:space="preserve"> Jõh Vai/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Khk Phl Rid Mar Tor K(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 Ris) Iis Trm, </w:t>
      </w:r>
      <w:r w:rsidRPr="00E3787E">
        <w:rPr>
          <w:rFonts w:ascii="Times SUT" w:hAnsi="Times SUT" w:cs="Times SUT"/>
          <w:i/>
          <w:sz w:val="20"/>
        </w:rPr>
        <w:t>`kaindl|a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>) Khk Muh Hi(</w:t>
      </w:r>
      <w:r w:rsidRPr="00E3787E">
        <w:rPr>
          <w:rFonts w:ascii="Times SUT" w:hAnsi="Times SUT" w:cs="Times SUT"/>
          <w:i/>
          <w:sz w:val="20"/>
        </w:rPr>
        <w:t>kaindel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`kaindle</w:t>
      </w:r>
      <w:r w:rsidRPr="00E3787E">
        <w:rPr>
          <w:rFonts w:ascii="Times SUT" w:hAnsi="Times SUT" w:cs="Times SUT"/>
          <w:sz w:val="20"/>
        </w:rPr>
        <w:t xml:space="preserve"> Rei) Mar Mär Khn PJg Saa K I Trv Pst Hls(</w:t>
      </w:r>
      <w:r w:rsidRPr="00E3787E">
        <w:rPr>
          <w:rFonts w:ascii="Times SUT" w:hAnsi="Times SUT" w:cs="Times SUT"/>
          <w:i/>
          <w:sz w:val="20"/>
        </w:rPr>
        <w:t>kaindla</w:t>
      </w:r>
      <w:r w:rsidRPr="00E3787E">
        <w:rPr>
          <w:rFonts w:ascii="Times SUT" w:hAnsi="Times SUT" w:cs="Times SUT"/>
          <w:sz w:val="20"/>
        </w:rPr>
        <w:t>) Ran Puh TMr Har(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õ</w:t>
      </w:r>
      <w:r w:rsidRPr="00E3787E">
        <w:rPr>
          <w:rFonts w:ascii="Times SUT" w:hAnsi="Times SUT" w:cs="Times SUT"/>
          <w:sz w:val="20"/>
        </w:rPr>
        <w:t xml:space="preserve">) Lei, </w:t>
      </w:r>
      <w:r w:rsidRPr="00E3787E">
        <w:rPr>
          <w:rFonts w:ascii="Times SUT" w:hAnsi="Times SUT" w:cs="Times SUT"/>
          <w:i/>
          <w:sz w:val="20"/>
        </w:rPr>
        <w:t>`kainlu</w:t>
      </w:r>
      <w:r w:rsidRPr="00E3787E">
        <w:rPr>
          <w:rFonts w:ascii="Times SUT" w:hAnsi="Times SUT" w:cs="Times SUT"/>
          <w:sz w:val="20"/>
        </w:rPr>
        <w:t xml:space="preserve"> Jäm Ans Pha Pöi Muh L(</w:t>
      </w:r>
      <w:r w:rsidRPr="00E3787E">
        <w:rPr>
          <w:rFonts w:ascii="Times SUT" w:hAnsi="Times SUT" w:cs="Times SUT"/>
          <w:i/>
          <w:sz w:val="20"/>
        </w:rPr>
        <w:t>`kaenlo</w:t>
      </w:r>
      <w:r w:rsidRPr="00E3787E">
        <w:rPr>
          <w:rFonts w:ascii="Times SUT" w:hAnsi="Times SUT" w:cs="Times SUT"/>
          <w:sz w:val="20"/>
        </w:rPr>
        <w:t xml:space="preserve"> Vig), </w:t>
      </w:r>
      <w:r w:rsidRPr="00E3787E">
        <w:rPr>
          <w:rFonts w:ascii="Times SUT" w:hAnsi="Times SUT" w:cs="Times SUT"/>
          <w:i/>
          <w:sz w:val="20"/>
        </w:rPr>
        <w:t>`kaendlu</w:t>
      </w:r>
      <w:r w:rsidRPr="00E3787E">
        <w:rPr>
          <w:rFonts w:ascii="Times SUT" w:hAnsi="Times SUT" w:cs="Times SUT"/>
          <w:sz w:val="20"/>
        </w:rPr>
        <w:t xml:space="preserve"> Jõe/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>/ Kuu/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/ PJg Tor, </w:t>
      </w:r>
      <w:r w:rsidRPr="00E3787E">
        <w:rPr>
          <w:rFonts w:ascii="Times SUT" w:hAnsi="Times SUT" w:cs="Times SUT"/>
          <w:i/>
          <w:sz w:val="20"/>
        </w:rPr>
        <w:t>`kaindl|u</w:t>
      </w:r>
      <w:r w:rsidRPr="00E3787E">
        <w:rPr>
          <w:rFonts w:ascii="Times SUT" w:hAnsi="Times SUT" w:cs="Times SUT"/>
          <w:sz w:val="20"/>
        </w:rPr>
        <w:t xml:space="preserve"> Kuu Khk Kaa Pöi Muh L(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sz w:val="20"/>
        </w:rPr>
        <w:t xml:space="preserve"> Kul) Rap (nom tarvitatakse harva) õlavarre ja õla ühenduskoha alune, kaenal </w:t>
      </w:r>
      <w:r w:rsidRPr="00E3787E">
        <w:rPr>
          <w:rFonts w:ascii="Times SUT" w:hAnsi="Times SUT" w:cs="Times SUT"/>
          <w:i/>
          <w:sz w:val="20"/>
        </w:rPr>
        <w:t>Nägüs menemä üks `rannale, `aerud `kaentlus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kää alt `kinni ehk `kaentla alt `kinni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mie `kardan `kaindla alt kudina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mis suur komps sul `kainlus oo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Ära pudista `kaindlast `einu maha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`Kampsul oo `kainlute alt kõik kulun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rähä täis `einu `võetse `kainlu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mü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pidi sul `kainlus olema</w:t>
      </w:r>
      <w:r w:rsidRPr="00E3787E">
        <w:rPr>
          <w:rFonts w:ascii="Times SUT" w:hAnsi="Times SUT" w:cs="Times SUT"/>
          <w:sz w:val="20"/>
        </w:rPr>
        <w:t xml:space="preserve"> (mõisniku ees) Aud; </w:t>
      </w:r>
      <w:r w:rsidRPr="00E3787E">
        <w:rPr>
          <w:rFonts w:ascii="Times SUT" w:hAnsi="Times SUT" w:cs="Times SUT"/>
          <w:i/>
          <w:sz w:val="20"/>
        </w:rPr>
        <w:t xml:space="preserve">käib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kark `kaindla all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juba `jälle läks aga siit leib `kaendlas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tsid  </w:t>
      </w:r>
      <w:r w:rsidRPr="00E3787E">
        <w:rPr>
          <w:rFonts w:ascii="Times SUT" w:hAnsi="Times SUT" w:cs="Times SUT"/>
          <w:sz w:val="20"/>
        </w:rPr>
        <w:t xml:space="preserve">[hobusele] </w:t>
      </w:r>
      <w:r w:rsidRPr="00E3787E">
        <w:rPr>
          <w:rFonts w:ascii="Times SUT" w:hAnsi="Times SUT" w:cs="Times SUT"/>
          <w:i/>
          <w:sz w:val="20"/>
        </w:rPr>
        <w:t>`kainlaga `einu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võtan lehmäle `einu `kainlasse, viin `kainlaga</w:t>
      </w:r>
      <w:r w:rsidRPr="00E3787E">
        <w:rPr>
          <w:rFonts w:ascii="Times SUT" w:hAnsi="Times SUT" w:cs="Times SUT"/>
          <w:sz w:val="20"/>
        </w:rPr>
        <w:t xml:space="preserve"> Vil;  </w:t>
      </w:r>
      <w:r w:rsidRPr="00E3787E">
        <w:rPr>
          <w:rFonts w:ascii="Times SUT" w:hAnsi="Times SUT" w:cs="Times SUT"/>
          <w:i/>
          <w:sz w:val="20"/>
        </w:rPr>
        <w:t>vii obesel siit raasik `kaenlage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võta no `hainu ka `raaskõsõ `kaindla ala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vasikalõ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kainu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kandla, kandli, kangla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kaenla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alune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alus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`Särgid ei ole hüäst `leigatud, `kaentlualusest `lähteväd `lohki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kui õla luu on pihast `välläs, õla tuleb `kaentla aluse `auku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`kainlaalust lapid olid nelja nurgelist,</w:t>
      </w:r>
      <w:r w:rsidRPr="00E3787E">
        <w:rPr>
          <w:rFonts w:ascii="Times SUT" w:hAnsi="Times SUT" w:cs="Times SUT"/>
          <w:sz w:val="20"/>
        </w:rPr>
        <w:t xml:space="preserve"> [särgi] </w:t>
      </w:r>
      <w:r w:rsidRPr="00E3787E">
        <w:rPr>
          <w:rFonts w:ascii="Times SUT" w:hAnsi="Times SUT" w:cs="Times SUT"/>
          <w:i/>
          <w:sz w:val="20"/>
        </w:rPr>
        <w:t>ema ja `käise vahel</w:t>
      </w:r>
      <w:r w:rsidRPr="00E3787E">
        <w:rPr>
          <w:rFonts w:ascii="Times SUT" w:hAnsi="Times SUT" w:cs="Times SUT"/>
          <w:sz w:val="20"/>
        </w:rPr>
        <w:t xml:space="preserve"> Jaa; </w:t>
      </w:r>
      <w:r w:rsidRPr="00E3787E">
        <w:rPr>
          <w:rFonts w:ascii="Times SUT" w:hAnsi="Times SUT" w:cs="Times SUT"/>
          <w:i/>
          <w:sz w:val="20"/>
        </w:rPr>
        <w:t xml:space="preserve">`kainlualust lapid </w:t>
      </w:r>
      <w:r w:rsidRPr="00E3787E">
        <w:rPr>
          <w:rFonts w:ascii="Times SUT" w:hAnsi="Times SUT" w:cs="Times SUT"/>
          <w:sz w:val="20"/>
        </w:rPr>
        <w:t xml:space="preserve">Aud; </w:t>
      </w:r>
      <w:r w:rsidRPr="00E3787E">
        <w:rPr>
          <w:rFonts w:ascii="Times SUT" w:hAnsi="Times SUT" w:cs="Times SUT"/>
          <w:i/>
          <w:sz w:val="20"/>
        </w:rPr>
        <w:t xml:space="preserve">`kainla aluse ajanud üles </w:t>
      </w:r>
      <w:r w:rsidRPr="00E3787E">
        <w:rPr>
          <w:rFonts w:ascii="Times SUT" w:hAnsi="Times SUT" w:cs="Times SUT"/>
          <w:sz w:val="20"/>
        </w:rPr>
        <w:t xml:space="preserve">Kod; </w:t>
      </w:r>
      <w:r w:rsidRPr="00E3787E">
        <w:rPr>
          <w:rFonts w:ascii="Times SUT" w:hAnsi="Times SUT" w:cs="Times SUT"/>
          <w:i/>
          <w:sz w:val="20"/>
        </w:rPr>
        <w:t>`kaindla aluse karvad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`kainla aluse rahud on üleval ja valusad</w:t>
      </w:r>
      <w:r w:rsidRPr="00E3787E">
        <w:rPr>
          <w:rFonts w:ascii="Times SUT" w:hAnsi="Times SUT" w:cs="Times SUT"/>
          <w:sz w:val="20"/>
        </w:rPr>
        <w:t xml:space="preserve"> Plt; Soe nagu noore tüdriku </w:t>
      </w:r>
      <w:r w:rsidRPr="00E3787E">
        <w:rPr>
          <w:rFonts w:ascii="Times SUT" w:hAnsi="Times SUT" w:cs="Times SUT"/>
          <w:i/>
          <w:sz w:val="20"/>
        </w:rPr>
        <w:t>kainla alune</w:t>
      </w:r>
      <w:r w:rsidRPr="00E3787E">
        <w:rPr>
          <w:rFonts w:ascii="Times SUT" w:hAnsi="Times SUT" w:cs="Times SUT"/>
          <w:sz w:val="20"/>
        </w:rPr>
        <w:t xml:space="preserve">, kus küinla päeva aegu kana ära küpsevat Vil; </w:t>
      </w:r>
      <w:r w:rsidRPr="00E3787E">
        <w:rPr>
          <w:rFonts w:ascii="Times SUT" w:hAnsi="Times SUT" w:cs="Times SUT"/>
          <w:i/>
          <w:sz w:val="20"/>
        </w:rPr>
        <w:t>vaia sä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k maha `hiitä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`kaindlaaludsõ omma jo `hämme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leib on jäänd `kaindla alusesse, kui ta teise ligi on ahjus `küpsend</w:t>
      </w:r>
      <w:r w:rsidRPr="00E3787E">
        <w:rPr>
          <w:rFonts w:ascii="Times SUT" w:hAnsi="Times SUT" w:cs="Times SUT"/>
          <w:sz w:val="20"/>
        </w:rPr>
        <w:t xml:space="preserve"> Iis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kaenluse-, kaindliku-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auk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Higi süöb `kaentlu`august `särgid ärä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`ninda `kõrge, et `kaindla `aukudest `saate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Inimest kartvad änameste kaindla oukust kidi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`kaindlaaugu karvad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jaki `kainla auk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`kainla-aagu `õmlus, kos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je piält ja `kätsed `õmled kokko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lapsil `auduvad `kainla-aagud ja põtkavahed</w:t>
      </w:r>
      <w:r w:rsidRPr="00E3787E">
        <w:rPr>
          <w:rFonts w:ascii="Times SUT" w:hAnsi="Times SUT" w:cs="Times SUT"/>
          <w:sz w:val="20"/>
        </w:rPr>
        <w:t xml:space="preserve"> Kod || (kanast) </w:t>
      </w:r>
      <w:r w:rsidRPr="00E3787E">
        <w:rPr>
          <w:rFonts w:ascii="Times SUT" w:hAnsi="Times SUT" w:cs="Times SUT"/>
          <w:i/>
          <w:sz w:val="20"/>
        </w:rPr>
        <w:t>kanapojad lähväd emä `kainla`auku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kailaauk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kaenla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lapp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särgi kaenla alla õmmeldud nelinurkne lapp </w:t>
      </w:r>
      <w:r w:rsidRPr="00E3787E">
        <w:rPr>
          <w:rFonts w:ascii="Times SUT" w:hAnsi="Times SUT" w:cs="Times SUT"/>
          <w:i/>
          <w:sz w:val="20"/>
        </w:rPr>
        <w:t>särgil oo `kaenlu la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p, neljä kandilene</w:t>
      </w:r>
      <w:r w:rsidRPr="00E3787E">
        <w:rPr>
          <w:rFonts w:ascii="Times SUT" w:hAnsi="Times SUT" w:cs="Times SUT"/>
          <w:sz w:val="20"/>
        </w:rPr>
        <w:t xml:space="preserve"> Tõs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higilapp </w:t>
      </w:r>
      <w:r w:rsidRPr="00E3787E">
        <w:rPr>
          <w:rFonts w:ascii="Times SUT" w:hAnsi="Times SUT" w:cs="Times SUT"/>
          <w:i/>
          <w:sz w:val="20"/>
        </w:rPr>
        <w:t>`kaintla lapp `pietasse `kaintla all, et igi ei `määri `kleiti</w:t>
      </w:r>
      <w:r w:rsidRPr="00E3787E">
        <w:rPr>
          <w:rFonts w:ascii="Times SUT" w:hAnsi="Times SUT" w:cs="Times SUT"/>
          <w:sz w:val="20"/>
        </w:rPr>
        <w:t xml:space="preserve"> Jõh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kaenla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latt</w:t>
      </w:r>
      <w:r w:rsidRPr="00E3787E">
        <w:rPr>
          <w:rFonts w:ascii="Times SUT" w:hAnsi="Times SUT" w:cs="Times SUT"/>
          <w:sz w:val="20"/>
        </w:rPr>
        <w:t xml:space="preserve"> kaenlalapp </w:t>
      </w:r>
      <w:r w:rsidRPr="00E3787E">
        <w:rPr>
          <w:rFonts w:ascii="Times SUT" w:hAnsi="Times SUT" w:cs="Times SUT"/>
          <w:i/>
          <w:sz w:val="20"/>
        </w:rPr>
        <w:t>`kaindlõ 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ummõldi 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ikõsõ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lohk</w:t>
      </w:r>
      <w:r w:rsidRPr="00E3787E">
        <w:rPr>
          <w:rFonts w:ascii="Times SUT" w:hAnsi="Times SUT" w:cs="Times SUT"/>
          <w:sz w:val="20"/>
        </w:rPr>
        <w:t xml:space="preserve"> kaenlaauk </w:t>
      </w:r>
      <w:r w:rsidRPr="00E3787E">
        <w:rPr>
          <w:rFonts w:ascii="Times SUT" w:hAnsi="Times SUT" w:cs="Times SUT"/>
          <w:i/>
          <w:sz w:val="20"/>
        </w:rPr>
        <w:t>`kaindla lohun kasvava karva</w:t>
      </w:r>
      <w:r w:rsidRPr="00E3787E">
        <w:rPr>
          <w:rFonts w:ascii="Times SUT" w:hAnsi="Times SUT" w:cs="Times SUT"/>
          <w:sz w:val="20"/>
        </w:rPr>
        <w:t xml:space="preserve"> Trv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rahud</w:t>
      </w:r>
      <w:r w:rsidRPr="00E3787E">
        <w:rPr>
          <w:rFonts w:ascii="Times SUT" w:hAnsi="Times SUT" w:cs="Times SUT"/>
          <w:sz w:val="20"/>
        </w:rPr>
        <w:t xml:space="preserve"> kaenlaaluse näärmed </w:t>
      </w:r>
      <w:r w:rsidRPr="00E3787E">
        <w:rPr>
          <w:rFonts w:ascii="Times SUT" w:hAnsi="Times SUT" w:cs="Times SUT"/>
          <w:i/>
          <w:sz w:val="20"/>
        </w:rPr>
        <w:t>tämä</w:t>
      </w:r>
      <w:r w:rsidRPr="00E3787E">
        <w:rPr>
          <w:rFonts w:ascii="Times SUT" w:hAnsi="Times SUT" w:cs="Times SUT"/>
          <w:sz w:val="20"/>
        </w:rPr>
        <w:t xml:space="preserve"> (rõugelima)</w:t>
      </w:r>
      <w:r w:rsidRPr="00E3787E">
        <w:rPr>
          <w:rFonts w:ascii="Times SUT" w:hAnsi="Times SUT" w:cs="Times SUT"/>
          <w:i/>
          <w:sz w:val="20"/>
        </w:rPr>
        <w:t xml:space="preserve"> ajab `kainla rahud ülesi, `kainlaaluse rahud </w:t>
      </w:r>
      <w:r w:rsidRPr="00E3787E">
        <w:rPr>
          <w:rFonts w:ascii="Times SUT" w:hAnsi="Times SUT" w:cs="Times SUT"/>
          <w:sz w:val="20"/>
        </w:rPr>
        <w:t xml:space="preserve">Kod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tilt</w:t>
      </w:r>
      <w:r w:rsidRPr="00E3787E">
        <w:rPr>
          <w:rFonts w:ascii="Times SUT" w:hAnsi="Times SUT" w:cs="Times SUT"/>
          <w:sz w:val="20"/>
        </w:rPr>
        <w:t xml:space="preserve"> kaenlalapp </w:t>
      </w:r>
      <w:r w:rsidRPr="00E3787E">
        <w:rPr>
          <w:rFonts w:ascii="Times SUT" w:hAnsi="Times SUT" w:cs="Times SUT"/>
          <w:i/>
          <w:sz w:val="20"/>
        </w:rPr>
        <w:t>`kainlatilt, neli`nurkne lapp mehe`särgil, `kainla`tildu pidi panema, `muudu revestäs `särgi `lõhki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täis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Vein `lammastele `kaintla`täie `eini ette, `nindapali kui `kaintla `mahtus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`kaindlatäis, mes söletäiest v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hem on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paned eenä `kaindlutäied suurelt pikalt – siis oo eenäd `viirges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`kainlatäis one, võtad ühe `käegä `kainla `alla `einu, viid `lammale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kaenlu-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kaenla-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kaenlus-, kaenluse-</w:t>
      </w:r>
      <w:r w:rsidRPr="00E3787E">
        <w:rPr>
          <w:rFonts w:ascii="Times SUT" w:hAnsi="Times SUT" w:cs="Times SUT"/>
          <w:sz w:val="20"/>
        </w:rPr>
        <w:t xml:space="preserve"> kaenla- </w:t>
      </w:r>
      <w:r w:rsidRPr="00E3787E">
        <w:rPr>
          <w:rFonts w:ascii="Times SUT" w:hAnsi="Times SUT" w:cs="Times SUT"/>
          <w:i/>
          <w:sz w:val="20"/>
        </w:rPr>
        <w:t>`kaendluse auk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kaenlose igi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aga `kainluse lapp pidi siis ikke sii olema, `vaata mu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u ei olas käis ann siit nagu `tulla mette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särgil on `kaenluslapp ja õlalapp</w:t>
      </w:r>
      <w:r w:rsidRPr="00E3787E">
        <w:rPr>
          <w:rFonts w:ascii="Times SUT" w:hAnsi="Times SUT" w:cs="Times SUT"/>
          <w:sz w:val="20"/>
        </w:rPr>
        <w:t xml:space="preserve"> Hag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kaentluline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`kaentluli|ne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kaenlatäis </w:t>
      </w:r>
      <w:r w:rsidRPr="00E3787E">
        <w:rPr>
          <w:rFonts w:ascii="Times SUT" w:hAnsi="Times SUT" w:cs="Times SUT"/>
          <w:i/>
          <w:sz w:val="20"/>
        </w:rPr>
        <w:t>`Suure `kaentlulise kohe toin `hatru `lehmäle ala, ne siis `seisub ilus puhas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ohakas</w:t>
      </w:r>
      <w:r w:rsidRPr="00E3787E">
        <w:rPr>
          <w:rFonts w:ascii="Times SUT" w:hAnsi="Times SUT" w:cs="Times SUT"/>
          <w:sz w:val="20"/>
        </w:rPr>
        <w:t xml:space="preserve"> (taim) </w:t>
      </w:r>
      <w:r w:rsidRPr="00E3787E">
        <w:rPr>
          <w:rFonts w:ascii="Times SUT" w:hAnsi="Times SUT" w:cs="Times SUT"/>
          <w:i/>
          <w:sz w:val="20"/>
        </w:rPr>
        <w:t>kaeuhakas, punased tutid `otsas</w:t>
      </w:r>
      <w:r w:rsidRPr="00E3787E">
        <w:rPr>
          <w:rFonts w:ascii="Times SUT" w:hAnsi="Times SUT" w:cs="Times SUT"/>
          <w:sz w:val="20"/>
        </w:rPr>
        <w:t xml:space="preserve"> Kse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kaeptus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`kaeptu|s</w:t>
      </w:r>
      <w:r w:rsidRPr="00E3787E">
        <w:rPr>
          <w:rFonts w:ascii="Times SUT" w:hAnsi="Times SUT" w:cs="Times SUT"/>
          <w:sz w:val="20"/>
        </w:rPr>
        <w:t xml:space="preserve"> VNg/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b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/ Vai Kaa Vll Rei Kul Mär Kse K Iis Trm, </w:t>
      </w:r>
      <w:r w:rsidRPr="00E3787E">
        <w:rPr>
          <w:rFonts w:ascii="Times SUT" w:hAnsi="Times SUT" w:cs="Times SUT"/>
          <w:i/>
          <w:sz w:val="20"/>
        </w:rPr>
        <w:noBreakHyphen/>
        <w:t>ss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`kaiptu|s</w:t>
      </w:r>
      <w:r w:rsidRPr="00E3787E">
        <w:rPr>
          <w:rFonts w:ascii="Times SUT" w:hAnsi="Times SUT" w:cs="Times SUT"/>
          <w:sz w:val="20"/>
        </w:rPr>
        <w:t xml:space="preserve"> Lüg Jäm Khk Pha Pöi Muh Tõs Khn PJg Tor KJn Hls/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b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/, </w:t>
      </w:r>
      <w:r w:rsidRPr="00E3787E">
        <w:rPr>
          <w:rFonts w:ascii="Times SUT" w:hAnsi="Times SUT" w:cs="Times SUT"/>
          <w:i/>
          <w:sz w:val="20"/>
        </w:rPr>
        <w:noBreakHyphen/>
        <w:t>ss</w:t>
      </w:r>
      <w:r w:rsidRPr="00E3787E">
        <w:rPr>
          <w:rFonts w:ascii="Times SUT" w:hAnsi="Times SUT" w:cs="Times SUT"/>
          <w:sz w:val="20"/>
        </w:rPr>
        <w:t xml:space="preserve"> Krk,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kaebus </w:t>
      </w:r>
      <w:r w:rsidRPr="00E3787E">
        <w:rPr>
          <w:rFonts w:ascii="Times SUT" w:hAnsi="Times SUT" w:cs="Times SUT"/>
          <w:i/>
          <w:sz w:val="20"/>
        </w:rPr>
        <w:t>`kaiptus läks `tühja, sest tuld `vällä midägi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sie on vale `kaiptus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`Kaiptuskiri `saadeti `valla `tallitajale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eks `andand `kaeptust sise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`kaiptus oli tagasi `vöötud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kus põle `kaiptust mette, seal põle kohut kua mette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ta `tõ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tis suure `kaeptuse tema `vastu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tõstab `kaeptust minu `piale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oli sie `kaeptuse aeg</w:t>
      </w:r>
      <w:r w:rsidRPr="00E3787E">
        <w:rPr>
          <w:rFonts w:ascii="Times SUT" w:hAnsi="Times SUT" w:cs="Times SUT"/>
          <w:sz w:val="20"/>
        </w:rPr>
        <w:t xml:space="preserve"> (kui üksteise peale kaevati) VMr; </w:t>
      </w:r>
      <w:r w:rsidRPr="00E3787E">
        <w:rPr>
          <w:rFonts w:ascii="Times SUT" w:hAnsi="Times SUT" w:cs="Times SUT"/>
          <w:i/>
          <w:sz w:val="20"/>
        </w:rPr>
        <w:t>`kaeptuse alune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põle `kaeptuss, põle kohot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susijad tegid taga 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`kaeptusi teiste `piale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`pääle `kaiptust olli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kaitus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päev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jõulude ja uusaasta järgmine päev </w:t>
      </w:r>
      <w:r w:rsidRPr="00E3787E">
        <w:rPr>
          <w:rFonts w:ascii="Times SUT" w:hAnsi="Times SUT" w:cs="Times SUT"/>
          <w:i/>
          <w:sz w:val="20"/>
        </w:rPr>
        <w:t>`joulude järel on kaepäev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 xml:space="preserve">kolm `vendä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`menned kae`pääväl merele ja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siis olid `lauland viel ise `mennes et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`lähme `kaiust `katsumaie, kas `kaius kaluja `andab </w:t>
      </w:r>
      <w:r w:rsidRPr="00E3787E">
        <w:rPr>
          <w:rFonts w:ascii="Times SUT" w:hAnsi="Times SUT" w:cs="Times SUT"/>
          <w:sz w:val="20"/>
        </w:rPr>
        <w:t xml:space="preserve">(muinasjutust); </w:t>
      </w:r>
      <w:r w:rsidRPr="00E3787E">
        <w:rPr>
          <w:rFonts w:ascii="Times SUT" w:hAnsi="Times SUT" w:cs="Times SUT"/>
          <w:i/>
          <w:sz w:val="20"/>
        </w:rPr>
        <w:t>siis ei `tohtind `verku parandada ega ka merele `mennä, `kaie `päiväl jah, siis pidi kohe noh `naistele kae `silmä `pääle `kasvama ja, ja `vergu `onnedus olema ja, `aesta läbi kohe. `viimaks enämb kai ei `üöldüd, `üöldi kae päiv. no lühendetti, `kaie päiv oli nagu `raskemb `üöllä, siis kae päiv, aga sie oli `toine `jaanuar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päev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kaepäiv um turupäiv, rahvass `lätvä `hulka ni nakasõ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kaema `mõ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sjit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kaer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kaera</w:t>
      </w:r>
      <w:r w:rsidRPr="00E3787E">
        <w:rPr>
          <w:rFonts w:ascii="Times SUT" w:hAnsi="Times SUT" w:cs="Times SUT"/>
          <w:sz w:val="20"/>
        </w:rPr>
        <w:t xml:space="preserve"> Sa(g </w:t>
      </w:r>
      <w:r w:rsidRPr="00E3787E">
        <w:rPr>
          <w:rFonts w:ascii="Times SUT" w:hAnsi="Times SUT" w:cs="Times SUT"/>
          <w:i/>
          <w:sz w:val="20"/>
        </w:rPr>
        <w:t>kaira</w:t>
      </w:r>
      <w:r w:rsidRPr="00E3787E">
        <w:rPr>
          <w:rFonts w:ascii="Times SUT" w:hAnsi="Times SUT" w:cs="Times SUT"/>
          <w:sz w:val="20"/>
        </w:rPr>
        <w:t>) Muh Emm Phl L K I(</w:t>
      </w:r>
      <w:r w:rsidRPr="00E3787E">
        <w:rPr>
          <w:rFonts w:ascii="Times SUT" w:hAnsi="Times SUT" w:cs="Times SUT"/>
          <w:sz w:val="16"/>
        </w:rPr>
        <w:t>excl</w:t>
      </w:r>
      <w:r w:rsidRPr="00E3787E">
        <w:rPr>
          <w:rFonts w:ascii="Times SUT" w:hAnsi="Times SUT" w:cs="Times SUT"/>
          <w:sz w:val="20"/>
        </w:rPr>
        <w:t xml:space="preserve"> Kod) </w:t>
      </w:r>
      <w:r w:rsidRPr="00E3787E">
        <w:rPr>
          <w:rFonts w:ascii="Times SUT" w:hAnsi="Times SUT" w:cs="Times SUT"/>
          <w:sz w:val="16"/>
        </w:rPr>
        <w:t>u</w:t>
      </w:r>
      <w:r w:rsidRPr="00E3787E">
        <w:rPr>
          <w:rFonts w:ascii="Times SUT" w:hAnsi="Times SUT" w:cs="Times SUT"/>
          <w:sz w:val="20"/>
        </w:rPr>
        <w:t xml:space="preserve"> Hls, g </w:t>
      </w:r>
      <w:r w:rsidRPr="00E3787E">
        <w:rPr>
          <w:rFonts w:ascii="Times SUT" w:hAnsi="Times SUT" w:cs="Times SUT"/>
          <w:i/>
          <w:sz w:val="20"/>
        </w:rPr>
        <w:t>`kaera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u</w:t>
      </w:r>
      <w:r w:rsidRPr="00E3787E">
        <w:rPr>
          <w:rFonts w:ascii="Times SUT" w:hAnsi="Times SUT" w:cs="Times SUT"/>
          <w:sz w:val="20"/>
        </w:rPr>
        <w:t xml:space="preserve"> 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suviviljakultuur (Avena sativa) </w:t>
      </w:r>
      <w:r w:rsidRPr="00E3787E">
        <w:rPr>
          <w:rFonts w:ascii="Times SUT" w:hAnsi="Times SUT" w:cs="Times SUT"/>
          <w:i/>
          <w:sz w:val="20"/>
        </w:rPr>
        <w:t>sie kott o `kaeru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ega siel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puol `kaera üä hobuse sida `unnigust tule `näutäjälle</w:t>
      </w:r>
      <w:r w:rsidRPr="00E3787E">
        <w:rPr>
          <w:rFonts w:ascii="Times SUT" w:hAnsi="Times SUT" w:cs="Times SUT"/>
          <w:sz w:val="20"/>
        </w:rPr>
        <w:t xml:space="preserve"> (palgaks halvasti peerutule näitamise eest) Kuu; </w:t>
      </w:r>
      <w:r w:rsidRPr="00E3787E">
        <w:rPr>
          <w:rFonts w:ascii="Times SUT" w:hAnsi="Times SUT" w:cs="Times SUT"/>
          <w:i/>
          <w:sz w:val="20"/>
        </w:rPr>
        <w:t>kaer tahi `tõise `aasta `kartuli maad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kaera labu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`valged kairad ning mustad kairad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Kaerapahna söid loomad keik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kairal on aad pääl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ühe külje kaerad, mis ümarguti `ümber keige varre kasuvad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kui kaira ogad nönda laiali egase `poole `oidvad, see on aga, kui `ühte `poole on, see on kaira lakk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kairal on koa elbes</w:t>
      </w:r>
      <w:r w:rsidRPr="00E3787E">
        <w:rPr>
          <w:rFonts w:ascii="Times SUT" w:hAnsi="Times SUT" w:cs="Times SUT"/>
          <w:sz w:val="20"/>
        </w:rPr>
        <w:t xml:space="preserve"> Jaa;  </w:t>
      </w:r>
      <w:r w:rsidRPr="00E3787E">
        <w:rPr>
          <w:rFonts w:ascii="Times SUT" w:hAnsi="Times SUT" w:cs="Times SUT"/>
          <w:i/>
          <w:sz w:val="20"/>
        </w:rPr>
        <w:t>Kaer on ise küll `söuke kesine vili, aga ead moad tahab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kaer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 alles `lembes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pane kaeranatukese kokku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kaera ehemed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kaerakuhilas </w:t>
      </w:r>
      <w:r w:rsidRPr="00E3787E">
        <w:rPr>
          <w:rFonts w:ascii="Times SUT" w:hAnsi="Times SUT" w:cs="Times SUT"/>
          <w:sz w:val="20"/>
        </w:rPr>
        <w:t xml:space="preserve">Rid; </w:t>
      </w:r>
      <w:r w:rsidRPr="00E3787E">
        <w:rPr>
          <w:rFonts w:ascii="Times SUT" w:hAnsi="Times SUT" w:cs="Times SUT"/>
          <w:i/>
          <w:sz w:val="20"/>
        </w:rPr>
        <w:t>põllud oo kolme 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all. üks kolmandes oo rukkis, teine `otres, kolmas `kaeres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kaera pahmas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kaera mügämes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kaera ja odra põpped o rihal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kuldkaer, sel kaeral olid nagu kulla sädemed sees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ühe poolega kaer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 peenem, pisike ja peenike kõ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türgi kaer o suur, peab `nahkjas olema, põle `tuuma sees `ühti. samma mis lakaga kaer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vene kaer ja türgi kaer oo `ühte `moodi</w:t>
      </w:r>
      <w:r w:rsidRPr="00E3787E">
        <w:rPr>
          <w:rFonts w:ascii="Times SUT" w:hAnsi="Times SUT" w:cs="Times SUT"/>
          <w:sz w:val="20"/>
        </w:rPr>
        <w:t xml:space="preserve"> Lih; </w:t>
      </w:r>
      <w:r w:rsidRPr="00E3787E">
        <w:rPr>
          <w:rFonts w:ascii="Times SUT" w:hAnsi="Times SUT" w:cs="Times SUT"/>
          <w:i/>
          <w:sz w:val="20"/>
        </w:rPr>
        <w:t>aralene kaer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rukis `tuhka, oter oeasse ja kaer kaosse</w:t>
      </w:r>
      <w:r w:rsidRPr="00E3787E">
        <w:rPr>
          <w:rFonts w:ascii="Times SUT" w:hAnsi="Times SUT" w:cs="Times SUT"/>
          <w:sz w:val="20"/>
        </w:rPr>
        <w:t xml:space="preserve"> (kaera tuleb külvata märja põllu peale) Mih; </w:t>
      </w:r>
      <w:r w:rsidRPr="00E3787E">
        <w:rPr>
          <w:rFonts w:ascii="Times SUT" w:hAnsi="Times SUT" w:cs="Times SUT"/>
          <w:i/>
          <w:sz w:val="20"/>
        </w:rPr>
        <w:t>kaera lidvad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`kamsaki kaer</w:t>
      </w:r>
      <w:r w:rsidRPr="00E3787E">
        <w:rPr>
          <w:rFonts w:ascii="Times SUT" w:hAnsi="Times SUT" w:cs="Times SUT"/>
          <w:sz w:val="20"/>
        </w:rPr>
        <w:t xml:space="preserve"> Pär; </w:t>
      </w:r>
      <w:r w:rsidRPr="00E3787E">
        <w:rPr>
          <w:rFonts w:ascii="Times SUT" w:hAnsi="Times SUT" w:cs="Times SUT"/>
          <w:i/>
          <w:sz w:val="20"/>
        </w:rPr>
        <w:t>kaera `lipsed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>kaera vörvlad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kaera `lemmed lähvad kõik `koltseks</w:t>
      </w:r>
      <w:r w:rsidRPr="00E3787E">
        <w:rPr>
          <w:rFonts w:ascii="Times SUT" w:hAnsi="Times SUT" w:cs="Times SUT"/>
          <w:sz w:val="20"/>
        </w:rPr>
        <w:t xml:space="preserve"> Rap; </w:t>
      </w:r>
      <w:r w:rsidRPr="00E3787E">
        <w:rPr>
          <w:rFonts w:ascii="Times SUT" w:hAnsi="Times SUT" w:cs="Times SUT"/>
          <w:i/>
          <w:sz w:val="20"/>
        </w:rPr>
        <w:t>nii pikk kaer oli et venitas kaera ibikesed, kaera aod maha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kaerad paneme `ämmu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kaera looma aeg `olla ia vähile `minna</w:t>
      </w:r>
      <w:r w:rsidRPr="00E3787E">
        <w:rPr>
          <w:rFonts w:ascii="Times SUT" w:hAnsi="Times SUT" w:cs="Times SUT"/>
          <w:sz w:val="20"/>
        </w:rPr>
        <w:t xml:space="preserve"> Tür; </w:t>
      </w:r>
      <w:r w:rsidRPr="00E3787E">
        <w:rPr>
          <w:rFonts w:ascii="Times SUT" w:hAnsi="Times SUT" w:cs="Times SUT"/>
          <w:i/>
          <w:sz w:val="20"/>
        </w:rPr>
        <w:t>ühe ~ kahe ~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tahulene kaer</w:t>
      </w:r>
      <w:r w:rsidRPr="00E3787E">
        <w:rPr>
          <w:rFonts w:ascii="Times SUT" w:hAnsi="Times SUT" w:cs="Times SUT"/>
          <w:sz w:val="20"/>
        </w:rPr>
        <w:t xml:space="preserve"> Pee; </w:t>
      </w:r>
      <w:r w:rsidRPr="00E3787E">
        <w:rPr>
          <w:rFonts w:ascii="Times SUT" w:hAnsi="Times SUT" w:cs="Times SUT"/>
          <w:i/>
          <w:sz w:val="20"/>
        </w:rPr>
        <w:t>kaera aganad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kaera aunad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t>kärbiksed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kaera rehi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üles, kaera `rehte sai `puuga kaevatud, siis `kuivavad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kaera `üsked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vene kaer ~ läti kaer on niisamasugune nagu meie maa kaer. piened kõhe ku okkad. iast 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nivad 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</w:t>
      </w:r>
      <w:r w:rsidRPr="00E3787E">
        <w:rPr>
          <w:rFonts w:ascii="Times SUT" w:hAnsi="Times SUT" w:cs="Times SUT"/>
          <w:sz w:val="20"/>
        </w:rPr>
        <w:t xml:space="preserve"> IisK; </w:t>
      </w:r>
      <w:r w:rsidRPr="00E3787E">
        <w:rPr>
          <w:rFonts w:ascii="Times SUT" w:hAnsi="Times SUT" w:cs="Times SUT"/>
          <w:i/>
          <w:sz w:val="20"/>
        </w:rPr>
        <w:t>kaera lesemed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`kaera õli `kahte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tsi, arapi kaer ja maa kaer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`valge kaer ~ mua kaer, `valge kaera ripse õli laiali,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arusid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kaera `ripsmed</w:t>
      </w:r>
      <w:r w:rsidRPr="00E3787E">
        <w:rPr>
          <w:rFonts w:ascii="Times SUT" w:hAnsi="Times SUT" w:cs="Times SUT"/>
          <w:sz w:val="20"/>
        </w:rPr>
        <w:t xml:space="preserve"> MMg; </w:t>
      </w:r>
      <w:r w:rsidRPr="00E3787E">
        <w:rPr>
          <w:rFonts w:ascii="Times SUT" w:hAnsi="Times SUT" w:cs="Times SUT"/>
          <w:i/>
          <w:sz w:val="20"/>
        </w:rPr>
        <w:t>kui mina juba mäletasin, sai odra ja kaer vikatiga maha `niita</w:t>
      </w:r>
      <w:r w:rsidRPr="00E3787E">
        <w:rPr>
          <w:rFonts w:ascii="Times SUT" w:hAnsi="Times SUT" w:cs="Times SUT"/>
          <w:sz w:val="20"/>
        </w:rPr>
        <w:t xml:space="preserve"> Pal; </w:t>
      </w:r>
      <w:r w:rsidRPr="00E3787E">
        <w:rPr>
          <w:rFonts w:ascii="Times SUT" w:hAnsi="Times SUT" w:cs="Times SUT"/>
          <w:i/>
          <w:sz w:val="20"/>
        </w:rPr>
        <w:t>kaera kõlud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t>`aokas kaer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laka kaer olema turgi kaer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lakaga `kaera küliti kelsa `piale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 xml:space="preserve">enne </w:t>
      </w:r>
      <w:r w:rsidRPr="00E3787E">
        <w:rPr>
          <w:rFonts w:ascii="Times SUT" w:hAnsi="Times SUT" w:cs="Times SUT"/>
          <w:sz w:val="20"/>
        </w:rPr>
        <w:t xml:space="preserve">(vanasti) </w:t>
      </w:r>
      <w:r w:rsidRPr="00E3787E">
        <w:rPr>
          <w:rFonts w:ascii="Times SUT" w:hAnsi="Times SUT" w:cs="Times SUT"/>
          <w:i/>
          <w:sz w:val="20"/>
        </w:rPr>
        <w:t>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kaerad ja odrad `vihku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üheküllegä kaeral on agu üksipidi</w:t>
      </w:r>
      <w:r w:rsidRPr="00E3787E">
        <w:rPr>
          <w:rFonts w:ascii="Times SUT" w:hAnsi="Times SUT" w:cs="Times SUT"/>
          <w:sz w:val="20"/>
        </w:rPr>
        <w:t xml:space="preserve"> KJn || põllul kasvav kaeravili; kaerapõld</w:t>
      </w:r>
      <w:r w:rsidRPr="00E3787E">
        <w:rPr>
          <w:rFonts w:ascii="Times SUT" w:hAnsi="Times SUT" w:cs="Times SUT"/>
          <w:i/>
          <w:sz w:val="20"/>
        </w:rPr>
        <w:t xml:space="preserve"> kure `erned kasuvad odrade ning kairade sias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kaira ädal</w:t>
      </w:r>
      <w:r w:rsidRPr="00E3787E">
        <w:rPr>
          <w:rFonts w:ascii="Times SUT" w:hAnsi="Times SUT" w:cs="Times SUT"/>
          <w:sz w:val="20"/>
        </w:rPr>
        <w:t xml:space="preserve"> (hiljem võrsunud kaer) Khk; </w:t>
      </w:r>
      <w:r w:rsidRPr="00E3787E">
        <w:rPr>
          <w:rFonts w:ascii="Times SUT" w:hAnsi="Times SUT" w:cs="Times SUT"/>
          <w:i/>
          <w:sz w:val="20"/>
        </w:rPr>
        <w:t>`veised `aeti kaira tüide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loomad läksid `kaeru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kaera 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n, kaera sees kasvab neid küll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minagi lõegasin ühe tüki `kaera ära</w:t>
      </w:r>
      <w:r w:rsidRPr="00E3787E">
        <w:rPr>
          <w:rFonts w:ascii="Times SUT" w:hAnsi="Times SUT" w:cs="Times SUT"/>
          <w:sz w:val="20"/>
        </w:rPr>
        <w:t xml:space="preserve"> Pal || (söögiviljana, söödana) </w:t>
      </w:r>
      <w:r w:rsidRPr="00E3787E">
        <w:rPr>
          <w:rFonts w:ascii="Times SUT" w:hAnsi="Times SUT" w:cs="Times SUT"/>
          <w:i/>
          <w:sz w:val="20"/>
        </w:rPr>
        <w:t>kairadega söödetud obu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 xml:space="preserve">Keik kaerad pole vana obuse jäoks </w:t>
      </w:r>
      <w:r w:rsidRPr="00E3787E">
        <w:rPr>
          <w:rFonts w:ascii="Times SUT" w:hAnsi="Times SUT" w:cs="Times SUT"/>
          <w:sz w:val="20"/>
        </w:rPr>
        <w:t xml:space="preserve"> (kõik ei ole vanale inimesele kättesaadav) Kaa; </w:t>
      </w:r>
      <w:r w:rsidRPr="00E3787E">
        <w:rPr>
          <w:rFonts w:ascii="Times SUT" w:hAnsi="Times SUT" w:cs="Times SUT"/>
          <w:i/>
          <w:sz w:val="20"/>
        </w:rPr>
        <w:t>ma anna obusele ühe `oodri `kaeru, siis ta köib `jälle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kaerast `tehti apurokka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obust `kraapivad kui `kaeru saavad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läksid `kaeru möda küla `piale `aama, obustele `kaeru `pulme aeg</w:t>
      </w:r>
      <w:r w:rsidRPr="00E3787E">
        <w:rPr>
          <w:rFonts w:ascii="Times SUT" w:hAnsi="Times SUT" w:cs="Times SUT"/>
          <w:sz w:val="20"/>
        </w:rPr>
        <w:t xml:space="preserve"> Nis; </w:t>
      </w:r>
      <w:r w:rsidRPr="00E3787E">
        <w:rPr>
          <w:rFonts w:ascii="Times SUT" w:hAnsi="Times SUT" w:cs="Times SUT"/>
          <w:i/>
          <w:sz w:val="20"/>
        </w:rPr>
        <w:t>`oostele `antakse kaera suurust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õpetajalle `viidi vakk `kaeru</w:t>
      </w:r>
      <w:r w:rsidRPr="00E3787E">
        <w:rPr>
          <w:rFonts w:ascii="Times SUT" w:hAnsi="Times SUT" w:cs="Times SUT"/>
          <w:sz w:val="20"/>
        </w:rPr>
        <w:t xml:space="preserve"> [kui kihlama mindi] KJn; Kaveh! </w:t>
      </w:r>
      <w:r w:rsidRPr="00E3787E">
        <w:rPr>
          <w:rFonts w:ascii="Times SUT" w:hAnsi="Times SUT" w:cs="Times SUT"/>
          <w:i/>
          <w:sz w:val="20"/>
        </w:rPr>
        <w:t>kaerakakk</w:t>
      </w:r>
      <w:r w:rsidRPr="00E3787E">
        <w:rPr>
          <w:rFonts w:ascii="Times SUT" w:hAnsi="Times SUT" w:cs="Times SUT"/>
          <w:sz w:val="20"/>
        </w:rPr>
        <w:t xml:space="preserve">, saiasarv paistab (öeld, kui paremat leiba hakati saama) Pai; </w:t>
      </w:r>
      <w:r w:rsidRPr="00E3787E">
        <w:rPr>
          <w:rFonts w:ascii="Times SUT" w:hAnsi="Times SUT" w:cs="Times SUT"/>
          <w:i/>
          <w:sz w:val="20"/>
        </w:rPr>
        <w:t>uudistasin obuseid värskete kaertega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kaerast saab `kiisli</w:t>
      </w:r>
      <w:r w:rsidRPr="00E3787E">
        <w:rPr>
          <w:rFonts w:ascii="Times SUT" w:hAnsi="Times SUT" w:cs="Times SUT"/>
          <w:sz w:val="20"/>
        </w:rPr>
        <w:t xml:space="preserve"> IisK; Anna obesele vene </w:t>
      </w:r>
      <w:r w:rsidRPr="00E3787E">
        <w:rPr>
          <w:rFonts w:ascii="Times SUT" w:hAnsi="Times SUT" w:cs="Times SUT"/>
          <w:i/>
          <w:sz w:val="20"/>
        </w:rPr>
        <w:t>kaeru</w:t>
      </w:r>
      <w:r w:rsidRPr="00E3787E">
        <w:rPr>
          <w:rFonts w:ascii="Times SUT" w:hAnsi="Times SUT" w:cs="Times SUT"/>
          <w:sz w:val="20"/>
        </w:rPr>
        <w:t xml:space="preserve"> (anna piitsa) SJn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2. </w:t>
      </w:r>
      <w:r w:rsidRPr="00E3787E">
        <w:rPr>
          <w:rFonts w:ascii="Times SUT" w:hAnsi="Times SUT" w:cs="Times SUT"/>
          <w:sz w:val="20"/>
        </w:rPr>
        <w:t xml:space="preserve">liitsõna järelosana mitmete taimede nimetustes </w:t>
      </w:r>
      <w:r w:rsidRPr="00E3787E">
        <w:rPr>
          <w:rFonts w:ascii="Times SUT" w:hAnsi="Times SUT" w:cs="Times SUT"/>
          <w:b/>
          <w:sz w:val="20"/>
        </w:rPr>
        <w:t>Ls</w:t>
      </w:r>
      <w:r w:rsidRPr="00E3787E">
        <w:rPr>
          <w:rFonts w:ascii="Times SUT" w:hAnsi="Times SUT" w:cs="Times SUT"/>
          <w:sz w:val="20"/>
        </w:rPr>
        <w:t xml:space="preserve"> kadaka-, karu-, lõo-, nonni-, orja-, raba-, soo-, tali-, vares|kaer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kaar, kakr, kaur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kaera-</w:t>
      </w:r>
      <w:r w:rsidRPr="00E3787E">
        <w:rPr>
          <w:rFonts w:ascii="Times SUT" w:hAnsi="Times SUT" w:cs="Times SUT"/>
          <w:b/>
          <w:sz w:val="20"/>
        </w:rPr>
        <w:t xml:space="preserve"> 1. </w:t>
      </w:r>
      <w:r w:rsidRPr="00E3787E">
        <w:rPr>
          <w:rFonts w:ascii="Times SUT" w:hAnsi="Times SUT" w:cs="Times SUT"/>
          <w:sz w:val="20"/>
        </w:rPr>
        <w:t xml:space="preserve"> (kaera osadest) </w:t>
      </w:r>
      <w:r w:rsidRPr="00E3787E">
        <w:rPr>
          <w:rFonts w:ascii="Times SUT" w:hAnsi="Times SUT" w:cs="Times SUT"/>
          <w:i/>
          <w:sz w:val="20"/>
        </w:rPr>
        <w:t>kaera libled `aeti padide `sisse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`lusted nagu suured kaera aad rukkis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kaera keast keedetasse apurokka</w:t>
      </w:r>
      <w:r w:rsidRPr="00E3787E">
        <w:rPr>
          <w:rFonts w:ascii="Times SUT" w:hAnsi="Times SUT" w:cs="Times SUT"/>
          <w:sz w:val="20"/>
        </w:rPr>
        <w:t xml:space="preserve"> Kir; </w:t>
      </w:r>
      <w:r w:rsidRPr="00E3787E">
        <w:rPr>
          <w:rFonts w:ascii="Times SUT" w:hAnsi="Times SUT" w:cs="Times SUT"/>
          <w:i/>
          <w:sz w:val="20"/>
        </w:rPr>
        <w:t>kaera agad o päris tuttis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kaera agudel oo terad sees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odra ehk kaera `kõlkad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vanast oo mõned tedrekud kaera leblest ennastele `patju teind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kaera agud nõnda suured juba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nii pikk kaer oli, et venitas kaera ibikesed, kaera aod maha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on rukki aganad, aga kaera `kõlkad</w:t>
      </w:r>
      <w:r w:rsidRPr="00E3787E">
        <w:rPr>
          <w:rFonts w:ascii="Times SUT" w:hAnsi="Times SUT" w:cs="Times SUT"/>
          <w:sz w:val="20"/>
        </w:rPr>
        <w:t xml:space="preserve"> JõeK; </w:t>
      </w:r>
      <w:r w:rsidRPr="00E3787E">
        <w:rPr>
          <w:rFonts w:ascii="Times SUT" w:hAnsi="Times SUT" w:cs="Times SUT"/>
          <w:i/>
          <w:sz w:val="20"/>
        </w:rPr>
        <w:t>kaera kied, nied mis kaera tera `ümbär on</w:t>
      </w:r>
      <w:r w:rsidRPr="00E3787E">
        <w:rPr>
          <w:rFonts w:ascii="Times SUT" w:hAnsi="Times SUT" w:cs="Times SUT"/>
          <w:sz w:val="20"/>
        </w:rPr>
        <w:t xml:space="preserve"> IisK; </w:t>
      </w:r>
      <w:r w:rsidRPr="00E3787E">
        <w:rPr>
          <w:rFonts w:ascii="Times SUT" w:hAnsi="Times SUT" w:cs="Times SUT"/>
          <w:i/>
          <w:sz w:val="20"/>
        </w:rPr>
        <w:t>kaera terade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jes on õhukesed libled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looma toit oli odra põhk ja kaera põhk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söövad kaera aod ära</w:t>
      </w:r>
      <w:r w:rsidRPr="00E3787E">
        <w:rPr>
          <w:rFonts w:ascii="Times SUT" w:hAnsi="Times SUT" w:cs="Times SUT"/>
          <w:sz w:val="20"/>
        </w:rPr>
        <w:t xml:space="preserve"> Pil; </w:t>
      </w:r>
      <w:r w:rsidRPr="00E3787E">
        <w:rPr>
          <w:rFonts w:ascii="Times SUT" w:hAnsi="Times SUT" w:cs="Times SUT"/>
          <w:i/>
          <w:sz w:val="20"/>
        </w:rPr>
        <w:t>kaera agu ju 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läs</w:t>
      </w:r>
      <w:r w:rsidRPr="00E3787E">
        <w:rPr>
          <w:rFonts w:ascii="Times SUT" w:hAnsi="Times SUT" w:cs="Times SUT"/>
          <w:sz w:val="20"/>
        </w:rPr>
        <w:t xml:space="preserve">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kaerte jaoks </w:t>
      </w:r>
      <w:r w:rsidRPr="00E3787E">
        <w:rPr>
          <w:rFonts w:ascii="Times SUT" w:hAnsi="Times SUT" w:cs="Times SUT"/>
          <w:i/>
          <w:sz w:val="20"/>
        </w:rPr>
        <w:t>`kaeraküna on `veikene, `sinna `panna obosele `kaerad `sisse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Üks väli jäi `kaeramaast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Rukkimaa pidi õlema `puhkand ühä suve,</w:t>
      </w:r>
      <w:r w:rsidRPr="00E3787E">
        <w:rPr>
          <w:rFonts w:ascii="Times SUT" w:hAnsi="Times SUT" w:cs="Times SUT"/>
          <w:sz w:val="20"/>
        </w:rPr>
        <w:t xml:space="preserve"> [</w:t>
      </w:r>
      <w:r w:rsidRPr="00E3787E">
        <w:rPr>
          <w:rFonts w:ascii="Times SUT" w:hAnsi="Times SUT" w:cs="Times SUT"/>
          <w:sz w:val="18"/>
        </w:rPr>
        <w:t>rukis</w:t>
      </w:r>
      <w:r w:rsidRPr="00E3787E">
        <w:rPr>
          <w:rFonts w:ascii="Times SUT" w:hAnsi="Times SUT" w:cs="Times SUT"/>
          <w:sz w:val="20"/>
        </w:rPr>
        <w:t xml:space="preserve">] </w:t>
      </w:r>
      <w:r w:rsidRPr="00E3787E">
        <w:rPr>
          <w:rFonts w:ascii="Times SUT" w:hAnsi="Times SUT" w:cs="Times SUT"/>
          <w:i/>
          <w:sz w:val="20"/>
        </w:rPr>
        <w:t>`tehti `tõise `aasta `kaera `maaje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Menel ool</w:t>
      </w:r>
      <w:r w:rsidRPr="00E3787E">
        <w:rPr>
          <w:rFonts w:ascii="Times SUT" w:hAnsi="Times SUT" w:cs="Times SUT"/>
          <w:sz w:val="20"/>
        </w:rPr>
        <w:t xml:space="preserve"> (hobusel) </w:t>
      </w:r>
      <w:r w:rsidRPr="00E3787E">
        <w:rPr>
          <w:rFonts w:ascii="Times SUT" w:hAnsi="Times SUT" w:cs="Times SUT"/>
          <w:i/>
          <w:sz w:val="20"/>
        </w:rPr>
        <w:t>oli sehike 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 moed, et es andand karjamaal muidu käde, kut pidi kaerama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seltsis olema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`Kerge just kut kaera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t, äi koalu midagi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Obusel oli `söötmes pisike kaera küna, kaerad kallati künase, obuse ede</w:t>
      </w:r>
      <w:r w:rsidRPr="00E3787E">
        <w:rPr>
          <w:rFonts w:ascii="Times SUT" w:hAnsi="Times SUT" w:cs="Times SUT"/>
          <w:sz w:val="20"/>
        </w:rPr>
        <w:t xml:space="preserve">; [hobust] </w:t>
      </w:r>
      <w:r w:rsidRPr="00E3787E">
        <w:rPr>
          <w:rFonts w:ascii="Times SUT" w:hAnsi="Times SUT" w:cs="Times SUT"/>
          <w:i/>
          <w:sz w:val="20"/>
        </w:rPr>
        <w:t>meelitakse kaera matiga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Võta `põesast kaera ma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küll siis</w:t>
      </w:r>
      <w:r w:rsidRPr="00E3787E">
        <w:rPr>
          <w:rFonts w:ascii="Times SUT" w:hAnsi="Times SUT" w:cs="Times SUT"/>
          <w:sz w:val="20"/>
        </w:rPr>
        <w:t xml:space="preserve"> [hobune] </w:t>
      </w:r>
      <w:r w:rsidRPr="00E3787E">
        <w:rPr>
          <w:rFonts w:ascii="Times SUT" w:hAnsi="Times SUT" w:cs="Times SUT"/>
          <w:i/>
          <w:sz w:val="20"/>
        </w:rPr>
        <w:t xml:space="preserve">edesi lihab </w:t>
      </w:r>
      <w:r w:rsidRPr="00E3787E">
        <w:rPr>
          <w:rFonts w:ascii="Times SUT" w:hAnsi="Times SUT" w:cs="Times SUT"/>
          <w:sz w:val="16"/>
        </w:rPr>
        <w:t>hum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kaera kärajad o uta ata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teine odra sali, teine ruki sali, ise oo kaera sali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üks oli ruki põld, teine odra, kolmas kaera põld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piits oo ikke obuse kaera vakk, kui mehel piits peos siis `ütleb, et mool oo ikke kaeravakk `juures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pane kaera torp obusele pähe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kui pikk kaer oli, siis `tehti kaerapoisid. need olid akkjala `moodi, nihukesed `veiksed olid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võta kaera `vooder koa `juure, se pidi siis piits olema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hum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jaaidas olid salved sies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kus oli rukki sa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v, odrasa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v, kaera sa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 xml:space="preserve">kaeravihud nied said </w:t>
      </w:r>
      <w:r w:rsidRPr="00E3787E">
        <w:rPr>
          <w:rFonts w:ascii="Times SUT" w:hAnsi="Times SUT" w:cs="Times SUT"/>
          <w:sz w:val="20"/>
        </w:rPr>
        <w:t xml:space="preserve">[ahtmisel] </w:t>
      </w:r>
      <w:r w:rsidRPr="00E3787E">
        <w:rPr>
          <w:rFonts w:ascii="Times SUT" w:hAnsi="Times SUT" w:cs="Times SUT"/>
          <w:i/>
          <w:sz w:val="20"/>
        </w:rPr>
        <w:t>sedasi `lahti raputatud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tuul ajas kaera akid kõik segamine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rukki akid õlid, ja nisu akid, vahel kaera akid kua</w:t>
      </w:r>
      <w:r w:rsidRPr="00E3787E">
        <w:rPr>
          <w:rFonts w:ascii="Times SUT" w:hAnsi="Times SUT" w:cs="Times SUT"/>
          <w:sz w:val="20"/>
        </w:rPr>
        <w:t xml:space="preserve"> Trm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kaerast, kaertest valmistatud, kaeru sisaldav </w:t>
      </w:r>
      <w:r w:rsidRPr="00E3787E">
        <w:rPr>
          <w:rFonts w:ascii="Times SUT" w:hAnsi="Times SUT" w:cs="Times SUT"/>
          <w:i/>
          <w:sz w:val="20"/>
        </w:rPr>
        <w:t>`kaera `ta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ud, mis kanadelle saab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Ku `kaera `kiisli süöd, saad `kerra üle püst`aia hüppädä ja `onnigi koht `jälle tühi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sie oli siis `niisugune `maius toit sie `kaera `kiissel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Siis `piigistedi pihudega sie `kaera tumm jahudest vie `ulka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kui sa loomale keedad kadaka vett see oo paelu änam kut kaera jahu anda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Jahund `kaeru ja keetnd kaerajahust suppi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nägi eit tegi kaerapudru nõnda. Ajas vee `keema, näpuga pani `soola `sisse, `püuga pani ta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ud `sisse, labjaga liigutas, lasi tükk `aega `kiia ja oli `valmis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Tuulinguga äi taha ead kaera`tangu `soaja, kesi jääb `ömber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Nii `peened ja purused just kut kaerata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ud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apurokk keedetse kaerajahudest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`tuhli rokka `tehti, kaera rokka koa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kaera tangod `lähtväd `easte `pehmeks, saab ea `pehme pudro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kaerakile on ikke etem kui lebakile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üsä vanad inimesed `ütlesid kaera apurokk, aga nüid `üitasse tänd kaera kile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kaera kile, süiatse rõõsa piimaga. võid `sisse, siis on nii tore et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kaera jahu `ke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sa täis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kaera kile oo apu ja ea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kaera tumm on `aigele `kerge `seedi</w:t>
      </w:r>
      <w:r w:rsidRPr="00E3787E">
        <w:rPr>
          <w:rFonts w:ascii="Times SUT" w:hAnsi="Times SUT" w:cs="Times SUT"/>
          <w:sz w:val="20"/>
        </w:rPr>
        <w:t xml:space="preserve"> Vän;</w:t>
      </w:r>
      <w:r w:rsidRPr="00E3787E">
        <w:rPr>
          <w:rFonts w:ascii="Times SUT" w:hAnsi="Times SUT" w:cs="Times SUT"/>
          <w:i/>
          <w:sz w:val="20"/>
        </w:rPr>
        <w:t xml:space="preserve"> kaerajahule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kiev vesi `peale, `tõmbas piimale selle vie</w:t>
      </w:r>
      <w:r w:rsidRPr="00E3787E">
        <w:rPr>
          <w:rFonts w:ascii="Times SUT" w:hAnsi="Times SUT" w:cs="Times SUT"/>
          <w:sz w:val="20"/>
        </w:rPr>
        <w:t xml:space="preserve"> JJn; </w:t>
      </w:r>
      <w:r w:rsidRPr="00E3787E">
        <w:rPr>
          <w:rFonts w:ascii="Times SUT" w:hAnsi="Times SUT" w:cs="Times SUT"/>
          <w:i/>
          <w:sz w:val="20"/>
        </w:rPr>
        <w:t>kaerajahu kö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t </w:t>
      </w:r>
      <w:r w:rsidRPr="00E3787E">
        <w:rPr>
          <w:rFonts w:ascii="Times SUT" w:hAnsi="Times SUT" w:cs="Times SUT"/>
          <w:sz w:val="20"/>
        </w:rPr>
        <w:t xml:space="preserve">Kad; </w:t>
      </w:r>
      <w:r w:rsidRPr="00E3787E">
        <w:rPr>
          <w:rFonts w:ascii="Times SUT" w:hAnsi="Times SUT" w:cs="Times SUT"/>
          <w:i/>
          <w:sz w:val="20"/>
        </w:rPr>
        <w:t>kaer niidetasse `a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jalt ära, `ernega segamine. sie on kaeravikk</w:t>
      </w:r>
      <w:r w:rsidRPr="00E3787E">
        <w:rPr>
          <w:rFonts w:ascii="Times SUT" w:hAnsi="Times SUT" w:cs="Times SUT"/>
          <w:sz w:val="20"/>
        </w:rPr>
        <w:t xml:space="preserve"> IisK; </w:t>
      </w:r>
      <w:r w:rsidRPr="00E3787E">
        <w:rPr>
          <w:rFonts w:ascii="Times SUT" w:hAnsi="Times SUT" w:cs="Times SUT"/>
          <w:i/>
          <w:sz w:val="20"/>
        </w:rPr>
        <w:t>kaerakama, mis apu piima `sisse tehasse kui `kö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ti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kaerajahu `kiissel, silm piass, piim kõrvass</w:t>
      </w:r>
      <w:r w:rsidRPr="00E3787E">
        <w:rPr>
          <w:rFonts w:ascii="Times SUT" w:hAnsi="Times SUT" w:cs="Times SUT"/>
          <w:sz w:val="20"/>
        </w:rPr>
        <w:t xml:space="preserve">;  </w:t>
      </w:r>
      <w:r w:rsidRPr="00E3787E">
        <w:rPr>
          <w:rFonts w:ascii="Times SUT" w:hAnsi="Times SUT" w:cs="Times SUT"/>
          <w:i/>
          <w:sz w:val="20"/>
        </w:rPr>
        <w:t>kaeratangu supp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 xml:space="preserve">vanaema kasvatas </w:t>
      </w:r>
      <w:r w:rsidRPr="00E3787E">
        <w:rPr>
          <w:rFonts w:ascii="Times SUT" w:hAnsi="Times SUT" w:cs="Times SUT"/>
          <w:sz w:val="20"/>
        </w:rPr>
        <w:t>[varsa]</w:t>
      </w:r>
      <w:r w:rsidRPr="00E3787E">
        <w:rPr>
          <w:rFonts w:ascii="Times SUT" w:hAnsi="Times SUT" w:cs="Times SUT"/>
          <w:i/>
          <w:sz w:val="20"/>
        </w:rPr>
        <w:t xml:space="preserve"> kaera piimaga. `vaata kaera jahu pi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sita ärä, siis jääb nagu piim</w:t>
      </w:r>
      <w:r w:rsidRPr="00E3787E">
        <w:rPr>
          <w:rFonts w:ascii="Times SUT" w:hAnsi="Times SUT" w:cs="Times SUT"/>
          <w:sz w:val="20"/>
        </w:rPr>
        <w:t xml:space="preserve"> Pal; </w:t>
      </w:r>
      <w:r w:rsidRPr="00E3787E">
        <w:rPr>
          <w:rFonts w:ascii="Times SUT" w:hAnsi="Times SUT" w:cs="Times SUT"/>
          <w:i/>
          <w:sz w:val="20"/>
        </w:rPr>
        <w:t>kaeratangupudru tihasse enamast piimaga. mõni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b kah rasvaga</w:t>
      </w:r>
      <w:r w:rsidRPr="00E3787E">
        <w:rPr>
          <w:rFonts w:ascii="Times SUT" w:hAnsi="Times SUT" w:cs="Times SUT"/>
          <w:sz w:val="20"/>
        </w:rPr>
        <w:t xml:space="preserve"> Äks; </w:t>
      </w:r>
      <w:r w:rsidRPr="00E3787E">
        <w:rPr>
          <w:rFonts w:ascii="Times SUT" w:hAnsi="Times SUT" w:cs="Times SUT"/>
          <w:i/>
          <w:sz w:val="20"/>
        </w:rPr>
        <w:t>kaerajahu kile</w:t>
      </w:r>
      <w:r w:rsidRPr="00E3787E">
        <w:rPr>
          <w:rFonts w:ascii="Times SUT" w:hAnsi="Times SUT" w:cs="Times SUT"/>
          <w:sz w:val="20"/>
        </w:rPr>
        <w:t xml:space="preserve">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kaara-, kakru-, kaura-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b/>
          <w:sz w:val="20"/>
        </w:rPr>
      </w:pPr>
      <w:r w:rsidRPr="00E3787E">
        <w:rPr>
          <w:rStyle w:val="ms1"/>
          <w:rFonts w:ascii="Times SUT" w:hAnsi="Times SUT" w:cs="Times SUT"/>
        </w:rPr>
        <w:t>kaera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hunt</w:t>
      </w:r>
      <w:r w:rsidRPr="00E3787E">
        <w:rPr>
          <w:rFonts w:ascii="Times SUT" w:hAnsi="Times SUT" w:cs="Times SUT"/>
          <w:sz w:val="20"/>
        </w:rPr>
        <w:t xml:space="preserve"> viiest kaeravihust koosnev hakk – Amb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jaan</w:t>
      </w:r>
      <w:r w:rsidRPr="00E3787E">
        <w:rPr>
          <w:rFonts w:ascii="Times SUT" w:hAnsi="Times SUT" w:cs="Times SUT"/>
          <w:sz w:val="20"/>
        </w:rPr>
        <w:t xml:space="preserve"> vanaaegne tants </w:t>
      </w:r>
      <w:r w:rsidRPr="00E3787E">
        <w:rPr>
          <w:rFonts w:ascii="Times SUT" w:hAnsi="Times SUT" w:cs="Times SUT"/>
          <w:i/>
          <w:sz w:val="20"/>
        </w:rPr>
        <w:t>minu nuorespolves ta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tsiti 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jakid ja kaera`jaani</w:t>
      </w:r>
      <w:r w:rsidRPr="00E3787E">
        <w:rPr>
          <w:rFonts w:ascii="Times SUT" w:hAnsi="Times SUT" w:cs="Times SUT"/>
          <w:sz w:val="20"/>
        </w:rPr>
        <w:t xml:space="preserve"> JõeK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kaarajaan, karassim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kaie|kiri</w:t>
      </w:r>
      <w:r w:rsidRPr="00E3787E">
        <w:rPr>
          <w:rFonts w:ascii="Times SUT" w:hAnsi="Times SUT" w:cs="Times SUT"/>
          <w:sz w:val="20"/>
        </w:rPr>
        <w:t xml:space="preserve"> (kindakiri) – Mär Vig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kaarakaiekiri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kann</w:t>
      </w:r>
      <w:r w:rsidRPr="00E3787E">
        <w:rPr>
          <w:rFonts w:ascii="Times SUT" w:hAnsi="Times SUT" w:cs="Times SUT"/>
          <w:sz w:val="20"/>
        </w:rPr>
        <w:t xml:space="preserve"> äiakas, nisulill (</w:t>
      </w:r>
      <w:r w:rsidRPr="00E3787E">
        <w:rPr>
          <w:rFonts w:ascii="Times SUT" w:hAnsi="Times SUT" w:cs="Times SUT"/>
          <w:i/>
          <w:sz w:val="20"/>
        </w:rPr>
        <w:t>Agrostemma githago</w:t>
      </w:r>
      <w:r w:rsidRPr="00E3787E">
        <w:rPr>
          <w:rFonts w:ascii="Times SUT" w:hAnsi="Times SUT" w:cs="Times SUT"/>
          <w:sz w:val="20"/>
        </w:rPr>
        <w:t xml:space="preserve">) </w:t>
      </w:r>
      <w:r w:rsidRPr="00E3787E">
        <w:rPr>
          <w:rFonts w:ascii="Times SUT" w:hAnsi="Times SUT" w:cs="Times SUT"/>
          <w:i/>
          <w:sz w:val="20"/>
        </w:rPr>
        <w:t>kaeraka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 kasvab rukki sees, kui `va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mis soab, siis on mustad `seemned, rikub leeva koa veel ää, lillakas punane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kaeralill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kaerake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dem</w:t>
      </w:r>
      <w:r w:rsidRPr="00E3787E">
        <w:rPr>
          <w:rFonts w:ascii="Times SUT" w:hAnsi="Times SUT" w:cs="Times SUT"/>
          <w:sz w:val="20"/>
        </w:rPr>
        <w:t xml:space="preserve"> &lt; kaer </w:t>
      </w:r>
      <w:r w:rsidRPr="00E3787E">
        <w:rPr>
          <w:rFonts w:ascii="Times SUT" w:hAnsi="Times SUT" w:cs="Times SUT"/>
          <w:i/>
          <w:sz w:val="20"/>
        </w:rPr>
        <w:t>Annab jumal varsakest, siis ta annab ka kaerakest ~ mo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likest </w:t>
      </w:r>
      <w:r w:rsidRPr="00E3787E">
        <w:rPr>
          <w:rFonts w:ascii="Times SUT" w:hAnsi="Times SUT" w:cs="Times SUT"/>
          <w:sz w:val="20"/>
        </w:rPr>
        <w:t xml:space="preserve">(öeld, kui vaesel inimesel on mure äraelamise pärast) Hää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kaarake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kaera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kõik</w:t>
      </w:r>
      <w:r w:rsidRPr="00E3787E">
        <w:rPr>
          <w:rFonts w:ascii="Times SUT" w:hAnsi="Times SUT" w:cs="Times SUT"/>
          <w:sz w:val="20"/>
        </w:rPr>
        <w:t xml:space="preserve"> väänkael (Jynx torquilla) – Mär PJg </w:t>
      </w:r>
      <w:r w:rsidRPr="00E3787E">
        <w:rPr>
          <w:rFonts w:ascii="Times SUT" w:hAnsi="Times SUT" w:cs="Times SUT"/>
          <w:i/>
          <w:sz w:val="20"/>
        </w:rPr>
        <w:t>see on üks `väike 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lind ööbiku `taoline,</w:t>
      </w:r>
      <w:r w:rsidRPr="00E3787E">
        <w:rPr>
          <w:rFonts w:ascii="Times SUT" w:hAnsi="Times SUT" w:cs="Times SUT"/>
          <w:sz w:val="20"/>
        </w:rPr>
        <w:t xml:space="preserve"> [laulab] </w:t>
      </w:r>
      <w:r w:rsidRPr="00E3787E">
        <w:rPr>
          <w:rFonts w:ascii="Times SUT" w:hAnsi="Times SUT" w:cs="Times SUT"/>
          <w:i/>
          <w:sz w:val="20"/>
        </w:rPr>
        <w:t>kõik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kõik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kõik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kõik, et kõik seeme peab maha `saama. kaera kõiguks `kutsusid - - teda</w:t>
      </w:r>
      <w:r w:rsidRPr="00E3787E">
        <w:rPr>
          <w:rFonts w:ascii="Times SUT" w:hAnsi="Times SUT" w:cs="Times SUT"/>
          <w:sz w:val="20"/>
        </w:rPr>
        <w:t xml:space="preserve"> Mär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kaarakõik, kaeralind,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kõrs</w:t>
      </w:r>
      <w:r w:rsidRPr="00E3787E">
        <w:rPr>
          <w:rFonts w:ascii="Times SUT" w:hAnsi="Times SUT" w:cs="Times SUT"/>
          <w:sz w:val="20"/>
        </w:rPr>
        <w:t xml:space="preserve"> kõrrepõld, kust kaer on koristatud </w:t>
      </w:r>
      <w:r w:rsidRPr="00E3787E">
        <w:rPr>
          <w:rFonts w:ascii="Times SUT" w:hAnsi="Times SUT" w:cs="Times SUT"/>
          <w:i/>
          <w:sz w:val="20"/>
        </w:rPr>
        <w:t>kaera kõ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 jäi kesasse, seda ei `küntud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aja lehmad kaera `kõrde</w:t>
      </w:r>
      <w:r w:rsidRPr="00E3787E">
        <w:rPr>
          <w:rFonts w:ascii="Times SUT" w:hAnsi="Times SUT" w:cs="Times SUT"/>
          <w:sz w:val="20"/>
        </w:rPr>
        <w:t xml:space="preserve"> Iis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kaara|kõrs, </w:t>
      </w:r>
      <w:r w:rsidRPr="00E3787E">
        <w:rPr>
          <w:rFonts w:ascii="Times SUT" w:hAnsi="Times SUT" w:cs="Times SUT"/>
          <w:sz w:val="20"/>
        </w:rPr>
        <w:noBreakHyphen/>
        <w:t xml:space="preserve">moo, kaurakõrs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külv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Kõik jähid nii vagusi, just kut kaera küli aeg. `Kaeru külitakse voa ilmaga, sellepärast `öötakse nõnda</w:t>
      </w:r>
      <w:r w:rsidRPr="00E3787E">
        <w:rPr>
          <w:rFonts w:ascii="Times SUT" w:hAnsi="Times SUT" w:cs="Times SUT"/>
          <w:sz w:val="20"/>
        </w:rPr>
        <w:t xml:space="preserve"> Pöi; Kas nüüd üliõpilased võlgu maksavad või on </w:t>
      </w:r>
      <w:r w:rsidRPr="00E3787E">
        <w:rPr>
          <w:rFonts w:ascii="Times SUT" w:hAnsi="Times SUT" w:cs="Times SUT"/>
          <w:i/>
          <w:sz w:val="20"/>
        </w:rPr>
        <w:t>kaera külvi aeg</w:t>
      </w:r>
      <w:r w:rsidRPr="00E3787E">
        <w:rPr>
          <w:rFonts w:ascii="Times SUT" w:hAnsi="Times SUT" w:cs="Times SUT"/>
          <w:sz w:val="20"/>
        </w:rPr>
        <w:t xml:space="preserve"> (öeld, kui seltskonnas kõik vait jäid) Kul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leib</w:t>
      </w:r>
      <w:r w:rsidRPr="00E3787E">
        <w:rPr>
          <w:rFonts w:ascii="Times SUT" w:hAnsi="Times SUT" w:cs="Times SUT"/>
          <w:sz w:val="20"/>
        </w:rPr>
        <w:t xml:space="preserve"> aganaleib, kuhu on lisatud kaerajahu </w:t>
      </w:r>
      <w:r w:rsidRPr="00E3787E">
        <w:rPr>
          <w:rFonts w:ascii="Times SUT" w:hAnsi="Times SUT" w:cs="Times SUT"/>
          <w:i/>
          <w:sz w:val="20"/>
        </w:rPr>
        <w:t>kaera `leiba ja kõik `enne `tehti. jahvateti aganatega `puolest, `siiski sellelegi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kaera jahu `ulka ka</w:t>
      </w:r>
      <w:r w:rsidRPr="00E3787E">
        <w:rPr>
          <w:rFonts w:ascii="Times SUT" w:hAnsi="Times SUT" w:cs="Times SUT"/>
          <w:sz w:val="20"/>
        </w:rPr>
        <w:t xml:space="preserve"> VMr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kauraleib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kaera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lill</w:t>
      </w:r>
      <w:r w:rsidRPr="00E3787E">
        <w:rPr>
          <w:rFonts w:ascii="Times SUT" w:hAnsi="Times SUT" w:cs="Times SUT"/>
          <w:sz w:val="20"/>
        </w:rPr>
        <w:t xml:space="preserve"> (taimed)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roosaõieline rukkilill – Kad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nisulill, äiakas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lussemarjad on kaeralilled</w:t>
      </w:r>
      <w:r w:rsidRPr="00E3787E">
        <w:rPr>
          <w:rFonts w:ascii="Times SUT" w:hAnsi="Times SUT" w:cs="Times SUT"/>
          <w:sz w:val="20"/>
        </w:rPr>
        <w:t xml:space="preserve"> Pal </w:t>
      </w:r>
      <w:r w:rsidRPr="00E3787E">
        <w:rPr>
          <w:rFonts w:ascii="Times SUT" w:hAnsi="Times SUT" w:cs="Times SUT"/>
          <w:b/>
          <w:sz w:val="20"/>
        </w:rPr>
        <w:t>c.</w:t>
      </w:r>
      <w:r w:rsidRPr="00E3787E">
        <w:rPr>
          <w:rFonts w:ascii="Times SUT" w:hAnsi="Times SUT" w:cs="Times SUT"/>
          <w:sz w:val="20"/>
        </w:rPr>
        <w:t xml:space="preserve"> käokübar – IisR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kaaralill, kaera|kann, </w:t>
      </w:r>
      <w:r w:rsidRPr="00E3787E">
        <w:rPr>
          <w:rFonts w:ascii="Times SUT" w:hAnsi="Times SUT" w:cs="Times SUT"/>
          <w:sz w:val="20"/>
        </w:rPr>
        <w:noBreakHyphen/>
        <w:t>läll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kaera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lind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väänkael (Jynx torquilla) – LäLo </w:t>
      </w:r>
      <w:r w:rsidRPr="00E3787E">
        <w:rPr>
          <w:rFonts w:ascii="Times SUT" w:hAnsi="Times SUT" w:cs="Times SUT"/>
          <w:i/>
          <w:sz w:val="20"/>
        </w:rPr>
        <w:t>kaeralind on koa 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lind, pleek 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lind. laulab tee, tee, tee. ta isi üsna `kärmesti ja `kähku teeb seda, see on ta laulu viis</w:t>
      </w:r>
      <w:r w:rsidRPr="00E3787E">
        <w:rPr>
          <w:rFonts w:ascii="Times SUT" w:hAnsi="Times SUT" w:cs="Times SUT"/>
          <w:sz w:val="20"/>
        </w:rPr>
        <w:t xml:space="preserve"> LNg; </w:t>
      </w:r>
      <w:r w:rsidRPr="00E3787E">
        <w:rPr>
          <w:rFonts w:ascii="Times SUT" w:hAnsi="Times SUT" w:cs="Times SUT"/>
          <w:i/>
          <w:sz w:val="20"/>
        </w:rPr>
        <w:t>kaeralend karjob tee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tee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tee `ühte`puhku, kässib `peale akata `kaera maha tegema</w:t>
      </w:r>
      <w:r w:rsidRPr="00E3787E">
        <w:rPr>
          <w:rFonts w:ascii="Times SUT" w:hAnsi="Times SUT" w:cs="Times SUT"/>
          <w:sz w:val="20"/>
        </w:rPr>
        <w:t xml:space="preserve"> Mar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kaera|kõik, </w:t>
      </w:r>
      <w:r w:rsidRPr="00E3787E">
        <w:rPr>
          <w:rFonts w:ascii="Times SUT" w:hAnsi="Times SUT" w:cs="Times SUT"/>
          <w:sz w:val="20"/>
        </w:rPr>
        <w:noBreakHyphen/>
        <w:t xml:space="preserve">peedu, </w:t>
      </w:r>
      <w:r w:rsidRPr="00E3787E">
        <w:rPr>
          <w:rFonts w:ascii="Times SUT" w:hAnsi="Times SUT" w:cs="Times SUT"/>
          <w:sz w:val="20"/>
        </w:rPr>
        <w:noBreakHyphen/>
        <w:t xml:space="preserve">peet, </w:t>
      </w:r>
      <w:r w:rsidRPr="00E3787E">
        <w:rPr>
          <w:rFonts w:ascii="Times SUT" w:hAnsi="Times SUT" w:cs="Times SUT"/>
          <w:sz w:val="20"/>
        </w:rPr>
        <w:noBreakHyphen/>
        <w:t xml:space="preserve">pii, </w:t>
      </w:r>
      <w:r w:rsidRPr="00E3787E">
        <w:rPr>
          <w:rFonts w:ascii="Times SUT" w:hAnsi="Times SUT" w:cs="Times SUT"/>
          <w:sz w:val="20"/>
        </w:rPr>
        <w:noBreakHyphen/>
        <w:t>tee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talvike </w:t>
      </w:r>
      <w:r w:rsidRPr="00E3787E">
        <w:rPr>
          <w:rFonts w:ascii="Times SUT" w:hAnsi="Times SUT" w:cs="Times SUT"/>
          <w:i/>
          <w:sz w:val="20"/>
        </w:rPr>
        <w:t>`Kaeralind on `julge, tuleb `kaera nokkima `lauda ette, `kollakas kõht. `Laulab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si-si-si-si sii sii</w:t>
      </w:r>
      <w:r w:rsidRPr="00E3787E">
        <w:rPr>
          <w:rFonts w:ascii="Times SUT" w:hAnsi="Times SUT" w:cs="Times SUT"/>
          <w:sz w:val="20"/>
        </w:rPr>
        <w:t xml:space="preserve"> IisR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kaera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läll</w:t>
      </w:r>
      <w:r w:rsidRPr="00E3787E">
        <w:rPr>
          <w:rFonts w:ascii="Times SUT" w:hAnsi="Times SUT" w:cs="Times SUT"/>
          <w:sz w:val="20"/>
        </w:rPr>
        <w:t xml:space="preserve"> (taim) </w:t>
      </w:r>
      <w:r w:rsidRPr="00E3787E">
        <w:rPr>
          <w:rFonts w:ascii="Times SUT" w:hAnsi="Times SUT" w:cs="Times SUT"/>
          <w:i/>
          <w:sz w:val="20"/>
        </w:rPr>
        <w:t>kellukese moodi `õiled, mustad `siemned. kaeraläll kasvab kaera ja nisu sies</w:t>
      </w:r>
      <w:r w:rsidRPr="00E3787E">
        <w:rPr>
          <w:rFonts w:ascii="Times SUT" w:hAnsi="Times SUT" w:cs="Times SUT"/>
          <w:sz w:val="20"/>
        </w:rPr>
        <w:t xml:space="preserve"> IisK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kaeralill, kauraläll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kaerane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kaerane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Sa Muh L K kaera sisaldav </w:t>
      </w:r>
      <w:r w:rsidRPr="00E3787E">
        <w:rPr>
          <w:rFonts w:ascii="Times SUT" w:hAnsi="Times SUT" w:cs="Times SUT"/>
          <w:i/>
          <w:sz w:val="20"/>
        </w:rPr>
        <w:t>meitel on nii kairased odrad si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asta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kaerad rukki`siemne ulgas, üsna kaerane teine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kaerane segävili</w:t>
      </w:r>
      <w:r w:rsidRPr="00E3787E">
        <w:rPr>
          <w:rFonts w:ascii="Times SUT" w:hAnsi="Times SUT" w:cs="Times SUT"/>
          <w:sz w:val="20"/>
        </w:rPr>
        <w:t xml:space="preserve"> KJn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kaarane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kaera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oras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kaeravilja oras </w:t>
      </w:r>
      <w:r w:rsidRPr="00E3787E">
        <w:rPr>
          <w:rFonts w:ascii="Times SUT" w:hAnsi="Times SUT" w:cs="Times SUT"/>
          <w:i/>
          <w:sz w:val="20"/>
        </w:rPr>
        <w:t>tänavu on igalpuol ilusad kaera oraksed</w:t>
      </w:r>
      <w:r w:rsidRPr="00E3787E">
        <w:rPr>
          <w:rFonts w:ascii="Times SUT" w:hAnsi="Times SUT" w:cs="Times SUT"/>
          <w:sz w:val="20"/>
        </w:rPr>
        <w:t xml:space="preserve"> JMd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lipshein – Mär Tõs </w:t>
      </w:r>
      <w:r w:rsidRPr="00E3787E">
        <w:rPr>
          <w:rFonts w:ascii="Times SUT" w:hAnsi="Times SUT" w:cs="Times SUT"/>
          <w:i/>
          <w:sz w:val="20"/>
        </w:rPr>
        <w:t>kaera oras oo küll pehme, aga tä oo `seoke `sitke. tä jääb vikati ette kasuma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kaeraoras oli `raske `niita</w:t>
      </w:r>
      <w:r w:rsidRPr="00E3787E">
        <w:rPr>
          <w:rFonts w:ascii="Times SUT" w:hAnsi="Times SUT" w:cs="Times SUT"/>
          <w:sz w:val="20"/>
        </w:rPr>
        <w:t xml:space="preserve"> Tõs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kaera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peedu</w:t>
      </w:r>
      <w:r w:rsidRPr="00E3787E">
        <w:rPr>
          <w:rFonts w:ascii="Times SUT" w:hAnsi="Times SUT" w:cs="Times SUT"/>
          <w:sz w:val="20"/>
        </w:rPr>
        <w:t xml:space="preserve"> = kaerapeet </w:t>
      </w:r>
      <w:r w:rsidRPr="00E3787E">
        <w:rPr>
          <w:rFonts w:ascii="Times SUT" w:hAnsi="Times SUT" w:cs="Times SUT"/>
          <w:i/>
          <w:sz w:val="20"/>
        </w:rPr>
        <w:t>Akkab kaerapeedu `peedutama, siis kaera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`selga ja pöllale</w:t>
      </w:r>
      <w:r w:rsidRPr="00E3787E">
        <w:rPr>
          <w:rFonts w:ascii="Times SUT" w:hAnsi="Times SUT" w:cs="Times SUT"/>
          <w:sz w:val="20"/>
        </w:rPr>
        <w:t xml:space="preserve"> Krj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peet</w:t>
      </w:r>
      <w:r w:rsidRPr="00E3787E">
        <w:rPr>
          <w:rFonts w:ascii="Times SUT" w:hAnsi="Times SUT" w:cs="Times SUT"/>
          <w:sz w:val="20"/>
        </w:rPr>
        <w:t xml:space="preserve"> väänkael (Jynx torquilla) </w:t>
      </w:r>
      <w:r w:rsidRPr="00E3787E">
        <w:rPr>
          <w:rFonts w:ascii="Times SUT" w:hAnsi="Times SUT" w:cs="Times SUT"/>
          <w:i/>
          <w:sz w:val="20"/>
        </w:rPr>
        <w:t>Kui kaerapeet `laulma akkab, siis on ilm juba nenda soe, et vöib kaerad maha külida</w:t>
      </w:r>
      <w:r w:rsidRPr="00E3787E">
        <w:rPr>
          <w:rFonts w:ascii="Times SUT" w:hAnsi="Times SUT" w:cs="Times SUT"/>
          <w:sz w:val="20"/>
        </w:rPr>
        <w:t xml:space="preserve"> Kaa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kaera|lind, </w:t>
      </w:r>
      <w:r w:rsidRPr="00E3787E">
        <w:rPr>
          <w:rFonts w:ascii="Times SUT" w:hAnsi="Times SUT" w:cs="Times SUT"/>
          <w:sz w:val="20"/>
        </w:rPr>
        <w:noBreakHyphen/>
        <w:t xml:space="preserve">peedu, </w:t>
      </w:r>
      <w:r w:rsidRPr="00E3787E">
        <w:rPr>
          <w:rFonts w:ascii="Times SUT" w:hAnsi="Times SUT" w:cs="Times SUT"/>
          <w:sz w:val="20"/>
        </w:rPr>
        <w:noBreakHyphen/>
        <w:t xml:space="preserve">pii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pii</w:t>
      </w:r>
      <w:r w:rsidRPr="00E3787E">
        <w:rPr>
          <w:rFonts w:ascii="Times SUT" w:hAnsi="Times SUT" w:cs="Times SUT"/>
          <w:sz w:val="20"/>
        </w:rPr>
        <w:t xml:space="preserve"> = kaerapeet </w:t>
      </w:r>
      <w:r w:rsidRPr="00E3787E">
        <w:rPr>
          <w:rFonts w:ascii="Times SUT" w:hAnsi="Times SUT" w:cs="Times SUT"/>
          <w:i/>
          <w:sz w:val="20"/>
        </w:rPr>
        <w:t>põldpii oo kirju kaelaga lind. teine oo kaera pii, see oo pisike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kaera pii teeb pii pii pii pii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rooste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Türnapuud kästi ära äävitata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et ajab kaera roostet, lamandab kaera maha</w:t>
      </w:r>
      <w:r w:rsidRPr="00E3787E">
        <w:rPr>
          <w:rFonts w:ascii="Times SUT" w:hAnsi="Times SUT" w:cs="Times SUT"/>
          <w:sz w:val="20"/>
        </w:rPr>
        <w:t xml:space="preserve"> Trm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saak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Kase `urvadest voatab põllumees kaerasoaki, oava `urvadest ohrasoaki</w:t>
      </w:r>
      <w:r w:rsidRPr="00E3787E">
        <w:rPr>
          <w:rFonts w:ascii="Times SUT" w:hAnsi="Times SUT" w:cs="Times SUT"/>
          <w:sz w:val="20"/>
        </w:rPr>
        <w:t xml:space="preserve"> Kos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segane</w:t>
      </w:r>
      <w:r w:rsidRPr="00E3787E">
        <w:rPr>
          <w:rFonts w:ascii="Times SUT" w:hAnsi="Times SUT" w:cs="Times SUT"/>
          <w:sz w:val="20"/>
        </w:rPr>
        <w:t xml:space="preserve"> segavili </w:t>
      </w:r>
      <w:r w:rsidRPr="00E3787E">
        <w:rPr>
          <w:rFonts w:ascii="Times SUT" w:hAnsi="Times SUT" w:cs="Times SUT"/>
          <w:i/>
          <w:sz w:val="20"/>
        </w:rPr>
        <w:t>Vanasti külisid talumehed rohkesti kaerasegast, see andas rohkem välja kut puhas oder vei kaer</w:t>
      </w:r>
      <w:r w:rsidRPr="00E3787E">
        <w:rPr>
          <w:rFonts w:ascii="Times SUT" w:hAnsi="Times SUT" w:cs="Times SUT"/>
          <w:sz w:val="20"/>
        </w:rPr>
        <w:t xml:space="preserve"> Kaa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sori</w:t>
      </w:r>
      <w:r w:rsidRPr="00E3787E">
        <w:rPr>
          <w:rFonts w:ascii="Times SUT" w:hAnsi="Times SUT" w:cs="Times SUT"/>
          <w:sz w:val="20"/>
        </w:rPr>
        <w:t xml:space="preserve"> talvike </w:t>
      </w:r>
      <w:r w:rsidRPr="00E3787E">
        <w:rPr>
          <w:rFonts w:ascii="Times SUT" w:hAnsi="Times SUT" w:cs="Times SUT"/>
          <w:i/>
          <w:sz w:val="20"/>
        </w:rPr>
        <w:t xml:space="preserve">`Kaera`lindu `üeldassegi `kaerasori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ovose iest võttab `kaera</w:t>
      </w:r>
      <w:r w:rsidRPr="00E3787E">
        <w:rPr>
          <w:rFonts w:ascii="Times SUT" w:hAnsi="Times SUT" w:cs="Times SUT"/>
          <w:sz w:val="20"/>
        </w:rPr>
        <w:t xml:space="preserve"> IisR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kaerasööja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sööja</w:t>
      </w:r>
      <w:r w:rsidRPr="00E3787E">
        <w:rPr>
          <w:rFonts w:ascii="Times SUT" w:hAnsi="Times SUT" w:cs="Times SUT"/>
          <w:sz w:val="20"/>
        </w:rPr>
        <w:t xml:space="preserve"> = kaerasori </w:t>
      </w:r>
      <w:r w:rsidRPr="00E3787E">
        <w:rPr>
          <w:rFonts w:ascii="Times SUT" w:hAnsi="Times SUT" w:cs="Times SUT"/>
          <w:i/>
          <w:sz w:val="20"/>
        </w:rPr>
        <w:t>Ega `teisi `talvel maja `juure nii ei tule kui tihased ja `kaera`süöjad</w:t>
      </w:r>
      <w:r w:rsidRPr="00E3787E">
        <w:rPr>
          <w:rFonts w:ascii="Times SUT" w:hAnsi="Times SUT" w:cs="Times SUT"/>
          <w:sz w:val="20"/>
        </w:rPr>
        <w:t xml:space="preserve"> IisR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tee</w:t>
      </w:r>
      <w:r w:rsidRPr="00E3787E">
        <w:rPr>
          <w:rFonts w:ascii="Times SUT" w:hAnsi="Times SUT" w:cs="Times SUT"/>
          <w:sz w:val="20"/>
        </w:rPr>
        <w:t xml:space="preserve"> väänkael (Jynx torquilla) </w:t>
      </w:r>
      <w:r w:rsidRPr="00E3787E">
        <w:rPr>
          <w:rFonts w:ascii="Times SUT" w:hAnsi="Times SUT" w:cs="Times SUT"/>
          <w:i/>
          <w:sz w:val="20"/>
        </w:rPr>
        <w:t>Kaerat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karjub ikki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, 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võib juba kaeraküli teha</w:t>
      </w:r>
      <w:r w:rsidRPr="00E3787E">
        <w:rPr>
          <w:rFonts w:ascii="Times SUT" w:hAnsi="Times SUT" w:cs="Times SUT"/>
          <w:sz w:val="20"/>
        </w:rPr>
        <w:t xml:space="preserve"> Hää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kaeralind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urb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lepa urvad on leiva urvad, kase urvad on kaera urvad</w:t>
      </w:r>
      <w:r w:rsidRPr="00E3787E">
        <w:rPr>
          <w:rFonts w:ascii="Times SUT" w:hAnsi="Times SUT" w:cs="Times SUT"/>
          <w:sz w:val="20"/>
        </w:rPr>
        <w:t xml:space="preserve"> (viljasaagi ennustamine urbade järgi) Kei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vili</w:t>
      </w:r>
      <w:r w:rsidRPr="00E3787E">
        <w:rPr>
          <w:rFonts w:ascii="Times SUT" w:hAnsi="Times SUT" w:cs="Times SUT"/>
          <w:sz w:val="20"/>
        </w:rPr>
        <w:t xml:space="preserve"> kaer </w:t>
      </w:r>
      <w:r w:rsidRPr="00E3787E">
        <w:rPr>
          <w:rFonts w:ascii="Times SUT" w:hAnsi="Times SUT" w:cs="Times SUT"/>
          <w:i/>
          <w:sz w:val="20"/>
        </w:rPr>
        <w:t xml:space="preserve">kaera vili oli esimene </w:t>
      </w:r>
      <w:r w:rsidRPr="00E3787E">
        <w:rPr>
          <w:rFonts w:ascii="Times SUT" w:hAnsi="Times SUT" w:cs="Times SUT"/>
          <w:sz w:val="20"/>
        </w:rPr>
        <w:t xml:space="preserve">[külvata] </w:t>
      </w:r>
      <w:r w:rsidRPr="00E3787E">
        <w:rPr>
          <w:rFonts w:ascii="Times SUT" w:hAnsi="Times SUT" w:cs="Times SUT"/>
          <w:i/>
          <w:sz w:val="20"/>
        </w:rPr>
        <w:t>ja siis tuli oder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kaera vili oli kõige `raskem külvata</w:t>
      </w:r>
      <w:r w:rsidRPr="00E3787E">
        <w:rPr>
          <w:rFonts w:ascii="Times SUT" w:hAnsi="Times SUT" w:cs="Times SUT"/>
          <w:sz w:val="20"/>
        </w:rPr>
        <w:t xml:space="preserve"> VMr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kaerustama</w:t>
      </w:r>
      <w:r w:rsidRPr="00E3787E">
        <w:rPr>
          <w:rFonts w:ascii="Times SUT" w:hAnsi="Times SUT" w:cs="Times SUT"/>
          <w:sz w:val="20"/>
        </w:rPr>
        <w:t xml:space="preserve"> = kaerutama – Sim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kaerutama</w:t>
      </w:r>
      <w:r w:rsidRPr="00E3787E">
        <w:rPr>
          <w:rFonts w:ascii="Times SUT" w:hAnsi="Times SUT" w:cs="Times SUT"/>
          <w:sz w:val="20"/>
        </w:rPr>
        <w:t xml:space="preserve"> kaertega söötma </w:t>
      </w:r>
      <w:r w:rsidRPr="00E3787E">
        <w:rPr>
          <w:rFonts w:ascii="Times SUT" w:hAnsi="Times SUT" w:cs="Times SUT"/>
          <w:i/>
          <w:sz w:val="20"/>
        </w:rPr>
        <w:t>küll ta kodo soab `kaeru, akka teda tee peal kaerutama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kaerustama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kaesa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kaheksa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kaeskõlõma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`kaõ|skõlõma</w:t>
      </w:r>
      <w:r w:rsidRPr="00E3787E">
        <w:rPr>
          <w:rFonts w:ascii="Times SUT" w:hAnsi="Times SUT" w:cs="Times SUT"/>
          <w:sz w:val="20"/>
        </w:rPr>
        <w:t xml:space="preserve"> Lut, </w:t>
      </w:r>
      <w:r w:rsidRPr="00E3787E">
        <w:rPr>
          <w:rFonts w:ascii="Times SUT" w:hAnsi="Times SUT" w:cs="Times SUT"/>
          <w:i/>
          <w:sz w:val="20"/>
        </w:rPr>
        <w:t>`kae-</w:t>
      </w:r>
      <w:r w:rsidRPr="00E3787E">
        <w:rPr>
          <w:rFonts w:ascii="Times SUT" w:hAnsi="Times SUT" w:cs="Times SUT"/>
          <w:sz w:val="20"/>
        </w:rPr>
        <w:t xml:space="preserve"> Se ringi vahtima </w:t>
      </w:r>
      <w:r w:rsidRPr="00E3787E">
        <w:rPr>
          <w:rFonts w:ascii="Times SUT" w:hAnsi="Times SUT" w:cs="Times SUT"/>
          <w:i/>
          <w:sz w:val="20"/>
        </w:rPr>
        <w:t>`kaeskõlõss kõigi pooli. `kaeskõlgu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i·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nii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kaõhhass ütte `puuldõ, kaõhhass `tõistõ `puuldõ, tuu um `kaõskõlõmene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kaessa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kaheksa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kaestamma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`kaestamma</w:t>
      </w:r>
      <w:r w:rsidRPr="00E3787E">
        <w:rPr>
          <w:rFonts w:ascii="Times SUT" w:hAnsi="Times SUT" w:cs="Times SUT"/>
          <w:sz w:val="20"/>
        </w:rPr>
        <w:t xml:space="preserve"> kaetama, nõiduma </w:t>
      </w:r>
      <w:r w:rsidRPr="00E3787E">
        <w:rPr>
          <w:rFonts w:ascii="Times SUT" w:hAnsi="Times SUT" w:cs="Times SUT"/>
          <w:i/>
          <w:sz w:val="20"/>
        </w:rPr>
        <w:t>luam on tigeda `silmaga `kaestettu, siis jääb `aigest</w:t>
      </w:r>
      <w:r w:rsidRPr="00E3787E">
        <w:rPr>
          <w:rFonts w:ascii="Times SUT" w:hAnsi="Times SUT" w:cs="Times SUT"/>
          <w:sz w:val="20"/>
        </w:rPr>
        <w:t xml:space="preserve"> VNg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kaehtama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`kae|teme</w:t>
      </w:r>
      <w:r w:rsidRPr="00E3787E">
        <w:rPr>
          <w:rFonts w:ascii="Times SUT" w:hAnsi="Times SUT" w:cs="Times SUT"/>
          <w:sz w:val="20"/>
        </w:rPr>
        <w:t xml:space="preserve"> Krk Hel, </w:t>
      </w:r>
      <w:r w:rsidRPr="00E3787E">
        <w:rPr>
          <w:rFonts w:ascii="Times SUT" w:hAnsi="Times SUT" w:cs="Times SUT"/>
          <w:i/>
          <w:sz w:val="20"/>
        </w:rPr>
        <w:noBreakHyphen/>
        <w:t>tam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Nõo Kam Urv Har Rõu, da-inf </w:t>
      </w:r>
      <w:r w:rsidRPr="00E3787E">
        <w:rPr>
          <w:rFonts w:ascii="Times SUT" w:hAnsi="Times SUT" w:cs="Times SUT"/>
          <w:i/>
          <w:sz w:val="20"/>
        </w:rPr>
        <w:t>`kaetada</w:t>
      </w:r>
      <w:r w:rsidRPr="00E3787E">
        <w:rPr>
          <w:rFonts w:ascii="Times SUT" w:hAnsi="Times SUT" w:cs="Times SUT"/>
          <w:sz w:val="20"/>
          <w:vertAlign w:val="superscript"/>
        </w:rPr>
        <w:t>(</w:t>
      </w:r>
      <w:r w:rsidR="00E3787E" w:rsidRPr="00E3787E">
        <w:rPr>
          <w:rFonts w:ascii="Times SUT" w:hAnsi="Times SUT" w:cs="Times SUT"/>
          <w:sz w:val="20"/>
        </w:rPr>
        <w:t>ʔ</w:t>
      </w:r>
      <w:r w:rsidRPr="00E3787E">
        <w:rPr>
          <w:rFonts w:ascii="Times SUT" w:hAnsi="Times SUT" w:cs="Times SUT"/>
          <w:sz w:val="20"/>
          <w:vertAlign w:val="superscript"/>
        </w:rPr>
        <w:t>)</w:t>
      </w:r>
      <w:r w:rsidRPr="00E3787E">
        <w:rPr>
          <w:rFonts w:ascii="Times SUT" w:hAnsi="Times SUT" w:cs="Times SUT"/>
          <w:sz w:val="20"/>
        </w:rPr>
        <w:t xml:space="preserve"> Nõo Kam Urv Rõu, </w:t>
      </w:r>
      <w:r w:rsidRPr="00E3787E">
        <w:rPr>
          <w:rFonts w:ascii="Times SUT" w:hAnsi="Times SUT" w:cs="Times SUT"/>
          <w:i/>
          <w:sz w:val="20"/>
        </w:rPr>
        <w:t>kaeta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 Rõu; nud-part </w:t>
      </w:r>
      <w:r w:rsidRPr="00E3787E">
        <w:rPr>
          <w:rFonts w:ascii="Times SUT" w:hAnsi="Times SUT" w:cs="Times SUT"/>
          <w:i/>
          <w:sz w:val="20"/>
        </w:rPr>
        <w:t>`kaetunu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pilku heitma, silmama, ümberringi vaatama </w:t>
      </w:r>
      <w:r w:rsidRPr="00E3787E">
        <w:rPr>
          <w:rFonts w:ascii="Times SUT" w:hAnsi="Times SUT" w:cs="Times SUT"/>
          <w:i/>
          <w:sz w:val="20"/>
        </w:rPr>
        <w:t>`kaeten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tagasi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kaet miu poole nigu veedike ja läits minemä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`taade `kaetama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 xml:space="preserve">Herr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`kaetanu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sepäle `otsa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`kaeti kas tsiga om `ruuhvõst söögi vällä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söönü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jahu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`tõie, siss `kaetunu ka `määrtse omma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`kaeti külh, is näe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kedägi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`Kaeta no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vahel mäe otsast mu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kotu kah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kaehama, kaeskõlõma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ära tegema, nõiduma </w:t>
      </w:r>
      <w:r w:rsidRPr="00E3787E">
        <w:rPr>
          <w:rFonts w:ascii="Times SUT" w:hAnsi="Times SUT" w:cs="Times SUT"/>
          <w:i/>
          <w:sz w:val="20"/>
        </w:rPr>
        <w:t>sedä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`lehmä ei `kaetavet `kennigi ärä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kui laits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kõtust `valla ja mõni võõrass vanainemine `olli käenu, et vanainemine om latse ärä `kaetanu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Ta lammas olõsi nigu är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`kaetõdu, taa ei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taha inäp süvvä ei juvva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. Tõnõ kurja silmäga kaess,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`kaetas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Mu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lehm um är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`kaetõt kuis tä laudan likõss lätt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kadetsama, kadõhtama, kaehtama, kaestamma, kaetsema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kahelteme, kahetsema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kahetama, kahjatsema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kaehhutma, kaema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kaetlõma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-kaetav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varokaetav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kaetis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rohi</w:t>
      </w:r>
      <w:r w:rsidRPr="00E3787E">
        <w:rPr>
          <w:rFonts w:ascii="Times SUT" w:hAnsi="Times SUT" w:cs="Times SUT"/>
          <w:sz w:val="20"/>
        </w:rPr>
        <w:t xml:space="preserve"> nõmm-liivatee </w:t>
      </w:r>
      <w:r w:rsidRPr="00E3787E">
        <w:rPr>
          <w:rFonts w:ascii="Times SUT" w:hAnsi="Times SUT" w:cs="Times SUT"/>
          <w:i/>
          <w:sz w:val="20"/>
        </w:rPr>
        <w:t>kaetisrohi on mitme aiguse vasta</w:t>
      </w:r>
      <w:r w:rsidRPr="00E3787E">
        <w:rPr>
          <w:rFonts w:ascii="Times SUT" w:hAnsi="Times SUT" w:cs="Times SUT"/>
          <w:sz w:val="20"/>
        </w:rPr>
        <w:t xml:space="preserve"> Kad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kaetuse-, kaetus|rohi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kaetlõma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kaetlõma</w:t>
      </w:r>
      <w:r w:rsidRPr="00E3787E">
        <w:rPr>
          <w:rFonts w:ascii="Times SUT" w:hAnsi="Times SUT" w:cs="Times SUT"/>
          <w:sz w:val="20"/>
        </w:rPr>
        <w:t xml:space="preserve"> Lei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vaatama, pilku heitma </w:t>
      </w:r>
      <w:r w:rsidRPr="00E3787E">
        <w:rPr>
          <w:rFonts w:ascii="Times SUT" w:hAnsi="Times SUT" w:cs="Times SUT"/>
          <w:i/>
          <w:sz w:val="20"/>
        </w:rPr>
        <w:t>`kaetlõs pujast</w:t>
      </w:r>
      <w:r w:rsidRPr="00E3787E">
        <w:rPr>
          <w:rFonts w:ascii="Times SUT" w:hAnsi="Times SUT" w:cs="Times SUT"/>
          <w:sz w:val="20"/>
        </w:rPr>
        <w:t xml:space="preserve"> (pajast) </w:t>
      </w:r>
      <w:r w:rsidRPr="00E3787E">
        <w:rPr>
          <w:rFonts w:ascii="Times SUT" w:hAnsi="Times SUT" w:cs="Times SUT"/>
          <w:i/>
          <w:sz w:val="20"/>
        </w:rPr>
        <w:t>`ussõ</w:t>
      </w:r>
      <w:r w:rsidRPr="00E3787E">
        <w:rPr>
          <w:rFonts w:ascii="Times SUT" w:hAnsi="Times SUT" w:cs="Times SUT"/>
          <w:sz w:val="20"/>
        </w:rPr>
        <w:t xml:space="preserve"> Lei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ära tegema, nõiduma </w:t>
      </w:r>
      <w:r w:rsidRPr="00E3787E">
        <w:rPr>
          <w:rFonts w:ascii="Times SUT" w:hAnsi="Times SUT" w:cs="Times SUT"/>
          <w:i/>
          <w:sz w:val="20"/>
        </w:rPr>
        <w:t>mou `kaetlõv latsõ, sõss saab latsõlõ viga</w:t>
      </w:r>
      <w:r w:rsidRPr="00E3787E">
        <w:rPr>
          <w:rFonts w:ascii="Times SUT" w:hAnsi="Times SUT" w:cs="Times SUT"/>
          <w:sz w:val="20"/>
        </w:rPr>
        <w:t xml:space="preserve"> Lei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kaetsema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kaetsema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`kaetse|ma</w:t>
      </w:r>
      <w:r w:rsidRPr="00E3787E">
        <w:rPr>
          <w:rFonts w:ascii="Times SUT" w:hAnsi="Times SUT" w:cs="Times SUT"/>
          <w:sz w:val="20"/>
        </w:rPr>
        <w:t xml:space="preserve"> Kuu S L(</w:t>
      </w:r>
      <w:r w:rsidRPr="00E3787E">
        <w:rPr>
          <w:rFonts w:ascii="Times SUT" w:hAnsi="Times SUT" w:cs="Times SUT"/>
          <w:i/>
          <w:sz w:val="20"/>
        </w:rPr>
        <w:t>`kaetsõ-</w:t>
      </w:r>
      <w:r w:rsidRPr="00E3787E">
        <w:rPr>
          <w:rFonts w:ascii="Times SUT" w:hAnsi="Times SUT" w:cs="Times SUT"/>
          <w:sz w:val="20"/>
        </w:rPr>
        <w:t xml:space="preserve"> Khn) Koe, </w:t>
      </w:r>
      <w:r w:rsidRPr="00E3787E">
        <w:rPr>
          <w:rFonts w:ascii="Times SUT" w:hAnsi="Times SUT" w:cs="Times SUT"/>
          <w:i/>
          <w:sz w:val="20"/>
        </w:rPr>
        <w:t>kaetse-</w:t>
      </w:r>
      <w:r w:rsidRPr="00E3787E">
        <w:rPr>
          <w:rFonts w:ascii="Times SUT" w:hAnsi="Times SUT" w:cs="Times SUT"/>
          <w:sz w:val="20"/>
        </w:rPr>
        <w:t xml:space="preserve"> JMd 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</w:t>
      </w:r>
      <w:r w:rsidRPr="00E3787E">
        <w:rPr>
          <w:rFonts w:ascii="Times SUT" w:hAnsi="Times SUT" w:cs="Times SUT"/>
          <w:sz w:val="20"/>
        </w:rPr>
        <w:t xml:space="preserve">kadestama </w:t>
      </w:r>
      <w:r w:rsidRPr="00E3787E">
        <w:rPr>
          <w:rFonts w:ascii="Times SUT" w:hAnsi="Times SUT" w:cs="Times SUT"/>
          <w:i/>
          <w:sz w:val="20"/>
        </w:rPr>
        <w:t xml:space="preserve">üks akab teist `kiusama, tahab ta loomad ää tappa, siis ta `kaetseb </w:t>
      </w:r>
      <w:r w:rsidRPr="00E3787E">
        <w:rPr>
          <w:rFonts w:ascii="Times SUT" w:hAnsi="Times SUT" w:cs="Times SUT"/>
          <w:sz w:val="20"/>
        </w:rPr>
        <w:t xml:space="preserve">Khk; </w:t>
      </w:r>
      <w:r w:rsidRPr="00E3787E">
        <w:rPr>
          <w:rFonts w:ascii="Times SUT" w:hAnsi="Times SUT" w:cs="Times SUT"/>
          <w:i/>
          <w:sz w:val="20"/>
        </w:rPr>
        <w:t>Jo täda kädagid ikka nönda `kaetses, ät tä `lahti `tehti</w:t>
      </w:r>
      <w:r w:rsidRPr="00E3787E">
        <w:rPr>
          <w:rFonts w:ascii="Times SUT" w:hAnsi="Times SUT" w:cs="Times SUT"/>
          <w:sz w:val="20"/>
        </w:rPr>
        <w:t xml:space="preserve"> [ametist] Jaa; </w:t>
      </w:r>
      <w:r w:rsidRPr="00E3787E">
        <w:rPr>
          <w:rFonts w:ascii="Times SUT" w:hAnsi="Times SUT" w:cs="Times SUT"/>
          <w:i/>
          <w:sz w:val="20"/>
        </w:rPr>
        <w:t>teina inimene `kaetseb teist, vaadab tige silmaga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Ää `kaetse, sool omal veel ilusam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ta kaetsõb mjõnd</w:t>
      </w:r>
      <w:r w:rsidRPr="00E3787E">
        <w:rPr>
          <w:rFonts w:ascii="Times SUT" w:hAnsi="Times SUT" w:cs="Times SUT"/>
          <w:sz w:val="20"/>
        </w:rPr>
        <w:t xml:space="preserve"> Khn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kurja silmaga vaatama, ära tegema </w:t>
      </w:r>
      <w:r w:rsidRPr="00E3787E">
        <w:rPr>
          <w:rFonts w:ascii="Times SUT" w:hAnsi="Times SUT" w:cs="Times SUT"/>
          <w:i/>
          <w:sz w:val="20"/>
        </w:rPr>
        <w:t>paha silmaga mõeus teese villa või looma `piale, `kaetses ää. kui `keegi `kaetses, akkas `loomi `kiitma, siis pidid teese loomad kiduraks `jääma, siis tuli vastata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sitta `sulle suhu, siis oli se mõeu `otsas</w:t>
      </w:r>
      <w:r w:rsidRPr="00E3787E">
        <w:rPr>
          <w:rFonts w:ascii="Times SUT" w:hAnsi="Times SUT" w:cs="Times SUT"/>
          <w:sz w:val="20"/>
        </w:rPr>
        <w:t xml:space="preserve"> Kul; </w:t>
      </w:r>
      <w:r w:rsidRPr="00E3787E">
        <w:rPr>
          <w:rFonts w:ascii="Times SUT" w:hAnsi="Times SUT" w:cs="Times SUT"/>
          <w:i/>
          <w:sz w:val="20"/>
        </w:rPr>
        <w:t>ta kaetseb mo `luoma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kül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so lehm on `ä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`rammus. `varsti jätab piima ää ja jääb lahjaks</w:t>
      </w:r>
      <w:r w:rsidRPr="00E3787E">
        <w:rPr>
          <w:rFonts w:ascii="Times SUT" w:hAnsi="Times SUT" w:cs="Times SUT"/>
          <w:sz w:val="20"/>
        </w:rPr>
        <w:t xml:space="preserve"> JMd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  <w:vertAlign w:val="superscript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kadetsama, kaetlõma, kahetama, kahetsema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kaetsema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`kaetsema</w:t>
      </w:r>
      <w:r w:rsidRPr="00E3787E">
        <w:rPr>
          <w:rFonts w:ascii="Times SUT" w:hAnsi="Times SUT" w:cs="Times SUT"/>
          <w:sz w:val="20"/>
        </w:rPr>
        <w:t xml:space="preserve"> kahetsema </w:t>
      </w:r>
      <w:r w:rsidRPr="00E3787E">
        <w:rPr>
          <w:rFonts w:ascii="Times SUT" w:hAnsi="Times SUT" w:cs="Times SUT"/>
          <w:i/>
          <w:sz w:val="20"/>
        </w:rPr>
        <w:t>mina pärast `kaetsesin, isa `oedis nad alles, aga mina lo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dsin ää</w:t>
      </w:r>
      <w:r w:rsidRPr="00E3787E">
        <w:rPr>
          <w:rFonts w:ascii="Times SUT" w:hAnsi="Times SUT" w:cs="Times SUT"/>
          <w:sz w:val="20"/>
        </w:rPr>
        <w:t xml:space="preserve"> HJn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kaetse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rohi</w:t>
      </w:r>
      <w:r w:rsidRPr="00E3787E">
        <w:rPr>
          <w:rFonts w:ascii="Times SUT" w:hAnsi="Times SUT" w:cs="Times SUT"/>
          <w:sz w:val="20"/>
        </w:rPr>
        <w:t xml:space="preserve"> nõmm-liivatee </w:t>
      </w:r>
      <w:r w:rsidRPr="00E3787E">
        <w:rPr>
          <w:rFonts w:ascii="Times SUT" w:hAnsi="Times SUT" w:cs="Times SUT"/>
          <w:i/>
          <w:sz w:val="20"/>
        </w:rPr>
        <w:t>`kaetse `rohtu `tuodi `ühtelugu kohe. `kaetserohu vett `kietasimma, kui on `luomad `allis vai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`kaetse rohud ja seda vett `kietada ja `andada `luomale</w:t>
      </w:r>
      <w:r w:rsidRPr="00E3787E">
        <w:rPr>
          <w:rFonts w:ascii="Times SUT" w:hAnsi="Times SUT" w:cs="Times SUT"/>
          <w:sz w:val="20"/>
        </w:rPr>
        <w:t xml:space="preserve"> [kui] </w:t>
      </w:r>
      <w:r w:rsidRPr="00E3787E">
        <w:rPr>
          <w:rFonts w:ascii="Times SUT" w:hAnsi="Times SUT" w:cs="Times SUT"/>
          <w:i/>
          <w:sz w:val="20"/>
        </w:rPr>
        <w:t>`teine inimine on `noiand sene `lehma</w:t>
      </w:r>
      <w:r w:rsidRPr="00E3787E">
        <w:rPr>
          <w:rFonts w:ascii="Times SUT" w:hAnsi="Times SUT" w:cs="Times SUT"/>
          <w:sz w:val="20"/>
        </w:rPr>
        <w:t xml:space="preserve"> VNg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kaetuse-, kaetus|rohi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kaetsuse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rohi</w:t>
      </w:r>
      <w:r w:rsidRPr="00E3787E">
        <w:rPr>
          <w:rFonts w:ascii="Times SUT" w:hAnsi="Times SUT" w:cs="Times SUT"/>
          <w:sz w:val="20"/>
        </w:rPr>
        <w:t xml:space="preserve"> (taim) – HJn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kaetuse-, kaetus|rohi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kaetuma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`kaetu|ma</w:t>
      </w:r>
      <w:r w:rsidRPr="00E3787E">
        <w:rPr>
          <w:rFonts w:ascii="Times SUT" w:hAnsi="Times SUT" w:cs="Times SUT"/>
          <w:sz w:val="20"/>
        </w:rPr>
        <w:t xml:space="preserve"> mõjuma </w:t>
      </w:r>
      <w:r w:rsidRPr="00E3787E">
        <w:rPr>
          <w:rFonts w:ascii="Times SUT" w:hAnsi="Times SUT" w:cs="Times SUT"/>
          <w:i/>
          <w:sz w:val="20"/>
        </w:rPr>
        <w:t>Odin küll `rohtu, vade ei sie `kaetund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kahetuma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kaetuma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pr </w:t>
      </w:r>
      <w:r w:rsidRPr="00E3787E">
        <w:rPr>
          <w:rFonts w:ascii="Times SUT" w:hAnsi="Times SUT" w:cs="Times SUT"/>
          <w:i/>
          <w:sz w:val="20"/>
        </w:rPr>
        <w:t>`kaetuss</w:t>
      </w:r>
      <w:r w:rsidRPr="00E3787E">
        <w:rPr>
          <w:rFonts w:ascii="Times SUT" w:hAnsi="Times SUT" w:cs="Times SUT"/>
          <w:sz w:val="20"/>
        </w:rPr>
        <w:t xml:space="preserve"> näima, tunduma </w:t>
      </w:r>
      <w:r w:rsidRPr="00E3787E">
        <w:rPr>
          <w:rFonts w:ascii="Times SUT" w:hAnsi="Times SUT" w:cs="Times SUT"/>
          <w:i/>
          <w:sz w:val="20"/>
        </w:rPr>
        <w:t>kae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kas olõi·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mitägi.</w:t>
      </w:r>
      <w:r w:rsidRPr="00E3787E">
        <w:rPr>
          <w:rFonts w:ascii="Times SUT" w:hAnsi="Times SUT" w:cs="Times SUT"/>
          <w:sz w:val="20"/>
        </w:rPr>
        <w:t xml:space="preserve"> (vastus:)</w:t>
      </w:r>
      <w:r w:rsidRPr="00E3787E">
        <w:rPr>
          <w:rFonts w:ascii="Times SUT" w:hAnsi="Times SUT" w:cs="Times SUT"/>
          <w:i/>
          <w:sz w:val="20"/>
        </w:rPr>
        <w:t xml:space="preserve"> ei, mullõ `kaetuss et olõ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i·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ketägi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kaetus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`kaetus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kaetu|s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Kad, </w:t>
      </w:r>
      <w:r w:rsidRPr="00E3787E">
        <w:rPr>
          <w:rFonts w:ascii="Times SUT" w:hAnsi="Times SUT" w:cs="Times SUT"/>
          <w:i/>
          <w:sz w:val="20"/>
        </w:rPr>
        <w:noBreakHyphen/>
        <w:t>ss</w:t>
      </w:r>
      <w:r w:rsidRPr="00E3787E">
        <w:rPr>
          <w:rFonts w:ascii="Times SUT" w:hAnsi="Times SUT" w:cs="Times SUT"/>
          <w:sz w:val="20"/>
        </w:rPr>
        <w:t xml:space="preserve"> Plv; pl </w:t>
      </w:r>
      <w:r w:rsidRPr="00E3787E">
        <w:rPr>
          <w:rFonts w:ascii="Times SUT" w:hAnsi="Times SUT" w:cs="Times SUT"/>
          <w:i/>
          <w:sz w:val="20"/>
        </w:rPr>
        <w:t>`kaetusõ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nõmm-liivatee </w:t>
      </w:r>
      <w:r w:rsidRPr="00E3787E">
        <w:rPr>
          <w:rFonts w:ascii="Times SUT" w:hAnsi="Times SUT" w:cs="Times SUT"/>
          <w:i/>
          <w:sz w:val="20"/>
        </w:rPr>
        <w:t>minu ema ikke vei meid `kaasa `jälle `kaetusi `korjama</w:t>
      </w:r>
      <w:r w:rsidRPr="00E3787E">
        <w:rPr>
          <w:rFonts w:ascii="Times SUT" w:hAnsi="Times SUT" w:cs="Times SUT"/>
          <w:sz w:val="20"/>
        </w:rPr>
        <w:t xml:space="preserve"> VNg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kaetuse-, kaetus|rohi, kaitus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kaetis </w:t>
      </w:r>
      <w:r w:rsidRPr="00E3787E">
        <w:rPr>
          <w:rFonts w:ascii="Times SUT" w:hAnsi="Times SUT" w:cs="Times SUT"/>
          <w:i/>
          <w:sz w:val="20"/>
        </w:rPr>
        <w:t>luomad on kaetuses</w:t>
      </w:r>
      <w:r w:rsidRPr="00E3787E">
        <w:rPr>
          <w:rFonts w:ascii="Times SUT" w:hAnsi="Times SUT" w:cs="Times SUT"/>
          <w:sz w:val="20"/>
        </w:rPr>
        <w:t xml:space="preserve"> Kad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pl silmad </w:t>
      </w:r>
      <w:r w:rsidRPr="00E3787E">
        <w:rPr>
          <w:rFonts w:ascii="Times SUT" w:hAnsi="Times SUT" w:cs="Times SUT"/>
          <w:i/>
          <w:sz w:val="20"/>
        </w:rPr>
        <w:t>`kaetuisi olõ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i·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`ütless kua jo nee ei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.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b/>
          <w:sz w:val="20"/>
        </w:rPr>
        <w:t>Ls</w:t>
      </w:r>
      <w:r w:rsidRPr="00E3787E">
        <w:rPr>
          <w:rFonts w:ascii="Times SUT" w:hAnsi="Times SUT" w:cs="Times SUT"/>
          <w:sz w:val="20"/>
        </w:rPr>
        <w:t xml:space="preserve"> varokaetuss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kaetuse-</w:t>
      </w:r>
      <w:r w:rsidRPr="00E3787E">
        <w:rPr>
          <w:rFonts w:ascii="Times SUT" w:hAnsi="Times SUT" w:cs="Times SUT"/>
          <w:b/>
          <w:sz w:val="20"/>
        </w:rPr>
        <w:t>, kaetus|rohi</w:t>
      </w:r>
      <w:r w:rsidRPr="00E3787E">
        <w:rPr>
          <w:rFonts w:ascii="Times SUT" w:hAnsi="Times SUT" w:cs="Times SUT"/>
          <w:sz w:val="20"/>
        </w:rPr>
        <w:t xml:space="preserve"> nõmm-liivatee </w:t>
      </w:r>
      <w:r w:rsidRPr="00E3787E">
        <w:rPr>
          <w:rFonts w:ascii="Times SUT" w:hAnsi="Times SUT" w:cs="Times SUT"/>
          <w:i/>
          <w:sz w:val="20"/>
        </w:rPr>
        <w:t>`kaetusrohud, mis `rannal `kasvasivad, `keideti `luomadelle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ku `lehmad tulivad `piima siis kohe `keideti `kaetuserohu vett `lehmadelle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Kui kodu `kaetus`rohtusi oli, `selle tied võis `põrsa `süömise `ulka `panna</w:t>
      </w:r>
      <w:r w:rsidRPr="00E3787E">
        <w:rPr>
          <w:rFonts w:ascii="Times SUT" w:hAnsi="Times SUT" w:cs="Times SUT"/>
          <w:sz w:val="20"/>
        </w:rPr>
        <w:t xml:space="preserve"> [kui oli kaetatud] IisR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kaetis-, kaetse</w:t>
      </w:r>
      <w:r w:rsidRPr="00E3787E">
        <w:rPr>
          <w:rFonts w:ascii="Times SUT" w:hAnsi="Times SUT" w:cs="Times SUT"/>
          <w:sz w:val="20"/>
        </w:rPr>
        <w:noBreakHyphen/>
        <w:t>, kaetsuse|rohi, kaetus, kaiptusrohi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kaev 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kaevu</w:t>
      </w:r>
      <w:r w:rsidRPr="00E3787E">
        <w:rPr>
          <w:rFonts w:ascii="Times SUT" w:hAnsi="Times SUT" w:cs="Times SUT"/>
          <w:sz w:val="20"/>
        </w:rPr>
        <w:t xml:space="preserve"> p </w:t>
      </w:r>
      <w:r w:rsidRPr="00E3787E">
        <w:rPr>
          <w:rFonts w:ascii="Times SUT" w:hAnsi="Times SUT" w:cs="Times SUT"/>
          <w:i/>
          <w:sz w:val="20"/>
        </w:rPr>
        <w:t>`kaevu</w:t>
      </w:r>
      <w:r w:rsidRPr="00E3787E">
        <w:rPr>
          <w:rFonts w:ascii="Times SUT" w:hAnsi="Times SUT" w:cs="Times SUT"/>
          <w:sz w:val="20"/>
        </w:rPr>
        <w:t xml:space="preserve"> LäLo(g </w:t>
      </w:r>
      <w:r w:rsidRPr="00E3787E">
        <w:rPr>
          <w:rFonts w:ascii="Times SUT" w:hAnsi="Times SUT" w:cs="Times SUT"/>
          <w:i/>
          <w:sz w:val="20"/>
        </w:rPr>
        <w:noBreakHyphen/>
        <w:t>o, kao</w:t>
      </w:r>
      <w:r w:rsidRPr="00E3787E">
        <w:rPr>
          <w:rFonts w:ascii="Times SUT" w:hAnsi="Times SUT" w:cs="Times SUT"/>
          <w:sz w:val="20"/>
        </w:rPr>
        <w:t xml:space="preserve"> LNg Rid) Pär Hää K(g </w:t>
      </w:r>
      <w:r w:rsidRPr="00E3787E">
        <w:rPr>
          <w:rFonts w:ascii="Times SUT" w:hAnsi="Times SUT" w:cs="Times SUT"/>
          <w:i/>
          <w:sz w:val="20"/>
        </w:rPr>
        <w:noBreakHyphen/>
        <w:t>o</w:t>
      </w:r>
      <w:r w:rsidRPr="00E3787E">
        <w:rPr>
          <w:rFonts w:ascii="Times SUT" w:hAnsi="Times SUT" w:cs="Times SUT"/>
          <w:sz w:val="20"/>
        </w:rPr>
        <w:t xml:space="preserve"> Ris Äks Lai KJn, </w:t>
      </w:r>
      <w:r w:rsidRPr="00E3787E">
        <w:rPr>
          <w:rFonts w:ascii="Times SUT" w:hAnsi="Times SUT" w:cs="Times SUT"/>
          <w:i/>
          <w:sz w:val="20"/>
        </w:rPr>
        <w:t>kao</w:t>
      </w:r>
      <w:r w:rsidRPr="00E3787E">
        <w:rPr>
          <w:rFonts w:ascii="Times SUT" w:hAnsi="Times SUT" w:cs="Times SUT"/>
          <w:sz w:val="20"/>
        </w:rPr>
        <w:t xml:space="preserve"> Nis Juu Tür Plt, </w:t>
      </w:r>
      <w:r w:rsidRPr="00E3787E">
        <w:rPr>
          <w:rFonts w:ascii="Times SUT" w:hAnsi="Times SUT" w:cs="Times SUT"/>
          <w:i/>
          <w:sz w:val="20"/>
        </w:rPr>
        <w:t>kaeu</w:t>
      </w:r>
      <w:r w:rsidRPr="00E3787E">
        <w:rPr>
          <w:rFonts w:ascii="Times SUT" w:hAnsi="Times SUT" w:cs="Times SUT"/>
          <w:sz w:val="20"/>
        </w:rPr>
        <w:t xml:space="preserve"> Jür Amb) I; </w:t>
      </w:r>
      <w:r w:rsidRPr="00E3787E">
        <w:rPr>
          <w:rFonts w:ascii="Times SUT" w:hAnsi="Times SUT" w:cs="Times SUT"/>
          <w:i/>
          <w:sz w:val="20"/>
        </w:rPr>
        <w:t>kae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kaju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kaeb</w:t>
      </w:r>
      <w:r w:rsidRPr="00E3787E">
        <w:rPr>
          <w:rFonts w:ascii="Times SUT" w:hAnsi="Times SUT" w:cs="Times SUT"/>
          <w:sz w:val="20"/>
        </w:rPr>
        <w:t xml:space="preserve"> Rap, g </w:t>
      </w:r>
      <w:r w:rsidRPr="00E3787E">
        <w:rPr>
          <w:rFonts w:ascii="Times SUT" w:hAnsi="Times SUT" w:cs="Times SUT"/>
          <w:i/>
          <w:sz w:val="20"/>
        </w:rPr>
        <w:t>kaevo, kao</w:t>
      </w:r>
      <w:r w:rsidRPr="00E3787E">
        <w:rPr>
          <w:rFonts w:ascii="Times SUT" w:hAnsi="Times SUT" w:cs="Times SUT"/>
          <w:sz w:val="20"/>
        </w:rPr>
        <w:t xml:space="preserve"> LäLo, </w:t>
      </w:r>
      <w:r w:rsidRPr="00E3787E">
        <w:rPr>
          <w:rFonts w:ascii="Times SUT" w:hAnsi="Times SUT" w:cs="Times SUT"/>
          <w:i/>
          <w:sz w:val="20"/>
        </w:rPr>
        <w:t>kaebu, kao</w:t>
      </w:r>
      <w:r w:rsidRPr="00E3787E">
        <w:rPr>
          <w:rFonts w:ascii="Times SUT" w:hAnsi="Times SUT" w:cs="Times SUT"/>
          <w:sz w:val="20"/>
        </w:rPr>
        <w:t xml:space="preserve"> Mih Nis; </w:t>
      </w:r>
      <w:r w:rsidRPr="00E3787E">
        <w:rPr>
          <w:rFonts w:ascii="Times SUT" w:hAnsi="Times SUT" w:cs="Times SUT"/>
          <w:i/>
          <w:sz w:val="20"/>
        </w:rPr>
        <w:t>kaiv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kaevu</w:t>
      </w:r>
      <w:r w:rsidRPr="00E3787E">
        <w:rPr>
          <w:rFonts w:ascii="Times SUT" w:hAnsi="Times SUT" w:cs="Times SUT"/>
          <w:sz w:val="20"/>
        </w:rPr>
        <w:t xml:space="preserve"> MMg T(</w:t>
      </w:r>
      <w:r w:rsidRPr="00E3787E">
        <w:rPr>
          <w:rFonts w:ascii="Times SUT" w:hAnsi="Times SUT" w:cs="Times SUT"/>
          <w:i/>
          <w:sz w:val="20"/>
        </w:rPr>
        <w:t>kaivu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noBreakHyphen/>
        <w:t>o</w:t>
      </w:r>
      <w:r w:rsidRPr="00E3787E">
        <w:rPr>
          <w:rFonts w:ascii="Times SUT" w:hAnsi="Times SUT" w:cs="Times SUT"/>
          <w:sz w:val="20"/>
        </w:rPr>
        <w:t xml:space="preserve"> KodT Võn [</w:t>
      </w:r>
      <w:r w:rsidRPr="00E3787E">
        <w:rPr>
          <w:rFonts w:ascii="Times SUT" w:hAnsi="Times SUT" w:cs="Times SUT"/>
          <w:i/>
          <w:sz w:val="20"/>
        </w:rPr>
        <w:t>ka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>)</w:t>
      </w:r>
      <w:r w:rsidR="00E3787E" w:rsidRPr="00E3787E">
        <w:rPr>
          <w:rFonts w:ascii="Times SUT" w:hAnsi="Times SUT" w:cs="Times SUT"/>
          <w:i/>
          <w:sz w:val="20"/>
        </w:rPr>
        <w:t>v́</w:t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sz w:val="20"/>
        </w:rPr>
        <w:t xml:space="preserve">] Kam), g </w:t>
      </w:r>
      <w:r w:rsidRPr="00E3787E">
        <w:rPr>
          <w:rFonts w:ascii="Times SUT" w:hAnsi="Times SUT" w:cs="Times SUT"/>
          <w:i/>
          <w:sz w:val="20"/>
        </w:rPr>
        <w:t>kajo, kaeo</w:t>
      </w:r>
      <w:r w:rsidRPr="00E3787E">
        <w:rPr>
          <w:rFonts w:ascii="Times SUT" w:hAnsi="Times SUT" w:cs="Times SUT"/>
          <w:sz w:val="20"/>
        </w:rPr>
        <w:t xml:space="preserve"> Kam </w:t>
      </w:r>
      <w:r w:rsidRPr="00E3787E">
        <w:rPr>
          <w:rFonts w:ascii="Times SUT" w:hAnsi="Times SUT" w:cs="Times SUT"/>
          <w:sz w:val="20"/>
        </w:rPr>
        <w:fldChar w:fldCharType="begin"/>
      </w:r>
      <w:r w:rsidRPr="00E3787E">
        <w:rPr>
          <w:rFonts w:ascii="Times SUT" w:hAnsi="Times SUT" w:cs="Times SUT"/>
          <w:sz w:val="20"/>
        </w:rPr>
        <w:instrText xml:space="preserve">  </w:instrText>
      </w:r>
      <w:r w:rsidRPr="00E3787E">
        <w:rPr>
          <w:rFonts w:ascii="Times SUT" w:hAnsi="Times SUT" w:cs="Times SUT"/>
          <w:sz w:val="20"/>
        </w:rPr>
        <w:fldChar w:fldCharType="end"/>
      </w:r>
      <w:r w:rsidRPr="00E3787E">
        <w:rPr>
          <w:rFonts w:ascii="Times SUT" w:hAnsi="Times SUT" w:cs="Times SUT"/>
          <w:sz w:val="20"/>
        </w:rPr>
        <w:t>San(</w:t>
      </w:r>
      <w:r w:rsidRPr="00E3787E">
        <w:rPr>
          <w:rFonts w:ascii="Times SUT" w:hAnsi="Times SUT" w:cs="Times SUT"/>
          <w:i/>
          <w:sz w:val="20"/>
        </w:rPr>
        <w:t>kao</w:t>
      </w:r>
      <w:r w:rsidRPr="00E3787E">
        <w:rPr>
          <w:rFonts w:ascii="Times SUT" w:hAnsi="Times SUT" w:cs="Times SUT"/>
          <w:sz w:val="20"/>
        </w:rPr>
        <w:t xml:space="preserve">), g </w:t>
      </w:r>
      <w:r w:rsidRPr="00E3787E">
        <w:rPr>
          <w:rFonts w:ascii="Times SUT" w:hAnsi="Times SUT" w:cs="Times SUT"/>
          <w:i/>
          <w:sz w:val="20"/>
        </w:rPr>
        <w:t>kaeu</w:t>
      </w:r>
      <w:r w:rsidRPr="00E3787E">
        <w:rPr>
          <w:rFonts w:ascii="Times SUT" w:hAnsi="Times SUT" w:cs="Times SUT"/>
          <w:sz w:val="20"/>
        </w:rPr>
        <w:t xml:space="preserve"> Kam Ote,  g </w:t>
      </w:r>
      <w:r w:rsidRPr="00E3787E">
        <w:rPr>
          <w:rFonts w:ascii="Times SUT" w:hAnsi="Times SUT" w:cs="Times SUT"/>
          <w:i/>
          <w:sz w:val="20"/>
        </w:rPr>
        <w:t>kao</w:t>
      </w:r>
      <w:r w:rsidRPr="00E3787E">
        <w:rPr>
          <w:rFonts w:ascii="Times SUT" w:hAnsi="Times SUT" w:cs="Times SUT"/>
          <w:sz w:val="20"/>
        </w:rPr>
        <w:t xml:space="preserve"> V(</w:t>
      </w:r>
      <w:r w:rsidRPr="00E3787E">
        <w:rPr>
          <w:rFonts w:ascii="Times SUT" w:hAnsi="Times SUT" w:cs="Times SUT"/>
          <w:i/>
          <w:sz w:val="20"/>
        </w:rPr>
        <w:t>kaib</w:t>
      </w:r>
      <w:r w:rsidRPr="00E3787E">
        <w:rPr>
          <w:rFonts w:ascii="Times SUT" w:hAnsi="Times SUT" w:cs="Times SUT"/>
          <w:sz w:val="20"/>
        </w:rPr>
        <w:t xml:space="preserve"> Lut Kra; g </w:t>
      </w:r>
      <w:r w:rsidRPr="00E3787E">
        <w:rPr>
          <w:rFonts w:ascii="Times SUT" w:hAnsi="Times SUT" w:cs="Times SUT"/>
          <w:i/>
          <w:sz w:val="20"/>
        </w:rPr>
        <w:t>kaivo</w:t>
      </w:r>
      <w:r w:rsidRPr="00E3787E">
        <w:rPr>
          <w:rFonts w:ascii="Times SUT" w:hAnsi="Times SUT" w:cs="Times SUT"/>
          <w:sz w:val="20"/>
        </w:rPr>
        <w:t xml:space="preserve"> Urv VId, </w:t>
      </w:r>
      <w:r w:rsidRPr="00E3787E">
        <w:rPr>
          <w:rFonts w:ascii="Times SUT" w:hAnsi="Times SUT" w:cs="Times SUT"/>
          <w:i/>
          <w:sz w:val="20"/>
        </w:rPr>
        <w:t>kaa</w:t>
      </w:r>
      <w:r w:rsidR="00E3787E" w:rsidRPr="00E3787E">
        <w:rPr>
          <w:rFonts w:ascii="Times SUT" w:hAnsi="Times SUT" w:cs="Times SUT"/>
          <w:i/>
          <w:sz w:val="20"/>
        </w:rPr>
        <w:t>v́</w:t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sz w:val="20"/>
        </w:rPr>
        <w:t xml:space="preserve"> Plv Räp, </w:t>
      </w:r>
      <w:r w:rsidRPr="00E3787E">
        <w:rPr>
          <w:rFonts w:ascii="Times SUT" w:hAnsi="Times SUT" w:cs="Times SUT"/>
          <w:i/>
          <w:sz w:val="20"/>
        </w:rPr>
        <w:t>kau</w:t>
      </w:r>
      <w:r w:rsidRPr="00E3787E">
        <w:rPr>
          <w:rFonts w:ascii="Times SUT" w:hAnsi="Times SUT" w:cs="Times SUT"/>
          <w:sz w:val="20"/>
        </w:rPr>
        <w:t xml:space="preserve"> Har, </w:t>
      </w:r>
      <w:r w:rsidRPr="00E3787E">
        <w:rPr>
          <w:rFonts w:ascii="Times SUT" w:hAnsi="Times SUT" w:cs="Times SUT"/>
          <w:i/>
          <w:sz w:val="20"/>
        </w:rPr>
        <w:t>kajo</w:t>
      </w:r>
      <w:r w:rsidRPr="00E3787E">
        <w:rPr>
          <w:rFonts w:ascii="Times SUT" w:hAnsi="Times SUT" w:cs="Times SUT"/>
          <w:sz w:val="20"/>
        </w:rPr>
        <w:t xml:space="preserve"> Vas, </w:t>
      </w:r>
      <w:r w:rsidRPr="00E3787E">
        <w:rPr>
          <w:rFonts w:ascii="Times SUT" w:hAnsi="Times SUT" w:cs="Times SUT"/>
          <w:i/>
          <w:sz w:val="20"/>
        </w:rPr>
        <w:t>kaeo</w:t>
      </w:r>
      <w:r w:rsidRPr="00E3787E">
        <w:rPr>
          <w:rFonts w:ascii="Times SUT" w:hAnsi="Times SUT" w:cs="Times SUT"/>
          <w:sz w:val="20"/>
        </w:rPr>
        <w:t xml:space="preserve"> Se), p </w:t>
      </w:r>
      <w:r w:rsidRPr="00E3787E">
        <w:rPr>
          <w:rFonts w:ascii="Times SUT" w:hAnsi="Times SUT" w:cs="Times SUT"/>
          <w:i/>
          <w:sz w:val="20"/>
        </w:rPr>
        <w:t>`kaivu</w:t>
      </w:r>
      <w:r w:rsidRPr="00E3787E">
        <w:rPr>
          <w:rFonts w:ascii="Times SUT" w:hAnsi="Times SUT" w:cs="Times SUT"/>
          <w:sz w:val="20"/>
        </w:rPr>
        <w:t xml:space="preserve"> T Urv Har(</w:t>
      </w:r>
      <w:r w:rsidRPr="00E3787E">
        <w:rPr>
          <w:rFonts w:ascii="Times SUT" w:hAnsi="Times SUT" w:cs="Times SUT"/>
          <w:i/>
          <w:sz w:val="20"/>
        </w:rPr>
        <w:t>`kaiva</w:t>
      </w:r>
      <w:r w:rsidRPr="00E3787E">
        <w:rPr>
          <w:rFonts w:ascii="Times SUT" w:hAnsi="Times SUT" w:cs="Times SUT"/>
          <w:sz w:val="20"/>
        </w:rPr>
        <w:t>) Rõu Lut(</w:t>
      </w:r>
      <w:r w:rsidRPr="00E3787E">
        <w:rPr>
          <w:rFonts w:ascii="Times SUT" w:hAnsi="Times SUT" w:cs="Times SUT"/>
          <w:i/>
          <w:sz w:val="20"/>
        </w:rPr>
        <w:t>`kaibu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`kaivo</w:t>
      </w:r>
      <w:r w:rsidRPr="00E3787E">
        <w:rPr>
          <w:rFonts w:ascii="Times SUT" w:hAnsi="Times SUT" w:cs="Times SUT"/>
          <w:sz w:val="20"/>
        </w:rPr>
        <w:t xml:space="preserve"> VId; </w:t>
      </w:r>
      <w:r w:rsidRPr="00E3787E">
        <w:rPr>
          <w:rFonts w:ascii="Times SUT" w:hAnsi="Times SUT" w:cs="Times SUT"/>
          <w:i/>
          <w:sz w:val="20"/>
        </w:rPr>
        <w:t>kaiv</w:t>
      </w:r>
      <w:r w:rsidRPr="00E3787E">
        <w:rPr>
          <w:rFonts w:ascii="Times SUT" w:hAnsi="Times SUT" w:cs="Times SUT"/>
          <w:sz w:val="20"/>
        </w:rPr>
        <w:t xml:space="preserve"> g, p </w:t>
      </w:r>
      <w:r w:rsidRPr="00E3787E">
        <w:rPr>
          <w:rFonts w:ascii="Times SUT" w:hAnsi="Times SUT" w:cs="Times SUT"/>
          <w:i/>
          <w:sz w:val="20"/>
        </w:rPr>
        <w:t>`kaivu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i/>
          <w:sz w:val="20"/>
        </w:rPr>
        <w:t>kaev</w:t>
      </w:r>
      <w:r w:rsidRPr="00E3787E">
        <w:rPr>
          <w:rFonts w:ascii="Times SUT" w:hAnsi="Times SUT" w:cs="Times SUT"/>
          <w:sz w:val="20"/>
        </w:rPr>
        <w:t xml:space="preserve"> Kuu VNg, g </w:t>
      </w:r>
      <w:r w:rsidRPr="00E3787E">
        <w:rPr>
          <w:rFonts w:ascii="Times SUT" w:hAnsi="Times SUT" w:cs="Times SUT"/>
          <w:i/>
          <w:sz w:val="20"/>
        </w:rPr>
        <w:t>`kaevu</w:t>
      </w:r>
      <w:r w:rsidRPr="00E3787E">
        <w:rPr>
          <w:rFonts w:ascii="Times SUT" w:hAnsi="Times SUT" w:cs="Times SUT"/>
          <w:sz w:val="20"/>
        </w:rPr>
        <w:t xml:space="preserve"> Jõe Kuu Hlj; n </w:t>
      </w:r>
      <w:r w:rsidRPr="00E3787E">
        <w:rPr>
          <w:rFonts w:ascii="Times SUT" w:hAnsi="Times SUT" w:cs="Times SUT"/>
          <w:i/>
          <w:sz w:val="20"/>
        </w:rPr>
        <w:t>`kaivu</w:t>
      </w:r>
      <w:r w:rsidRPr="00E3787E">
        <w:rPr>
          <w:rFonts w:ascii="Times SUT" w:hAnsi="Times SUT" w:cs="Times SUT"/>
          <w:sz w:val="20"/>
        </w:rPr>
        <w:t xml:space="preserve"> VNg; g, p </w:t>
      </w:r>
      <w:r w:rsidRPr="00E3787E">
        <w:rPr>
          <w:rFonts w:ascii="Times SUT" w:hAnsi="Times SUT" w:cs="Times SUT"/>
          <w:i/>
          <w:sz w:val="20"/>
        </w:rPr>
        <w:t>`kaivo</w:t>
      </w:r>
      <w:r w:rsidRPr="00E3787E">
        <w:rPr>
          <w:rFonts w:ascii="Times SUT" w:hAnsi="Times SUT" w:cs="Times SUT"/>
          <w:sz w:val="20"/>
        </w:rPr>
        <w:t xml:space="preserve"> Lüg Jõh; n, g, p </w:t>
      </w:r>
      <w:r w:rsidRPr="00E3787E">
        <w:rPr>
          <w:rFonts w:ascii="Times SUT" w:hAnsi="Times SUT" w:cs="Times SUT"/>
          <w:i/>
          <w:sz w:val="20"/>
        </w:rPr>
        <w:t>`kaivo</w:t>
      </w:r>
      <w:r w:rsidRPr="00E3787E">
        <w:rPr>
          <w:rFonts w:ascii="Times SUT" w:hAnsi="Times SUT" w:cs="Times SUT"/>
          <w:sz w:val="20"/>
        </w:rPr>
        <w:t xml:space="preserve"> Vai)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kaev </w:t>
      </w:r>
      <w:r w:rsidRPr="00E3787E">
        <w:rPr>
          <w:rFonts w:ascii="Times SUT" w:hAnsi="Times SUT" w:cs="Times SUT"/>
          <w:i/>
          <w:sz w:val="20"/>
        </w:rPr>
        <w:t>`kaevu `malgad on `kaevul peal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Oda `justku `kaevust kohe</w:t>
      </w:r>
      <w:r w:rsidRPr="00E3787E">
        <w:rPr>
          <w:rFonts w:ascii="Times SUT" w:hAnsi="Times SUT" w:cs="Times SUT"/>
          <w:sz w:val="20"/>
        </w:rPr>
        <w:t xml:space="preserve"> (kui meres pole kala) Kuu; </w:t>
      </w:r>
      <w:r w:rsidRPr="00E3787E">
        <w:rPr>
          <w:rFonts w:ascii="Times SUT" w:hAnsi="Times SUT" w:cs="Times SUT"/>
          <w:i/>
          <w:sz w:val="20"/>
        </w:rPr>
        <w:t>tuob `kaivust `keido vett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`trulliga, rattaga kaiv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omale ei `viitsi `kaivo `kaiva, siis mei `kaivost `kanda vett</w:t>
      </w:r>
      <w:r w:rsidRPr="00E3787E">
        <w:rPr>
          <w:rFonts w:ascii="Times SUT" w:hAnsi="Times SUT" w:cs="Times SUT"/>
          <w:sz w:val="20"/>
        </w:rPr>
        <w:t xml:space="preserve">;  </w:t>
      </w:r>
      <w:r w:rsidRPr="00E3787E">
        <w:rPr>
          <w:rFonts w:ascii="Times SUT" w:hAnsi="Times SUT" w:cs="Times SUT"/>
          <w:i/>
          <w:sz w:val="20"/>
        </w:rPr>
        <w:t>`tuoverpuu on `puolest ja `kaivu`kouku on `vuorust</w:t>
      </w:r>
      <w:r w:rsidRPr="00E3787E">
        <w:rPr>
          <w:rFonts w:ascii="Times SUT" w:hAnsi="Times SUT" w:cs="Times SUT"/>
          <w:sz w:val="20"/>
        </w:rPr>
        <w:t xml:space="preserve"> (öeldi pulmas noorikule) Vai; </w:t>
      </w:r>
      <w:r w:rsidRPr="00E3787E">
        <w:rPr>
          <w:rFonts w:ascii="Times SUT" w:hAnsi="Times SUT" w:cs="Times SUT"/>
          <w:i/>
          <w:sz w:val="20"/>
        </w:rPr>
        <w:t>kao jung on 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gi peal, jungaga kaev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kao krook</w:t>
      </w:r>
      <w:r w:rsidRPr="00E3787E">
        <w:rPr>
          <w:rFonts w:ascii="Times SUT" w:hAnsi="Times SUT" w:cs="Times SUT"/>
          <w:sz w:val="20"/>
        </w:rPr>
        <w:t xml:space="preserve"> LNg; </w:t>
      </w:r>
      <w:r w:rsidRPr="00E3787E">
        <w:rPr>
          <w:rFonts w:ascii="Times SUT" w:hAnsi="Times SUT" w:cs="Times SUT"/>
          <w:i/>
          <w:sz w:val="20"/>
        </w:rPr>
        <w:t>`enne käisime ikke `mitme vaemoga `kaevu `ruokimas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`õues on kaeb. kaebu ämmer</w:t>
      </w:r>
      <w:r w:rsidRPr="00E3787E">
        <w:rPr>
          <w:rFonts w:ascii="Times SUT" w:hAnsi="Times SUT" w:cs="Times SUT"/>
          <w:sz w:val="20"/>
        </w:rPr>
        <w:t xml:space="preserve"> Nis; </w:t>
      </w:r>
      <w:r w:rsidRPr="00E3787E">
        <w:rPr>
          <w:rFonts w:ascii="Times SUT" w:hAnsi="Times SUT" w:cs="Times SUT"/>
          <w:i/>
          <w:sz w:val="20"/>
        </w:rPr>
        <w:t>`käidi sii `jootmas `teisu</w:t>
      </w:r>
      <w:r w:rsidRPr="00E3787E">
        <w:rPr>
          <w:rFonts w:ascii="Times SUT" w:hAnsi="Times SUT" w:cs="Times SUT"/>
          <w:sz w:val="20"/>
        </w:rPr>
        <w:t xml:space="preserve"> (härgi),</w:t>
      </w:r>
      <w:r w:rsidRPr="00E3787E">
        <w:rPr>
          <w:rFonts w:ascii="Times SUT" w:hAnsi="Times SUT" w:cs="Times SUT"/>
          <w:i/>
          <w:sz w:val="20"/>
        </w:rPr>
        <w:t xml:space="preserve"> meie kaevu `ääres. meil oli siis sii all teene kaev, `lahtine kaev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kooguga või jungaga kaeb</w:t>
      </w:r>
      <w:r w:rsidRPr="00E3787E">
        <w:rPr>
          <w:rFonts w:ascii="Times SUT" w:hAnsi="Times SUT" w:cs="Times SUT"/>
          <w:sz w:val="20"/>
        </w:rPr>
        <w:t xml:space="preserve"> Rap; </w:t>
      </w:r>
      <w:r w:rsidRPr="00E3787E">
        <w:rPr>
          <w:rFonts w:ascii="Times SUT" w:hAnsi="Times SUT" w:cs="Times SUT"/>
          <w:i/>
          <w:sz w:val="20"/>
        </w:rPr>
        <w:t>`kallab `alla nagu `kaevu</w:t>
      </w:r>
      <w:r w:rsidRPr="00E3787E">
        <w:rPr>
          <w:rFonts w:ascii="Times SUT" w:hAnsi="Times SUT" w:cs="Times SUT"/>
          <w:sz w:val="20"/>
        </w:rPr>
        <w:t xml:space="preserve"> (joob palju) Juu; </w:t>
      </w:r>
      <w:r w:rsidRPr="00E3787E">
        <w:rPr>
          <w:rFonts w:ascii="Times SUT" w:hAnsi="Times SUT" w:cs="Times SUT"/>
          <w:i/>
          <w:sz w:val="20"/>
        </w:rPr>
        <w:t xml:space="preserve"> vanal aal olid kuoguga kaevud, nüid on vändaga kaevud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näkk `kaevus</w:t>
      </w:r>
      <w:r w:rsidRPr="00E3787E">
        <w:rPr>
          <w:rFonts w:ascii="Times SUT" w:hAnsi="Times SUT" w:cs="Times SUT"/>
          <w:sz w:val="20"/>
        </w:rPr>
        <w:t xml:space="preserve"> Tür; </w:t>
      </w:r>
      <w:r w:rsidRPr="00E3787E">
        <w:rPr>
          <w:rFonts w:ascii="Times SUT" w:hAnsi="Times SUT" w:cs="Times SUT"/>
          <w:i/>
          <w:sz w:val="20"/>
        </w:rPr>
        <w:t>vana kaevutark käis, si `näitas ärä kos `kõsta kaev tuleb `kaeva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kaevo sammas, selle siden link, lingi õtsan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k, kuagu õtsan konks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kui kaevus vesi `õtsa suab tuleb kõhe sadu </w:t>
      </w:r>
      <w:r w:rsidRPr="00E3787E">
        <w:rPr>
          <w:rFonts w:ascii="Times SUT" w:hAnsi="Times SUT" w:cs="Times SUT"/>
          <w:sz w:val="20"/>
        </w:rPr>
        <w:t>Kod;</w:t>
      </w:r>
      <w:r w:rsidRPr="00E3787E">
        <w:rPr>
          <w:rFonts w:ascii="Times SUT" w:hAnsi="Times SUT" w:cs="Times SUT"/>
          <w:i/>
          <w:sz w:val="20"/>
        </w:rPr>
        <w:t xml:space="preserve"> kui `uusi rakkid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puhastedi kaev ära</w:t>
      </w:r>
      <w:r w:rsidRPr="00E3787E">
        <w:rPr>
          <w:rFonts w:ascii="Times SUT" w:hAnsi="Times SUT" w:cs="Times SUT"/>
          <w:sz w:val="20"/>
        </w:rPr>
        <w:t xml:space="preserve"> Pal;</w:t>
      </w:r>
      <w:r w:rsidRPr="00E3787E">
        <w:rPr>
          <w:rFonts w:ascii="Times SUT" w:hAnsi="Times SUT" w:cs="Times SUT"/>
          <w:i/>
          <w:sz w:val="20"/>
        </w:rPr>
        <w:t xml:space="preserve"> meie kaiv on kolm `sü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dä maapinnast. tost om kaitskümme `aastat, kui siin nakati tegemä neid vändägä `kaivõ</w:t>
      </w:r>
      <w:r w:rsidRPr="00E3787E">
        <w:rPr>
          <w:rFonts w:ascii="Times SUT" w:hAnsi="Times SUT" w:cs="Times SUT"/>
          <w:sz w:val="20"/>
        </w:rPr>
        <w:t xml:space="preserve"> Ran; [vana-aasta ööl] </w:t>
      </w:r>
      <w:r w:rsidRPr="00E3787E">
        <w:rPr>
          <w:rFonts w:ascii="Times SUT" w:hAnsi="Times SUT" w:cs="Times SUT"/>
          <w:i/>
          <w:sz w:val="20"/>
        </w:rPr>
        <w:t>pühiti põrmand ärä ja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`pühkmet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di `vällä sinna kaevu lingu `alla</w:t>
      </w:r>
      <w:r w:rsidRPr="00E3787E">
        <w:rPr>
          <w:rFonts w:ascii="Times SUT" w:hAnsi="Times SUT" w:cs="Times SUT"/>
          <w:sz w:val="20"/>
        </w:rPr>
        <w:t xml:space="preserve"> TMr;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v́</w:t>
      </w:r>
      <w:r w:rsidRPr="00E3787E">
        <w:rPr>
          <w:rFonts w:ascii="Times SUT" w:hAnsi="Times SUT" w:cs="Times SUT"/>
          <w:i/>
          <w:sz w:val="20"/>
        </w:rPr>
        <w:t>o valdass</w:t>
      </w:r>
      <w:r w:rsidRPr="00E3787E">
        <w:rPr>
          <w:rFonts w:ascii="Times SUT" w:hAnsi="Times SUT" w:cs="Times SUT"/>
          <w:sz w:val="20"/>
        </w:rPr>
        <w:t xml:space="preserve"> Võn;</w:t>
      </w:r>
      <w:r w:rsidRPr="00E3787E">
        <w:rPr>
          <w:rFonts w:ascii="Times SUT" w:hAnsi="Times SUT" w:cs="Times SUT"/>
          <w:i/>
          <w:sz w:val="20"/>
        </w:rPr>
        <w:t xml:space="preserve"> kaon om nä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k, `minke kao mano, `hiusist võtt kinni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`tõmbass `õkva `kaivo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kaaluga kaiv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kao pääle ei `tohtev `istu, siss `saabõv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ikkõ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kaiv `l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di `vällä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~ `puhtass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pi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 puu om kao kaal,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mia vett `vällä võtt, om kaaluo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vanast olliva kõik kaivo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`valtaga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rattaga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 xml:space="preserve">Lina oll nii hää kasuno, et võtit ku kaavost </w:t>
      </w:r>
      <w:r w:rsidRPr="00E3787E">
        <w:rPr>
          <w:rFonts w:ascii="Times SUT" w:hAnsi="Times SUT" w:cs="Times SUT"/>
          <w:sz w:val="20"/>
        </w:rPr>
        <w:t xml:space="preserve">Räp;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k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küläh omma `valtaga kao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Ärä vanasse `kaevu `enne sülidä, kui uus viel `valmis ei ole. Neh `enne ei `maksa vana `sepra maha jättä, kui uut viel ei ole `valmis valadettud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`sitku ui `vanna `kaivo, jumma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t kui `vahtsõhe tulõ vesi</w:t>
      </w:r>
      <w:r w:rsidRPr="00E3787E">
        <w:rPr>
          <w:rFonts w:ascii="Times SUT" w:hAnsi="Times SUT" w:cs="Times SUT"/>
          <w:sz w:val="20"/>
        </w:rPr>
        <w:t xml:space="preserve"> Se | </w:t>
      </w:r>
      <w:r w:rsidRPr="00E3787E">
        <w:rPr>
          <w:rFonts w:ascii="Times SUT" w:hAnsi="Times SUT" w:cs="Times SUT"/>
          <w:i/>
          <w:sz w:val="20"/>
        </w:rPr>
        <w:t>taast kaivõst umma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kõik joonuva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(liiderlikust naisterahvast) Plv | </w:t>
      </w:r>
      <w:r w:rsidRPr="00E3787E">
        <w:rPr>
          <w:rFonts w:ascii="Times SUT" w:hAnsi="Times SUT" w:cs="Times SUT"/>
          <w:i/>
          <w:sz w:val="20"/>
        </w:rPr>
        <w:t>kali läheb `kaivo, on vesine noh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Jo `meie `kaivus vesi</w:t>
      </w:r>
      <w:r w:rsidRPr="00E3787E">
        <w:rPr>
          <w:rFonts w:ascii="Times SUT" w:hAnsi="Times SUT" w:cs="Times SUT"/>
          <w:sz w:val="20"/>
        </w:rPr>
        <w:t xml:space="preserve"> (lehm tuli lüpsma) Jõh;</w:t>
      </w:r>
      <w:r w:rsidRPr="00E3787E">
        <w:rPr>
          <w:rFonts w:ascii="Times SUT" w:hAnsi="Times SUT" w:cs="Times SUT"/>
          <w:i/>
          <w:sz w:val="20"/>
        </w:rPr>
        <w:t xml:space="preserve"> kaev oli pikkä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`jätku, vesi oli pikkä piimä `jätku</w:t>
      </w:r>
      <w:r w:rsidRPr="00E3787E">
        <w:rPr>
          <w:rFonts w:ascii="Times SUT" w:hAnsi="Times SUT" w:cs="Times SUT"/>
          <w:sz w:val="20"/>
        </w:rPr>
        <w:t xml:space="preserve"> Juu | </w:t>
      </w:r>
      <w:r w:rsidRPr="00E3787E">
        <w:rPr>
          <w:rFonts w:ascii="Times SUT" w:hAnsi="Times SUT" w:cs="Times SUT"/>
          <w:i/>
          <w:sz w:val="20"/>
        </w:rPr>
        <w:t>Siss enämb ei `mindä `kaivu tegeme ku juua tahetass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tõõsõlõ `kaivu, `auda `eita, esi sata `sisse</w:t>
      </w:r>
      <w:r w:rsidRPr="00E3787E">
        <w:rPr>
          <w:rFonts w:ascii="Times SUT" w:hAnsi="Times SUT" w:cs="Times SUT"/>
          <w:sz w:val="20"/>
        </w:rPr>
        <w:t xml:space="preserve"> Lei; </w:t>
      </w:r>
      <w:r w:rsidRPr="00E3787E">
        <w:rPr>
          <w:rFonts w:ascii="Times SUT" w:hAnsi="Times SUT" w:cs="Times SUT"/>
          <w:i/>
          <w:sz w:val="20"/>
        </w:rPr>
        <w:t>ädä aab ärja `kaevu, nä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aab 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külasse</w:t>
      </w:r>
      <w:r w:rsidRPr="00E3787E">
        <w:rPr>
          <w:rFonts w:ascii="Times SUT" w:hAnsi="Times SUT" w:cs="Times SUT"/>
          <w:sz w:val="20"/>
        </w:rPr>
        <w:t xml:space="preserve"> JMd | </w:t>
      </w:r>
      <w:r w:rsidRPr="00E3787E">
        <w:rPr>
          <w:rFonts w:ascii="Times SUT" w:hAnsi="Times SUT" w:cs="Times SUT"/>
          <w:i/>
          <w:sz w:val="20"/>
        </w:rPr>
        <w:t>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liina kaevust paar `kõrda vett joonu ja tollest lännugi nii `uhkess</w:t>
      </w:r>
      <w:r w:rsidRPr="00E3787E">
        <w:rPr>
          <w:rFonts w:ascii="Times SUT" w:hAnsi="Times SUT" w:cs="Times SUT"/>
          <w:sz w:val="20"/>
        </w:rPr>
        <w:t xml:space="preserve"> Ran | Ta otsib </w:t>
      </w:r>
      <w:r w:rsidRPr="00E3787E">
        <w:rPr>
          <w:rFonts w:ascii="Times SUT" w:hAnsi="Times SUT" w:cs="Times SUT"/>
          <w:i/>
          <w:sz w:val="20"/>
        </w:rPr>
        <w:t>kaevu</w:t>
      </w:r>
      <w:r w:rsidRPr="00E3787E">
        <w:rPr>
          <w:rFonts w:ascii="Times SUT" w:hAnsi="Times SUT" w:cs="Times SUT"/>
          <w:sz w:val="20"/>
        </w:rPr>
        <w:t xml:space="preserve"> kohta (tukub) Amb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kaju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kaevaja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`kaevaja</w:t>
      </w:r>
      <w:r w:rsidRPr="00E3787E">
        <w:rPr>
          <w:rFonts w:ascii="Times SUT" w:hAnsi="Times SUT" w:cs="Times SUT"/>
          <w:sz w:val="20"/>
        </w:rPr>
        <w:t xml:space="preserve"> Jäm(</w:t>
      </w:r>
      <w:r w:rsidRPr="00E3787E">
        <w:rPr>
          <w:rFonts w:ascii="Times SUT" w:hAnsi="Times SUT" w:cs="Times SUT"/>
          <w:i/>
          <w:sz w:val="20"/>
        </w:rPr>
        <w:t>`kaivie</w:t>
      </w:r>
      <w:r w:rsidRPr="00E3787E">
        <w:rPr>
          <w:rFonts w:ascii="Times SUT" w:hAnsi="Times SUT" w:cs="Times SUT"/>
          <w:sz w:val="20"/>
        </w:rPr>
        <w:t xml:space="preserve">) L K Trm, </w:t>
      </w:r>
      <w:r w:rsidRPr="00E3787E">
        <w:rPr>
          <w:rFonts w:ascii="Times SUT" w:hAnsi="Times SUT" w:cs="Times SUT"/>
          <w:i/>
          <w:sz w:val="20"/>
        </w:rPr>
        <w:t>`kaivaja</w:t>
      </w:r>
      <w:r w:rsidRPr="00E3787E">
        <w:rPr>
          <w:rFonts w:ascii="Times SUT" w:hAnsi="Times SUT" w:cs="Times SUT"/>
          <w:sz w:val="20"/>
        </w:rPr>
        <w:t xml:space="preserve"> Lüg Vai, </w:t>
      </w:r>
      <w:r w:rsidRPr="00E3787E">
        <w:rPr>
          <w:rFonts w:ascii="Times SUT" w:hAnsi="Times SUT" w:cs="Times SUT"/>
          <w:i/>
          <w:sz w:val="20"/>
        </w:rPr>
        <w:t>kaevaja</w:t>
      </w:r>
      <w:r w:rsidRPr="00E3787E">
        <w:rPr>
          <w:rFonts w:ascii="Times SUT" w:hAnsi="Times SUT" w:cs="Times SUT"/>
          <w:sz w:val="20"/>
        </w:rPr>
        <w:t xml:space="preserve"> Plt Hls, </w:t>
      </w:r>
      <w:r w:rsidRPr="00E3787E">
        <w:rPr>
          <w:rFonts w:ascii="Times SUT" w:hAnsi="Times SUT" w:cs="Times SUT"/>
          <w:i/>
          <w:sz w:val="20"/>
        </w:rPr>
        <w:t>`kaevja</w:t>
      </w:r>
      <w:r w:rsidRPr="00E3787E">
        <w:rPr>
          <w:rFonts w:ascii="Times SUT" w:hAnsi="Times SUT" w:cs="Times SUT"/>
          <w:sz w:val="20"/>
        </w:rPr>
        <w:t xml:space="preserve"> Mar Tõs Kod KJn(</w:t>
      </w:r>
      <w:r w:rsidRPr="00E3787E">
        <w:rPr>
          <w:rFonts w:ascii="Times SUT" w:hAnsi="Times SUT" w:cs="Times SUT"/>
          <w:i/>
          <w:sz w:val="20"/>
        </w:rPr>
        <w:t>kaevja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`kaeja</w:t>
      </w:r>
      <w:r w:rsidRPr="00E3787E">
        <w:rPr>
          <w:rFonts w:ascii="Times SUT" w:hAnsi="Times SUT" w:cs="Times SUT"/>
          <w:sz w:val="20"/>
        </w:rPr>
        <w:t xml:space="preserve"> Muh, </w:t>
      </w:r>
      <w:r w:rsidRPr="00E3787E">
        <w:rPr>
          <w:rFonts w:ascii="Times SUT" w:hAnsi="Times SUT" w:cs="Times SUT"/>
          <w:i/>
          <w:sz w:val="20"/>
        </w:rPr>
        <w:t>kaivja</w:t>
      </w:r>
      <w:r w:rsidRPr="00E3787E">
        <w:rPr>
          <w:rFonts w:ascii="Times SUT" w:hAnsi="Times SUT" w:cs="Times SUT"/>
          <w:sz w:val="20"/>
        </w:rPr>
        <w:t xml:space="preserve"> Trv, </w:t>
      </w:r>
      <w:r w:rsidRPr="00E3787E">
        <w:rPr>
          <w:rFonts w:ascii="Times SUT" w:hAnsi="Times SUT" w:cs="Times SUT"/>
          <w:i/>
          <w:sz w:val="20"/>
        </w:rPr>
        <w:t>`kaibja</w:t>
      </w:r>
      <w:r w:rsidRPr="00E3787E">
        <w:rPr>
          <w:rFonts w:ascii="Times SUT" w:hAnsi="Times SUT" w:cs="Times SUT"/>
          <w:sz w:val="20"/>
        </w:rPr>
        <w:t xml:space="preserve"> V(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b́</w:t>
      </w:r>
      <w:r w:rsidRPr="00E3787E">
        <w:rPr>
          <w:rFonts w:ascii="Times SUT" w:hAnsi="Times SUT" w:cs="Times SUT"/>
          <w:i/>
          <w:sz w:val="20"/>
        </w:rPr>
        <w:t>-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`kaivja</w:t>
      </w:r>
      <w:r w:rsidRPr="00E3787E">
        <w:rPr>
          <w:rFonts w:ascii="Times SUT" w:hAnsi="Times SUT" w:cs="Times SUT"/>
          <w:sz w:val="20"/>
        </w:rPr>
        <w:t xml:space="preserve"> Plv Räp) </w:t>
      </w:r>
      <w:r w:rsidRPr="00E3787E">
        <w:rPr>
          <w:rFonts w:ascii="Times SUT" w:hAnsi="Times SUT" w:cs="Times SUT"/>
          <w:sz w:val="16"/>
        </w:rPr>
        <w:t>tgn</w:t>
      </w:r>
      <w:r w:rsidRPr="00E3787E">
        <w:rPr>
          <w:rFonts w:ascii="Times SUT" w:hAnsi="Times SUT" w:cs="Times SUT"/>
          <w:sz w:val="20"/>
        </w:rPr>
        <w:t xml:space="preserve"> &lt; kaevama || kartulivõtja </w:t>
      </w:r>
      <w:r w:rsidRPr="00E3787E">
        <w:rPr>
          <w:rFonts w:ascii="Times SUT" w:hAnsi="Times SUT" w:cs="Times SUT"/>
          <w:i/>
          <w:sz w:val="20"/>
        </w:rPr>
        <w:t>aja `tää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bä ar osa kartohkit üless, hummõ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 tulõva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`kaibja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. `kaibjit om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lo, kas jovvat ütsi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kartohkit üless aia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`kaevama</w:t>
      </w:r>
      <w:r w:rsidRPr="00E3787E">
        <w:rPr>
          <w:rFonts w:ascii="Times SUT" w:hAnsi="Times SUT" w:cs="Times SUT"/>
          <w:sz w:val="20"/>
        </w:rPr>
        <w:t xml:space="preserve"> Jõe Kuu Hlj VNg eP Ote; </w:t>
      </w:r>
      <w:r w:rsidRPr="00E3787E">
        <w:rPr>
          <w:rFonts w:ascii="Times SUT" w:hAnsi="Times SUT" w:cs="Times SUT"/>
          <w:i/>
          <w:sz w:val="20"/>
        </w:rPr>
        <w:t>`kaiva|ma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maie</w:t>
      </w:r>
      <w:r w:rsidRPr="00E3787E">
        <w:rPr>
          <w:rFonts w:ascii="Times SUT" w:hAnsi="Times SUT" w:cs="Times SUT"/>
          <w:sz w:val="20"/>
        </w:rPr>
        <w:t xml:space="preserve"> Lüg) Vll Iis Kõp TMr Kam,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San(</w:t>
      </w:r>
      <w:r w:rsidRPr="00E3787E">
        <w:rPr>
          <w:rFonts w:ascii="Times SUT" w:hAnsi="Times SUT" w:cs="Times SUT"/>
          <w:i/>
          <w:sz w:val="20"/>
        </w:rPr>
        <w:t>`kae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); </w:t>
      </w:r>
      <w:r w:rsidRPr="00E3787E">
        <w:rPr>
          <w:rFonts w:ascii="Times SUT" w:hAnsi="Times SUT" w:cs="Times SUT"/>
          <w:i/>
          <w:sz w:val="20"/>
        </w:rPr>
        <w:t>`kaev|ma</w:t>
      </w:r>
      <w:r w:rsidRPr="00E3787E">
        <w:rPr>
          <w:rFonts w:ascii="Times SUT" w:hAnsi="Times SUT" w:cs="Times SUT"/>
          <w:sz w:val="20"/>
        </w:rPr>
        <w:t xml:space="preserve"> Han Var Tõs Khn/</w:t>
      </w:r>
      <w:r w:rsidRPr="00E3787E">
        <w:rPr>
          <w:rFonts w:ascii="Times SUT" w:hAnsi="Times SUT" w:cs="Times SUT"/>
          <w:i/>
          <w:sz w:val="20"/>
        </w:rPr>
        <w:t>`kaõ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/ Tor Trm Kod KJn, </w:t>
      </w:r>
      <w:r w:rsidRPr="00E3787E">
        <w:rPr>
          <w:rFonts w:ascii="Times SUT" w:hAnsi="Times SUT" w:cs="Times SUT"/>
          <w:i/>
          <w:sz w:val="20"/>
        </w:rPr>
        <w:t>`kaivma</w:t>
      </w:r>
      <w:r w:rsidRPr="00E3787E">
        <w:rPr>
          <w:rFonts w:ascii="Times SUT" w:hAnsi="Times SUT" w:cs="Times SUT"/>
          <w:sz w:val="20"/>
        </w:rPr>
        <w:t xml:space="preserve"> MMg Trv Võn Kam Kan VId; </w:t>
      </w:r>
      <w:r w:rsidRPr="00E3787E">
        <w:rPr>
          <w:rFonts w:ascii="Times SUT" w:hAnsi="Times SUT" w:cs="Times SUT"/>
          <w:i/>
          <w:sz w:val="20"/>
        </w:rPr>
        <w:t>`kaebama</w:t>
      </w:r>
      <w:r w:rsidRPr="00E3787E">
        <w:rPr>
          <w:rFonts w:ascii="Times SUT" w:hAnsi="Times SUT" w:cs="Times SUT"/>
          <w:sz w:val="20"/>
        </w:rPr>
        <w:t xml:space="preserve"> Ris, </w:t>
      </w:r>
      <w:r w:rsidRPr="00E3787E">
        <w:rPr>
          <w:rFonts w:ascii="Times SUT" w:hAnsi="Times SUT" w:cs="Times SUT"/>
          <w:i/>
          <w:sz w:val="20"/>
        </w:rPr>
        <w:t>`kaeb|ma</w:t>
      </w:r>
      <w:r w:rsidRPr="00E3787E">
        <w:rPr>
          <w:rFonts w:ascii="Times SUT" w:hAnsi="Times SUT" w:cs="Times SUT"/>
          <w:sz w:val="20"/>
        </w:rPr>
        <w:t xml:space="preserve"> Mar Vig(</w:t>
      </w:r>
      <w:r w:rsidRPr="00E3787E">
        <w:rPr>
          <w:rFonts w:ascii="Times SUT" w:hAnsi="Times SUT" w:cs="Times SUT"/>
          <w:i/>
          <w:sz w:val="20"/>
        </w:rPr>
        <w:t>kaeb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Mih Aud PJg Vän SJn, </w:t>
      </w:r>
      <w:r w:rsidRPr="00E3787E">
        <w:rPr>
          <w:rFonts w:ascii="Times SUT" w:hAnsi="Times SUT" w:cs="Times SUT"/>
          <w:i/>
          <w:sz w:val="20"/>
        </w:rPr>
        <w:t>`kaibma</w:t>
      </w:r>
      <w:r w:rsidRPr="00E3787E">
        <w:rPr>
          <w:rFonts w:ascii="Times SUT" w:hAnsi="Times SUT" w:cs="Times SUT"/>
          <w:sz w:val="20"/>
        </w:rPr>
        <w:t xml:space="preserve"> Nõo Võn San V(part </w:t>
      </w:r>
      <w:r w:rsidRPr="00E3787E">
        <w:rPr>
          <w:rFonts w:ascii="Times SUT" w:hAnsi="Times SUT" w:cs="Times SUT"/>
          <w:i/>
          <w:sz w:val="20"/>
        </w:rPr>
        <w:t>`kaibunu, kaavõt</w:t>
      </w:r>
      <w:r w:rsidRPr="00E3787E">
        <w:rPr>
          <w:rFonts w:ascii="Times SUT" w:hAnsi="Times SUT" w:cs="Times SUT"/>
          <w:sz w:val="20"/>
        </w:rPr>
        <w:t xml:space="preserve"> Har); </w:t>
      </w:r>
      <w:r w:rsidRPr="00E3787E">
        <w:rPr>
          <w:rFonts w:ascii="Times SUT" w:hAnsi="Times SUT" w:cs="Times SUT"/>
          <w:i/>
          <w:sz w:val="20"/>
        </w:rPr>
        <w:t>`kaevima</w:t>
      </w:r>
      <w:r w:rsidRPr="00E3787E">
        <w:rPr>
          <w:rFonts w:ascii="Times SUT" w:hAnsi="Times SUT" w:cs="Times SUT"/>
          <w:sz w:val="20"/>
        </w:rPr>
        <w:t xml:space="preserve"> Muh Tõs; </w:t>
      </w:r>
      <w:r w:rsidRPr="00E3787E">
        <w:rPr>
          <w:rFonts w:ascii="Times SUT" w:hAnsi="Times SUT" w:cs="Times SUT"/>
          <w:i/>
          <w:sz w:val="20"/>
        </w:rPr>
        <w:t>`kae|ma</w:t>
      </w:r>
      <w:r w:rsidRPr="00E3787E">
        <w:rPr>
          <w:rFonts w:ascii="Times SUT" w:hAnsi="Times SUT" w:cs="Times SUT"/>
          <w:sz w:val="20"/>
        </w:rPr>
        <w:t xml:space="preserve"> Khk Vll Jaa Pöi Muh, </w:t>
      </w:r>
      <w:r w:rsidRPr="00E3787E">
        <w:rPr>
          <w:rFonts w:ascii="Times SUT" w:hAnsi="Times SUT" w:cs="Times SUT"/>
          <w:i/>
          <w:sz w:val="20"/>
        </w:rPr>
        <w:noBreakHyphen/>
        <w:t>mma</w:t>
      </w:r>
      <w:r w:rsidRPr="00E3787E">
        <w:rPr>
          <w:rFonts w:ascii="Times SUT" w:hAnsi="Times SUT" w:cs="Times SUT"/>
          <w:sz w:val="20"/>
        </w:rPr>
        <w:t xml:space="preserve"> Khn Tor; da-inf </w:t>
      </w:r>
      <w:r w:rsidRPr="00E3787E">
        <w:rPr>
          <w:rFonts w:ascii="Times SUT" w:hAnsi="Times SUT" w:cs="Times SUT"/>
          <w:i/>
          <w:sz w:val="20"/>
        </w:rPr>
        <w:t>kaeva|ta</w:t>
      </w:r>
      <w:r w:rsidRPr="00E3787E">
        <w:rPr>
          <w:rFonts w:ascii="Times SUT" w:hAnsi="Times SUT" w:cs="Times SUT"/>
          <w:sz w:val="20"/>
        </w:rPr>
        <w:t xml:space="preserve"> S(</w:t>
      </w:r>
      <w:r w:rsidRPr="00E3787E">
        <w:rPr>
          <w:rFonts w:ascii="Times SUT" w:hAnsi="Times SUT" w:cs="Times SUT"/>
          <w:i/>
          <w:sz w:val="20"/>
        </w:rPr>
        <w:t>kaiva-</w:t>
      </w:r>
      <w:r w:rsidRPr="00E3787E">
        <w:rPr>
          <w:rFonts w:ascii="Times SUT" w:hAnsi="Times SUT" w:cs="Times SUT"/>
          <w:sz w:val="20"/>
        </w:rPr>
        <w:t xml:space="preserve"> Jäm Khk)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L, K I Ran Puh; </w:t>
      </w:r>
      <w:r w:rsidRPr="00E3787E">
        <w:rPr>
          <w:rFonts w:ascii="Times SUT" w:hAnsi="Times SUT" w:cs="Times SUT"/>
          <w:i/>
          <w:sz w:val="20"/>
        </w:rPr>
        <w:t>`kaevada</w:t>
      </w:r>
      <w:r w:rsidRPr="00E3787E">
        <w:rPr>
          <w:rFonts w:ascii="Times SUT" w:hAnsi="Times SUT" w:cs="Times SUT"/>
          <w:sz w:val="20"/>
        </w:rPr>
        <w:t xml:space="preserve"> Kuu IisR Jäm Khk Rei Khn Pär Juu Iis, </w:t>
      </w:r>
      <w:r w:rsidRPr="00E3787E">
        <w:rPr>
          <w:rFonts w:ascii="Times SUT" w:hAnsi="Times SUT" w:cs="Times SUT"/>
          <w:i/>
          <w:sz w:val="20"/>
        </w:rPr>
        <w:t>`kaev|da</w:t>
      </w:r>
      <w:r w:rsidRPr="00E3787E">
        <w:rPr>
          <w:rFonts w:ascii="Times SUT" w:hAnsi="Times SUT" w:cs="Times SUT"/>
          <w:sz w:val="20"/>
        </w:rPr>
        <w:t xml:space="preserve"> Vll(</w:t>
      </w:r>
      <w:r w:rsidRPr="00E3787E">
        <w:rPr>
          <w:rFonts w:ascii="Times SUT" w:hAnsi="Times SUT" w:cs="Times SUT"/>
          <w:i/>
          <w:sz w:val="20"/>
        </w:rPr>
        <w:t>`kaiv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Han, </w:t>
      </w:r>
      <w:r w:rsidRPr="00E3787E">
        <w:rPr>
          <w:rFonts w:ascii="Times SUT" w:hAnsi="Times SUT" w:cs="Times SUT"/>
          <w:i/>
          <w:sz w:val="20"/>
        </w:rPr>
        <w:t>kaevda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`kaeva</w:t>
      </w:r>
      <w:r w:rsidRPr="00E3787E">
        <w:rPr>
          <w:rFonts w:ascii="Times SUT" w:hAnsi="Times SUT" w:cs="Times SUT"/>
          <w:sz w:val="20"/>
        </w:rPr>
        <w:t xml:space="preserve"> Vll Pöi L(</w:t>
      </w:r>
      <w:r w:rsidRPr="00E3787E">
        <w:rPr>
          <w:rFonts w:ascii="Times SUT" w:hAnsi="Times SUT" w:cs="Times SUT"/>
          <w:i/>
          <w:sz w:val="20"/>
        </w:rPr>
        <w:t>`kaõva</w:t>
      </w:r>
      <w:r w:rsidRPr="00E3787E">
        <w:rPr>
          <w:rFonts w:ascii="Times SUT" w:hAnsi="Times SUT" w:cs="Times SUT"/>
          <w:sz w:val="20"/>
        </w:rPr>
        <w:t xml:space="preserve"> Khn) I KJn SJn; </w:t>
      </w:r>
      <w:r w:rsidRPr="00E3787E">
        <w:rPr>
          <w:rFonts w:ascii="Times SUT" w:hAnsi="Times SUT" w:cs="Times SUT"/>
          <w:i/>
          <w:sz w:val="20"/>
        </w:rPr>
        <w:t>`kaivada</w:t>
      </w:r>
      <w:r w:rsidRPr="00E3787E">
        <w:rPr>
          <w:rFonts w:ascii="Times SUT" w:hAnsi="Times SUT" w:cs="Times SUT"/>
          <w:sz w:val="20"/>
        </w:rPr>
        <w:t xml:space="preserve"> R Vll, </w:t>
      </w:r>
      <w:r w:rsidRPr="00E3787E">
        <w:rPr>
          <w:rFonts w:ascii="Times SUT" w:hAnsi="Times SUT" w:cs="Times SUT"/>
          <w:i/>
          <w:sz w:val="20"/>
        </w:rPr>
        <w:t>`kaiva</w:t>
      </w:r>
      <w:r w:rsidRPr="00E3787E">
        <w:rPr>
          <w:rFonts w:ascii="Times SUT" w:hAnsi="Times SUT" w:cs="Times SUT"/>
          <w:sz w:val="20"/>
        </w:rPr>
        <w:t xml:space="preserve"> Vai Kõp T Plv Vas, </w:t>
      </w:r>
      <w:r w:rsidRPr="00E3787E">
        <w:rPr>
          <w:rFonts w:ascii="Times SUT" w:hAnsi="Times SUT" w:cs="Times SUT"/>
          <w:i/>
          <w:sz w:val="20"/>
        </w:rPr>
        <w:t>`kaebada</w:t>
      </w:r>
      <w:r w:rsidRPr="00E3787E">
        <w:rPr>
          <w:rFonts w:ascii="Times SUT" w:hAnsi="Times SUT" w:cs="Times SUT"/>
          <w:sz w:val="20"/>
        </w:rPr>
        <w:t xml:space="preserve"> Mih, </w:t>
      </w:r>
      <w:r w:rsidRPr="00E3787E">
        <w:rPr>
          <w:rFonts w:ascii="Times SUT" w:hAnsi="Times SUT" w:cs="Times SUT"/>
          <w:i/>
          <w:sz w:val="20"/>
        </w:rPr>
        <w:t>`kaeba</w:t>
      </w:r>
      <w:r w:rsidRPr="00E3787E">
        <w:rPr>
          <w:rFonts w:ascii="Times SUT" w:hAnsi="Times SUT" w:cs="Times SUT"/>
          <w:sz w:val="20"/>
        </w:rPr>
        <w:t xml:space="preserve"> Mar PJg, </w:t>
      </w:r>
      <w:r w:rsidRPr="00E3787E">
        <w:rPr>
          <w:rFonts w:ascii="Times SUT" w:hAnsi="Times SUT" w:cs="Times SUT"/>
          <w:i/>
          <w:sz w:val="20"/>
        </w:rPr>
        <w:t>`kaiba</w:t>
      </w:r>
      <w:r w:rsidRPr="00E3787E">
        <w:rPr>
          <w:rFonts w:ascii="Times SUT" w:hAnsi="Times SUT" w:cs="Times SUT"/>
          <w:sz w:val="20"/>
        </w:rPr>
        <w:t xml:space="preserve"> Nõo, </w:t>
      </w:r>
      <w:r w:rsidRPr="00E3787E">
        <w:rPr>
          <w:rFonts w:ascii="Times SUT" w:hAnsi="Times SUT" w:cs="Times SUT"/>
          <w:i/>
          <w:sz w:val="20"/>
        </w:rPr>
        <w:t>`kaiba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V; </w:t>
      </w:r>
      <w:r w:rsidRPr="00E3787E">
        <w:rPr>
          <w:rFonts w:ascii="Times SUT" w:hAnsi="Times SUT" w:cs="Times SUT"/>
          <w:i/>
          <w:sz w:val="20"/>
        </w:rPr>
        <w:t>`kaeda</w:t>
      </w:r>
      <w:r w:rsidRPr="00E3787E">
        <w:rPr>
          <w:rFonts w:ascii="Times SUT" w:hAnsi="Times SUT" w:cs="Times SUT"/>
          <w:sz w:val="20"/>
        </w:rPr>
        <w:t xml:space="preserve"> Jaa; (ma) </w:t>
      </w:r>
      <w:r w:rsidRPr="00E3787E">
        <w:rPr>
          <w:rFonts w:ascii="Times SUT" w:hAnsi="Times SUT" w:cs="Times SUT"/>
          <w:i/>
          <w:sz w:val="20"/>
        </w:rPr>
        <w:t>`kaeva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 xml:space="preserve">) Khk Kär Krj Emm Rei Mar Kul Mär Tõs Aud Hää K Iis, </w:t>
      </w:r>
      <w:r w:rsidRPr="00E3787E">
        <w:rPr>
          <w:rFonts w:ascii="Times SUT" w:hAnsi="Times SUT" w:cs="Times SUT"/>
          <w:i/>
          <w:sz w:val="20"/>
        </w:rPr>
        <w:t>kaeva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 xml:space="preserve">) Khk Krj Pöi L Koe TaPõ VlPõ T, </w:t>
      </w:r>
      <w:r w:rsidRPr="00E3787E">
        <w:rPr>
          <w:rFonts w:ascii="Times SUT" w:hAnsi="Times SUT" w:cs="Times SUT"/>
          <w:i/>
          <w:sz w:val="20"/>
        </w:rPr>
        <w:t>kaiva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>) Khk Kaa Vll Jaa V(</w:t>
      </w:r>
      <w:r w:rsidRPr="00E3787E">
        <w:rPr>
          <w:rFonts w:ascii="Times SUT" w:hAnsi="Times SUT" w:cs="Times SUT"/>
          <w:i/>
          <w:sz w:val="20"/>
        </w:rPr>
        <w:t>kaava-</w:t>
      </w:r>
      <w:r w:rsidRPr="00E3787E">
        <w:rPr>
          <w:rFonts w:ascii="Times SUT" w:hAnsi="Times SUT" w:cs="Times SUT"/>
          <w:sz w:val="20"/>
        </w:rPr>
        <w:t xml:space="preserve"> Har Rõu Räp), (ta) </w:t>
      </w:r>
      <w:r w:rsidRPr="00E3787E">
        <w:rPr>
          <w:rFonts w:ascii="Times SUT" w:hAnsi="Times SUT" w:cs="Times SUT"/>
          <w:i/>
          <w:sz w:val="20"/>
        </w:rPr>
        <w:t xml:space="preserve">`kaivab </w:t>
      </w:r>
      <w:r w:rsidRPr="00E3787E">
        <w:rPr>
          <w:rFonts w:ascii="Times SUT" w:hAnsi="Times SUT" w:cs="Times SUT"/>
          <w:sz w:val="20"/>
        </w:rPr>
        <w:t>Var Aud Kõp, (ma)</w:t>
      </w:r>
      <w:r w:rsidRPr="00E3787E">
        <w:rPr>
          <w:rFonts w:ascii="Times SUT" w:hAnsi="Times SUT" w:cs="Times SUT"/>
          <w:i/>
          <w:sz w:val="20"/>
        </w:rPr>
        <w:t xml:space="preserve"> `kaeban </w:t>
      </w:r>
      <w:r w:rsidRPr="00E3787E">
        <w:rPr>
          <w:rFonts w:ascii="Times SUT" w:hAnsi="Times SUT" w:cs="Times SUT"/>
          <w:sz w:val="20"/>
        </w:rPr>
        <w:t xml:space="preserve">Mih PJg, (ta) </w:t>
      </w:r>
      <w:r w:rsidRPr="00E3787E">
        <w:rPr>
          <w:rFonts w:ascii="Times SUT" w:hAnsi="Times SUT" w:cs="Times SUT"/>
          <w:i/>
          <w:sz w:val="20"/>
        </w:rPr>
        <w:t>kaebab</w:t>
      </w:r>
      <w:r w:rsidRPr="00E3787E">
        <w:rPr>
          <w:rFonts w:ascii="Times SUT" w:hAnsi="Times SUT" w:cs="Times SUT"/>
          <w:sz w:val="20"/>
        </w:rPr>
        <w:t xml:space="preserve"> Rei Mar Mih, (ma) </w:t>
      </w:r>
      <w:r w:rsidRPr="00E3787E">
        <w:rPr>
          <w:rFonts w:ascii="Times SUT" w:hAnsi="Times SUT" w:cs="Times SUT"/>
          <w:i/>
          <w:sz w:val="20"/>
        </w:rPr>
        <w:t>kaiba</w:t>
      </w:r>
      <w:r w:rsidRPr="00E3787E">
        <w:rPr>
          <w:rFonts w:ascii="Times SUT" w:hAnsi="Times SUT" w:cs="Times SUT"/>
          <w:sz w:val="20"/>
        </w:rPr>
        <w:t xml:space="preserve"> San Krl Vas Se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labidaga jms mulda kühveldades auku, hauda jne tegema </w:t>
      </w:r>
      <w:r w:rsidRPr="00E3787E">
        <w:rPr>
          <w:rFonts w:ascii="Times SUT" w:hAnsi="Times SUT" w:cs="Times SUT"/>
          <w:i/>
          <w:sz w:val="20"/>
        </w:rPr>
        <w:t>see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 ole mees, kes ei ole `mandril `raavi `kaevand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lasnaga kaevetse vee sooned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`kaemise `juures pidid lasnad vahed olema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kes teesele `auku `kaebade, see isi `langede `sesse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`enne olid meil ee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amad vesitsed, nüid kaebeti `i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suur neeb läbi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`enne Saarema mehed ned `kaevasid `kraavi</w:t>
      </w:r>
      <w:r w:rsidRPr="00E3787E">
        <w:rPr>
          <w:rFonts w:ascii="Times SUT" w:hAnsi="Times SUT" w:cs="Times SUT"/>
          <w:sz w:val="20"/>
        </w:rPr>
        <w:t xml:space="preserve"> JõeK; </w:t>
      </w:r>
      <w:r w:rsidRPr="00E3787E">
        <w:rPr>
          <w:rFonts w:ascii="Times SUT" w:hAnsi="Times SUT" w:cs="Times SUT"/>
          <w:i/>
          <w:sz w:val="20"/>
        </w:rPr>
        <w:t>sulaga olivad kõik kohad vett täis, ei saand muidu kui `kaevasin re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nid `õue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vai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`kerge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 one `kruavi kaevata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lina ligu `tu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`kaeva</w:t>
      </w:r>
      <w:r w:rsidRPr="00E3787E">
        <w:rPr>
          <w:rFonts w:ascii="Times SUT" w:hAnsi="Times SUT" w:cs="Times SUT"/>
          <w:sz w:val="20"/>
        </w:rPr>
        <w:t xml:space="preserve"> SJn; </w:t>
      </w:r>
      <w:r w:rsidRPr="00E3787E">
        <w:rPr>
          <w:rFonts w:ascii="Times SUT" w:hAnsi="Times SUT" w:cs="Times SUT"/>
          <w:i/>
          <w:sz w:val="20"/>
        </w:rPr>
        <w:t>Tu kraa</w:t>
      </w:r>
      <w:r w:rsidR="00E3787E" w:rsidRPr="00E3787E">
        <w:rPr>
          <w:rFonts w:ascii="Times SUT" w:hAnsi="Times SUT" w:cs="Times SUT"/>
          <w:i/>
          <w:sz w:val="20"/>
        </w:rPr>
        <w:t>v́</w:t>
      </w:r>
      <w:r w:rsidRPr="00E3787E">
        <w:rPr>
          <w:rFonts w:ascii="Times SUT" w:hAnsi="Times SUT" w:cs="Times SUT"/>
          <w:i/>
          <w:sz w:val="20"/>
        </w:rPr>
        <w:t xml:space="preserve"> om 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kasunu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tulõsi `valla `kaiba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tõsõlõ `hauda kaivat, 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`sisse satat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`k</w:t>
      </w:r>
      <w:r w:rsidR="00E3787E" w:rsidRPr="00E3787E">
        <w:rPr>
          <w:rFonts w:ascii="Times SUT" w:hAnsi="Times SUT" w:cs="Times SUT"/>
          <w:i/>
          <w:sz w:val="20"/>
        </w:rPr>
        <w:t>u̬u̬ĺ</w:t>
      </w:r>
      <w:r w:rsidRPr="00E3787E">
        <w:rPr>
          <w:rFonts w:ascii="Times SUT" w:hAnsi="Times SUT" w:cs="Times SUT"/>
          <w:i/>
          <w:sz w:val="20"/>
        </w:rPr>
        <w:t>jalõ kaibõtass `hauda</w:t>
      </w:r>
      <w:r w:rsidRPr="00E3787E">
        <w:rPr>
          <w:rFonts w:ascii="Times SUT" w:hAnsi="Times SUT" w:cs="Times SUT"/>
          <w:sz w:val="20"/>
        </w:rPr>
        <w:t xml:space="preserve"> Se || maa sisse või maast välja kaevama </w:t>
      </w:r>
      <w:r w:rsidRPr="00E3787E">
        <w:rPr>
          <w:rFonts w:ascii="Times SUT" w:hAnsi="Times SUT" w:cs="Times SUT"/>
          <w:i/>
          <w:sz w:val="20"/>
        </w:rPr>
        <w:t>sii kaivetasse see kivi maha, alt `ööneks, `lastasse maa `sisse</w:t>
      </w:r>
      <w:r w:rsidRPr="00E3787E">
        <w:rPr>
          <w:rFonts w:ascii="Times SUT" w:hAnsi="Times SUT" w:cs="Times SUT"/>
          <w:sz w:val="20"/>
        </w:rPr>
        <w:t xml:space="preserve"> Khk; [kala] </w:t>
      </w:r>
      <w:r w:rsidRPr="00E3787E">
        <w:rPr>
          <w:rFonts w:ascii="Times SUT" w:hAnsi="Times SUT" w:cs="Times SUT"/>
          <w:i/>
          <w:sz w:val="20"/>
        </w:rPr>
        <w:t>rapid kaivati soja ajaga ikka maha</w:t>
      </w:r>
      <w:r w:rsidRPr="00E3787E">
        <w:rPr>
          <w:rFonts w:ascii="Times SUT" w:hAnsi="Times SUT" w:cs="Times SUT"/>
          <w:sz w:val="20"/>
        </w:rPr>
        <w:t xml:space="preserve"> Krj; </w:t>
      </w:r>
      <w:r w:rsidRPr="00E3787E">
        <w:rPr>
          <w:rFonts w:ascii="Times SUT" w:hAnsi="Times SUT" w:cs="Times SUT"/>
          <w:i/>
          <w:sz w:val="20"/>
        </w:rPr>
        <w:t>kadaga juurte alt kaevati madarud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teopoosid akanud `kaevma. adra lusikitegä õlid `kaevnud obese nõud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jä</w:t>
      </w:r>
      <w:r w:rsidRPr="00E3787E">
        <w:rPr>
          <w:rFonts w:ascii="Times SUT" w:hAnsi="Times SUT" w:cs="Times SUT"/>
          <w:sz w:val="20"/>
        </w:rPr>
        <w:t xml:space="preserve"> [muistsest kalmest] Kod; </w:t>
      </w:r>
      <w:r w:rsidRPr="00E3787E">
        <w:rPr>
          <w:rFonts w:ascii="Times SUT" w:hAnsi="Times SUT" w:cs="Times SUT"/>
          <w:i/>
          <w:sz w:val="20"/>
        </w:rPr>
        <w:t>kaipkõ `vällä naid jumalakäppi, kaibat</w:t>
      </w:r>
      <w:r w:rsidRPr="00E3787E">
        <w:rPr>
          <w:rFonts w:ascii="Times SUT" w:hAnsi="Times SUT" w:cs="Times SUT"/>
          <w:sz w:val="20"/>
        </w:rPr>
        <w:t xml:space="preserve"> [juured] </w:t>
      </w:r>
      <w:r w:rsidRPr="00E3787E">
        <w:rPr>
          <w:rFonts w:ascii="Times SUT" w:hAnsi="Times SUT" w:cs="Times SUT"/>
          <w:i/>
          <w:sz w:val="20"/>
        </w:rPr>
        <w:t>`vällä</w:t>
      </w:r>
      <w:r w:rsidRPr="00E3787E">
        <w:rPr>
          <w:rFonts w:ascii="Times SUT" w:hAnsi="Times SUT" w:cs="Times SUT"/>
          <w:sz w:val="20"/>
        </w:rPr>
        <w:t xml:space="preserve"> Se || kartuleid võtma </w:t>
      </w:r>
      <w:r w:rsidRPr="00E3787E">
        <w:rPr>
          <w:rFonts w:ascii="Times SUT" w:hAnsi="Times SUT" w:cs="Times SUT"/>
          <w:i/>
          <w:sz w:val="20"/>
        </w:rPr>
        <w:t xml:space="preserve">ta kaivab `tuhlid </w:t>
      </w:r>
      <w:r w:rsidRPr="00E3787E">
        <w:rPr>
          <w:rFonts w:ascii="Times SUT" w:hAnsi="Times SUT" w:cs="Times SUT"/>
          <w:sz w:val="20"/>
        </w:rPr>
        <w:t xml:space="preserve">Vll; </w:t>
      </w:r>
      <w:r w:rsidRPr="00E3787E">
        <w:rPr>
          <w:rFonts w:ascii="Times SUT" w:hAnsi="Times SUT" w:cs="Times SUT"/>
          <w:i/>
          <w:sz w:val="20"/>
        </w:rPr>
        <w:t>õtsi lume sidess, kaeva kardulid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meil sai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ar kartohka 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ne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 kaibõtuss, nimä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kaibi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kartohka ar uma `pe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rega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|| turvast lõikama </w:t>
      </w:r>
      <w:r w:rsidRPr="00E3787E">
        <w:rPr>
          <w:rFonts w:ascii="Times SUT" w:hAnsi="Times SUT" w:cs="Times SUT"/>
          <w:i/>
          <w:sz w:val="20"/>
        </w:rPr>
        <w:t>ühessa `aastaselt `tu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lin isaga rabasse, turvast `kaebma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>turvast kaevatass</w:t>
      </w:r>
      <w:r w:rsidRPr="00E3787E">
        <w:rPr>
          <w:rFonts w:ascii="Times SUT" w:hAnsi="Times SUT" w:cs="Times SUT"/>
          <w:sz w:val="20"/>
        </w:rPr>
        <w:t xml:space="preserve"> Kam || kaapima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ni hopõ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 kaib jalaga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misa kaavat, misa `hullat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kaibuma, kajuma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kapatama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(välja) õõnestama </w:t>
      </w:r>
      <w:r w:rsidRPr="00E3787E">
        <w:rPr>
          <w:rFonts w:ascii="Times SUT" w:hAnsi="Times SUT" w:cs="Times SUT"/>
          <w:i/>
          <w:sz w:val="20"/>
        </w:rPr>
        <w:t>ruhi `olli ütest puust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kaevetu, vesimega kaeveti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kolgitsal olli kaits soont `sisse kaevetu</w:t>
      </w:r>
      <w:r w:rsidRPr="00E3787E">
        <w:rPr>
          <w:rFonts w:ascii="Times SUT" w:hAnsi="Times SUT" w:cs="Times SUT"/>
          <w:sz w:val="20"/>
        </w:rPr>
        <w:t xml:space="preserve"> Ote;  </w:t>
      </w:r>
      <w:r w:rsidRPr="00E3787E">
        <w:rPr>
          <w:rFonts w:ascii="Times SUT" w:hAnsi="Times SUT" w:cs="Times SUT"/>
          <w:i/>
          <w:sz w:val="20"/>
        </w:rPr>
        <w:t>lohetsa`kaibmise väi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om nürhh, `taaga ei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saa `kaiba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vesi om vällä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`kaibunu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sinna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gõ pervealudsõ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n</w:t>
      </w:r>
      <w:r w:rsidR="00E3787E" w:rsidRPr="00E3787E">
        <w:rPr>
          <w:rFonts w:ascii="Times SUT" w:hAnsi="Times SUT" w:cs="Times SUT"/>
          <w:i/>
          <w:sz w:val="20"/>
        </w:rPr>
        <w:t>u̬u̬ʔ</w:t>
      </w:r>
      <w:r w:rsidRPr="00E3787E">
        <w:rPr>
          <w:rFonts w:ascii="Times SUT" w:hAnsi="Times SUT" w:cs="Times SUT"/>
          <w:sz w:val="20"/>
        </w:rPr>
        <w:t xml:space="preserve"> (mesipuud) </w:t>
      </w:r>
      <w:r w:rsidRPr="00E3787E">
        <w:rPr>
          <w:rFonts w:ascii="Times SUT" w:hAnsi="Times SUT" w:cs="Times SUT"/>
          <w:i/>
          <w:sz w:val="20"/>
        </w:rPr>
        <w:t>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sisest tühäss kaavedu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`pandmise jaoss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`säntse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sipuust kaivõdu anuma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rebäsel um maa sisse kaivõdu oosõ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`luitsa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liva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puust `vällä kaavetova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puust kaaveteva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 xml:space="preserve">`vällä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sia`s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tmise mo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purask om `minkaga `mulko kaavetass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ve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sim, mehidse tarra vanast kui kaibõtiva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koppa kaivõtass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kaibõt 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p, `r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ga `heitä 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p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kajuma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 a.</w:t>
      </w:r>
      <w:r w:rsidRPr="00E3787E">
        <w:rPr>
          <w:rFonts w:ascii="Times SUT" w:hAnsi="Times SUT" w:cs="Times SUT"/>
          <w:sz w:val="20"/>
        </w:rPr>
        <w:t xml:space="preserve"> torkima </w:t>
      </w:r>
      <w:r w:rsidRPr="00E3787E">
        <w:rPr>
          <w:rFonts w:ascii="Times SUT" w:hAnsi="Times SUT" w:cs="Times SUT"/>
          <w:i/>
          <w:sz w:val="20"/>
        </w:rPr>
        <w:t>piibu orgiga kaevetse `piipu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ää `kaevig `ambud mitte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missa neist ammastest `kaevad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ku vahel taigliha lähäb `amba vahele, siis kaevavad `pilpaga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jä</w:t>
      </w:r>
      <w:r w:rsidRPr="00E3787E">
        <w:rPr>
          <w:rFonts w:ascii="Times SUT" w:hAnsi="Times SUT" w:cs="Times SUT"/>
          <w:sz w:val="20"/>
        </w:rPr>
        <w:t xml:space="preserve"> Kod; || pistma, torkama </w:t>
      </w:r>
      <w:r w:rsidRPr="00E3787E">
        <w:rPr>
          <w:rFonts w:ascii="Times SUT" w:hAnsi="Times SUT" w:cs="Times SUT"/>
          <w:i/>
          <w:sz w:val="20"/>
        </w:rPr>
        <w:t>münol siest `kaevab, üks valu iling käib siest läbi, nago pü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siga paneb läbi</w:t>
      </w:r>
      <w:r w:rsidRPr="00E3787E">
        <w:rPr>
          <w:rFonts w:ascii="Times SUT" w:hAnsi="Times SUT" w:cs="Times SUT"/>
          <w:sz w:val="20"/>
        </w:rPr>
        <w:t xml:space="preserve"> Ris </w:t>
      </w:r>
      <w:r w:rsidRPr="00E3787E">
        <w:rPr>
          <w:rFonts w:ascii="Times SUT" w:hAnsi="Times SUT" w:cs="Times SUT"/>
          <w:b/>
          <w:sz w:val="20"/>
        </w:rPr>
        <w:t>Vt</w:t>
      </w:r>
      <w:r w:rsidRPr="00E3787E">
        <w:rPr>
          <w:rFonts w:ascii="Times SUT" w:hAnsi="Times SUT" w:cs="Times SUT"/>
          <w:sz w:val="20"/>
        </w:rPr>
        <w:t xml:space="preserve"> kajojas, kajoje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ahtesse auke torkima </w:t>
      </w:r>
      <w:r w:rsidRPr="00E3787E">
        <w:rPr>
          <w:rFonts w:ascii="Times SUT" w:hAnsi="Times SUT" w:cs="Times SUT"/>
          <w:i/>
          <w:sz w:val="20"/>
        </w:rPr>
        <w:t>`kaivamise puu, `sellega sai läbi `kaivada kõik, sie õli `reie ~ ahusse `kaivamine, `muidu ei `kuivand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kui rehi märg oo, siis kaevets augud `sisse</w:t>
      </w:r>
      <w:r w:rsidRPr="00E3787E">
        <w:rPr>
          <w:rFonts w:ascii="Times SUT" w:hAnsi="Times SUT" w:cs="Times SUT"/>
          <w:sz w:val="20"/>
        </w:rPr>
        <w:t xml:space="preserve"> Lih; </w:t>
      </w:r>
      <w:r w:rsidRPr="00E3787E">
        <w:rPr>
          <w:rFonts w:ascii="Times SUT" w:hAnsi="Times SUT" w:cs="Times SUT"/>
          <w:i/>
          <w:sz w:val="20"/>
        </w:rPr>
        <w:t>suvi 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`rehte sai kaevatud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kaevepuuga kaeveti rehi läbi, tõsseti elejed parte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jess ülesi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rehi tahab maha `kaeva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`kaevas selle `ahtme läbi kaeve `puuga</w:t>
      </w:r>
      <w:r w:rsidRPr="00E3787E">
        <w:rPr>
          <w:rFonts w:ascii="Times SUT" w:hAnsi="Times SUT" w:cs="Times SUT"/>
          <w:sz w:val="20"/>
        </w:rPr>
        <w:t xml:space="preserve">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 xml:space="preserve"> kaevlema, pusklema </w:t>
      </w:r>
      <w:r w:rsidRPr="00E3787E">
        <w:rPr>
          <w:rFonts w:ascii="Times SUT" w:hAnsi="Times SUT" w:cs="Times SUT"/>
          <w:i/>
          <w:sz w:val="20"/>
        </w:rPr>
        <w:t>`Ninda ne `lehmäd `kaevavad, et `mitmal `aeva `sarved `lendäväd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üks `jöhker loom on, eta</w:t>
      </w:r>
      <w:r w:rsidRPr="00E3787E">
        <w:rPr>
          <w:rFonts w:ascii="Times SUT" w:hAnsi="Times SUT" w:cs="Times SUT"/>
          <w:sz w:val="20"/>
        </w:rPr>
        <w:t xml:space="preserve"> (et ta) </w:t>
      </w:r>
      <w:r w:rsidRPr="00E3787E">
        <w:rPr>
          <w:rFonts w:ascii="Times SUT" w:hAnsi="Times SUT" w:cs="Times SUT"/>
          <w:i/>
          <w:sz w:val="20"/>
        </w:rPr>
        <w:t>teise `pääle lihab, teist kaevab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`veissed üksteist `kaevad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 xml:space="preserve">ärg `kaebab teist </w:t>
      </w:r>
      <w:r w:rsidRPr="00E3787E">
        <w:rPr>
          <w:rFonts w:ascii="Times SUT" w:hAnsi="Times SUT" w:cs="Times SUT"/>
          <w:sz w:val="20"/>
        </w:rPr>
        <w:t xml:space="preserve">Vig; </w:t>
      </w:r>
      <w:r w:rsidRPr="00E3787E">
        <w:rPr>
          <w:rFonts w:ascii="Times SUT" w:hAnsi="Times SUT" w:cs="Times SUT"/>
          <w:i/>
          <w:sz w:val="20"/>
        </w:rPr>
        <w:t>teene loom pusib teist, `kaevab nõnna, kas 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ti kohe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nudi eläjäs, aga ise kaevab selle piäkologa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pu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 on küll inimesi ära `kaevand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kaelama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kaebama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kaevamise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puu</w:t>
      </w:r>
      <w:r w:rsidRPr="00E3787E">
        <w:rPr>
          <w:rStyle w:val="ms3"/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= kaevepuu </w:t>
      </w:r>
      <w:r w:rsidRPr="00E3787E">
        <w:rPr>
          <w:rFonts w:ascii="Times SUT" w:hAnsi="Times SUT" w:cs="Times SUT"/>
          <w:i/>
          <w:sz w:val="20"/>
        </w:rPr>
        <w:t>`kaivamise puu, `sellega `kaiveti rei läbi puha. puu õli `õtsast teräv, siis sai `parre vahed puha läbi `kaivetud, siis käis õhk säält läbi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kui rehi märg oo, siis kaevets `kaevamese `puuga augud `sisse</w:t>
      </w:r>
      <w:r w:rsidRPr="00E3787E">
        <w:rPr>
          <w:rFonts w:ascii="Times SUT" w:hAnsi="Times SUT" w:cs="Times SUT"/>
          <w:sz w:val="20"/>
        </w:rPr>
        <w:t xml:space="preserve"> Lih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kaevand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kaev|and</w:t>
      </w:r>
      <w:r w:rsidRPr="00E3787E">
        <w:rPr>
          <w:rFonts w:ascii="Times SUT" w:hAnsi="Times SUT" w:cs="Times SUT"/>
          <w:sz w:val="20"/>
        </w:rPr>
        <w:t xml:space="preserve"> Vll/</w:t>
      </w:r>
      <w:r w:rsidRPr="00E3787E">
        <w:rPr>
          <w:rFonts w:ascii="Times SUT" w:hAnsi="Times SUT" w:cs="Times SUT"/>
          <w:i/>
          <w:sz w:val="20"/>
        </w:rPr>
        <w:t>kaiv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>/ Pöi Kse Mih(</w:t>
      </w:r>
      <w:r w:rsidRPr="00E3787E">
        <w:rPr>
          <w:rFonts w:ascii="Times SUT" w:hAnsi="Times SUT" w:cs="Times SUT"/>
          <w:i/>
          <w:sz w:val="20"/>
        </w:rPr>
        <w:t>kaeb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Juu Kad Plt KJn,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kaivand</w:t>
      </w:r>
      <w:r w:rsidRPr="00E3787E">
        <w:rPr>
          <w:rFonts w:ascii="Times SUT" w:hAnsi="Times SUT" w:cs="Times SUT"/>
          <w:sz w:val="20"/>
        </w:rPr>
        <w:t xml:space="preserve"> Har Rõu Se(in </w:t>
      </w:r>
      <w:r w:rsidRPr="00E3787E">
        <w:rPr>
          <w:rFonts w:ascii="Times SUT" w:hAnsi="Times SUT" w:cs="Times SUT"/>
          <w:i/>
          <w:sz w:val="20"/>
        </w:rPr>
        <w:t>kaibanduh</w:t>
      </w:r>
      <w:r w:rsidRPr="00E3787E">
        <w:rPr>
          <w:rFonts w:ascii="Times SUT" w:hAnsi="Times SUT" w:cs="Times SUT"/>
          <w:sz w:val="20"/>
        </w:rPr>
        <w:t xml:space="preserve">),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Har kaevatud auk või kraav; lohk, milles vesi sees; suurvee uhutud järsk äär jõekaldas </w:t>
      </w:r>
      <w:r w:rsidRPr="00E3787E">
        <w:rPr>
          <w:rFonts w:ascii="Times SUT" w:hAnsi="Times SUT" w:cs="Times SUT"/>
          <w:i/>
          <w:sz w:val="20"/>
        </w:rPr>
        <w:t>Kaevand on `sõuke auk moa sihes kut `endine `mõisa tiik, tuleb vett täis ja seisab kut pütt</w:t>
      </w:r>
      <w:r w:rsidRPr="00E3787E">
        <w:rPr>
          <w:rFonts w:ascii="Times SUT" w:hAnsi="Times SUT" w:cs="Times SUT"/>
          <w:sz w:val="20"/>
        </w:rPr>
        <w:t xml:space="preserve"> Pöi;  </w:t>
      </w:r>
      <w:r w:rsidRPr="00E3787E">
        <w:rPr>
          <w:rFonts w:ascii="Times SUT" w:hAnsi="Times SUT" w:cs="Times SUT"/>
          <w:i/>
          <w:sz w:val="20"/>
        </w:rPr>
        <w:t>vee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kaevand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meil karjamaal on üks kaevand, poisikese põlves `kaevasin linaleoks</w:t>
      </w:r>
      <w:r w:rsidRPr="00E3787E">
        <w:rPr>
          <w:rFonts w:ascii="Times SUT" w:hAnsi="Times SUT" w:cs="Times SUT"/>
          <w:sz w:val="20"/>
        </w:rPr>
        <w:t xml:space="preserve"> Plt || kaevandus –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kaevandik, kaevandus, kaevik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kaevandik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kaeva|ndik</w:t>
      </w:r>
      <w:r w:rsidRPr="00E3787E">
        <w:rPr>
          <w:rFonts w:ascii="Times SUT" w:hAnsi="Times SUT" w:cs="Times SUT"/>
          <w:sz w:val="20"/>
        </w:rPr>
        <w:t xml:space="preserve"> Tor Hää K Kod Trv/g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/ Hls Krk Ran Kam, </w:t>
      </w:r>
      <w:r w:rsidRPr="00E3787E">
        <w:rPr>
          <w:rFonts w:ascii="Times SUT" w:hAnsi="Times SUT" w:cs="Times SUT"/>
          <w:i/>
          <w:sz w:val="20"/>
        </w:rPr>
        <w:t>kaiva-</w:t>
      </w:r>
      <w:r w:rsidRPr="00E3787E">
        <w:rPr>
          <w:rFonts w:ascii="Times SUT" w:hAnsi="Times SUT" w:cs="Times SUT"/>
          <w:sz w:val="20"/>
        </w:rPr>
        <w:t xml:space="preserve"> Ote(</w:t>
      </w:r>
      <w:r w:rsidRPr="00E3787E">
        <w:rPr>
          <w:rFonts w:ascii="Times SUT" w:hAnsi="Times SUT" w:cs="Times SUT"/>
          <w:i/>
          <w:sz w:val="20"/>
        </w:rPr>
        <w:t>kaive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San/g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/ Rõu, g </w:t>
      </w:r>
      <w:r w:rsidRPr="00E3787E">
        <w:rPr>
          <w:rFonts w:ascii="Times SUT" w:hAnsi="Times SUT" w:cs="Times SUT"/>
          <w:i/>
          <w:sz w:val="20"/>
        </w:rPr>
        <w:noBreakHyphen/>
        <w:t>ndiku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`kaivandi|k</w:t>
      </w:r>
      <w:r w:rsidRPr="00E3787E">
        <w:rPr>
          <w:rFonts w:ascii="Times SUT" w:hAnsi="Times SUT" w:cs="Times SUT"/>
          <w:sz w:val="20"/>
        </w:rPr>
        <w:t xml:space="preserve"> Lüg, </w:t>
      </w:r>
      <w:r w:rsidRPr="00E3787E">
        <w:rPr>
          <w:rFonts w:ascii="Times SUT" w:hAnsi="Times SUT" w:cs="Times SUT"/>
          <w:i/>
          <w:sz w:val="20"/>
        </w:rPr>
        <w:noBreakHyphen/>
        <w:t>kko</w:t>
      </w:r>
      <w:r w:rsidRPr="00E3787E">
        <w:rPr>
          <w:rFonts w:ascii="Times SUT" w:hAnsi="Times SUT" w:cs="Times SUT"/>
          <w:sz w:val="20"/>
        </w:rPr>
        <w:t xml:space="preserve"> Vai, </w:t>
      </w:r>
      <w:r w:rsidRPr="00E3787E">
        <w:rPr>
          <w:rFonts w:ascii="Times SUT" w:hAnsi="Times SUT" w:cs="Times SUT"/>
          <w:i/>
          <w:sz w:val="20"/>
        </w:rPr>
        <w:t>`kaevandi|k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kku</w:t>
      </w:r>
      <w:r w:rsidRPr="00E3787E">
        <w:rPr>
          <w:rFonts w:ascii="Times SUT" w:hAnsi="Times SUT" w:cs="Times SUT"/>
          <w:sz w:val="20"/>
        </w:rPr>
        <w:t xml:space="preserve"> Iis R 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  <w:sz w:val="20"/>
        </w:rPr>
        <w:t xml:space="preserve"> kaevandus, kivi- või paemurd; kaevatud auk, kraav </w:t>
      </w:r>
      <w:r w:rsidRPr="00E3787E">
        <w:rPr>
          <w:rFonts w:ascii="Times SUT" w:hAnsi="Times SUT" w:cs="Times SUT"/>
          <w:i/>
          <w:sz w:val="20"/>
        </w:rPr>
        <w:t>`kaivandik nagu `präigust Kivielis on, kus `kaivavad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`kruusi auk kust tie `kruusi `võetasse, `jälle `kaivandik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kuhu `kaiveta uut jõge sie on `kaivandik, `kaivetud jõgi </w:t>
      </w:r>
      <w:r w:rsidRPr="00E3787E">
        <w:rPr>
          <w:rFonts w:ascii="Times SUT" w:hAnsi="Times SUT" w:cs="Times SUT"/>
          <w:sz w:val="20"/>
        </w:rPr>
        <w:t xml:space="preserve">Lüg; </w:t>
      </w:r>
      <w:r w:rsidRPr="00E3787E">
        <w:rPr>
          <w:rFonts w:ascii="Times SUT" w:hAnsi="Times SUT" w:cs="Times SUT"/>
          <w:i/>
          <w:sz w:val="20"/>
        </w:rPr>
        <w:t>paekivi `kaiveda, se on `kaivandikko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viekaivandik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`turba kaeva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dik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kaevandik, suur kraav vai linaligu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vangi `viiti mäe kaevandiguse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kaivandiku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kohe um midägi kaivõt, är kaivõt `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sompa täüs</w:t>
      </w:r>
      <w:r w:rsidRPr="00E3787E">
        <w:rPr>
          <w:rFonts w:ascii="Times SUT" w:hAnsi="Times SUT" w:cs="Times SUT"/>
          <w:sz w:val="20"/>
        </w:rPr>
        <w:t xml:space="preserve"> Rõu || sügav koht järves </w:t>
      </w:r>
      <w:r w:rsidRPr="00E3787E">
        <w:rPr>
          <w:rFonts w:ascii="Times SUT" w:hAnsi="Times SUT" w:cs="Times SUT"/>
          <w:i/>
          <w:sz w:val="20"/>
        </w:rPr>
        <w:t>Kolga kaevandik</w:t>
      </w:r>
      <w:r w:rsidRPr="00E3787E">
        <w:rPr>
          <w:rFonts w:ascii="Times SUT" w:hAnsi="Times SUT" w:cs="Times SUT"/>
          <w:sz w:val="20"/>
        </w:rPr>
        <w:t xml:space="preserve"> Ran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kaevand, kaevandus, kaevik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kaevandus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kaevandus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i/>
          <w:sz w:val="20"/>
        </w:rPr>
        <w:t>kai-</w:t>
      </w:r>
      <w:r w:rsidRPr="00E3787E">
        <w:rPr>
          <w:rFonts w:ascii="Times SUT" w:hAnsi="Times SUT" w:cs="Times SUT"/>
          <w:sz w:val="20"/>
        </w:rPr>
        <w:t xml:space="preserve"> Sa) Hls Krk, </w:t>
      </w:r>
      <w:r w:rsidRPr="00E3787E">
        <w:rPr>
          <w:rFonts w:ascii="Times SUT" w:hAnsi="Times SUT" w:cs="Times SUT"/>
          <w:i/>
          <w:sz w:val="20"/>
        </w:rPr>
        <w:t>kaivandu|ss</w:t>
      </w:r>
      <w:r w:rsidRPr="00E3787E">
        <w:rPr>
          <w:rFonts w:ascii="Times SUT" w:hAnsi="Times SUT" w:cs="Times SUT"/>
          <w:sz w:val="20"/>
        </w:rPr>
        <w:t xml:space="preserve"> Ote V, g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Krl Vas, </w:t>
      </w:r>
      <w:r w:rsidRPr="00E3787E">
        <w:rPr>
          <w:rFonts w:ascii="Times SUT" w:hAnsi="Times SUT" w:cs="Times SUT"/>
          <w:i/>
          <w:sz w:val="20"/>
        </w:rPr>
        <w:t>`kaevandu|s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kse</w:t>
      </w:r>
      <w:r w:rsidRPr="00E3787E">
        <w:rPr>
          <w:rFonts w:ascii="Times SUT" w:hAnsi="Times SUT" w:cs="Times SUT"/>
          <w:sz w:val="20"/>
        </w:rPr>
        <w:t xml:space="preserve"> Kuu,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Lüg, </w:t>
      </w:r>
      <w:r w:rsidRPr="00E3787E">
        <w:rPr>
          <w:rFonts w:ascii="Times SUT" w:hAnsi="Times SUT" w:cs="Times SUT"/>
          <w:i/>
          <w:sz w:val="20"/>
        </w:rPr>
        <w:t>`kaivandus</w:t>
      </w:r>
      <w:r w:rsidRPr="00E3787E">
        <w:rPr>
          <w:rFonts w:ascii="Times SUT" w:hAnsi="Times SUT" w:cs="Times SUT"/>
          <w:sz w:val="20"/>
        </w:rPr>
        <w:t xml:space="preserve"> VNg Vai </w:t>
      </w:r>
      <w:r w:rsidRPr="00E3787E">
        <w:rPr>
          <w:rFonts w:ascii="Times SUT" w:hAnsi="Times SUT" w:cs="Times SUT"/>
          <w:sz w:val="16"/>
        </w:rPr>
        <w:t>hv, u</w:t>
      </w:r>
      <w:r w:rsidRPr="00E3787E">
        <w:rPr>
          <w:rFonts w:ascii="Times SUT" w:hAnsi="Times SUT" w:cs="Times SUT"/>
          <w:sz w:val="20"/>
        </w:rPr>
        <w:t xml:space="preserve"> maapõuevarade kaevandus, kivimurd; kaevatud auk, koht (täh sag ebamäärane) </w:t>
      </w:r>
      <w:r w:rsidRPr="00E3787E">
        <w:rPr>
          <w:rFonts w:ascii="Times SUT" w:hAnsi="Times SUT" w:cs="Times SUT"/>
          <w:i/>
          <w:sz w:val="20"/>
        </w:rPr>
        <w:t>igavene suur kaivandus sii ees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seal kaevandus ees, sealt pääse läbi mette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tä oo mäekaevanduses töös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kivi kaevandus, kost kiva `murtaks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eks välismoal ole kaevandused, kivisöö kaevandused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kruusi kaevandus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 xml:space="preserve">seal on üks kaevandus, sääl `võeti vanu </w:t>
      </w:r>
      <w:r w:rsidRPr="00E3787E">
        <w:rPr>
          <w:rFonts w:ascii="Times SUT" w:hAnsi="Times SUT" w:cs="Times SUT"/>
          <w:sz w:val="20"/>
        </w:rPr>
        <w:t xml:space="preserve">[surnuid] </w:t>
      </w:r>
      <w:r w:rsidRPr="00E3787E">
        <w:rPr>
          <w:rFonts w:ascii="Times SUT" w:hAnsi="Times SUT" w:cs="Times SUT"/>
          <w:i/>
          <w:sz w:val="20"/>
        </w:rPr>
        <w:t>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ja kiedu `riistu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põleva kivi kaevandus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`turba 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, sääl om `turba kaevandus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Saarõmaal om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suu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`marmori kaivanduss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vii kaivanduss om külh sükäv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kaevand, kaevandik, kaevik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kaevanduse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puu</w:t>
      </w:r>
      <w:r w:rsidRPr="00E3787E">
        <w:rPr>
          <w:rFonts w:ascii="Times SUT" w:hAnsi="Times SUT" w:cs="Times SUT"/>
          <w:sz w:val="20"/>
        </w:rPr>
        <w:t xml:space="preserve"> = kaevepuu – Ris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-kaeve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Ls</w:t>
      </w:r>
      <w:r w:rsidRPr="00E3787E">
        <w:rPr>
          <w:rFonts w:ascii="Times SUT" w:hAnsi="Times SUT" w:cs="Times SUT"/>
          <w:sz w:val="20"/>
        </w:rPr>
        <w:t xml:space="preserve"> hambakaeve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puu</w:t>
      </w:r>
      <w:r w:rsidRPr="00E3787E">
        <w:rPr>
          <w:rStyle w:val="ms3"/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terava otsaga puu ahte liigutamiseks või parsilt allalaskmiseks </w:t>
      </w:r>
      <w:r w:rsidRPr="00E3787E">
        <w:rPr>
          <w:rFonts w:ascii="Times SUT" w:hAnsi="Times SUT" w:cs="Times SUT"/>
          <w:i/>
          <w:sz w:val="20"/>
        </w:rPr>
        <w:t>kaeve puu, üks tugev puu ja ots oli vahe. kui rehi vaos parde `peale `kinni, siis selle vaheda `puuga torgiti augud `sisse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 xml:space="preserve"> kaevepuuga `lastase rehe parsilt maha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kaevepuuga kaeveti rehi läbi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kaevepuu alate rehen nukan</w:t>
      </w:r>
      <w:r w:rsidRPr="00E3787E">
        <w:rPr>
          <w:rFonts w:ascii="Times SUT" w:hAnsi="Times SUT" w:cs="Times SUT"/>
          <w:sz w:val="20"/>
        </w:rPr>
        <w:t xml:space="preserve">; [ahtel] </w:t>
      </w:r>
      <w:r w:rsidRPr="00E3787E">
        <w:rPr>
          <w:rFonts w:ascii="Times SUT" w:hAnsi="Times SUT" w:cs="Times SUT"/>
          <w:i/>
          <w:sz w:val="20"/>
        </w:rPr>
        <w:t>märjäd tükid siden, mõness kõhass ei võta kaevepuud `sisse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kaevamise-, kaevanduse|puu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kaevi|k</w:t>
      </w:r>
      <w:r w:rsidRPr="00E3787E">
        <w:rPr>
          <w:rFonts w:ascii="Times SUT" w:hAnsi="Times SUT" w:cs="Times SUT"/>
          <w:sz w:val="20"/>
        </w:rPr>
        <w:t xml:space="preserve"> Juu Plt Krk Ote, </w:t>
      </w:r>
      <w:r w:rsidRPr="00E3787E">
        <w:rPr>
          <w:rFonts w:ascii="Times SUT" w:hAnsi="Times SUT" w:cs="Times SUT"/>
          <w:i/>
          <w:sz w:val="20"/>
        </w:rPr>
        <w:t>`kaevi|k</w:t>
      </w:r>
      <w:r w:rsidRPr="00E3787E">
        <w:rPr>
          <w:rFonts w:ascii="Times SUT" w:hAnsi="Times SUT" w:cs="Times SUT"/>
          <w:sz w:val="20"/>
        </w:rPr>
        <w:t xml:space="preserve"> Lüg IisR, </w:t>
      </w:r>
      <w:r w:rsidRPr="00E3787E">
        <w:rPr>
          <w:rFonts w:ascii="Times SUT" w:hAnsi="Times SUT" w:cs="Times SUT"/>
          <w:i/>
          <w:sz w:val="20"/>
        </w:rPr>
        <w:t>kaivi|k</w:t>
      </w:r>
      <w:r w:rsidRPr="00E3787E">
        <w:rPr>
          <w:rFonts w:ascii="Times SUT" w:hAnsi="Times SUT" w:cs="Times SUT"/>
          <w:sz w:val="20"/>
        </w:rPr>
        <w:t xml:space="preserve"> Jäm Ans Khk Vll, </w:t>
      </w:r>
      <w:r w:rsidRPr="00E3787E">
        <w:rPr>
          <w:rFonts w:ascii="Times SUT" w:hAnsi="Times SUT" w:cs="Times SUT"/>
          <w:i/>
          <w:sz w:val="20"/>
        </w:rPr>
        <w:t>`kaivi|k</w:t>
      </w:r>
      <w:r w:rsidRPr="00E3787E">
        <w:rPr>
          <w:rFonts w:ascii="Times SUT" w:hAnsi="Times SUT" w:cs="Times SUT"/>
          <w:sz w:val="20"/>
        </w:rPr>
        <w:t xml:space="preserve"> RId(n </w:t>
      </w:r>
      <w:r w:rsidRPr="00E3787E">
        <w:rPr>
          <w:rFonts w:ascii="Times SUT" w:hAnsi="Times SUT" w:cs="Times SUT"/>
          <w:i/>
          <w:sz w:val="20"/>
        </w:rPr>
        <w:noBreakHyphen/>
        <w:t>ko</w:t>
      </w:r>
      <w:r w:rsidRPr="00E3787E">
        <w:rPr>
          <w:rFonts w:ascii="Times SUT" w:hAnsi="Times SUT" w:cs="Times SUT"/>
          <w:sz w:val="20"/>
        </w:rPr>
        <w:t xml:space="preserve"> Vai; g </w:t>
      </w:r>
      <w:r w:rsidRPr="00E3787E">
        <w:rPr>
          <w:rFonts w:ascii="Times SUT" w:hAnsi="Times SUT" w:cs="Times SUT"/>
          <w:i/>
          <w:sz w:val="20"/>
        </w:rPr>
        <w:noBreakHyphen/>
        <w:t>ki</w:t>
      </w:r>
      <w:r w:rsidRPr="00E3787E">
        <w:rPr>
          <w:rFonts w:ascii="Times SUT" w:hAnsi="Times SUT" w:cs="Times SUT"/>
          <w:sz w:val="20"/>
        </w:rPr>
        <w:t xml:space="preserve"> Jõh),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ga</w:t>
      </w:r>
      <w:r w:rsidRPr="00E3787E">
        <w:rPr>
          <w:rFonts w:ascii="Times SUT" w:hAnsi="Times SUT" w:cs="Times SUT"/>
          <w:sz w:val="20"/>
        </w:rPr>
        <w:t xml:space="preserve"> Ans); </w:t>
      </w:r>
      <w:r w:rsidRPr="00E3787E">
        <w:rPr>
          <w:rFonts w:ascii="Times SUT" w:hAnsi="Times SUT" w:cs="Times SUT"/>
          <w:i/>
          <w:sz w:val="20"/>
        </w:rPr>
        <w:t>kaivi|kas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Vll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kaevandus – R </w:t>
      </w:r>
      <w:r w:rsidRPr="00E3787E">
        <w:rPr>
          <w:rFonts w:ascii="Times SUT" w:hAnsi="Times SUT" w:cs="Times SUT"/>
          <w:i/>
          <w:sz w:val="20"/>
        </w:rPr>
        <w:t>`kaivikku vesi võttab kalad ära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küll neid akkab `käimä siis siin neid `kaivikku `naisi. tuleb `sienest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Mehed `läksivad `kaiviku `tüöle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üks tüttar on `kaivikus</w:t>
      </w:r>
      <w:r w:rsidRPr="00E3787E">
        <w:rPr>
          <w:rFonts w:ascii="Times SUT" w:hAnsi="Times SUT" w:cs="Times SUT"/>
          <w:sz w:val="20"/>
        </w:rPr>
        <w:t xml:space="preserve"> [tööl] IisR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kaitsekraav </w:t>
      </w:r>
      <w:r w:rsidRPr="00E3787E">
        <w:rPr>
          <w:rFonts w:ascii="Times SUT" w:hAnsi="Times SUT" w:cs="Times SUT"/>
          <w:i/>
          <w:sz w:val="20"/>
        </w:rPr>
        <w:t>Möntu maa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l on kaivikud, `suuri `kaitse`kraavisid ning </w:t>
      </w:r>
      <w:r w:rsidRPr="00E3787E">
        <w:rPr>
          <w:rFonts w:ascii="Times SUT" w:hAnsi="Times SUT" w:cs="Times SUT"/>
          <w:sz w:val="20"/>
        </w:rPr>
        <w:t xml:space="preserve">Jäm; </w:t>
      </w:r>
      <w:r w:rsidRPr="00E3787E">
        <w:rPr>
          <w:rFonts w:ascii="Times SUT" w:hAnsi="Times SUT" w:cs="Times SUT"/>
          <w:i/>
          <w:sz w:val="20"/>
        </w:rPr>
        <w:t>nee kaevigud olid keik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viie `kortsete `palkidega laed `tehtud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sõea aal `tehti kindlustustööd, `kaevasid kaevikuid</w:t>
      </w:r>
      <w:r w:rsidRPr="00E3787E">
        <w:rPr>
          <w:rFonts w:ascii="Times SUT" w:hAnsi="Times SUT" w:cs="Times SUT"/>
          <w:sz w:val="20"/>
        </w:rPr>
        <w:t xml:space="preserve"> Juu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kaevand </w:t>
      </w:r>
      <w:r w:rsidRPr="00E3787E">
        <w:rPr>
          <w:rFonts w:ascii="Times SUT" w:hAnsi="Times SUT" w:cs="Times SUT"/>
          <w:i/>
          <w:sz w:val="20"/>
        </w:rPr>
        <w:t>kaevikust otsitas vanaaea `asju</w:t>
      </w:r>
      <w:r w:rsidRPr="00E3787E">
        <w:rPr>
          <w:rFonts w:ascii="Times SUT" w:hAnsi="Times SUT" w:cs="Times SUT"/>
          <w:sz w:val="20"/>
        </w:rPr>
        <w:t xml:space="preserve"> Ote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kaevand, kaevandik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kaevima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kaevama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kaevlema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`kaevle|ma</w:t>
      </w:r>
      <w:r w:rsidRPr="00E3787E">
        <w:rPr>
          <w:rFonts w:ascii="Times SUT" w:hAnsi="Times SUT" w:cs="Times SUT"/>
          <w:sz w:val="20"/>
        </w:rPr>
        <w:t xml:space="preserve"> Mar(</w:t>
      </w:r>
      <w:r w:rsidRPr="00E3787E">
        <w:rPr>
          <w:rFonts w:ascii="Times SUT" w:hAnsi="Times SUT" w:cs="Times SUT"/>
          <w:i/>
          <w:sz w:val="20"/>
        </w:rPr>
        <w:t>`kaeble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>) Mär Tor K(</w:t>
      </w:r>
      <w:r w:rsidRPr="00E3787E">
        <w:rPr>
          <w:rFonts w:ascii="Times SUT" w:hAnsi="Times SUT" w:cs="Times SUT"/>
          <w:i/>
          <w:sz w:val="20"/>
        </w:rPr>
        <w:t>`kaeble-</w:t>
      </w:r>
      <w:r w:rsidRPr="00E3787E">
        <w:rPr>
          <w:rFonts w:ascii="Times SUT" w:hAnsi="Times SUT" w:cs="Times SUT"/>
          <w:sz w:val="20"/>
        </w:rPr>
        <w:t xml:space="preserve"> Nis) Trm Kod(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mä</w:t>
      </w:r>
      <w:r w:rsidRPr="00E3787E">
        <w:rPr>
          <w:rFonts w:ascii="Times SUT" w:hAnsi="Times SUT" w:cs="Times SUT"/>
          <w:sz w:val="20"/>
        </w:rPr>
        <w:t xml:space="preserve">), da-inf </w:t>
      </w:r>
      <w:r w:rsidRPr="00E3787E">
        <w:rPr>
          <w:rFonts w:ascii="Times SUT" w:hAnsi="Times SUT" w:cs="Times SUT"/>
          <w:i/>
          <w:sz w:val="20"/>
        </w:rPr>
        <w:t>kaeve|lda</w:t>
      </w:r>
      <w:r w:rsidRPr="00E3787E">
        <w:rPr>
          <w:rFonts w:ascii="Times SUT" w:hAnsi="Times SUT" w:cs="Times SUT"/>
          <w:sz w:val="20"/>
        </w:rPr>
        <w:t xml:space="preserve"> Mär Ris Lai I(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ldä</w:t>
      </w:r>
      <w:r w:rsidRPr="00E3787E">
        <w:rPr>
          <w:rFonts w:ascii="Times SUT" w:hAnsi="Times SUT" w:cs="Times SUT"/>
          <w:sz w:val="20"/>
        </w:rPr>
        <w:t xml:space="preserve"> Kod), </w:t>
      </w:r>
      <w:r w:rsidRPr="00E3787E">
        <w:rPr>
          <w:rFonts w:ascii="Times SUT" w:hAnsi="Times SUT" w:cs="Times SUT"/>
          <w:i/>
          <w:sz w:val="20"/>
        </w:rPr>
        <w:t>`kaev|leda</w:t>
      </w:r>
      <w:r w:rsidRPr="00E3787E">
        <w:rPr>
          <w:rFonts w:ascii="Times SUT" w:hAnsi="Times SUT" w:cs="Times SUT"/>
          <w:sz w:val="20"/>
        </w:rPr>
        <w:t xml:space="preserve"> Mär Tor Juu Kos JMd Koe, </w:t>
      </w:r>
      <w:r w:rsidRPr="00E3787E">
        <w:rPr>
          <w:rFonts w:ascii="Times SUT" w:hAnsi="Times SUT" w:cs="Times SUT"/>
          <w:i/>
          <w:sz w:val="20"/>
        </w:rPr>
        <w:noBreakHyphen/>
        <w:t>leta</w:t>
      </w:r>
      <w:r w:rsidRPr="00E3787E">
        <w:rPr>
          <w:rFonts w:ascii="Times SUT" w:hAnsi="Times SUT" w:cs="Times SUT"/>
          <w:sz w:val="20"/>
        </w:rPr>
        <w:t xml:space="preserve"> Kad, </w:t>
      </w:r>
      <w:r w:rsidRPr="00E3787E">
        <w:rPr>
          <w:rFonts w:ascii="Times SUT" w:hAnsi="Times SUT" w:cs="Times SUT"/>
          <w:i/>
          <w:sz w:val="20"/>
        </w:rPr>
        <w:t>`kaevelda</w:t>
      </w:r>
      <w:r w:rsidRPr="00E3787E">
        <w:rPr>
          <w:rFonts w:ascii="Times SUT" w:hAnsi="Times SUT" w:cs="Times SUT"/>
          <w:sz w:val="20"/>
        </w:rPr>
        <w:t xml:space="preserve"> VJg KJn, (ta) </w:t>
      </w:r>
      <w:r w:rsidRPr="00E3787E">
        <w:rPr>
          <w:rFonts w:ascii="Times SUT" w:hAnsi="Times SUT" w:cs="Times SUT"/>
          <w:i/>
          <w:sz w:val="20"/>
        </w:rPr>
        <w:t>`kaevleb</w:t>
      </w:r>
      <w:r w:rsidRPr="00E3787E">
        <w:rPr>
          <w:rFonts w:ascii="Times SUT" w:hAnsi="Times SUT" w:cs="Times SUT"/>
          <w:sz w:val="20"/>
        </w:rPr>
        <w:t xml:space="preserve"> pusklema </w:t>
      </w:r>
      <w:r w:rsidRPr="00E3787E">
        <w:rPr>
          <w:rFonts w:ascii="Times SUT" w:hAnsi="Times SUT" w:cs="Times SUT"/>
          <w:i/>
          <w:sz w:val="20"/>
        </w:rPr>
        <w:t>ärjad lähvad `kaevlema ja `puslema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madala jalaga ärjad on ika tugevad `kaevlema</w:t>
      </w:r>
      <w:r w:rsidRPr="00E3787E">
        <w:rPr>
          <w:rFonts w:ascii="Times SUT" w:hAnsi="Times SUT" w:cs="Times SUT"/>
          <w:sz w:val="20"/>
        </w:rPr>
        <w:t xml:space="preserve"> Nis; </w:t>
      </w:r>
      <w:r w:rsidRPr="00E3787E">
        <w:rPr>
          <w:rFonts w:ascii="Times SUT" w:hAnsi="Times SUT" w:cs="Times SUT"/>
          <w:i/>
          <w:sz w:val="20"/>
        </w:rPr>
        <w:t>mõni lehem `kaevleb alate, `sorkab, l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b tõiss sarvega. mes tämäl vaja kaeveldä, aga `kaevleb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lehmäd `kaevleväd ja paks naene näeb, siis kõhe lapsel tõene silm vahib tõesele poale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pu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 tükivad alati `kaevlema, lehmad `kaevlevad `rohkem kevade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kaelama, kaevama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kaevama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ants</w:t>
      </w:r>
      <w:r w:rsidRPr="00E3787E">
        <w:rPr>
          <w:rStyle w:val="ms3"/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sz w:val="20"/>
        </w:rPr>
        <w:t>lastehirmutis, kaevukoll</w:t>
      </w:r>
      <w:r w:rsidRPr="00E3787E">
        <w:rPr>
          <w:rFonts w:ascii="Times SUT" w:hAnsi="Times SUT" w:cs="Times SUT"/>
          <w:i/>
          <w:sz w:val="20"/>
        </w:rPr>
        <w:t xml:space="preserve"> kao ants tulõ kaost pess `latsi. mõtsah suu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kaiv, kao ants istuss veere pääl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kajuants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arbuja</w:t>
      </w:r>
      <w:r w:rsidRPr="00E3787E">
        <w:rPr>
          <w:rFonts w:ascii="Times SUT" w:hAnsi="Times SUT" w:cs="Times SUT"/>
          <w:sz w:val="20"/>
        </w:rPr>
        <w:t xml:space="preserve"> kaevutark </w:t>
      </w:r>
      <w:r w:rsidRPr="00E3787E">
        <w:rPr>
          <w:rFonts w:ascii="Times SUT" w:hAnsi="Times SUT" w:cs="Times SUT"/>
          <w:i/>
          <w:sz w:val="20"/>
        </w:rPr>
        <w:t>kaju`arb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a ku arutlõss `taadõ `paika saa kaju</w:t>
      </w:r>
      <w:r w:rsidRPr="00E3787E">
        <w:rPr>
          <w:rFonts w:ascii="Times SUT" w:hAnsi="Times SUT" w:cs="Times SUT"/>
          <w:sz w:val="20"/>
        </w:rPr>
        <w:t xml:space="preserve"> Lei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kaevukatsuja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auk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Värava `Aadami kaevu auk</w:t>
      </w:r>
      <w:r w:rsidRPr="00E3787E">
        <w:rPr>
          <w:rFonts w:ascii="Times SUT" w:hAnsi="Times SUT" w:cs="Times SUT"/>
          <w:sz w:val="20"/>
        </w:rPr>
        <w:t xml:space="preserve"> (pudru võisilmast) Kad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kajuauk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kaevaja</w:t>
      </w:r>
      <w:r w:rsidRPr="00E3787E">
        <w:rPr>
          <w:rFonts w:ascii="Times SUT" w:hAnsi="Times SUT" w:cs="Times SUT"/>
          <w:sz w:val="20"/>
        </w:rPr>
        <w:t xml:space="preserve"> kaevumeister </w:t>
      </w:r>
      <w:r w:rsidRPr="00E3787E">
        <w:rPr>
          <w:rFonts w:ascii="Times SUT" w:hAnsi="Times SUT" w:cs="Times SUT"/>
          <w:i/>
          <w:sz w:val="20"/>
        </w:rPr>
        <w:t>kaivo`kaivja kaiv kaivo ja rago salvõ,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de `käümä kah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käve `ilma pite kao`kai</w:t>
      </w:r>
      <w:r w:rsidR="00E3787E" w:rsidRPr="00E3787E">
        <w:rPr>
          <w:rFonts w:ascii="Times SUT" w:hAnsi="Times SUT" w:cs="Times SUT"/>
          <w:i/>
          <w:sz w:val="20"/>
        </w:rPr>
        <w:t>b́</w:t>
      </w:r>
      <w:r w:rsidRPr="00E3787E">
        <w:rPr>
          <w:rFonts w:ascii="Times SUT" w:hAnsi="Times SUT" w:cs="Times SUT"/>
          <w:i/>
          <w:sz w:val="20"/>
        </w:rPr>
        <w:t>ja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="00E3787E" w:rsidRPr="00E3787E">
        <w:rPr>
          <w:rFonts w:ascii="Times SUT" w:hAnsi="Times SUT" w:cs="Times SUT"/>
          <w:i/>
          <w:sz w:val="20"/>
        </w:rPr>
        <w:t>”</w:t>
      </w:r>
      <w:r w:rsidRPr="00E3787E">
        <w:rPr>
          <w:rFonts w:ascii="Times SUT" w:hAnsi="Times SUT" w:cs="Times SUT"/>
          <w:i/>
          <w:sz w:val="20"/>
        </w:rPr>
        <w:t>ka siiä vaa `kaiba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siiä saa vesi</w:t>
      </w:r>
      <w:r w:rsidR="00E3787E" w:rsidRPr="00E3787E">
        <w:rPr>
          <w:rFonts w:ascii="Times SUT" w:hAnsi="Times SUT" w:cs="Times SUT"/>
          <w:i/>
          <w:sz w:val="20"/>
        </w:rPr>
        <w:t>”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Se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kass</w:t>
      </w:r>
      <w:r w:rsidRPr="00E3787E">
        <w:rPr>
          <w:rFonts w:ascii="Times SUT" w:hAnsi="Times SUT" w:cs="Times SUT"/>
          <w:sz w:val="20"/>
        </w:rPr>
        <w:t xml:space="preserve"> vahend kaevupõhjast pange väljavõtmiseks </w:t>
      </w:r>
      <w:r w:rsidRPr="00E3787E">
        <w:rPr>
          <w:rFonts w:ascii="Times SUT" w:hAnsi="Times SUT" w:cs="Times SUT"/>
          <w:i/>
          <w:sz w:val="20"/>
        </w:rPr>
        <w:t>kaevu 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s, kellega `ämbrid `püitasse vie seest. naelad või konksud on</w:t>
      </w:r>
      <w:r w:rsidRPr="00E3787E">
        <w:rPr>
          <w:rFonts w:ascii="Times SUT" w:hAnsi="Times SUT" w:cs="Times SUT"/>
          <w:sz w:val="20"/>
        </w:rPr>
        <w:t xml:space="preserve"> [puul] </w:t>
      </w:r>
      <w:r w:rsidRPr="00E3787E">
        <w:rPr>
          <w:rFonts w:ascii="Times SUT" w:hAnsi="Times SUT" w:cs="Times SUT"/>
          <w:i/>
          <w:sz w:val="20"/>
        </w:rPr>
        <w:t>otsas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kaevu 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oli, ta oli kolme aruline, lased nööriga kaevu `põhja, akkab pang `külge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katsuja</w:t>
      </w:r>
      <w:r w:rsidRPr="00E3787E">
        <w:rPr>
          <w:rFonts w:ascii="Times SUT" w:hAnsi="Times SUT" w:cs="Times SUT"/>
          <w:sz w:val="20"/>
        </w:rPr>
        <w:t xml:space="preserve"> kaevukoha määraja – Vanal ajal olid </w:t>
      </w:r>
      <w:r w:rsidRPr="00E3787E">
        <w:rPr>
          <w:rFonts w:ascii="Times SUT" w:hAnsi="Times SUT" w:cs="Times SUT"/>
          <w:i/>
          <w:sz w:val="20"/>
        </w:rPr>
        <w:t>kao katsujad</w:t>
      </w:r>
      <w:r w:rsidRPr="00E3787E">
        <w:rPr>
          <w:rFonts w:ascii="Times SUT" w:hAnsi="Times SUT" w:cs="Times SUT"/>
          <w:sz w:val="20"/>
        </w:rPr>
        <w:t xml:space="preserve">, need tundsid, kus veesooned maa all on Rap; </w:t>
      </w:r>
      <w:r w:rsidRPr="00E3787E">
        <w:rPr>
          <w:rFonts w:ascii="Times SUT" w:hAnsi="Times SUT" w:cs="Times SUT"/>
          <w:i/>
          <w:sz w:val="20"/>
        </w:rPr>
        <w:t>enne vanasti olnd kaevu`katsujad, kes `vaatab `taeva poole ülesse – kes tiab, mis sial näha oli – ja siis laseb kaevu kaevata sinna kohale, sial siis tuleb vesi</w:t>
      </w:r>
      <w:r w:rsidRPr="00E3787E">
        <w:rPr>
          <w:rFonts w:ascii="Times SUT" w:hAnsi="Times SUT" w:cs="Times SUT"/>
          <w:sz w:val="20"/>
        </w:rPr>
        <w:t xml:space="preserve"> Ksi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kaevu|arbuja, </w:t>
      </w:r>
      <w:r w:rsidRPr="00E3787E">
        <w:rPr>
          <w:rFonts w:ascii="Times SUT" w:hAnsi="Times SUT" w:cs="Times SUT"/>
          <w:sz w:val="20"/>
        </w:rPr>
        <w:noBreakHyphen/>
        <w:t xml:space="preserve">mõõtja, </w:t>
      </w:r>
      <w:r w:rsidRPr="00E3787E">
        <w:rPr>
          <w:rFonts w:ascii="Times SUT" w:hAnsi="Times SUT" w:cs="Times SUT"/>
          <w:sz w:val="20"/>
        </w:rPr>
        <w:noBreakHyphen/>
        <w:t xml:space="preserve">tark, </w:t>
      </w:r>
      <w:r w:rsidRPr="00E3787E">
        <w:rPr>
          <w:rFonts w:ascii="Times SUT" w:hAnsi="Times SUT" w:cs="Times SUT"/>
          <w:sz w:val="20"/>
        </w:rPr>
        <w:noBreakHyphen/>
        <w:t xml:space="preserve">tundja, kajunina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kunst</w:t>
      </w:r>
      <w:r w:rsidRPr="00E3787E">
        <w:rPr>
          <w:rFonts w:ascii="Times SUT" w:hAnsi="Times SUT" w:cs="Times SUT"/>
          <w:sz w:val="20"/>
        </w:rPr>
        <w:t xml:space="preserve"> kaevunäkk </w:t>
      </w:r>
      <w:r w:rsidRPr="00E3787E">
        <w:rPr>
          <w:rFonts w:ascii="Times SUT" w:hAnsi="Times SUT" w:cs="Times SUT"/>
          <w:i/>
          <w:sz w:val="20"/>
        </w:rPr>
        <w:t>Ää sa mitte kaevo `ääre mine, kaevu ku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 sööb so ää. must kere, kollane saba ots ja kollased silmad pidid</w:t>
      </w:r>
      <w:r w:rsidRPr="00E3787E">
        <w:rPr>
          <w:rFonts w:ascii="Times SUT" w:hAnsi="Times SUT" w:cs="Times SUT"/>
          <w:sz w:val="20"/>
        </w:rPr>
        <w:t xml:space="preserve"> [näkil] </w:t>
      </w:r>
      <w:r w:rsidRPr="00E3787E">
        <w:rPr>
          <w:rFonts w:ascii="Times SUT" w:hAnsi="Times SUT" w:cs="Times SUT"/>
          <w:i/>
          <w:sz w:val="20"/>
        </w:rPr>
        <w:t>olema</w:t>
      </w:r>
      <w:r w:rsidRPr="00E3787E">
        <w:rPr>
          <w:rFonts w:ascii="Times SUT" w:hAnsi="Times SUT" w:cs="Times SUT"/>
          <w:sz w:val="20"/>
        </w:rPr>
        <w:t xml:space="preserve"> Kei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külm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`toibun vesi, kaevukülm änam ei ole ja soe koa ei ole</w:t>
      </w:r>
      <w:r w:rsidRPr="00E3787E">
        <w:rPr>
          <w:rFonts w:ascii="Times SUT" w:hAnsi="Times SUT" w:cs="Times SUT"/>
          <w:sz w:val="20"/>
        </w:rPr>
        <w:t xml:space="preserve"> Tõs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küna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`kaivukünä sie on puust `tehtud, siest `õõnes pitk künä, sene siest `juovad `luomad ja obosed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kaevukünäd `testi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giss, pulk põhjan. tõ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sid kaevuss vede `sisse, kari tuli ja jõi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kajuküna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mõõtja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Vana `Posti Juhan õli `kaivu`mõõtaja, tämä `vahtis `rohtode järäle, kuhu sai `kaivada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kaevukatsuja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nokk</w:t>
      </w:r>
      <w:r w:rsidRPr="00E3787E">
        <w:rPr>
          <w:rFonts w:ascii="Times SUT" w:hAnsi="Times SUT" w:cs="Times SUT"/>
          <w:sz w:val="20"/>
        </w:rPr>
        <w:t xml:space="preserve"> konksuga puulatt kaevust veevõtmiseks </w:t>
      </w:r>
      <w:r w:rsidRPr="00E3787E">
        <w:rPr>
          <w:rFonts w:ascii="Times SUT" w:hAnsi="Times SUT" w:cs="Times SUT"/>
          <w:i/>
          <w:sz w:val="20"/>
        </w:rPr>
        <w:t>vanal ajal ei õld `vinna, ei õld `pumpa, ainult latt ja lati `sisse `lüödud üks puu pulk, nokk. sene `kaivu nokkaga sai `kiskuda vett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punn</w:t>
      </w:r>
      <w:r w:rsidRPr="00E3787E">
        <w:rPr>
          <w:rFonts w:ascii="Times SUT" w:hAnsi="Times SUT" w:cs="Times SUT"/>
          <w:sz w:val="20"/>
        </w:rPr>
        <w:t xml:space="preserve"> kaebaja </w:t>
      </w:r>
      <w:r w:rsidRPr="00E3787E">
        <w:rPr>
          <w:rFonts w:ascii="Times SUT" w:hAnsi="Times SUT" w:cs="Times SUT"/>
          <w:i/>
          <w:sz w:val="20"/>
        </w:rPr>
        <w:t>Mina sinusuguse `kaevu`pu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niga ei akkagi ühes `mängima</w:t>
      </w:r>
      <w:r w:rsidRPr="00E3787E">
        <w:rPr>
          <w:rFonts w:ascii="Times SUT" w:hAnsi="Times SUT" w:cs="Times SUT"/>
          <w:sz w:val="20"/>
        </w:rPr>
        <w:t xml:space="preserve"> IisR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kaevu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soon</w:t>
      </w:r>
      <w:r w:rsidRPr="00E3787E">
        <w:rPr>
          <w:rFonts w:ascii="Times SUT" w:hAnsi="Times SUT" w:cs="Times SUT"/>
          <w:sz w:val="20"/>
        </w:rPr>
        <w:t xml:space="preserve"> veesoon </w:t>
      </w:r>
      <w:r w:rsidRPr="00E3787E">
        <w:rPr>
          <w:rFonts w:ascii="Times SUT" w:hAnsi="Times SUT" w:cs="Times SUT"/>
          <w:i/>
          <w:sz w:val="20"/>
        </w:rPr>
        <w:t>ennembide ollu kaevu soonõ `tundjat. visanu pi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ku maha, kullõlnu kõru `vasta maad, kullõlnu kos vesi joosna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ämmälehe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mis kaosoontõ päl omma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tark</w:t>
      </w:r>
      <w:r w:rsidRPr="00E3787E">
        <w:rPr>
          <w:rFonts w:ascii="Times SUT" w:hAnsi="Times SUT" w:cs="Times SUT"/>
          <w:sz w:val="20"/>
        </w:rPr>
        <w:t xml:space="preserve"> = kaevukatsuja </w:t>
      </w:r>
      <w:r w:rsidRPr="00E3787E">
        <w:rPr>
          <w:rFonts w:ascii="Times SUT" w:hAnsi="Times SUT" w:cs="Times SUT"/>
          <w:i/>
          <w:sz w:val="20"/>
        </w:rPr>
        <w:t>vana kaevutark käis, si `näitäs ärä kos `kõsta kaev tuleb `kaeva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kaju|tark, </w:t>
      </w:r>
      <w:r w:rsidRPr="00E3787E">
        <w:rPr>
          <w:rFonts w:ascii="Times SUT" w:hAnsi="Times SUT" w:cs="Times SUT"/>
          <w:sz w:val="20"/>
        </w:rPr>
        <w:noBreakHyphen/>
        <w:t xml:space="preserve">võtja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titt</w:t>
      </w:r>
      <w:r w:rsidRPr="00E3787E">
        <w:rPr>
          <w:rFonts w:ascii="Times SUT" w:hAnsi="Times SUT" w:cs="Times SUT"/>
          <w:sz w:val="20"/>
        </w:rPr>
        <w:t xml:space="preserve"> lastehirmutis, kaevukoll – Mär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tundja</w:t>
      </w:r>
      <w:r w:rsidRPr="00E3787E">
        <w:rPr>
          <w:rFonts w:ascii="Times SUT" w:hAnsi="Times SUT" w:cs="Times SUT"/>
          <w:sz w:val="20"/>
        </w:rPr>
        <w:t xml:space="preserve"> = kaevukatsuja </w:t>
      </w:r>
      <w:r w:rsidRPr="00E3787E">
        <w:rPr>
          <w:rFonts w:ascii="Times SUT" w:hAnsi="Times SUT" w:cs="Times SUT"/>
          <w:i/>
          <w:sz w:val="20"/>
        </w:rPr>
        <w:t>kao tundka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kes vett `tundsõ, vii`s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ni `tundva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kajutundja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vesi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`Kaevuvettki ei `raatsi `toisele `anda</w:t>
      </w:r>
      <w:r w:rsidRPr="00E3787E">
        <w:rPr>
          <w:rFonts w:ascii="Times SUT" w:hAnsi="Times SUT" w:cs="Times SUT"/>
          <w:sz w:val="20"/>
        </w:rPr>
        <w:t xml:space="preserve"> (ihnsast inimesest) Kuu; </w:t>
      </w:r>
      <w:r w:rsidRPr="00E3787E">
        <w:rPr>
          <w:rFonts w:ascii="Times SUT" w:hAnsi="Times SUT" w:cs="Times SUT"/>
          <w:i/>
          <w:sz w:val="20"/>
        </w:rPr>
        <w:t>kaevu `v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ga `mõ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ti </w:t>
      </w:r>
      <w:r w:rsidRPr="00E3787E">
        <w:rPr>
          <w:rFonts w:ascii="Times SUT" w:hAnsi="Times SUT" w:cs="Times SUT"/>
          <w:sz w:val="20"/>
        </w:rPr>
        <w:t xml:space="preserve">[kangast] Kam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kajuvesi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ämber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kaebu ämmer on pialt laiem kui alt, et paramini vett täis lähäb. kaebu`ämrel oli puust sang </w:t>
      </w:r>
      <w:r w:rsidRPr="00E3787E">
        <w:rPr>
          <w:rFonts w:ascii="Times SUT" w:hAnsi="Times SUT" w:cs="Times SUT"/>
          <w:sz w:val="20"/>
        </w:rPr>
        <w:t xml:space="preserve">Nis; </w:t>
      </w:r>
      <w:r w:rsidRPr="00E3787E">
        <w:rPr>
          <w:rFonts w:ascii="Times SUT" w:hAnsi="Times SUT" w:cs="Times SUT"/>
          <w:i/>
          <w:sz w:val="20"/>
        </w:rPr>
        <w:t>Puust kaevu`ämrelle `siuti rauatükk sanga otsa `külge, et ämmer `kaevus `õlpsam külleli läheks</w:t>
      </w:r>
      <w:r w:rsidRPr="00E3787E">
        <w:rPr>
          <w:rFonts w:ascii="Times SUT" w:hAnsi="Times SUT" w:cs="Times SUT"/>
          <w:sz w:val="20"/>
        </w:rPr>
        <w:t xml:space="preserve"> Jür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kajuämber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kaftan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kahvtan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-kaga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koga-kaga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kagadi-kagadi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deskr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Nüüd vist käib </w:t>
      </w:r>
      <w:r w:rsidRPr="00E3787E">
        <w:rPr>
          <w:rFonts w:ascii="Times SUT" w:hAnsi="Times SUT" w:cs="Times SUT"/>
          <w:sz w:val="20"/>
        </w:rPr>
        <w:t xml:space="preserve">[laps] </w:t>
      </w:r>
      <w:r w:rsidRPr="00E3787E">
        <w:rPr>
          <w:rFonts w:ascii="Times SUT" w:hAnsi="Times SUT" w:cs="Times SUT"/>
          <w:i/>
          <w:sz w:val="20"/>
        </w:rPr>
        <w:t>juo `kuolis, aga `kõnnib kagadi-kagadi, `kangest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kagah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ka|gahh</w:t>
      </w:r>
      <w:r w:rsidRPr="00E3787E">
        <w:rPr>
          <w:rFonts w:ascii="Times SUT" w:hAnsi="Times SUT" w:cs="Times SUT"/>
          <w:sz w:val="20"/>
        </w:rPr>
        <w:t xml:space="preserve"> Krl, </w:t>
      </w:r>
      <w:r w:rsidRPr="00E3787E">
        <w:rPr>
          <w:rFonts w:ascii="Times SUT" w:hAnsi="Times SUT" w:cs="Times SUT"/>
          <w:i/>
          <w:sz w:val="20"/>
        </w:rPr>
        <w:noBreakHyphen/>
        <w:t>gah</w:t>
      </w:r>
      <w:r w:rsidRPr="00E3787E">
        <w:rPr>
          <w:rFonts w:ascii="Times SUT" w:hAnsi="Times SUT" w:cs="Times SUT"/>
          <w:sz w:val="20"/>
        </w:rPr>
        <w:t xml:space="preserve"> Rõu,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kaahh</w:t>
      </w:r>
      <w:r w:rsidRPr="00E3787E">
        <w:rPr>
          <w:rFonts w:ascii="Times SUT" w:hAnsi="Times SUT" w:cs="Times SUT"/>
          <w:sz w:val="20"/>
        </w:rPr>
        <w:t xml:space="preserve"> Har vaata </w:t>
      </w:r>
      <w:r w:rsidRPr="00E3787E">
        <w:rPr>
          <w:rFonts w:ascii="Times SUT" w:hAnsi="Times SUT" w:cs="Times SUT"/>
          <w:i/>
          <w:sz w:val="20"/>
        </w:rPr>
        <w:t>kagahh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miiss tulõ `valgõ kaala alunõ nigu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kra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tsil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Kagah, 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nipuu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sank um 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ski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tulõ noh, ka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kaahh, süü noh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jalg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kagajalg</w:t>
      </w:r>
      <w:r w:rsidRPr="00E3787E">
        <w:rPr>
          <w:rFonts w:ascii="Times SUT" w:hAnsi="Times SUT" w:cs="Times SUT"/>
          <w:sz w:val="20"/>
        </w:rPr>
        <w:t xml:space="preserve"> (inimesest, kes on vigane või kes alati komistab) </w:t>
      </w:r>
      <w:r w:rsidRPr="00E3787E">
        <w:rPr>
          <w:rFonts w:ascii="Times SUT" w:hAnsi="Times SUT" w:cs="Times SUT"/>
          <w:i/>
          <w:sz w:val="20"/>
        </w:rPr>
        <w:t>Ämm `sõimas minidä kagajalast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`ennä kaga`jalga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piim</w:t>
      </w:r>
      <w:r w:rsidRPr="00E3787E">
        <w:rPr>
          <w:rFonts w:ascii="Times SUT" w:hAnsi="Times SUT" w:cs="Times SUT"/>
          <w:sz w:val="20"/>
        </w:rPr>
        <w:t xml:space="preserve"> toit ternespiimast </w:t>
      </w:r>
      <w:r w:rsidRPr="00E3787E">
        <w:rPr>
          <w:rFonts w:ascii="Times SUT" w:hAnsi="Times SUT" w:cs="Times SUT"/>
          <w:i/>
          <w:sz w:val="20"/>
        </w:rPr>
        <w:t xml:space="preserve">kaga piim `tehti `sellest `värskest `piimast `kaga `piima. sie läks kokku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siis sie `üöldi kaga `piima</w:t>
      </w:r>
      <w:r w:rsidRPr="00E3787E">
        <w:rPr>
          <w:rFonts w:ascii="Times SUT" w:hAnsi="Times SUT" w:cs="Times SUT"/>
          <w:sz w:val="20"/>
        </w:rPr>
        <w:t xml:space="preserve"> VNg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kagar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ppl </w:t>
      </w:r>
      <w:r w:rsidRPr="00E3787E">
        <w:rPr>
          <w:rFonts w:ascii="Times SUT" w:hAnsi="Times SUT" w:cs="Times SUT"/>
          <w:i/>
          <w:sz w:val="20"/>
        </w:rPr>
        <w:t>kagaru</w:t>
      </w:r>
      <w:r w:rsidRPr="00E3787E">
        <w:rPr>
          <w:rFonts w:ascii="Times SUT" w:hAnsi="Times SUT" w:cs="Times SUT"/>
          <w:sz w:val="20"/>
        </w:rPr>
        <w:t xml:space="preserve"> pabul </w:t>
      </w:r>
      <w:r w:rsidRPr="00E3787E">
        <w:rPr>
          <w:rFonts w:ascii="Times SUT" w:hAnsi="Times SUT" w:cs="Times SUT"/>
          <w:i/>
          <w:sz w:val="20"/>
        </w:rPr>
        <w:t xml:space="preserve">mies kävi `etsimmäss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`suure tie pääld siis neid `jäisi hobusesida kagaru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sõnnikukagaru</w:t>
      </w:r>
      <w:r w:rsidRPr="00E3787E">
        <w:rPr>
          <w:rFonts w:ascii="Times SUT" w:hAnsi="Times SUT" w:cs="Times SUT"/>
          <w:sz w:val="20"/>
        </w:rPr>
        <w:t xml:space="preserve"> Kuu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kagar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kakar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kagarakõnõ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dem</w:t>
      </w:r>
      <w:r w:rsidRPr="00E3787E">
        <w:rPr>
          <w:rFonts w:ascii="Times SUT" w:hAnsi="Times SUT" w:cs="Times SUT"/>
          <w:sz w:val="20"/>
        </w:rPr>
        <w:t xml:space="preserve"> &lt; kakar</w:t>
      </w:r>
      <w:r w:rsidRPr="00E3787E">
        <w:rPr>
          <w:rFonts w:ascii="Times SUT" w:hAnsi="Times SUT" w:cs="Times SUT"/>
          <w:sz w:val="20"/>
          <w:vertAlign w:val="superscript"/>
        </w:rPr>
        <w:t>3</w:t>
      </w:r>
      <w:r w:rsidRPr="00E3787E">
        <w:rPr>
          <w:rFonts w:ascii="Times SUT" w:hAnsi="Times SUT" w:cs="Times SUT"/>
          <w:sz w:val="20"/>
        </w:rPr>
        <w:t xml:space="preserve">; vilets, kidur vili, hein, puu vms; hõre juus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ni kagarakõnõ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põllu pääl</w:t>
      </w:r>
      <w:r w:rsidRPr="00E3787E">
        <w:rPr>
          <w:rFonts w:ascii="Times SUT" w:hAnsi="Times SUT" w:cs="Times SUT"/>
          <w:sz w:val="20"/>
        </w:rPr>
        <w:t xml:space="preserve"> Võn; </w:t>
      </w:r>
      <w:r w:rsidRPr="00E3787E">
        <w:rPr>
          <w:rFonts w:ascii="Times SUT" w:hAnsi="Times SUT" w:cs="Times SUT"/>
          <w:i/>
          <w:sz w:val="20"/>
        </w:rPr>
        <w:t>kagarakõnõ om täst ei saa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määnestki puud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taa 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ni kaar, kõrrõ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ku kagarakõsõ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`hõikass ütte, tõnõ tõist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taal jo inämbüsi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ass pää, 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ni kagarakõnõ um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kaharagõnõ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kagaras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ädakagaras</w:t>
      </w:r>
      <w:r w:rsidRPr="00E3787E">
        <w:rPr>
          <w:rFonts w:ascii="Times SUT" w:hAnsi="Times SUT" w:cs="Times SUT"/>
          <w:sz w:val="20"/>
        </w:rPr>
        <w:t xml:space="preserve"> hädaldaja – Vig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kagardamma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kagardamma</w:t>
      </w:r>
      <w:r w:rsidRPr="00E3787E">
        <w:rPr>
          <w:rFonts w:ascii="Times SUT" w:hAnsi="Times SUT" w:cs="Times SUT"/>
          <w:sz w:val="20"/>
        </w:rPr>
        <w:t xml:space="preserve"> karvustama </w:t>
      </w:r>
      <w:r w:rsidRPr="00E3787E">
        <w:rPr>
          <w:rFonts w:ascii="Times SUT" w:hAnsi="Times SUT" w:cs="Times SUT"/>
          <w:i/>
          <w:sz w:val="20"/>
        </w:rPr>
        <w:t>ta sai kül kagardada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. vana </w:t>
      </w:r>
      <w:r w:rsidRPr="00E3787E">
        <w:rPr>
          <w:rFonts w:ascii="Times SUT" w:hAnsi="Times SUT" w:cs="Times SUT"/>
          <w:sz w:val="20"/>
        </w:rPr>
        <w:t xml:space="preserve"> [koolmeister]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kaga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d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kagarik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kagari|k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Nõo Kam Kan Urv(g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>) Vas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lina seemnekupar </w:t>
      </w:r>
      <w:r w:rsidRPr="00E3787E">
        <w:rPr>
          <w:rFonts w:ascii="Times SUT" w:hAnsi="Times SUT" w:cs="Times SUT"/>
          <w:i/>
          <w:sz w:val="20"/>
        </w:rPr>
        <w:t>talomiiss sai kagarikest ka jupikõse rahha</w:t>
      </w:r>
      <w:r w:rsidRPr="00E3787E">
        <w:rPr>
          <w:rFonts w:ascii="Times SUT" w:hAnsi="Times SUT" w:cs="Times SUT"/>
          <w:sz w:val="20"/>
        </w:rPr>
        <w:t xml:space="preserve"> Kan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kidur, vilets põõsas, puu vms </w:t>
      </w:r>
      <w:r w:rsidRPr="00E3787E">
        <w:rPr>
          <w:rFonts w:ascii="Times SUT" w:hAnsi="Times SUT" w:cs="Times SUT"/>
          <w:i/>
          <w:sz w:val="20"/>
        </w:rPr>
        <w:t>vana 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pedäjä kagarik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no lumi är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lätt,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saa na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puhmakagarigu maha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raguda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pedäja kagariku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kuusõ kagariku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taah 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pääl oma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ei kasuva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kunage suurõst</w:t>
      </w:r>
      <w:r w:rsidRPr="00E3787E">
        <w:rPr>
          <w:rFonts w:ascii="Times SUT" w:hAnsi="Times SUT" w:cs="Times SUT"/>
          <w:sz w:val="20"/>
        </w:rPr>
        <w:t xml:space="preserve"> Räp || pulstunud juuksed </w:t>
      </w:r>
      <w:r w:rsidRPr="00E3787E">
        <w:rPr>
          <w:rFonts w:ascii="Times SUT" w:hAnsi="Times SUT" w:cs="Times SUT"/>
          <w:i/>
          <w:sz w:val="20"/>
        </w:rPr>
        <w:t>Võta kamm ja sui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uma kagarik silles. Kas sa arit umma kagarikku</w:t>
      </w:r>
      <w:r w:rsidRPr="00E3787E">
        <w:rPr>
          <w:rFonts w:ascii="Times SUT" w:hAnsi="Times SUT" w:cs="Times SUT"/>
          <w:sz w:val="20"/>
        </w:rPr>
        <w:t xml:space="preserve"> Vas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kagrak, kakar</w:t>
      </w:r>
      <w:r w:rsidRPr="00E3787E">
        <w:rPr>
          <w:rFonts w:ascii="Times SUT" w:hAnsi="Times SUT" w:cs="Times SUT"/>
          <w:sz w:val="20"/>
          <w:vertAlign w:val="superscript"/>
        </w:rPr>
        <w:t>3</w:t>
      </w:r>
      <w:r w:rsidRPr="00E3787E">
        <w:rPr>
          <w:rFonts w:ascii="Times SUT" w:hAnsi="Times SUT" w:cs="Times SUT"/>
          <w:sz w:val="20"/>
        </w:rPr>
        <w:t>, kägarik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kagarikukene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dem</w:t>
      </w:r>
      <w:r w:rsidRPr="00E3787E">
        <w:rPr>
          <w:rFonts w:ascii="Times SUT" w:hAnsi="Times SUT" w:cs="Times SUT"/>
          <w:sz w:val="20"/>
        </w:rPr>
        <w:t xml:space="preserve"> &lt; kagarik </w:t>
      </w:r>
      <w:r w:rsidRPr="00E3787E">
        <w:rPr>
          <w:rFonts w:ascii="Times SUT" w:hAnsi="Times SUT" w:cs="Times SUT"/>
          <w:i/>
          <w:sz w:val="20"/>
        </w:rPr>
        <w:t>paristik, sääl kasvap ega sugust vitsakeisi, anipaeosit, perisspaeosit, mõni kõeoke, kadaja kagarikukene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 om nigu üits kagarikukene, täl ei ole `jõudu `kasva</w:t>
      </w:r>
      <w:r w:rsidRPr="00E3787E">
        <w:rPr>
          <w:rFonts w:ascii="Times SUT" w:hAnsi="Times SUT" w:cs="Times SUT"/>
          <w:sz w:val="20"/>
        </w:rPr>
        <w:t xml:space="preserve"> Kam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-kagaril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Ls</w:t>
      </w:r>
      <w:r w:rsidRPr="00E3787E">
        <w:rPr>
          <w:rFonts w:ascii="Times SUT" w:hAnsi="Times SUT" w:cs="Times SUT"/>
          <w:sz w:val="20"/>
        </w:rPr>
        <w:t xml:space="preserve"> küüdskagaril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kagarinõ</w:t>
      </w:r>
      <w:r w:rsidRPr="00E3787E">
        <w:rPr>
          <w:rFonts w:ascii="Times SUT" w:hAnsi="Times SUT" w:cs="Times SUT"/>
          <w:sz w:val="20"/>
        </w:rPr>
        <w:t xml:space="preserve"> kuprarohke </w:t>
      </w:r>
      <w:r w:rsidRPr="00E3787E">
        <w:rPr>
          <w:rFonts w:ascii="Times SUT" w:hAnsi="Times SUT" w:cs="Times SUT"/>
          <w:i/>
          <w:sz w:val="20"/>
        </w:rPr>
        <w:t>timava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 `väega kagarinõ lina</w:t>
      </w:r>
      <w:r w:rsidRPr="00E3787E">
        <w:rPr>
          <w:rFonts w:ascii="Times SUT" w:hAnsi="Times SUT" w:cs="Times SUT"/>
          <w:sz w:val="20"/>
        </w:rPr>
        <w:t xml:space="preserve"> Urv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kagatama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kagatama</w:t>
      </w:r>
      <w:r w:rsidRPr="00E3787E">
        <w:rPr>
          <w:rFonts w:ascii="Times SUT" w:hAnsi="Times SUT" w:cs="Times SUT"/>
          <w:sz w:val="20"/>
        </w:rPr>
        <w:t xml:space="preserve"> kaagatama </w:t>
      </w:r>
      <w:r w:rsidRPr="00E3787E">
        <w:rPr>
          <w:rFonts w:ascii="Times SUT" w:hAnsi="Times SUT" w:cs="Times SUT"/>
          <w:i/>
          <w:sz w:val="20"/>
        </w:rPr>
        <w:t>loeged kagatavad `taeva all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küll näd</w:t>
      </w:r>
      <w:r w:rsidRPr="00E3787E">
        <w:rPr>
          <w:rFonts w:ascii="Times SUT" w:hAnsi="Times SUT" w:cs="Times SUT"/>
          <w:sz w:val="20"/>
        </w:rPr>
        <w:t xml:space="preserve"> (naised) </w:t>
      </w:r>
      <w:r w:rsidRPr="00E3787E">
        <w:rPr>
          <w:rFonts w:ascii="Times SUT" w:hAnsi="Times SUT" w:cs="Times SUT"/>
          <w:i/>
          <w:sz w:val="20"/>
        </w:rPr>
        <w:t>kagatavad siis siäl metsän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kagatus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kagatuss</w:t>
      </w:r>
      <w:r w:rsidRPr="00E3787E">
        <w:rPr>
          <w:rFonts w:ascii="Times SUT" w:hAnsi="Times SUT" w:cs="Times SUT"/>
          <w:sz w:val="20"/>
        </w:rPr>
        <w:t xml:space="preserve"> kaagatus – Krl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kage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kagä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kageldi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Ls</w:t>
      </w:r>
      <w:r w:rsidRPr="00E3787E">
        <w:rPr>
          <w:rFonts w:ascii="Times SUT" w:hAnsi="Times SUT" w:cs="Times SUT"/>
          <w:sz w:val="20"/>
        </w:rPr>
        <w:t xml:space="preserve"> kogeldi-kageldi, kugeldi-kageldi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kagisema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kagise|ma</w:t>
      </w:r>
      <w:r w:rsidRPr="00E3787E">
        <w:rPr>
          <w:rFonts w:ascii="Times SUT" w:hAnsi="Times SUT" w:cs="Times SUT"/>
          <w:sz w:val="20"/>
        </w:rPr>
        <w:t xml:space="preserve"> IisR Hel, </w:t>
      </w:r>
      <w:r w:rsidRPr="00E3787E">
        <w:rPr>
          <w:rFonts w:ascii="Times SUT" w:hAnsi="Times SUT" w:cs="Times SUT"/>
          <w:i/>
          <w:sz w:val="20"/>
        </w:rPr>
        <w:noBreakHyphen/>
        <w:t>mä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sz w:val="16"/>
        </w:rPr>
        <w:t>on</w:t>
      </w:r>
      <w:r w:rsidRPr="00E3787E">
        <w:rPr>
          <w:rFonts w:ascii="Times SUT" w:hAnsi="Times SUT" w:cs="Times SUT"/>
          <w:sz w:val="20"/>
        </w:rPr>
        <w:t xml:space="preserve"> krudisema; rögisema; kaagutama </w:t>
      </w:r>
      <w:r w:rsidRPr="00E3787E">
        <w:rPr>
          <w:rFonts w:ascii="Times SUT" w:hAnsi="Times SUT" w:cs="Times SUT"/>
          <w:i/>
          <w:sz w:val="20"/>
        </w:rPr>
        <w:t>Must kana kagiseb, mitte ei tia, kus tal pesa on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p võtab kagisemä iho. vanad `ütlid rodisemä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kagistama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kagistama </w:t>
      </w:r>
      <w:r w:rsidRPr="00E3787E">
        <w:rPr>
          <w:rFonts w:ascii="Times SUT" w:hAnsi="Times SUT" w:cs="Times SUT"/>
          <w:sz w:val="20"/>
        </w:rPr>
        <w:t xml:space="preserve">Kuu Pöi </w:t>
      </w:r>
      <w:r w:rsidRPr="00E3787E">
        <w:rPr>
          <w:rFonts w:ascii="Times SUT" w:hAnsi="Times SUT" w:cs="Times SUT"/>
          <w:sz w:val="16"/>
        </w:rPr>
        <w:t>on</w:t>
      </w:r>
      <w:r w:rsidRPr="00E3787E">
        <w:rPr>
          <w:rFonts w:ascii="Times SUT" w:hAnsi="Times SUT" w:cs="Times SUT"/>
          <w:sz w:val="20"/>
        </w:rPr>
        <w:t xml:space="preserve"> rinnust kähisema; kaagutama </w:t>
      </w:r>
      <w:r w:rsidRPr="00E3787E">
        <w:rPr>
          <w:rFonts w:ascii="Times SUT" w:hAnsi="Times SUT" w:cs="Times SUT"/>
          <w:i/>
          <w:sz w:val="20"/>
        </w:rPr>
        <w:t>Et ne naised ep tüdi ühekorra sõst kagistamisest koa mette, akkavad äga jälle kagistama</w:t>
      </w:r>
      <w:r w:rsidRPr="00E3787E">
        <w:rPr>
          <w:rFonts w:ascii="Times SUT" w:hAnsi="Times SUT" w:cs="Times SUT"/>
          <w:sz w:val="20"/>
        </w:rPr>
        <w:t xml:space="preserve"> Pöi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kagistama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millestki napist teatud osa ära andma, näpistama </w:t>
      </w:r>
      <w:r w:rsidRPr="00E3787E">
        <w:rPr>
          <w:rFonts w:ascii="Times SUT" w:hAnsi="Times SUT" w:cs="Times SUT"/>
          <w:i/>
          <w:sz w:val="20"/>
        </w:rPr>
        <w:t>no ma kagistan oma jäust sulle natuke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ei oleks täind küll `anda, aga kagistas oma käest</w:t>
      </w:r>
      <w:r w:rsidRPr="00E3787E">
        <w:rPr>
          <w:rFonts w:ascii="Times SUT" w:hAnsi="Times SUT" w:cs="Times SUT"/>
          <w:sz w:val="20"/>
        </w:rPr>
        <w:t xml:space="preserve"> Hlj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kagiä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kagiä</w:t>
      </w:r>
      <w:r w:rsidRPr="00E3787E">
        <w:rPr>
          <w:rFonts w:ascii="Times SUT" w:hAnsi="Times SUT" w:cs="Times SUT"/>
          <w:sz w:val="20"/>
        </w:rPr>
        <w:t xml:space="preserve"> (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kiä</w:t>
      </w:r>
      <w:r w:rsidRPr="00E3787E">
        <w:rPr>
          <w:rFonts w:ascii="Times SUT" w:hAnsi="Times SUT" w:cs="Times SUT"/>
          <w:sz w:val="20"/>
        </w:rPr>
        <w:t xml:space="preserve">) vaata kes </w:t>
      </w:r>
      <w:r w:rsidRPr="00E3787E">
        <w:rPr>
          <w:rFonts w:ascii="Times SUT" w:hAnsi="Times SUT" w:cs="Times SUT"/>
          <w:i/>
          <w:sz w:val="20"/>
        </w:rPr>
        <w:t>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vitsa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`keldrest `vällä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siss kagiä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soominu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 provvat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Kagel olõ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 xml:space="preserve">i 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ülm käü kängä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kagla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kagla</w:t>
      </w:r>
      <w:r w:rsidRPr="00E3787E">
        <w:rPr>
          <w:rFonts w:ascii="Times SUT" w:hAnsi="Times SUT" w:cs="Times SUT"/>
          <w:sz w:val="20"/>
        </w:rPr>
        <w:t xml:space="preserve"> Hi lagle </w:t>
      </w:r>
      <w:r w:rsidRPr="00E3787E">
        <w:rPr>
          <w:rFonts w:ascii="Times SUT" w:hAnsi="Times SUT" w:cs="Times SUT"/>
          <w:i/>
          <w:sz w:val="20"/>
        </w:rPr>
        <w:t>kagla on `valge lend. muneb munad `merre kivi `otsa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kaglad on mustad merilinnud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kagla pia nagu hani, hääl on teisel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kak-kak-kak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kaglad oo hane `moode, lähvad siit läbi</w:t>
      </w:r>
      <w:r w:rsidRPr="00E3787E">
        <w:rPr>
          <w:rFonts w:ascii="Times SUT" w:hAnsi="Times SUT" w:cs="Times SUT"/>
          <w:sz w:val="20"/>
        </w:rPr>
        <w:t xml:space="preserve"> Phl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kaglama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kaglama</w:t>
      </w:r>
      <w:r w:rsidRPr="00E3787E">
        <w:rPr>
          <w:rFonts w:ascii="Times SUT" w:hAnsi="Times SUT" w:cs="Times SUT"/>
          <w:sz w:val="20"/>
        </w:rPr>
        <w:t xml:space="preserve"> kaagatama </w:t>
      </w:r>
      <w:r w:rsidRPr="00E3787E">
        <w:rPr>
          <w:rFonts w:ascii="Times SUT" w:hAnsi="Times SUT" w:cs="Times SUT"/>
          <w:i/>
          <w:sz w:val="20"/>
        </w:rPr>
        <w:t xml:space="preserve">Väljas käib 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rmus kaglamine, t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b on s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 möned `riidus vei</w:t>
      </w:r>
      <w:r w:rsidRPr="00E3787E">
        <w:rPr>
          <w:rFonts w:ascii="Times SUT" w:hAnsi="Times SUT" w:cs="Times SUT"/>
          <w:sz w:val="20"/>
        </w:rPr>
        <w:t xml:space="preserve"> Emm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kagoh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kagoh</w:t>
      </w:r>
      <w:r w:rsidRPr="00E3787E">
        <w:rPr>
          <w:rFonts w:ascii="Times SUT" w:hAnsi="Times SUT" w:cs="Times SUT"/>
          <w:sz w:val="20"/>
        </w:rPr>
        <w:t xml:space="preserve"> Vas Se vaata kus </w:t>
      </w:r>
      <w:r w:rsidRPr="00E3787E">
        <w:rPr>
          <w:rFonts w:ascii="Times SUT" w:hAnsi="Times SUT" w:cs="Times SUT"/>
          <w:i/>
          <w:sz w:val="20"/>
        </w:rPr>
        <w:t>kagoh omma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minkperäst tuldass küllä</w:t>
      </w:r>
      <w:r w:rsidRPr="00E3787E">
        <w:rPr>
          <w:rFonts w:ascii="Times SUT" w:hAnsi="Times SUT" w:cs="Times SUT"/>
          <w:sz w:val="20"/>
        </w:rPr>
        <w:t xml:space="preserve"> (jutt kaladest); </w:t>
      </w:r>
      <w:r w:rsidRPr="00E3787E">
        <w:rPr>
          <w:rFonts w:ascii="Times SUT" w:hAnsi="Times SUT" w:cs="Times SUT"/>
          <w:i/>
          <w:sz w:val="20"/>
        </w:rPr>
        <w:t>Kagoh omgi tuu rätt, midä 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takah otset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vot sis `ü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ti kagoh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katsk `puulõ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pääväkeist `e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ne kolmadal pääväl `a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ke lõppe. hüä lehm, kagoh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hallõkõnõ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kagos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kagos</w:t>
      </w:r>
      <w:r w:rsidRPr="00E3787E">
        <w:rPr>
          <w:rFonts w:ascii="Times SUT" w:hAnsi="Times SUT" w:cs="Times SUT"/>
          <w:sz w:val="20"/>
        </w:rPr>
        <w:t xml:space="preserve"> Hel TLä San Krl(</w:t>
      </w:r>
      <w:r w:rsidRPr="00E3787E">
        <w:rPr>
          <w:rFonts w:ascii="Times SUT" w:hAnsi="Times SUT" w:cs="Times SUT"/>
          <w:i/>
          <w:sz w:val="20"/>
        </w:rPr>
        <w:t>ka kos</w:t>
      </w:r>
      <w:r w:rsidRPr="00E3787E">
        <w:rPr>
          <w:rFonts w:ascii="Times SUT" w:hAnsi="Times SUT" w:cs="Times SUT"/>
          <w:sz w:val="20"/>
        </w:rPr>
        <w:t xml:space="preserve">) Rõu Räp Se vaata kus </w:t>
      </w:r>
      <w:r w:rsidRPr="00E3787E">
        <w:rPr>
          <w:rFonts w:ascii="Times SUT" w:hAnsi="Times SUT" w:cs="Times SUT"/>
          <w:i/>
          <w:sz w:val="20"/>
        </w:rPr>
        <w:t xml:space="preserve">kagos õge elukass veli, midägi ei taha tetä, laesapoolik </w:t>
      </w:r>
      <w:r w:rsidRPr="00E3787E">
        <w:rPr>
          <w:rFonts w:ascii="Times SUT" w:hAnsi="Times SUT" w:cs="Times SUT"/>
          <w:sz w:val="20"/>
        </w:rPr>
        <w:t xml:space="preserve">Hel; </w:t>
      </w:r>
      <w:r w:rsidRPr="00E3787E">
        <w:rPr>
          <w:rFonts w:ascii="Times SUT" w:hAnsi="Times SUT" w:cs="Times SUT"/>
          <w:i/>
          <w:sz w:val="20"/>
        </w:rPr>
        <w:t>no kagoss olli vanast m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d, keedeti </w:t>
      </w:r>
      <w:r w:rsidRPr="00E3787E">
        <w:rPr>
          <w:rFonts w:ascii="Times SUT" w:hAnsi="Times SUT" w:cs="Times SUT"/>
          <w:sz w:val="20"/>
        </w:rPr>
        <w:t>(köideti)</w:t>
      </w:r>
      <w:r w:rsidRPr="00E3787E">
        <w:rPr>
          <w:rFonts w:ascii="Times SUT" w:hAnsi="Times SUT" w:cs="Times SUT"/>
          <w:i/>
          <w:sz w:val="20"/>
        </w:rPr>
        <w:t xml:space="preserve"> kere `kinni et, `nõstmisega ennäst ärä ei kakka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ka kos mul õigõ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kaalesänd tan om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kagos naa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õ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l, ta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p latsõ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ja `hindä ka ta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p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kagos om tuulõkõnõ</w:t>
      </w:r>
      <w:r w:rsidRPr="00E3787E">
        <w:rPr>
          <w:rFonts w:ascii="Times SUT" w:hAnsi="Times SUT" w:cs="Times SUT"/>
          <w:sz w:val="20"/>
        </w:rPr>
        <w:t xml:space="preserve"> (tugevast tuulest)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i/>
          <w:sz w:val="20"/>
        </w:rPr>
      </w:pPr>
      <w:r w:rsidRPr="00E3787E">
        <w:rPr>
          <w:rStyle w:val="ms1"/>
          <w:rFonts w:ascii="Times SUT" w:hAnsi="Times SUT" w:cs="Times SUT"/>
        </w:rPr>
        <w:t>kagost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kagost</w:t>
      </w:r>
      <w:r w:rsidRPr="00E3787E">
        <w:rPr>
          <w:rFonts w:ascii="Times SUT" w:hAnsi="Times SUT" w:cs="Times SUT"/>
          <w:sz w:val="20"/>
        </w:rPr>
        <w:t xml:space="preserve"> Rõu Vas Se vaata kust </w:t>
      </w:r>
      <w:r w:rsidRPr="00E3787E">
        <w:rPr>
          <w:rFonts w:ascii="Times SUT" w:hAnsi="Times SUT" w:cs="Times SUT"/>
          <w:i/>
          <w:sz w:val="20"/>
        </w:rPr>
        <w:t>Kagost vanast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 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ks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ega hummugult rehe`pesmine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oi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minakõnõ, kagost mullõ küläline 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kagost noo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 tuu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kagrak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kagrak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kidur puu, taim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ni pedäjäkagrak iks kasuss tah Palands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hh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kagarik, kagrass, kagrats, kakar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kagrass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kagrass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`kakra</w:t>
      </w:r>
      <w:r w:rsidRPr="00E3787E">
        <w:rPr>
          <w:rFonts w:ascii="Times SUT" w:hAnsi="Times SUT" w:cs="Times SUT"/>
          <w:sz w:val="20"/>
        </w:rPr>
        <w:t xml:space="preserve"> kidur metsatukk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ni mättä vai `kärkä pääl om kagrass inne</w:t>
      </w:r>
      <w:r w:rsidRPr="00E3787E">
        <w:rPr>
          <w:rFonts w:ascii="Times SUT" w:hAnsi="Times SUT" w:cs="Times SUT"/>
          <w:sz w:val="20"/>
        </w:rPr>
        <w:t xml:space="preserve"> Urv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kagrak, kagrats, kakar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kagrats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kagrats</w:t>
      </w:r>
      <w:r w:rsidRPr="00E3787E">
        <w:rPr>
          <w:rFonts w:ascii="Times SUT" w:hAnsi="Times SUT" w:cs="Times SUT"/>
          <w:sz w:val="20"/>
        </w:rPr>
        <w:t xml:space="preserve"> 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) Nõo Kam Ote,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= kagrak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kaar on ka nigu kagrats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lina `olli `aina täis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`olli nigu kagrats jälle, üits aenu kukar om varre otsan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ni `nä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gunu kagra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om mõni kagra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mõts, lepäkese kuiva kondi pääl, ärä kujunu</w:t>
      </w:r>
      <w:r w:rsidRPr="00E3787E">
        <w:rPr>
          <w:rFonts w:ascii="Times SUT" w:hAnsi="Times SUT" w:cs="Times SUT"/>
          <w:sz w:val="20"/>
        </w:rPr>
        <w:t xml:space="preserve"> Ote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kagu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kagu</w:t>
      </w:r>
      <w:r w:rsidRPr="00E3787E">
        <w:rPr>
          <w:rFonts w:ascii="Times SUT" w:hAnsi="Times SUT" w:cs="Times SUT"/>
          <w:sz w:val="20"/>
        </w:rPr>
        <w:t xml:space="preserve"> R Kei Kos HJn KJn, </w:t>
      </w:r>
      <w:r w:rsidRPr="00E3787E">
        <w:rPr>
          <w:rFonts w:ascii="Times SUT" w:hAnsi="Times SUT" w:cs="Times SUT"/>
          <w:i/>
          <w:sz w:val="20"/>
        </w:rPr>
        <w:t>kakku-</w:t>
      </w:r>
      <w:r w:rsidRPr="00E3787E">
        <w:rPr>
          <w:rFonts w:ascii="Times SUT" w:hAnsi="Times SUT" w:cs="Times SUT"/>
          <w:sz w:val="20"/>
        </w:rPr>
        <w:t xml:space="preserve"> Kuu VNg Lüg lõunaida, SO </w:t>
      </w:r>
      <w:r w:rsidRPr="00E3787E">
        <w:rPr>
          <w:rFonts w:ascii="Times SUT" w:hAnsi="Times SUT" w:cs="Times SUT"/>
          <w:i/>
          <w:sz w:val="20"/>
        </w:rPr>
        <w:t>kagu on `louna ja ida vahel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kagust tuleb keik, kagust tuleb suvi, kagust tuleb talv ja kagust tuleb ma`i·lma ots. ja kui kagust tuleb külm, on aga külm. aga kui kagust tuleb sue, on aga siis ka sue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`lounat kagu jääb kagu `puole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`pohja kagu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tuul puhub kagu poolt, ommiku `lõuna poolt</w:t>
      </w:r>
      <w:r w:rsidRPr="00E3787E">
        <w:rPr>
          <w:rFonts w:ascii="Times SUT" w:hAnsi="Times SUT" w:cs="Times SUT"/>
          <w:sz w:val="20"/>
        </w:rPr>
        <w:t xml:space="preserve"> Kos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kakk</w:t>
      </w:r>
      <w:r w:rsidRPr="00E3787E">
        <w:rPr>
          <w:rFonts w:ascii="Times SUT" w:hAnsi="Times SUT" w:cs="Times SUT"/>
          <w:sz w:val="20"/>
          <w:vertAlign w:val="superscript"/>
        </w:rPr>
        <w:t>5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i/>
          <w:sz w:val="20"/>
        </w:rPr>
      </w:pPr>
      <w:r w:rsidRPr="00E3787E">
        <w:rPr>
          <w:rStyle w:val="ms1"/>
          <w:rFonts w:ascii="Times SUT" w:hAnsi="Times SUT" w:cs="Times SUT"/>
        </w:rPr>
        <w:t>kagu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kagu</w:t>
      </w:r>
      <w:r w:rsidRPr="00E3787E">
        <w:rPr>
          <w:rFonts w:ascii="Times SUT" w:hAnsi="Times SUT" w:cs="Times SUT"/>
          <w:sz w:val="20"/>
        </w:rPr>
        <w:t xml:space="preserve"> Nõo Ote San Kan(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ku</w:t>
      </w:r>
      <w:r w:rsidRPr="00E3787E">
        <w:rPr>
          <w:rFonts w:ascii="Times SUT" w:hAnsi="Times SUT" w:cs="Times SUT"/>
          <w:sz w:val="20"/>
        </w:rPr>
        <w:t>) Rõu Vas Se(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go</w:t>
      </w:r>
      <w:r w:rsidRPr="00E3787E">
        <w:rPr>
          <w:rFonts w:ascii="Times SUT" w:hAnsi="Times SUT" w:cs="Times SUT"/>
          <w:sz w:val="20"/>
        </w:rPr>
        <w:t xml:space="preserve">) vaata kui </w:t>
      </w:r>
      <w:r w:rsidRPr="00E3787E">
        <w:rPr>
          <w:rFonts w:ascii="Times SUT" w:hAnsi="Times SUT" w:cs="Times SUT"/>
          <w:i/>
          <w:sz w:val="20"/>
        </w:rPr>
        <w:t>kagu 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`tulli mulle `sülle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kaku suurõ lumõ`uarma taha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 tuisanu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Kagu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nõ ao sais,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n</w:t>
      </w:r>
      <w:r w:rsidR="00E3787E" w:rsidRPr="00E3787E">
        <w:rPr>
          <w:rFonts w:ascii="Times SUT" w:hAnsi="Times SUT" w:cs="Times SUT"/>
          <w:i/>
          <w:sz w:val="20"/>
        </w:rPr>
        <w:t>u̬u̬˽</w:t>
      </w:r>
      <w:r w:rsidRPr="00E3787E">
        <w:rPr>
          <w:rFonts w:ascii="Times SUT" w:hAnsi="Times SUT" w:cs="Times SUT"/>
          <w:i/>
          <w:sz w:val="20"/>
        </w:rPr>
        <w:t>vitsa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`lätvä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pruumis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kagu ma võta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kagu ma lää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kago om here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k, käüse naard ja 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dsitäss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kagurits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kagurits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sasipea –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kagutama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kagutama</w:t>
      </w:r>
      <w:r w:rsidRPr="00E3787E">
        <w:rPr>
          <w:rFonts w:ascii="Times SUT" w:hAnsi="Times SUT" w:cs="Times SUT"/>
          <w:sz w:val="20"/>
        </w:rPr>
        <w:t xml:space="preserve"> kaagutama, kisama – Krj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kagu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tuul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kagu tuul on kevadel soe, sügisel külm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kagutuul viib kalad `kausistki `välja. kagu`tuulega meress kalu ei ole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Kagutuul vieb kalad `pannildki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kagu `tuulega ja idä `tuulega on vesi pagu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kakku tuul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kagu tuul on keskomiku tuul</w:t>
      </w:r>
      <w:r w:rsidRPr="00E3787E">
        <w:rPr>
          <w:rFonts w:ascii="Times SUT" w:hAnsi="Times SUT" w:cs="Times SUT"/>
          <w:sz w:val="20"/>
        </w:rPr>
        <w:t xml:space="preserve"> Kei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i/>
          <w:sz w:val="20"/>
        </w:rPr>
      </w:pPr>
      <w:r w:rsidRPr="00E3787E">
        <w:rPr>
          <w:rStyle w:val="ms1"/>
          <w:rFonts w:ascii="Times SUT" w:hAnsi="Times SUT" w:cs="Times SUT"/>
        </w:rPr>
        <w:t>kagä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kagä</w:t>
      </w:r>
      <w:r w:rsidRPr="00E3787E">
        <w:rPr>
          <w:rFonts w:ascii="Times SUT" w:hAnsi="Times SUT" w:cs="Times SUT"/>
          <w:sz w:val="20"/>
        </w:rPr>
        <w:t xml:space="preserve"> Vas,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ǵ</w:t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 Rõu vaata kui </w:t>
      </w:r>
      <w:r w:rsidRPr="00E3787E">
        <w:rPr>
          <w:rFonts w:ascii="Times SUT" w:hAnsi="Times SUT" w:cs="Times SUT"/>
          <w:i/>
          <w:sz w:val="20"/>
        </w:rPr>
        <w:t>Te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 `s</w:t>
      </w:r>
      <w:r w:rsidR="00E3787E" w:rsidRPr="00E3787E">
        <w:rPr>
          <w:rFonts w:ascii="Times SUT" w:hAnsi="Times SUT" w:cs="Times SUT"/>
          <w:i/>
          <w:sz w:val="20"/>
        </w:rPr>
        <w:t>õ̭õ̭</w:t>
      </w:r>
      <w:r w:rsidRPr="00E3787E">
        <w:rPr>
          <w:rFonts w:ascii="Times SUT" w:hAnsi="Times SUT" w:cs="Times SUT"/>
          <w:i/>
          <w:sz w:val="20"/>
        </w:rPr>
        <w:t>rdu ja palu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 kütüst. ka</w:t>
      </w:r>
      <w:r w:rsidR="00E3787E" w:rsidRPr="00E3787E">
        <w:rPr>
          <w:rFonts w:ascii="Times SUT" w:hAnsi="Times SUT" w:cs="Times SUT"/>
          <w:i/>
          <w:sz w:val="20"/>
        </w:rPr>
        <w:t>ǵ</w:t>
      </w:r>
      <w:r w:rsidRPr="00E3787E">
        <w:rPr>
          <w:rFonts w:ascii="Times SUT" w:hAnsi="Times SUT" w:cs="Times SUT"/>
          <w:i/>
          <w:sz w:val="20"/>
        </w:rPr>
        <w:t>e sai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rüä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ǵ</w:t>
      </w:r>
      <w:r w:rsidRPr="00E3787E">
        <w:rPr>
          <w:rFonts w:ascii="Times SUT" w:hAnsi="Times SUT" w:cs="Times SUT"/>
          <w:i/>
          <w:sz w:val="20"/>
        </w:rPr>
        <w:t>e sai rõugu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kagä nää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jagõlõsõ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</w:t>
      </w:r>
      <w:r w:rsidRPr="00E3787E">
        <w:rPr>
          <w:rFonts w:ascii="Times SUT" w:hAnsi="Times SUT" w:cs="Times SUT"/>
          <w:sz w:val="20"/>
        </w:rPr>
        <w:t xml:space="preserve"> Jõh eP eL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samuti </w:t>
      </w:r>
      <w:r w:rsidRPr="00E3787E">
        <w:rPr>
          <w:rFonts w:ascii="Times SUT" w:hAnsi="Times SUT" w:cs="Times SUT"/>
          <w:i/>
          <w:sz w:val="20"/>
        </w:rPr>
        <w:t>minugi ema vei ikke `karjatselle muna kah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sipelga patti `tehti kah `aiguse pärast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kui te olete `sirpi näind, siis te tiate akki kah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>no suppi keedeti kah</w:t>
      </w:r>
      <w:r w:rsidRPr="00E3787E">
        <w:rPr>
          <w:rFonts w:ascii="Times SUT" w:hAnsi="Times SUT" w:cs="Times SUT"/>
          <w:sz w:val="20"/>
        </w:rPr>
        <w:t xml:space="preserve"> [heinamaal] Kõp; </w:t>
      </w:r>
      <w:r w:rsidRPr="00E3787E">
        <w:rPr>
          <w:rFonts w:ascii="Times SUT" w:hAnsi="Times SUT" w:cs="Times SUT"/>
          <w:i/>
          <w:sz w:val="20"/>
        </w:rPr>
        <w:t>tule kah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sia `ahju kah, pessä neid tu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ke vähä kah</w:t>
      </w:r>
      <w:r w:rsidRPr="00E3787E">
        <w:rPr>
          <w:rFonts w:ascii="Times SUT" w:hAnsi="Times SUT" w:cs="Times SUT"/>
          <w:sz w:val="20"/>
        </w:rPr>
        <w:t xml:space="preserve"> Krk;</w:t>
      </w:r>
      <w:r w:rsidRPr="00E3787E">
        <w:rPr>
          <w:rFonts w:ascii="Times SUT" w:hAnsi="Times SUT" w:cs="Times SUT"/>
          <w:i/>
          <w:sz w:val="20"/>
        </w:rPr>
        <w:t xml:space="preserve"> `s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la `panti kah teräke söömäle `pääle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poodin `olli kilu, ma tõi `endäle kah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tule sina kah, lääme katekeisi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kae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kah, ku illuss om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sa olõt jo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vana mii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s, kasa kah `n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ri `poissõ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tsi olõt löönü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mi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tan `a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vssime kah, et ega ta nii ei jää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linal oma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kuku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. lillel oma kah kuku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(ütluses üleolekut, pahameelt vms tugevdades, rõhutades) </w:t>
      </w:r>
      <w:r w:rsidRPr="00E3787E">
        <w:rPr>
          <w:rFonts w:ascii="Times SUT" w:hAnsi="Times SUT" w:cs="Times SUT"/>
          <w:i/>
          <w:sz w:val="20"/>
        </w:rPr>
        <w:t>kah asjalene!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serände mõni miiss kah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oh sa äbemädä jumala`pe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gämädä inimene, sa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`pe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 jumalat kah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mis säänä `hau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mine kutsutass kah</w:t>
      </w:r>
      <w:r w:rsidRPr="00E3787E">
        <w:rPr>
          <w:rFonts w:ascii="Times SUT" w:hAnsi="Times SUT" w:cs="Times SUT"/>
          <w:sz w:val="20"/>
        </w:rPr>
        <w:t xml:space="preserve">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(leksikaalse tähenduseta, tugevdab eelnevat sõna) </w:t>
      </w:r>
      <w:r w:rsidRPr="00E3787E">
        <w:rPr>
          <w:rFonts w:ascii="Times SUT" w:hAnsi="Times SUT" w:cs="Times SUT"/>
          <w:i/>
          <w:sz w:val="20"/>
        </w:rPr>
        <w:t>Pia suumulk kord kah kinni</w:t>
      </w:r>
      <w:r w:rsidRPr="00E3787E">
        <w:rPr>
          <w:rFonts w:ascii="Times SUT" w:hAnsi="Times SUT" w:cs="Times SUT"/>
          <w:sz w:val="20"/>
        </w:rPr>
        <w:t xml:space="preserve"> Tor;  </w:t>
      </w:r>
      <w:r w:rsidRPr="00E3787E">
        <w:rPr>
          <w:rFonts w:ascii="Times SUT" w:hAnsi="Times SUT" w:cs="Times SUT"/>
          <w:i/>
          <w:sz w:val="20"/>
        </w:rPr>
        <w:t>mis sa külän kuulid kah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ei jõvva sedä `nääkmist är kullete kah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terekst kah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`vi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saide kah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no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kasa kah süüä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tahat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kellele ta nood `saie kah</w:t>
      </w:r>
      <w:r w:rsidRPr="00E3787E">
        <w:rPr>
          <w:rFonts w:ascii="Times SUT" w:hAnsi="Times SUT" w:cs="Times SUT"/>
          <w:sz w:val="20"/>
        </w:rPr>
        <w:t xml:space="preserve"> Plv;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ere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ah</w:t>
      </w:r>
      <w:r w:rsidRPr="00E3787E">
        <w:rPr>
          <w:rFonts w:ascii="Times SUT" w:hAnsi="Times SUT" w:cs="Times SUT"/>
          <w:sz w:val="20"/>
        </w:rPr>
        <w:t xml:space="preserve"> Lei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-kah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Ls</w:t>
      </w:r>
      <w:r w:rsidRPr="00E3787E">
        <w:rPr>
          <w:rFonts w:ascii="Times SUT" w:hAnsi="Times SUT" w:cs="Times SUT"/>
          <w:sz w:val="20"/>
        </w:rPr>
        <w:t xml:space="preserve"> koh-kah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</w:t>
      </w:r>
      <w:r w:rsidRPr="00E3787E">
        <w:rPr>
          <w:rFonts w:ascii="Times SUT" w:hAnsi="Times SUT" w:cs="Times SUT"/>
          <w:sz w:val="20"/>
        </w:rPr>
        <w:t xml:space="preserve"> Jõe Hlj VNg IisR eP M T Plv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I. 1.</w:t>
      </w:r>
      <w:r w:rsidRPr="00E3787E">
        <w:rPr>
          <w:rFonts w:ascii="Times SUT" w:hAnsi="Times SUT" w:cs="Times SUT"/>
          <w:sz w:val="20"/>
        </w:rPr>
        <w:t xml:space="preserve"> lusika, kulbi, piibu jms laiem õõnes osa </w:t>
      </w:r>
      <w:r w:rsidRPr="00E3787E">
        <w:rPr>
          <w:rFonts w:ascii="Times SUT" w:hAnsi="Times SUT" w:cs="Times SUT"/>
          <w:i/>
          <w:sz w:val="20"/>
        </w:rPr>
        <w:t>vanast oli suure kahaga `piipusid</w:t>
      </w:r>
      <w:r w:rsidRPr="00E3787E">
        <w:rPr>
          <w:rFonts w:ascii="Times SUT" w:hAnsi="Times SUT" w:cs="Times SUT"/>
          <w:sz w:val="20"/>
        </w:rPr>
        <w:t xml:space="preserve"> Krj; </w:t>
      </w:r>
      <w:r w:rsidRPr="00E3787E">
        <w:rPr>
          <w:rFonts w:ascii="Times SUT" w:hAnsi="Times SUT" w:cs="Times SUT"/>
          <w:i/>
          <w:sz w:val="20"/>
        </w:rPr>
        <w:t>kui va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 lusikal ää lähäb, siis jääb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 kaha järele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kula oli, järsk kõvera konksuga kaha, kellega tõstetse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vanasti olid suured kivi kahaga ja `vandusega piibud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Minu vanaisal oli kahe kahaga lusikas, pulmas käia, na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teha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lusika kahaga suab pada `kaapida</w:t>
      </w:r>
      <w:r w:rsidRPr="00E3787E">
        <w:rPr>
          <w:rFonts w:ascii="Times SUT" w:hAnsi="Times SUT" w:cs="Times SUT"/>
          <w:sz w:val="20"/>
        </w:rPr>
        <w:t xml:space="preserve"> JMd; (torupilli) </w:t>
      </w:r>
      <w:r w:rsidRPr="00E3787E">
        <w:rPr>
          <w:rFonts w:ascii="Times SUT" w:hAnsi="Times SUT" w:cs="Times SUT"/>
          <w:i/>
          <w:sz w:val="20"/>
        </w:rPr>
        <w:t>kahad on puust `treitud, kollakad karva viel. paremalle puale `külge jäävad nie kahad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sie vüö on kahade külge `kinni pandud</w:t>
      </w:r>
      <w:r w:rsidRPr="00E3787E">
        <w:rPr>
          <w:rFonts w:ascii="Times SUT" w:hAnsi="Times SUT" w:cs="Times SUT"/>
          <w:sz w:val="20"/>
        </w:rPr>
        <w:t xml:space="preserve"> Kad;</w:t>
      </w:r>
      <w:r w:rsidRPr="00E3787E">
        <w:rPr>
          <w:rFonts w:ascii="Times SUT" w:hAnsi="Times SUT" w:cs="Times SUT"/>
          <w:i/>
          <w:sz w:val="20"/>
        </w:rPr>
        <w:t xml:space="preserve"> suure kahaga lusikas</w:t>
      </w:r>
      <w:r w:rsidRPr="00E3787E">
        <w:rPr>
          <w:rFonts w:ascii="Times SUT" w:hAnsi="Times SUT" w:cs="Times SUT"/>
          <w:sz w:val="20"/>
        </w:rPr>
        <w:t xml:space="preserve"> Pil; </w:t>
      </w:r>
      <w:r w:rsidRPr="00E3787E">
        <w:rPr>
          <w:rFonts w:ascii="Times SUT" w:hAnsi="Times SUT" w:cs="Times SUT"/>
          <w:i/>
          <w:sz w:val="20"/>
        </w:rPr>
        <w:t>piibu kaha `sissi `panti tubak</w:t>
      </w:r>
      <w:r w:rsidRPr="00E3787E">
        <w:rPr>
          <w:rFonts w:ascii="Times SUT" w:hAnsi="Times SUT" w:cs="Times SUT"/>
          <w:sz w:val="20"/>
        </w:rPr>
        <w:t xml:space="preserve"> Pst || oherdi raudosa õõnes lusikakujuline ots, iva –  Khn Vän Tor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reha pea ehk pealispuu – Sa Muh </w:t>
      </w:r>
      <w:r w:rsidRPr="00E3787E">
        <w:rPr>
          <w:rFonts w:ascii="Times SUT" w:hAnsi="Times SUT" w:cs="Times SUT"/>
          <w:i/>
          <w:sz w:val="20"/>
        </w:rPr>
        <w:t>rehe rehal on kaha lühem kut loo rehal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Ma `raiusi omale ulga kaha puid `kuima. Saare kahad on tugevad</w:t>
      </w:r>
      <w:r w:rsidRPr="00E3787E">
        <w:rPr>
          <w:rFonts w:ascii="Times SUT" w:hAnsi="Times SUT" w:cs="Times SUT"/>
          <w:sz w:val="20"/>
        </w:rPr>
        <w:t xml:space="preserve"> Krj; </w:t>
      </w:r>
      <w:r w:rsidRPr="00E3787E">
        <w:rPr>
          <w:rFonts w:ascii="Times SUT" w:hAnsi="Times SUT" w:cs="Times SUT"/>
          <w:i/>
          <w:sz w:val="20"/>
        </w:rPr>
        <w:t>Kaha puudeks oli `sitke kasetüü</w:t>
      </w:r>
      <w:r w:rsidRPr="00E3787E">
        <w:rPr>
          <w:rFonts w:ascii="Times SUT" w:hAnsi="Times SUT" w:cs="Times SUT"/>
          <w:sz w:val="20"/>
        </w:rPr>
        <w:t xml:space="preserve"> Pöi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labida laba, leht – L </w:t>
      </w:r>
      <w:r w:rsidRPr="00E3787E">
        <w:rPr>
          <w:rFonts w:ascii="Times SUT" w:hAnsi="Times SUT" w:cs="Times SUT"/>
          <w:i/>
          <w:sz w:val="20"/>
        </w:rPr>
        <w:t>labida kaha täis `mulda</w:t>
      </w:r>
      <w:r w:rsidRPr="00E3787E">
        <w:rPr>
          <w:rFonts w:ascii="Times SUT" w:hAnsi="Times SUT" w:cs="Times SUT"/>
          <w:sz w:val="20"/>
        </w:rPr>
        <w:t xml:space="preserve"> Kse || (vanast labidast) </w:t>
      </w:r>
      <w:r w:rsidRPr="00E3787E">
        <w:rPr>
          <w:rFonts w:ascii="Times SUT" w:hAnsi="Times SUT" w:cs="Times SUT"/>
          <w:i/>
          <w:sz w:val="20"/>
        </w:rPr>
        <w:t>labida kaha oo `nurkas. kaha oo kulun labidas</w:t>
      </w:r>
      <w:r w:rsidRPr="00E3787E">
        <w:rPr>
          <w:rFonts w:ascii="Times SUT" w:hAnsi="Times SUT" w:cs="Times SUT"/>
          <w:sz w:val="20"/>
        </w:rPr>
        <w:t xml:space="preserve"> Tõs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i/>
          <w:sz w:val="20"/>
        </w:rPr>
        <w:t>õnge kaha</w:t>
      </w:r>
      <w:r w:rsidRPr="00E3787E">
        <w:rPr>
          <w:rFonts w:ascii="Times SUT" w:hAnsi="Times SUT" w:cs="Times SUT"/>
          <w:sz w:val="20"/>
        </w:rPr>
        <w:t xml:space="preserve"> vasest plaadike õngenööri küljes konksu läheduses kalade juurdemeelitamiseks –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kaba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kahv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II. 1. </w:t>
      </w:r>
      <w:r w:rsidRPr="00E3787E">
        <w:rPr>
          <w:rFonts w:ascii="Times SUT" w:hAnsi="Times SUT" w:cs="Times SUT"/>
          <w:sz w:val="20"/>
        </w:rPr>
        <w:t xml:space="preserve"> kahv, võrkkott peam kalade tõstmiseks ja vähipüügiks; vähinatt </w:t>
      </w:r>
      <w:r w:rsidRPr="00E3787E">
        <w:rPr>
          <w:rFonts w:ascii="Times SUT" w:hAnsi="Times SUT" w:cs="Times SUT"/>
          <w:i/>
          <w:sz w:val="20"/>
        </w:rPr>
        <w:t>kahaga võtavad jääaugust jää `välja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kahaga tõstetasse kala `välja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luobib kahaga kalad kas `saani vai `jäätuse `peale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kaha on kellega kalu p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däväd. nagu po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 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k. võrk nagu 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si suupael. kahad oo vähjä ja kala p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gi jaoss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kahaga tõssetasse korejed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jä `suismess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 tuleb `juure ku kahaga. nõnna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 xml:space="preserve">vähil käisivad, siis iki kahad ja udilad </w:t>
      </w:r>
      <w:r w:rsidRPr="00E3787E">
        <w:rPr>
          <w:rFonts w:ascii="Times SUT" w:hAnsi="Times SUT" w:cs="Times SUT"/>
          <w:sz w:val="20"/>
        </w:rPr>
        <w:t xml:space="preserve">Lai; </w:t>
      </w:r>
      <w:r w:rsidRPr="00E3787E">
        <w:rPr>
          <w:rFonts w:ascii="Times SUT" w:hAnsi="Times SUT" w:cs="Times SUT"/>
          <w:i/>
          <w:sz w:val="20"/>
        </w:rPr>
        <w:t>kahaga luha pääld `võeti kalu, `l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di kalale `pääle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lättest `tu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`vä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ske vesi, sinna kala tulliva nigu `õhku `o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sma, sai kahaga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`tõsta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vähe kaha</w:t>
      </w:r>
      <w:r w:rsidRPr="00E3787E">
        <w:rPr>
          <w:rFonts w:ascii="Times SUT" w:hAnsi="Times SUT" w:cs="Times SUT"/>
          <w:sz w:val="20"/>
        </w:rPr>
        <w:t xml:space="preserve"> Võn; </w:t>
      </w:r>
      <w:r w:rsidRPr="00E3787E">
        <w:rPr>
          <w:rFonts w:ascii="Times SUT" w:hAnsi="Times SUT" w:cs="Times SUT"/>
          <w:i/>
          <w:sz w:val="20"/>
        </w:rPr>
        <w:t>suu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kala mis rabõlõs,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`võetas kahaga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kahv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tihe tindinooda pära või mõrrakujulise püünise viimane sopp – Kod Ran </w:t>
      </w:r>
      <w:r w:rsidRPr="00E3787E">
        <w:rPr>
          <w:rFonts w:ascii="Times SUT" w:hAnsi="Times SUT" w:cs="Times SUT"/>
          <w:i/>
          <w:sz w:val="20"/>
        </w:rPr>
        <w:t>mes `ti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ta `p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tässe, on kaha. ta nõnna `tihke nõõlaga kudotud, ju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ko terä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</w:t>
      </w:r>
      <w:r w:rsidRPr="00E3787E">
        <w:rPr>
          <w:rFonts w:ascii="Times SUT" w:hAnsi="Times SUT" w:cs="Times SUT"/>
          <w:sz w:val="20"/>
        </w:rPr>
        <w:t xml:space="preserve"> kahasse tehtav – R eP </w:t>
      </w:r>
      <w:r w:rsidRPr="00E3787E">
        <w:rPr>
          <w:rFonts w:ascii="Times SUT" w:hAnsi="Times SUT" w:cs="Times SUT"/>
          <w:i/>
          <w:sz w:val="20"/>
        </w:rPr>
        <w:t>mina olen ropstakku `ketrand kaha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sie `annab `eina kaha teha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Noppin `sulgi kaha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võttan `einamad kaha tehä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`Meie kahast tulnd kedagi `väljä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`krunti on kaha, `krunti on kahast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`vötsime einama kaha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`eina tehasse kaha, peremes saab poole omale, töömees teise poole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kaha `niitma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Arus oli 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liku mõisa kaha einama</w:t>
      </w:r>
      <w:r w:rsidRPr="00E3787E">
        <w:rPr>
          <w:rFonts w:ascii="Times SUT" w:hAnsi="Times SUT" w:cs="Times SUT"/>
          <w:sz w:val="20"/>
        </w:rPr>
        <w:t xml:space="preserve"> JJn; </w:t>
      </w:r>
      <w:r w:rsidRPr="00E3787E">
        <w:rPr>
          <w:rFonts w:ascii="Times SUT" w:hAnsi="Times SUT" w:cs="Times SUT"/>
          <w:i/>
          <w:sz w:val="20"/>
        </w:rPr>
        <w:t>`mustlasega ei või midagi kaha teha, ta on `kange `petma ja `ihmama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kaha mets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kahas(se)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</w:t>
      </w:r>
      <w:r w:rsidRPr="00E3787E">
        <w:rPr>
          <w:rFonts w:ascii="Times SUT" w:hAnsi="Times SUT" w:cs="Times SUT"/>
          <w:sz w:val="20"/>
        </w:rPr>
        <w:t xml:space="preserve"> Nõo Võn Ote Kan Urv Plv okaspäitsed varsa või vasika võõrutamiseks või koeral huntide tõrjeks </w:t>
      </w:r>
      <w:r w:rsidRPr="00E3787E">
        <w:rPr>
          <w:rFonts w:ascii="Times SUT" w:hAnsi="Times SUT" w:cs="Times SUT"/>
          <w:i/>
          <w:sz w:val="20"/>
        </w:rPr>
        <w:t>varsale pandas kaha nõnale, raudnagla om sisen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varsalõ tulõ kaha pähä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tetä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imä ei lasõ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täl imme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. kaha om sääne paksust katõsõrmõ `laiutsõst nahast tettü. säält tsusatass nagla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läbi</w:t>
      </w:r>
      <w:r w:rsidRPr="00E3787E">
        <w:rPr>
          <w:rFonts w:ascii="Times SUT" w:hAnsi="Times SUT" w:cs="Times SUT"/>
          <w:sz w:val="20"/>
        </w:rPr>
        <w:t xml:space="preserve"> Kan; [koeral] </w:t>
      </w:r>
      <w:r w:rsidRPr="00E3787E">
        <w:rPr>
          <w:rFonts w:ascii="Times SUT" w:hAnsi="Times SUT" w:cs="Times SUT"/>
          <w:i/>
          <w:sz w:val="20"/>
        </w:rPr>
        <w:t>kaha kaalah susi es saa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midägi tetä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</w:t>
      </w:r>
      <w:r w:rsidRPr="00E3787E">
        <w:rPr>
          <w:rFonts w:ascii="Times SUT" w:hAnsi="Times SUT" w:cs="Times SUT"/>
          <w:sz w:val="20"/>
        </w:rPr>
        <w:t xml:space="preserve"> Khk Plv soolveest kuivanud soolakord; linaluu rabatud lina küljes; roheline kord vee peal </w:t>
      </w:r>
      <w:r w:rsidRPr="00E3787E">
        <w:rPr>
          <w:rFonts w:ascii="Times SUT" w:hAnsi="Times SUT" w:cs="Times SUT"/>
          <w:i/>
          <w:sz w:val="20"/>
        </w:rPr>
        <w:t>laga, mis liha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le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`kuivab, see on kaha. kalad `kuivand kahase, nii soolased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linalõ jääss kaha `otsa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viil nigu kaha pääl</w:t>
      </w:r>
      <w:r w:rsidRPr="00E3787E">
        <w:rPr>
          <w:rFonts w:ascii="Times SUT" w:hAnsi="Times SUT" w:cs="Times SUT"/>
          <w:sz w:val="20"/>
        </w:rPr>
        <w:t xml:space="preserve"> (peenikesed rohelised lehed vee peal)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</w:t>
      </w:r>
      <w:r w:rsidRPr="00E3787E">
        <w:rPr>
          <w:rStyle w:val="ms3"/>
          <w:rFonts w:ascii="Times SUT" w:hAnsi="Times SUT" w:cs="Times SUT"/>
        </w:rPr>
        <w:t>5</w:t>
      </w:r>
      <w:r w:rsidRPr="00E3787E">
        <w:rPr>
          <w:rFonts w:ascii="Times SUT" w:hAnsi="Times SUT" w:cs="Times SUT"/>
          <w:sz w:val="20"/>
        </w:rPr>
        <w:t xml:space="preserve"> muna </w:t>
      </w:r>
      <w:r w:rsidRPr="00E3787E">
        <w:rPr>
          <w:rFonts w:ascii="Times SUT" w:hAnsi="Times SUT" w:cs="Times SUT"/>
          <w:i/>
          <w:sz w:val="20"/>
        </w:rPr>
        <w:t>mõnel kerikul oleved kaha torni otsan</w:t>
      </w:r>
      <w:r w:rsidRPr="00E3787E">
        <w:rPr>
          <w:rFonts w:ascii="Times SUT" w:hAnsi="Times SUT" w:cs="Times SUT"/>
          <w:sz w:val="20"/>
        </w:rPr>
        <w:t xml:space="preserve"> Ote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</w:t>
      </w:r>
      <w:r w:rsidRPr="00E3787E">
        <w:rPr>
          <w:rStyle w:val="ms3"/>
          <w:rFonts w:ascii="Times SUT" w:hAnsi="Times SUT" w:cs="Times SUT"/>
        </w:rPr>
        <w:t>6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pilve kahad o `taevas</w:t>
      </w:r>
      <w:r w:rsidRPr="00E3787E">
        <w:rPr>
          <w:rFonts w:ascii="Times SUT" w:hAnsi="Times SUT" w:cs="Times SUT"/>
          <w:sz w:val="20"/>
        </w:rPr>
        <w:t xml:space="preserve"> 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</w:t>
      </w:r>
      <w:r w:rsidRPr="00E3787E">
        <w:rPr>
          <w:rStyle w:val="ms3"/>
          <w:rFonts w:ascii="Times SUT" w:hAnsi="Times SUT" w:cs="Times SUT"/>
        </w:rPr>
        <w:t>7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</w:t>
      </w:r>
      <w:r w:rsidRPr="00E3787E">
        <w:rPr>
          <w:rFonts w:ascii="Times SUT" w:hAnsi="Times SUT" w:cs="Times SUT"/>
          <w:sz w:val="20"/>
        </w:rPr>
        <w:t xml:space="preserve"> Hää kahin, kohin </w:t>
      </w:r>
      <w:r w:rsidRPr="00E3787E">
        <w:rPr>
          <w:rFonts w:ascii="Times SUT" w:hAnsi="Times SUT" w:cs="Times SUT"/>
          <w:i/>
          <w:sz w:val="20"/>
        </w:rPr>
        <w:t>kõva kaha täna mere 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</w:t>
      </w:r>
      <w:r w:rsidRPr="00E3787E">
        <w:rPr>
          <w:rStyle w:val="ms3"/>
          <w:rFonts w:ascii="Times SUT" w:hAnsi="Times SUT" w:cs="Times SUT"/>
        </w:rPr>
        <w:t>8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kahad</w:t>
      </w:r>
      <w:r w:rsidRPr="00E3787E">
        <w:rPr>
          <w:rFonts w:ascii="Times SUT" w:hAnsi="Times SUT" w:cs="Times SUT"/>
          <w:sz w:val="20"/>
        </w:rPr>
        <w:t xml:space="preserve"> jalad </w:t>
      </w:r>
      <w:r w:rsidRPr="00E3787E">
        <w:rPr>
          <w:rFonts w:ascii="Times SUT" w:hAnsi="Times SUT" w:cs="Times SUT"/>
          <w:i/>
          <w:sz w:val="20"/>
        </w:rPr>
        <w:t>Kuda sa `istud `õmmete, kahad `laialli ku rie`aisad põrandal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Kahad `laialli, kas `nindä saad mehele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</w:t>
      </w:r>
      <w:r w:rsidRPr="00E3787E">
        <w:rPr>
          <w:rStyle w:val="ms3"/>
          <w:rFonts w:ascii="Times SUT" w:hAnsi="Times SUT" w:cs="Times SUT"/>
        </w:rPr>
        <w:t>9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</w:t>
      </w:r>
      <w:r w:rsidRPr="00E3787E">
        <w:rPr>
          <w:rFonts w:ascii="Times SUT" w:hAnsi="Times SUT" w:cs="Times SUT"/>
          <w:sz w:val="20"/>
        </w:rPr>
        <w:t xml:space="preserve"> VNg Muh Noa Kse PJg KuuK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rauavitriol, kübaramust </w:t>
      </w:r>
      <w:r w:rsidRPr="00E3787E">
        <w:rPr>
          <w:rFonts w:ascii="Times SUT" w:hAnsi="Times SUT" w:cs="Times SUT"/>
          <w:i/>
          <w:sz w:val="20"/>
        </w:rPr>
        <w:t>ma aasi oma vana `pinsaki kaha `sisse liguma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ma too kaha ja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a selle kuue ää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sie oli sis kaha vä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 ja, sellega vä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viti ikke imeilusad sinist</w:t>
      </w:r>
      <w:r w:rsidRPr="00E3787E">
        <w:rPr>
          <w:rFonts w:ascii="Times SUT" w:hAnsi="Times SUT" w:cs="Times SUT"/>
          <w:sz w:val="20"/>
        </w:rPr>
        <w:t xml:space="preserve"> KuuK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värvipära </w:t>
      </w:r>
      <w:r w:rsidRPr="00E3787E">
        <w:rPr>
          <w:rFonts w:ascii="Times SUT" w:hAnsi="Times SUT" w:cs="Times SUT"/>
          <w:i/>
          <w:sz w:val="20"/>
        </w:rPr>
        <w:t>kui vä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 oli värvitud, siss `viskasid `nõelumese `lõnga, panen natuke kahasse, änam ei värvi aga ta teeb teist `karva</w:t>
      </w:r>
      <w:r w:rsidRPr="00E3787E">
        <w:rPr>
          <w:rFonts w:ascii="Times SUT" w:hAnsi="Times SUT" w:cs="Times SUT"/>
          <w:sz w:val="20"/>
        </w:rPr>
        <w:t xml:space="preserve"> PJg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kahi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i/>
          <w:sz w:val="20"/>
        </w:rPr>
        <w:t>kaha-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kahja-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kahah</w:t>
      </w:r>
      <w:r w:rsidRPr="00E3787E">
        <w:rPr>
          <w:rFonts w:ascii="Times SUT" w:hAnsi="Times SUT" w:cs="Times SUT"/>
          <w:sz w:val="20"/>
        </w:rPr>
        <w:t xml:space="preserve"> kobaras </w:t>
      </w:r>
      <w:r w:rsidRPr="00E3787E">
        <w:rPr>
          <w:rFonts w:ascii="Times SUT" w:hAnsi="Times SUT" w:cs="Times SUT"/>
          <w:i/>
          <w:sz w:val="20"/>
        </w:rPr>
        <w:t>koh puuh 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lem olõvat kahah olnu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si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nä jääss nigu mütsäk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kasussõ ossa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nii mütsäko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kahal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hein</w:t>
      </w:r>
      <w:r w:rsidRPr="00E3787E">
        <w:rPr>
          <w:rFonts w:ascii="Times SUT" w:hAnsi="Times SUT" w:cs="Times SUT"/>
          <w:sz w:val="20"/>
        </w:rPr>
        <w:t xml:space="preserve"> hein, millest poole saab tegija, poole maaomanik </w:t>
      </w:r>
      <w:r w:rsidRPr="00E3787E">
        <w:rPr>
          <w:rFonts w:ascii="Times SUT" w:hAnsi="Times SUT" w:cs="Times SUT"/>
          <w:i/>
          <w:sz w:val="20"/>
        </w:rPr>
        <w:t>Kenel `einämad vähä, sie tieb kaha `einä, mõni pidas `luoma ja tegi igä suvi kaha `einä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`tievad kaha `eina, `tievad `valmist ja `tievad `puolest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kaha `eina tehasse pailu, pooleks ning kolmeks vöetase ikka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mõesast enne `tehti kaha `einä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kaha ein soab kahasse `tehtud, kas soab puoleks `tehtud, kui ia ein on, siis kaks osa tegijalle ja kolm osa peremelle</w:t>
      </w:r>
      <w:r w:rsidRPr="00E3787E">
        <w:rPr>
          <w:rFonts w:ascii="Times SUT" w:hAnsi="Times SUT" w:cs="Times SUT"/>
          <w:sz w:val="20"/>
        </w:rPr>
        <w:t xml:space="preserve"> JõeK; </w:t>
      </w:r>
      <w:r w:rsidRPr="00E3787E">
        <w:rPr>
          <w:rFonts w:ascii="Times SUT" w:hAnsi="Times SUT" w:cs="Times SUT"/>
          <w:i/>
          <w:sz w:val="20"/>
        </w:rPr>
        <w:t>meie pidime 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jas ka tegema kaha`eina, kahasse</w:t>
      </w:r>
      <w:r w:rsidRPr="00E3787E">
        <w:rPr>
          <w:rFonts w:ascii="Times SUT" w:hAnsi="Times SUT" w:cs="Times SUT"/>
          <w:sz w:val="20"/>
        </w:rPr>
        <w:t xml:space="preserve"> KuuK; </w:t>
      </w:r>
      <w:r w:rsidRPr="00E3787E">
        <w:rPr>
          <w:rFonts w:ascii="Times SUT" w:hAnsi="Times SUT" w:cs="Times SUT"/>
          <w:i/>
          <w:sz w:val="20"/>
        </w:rPr>
        <w:t>tegi seda kaha `eina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mõni tükk `pooleks, mõni kolmeks</w:t>
      </w:r>
      <w:r w:rsidRPr="00E3787E">
        <w:rPr>
          <w:rFonts w:ascii="Times SUT" w:hAnsi="Times SUT" w:cs="Times SUT"/>
          <w:sz w:val="20"/>
        </w:rPr>
        <w:t xml:space="preserve"> JJn; </w:t>
      </w:r>
      <w:r w:rsidRPr="00E3787E">
        <w:rPr>
          <w:rFonts w:ascii="Times SUT" w:hAnsi="Times SUT" w:cs="Times SUT"/>
          <w:i/>
          <w:sz w:val="20"/>
        </w:rPr>
        <w:t>kaha ein – pooleks `tehtud ein, pool saab peremehele, pool tegijalle</w:t>
      </w:r>
      <w:r w:rsidRPr="00E3787E">
        <w:rPr>
          <w:rFonts w:ascii="Times SUT" w:hAnsi="Times SUT" w:cs="Times SUT"/>
          <w:sz w:val="20"/>
        </w:rPr>
        <w:t xml:space="preserve"> Ksi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kahahama</w:t>
      </w:r>
      <w:r w:rsidRPr="00E3787E">
        <w:rPr>
          <w:rFonts w:ascii="Times SUT" w:hAnsi="Times SUT" w:cs="Times SUT"/>
          <w:sz w:val="20"/>
        </w:rPr>
        <w:t xml:space="preserve"> = kahahtamma </w:t>
      </w:r>
      <w:r w:rsidRPr="00E3787E">
        <w:rPr>
          <w:rFonts w:ascii="Times SUT" w:hAnsi="Times SUT" w:cs="Times SUT"/>
          <w:i/>
          <w:sz w:val="20"/>
        </w:rPr>
        <w:t>tuulõga he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oss, ni le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 kahahass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kahahtamma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kahahtamma</w:t>
      </w:r>
      <w:r w:rsidRPr="00E3787E">
        <w:rPr>
          <w:rFonts w:ascii="Times SUT" w:hAnsi="Times SUT" w:cs="Times SUT"/>
          <w:sz w:val="20"/>
        </w:rPr>
        <w:t xml:space="preserve"> Rõu Plv </w:t>
      </w:r>
      <w:r w:rsidRPr="00E3787E">
        <w:rPr>
          <w:rFonts w:ascii="Times SUT" w:hAnsi="Times SUT" w:cs="Times SUT"/>
          <w:sz w:val="16"/>
        </w:rPr>
        <w:t>mom</w:t>
      </w:r>
      <w:r w:rsidRPr="00E3787E">
        <w:rPr>
          <w:rFonts w:ascii="Times SUT" w:hAnsi="Times SUT" w:cs="Times SUT"/>
          <w:sz w:val="20"/>
        </w:rPr>
        <w:t xml:space="preserve"> &lt; kahama </w:t>
      </w:r>
      <w:r w:rsidRPr="00E3787E">
        <w:rPr>
          <w:rFonts w:ascii="Times SUT" w:hAnsi="Times SUT" w:cs="Times SUT"/>
          <w:i/>
          <w:sz w:val="20"/>
        </w:rPr>
        <w:t>ku talvõl taro `külge lüüt, sõss kahahtass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kahahama, kahahtuma, kahatama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kahahtuma</w:t>
      </w:r>
      <w:r w:rsidRPr="00E3787E">
        <w:rPr>
          <w:rFonts w:ascii="Times SUT" w:hAnsi="Times SUT" w:cs="Times SUT"/>
          <w:sz w:val="20"/>
        </w:rPr>
        <w:t xml:space="preserve"> = kahahtamma</w:t>
      </w:r>
      <w:r w:rsidRPr="00E3787E">
        <w:rPr>
          <w:rFonts w:ascii="Times SUT" w:hAnsi="Times SUT" w:cs="Times SUT"/>
          <w:i/>
          <w:sz w:val="20"/>
        </w:rPr>
        <w:t xml:space="preserve"> visa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nuia `latva nii mis kahahtu</w:t>
      </w:r>
      <w:r w:rsidRPr="00E3787E">
        <w:rPr>
          <w:rFonts w:ascii="Times SUT" w:hAnsi="Times SUT" w:cs="Times SUT"/>
          <w:sz w:val="20"/>
        </w:rPr>
        <w:t xml:space="preserve">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kahahuss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kaha|huss</w:t>
      </w:r>
      <w:r w:rsidRPr="00E3787E">
        <w:rPr>
          <w:rFonts w:ascii="Times SUT" w:hAnsi="Times SUT" w:cs="Times SUT"/>
          <w:sz w:val="20"/>
        </w:rPr>
        <w:t xml:space="preserve"> Rõu Plv,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uss</w:t>
      </w:r>
      <w:r w:rsidRPr="00E3787E">
        <w:rPr>
          <w:rFonts w:ascii="Times SUT" w:hAnsi="Times SUT" w:cs="Times SUT"/>
          <w:sz w:val="20"/>
        </w:rPr>
        <w:t xml:space="preserve"> Krl sahin </w:t>
      </w:r>
      <w:r w:rsidRPr="00E3787E">
        <w:rPr>
          <w:rFonts w:ascii="Times SUT" w:hAnsi="Times SUT" w:cs="Times SUT"/>
          <w:i/>
          <w:sz w:val="20"/>
        </w:rPr>
        <w:t>mõtsan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suu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kaha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uss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üts kahahus ja siss kattõ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Rõu; </w:t>
      </w:r>
      <w:r w:rsidRPr="00E3787E">
        <w:rPr>
          <w:rFonts w:ascii="Times SUT" w:hAnsi="Times SUT" w:cs="Times SUT"/>
          <w:i/>
          <w:sz w:val="20"/>
        </w:rPr>
        <w:t>kahahuss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kuulda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kahatus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kahakas</w:t>
      </w:r>
      <w:r w:rsidRPr="00E3787E">
        <w:rPr>
          <w:rFonts w:ascii="Times SUT" w:hAnsi="Times SUT" w:cs="Times SUT"/>
          <w:sz w:val="20"/>
        </w:rPr>
        <w:t xml:space="preserve"> pahane, tusane </w:t>
      </w:r>
      <w:r w:rsidRPr="00E3787E">
        <w:rPr>
          <w:rFonts w:ascii="Times SUT" w:hAnsi="Times SUT" w:cs="Times SUT"/>
          <w:i/>
          <w:sz w:val="20"/>
        </w:rPr>
        <w:t>oli na kahakas, tea mis tal oli</w:t>
      </w:r>
      <w:r w:rsidRPr="00E3787E">
        <w:rPr>
          <w:rFonts w:ascii="Times SUT" w:hAnsi="Times SUT" w:cs="Times SUT"/>
          <w:sz w:val="20"/>
        </w:rPr>
        <w:t xml:space="preserve"> Han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kahal</w:t>
      </w:r>
      <w:r w:rsidRPr="00E3787E">
        <w:rPr>
          <w:rFonts w:ascii="Times SUT" w:hAnsi="Times SUT" w:cs="Times SUT"/>
          <w:sz w:val="20"/>
        </w:rPr>
        <w:t xml:space="preserve"> kobaras [kui mesilased] </w:t>
      </w:r>
      <w:r w:rsidRPr="00E3787E">
        <w:rPr>
          <w:rFonts w:ascii="Times SUT" w:hAnsi="Times SUT" w:cs="Times SUT"/>
          <w:i/>
          <w:sz w:val="20"/>
        </w:rPr>
        <w:t>kahal omma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sis omma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`ümbre puu nigu mühün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kahah, kahalõ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kahaline</w:t>
      </w:r>
      <w:r w:rsidRPr="00E3787E">
        <w:rPr>
          <w:rFonts w:ascii="Times SUT" w:hAnsi="Times SUT" w:cs="Times SUT"/>
          <w:sz w:val="20"/>
        </w:rPr>
        <w:t xml:space="preserve"> kahatöö tegija </w:t>
      </w:r>
      <w:r w:rsidRPr="00E3787E">
        <w:rPr>
          <w:rFonts w:ascii="Times SUT" w:hAnsi="Times SUT" w:cs="Times SUT"/>
          <w:i/>
          <w:sz w:val="20"/>
        </w:rPr>
        <w:t>lina mual kui on pailu kahalisi siis ajavad jäiled `sisse kus kellegi jägu on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kahalõ</w:t>
      </w:r>
      <w:r w:rsidRPr="00E3787E">
        <w:rPr>
          <w:rFonts w:ascii="Times SUT" w:hAnsi="Times SUT" w:cs="Times SUT"/>
          <w:sz w:val="20"/>
        </w:rPr>
        <w:t xml:space="preserve"> kobarasse </w:t>
      </w:r>
      <w:r w:rsidRPr="00E3787E">
        <w:rPr>
          <w:rFonts w:ascii="Times SUT" w:hAnsi="Times SUT" w:cs="Times SUT"/>
          <w:i/>
          <w:sz w:val="20"/>
        </w:rPr>
        <w:t>mihiläse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vällän kahalõ löönü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kahalõ lask,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`võetass kinni ja aiass vakka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kahal, kahha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kahama</w:t>
      </w:r>
      <w:r w:rsidRPr="00E3787E">
        <w:rPr>
          <w:rFonts w:ascii="Times SUT" w:hAnsi="Times SUT" w:cs="Times SUT"/>
          <w:sz w:val="20"/>
        </w:rPr>
        <w:t xml:space="preserve"> kahisema – Tor Hää VlPõ Hls Krk Se </w:t>
      </w:r>
      <w:r w:rsidRPr="00E3787E">
        <w:rPr>
          <w:rFonts w:ascii="Times SUT" w:hAnsi="Times SUT" w:cs="Times SUT"/>
          <w:i/>
          <w:sz w:val="20"/>
        </w:rPr>
        <w:t>torm on juba `m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da, aga meri kahab ikki edesi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järv kahab, tuleb `vihma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muutku sadab pähle ku kahab</w:t>
      </w:r>
      <w:r w:rsidRPr="00E3787E">
        <w:rPr>
          <w:rFonts w:ascii="Times SUT" w:hAnsi="Times SUT" w:cs="Times SUT"/>
          <w:sz w:val="20"/>
        </w:rPr>
        <w:t xml:space="preserve"> Vil; [puhastatud linadele] </w:t>
      </w:r>
      <w:r w:rsidRPr="00E3787E">
        <w:rPr>
          <w:rFonts w:ascii="Times SUT" w:hAnsi="Times SUT" w:cs="Times SUT"/>
          <w:i/>
          <w:sz w:val="20"/>
        </w:rPr>
        <w:t>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vett `pääle ku kahas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viimäde pand `vihma kahame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mõts kahap, siss lääp sulal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joosep verd nõndagu kaha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pada tulli üle ku kaha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vahel ku kõrva kahave,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ei kuule midägi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ku siss `pannu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`tütrigu kahama, egä üits nakass jo sosisema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vihm tulõ nigu kahha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nõ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kahatama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kahamus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kahamus</w:t>
      </w:r>
      <w:r w:rsidRPr="00E3787E">
        <w:rPr>
          <w:rFonts w:ascii="Times SUT" w:hAnsi="Times SUT" w:cs="Times SUT"/>
          <w:sz w:val="20"/>
        </w:rPr>
        <w:t xml:space="preserve"> Kuu, g </w:t>
      </w:r>
      <w:r w:rsidRPr="00E3787E">
        <w:rPr>
          <w:rFonts w:ascii="Times SUT" w:hAnsi="Times SUT" w:cs="Times SUT"/>
          <w:i/>
          <w:sz w:val="20"/>
        </w:rPr>
        <w:t>-e</w:t>
      </w:r>
      <w:r w:rsidRPr="00E3787E">
        <w:rPr>
          <w:rFonts w:ascii="Times SUT" w:hAnsi="Times SUT" w:cs="Times SUT"/>
          <w:sz w:val="20"/>
        </w:rPr>
        <w:t xml:space="preserve"> Kod MMg külma- või ehmatusevärin; hirm </w:t>
      </w:r>
      <w:r w:rsidRPr="00E3787E">
        <w:rPr>
          <w:rFonts w:ascii="Times SUT" w:hAnsi="Times SUT" w:cs="Times SUT"/>
          <w:i/>
          <w:sz w:val="20"/>
        </w:rPr>
        <w:t>Lähäd viel `justku `esteki lähüville</w:t>
      </w:r>
      <w:r w:rsidRPr="00E3787E">
        <w:rPr>
          <w:rFonts w:ascii="Times SUT" w:hAnsi="Times SUT" w:cs="Times SUT"/>
          <w:sz w:val="20"/>
        </w:rPr>
        <w:t xml:space="preserve"> [mardusele], </w:t>
      </w:r>
      <w:r w:rsidRPr="00E3787E">
        <w:rPr>
          <w:rFonts w:ascii="Times SUT" w:hAnsi="Times SUT" w:cs="Times SUT"/>
          <w:i/>
          <w:sz w:val="20"/>
        </w:rPr>
        <w:t>et `arvad tädä oleva henesä siel, vade omite o kahamus `käümäs üle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`Oite kova kriginägä käünd nisukane kahamus tämäst üle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ma ehmätin nõnna `irmsass, et `praegugi kahamused juaksevad üle iho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minul tuli `niiske `irmus kahamus, nagu rabati 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minuss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põ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vini tuleb vesi, siis akab kahamus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nüid one `niiske kahamus, minu siäred one nagu 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sidotud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kahmus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kahamus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kahamus</w:t>
      </w:r>
      <w:r w:rsidRPr="00E3787E">
        <w:rPr>
          <w:rFonts w:ascii="Times SUT" w:hAnsi="Times SUT" w:cs="Times SUT"/>
          <w:sz w:val="20"/>
        </w:rPr>
        <w:t xml:space="preserve"> Han suur kohev kogus, hulk </w:t>
      </w:r>
      <w:r w:rsidRPr="00E3787E">
        <w:rPr>
          <w:rFonts w:ascii="Times SUT" w:hAnsi="Times SUT" w:cs="Times SUT"/>
          <w:i/>
          <w:sz w:val="20"/>
        </w:rPr>
        <w:t>Tüdrikute piad nagu suured kahamused, `juused kõik üles `aetud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Angu tääved oo kua kahamused kui pailu pikki `einu arude `otsas oo</w:t>
      </w:r>
      <w:r w:rsidRPr="00E3787E">
        <w:rPr>
          <w:rFonts w:ascii="Times SUT" w:hAnsi="Times SUT" w:cs="Times SUT"/>
          <w:sz w:val="20"/>
        </w:rPr>
        <w:t xml:space="preserve"> Han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kähämos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kahandama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kahan|dama</w:t>
      </w:r>
      <w:r w:rsidRPr="00E3787E">
        <w:rPr>
          <w:rFonts w:ascii="Times SUT" w:hAnsi="Times SUT" w:cs="Times SUT"/>
          <w:sz w:val="20"/>
        </w:rPr>
        <w:t xml:space="preserve"> eP M(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deme</w:t>
      </w:r>
      <w:r w:rsidRPr="00E3787E">
        <w:rPr>
          <w:rFonts w:ascii="Times SUT" w:hAnsi="Times SUT" w:cs="Times SUT"/>
          <w:sz w:val="20"/>
        </w:rPr>
        <w:t xml:space="preserve">Hls, </w:t>
      </w:r>
      <w:r w:rsidRPr="00E3787E">
        <w:rPr>
          <w:rFonts w:ascii="Times SUT" w:hAnsi="Times SUT" w:cs="Times SUT"/>
          <w:i/>
          <w:sz w:val="20"/>
        </w:rPr>
        <w:noBreakHyphen/>
        <w:t>teme</w:t>
      </w:r>
      <w:r w:rsidRPr="00E3787E">
        <w:rPr>
          <w:rFonts w:ascii="Times SUT" w:hAnsi="Times SUT" w:cs="Times SUT"/>
          <w:sz w:val="20"/>
        </w:rPr>
        <w:t xml:space="preserve"> Krk) T(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 xml:space="preserve">dõme </w:t>
      </w:r>
      <w:r w:rsidRPr="00E3787E">
        <w:rPr>
          <w:rFonts w:ascii="Times SUT" w:hAnsi="Times SUT" w:cs="Times SUT"/>
          <w:sz w:val="20"/>
        </w:rPr>
        <w:t>San) V(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damma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noBreakHyphen/>
        <w:t>dõmõ</w:t>
      </w:r>
      <w:r w:rsidRPr="00E3787E">
        <w:rPr>
          <w:rFonts w:ascii="Times SUT" w:hAnsi="Times SUT" w:cs="Times SUT"/>
          <w:sz w:val="20"/>
        </w:rPr>
        <w:t xml:space="preserve"> Krl)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vähendama </w:t>
      </w:r>
      <w:r w:rsidRPr="00E3787E">
        <w:rPr>
          <w:rFonts w:ascii="Times SUT" w:hAnsi="Times SUT" w:cs="Times SUT"/>
          <w:i/>
          <w:sz w:val="20"/>
        </w:rPr>
        <w:t>`päike kahandab vihma vee `toorist ää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külm kahandab vilja `kasvu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augu·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kuul kõige `rohkem kahandab vett</w:t>
      </w:r>
      <w:r w:rsidRPr="00E3787E">
        <w:rPr>
          <w:rFonts w:ascii="Times SUT" w:hAnsi="Times SUT" w:cs="Times SUT"/>
          <w:sz w:val="20"/>
        </w:rPr>
        <w:t xml:space="preserve"> [Peipsis] Trm; </w:t>
      </w:r>
      <w:r w:rsidRPr="00E3787E">
        <w:rPr>
          <w:rFonts w:ascii="Times SUT" w:hAnsi="Times SUT" w:cs="Times SUT"/>
          <w:i/>
          <w:sz w:val="20"/>
        </w:rPr>
        <w:t>`kuumuss kahand vii nüid nii ärä</w:t>
      </w:r>
      <w:r w:rsidRPr="00E3787E">
        <w:rPr>
          <w:rFonts w:ascii="Times SUT" w:hAnsi="Times SUT" w:cs="Times SUT"/>
          <w:sz w:val="20"/>
        </w:rPr>
        <w:t xml:space="preserve"> Puh;</w:t>
      </w:r>
      <w:r w:rsidRPr="00E3787E">
        <w:rPr>
          <w:rFonts w:ascii="Times SUT" w:hAnsi="Times SUT" w:cs="Times SUT"/>
          <w:i/>
          <w:sz w:val="20"/>
        </w:rPr>
        <w:t xml:space="preserve"> säält õks kahandõdi inemiisi iist vällä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 || ahendama (sukka jms) </w:t>
      </w:r>
      <w:r w:rsidRPr="00E3787E">
        <w:rPr>
          <w:rFonts w:ascii="Times SUT" w:hAnsi="Times SUT" w:cs="Times SUT"/>
          <w:i/>
          <w:sz w:val="20"/>
        </w:rPr>
        <w:t>ku ma võrgu `si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 koku pista, siss ma ju kahanda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suka kahandamene, kas `kitsamaks teha ehk `otsa `kinni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vanasti `kooti `viklega sukad, teine silm kasvatadi, teine silm kahandadi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sukal `olli küll kahandamine, kui seeremarjast üle said, siss nakassit kahandama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kaputat kahandõdass, `si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 võtt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vai `kitsapass kuda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kahendama || õmblust, riideäärt õmblemisel koomale hoidma </w:t>
      </w:r>
      <w:r w:rsidRPr="00E3787E">
        <w:rPr>
          <w:rFonts w:ascii="Times SUT" w:hAnsi="Times SUT" w:cs="Times SUT"/>
          <w:i/>
          <w:sz w:val="20"/>
        </w:rPr>
        <w:t>kaalusse paad</w:t>
      </w:r>
      <w:r w:rsidRPr="00E3787E">
        <w:rPr>
          <w:rFonts w:ascii="Times SUT" w:hAnsi="Times SUT" w:cs="Times SUT"/>
          <w:sz w:val="20"/>
        </w:rPr>
        <w:t xml:space="preserve"> (paned) </w:t>
      </w:r>
      <w:r w:rsidRPr="00E3787E">
        <w:rPr>
          <w:rFonts w:ascii="Times SUT" w:hAnsi="Times SUT" w:cs="Times SUT"/>
          <w:i/>
          <w:sz w:val="20"/>
        </w:rPr>
        <w:t>kolmess kõhass 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ni. siis kahandad `kr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kega ärä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ellätüse kotuss, kokku kahandõdu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ku tõni vii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`rõival nõrk om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piät kahandõmõ, et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`piiu tulõ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tõist viirt vaja kahandada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(kangakudumisel) Plv; </w:t>
      </w:r>
      <w:r w:rsidRPr="00E3787E">
        <w:rPr>
          <w:rFonts w:ascii="Times SUT" w:hAnsi="Times SUT" w:cs="Times SUT"/>
          <w:i/>
          <w:sz w:val="20"/>
        </w:rPr>
        <w:t>`rõiva`umblõmise man ka kahandadass ko `hammõ jakkoge ummõldass piha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</w:t>
      </w:r>
      <w:r w:rsidRPr="00E3787E">
        <w:rPr>
          <w:rFonts w:ascii="Times SUT" w:hAnsi="Times SUT" w:cs="Times SUT"/>
          <w:sz w:val="20"/>
        </w:rPr>
        <w:t xml:space="preserve"> Se || (ära) kuivatama </w:t>
      </w:r>
      <w:r w:rsidRPr="00E3787E">
        <w:rPr>
          <w:rFonts w:ascii="Times SUT" w:hAnsi="Times SUT" w:cs="Times SUT"/>
          <w:i/>
          <w:sz w:val="20"/>
        </w:rPr>
        <w:t>tuul oo `easte maad kahandand</w:t>
      </w:r>
      <w:r w:rsidRPr="00E3787E">
        <w:rPr>
          <w:rFonts w:ascii="Times SUT" w:hAnsi="Times SUT" w:cs="Times SUT"/>
          <w:sz w:val="20"/>
        </w:rPr>
        <w:t xml:space="preserve"> Mar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nihutama; teise kohta panema; edasi tõstma </w:t>
      </w:r>
      <w:r w:rsidRPr="00E3787E">
        <w:rPr>
          <w:rFonts w:ascii="Times SUT" w:hAnsi="Times SUT" w:cs="Times SUT"/>
          <w:i/>
          <w:sz w:val="20"/>
        </w:rPr>
        <w:t>kahanda obu takatsi vähe ~ aa tõtta takatsi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lehm tahaks teise kohja `peale kahanda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kahanda oma iste ukse alt 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kahandame ennast `teise `kohta, `õunbu `alla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kahanda raand eest ää</w:t>
      </w:r>
      <w:r w:rsidRPr="00E3787E">
        <w:rPr>
          <w:rFonts w:ascii="Times SUT" w:hAnsi="Times SUT" w:cs="Times SUT"/>
          <w:sz w:val="20"/>
        </w:rPr>
        <w:t xml:space="preserve">; [uju] </w:t>
      </w:r>
      <w:r w:rsidRPr="00E3787E">
        <w:rPr>
          <w:rFonts w:ascii="Times SUT" w:hAnsi="Times SUT" w:cs="Times SUT"/>
          <w:i/>
          <w:sz w:val="20"/>
        </w:rPr>
        <w:t>olli sis natuke `eemale kahandat et ta</w:t>
      </w:r>
      <w:r w:rsidRPr="00E3787E">
        <w:rPr>
          <w:rFonts w:ascii="Times SUT" w:hAnsi="Times SUT" w:cs="Times SUT"/>
          <w:sz w:val="20"/>
        </w:rPr>
        <w:t xml:space="preserve"> (pruut) </w:t>
      </w:r>
      <w:r w:rsidRPr="00E3787E">
        <w:rPr>
          <w:rFonts w:ascii="Times SUT" w:hAnsi="Times SUT" w:cs="Times SUT"/>
          <w:i/>
          <w:sz w:val="20"/>
        </w:rPr>
        <w:t>ikka nägi ka sealt vähe</w:t>
      </w:r>
      <w:r w:rsidRPr="00E3787E">
        <w:rPr>
          <w:rFonts w:ascii="Times SUT" w:hAnsi="Times SUT" w:cs="Times SUT"/>
          <w:sz w:val="20"/>
        </w:rPr>
        <w:t xml:space="preserve"> 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surmama; lõpetama; kaotama </w:t>
      </w:r>
      <w:r w:rsidRPr="00E3787E">
        <w:rPr>
          <w:rFonts w:ascii="Times SUT" w:hAnsi="Times SUT" w:cs="Times SUT"/>
          <w:i/>
          <w:sz w:val="20"/>
        </w:rPr>
        <w:t xml:space="preserve">Mõni kahandab oma vanad `lehma </w:t>
      </w:r>
      <w:r w:rsidRPr="00E3787E">
        <w:rPr>
          <w:rFonts w:ascii="Times SUT" w:hAnsi="Times SUT" w:cs="Times SUT"/>
          <w:sz w:val="20"/>
        </w:rPr>
        <w:t xml:space="preserve">(tapab ära); </w:t>
      </w:r>
      <w:r w:rsidRPr="00E3787E">
        <w:rPr>
          <w:rFonts w:ascii="Times SUT" w:hAnsi="Times SUT" w:cs="Times SUT"/>
          <w:i/>
          <w:sz w:val="20"/>
        </w:rPr>
        <w:t>Mekkisid teist peale ja kahandasidkid ää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kõhe kahandäti nuga ärä. emäl tiätä et nuga kadunud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kahandus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kahan|dus</w:t>
      </w:r>
      <w:r w:rsidRPr="00E3787E">
        <w:rPr>
          <w:rFonts w:ascii="Times SUT" w:hAnsi="Times SUT" w:cs="Times SUT"/>
          <w:sz w:val="20"/>
        </w:rPr>
        <w:t xml:space="preserve"> Jõh L HMd Juu Kos JMd, </w:t>
      </w:r>
      <w:r w:rsidRPr="00E3787E">
        <w:rPr>
          <w:rFonts w:ascii="Times SUT" w:hAnsi="Times SUT" w:cs="Times SUT"/>
          <w:i/>
          <w:sz w:val="20"/>
        </w:rPr>
        <w:noBreakHyphen/>
        <w:t>tus</w:t>
      </w:r>
      <w:r w:rsidRPr="00E3787E">
        <w:rPr>
          <w:rFonts w:ascii="Times SUT" w:hAnsi="Times SUT" w:cs="Times SUT"/>
          <w:sz w:val="20"/>
        </w:rPr>
        <w:t xml:space="preserve"> Hls, </w:t>
      </w:r>
      <w:r w:rsidRPr="00E3787E">
        <w:rPr>
          <w:rFonts w:ascii="Times SUT" w:hAnsi="Times SUT" w:cs="Times SUT"/>
          <w:i/>
          <w:sz w:val="20"/>
        </w:rPr>
        <w:noBreakHyphen/>
        <w:t>duss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&lt; kahandama </w:t>
      </w:r>
      <w:r w:rsidRPr="00E3787E">
        <w:rPr>
          <w:rFonts w:ascii="Times SUT" w:hAnsi="Times SUT" w:cs="Times SUT"/>
          <w:i/>
          <w:sz w:val="20"/>
        </w:rPr>
        <w:t xml:space="preserve">`kindal oo kahandus </w:t>
      </w:r>
      <w:r w:rsidRPr="00E3787E">
        <w:rPr>
          <w:rFonts w:ascii="Times SUT" w:hAnsi="Times SUT" w:cs="Times SUT"/>
          <w:sz w:val="20"/>
        </w:rPr>
        <w:t xml:space="preserve">Tõs; </w:t>
      </w:r>
      <w:r w:rsidRPr="00E3787E">
        <w:rPr>
          <w:rFonts w:ascii="Times SUT" w:hAnsi="Times SUT" w:cs="Times SUT"/>
          <w:i/>
          <w:sz w:val="20"/>
        </w:rPr>
        <w:t>iga `varda otsa pialt `tehti soki kahandus</w:t>
      </w:r>
      <w:r w:rsidRPr="00E3787E">
        <w:rPr>
          <w:rFonts w:ascii="Times SUT" w:hAnsi="Times SUT" w:cs="Times SUT"/>
          <w:sz w:val="20"/>
        </w:rPr>
        <w:t xml:space="preserve"> HMd; </w:t>
      </w:r>
      <w:r w:rsidRPr="00E3787E">
        <w:rPr>
          <w:rFonts w:ascii="Times SUT" w:hAnsi="Times SUT" w:cs="Times SUT"/>
          <w:i/>
          <w:sz w:val="20"/>
        </w:rPr>
        <w:t>kahandus tuleb teha `õigest kohast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suka kahandus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kuhjakahantus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vanast kahandide ümmer`tiiru, nüid suka kahanduss om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 pääl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kahendus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kahandus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pi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ve kahandus</w:t>
      </w:r>
      <w:r w:rsidRPr="00E3787E">
        <w:rPr>
          <w:rFonts w:ascii="Times SUT" w:hAnsi="Times SUT" w:cs="Times SUT"/>
          <w:sz w:val="20"/>
        </w:rPr>
        <w:t xml:space="preserve"> (kui pilved tekivad) 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kahanema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kaha|nema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nõma</w:t>
      </w:r>
      <w:r w:rsidRPr="00E3787E">
        <w:rPr>
          <w:rFonts w:ascii="Times SUT" w:hAnsi="Times SUT" w:cs="Times SUT"/>
          <w:sz w:val="20"/>
        </w:rPr>
        <w:t xml:space="preserve"> Khn) T, </w:t>
      </w:r>
      <w:r w:rsidRPr="00E3787E">
        <w:rPr>
          <w:rFonts w:ascii="Times SUT" w:hAnsi="Times SUT" w:cs="Times SUT"/>
          <w:i/>
          <w:sz w:val="20"/>
        </w:rPr>
        <w:noBreakHyphen/>
        <w:t>nem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) M, </w:t>
      </w:r>
      <w:r w:rsidRPr="00E3787E">
        <w:rPr>
          <w:rFonts w:ascii="Times SUT" w:hAnsi="Times SUT" w:cs="Times SUT"/>
          <w:i/>
          <w:sz w:val="20"/>
        </w:rPr>
        <w:noBreakHyphen/>
        <w:t>nama</w:t>
      </w:r>
      <w:r w:rsidRPr="00E3787E">
        <w:rPr>
          <w:rFonts w:ascii="Times SUT" w:hAnsi="Times SUT" w:cs="Times SUT"/>
          <w:sz w:val="20"/>
        </w:rPr>
        <w:t xml:space="preserve"> Kõp Trv Kam Rõn(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anama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noBreakHyphen/>
        <w:t>nõm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V(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nõmõ</w:t>
      </w:r>
      <w:r w:rsidRPr="00E3787E">
        <w:rPr>
          <w:rFonts w:ascii="Times SUT" w:hAnsi="Times SUT" w:cs="Times SUT"/>
          <w:sz w:val="20"/>
        </w:rPr>
        <w:t xml:space="preserve"> Krl)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vähenema; alanema (veest) </w:t>
      </w:r>
      <w:r w:rsidRPr="00E3787E">
        <w:rPr>
          <w:rFonts w:ascii="Times SUT" w:hAnsi="Times SUT" w:cs="Times SUT"/>
          <w:i/>
          <w:sz w:val="20"/>
        </w:rPr>
        <w:t>Kalad kohe kahanevad `miedus, kui `kaua `kuival `seisuvad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Kust odad, sield kahaneb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liha kahaneb nii väheks – p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tohiks `tuuagid supi `sisse änam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mered o maha läin, vesi oo ää kahanen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aeg kahaneb ää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noor kasvab ja vana kahaneb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õlut kahaneb ää kui sa võtad teda, ega ta `juure kasva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kahaneb kätte nii ää, et näpud jäävad jägajalle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messä nõnna puru kiädäd liha, kahaneb ja kadub ärä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 xml:space="preserve">kust võets, `sinna `paisuss, kus pannass, säält kahaness </w:t>
      </w:r>
      <w:r w:rsidRPr="00E3787E">
        <w:rPr>
          <w:rFonts w:ascii="Times SUT" w:hAnsi="Times SUT" w:cs="Times SUT"/>
          <w:sz w:val="20"/>
        </w:rPr>
        <w:t>=</w:t>
      </w:r>
      <w:r w:rsidRPr="00E3787E">
        <w:rPr>
          <w:rFonts w:ascii="Times SUT" w:hAnsi="Times SUT" w:cs="Times SUT"/>
          <w:i/>
          <w:sz w:val="20"/>
        </w:rPr>
        <w:t> ta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vesi om ärä kahanu, ei tiia, kas tulep `rohkemb `vihma vai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tuu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kahanõss vähebäss </w:t>
      </w:r>
      <w:r w:rsidRPr="00E3787E">
        <w:rPr>
          <w:rFonts w:ascii="Times SUT" w:hAnsi="Times SUT" w:cs="Times SUT"/>
          <w:sz w:val="20"/>
        </w:rPr>
        <w:t>Se || </w:t>
      </w:r>
      <w:r w:rsidRPr="00E3787E">
        <w:rPr>
          <w:rFonts w:ascii="Times SUT" w:hAnsi="Times SUT" w:cs="Times SUT"/>
          <w:i/>
          <w:sz w:val="20"/>
        </w:rPr>
        <w:t>Kasvab ja kahaneb, aga `otsa ei saa</w:t>
      </w:r>
      <w:r w:rsidRPr="00E3787E">
        <w:rPr>
          <w:rFonts w:ascii="Times SUT" w:hAnsi="Times SUT" w:cs="Times SUT"/>
          <w:sz w:val="20"/>
        </w:rPr>
        <w:t xml:space="preserve"> = kuu Han; </w:t>
      </w:r>
      <w:r w:rsidRPr="00E3787E">
        <w:rPr>
          <w:rFonts w:ascii="Times SUT" w:hAnsi="Times SUT" w:cs="Times SUT"/>
          <w:i/>
          <w:sz w:val="20"/>
        </w:rPr>
        <w:t>kuu kahaneb tõesess serväss, kasvab tõesess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nädält</w:t>
      </w:r>
      <w:r w:rsidRPr="00E3787E">
        <w:rPr>
          <w:rFonts w:ascii="Times SUT" w:hAnsi="Times SUT" w:cs="Times SUT"/>
          <w:sz w:val="20"/>
        </w:rPr>
        <w:t xml:space="preserve"> [kuu] </w:t>
      </w:r>
      <w:r w:rsidRPr="00E3787E">
        <w:rPr>
          <w:rFonts w:ascii="Times SUT" w:hAnsi="Times SUT" w:cs="Times SUT"/>
          <w:i/>
          <w:sz w:val="20"/>
        </w:rPr>
        <w:t>kahaness, kai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kasvass</w:t>
      </w:r>
      <w:r w:rsidRPr="00E3787E">
        <w:rPr>
          <w:rFonts w:ascii="Times SUT" w:hAnsi="Times SUT" w:cs="Times SUT"/>
          <w:sz w:val="20"/>
        </w:rPr>
        <w:t xml:space="preserve"> Krk; [võsa] </w:t>
      </w:r>
      <w:r w:rsidRPr="00E3787E">
        <w:rPr>
          <w:rFonts w:ascii="Times SUT" w:hAnsi="Times SUT" w:cs="Times SUT"/>
          <w:i/>
          <w:sz w:val="20"/>
        </w:rPr>
        <w:t>`niitmine olli vanal kuul, kui kuu kahanass</w:t>
      </w:r>
      <w:r w:rsidRPr="00E3787E">
        <w:rPr>
          <w:rFonts w:ascii="Times SUT" w:hAnsi="Times SUT" w:cs="Times SUT"/>
          <w:sz w:val="20"/>
        </w:rPr>
        <w:t xml:space="preserve"> Kam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kahenema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lühemaks jääma </w:t>
      </w:r>
      <w:r w:rsidRPr="00E3787E">
        <w:rPr>
          <w:rFonts w:ascii="Times SUT" w:hAnsi="Times SUT" w:cs="Times SUT"/>
          <w:i/>
          <w:sz w:val="20"/>
        </w:rPr>
        <w:t>kui lüke `lahkeste `panna, siis kangas kahaneb, kui oo ühelt poolt ette läin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`õmlesid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jed üle servä 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ni, tõene külg kahanes `jälle, oiad küll kõvass 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aga ta ike kahaneb, one lühem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ku medägi `umblõt,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v</w:t>
      </w:r>
      <w:r w:rsidR="00E3787E" w:rsidRPr="00E3787E">
        <w:rPr>
          <w:rFonts w:ascii="Times SUT" w:hAnsi="Times SUT" w:cs="Times SUT"/>
          <w:i/>
          <w:sz w:val="20"/>
        </w:rPr>
        <w:t>i̬i̬ŕ</w:t>
      </w:r>
      <w:r w:rsidRPr="00E3787E">
        <w:rPr>
          <w:rFonts w:ascii="Times SUT" w:hAnsi="Times SUT" w:cs="Times SUT"/>
          <w:i/>
          <w:sz w:val="20"/>
        </w:rPr>
        <w:t xml:space="preserve"> jääss pikkä, tu kahanõss `perrä.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v</w:t>
      </w:r>
      <w:r w:rsidR="00E3787E" w:rsidRPr="00E3787E">
        <w:rPr>
          <w:rFonts w:ascii="Times SUT" w:hAnsi="Times SUT" w:cs="Times SUT"/>
          <w:i/>
          <w:sz w:val="20"/>
        </w:rPr>
        <w:t>i̬i̬ŕ</w:t>
      </w:r>
      <w:r w:rsidRPr="00E3787E">
        <w:rPr>
          <w:rFonts w:ascii="Times SUT" w:hAnsi="Times SUT" w:cs="Times SUT"/>
          <w:i/>
          <w:sz w:val="20"/>
        </w:rPr>
        <w:t xml:space="preserve"> nakass kahanõmma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VNg Sa Muh L K I M T(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rõ</w:t>
      </w:r>
      <w:r w:rsidRPr="00E3787E">
        <w:rPr>
          <w:rFonts w:ascii="Times SUT" w:hAnsi="Times SUT" w:cs="Times SUT"/>
          <w:sz w:val="20"/>
        </w:rPr>
        <w:t xml:space="preserve"> San, </w:t>
      </w:r>
      <w:r w:rsidRPr="00E3787E">
        <w:rPr>
          <w:rFonts w:ascii="Times SUT" w:hAnsi="Times SUT" w:cs="Times SUT"/>
          <w:i/>
          <w:sz w:val="20"/>
        </w:rPr>
        <w:t>kahhar</w:t>
      </w:r>
      <w:r w:rsidRPr="00E3787E">
        <w:rPr>
          <w:rFonts w:ascii="Times SUT" w:hAnsi="Times SUT" w:cs="Times SUT"/>
          <w:sz w:val="20"/>
        </w:rPr>
        <w:t xml:space="preserve"> Nõo), </w:t>
      </w:r>
      <w:r w:rsidRPr="00E3787E">
        <w:rPr>
          <w:rFonts w:ascii="Times SUT" w:hAnsi="Times SUT" w:cs="Times SUT"/>
          <w:i/>
          <w:sz w:val="20"/>
        </w:rPr>
        <w:t>kahha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sz w:val="20"/>
        </w:rPr>
        <w:t xml:space="preserve"> V(</w:t>
      </w:r>
      <w:r w:rsidRPr="00E3787E">
        <w:rPr>
          <w:rFonts w:ascii="Times SUT" w:hAnsi="Times SUT" w:cs="Times SUT"/>
          <w:i/>
          <w:sz w:val="20"/>
        </w:rPr>
        <w:t>kahar</w:t>
      </w:r>
      <w:r w:rsidRPr="00E3787E">
        <w:rPr>
          <w:rFonts w:ascii="Times SUT" w:hAnsi="Times SUT" w:cs="Times SUT"/>
          <w:sz w:val="20"/>
        </w:rPr>
        <w:t xml:space="preserve"> Har Rõu, </w:t>
      </w:r>
      <w:r w:rsidRPr="00E3787E">
        <w:rPr>
          <w:rFonts w:ascii="Times SUT" w:hAnsi="Times SUT" w:cs="Times SUT"/>
          <w:i/>
          <w:sz w:val="20"/>
        </w:rPr>
        <w:t>kahhar, kaha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sz w:val="20"/>
        </w:rPr>
        <w:t xml:space="preserve"> Lut), g </w:t>
      </w:r>
      <w:r w:rsidRPr="00E3787E">
        <w:rPr>
          <w:rFonts w:ascii="Times SUT" w:hAnsi="Times SUT" w:cs="Times SUT"/>
          <w:i/>
          <w:sz w:val="20"/>
        </w:rPr>
        <w:t>kaha|ra</w:t>
      </w:r>
      <w:r w:rsidRPr="00E3787E">
        <w:rPr>
          <w:rFonts w:ascii="Times SUT" w:hAnsi="Times SUT" w:cs="Times SUT"/>
          <w:sz w:val="20"/>
        </w:rPr>
        <w:t xml:space="preserve"> Plv Se Lut, 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rõ</w:t>
      </w:r>
      <w:r w:rsidRPr="00E3787E">
        <w:rPr>
          <w:rFonts w:ascii="Times SUT" w:hAnsi="Times SUT" w:cs="Times SUT"/>
          <w:sz w:val="20"/>
        </w:rPr>
        <w:t xml:space="preserve"> Har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 lokkis, säbrus (juustest, villast vm) </w:t>
      </w:r>
      <w:r w:rsidRPr="00E3787E">
        <w:rPr>
          <w:rFonts w:ascii="Times SUT" w:hAnsi="Times SUT" w:cs="Times SUT"/>
          <w:i/>
          <w:sz w:val="20"/>
        </w:rPr>
        <w:t>kahara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ga tüdruk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kaharad `juused need oo `loodud inimestele, nao sur präss pias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 xml:space="preserve">kahar </w:t>
      </w:r>
      <w:r w:rsidRPr="00E3787E">
        <w:rPr>
          <w:rFonts w:ascii="Times SUT" w:hAnsi="Times SUT" w:cs="Times SUT"/>
          <w:sz w:val="20"/>
        </w:rPr>
        <w:t>[pea]</w:t>
      </w:r>
      <w:r w:rsidRPr="00E3787E">
        <w:rPr>
          <w:rFonts w:ascii="Times SUT" w:hAnsi="Times SUT" w:cs="Times SUT"/>
          <w:i/>
          <w:sz w:val="20"/>
        </w:rPr>
        <w:t xml:space="preserve"> `jusku vanapagana kaara aed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kahar abe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kahara villaga</w:t>
      </w:r>
      <w:r w:rsidRPr="00E3787E">
        <w:rPr>
          <w:rFonts w:ascii="Times SUT" w:hAnsi="Times SUT" w:cs="Times SUT"/>
          <w:sz w:val="20"/>
        </w:rPr>
        <w:t xml:space="preserve"> [lammas] Lai; </w:t>
      </w:r>
      <w:r w:rsidRPr="00E3787E">
        <w:rPr>
          <w:rFonts w:ascii="Times SUT" w:hAnsi="Times SUT" w:cs="Times SUT"/>
          <w:i/>
          <w:sz w:val="20"/>
        </w:rPr>
        <w:t>kahha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pää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kohev, laialihoidev; tihedate okstega, haruline </w:t>
      </w:r>
      <w:r w:rsidRPr="00E3787E">
        <w:rPr>
          <w:rFonts w:ascii="Times SUT" w:hAnsi="Times SUT" w:cs="Times SUT"/>
          <w:i/>
          <w:sz w:val="20"/>
        </w:rPr>
        <w:t>kahara peag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kaa</w:t>
      </w:r>
      <w:r w:rsidRPr="00E3787E">
        <w:rPr>
          <w:rFonts w:ascii="Times SUT" w:hAnsi="Times SUT" w:cs="Times SUT"/>
          <w:sz w:val="20"/>
        </w:rPr>
        <w:t xml:space="preserve"> (gooti tähestiku 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-täht) Jaa; </w:t>
      </w:r>
      <w:r w:rsidRPr="00E3787E">
        <w:rPr>
          <w:rFonts w:ascii="Times SUT" w:hAnsi="Times SUT" w:cs="Times SUT"/>
          <w:i/>
          <w:sz w:val="20"/>
        </w:rPr>
        <w:t>laia `süigä ja kahar puu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eenama kuused on kaharad</w:t>
      </w:r>
      <w:r w:rsidRPr="00E3787E">
        <w:rPr>
          <w:rFonts w:ascii="Times SUT" w:hAnsi="Times SUT" w:cs="Times SUT"/>
          <w:sz w:val="20"/>
        </w:rPr>
        <w:t xml:space="preserve"> Äks; </w:t>
      </w:r>
      <w:r w:rsidRPr="00E3787E">
        <w:rPr>
          <w:rFonts w:ascii="Times SUT" w:hAnsi="Times SUT" w:cs="Times SUT"/>
          <w:i/>
          <w:sz w:val="20"/>
        </w:rPr>
        <w:t>kahar kö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t, alt `äste kahar</w:t>
      </w:r>
      <w:r w:rsidRPr="00E3787E">
        <w:rPr>
          <w:rFonts w:ascii="Times SUT" w:hAnsi="Times SUT" w:cs="Times SUT"/>
          <w:sz w:val="20"/>
        </w:rPr>
        <w:t xml:space="preserve">; [särgil] </w:t>
      </w:r>
      <w:r w:rsidRPr="00E3787E">
        <w:rPr>
          <w:rFonts w:ascii="Times SUT" w:hAnsi="Times SUT" w:cs="Times SUT"/>
          <w:i/>
          <w:sz w:val="20"/>
        </w:rPr>
        <w:t xml:space="preserve">oli kahar jakk </w:t>
      </w:r>
      <w:r w:rsidRPr="00E3787E">
        <w:rPr>
          <w:rFonts w:ascii="Times SUT" w:hAnsi="Times SUT" w:cs="Times SUT"/>
          <w:sz w:val="20"/>
        </w:rPr>
        <w:t>(jätk)</w:t>
      </w:r>
      <w:r w:rsidRPr="00E3787E">
        <w:rPr>
          <w:rFonts w:ascii="Times SUT" w:hAnsi="Times SUT" w:cs="Times SUT"/>
          <w:i/>
          <w:sz w:val="20"/>
        </w:rPr>
        <w:t xml:space="preserve"> all `paklasest `r</w:t>
      </w:r>
      <w:r w:rsidR="00E3787E" w:rsidRPr="00E3787E">
        <w:rPr>
          <w:rFonts w:ascii="Times SUT" w:hAnsi="Times SUT" w:cs="Times SUT"/>
          <w:i/>
          <w:sz w:val="20"/>
        </w:rPr>
        <w:t>õ̭õ̭</w:t>
      </w:r>
      <w:r w:rsidRPr="00E3787E">
        <w:rPr>
          <w:rFonts w:ascii="Times SUT" w:hAnsi="Times SUT" w:cs="Times SUT"/>
          <w:i/>
          <w:sz w:val="20"/>
        </w:rPr>
        <w:t>vast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iluss lina kahar kugur otsan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se ladu om nii kahar ja tubli kui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illuss kahar pähn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küll aab endä kaharass, saba nii kaarik taka</w:t>
      </w:r>
      <w:r w:rsidRPr="00E3787E">
        <w:rPr>
          <w:rFonts w:ascii="Times SUT" w:hAnsi="Times SUT" w:cs="Times SUT"/>
          <w:sz w:val="20"/>
        </w:rPr>
        <w:t xml:space="preserve"> (kanast) Nõo; </w:t>
      </w:r>
      <w:r w:rsidRPr="00E3787E">
        <w:rPr>
          <w:rFonts w:ascii="Times SUT" w:hAnsi="Times SUT" w:cs="Times SUT"/>
          <w:i/>
          <w:sz w:val="20"/>
        </w:rPr>
        <w:t>agukaara om kahara, aralise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om kahha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puu, kos alt `niika ku üless omma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ossa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`juusõ `ka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ja. ta must om `säärtseide kaharõide harrõga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`jalguga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ta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m, ta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 nii kahha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nigu mätä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kahara `kapsta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 um kukka otsah ni umma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kahara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lina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ahar, kaharik, kähar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kaharade</w:t>
      </w:r>
      <w:r w:rsidRPr="00E3787E">
        <w:rPr>
          <w:rFonts w:ascii="Times SUT" w:hAnsi="Times SUT" w:cs="Times SUT"/>
          <w:sz w:val="20"/>
        </w:rPr>
        <w:t xml:space="preserve"> kaharasti </w:t>
      </w:r>
      <w:r w:rsidRPr="00E3787E">
        <w:rPr>
          <w:rFonts w:ascii="Times SUT" w:hAnsi="Times SUT" w:cs="Times SUT"/>
          <w:i/>
          <w:sz w:val="20"/>
        </w:rPr>
        <w:t>vanast olli kõdardega kampsun, serätse vastatsigu voldi olliva all,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oesiva äste kaharade</w:t>
      </w:r>
      <w:r w:rsidRPr="00E3787E">
        <w:rPr>
          <w:rFonts w:ascii="Times SUT" w:hAnsi="Times SUT" w:cs="Times SUT"/>
          <w:sz w:val="20"/>
        </w:rPr>
        <w:t xml:space="preserve"> Puh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kaharagõnõ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kaharagõ|nõ, </w:t>
      </w:r>
      <w:r w:rsidRPr="00E3787E">
        <w:rPr>
          <w:rFonts w:ascii="Times SUT" w:hAnsi="Times SUT" w:cs="Times SUT"/>
          <w:sz w:val="20"/>
        </w:rPr>
        <w:t>g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vilets, kidur puu või põõsas </w:t>
      </w:r>
      <w:r w:rsidRPr="00E3787E">
        <w:rPr>
          <w:rFonts w:ascii="Times SUT" w:hAnsi="Times SUT" w:cs="Times SUT"/>
          <w:i/>
          <w:sz w:val="20"/>
        </w:rPr>
        <w:t>kaharagõsõ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naist puid ei kasu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Urv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kagarakõnõ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kaharambast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kaharambast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&lt; kahar </w:t>
      </w:r>
      <w:r w:rsidRPr="00E3787E">
        <w:rPr>
          <w:rFonts w:ascii="Times SUT" w:hAnsi="Times SUT" w:cs="Times SUT"/>
          <w:i/>
          <w:sz w:val="20"/>
        </w:rPr>
        <w:t>pallapoolõl ka t</w:t>
      </w:r>
      <w:r w:rsidR="00E3787E" w:rsidRPr="00E3787E">
        <w:rPr>
          <w:rFonts w:ascii="Times SUT" w:hAnsi="Times SUT" w:cs="Times SUT"/>
          <w:i/>
          <w:sz w:val="20"/>
        </w:rPr>
        <w:t>u̬u̬t́</w:t>
      </w:r>
      <w:r w:rsidRPr="00E3787E">
        <w:rPr>
          <w:rFonts w:ascii="Times SUT" w:hAnsi="Times SUT" w:cs="Times SUT"/>
          <w:i/>
          <w:sz w:val="20"/>
        </w:rPr>
        <w:t>, sõss om v</w:t>
      </w:r>
      <w:r w:rsidR="00E3787E" w:rsidRPr="00E3787E">
        <w:rPr>
          <w:rFonts w:ascii="Times SUT" w:hAnsi="Times SUT" w:cs="Times SUT"/>
          <w:i/>
          <w:sz w:val="20"/>
        </w:rPr>
        <w:t>i̬i̬ŕ</w:t>
      </w:r>
      <w:r w:rsidRPr="00E3787E">
        <w:rPr>
          <w:rFonts w:ascii="Times SUT" w:hAnsi="Times SUT" w:cs="Times SUT"/>
          <w:i/>
          <w:sz w:val="20"/>
        </w:rPr>
        <w:t xml:space="preserve"> kõvõmp `u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drik sais kaharambast</w:t>
      </w:r>
      <w:r w:rsidRPr="00E3787E">
        <w:rPr>
          <w:rFonts w:ascii="Times SUT" w:hAnsi="Times SUT" w:cs="Times SUT"/>
          <w:sz w:val="20"/>
        </w:rPr>
        <w:t xml:space="preserve"> Kan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kahardama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kahardama</w:t>
      </w:r>
      <w:r w:rsidRPr="00E3787E">
        <w:rPr>
          <w:rFonts w:ascii="Times SUT" w:hAnsi="Times SUT" w:cs="Times SUT"/>
          <w:sz w:val="20"/>
        </w:rPr>
        <w:t xml:space="preserve"> Trm Se krussima, kohevile ajama </w:t>
      </w:r>
      <w:r w:rsidRPr="00E3787E">
        <w:rPr>
          <w:rFonts w:ascii="Times SUT" w:hAnsi="Times SUT" w:cs="Times SUT"/>
          <w:i/>
          <w:sz w:val="20"/>
        </w:rPr>
        <w:t>`tü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rigu tegevä hiust `ku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rä kahardasõ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sääne pulk om, minga kahardõdass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kähardama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kaharik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kaharik</w:t>
      </w:r>
      <w:r w:rsidRPr="00E3787E">
        <w:rPr>
          <w:rFonts w:ascii="Times SUT" w:hAnsi="Times SUT" w:cs="Times SUT"/>
          <w:sz w:val="20"/>
        </w:rPr>
        <w:t xml:space="preserve"> Kam San,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Pst Krk kahar </w:t>
      </w:r>
      <w:r w:rsidRPr="00E3787E">
        <w:rPr>
          <w:rFonts w:ascii="Times SUT" w:hAnsi="Times SUT" w:cs="Times SUT"/>
          <w:i/>
          <w:sz w:val="20"/>
        </w:rPr>
        <w:t>kahar puu, alt iluss kaharik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luud `äste kaharik</w:t>
      </w:r>
      <w:r w:rsidRPr="00E3787E">
        <w:rPr>
          <w:rFonts w:ascii="Times SUT" w:hAnsi="Times SUT" w:cs="Times SUT"/>
          <w:sz w:val="20"/>
        </w:rPr>
        <w:t xml:space="preserve"> Krk || 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Jätand väikse kiusamine või ma tuu siul kahariku</w:t>
      </w:r>
      <w:r w:rsidRPr="00E3787E">
        <w:rPr>
          <w:rFonts w:ascii="Times SUT" w:hAnsi="Times SUT" w:cs="Times SUT"/>
          <w:sz w:val="20"/>
        </w:rPr>
        <w:t xml:space="preserve"> (vitsa) Pst; </w:t>
      </w:r>
      <w:r w:rsidRPr="00E3787E">
        <w:rPr>
          <w:rFonts w:ascii="Times SUT" w:hAnsi="Times SUT" w:cs="Times SUT"/>
          <w:i/>
          <w:sz w:val="20"/>
        </w:rPr>
        <w:t>tuule pesä om puu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len, nigu kaharik lepä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len</w:t>
      </w:r>
      <w:r w:rsidRPr="00E3787E">
        <w:rPr>
          <w:rFonts w:ascii="Times SUT" w:hAnsi="Times SUT" w:cs="Times SUT"/>
          <w:sz w:val="20"/>
        </w:rPr>
        <w:t xml:space="preserve"> Kam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käharik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kahar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pea</w:t>
      </w:r>
      <w:r w:rsidRPr="00E3787E">
        <w:rPr>
          <w:rFonts w:ascii="Times SUT" w:hAnsi="Times SUT" w:cs="Times SUT"/>
          <w:sz w:val="20"/>
        </w:rPr>
        <w:t xml:space="preserve"> käharpea </w:t>
      </w:r>
      <w:r w:rsidRPr="00E3787E">
        <w:rPr>
          <w:rFonts w:ascii="Times SUT" w:hAnsi="Times SUT" w:cs="Times SUT"/>
          <w:i/>
          <w:sz w:val="20"/>
        </w:rPr>
        <w:t>vana kaharpiä õli `Musveen kaupm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tu om vana kahha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pää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kaharus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&lt; kahar </w:t>
      </w:r>
      <w:r w:rsidRPr="00E3787E">
        <w:rPr>
          <w:rFonts w:ascii="Times SUT" w:hAnsi="Times SUT" w:cs="Times SUT"/>
          <w:i/>
          <w:sz w:val="20"/>
        </w:rPr>
        <w:t>kördil kaharust küllät</w:t>
      </w:r>
      <w:r w:rsidRPr="00E3787E">
        <w:rPr>
          <w:rFonts w:ascii="Times SUT" w:hAnsi="Times SUT" w:cs="Times SUT"/>
          <w:sz w:val="20"/>
        </w:rPr>
        <w:t xml:space="preserve"> Trv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kaharvile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kaharvile, ka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arvile</w:t>
      </w:r>
      <w:r w:rsidRPr="00E3787E">
        <w:rPr>
          <w:rFonts w:ascii="Times SUT" w:hAnsi="Times SUT" w:cs="Times SUT"/>
          <w:sz w:val="20"/>
        </w:rPr>
        <w:t xml:space="preserve"> käharas laiali </w:t>
      </w:r>
      <w:r w:rsidRPr="00E3787E">
        <w:rPr>
          <w:rFonts w:ascii="Times SUT" w:hAnsi="Times SUT" w:cs="Times SUT"/>
          <w:i/>
          <w:sz w:val="20"/>
        </w:rPr>
        <w:t>küll om `rummal `kaeda, `juusse om ka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arvile suu pääl</w:t>
      </w:r>
      <w:r w:rsidRPr="00E3787E">
        <w:rPr>
          <w:rFonts w:ascii="Times SUT" w:hAnsi="Times SUT" w:cs="Times SUT"/>
          <w:sz w:val="20"/>
        </w:rPr>
        <w:t xml:space="preserve"> Rõn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kahas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kaha|sse</w:t>
      </w:r>
      <w:r w:rsidRPr="00E3787E">
        <w:rPr>
          <w:rFonts w:ascii="Times SUT" w:hAnsi="Times SUT" w:cs="Times SUT"/>
          <w:sz w:val="20"/>
        </w:rPr>
        <w:t xml:space="preserve"> R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se</w:t>
      </w:r>
      <w:r w:rsidRPr="00E3787E">
        <w:rPr>
          <w:rFonts w:ascii="Times SUT" w:hAnsi="Times SUT" w:cs="Times SUT"/>
          <w:sz w:val="20"/>
        </w:rPr>
        <w:t xml:space="preserve"> Khk Amb), </w:t>
      </w:r>
      <w:r w:rsidRPr="00E3787E">
        <w:rPr>
          <w:rFonts w:ascii="Times SUT" w:hAnsi="Times SUT" w:cs="Times SUT"/>
          <w:i/>
          <w:sz w:val="20"/>
        </w:rPr>
        <w:noBreakHyphen/>
        <w:t>s</w:t>
      </w:r>
      <w:r w:rsidRPr="00E3787E">
        <w:rPr>
          <w:rFonts w:ascii="Times SUT" w:hAnsi="Times SUT" w:cs="Times SUT"/>
          <w:sz w:val="20"/>
        </w:rPr>
        <w:t xml:space="preserve"> R Jäm Ris JMd Kad KJn kahe peale, kokku, koos (tehtav) </w:t>
      </w:r>
      <w:r w:rsidRPr="00E3787E">
        <w:rPr>
          <w:rFonts w:ascii="Times SUT" w:hAnsi="Times SUT" w:cs="Times SUT"/>
          <w:i/>
          <w:sz w:val="20"/>
        </w:rPr>
        <w:t>Ärä `sengä küll kahasse `kalja tie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mois `andas `meile ühe `tulpa `eina, siis sene tegime kahas, `puole `moisale, puol omale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Paremb `üksi kui tämaga kahas</w:t>
      </w:r>
      <w:r w:rsidRPr="00E3787E">
        <w:rPr>
          <w:rFonts w:ascii="Times SUT" w:hAnsi="Times SUT" w:cs="Times SUT"/>
          <w:sz w:val="20"/>
        </w:rPr>
        <w:t xml:space="preserve"> IisR;</w:t>
      </w:r>
      <w:r w:rsidRPr="00E3787E">
        <w:rPr>
          <w:rFonts w:ascii="Times SUT" w:hAnsi="Times SUT" w:cs="Times SUT"/>
          <w:i/>
          <w:sz w:val="20"/>
        </w:rPr>
        <w:t xml:space="preserve"> `möisa `aega sai `einu ikka kahase `tehtud </w:t>
      </w:r>
      <w:r w:rsidRPr="00E3787E">
        <w:rPr>
          <w:rFonts w:ascii="Times SUT" w:hAnsi="Times SUT" w:cs="Times SUT"/>
          <w:sz w:val="20"/>
        </w:rPr>
        <w:t>Khk;</w:t>
      </w:r>
      <w:r w:rsidRPr="00E3787E">
        <w:rPr>
          <w:rFonts w:ascii="Times SUT" w:hAnsi="Times SUT" w:cs="Times SUT"/>
          <w:i/>
          <w:sz w:val="20"/>
        </w:rPr>
        <w:t xml:space="preserve"> ma lasi oma pöllud seaste kahasse maha külida</w:t>
      </w:r>
      <w:r w:rsidRPr="00E3787E">
        <w:rPr>
          <w:rFonts w:ascii="Times SUT" w:hAnsi="Times SUT" w:cs="Times SUT"/>
          <w:sz w:val="20"/>
        </w:rPr>
        <w:t xml:space="preserve"> Krj; </w:t>
      </w:r>
      <w:r w:rsidRPr="00E3787E">
        <w:rPr>
          <w:rFonts w:ascii="Times SUT" w:hAnsi="Times SUT" w:cs="Times SUT"/>
          <w:i/>
          <w:sz w:val="20"/>
        </w:rPr>
        <w:t>meie ein saab kahas `tehtud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Einamaa sai kahasse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puol `eina peremehele, puol tegijalle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meil on sie põld kahas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tievad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kahasse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`mõisa luhas käisime mitugi `korda ädalad kahasse tegemas. teine suad omale, teine `mõisalle</w:t>
      </w:r>
      <w:r w:rsidRPr="00E3787E">
        <w:rPr>
          <w:rFonts w:ascii="Times SUT" w:hAnsi="Times SUT" w:cs="Times SUT"/>
          <w:sz w:val="20"/>
        </w:rPr>
        <w:t xml:space="preserve"> Ksi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kahastama</w:t>
      </w:r>
      <w:r w:rsidRPr="00E3787E">
        <w:rPr>
          <w:rFonts w:ascii="Times SUT" w:hAnsi="Times SUT" w:cs="Times SUT"/>
          <w:sz w:val="20"/>
        </w:rPr>
        <w:t xml:space="preserve"> soolveest tekkinud soolakorraga, kahaga kattuma </w:t>
      </w:r>
      <w:r w:rsidRPr="00E3787E">
        <w:rPr>
          <w:rFonts w:ascii="Times SUT" w:hAnsi="Times SUT" w:cs="Times SUT"/>
          <w:i/>
          <w:sz w:val="20"/>
        </w:rPr>
        <w:t xml:space="preserve">liha on ennast nii väga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kahastand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kahatama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kahatama</w:t>
      </w:r>
      <w:r w:rsidRPr="00E3787E">
        <w:rPr>
          <w:rFonts w:ascii="Times SUT" w:hAnsi="Times SUT" w:cs="Times SUT"/>
          <w:sz w:val="20"/>
        </w:rPr>
        <w:t xml:space="preserve"> Kod Plt Urv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mom</w:t>
      </w:r>
      <w:r w:rsidRPr="00E3787E">
        <w:rPr>
          <w:rFonts w:ascii="Times SUT" w:hAnsi="Times SUT" w:cs="Times SUT"/>
          <w:sz w:val="20"/>
        </w:rPr>
        <w:t xml:space="preserve"> &lt; kahama </w:t>
      </w:r>
      <w:r w:rsidRPr="00E3787E">
        <w:rPr>
          <w:rFonts w:ascii="Times SUT" w:hAnsi="Times SUT" w:cs="Times SUT"/>
          <w:i/>
          <w:sz w:val="20"/>
        </w:rPr>
        <w:t>linnud ku kahatavad õma polgoga ülesi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`kargab nõnnagu kahatab. `kargab üles ja kõhe kahatab minemä</w:t>
      </w:r>
      <w:r w:rsidRPr="00E3787E">
        <w:rPr>
          <w:rFonts w:ascii="Times SUT" w:hAnsi="Times SUT" w:cs="Times SUT"/>
          <w:sz w:val="20"/>
        </w:rPr>
        <w:t xml:space="preserve"> Kod || järsku täis tulema, pahvatama </w:t>
      </w:r>
      <w:r w:rsidRPr="00E3787E">
        <w:rPr>
          <w:rFonts w:ascii="Times SUT" w:hAnsi="Times SUT" w:cs="Times SUT"/>
          <w:i/>
          <w:sz w:val="20"/>
        </w:rPr>
        <w:t>tarõ kahati `soldannõ täü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kahatasõ mullõ `ümbre</w:t>
      </w:r>
      <w:r w:rsidRPr="00E3787E">
        <w:rPr>
          <w:rFonts w:ascii="Times SUT" w:hAnsi="Times SUT" w:cs="Times SUT"/>
          <w:sz w:val="20"/>
        </w:rPr>
        <w:t xml:space="preserve"> Urv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kahahama, kahahtamma, kahisema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kah-sõna kordama –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kahatama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Taevas täna õige </w:t>
      </w:r>
      <w:r w:rsidRPr="00E3787E">
        <w:rPr>
          <w:rFonts w:ascii="Times SUT" w:hAnsi="Times SUT" w:cs="Times SUT"/>
          <w:i/>
          <w:sz w:val="20"/>
        </w:rPr>
        <w:t xml:space="preserve">kahatab, </w:t>
      </w:r>
      <w:r w:rsidRPr="00E3787E">
        <w:rPr>
          <w:rFonts w:ascii="Times SUT" w:hAnsi="Times SUT" w:cs="Times SUT"/>
          <w:sz w:val="20"/>
        </w:rPr>
        <w:t>vist</w:t>
      </w:r>
      <w:r w:rsidRPr="00E3787E">
        <w:rPr>
          <w:rFonts w:ascii="Times SUT" w:hAnsi="Times SUT" w:cs="Times SUT"/>
          <w:i/>
          <w:sz w:val="20"/>
        </w:rPr>
        <w:t xml:space="preserve"> kajastab </w:t>
      </w:r>
      <w:r w:rsidRPr="00E3787E">
        <w:rPr>
          <w:rFonts w:ascii="Times SUT" w:hAnsi="Times SUT" w:cs="Times SUT"/>
          <w:sz w:val="20"/>
        </w:rPr>
        <w:t>ilmamuutust. Kerged, nagu peegelduse pilved. Sügispoole taevas tihti</w:t>
      </w:r>
      <w:r w:rsidRPr="00E3787E">
        <w:rPr>
          <w:rFonts w:ascii="Times SUT" w:hAnsi="Times SUT" w:cs="Times SUT"/>
          <w:i/>
          <w:sz w:val="20"/>
        </w:rPr>
        <w:t xml:space="preserve"> kahatab</w:t>
      </w:r>
      <w:r w:rsidRPr="00E3787E">
        <w:rPr>
          <w:rFonts w:ascii="Times SUT" w:hAnsi="Times SUT" w:cs="Times SUT"/>
          <w:sz w:val="20"/>
        </w:rPr>
        <w:t xml:space="preserve"> IisR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tee</w:t>
      </w:r>
      <w:r w:rsidRPr="00E3787E">
        <w:rPr>
          <w:rFonts w:ascii="Times SUT" w:hAnsi="Times SUT" w:cs="Times SUT"/>
          <w:sz w:val="20"/>
        </w:rPr>
        <w:t xml:space="preserve"> väike kõrvaltee; kahasse tehtud tee </w:t>
      </w:r>
      <w:r w:rsidRPr="00E3787E">
        <w:rPr>
          <w:rFonts w:ascii="Times SUT" w:hAnsi="Times SUT" w:cs="Times SUT"/>
          <w:i/>
          <w:sz w:val="20"/>
        </w:rPr>
        <w:t>läheb nisuke kaha tie, ega seda põle sillutud ega kedagi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kahatee, mis kahe peale tehasse</w:t>
      </w:r>
      <w:r w:rsidRPr="00E3787E">
        <w:rPr>
          <w:rFonts w:ascii="Times SUT" w:hAnsi="Times SUT" w:cs="Times SUT"/>
          <w:sz w:val="20"/>
        </w:rPr>
        <w:t xml:space="preserve">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kahatsema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kahats|ema</w:t>
      </w:r>
      <w:r w:rsidRPr="00E3787E">
        <w:rPr>
          <w:rFonts w:ascii="Times SUT" w:hAnsi="Times SUT" w:cs="Times SUT"/>
          <w:sz w:val="20"/>
        </w:rPr>
        <w:t xml:space="preserve"> Muh LNg Han Var Ris HMd Nis Juu JMd JJn Tür Pee VMr HljK VJg Sim, </w:t>
      </w:r>
      <w:r w:rsidRPr="00E3787E">
        <w:rPr>
          <w:rFonts w:ascii="Times SUT" w:hAnsi="Times SUT" w:cs="Times SUT"/>
          <w:i/>
          <w:sz w:val="20"/>
        </w:rPr>
        <w:noBreakHyphen/>
        <w:t>õma</w:t>
      </w:r>
      <w:r w:rsidRPr="00E3787E">
        <w:rPr>
          <w:rFonts w:ascii="Times SUT" w:hAnsi="Times SUT" w:cs="Times SUT"/>
          <w:sz w:val="20"/>
        </w:rPr>
        <w:t xml:space="preserve"> Khn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tuska, rahulolematust tundma, midagi olematuks soovima </w:t>
      </w:r>
      <w:r w:rsidRPr="00E3787E">
        <w:rPr>
          <w:rFonts w:ascii="Times SUT" w:hAnsi="Times SUT" w:cs="Times SUT"/>
          <w:i/>
          <w:sz w:val="20"/>
        </w:rPr>
        <w:t>ma kahatsesi väga, et ma öö `ansi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ta kahatses nõnna takka et </w:t>
      </w:r>
      <w:r w:rsidRPr="00E3787E">
        <w:rPr>
          <w:rFonts w:ascii="Times SUT" w:hAnsi="Times SUT" w:cs="Times SUT"/>
          <w:sz w:val="20"/>
        </w:rPr>
        <w:t xml:space="preserve">Muh; </w:t>
      </w:r>
      <w:r w:rsidRPr="00E3787E">
        <w:rPr>
          <w:rFonts w:ascii="Times SUT" w:hAnsi="Times SUT" w:cs="Times SUT"/>
          <w:i/>
          <w:sz w:val="20"/>
        </w:rPr>
        <w:t>Inimesed olid nagu `piata kanad sõja`aegas. Läksid minema, nüid kahatsevad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Param `karta, kui kahatseda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kahatsen, et muedu sai `osta</w:t>
      </w:r>
      <w:r w:rsidRPr="00E3787E">
        <w:rPr>
          <w:rFonts w:ascii="Times SUT" w:hAnsi="Times SUT" w:cs="Times SUT"/>
          <w:sz w:val="20"/>
        </w:rPr>
        <w:t xml:space="preserve"> [talu] Var; </w:t>
      </w:r>
      <w:r w:rsidRPr="00E3787E">
        <w:rPr>
          <w:rFonts w:ascii="Times SUT" w:hAnsi="Times SUT" w:cs="Times SUT"/>
          <w:i/>
          <w:sz w:val="20"/>
        </w:rPr>
        <w:t>nüüd ma olõs kahatsõn, olõs ma va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sika ää kaodan, `praegu ikka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 viel pidädä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päräst kahatses küll, aga mis see enäm `aitas</w:t>
      </w:r>
      <w:r w:rsidRPr="00E3787E">
        <w:rPr>
          <w:rFonts w:ascii="Times SUT" w:hAnsi="Times SUT" w:cs="Times SUT"/>
          <w:sz w:val="20"/>
        </w:rPr>
        <w:t xml:space="preserve"> Juu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kaasa tundma, haletsema </w:t>
      </w:r>
      <w:r w:rsidRPr="00E3787E">
        <w:rPr>
          <w:rFonts w:ascii="Times SUT" w:hAnsi="Times SUT" w:cs="Times SUT"/>
          <w:i/>
          <w:sz w:val="20"/>
        </w:rPr>
        <w:t>ma kahatsen seda, et sa `pa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seärtega pead olema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igaüks kahatseb tema õnnetust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tota mul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 keda viel kahatseta</w:t>
      </w:r>
      <w:r w:rsidRPr="00E3787E">
        <w:rPr>
          <w:rFonts w:ascii="Times SUT" w:hAnsi="Times SUT" w:cs="Times SUT"/>
          <w:sz w:val="20"/>
        </w:rPr>
        <w:t xml:space="preserve"> Sim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kahetsema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kahitsama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kahitsema, kahjatsema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kahatsus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kahatsus</w:t>
      </w:r>
      <w:r w:rsidRPr="00E3787E">
        <w:rPr>
          <w:rFonts w:ascii="Times SUT" w:hAnsi="Times SUT" w:cs="Times SUT"/>
          <w:sz w:val="20"/>
        </w:rPr>
        <w:t xml:space="preserve"> Pöi Muh VJg kahetsus </w:t>
      </w:r>
      <w:r w:rsidRPr="00E3787E">
        <w:rPr>
          <w:rFonts w:ascii="Times SUT" w:hAnsi="Times SUT" w:cs="Times SUT"/>
          <w:i/>
          <w:sz w:val="20"/>
        </w:rPr>
        <w:t>Nüid kohkus kaupmees küll ää, aga mis sa võid parata, kahatsus tuli liig 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tunned kahatsust küll</w:t>
      </w:r>
      <w:r w:rsidRPr="00E3787E">
        <w:rPr>
          <w:rFonts w:ascii="Times SUT" w:hAnsi="Times SUT" w:cs="Times SUT"/>
          <w:sz w:val="20"/>
        </w:rPr>
        <w:t xml:space="preserve"> 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kahatus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kahatus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&lt; kahatama </w:t>
      </w:r>
      <w:r w:rsidRPr="00E3787E">
        <w:rPr>
          <w:rFonts w:ascii="Times SUT" w:hAnsi="Times SUT" w:cs="Times SUT"/>
          <w:i/>
          <w:sz w:val="20"/>
        </w:rPr>
        <w:t>kahatus käib lühikess `aega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kahahuss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töö</w:t>
      </w:r>
      <w:r w:rsidRPr="00E3787E">
        <w:rPr>
          <w:rFonts w:ascii="Times SUT" w:hAnsi="Times SUT" w:cs="Times SUT"/>
          <w:sz w:val="20"/>
        </w:rPr>
        <w:t xml:space="preserve"> kahasse heinategemine </w:t>
      </w:r>
      <w:r w:rsidRPr="00E3787E">
        <w:rPr>
          <w:rFonts w:ascii="Times SUT" w:hAnsi="Times SUT" w:cs="Times SUT"/>
          <w:i/>
          <w:sz w:val="20"/>
        </w:rPr>
        <w:t>ma olen isegi teind kahatööd. ühe võ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si oli inimesi. `võ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sime `terve einamaa kätte, nii mitu `saatu sai, `võ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sime poolest kahe `piale. `ühte `moodi tegime töö, ühe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 saime `einu</w:t>
      </w:r>
      <w:r w:rsidRPr="00E3787E">
        <w:rPr>
          <w:rFonts w:ascii="Times SUT" w:hAnsi="Times SUT" w:cs="Times SUT"/>
          <w:sz w:val="20"/>
        </w:rPr>
        <w:t xml:space="preserve">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kahavel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kahave|l</w:t>
      </w:r>
      <w:r w:rsidRPr="00E3787E">
        <w:rPr>
          <w:rFonts w:ascii="Times SUT" w:hAnsi="Times SUT" w:cs="Times SUT"/>
          <w:sz w:val="20"/>
        </w:rPr>
        <w:t xml:space="preserve"> Tor Hls, </w:t>
      </w:r>
      <w:r w:rsidRPr="00E3787E">
        <w:rPr>
          <w:rFonts w:ascii="Times SUT" w:hAnsi="Times SUT" w:cs="Times SUT"/>
          <w:i/>
          <w:sz w:val="20"/>
        </w:rPr>
        <w:noBreakHyphen/>
        <w:t>li</w:t>
      </w:r>
      <w:r w:rsidRPr="00E3787E">
        <w:rPr>
          <w:rFonts w:ascii="Times SUT" w:hAnsi="Times SUT" w:cs="Times SUT"/>
          <w:sz w:val="20"/>
        </w:rPr>
        <w:t xml:space="preserve"> Nõo kohevil </w:t>
      </w:r>
      <w:r w:rsidRPr="00E3787E">
        <w:rPr>
          <w:rFonts w:ascii="Times SUT" w:hAnsi="Times SUT" w:cs="Times SUT"/>
          <w:i/>
          <w:sz w:val="20"/>
        </w:rPr>
        <w:t>eenad oo kahavel ja korevel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vakkes vili kahavel, põle `ästi täis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täl om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`juusse kahaveli</w:t>
      </w:r>
      <w:r w:rsidRPr="00E3787E">
        <w:rPr>
          <w:rFonts w:ascii="Times SUT" w:hAnsi="Times SUT" w:cs="Times SUT"/>
          <w:sz w:val="20"/>
        </w:rPr>
        <w:t xml:space="preserve"> Nõo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kahevil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</w:t>
      </w:r>
      <w:r w:rsidRPr="00E3787E">
        <w:rPr>
          <w:rFonts w:ascii="Times SUT" w:hAnsi="Times SUT" w:cs="Times SUT"/>
          <w:sz w:val="20"/>
        </w:rPr>
        <w:t xml:space="preserve"> koormapuu </w:t>
      </w:r>
      <w:r w:rsidRPr="00E3787E">
        <w:rPr>
          <w:rFonts w:ascii="Times SUT" w:hAnsi="Times SUT" w:cs="Times SUT"/>
          <w:i/>
          <w:sz w:val="20"/>
        </w:rPr>
        <w:t>Muidu vidada ei saa, ikki 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rma kahega, ku suur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rm on, ilma 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rma kaheta ei via </w:t>
      </w:r>
      <w:r w:rsidRPr="00E3787E">
        <w:rPr>
          <w:rFonts w:ascii="Times SUT" w:hAnsi="Times SUT" w:cs="Times SUT"/>
          <w:sz w:val="20"/>
        </w:rPr>
        <w:t>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kahe</w:t>
      </w:r>
      <w:r w:rsidRPr="00E3787E">
        <w:rPr>
          <w:rFonts w:ascii="Times SUT" w:hAnsi="Times SUT" w:cs="Times SUT"/>
          <w:sz w:val="20"/>
        </w:rPr>
        <w:t xml:space="preserve"> Kod M Võn Ote Har Rõu, g </w:t>
      </w:r>
      <w:r w:rsidRPr="00E3787E">
        <w:rPr>
          <w:rFonts w:ascii="Times SUT" w:hAnsi="Times SUT" w:cs="Times SUT"/>
          <w:i/>
          <w:sz w:val="20"/>
        </w:rPr>
        <w:t>kaheda</w:t>
      </w:r>
      <w:r w:rsidRPr="00E3787E">
        <w:rPr>
          <w:rFonts w:ascii="Times SUT" w:hAnsi="Times SUT" w:cs="Times SUT"/>
          <w:sz w:val="20"/>
        </w:rPr>
        <w:t xml:space="preserve"> Nõo Kam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kade, kurja silmaga, nõiduja, tige </w:t>
      </w:r>
      <w:r w:rsidRPr="00E3787E">
        <w:rPr>
          <w:rFonts w:ascii="Times SUT" w:hAnsi="Times SUT" w:cs="Times SUT"/>
          <w:i/>
          <w:sz w:val="20"/>
        </w:rPr>
        <w:t>kukk oo kahe südämegä, tige. egäl 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 tõesele kallale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mõni 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m ei 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, tal om üits kuri kahe silm üle käenu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mõnel om kahe sõna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olevet kahe inimene kel abene suhun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kui kahe inimene ärä läits, siss pühiti põrmandut ja kõrvetedi `pühkme ärä ja joodeti loomale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a kaheda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mäga mu `l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ma kai, jäi `õkva `aigess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vana kahe inemise rõibõ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 omma kahe eläje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na omma nii kadõhust täüs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kurja silmaga inimene; nõid, võlur </w:t>
      </w:r>
      <w:r w:rsidRPr="00E3787E">
        <w:rPr>
          <w:rFonts w:ascii="Times SUT" w:hAnsi="Times SUT" w:cs="Times SUT"/>
          <w:i/>
          <w:sz w:val="20"/>
        </w:rPr>
        <w:t>mis sa sellele va kahele näität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sa oled ku va kahe kunagi, kahetat ärä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kahe karva olli `lauta viit karva topusse, kahe karva ja nõia karva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ta om pe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üss kahe. taa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hü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simusta `juusõga ja musta verega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kaehtaja, kahi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i/>
          <w:sz w:val="20"/>
        </w:rPr>
        <w:t xml:space="preserve"> liibä maa piäl jääb lina kahedamas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täl oo pikkust küll, a kiud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 nõrgem</w:t>
      </w:r>
      <w:r w:rsidRPr="00E3787E">
        <w:rPr>
          <w:rFonts w:ascii="Times SUT" w:hAnsi="Times SUT" w:cs="Times SUT"/>
          <w:sz w:val="20"/>
        </w:rPr>
        <w:t xml:space="preserve"> Vig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i/>
          <w:sz w:val="20"/>
        </w:rPr>
        <w:t xml:space="preserve"> kahe</w:t>
      </w:r>
      <w:r w:rsidRPr="00E3787E">
        <w:rPr>
          <w:rFonts w:ascii="Times SUT" w:hAnsi="Times SUT" w:cs="Times SUT"/>
          <w:sz w:val="20"/>
        </w:rPr>
        <w:t xml:space="preserve"> Ran Kam kelme, kile; silmakae </w:t>
      </w:r>
      <w:r w:rsidRPr="00E3787E">
        <w:rPr>
          <w:rFonts w:ascii="Times SUT" w:hAnsi="Times SUT" w:cs="Times SUT"/>
          <w:i/>
          <w:sz w:val="20"/>
        </w:rPr>
        <w:t>supile kah `tõmbap kahe ehk õhukse ähmä `pääle</w:t>
      </w:r>
      <w:r w:rsidRPr="00E3787E">
        <w:rPr>
          <w:rFonts w:ascii="Times SUT" w:hAnsi="Times SUT" w:cs="Times SUT"/>
          <w:sz w:val="20"/>
        </w:rPr>
        <w:t xml:space="preserve"> Ran;</w:t>
      </w:r>
      <w:r w:rsidRPr="00E3787E">
        <w:rPr>
          <w:rFonts w:ascii="Times SUT" w:hAnsi="Times SUT" w:cs="Times SUT"/>
          <w:i/>
          <w:sz w:val="20"/>
        </w:rPr>
        <w:t xml:space="preserve"> kahe, ke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 silmä pääl</w:t>
      </w:r>
      <w:r w:rsidRPr="00E3787E">
        <w:rPr>
          <w:rFonts w:ascii="Times SUT" w:hAnsi="Times SUT" w:cs="Times SUT"/>
          <w:sz w:val="20"/>
        </w:rPr>
        <w:t xml:space="preserve"> Kam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Style w:val="PoolpaksKiri"/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Style w:val="ms1"/>
          <w:rFonts w:ascii="Times SUT" w:hAnsi="Times SUT" w:cs="Times SUT"/>
          <w:b w:val="0"/>
          <w:vertAlign w:val="superscript"/>
        </w:rPr>
        <w:t>5</w:t>
      </w:r>
      <w:r w:rsidRPr="00E3787E">
        <w:rPr>
          <w:rStyle w:val="PoolpaksKiri"/>
          <w:rFonts w:ascii="Times SUT" w:hAnsi="Times SUT" w:cs="Times SUT"/>
        </w:rPr>
        <w:t xml:space="preserve"> </w:t>
      </w:r>
      <w:r w:rsidR="00E3787E" w:rsidRPr="00E3787E">
        <w:rPr>
          <w:rStyle w:val="PoolpaksKiri"/>
          <w:rFonts w:ascii="Times SUT" w:hAnsi="Times SUT" w:cs="Times SUT"/>
          <w:b w:val="0"/>
        </w:rPr>
        <w:t>→</w:t>
      </w:r>
      <w:r w:rsidRPr="00E3787E">
        <w:rPr>
          <w:rStyle w:val="PoolpaksKiri"/>
          <w:rFonts w:ascii="Times SUT" w:hAnsi="Times SUT" w:cs="Times SUT"/>
        </w:rPr>
        <w:t xml:space="preserve"> kahi</w:t>
      </w:r>
      <w:r w:rsidRPr="00E3787E">
        <w:rPr>
          <w:rStyle w:val="PoolpaksKiri"/>
          <w:rFonts w:ascii="Times SUT" w:hAnsi="Times SUT" w:cs="Times SUT"/>
          <w:b w:val="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Style w:val="PoolpaksKiri"/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Style w:val="PoolpaksKiri"/>
          <w:rFonts w:ascii="Times SUT" w:hAnsi="Times SUT" w:cs="Times SUT"/>
        </w:rPr>
        <w:t xml:space="preserve"> </w:t>
      </w:r>
      <w:r w:rsidR="00E3787E" w:rsidRPr="00E3787E">
        <w:rPr>
          <w:rStyle w:val="PoolpaksKiri"/>
          <w:rFonts w:ascii="Times SUT" w:hAnsi="Times SUT" w:cs="Times SUT"/>
          <w:b w:val="0"/>
        </w:rPr>
        <w:t>→</w:t>
      </w:r>
      <w:r w:rsidRPr="00E3787E">
        <w:rPr>
          <w:rStyle w:val="PoolpaksKiri"/>
          <w:rFonts w:ascii="Times SUT" w:hAnsi="Times SUT" w:cs="Times SUT"/>
        </w:rPr>
        <w:t xml:space="preserve"> kahi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kahedus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kahedus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 xml:space="preserve">e </w:t>
      </w:r>
      <w:r w:rsidRPr="00E3787E">
        <w:rPr>
          <w:rFonts w:ascii="Times SUT" w:hAnsi="Times SUT" w:cs="Times SUT"/>
          <w:sz w:val="20"/>
        </w:rPr>
        <w:t xml:space="preserve">kadedus </w:t>
      </w:r>
      <w:r w:rsidRPr="00E3787E">
        <w:rPr>
          <w:rFonts w:ascii="Times SUT" w:hAnsi="Times SUT" w:cs="Times SUT"/>
          <w:i/>
          <w:sz w:val="20"/>
        </w:rPr>
        <w:t>temä tunneb kahedust miu üle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jalad</w:t>
      </w:r>
      <w:r w:rsidRPr="00E3787E">
        <w:rPr>
          <w:rFonts w:ascii="Times SUT" w:hAnsi="Times SUT" w:cs="Times SUT"/>
          <w:sz w:val="20"/>
        </w:rPr>
        <w:t xml:space="preserve"> pl naistesärgi ja </w:t>
      </w:r>
      <w:r w:rsidRPr="00E3787E">
        <w:rPr>
          <w:rFonts w:ascii="Times SUT" w:hAnsi="Times SUT" w:cs="Times SUT"/>
          <w:sz w:val="20"/>
        </w:rPr>
        <w:noBreakHyphen/>
        <w:t xml:space="preserve">sukkade kaunistus </w:t>
      </w:r>
      <w:r w:rsidRPr="00E3787E">
        <w:rPr>
          <w:rFonts w:ascii="Times SUT" w:hAnsi="Times SUT" w:cs="Times SUT"/>
          <w:i/>
          <w:sz w:val="20"/>
        </w:rPr>
        <w:t>kahejalad `testi abasu`kätse suhu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naesse sukadelle tehässe kahejalad `servä, aagud tulevad, neljält ridalt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4"/>
          <w:rFonts w:ascii="Times SUT" w:hAnsi="Times SUT" w:cs="Times SUT"/>
        </w:rPr>
        <w:t>jala|ratsa</w:t>
      </w:r>
      <w:r w:rsidRPr="00E3787E">
        <w:rPr>
          <w:rFonts w:ascii="Times SUT" w:hAnsi="Times SUT" w:cs="Times SUT"/>
          <w:sz w:val="20"/>
        </w:rPr>
        <w:t xml:space="preserve"> jalgsi – R Tõs Jür Amb Kad VJg Lai </w:t>
      </w:r>
      <w:r w:rsidRPr="00E3787E">
        <w:rPr>
          <w:rFonts w:ascii="Times SUT" w:hAnsi="Times SUT" w:cs="Times SUT"/>
          <w:i/>
          <w:sz w:val="20"/>
        </w:rPr>
        <w:t>ah rattaga õli, minä `mõtlin et õli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 jala `ratsa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a sa käisid sial? kahejala `ratsa, kust ma seda obust `võ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sin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Style w:val="PoolpaksKiri"/>
          <w:rFonts w:ascii="Times SUT" w:hAnsi="Times SUT" w:cs="Times SUT"/>
        </w:rPr>
        <w:t>-</w:t>
      </w:r>
      <w:r w:rsidRPr="00E3787E">
        <w:rPr>
          <w:rStyle w:val="ms4"/>
          <w:rFonts w:ascii="Times SUT" w:hAnsi="Times SUT" w:cs="Times SUT"/>
        </w:rPr>
        <w:t>jalgne</w:t>
      </w:r>
      <w:r w:rsidRPr="00E3787E">
        <w:rPr>
          <w:rFonts w:ascii="Times SUT" w:hAnsi="Times SUT" w:cs="Times SUT"/>
          <w:sz w:val="20"/>
        </w:rPr>
        <w:t xml:space="preserve"> kahe jalaga; inimene </w:t>
      </w:r>
      <w:r w:rsidRPr="00E3787E">
        <w:rPr>
          <w:rFonts w:ascii="Times SUT" w:hAnsi="Times SUT" w:cs="Times SUT"/>
          <w:i/>
          <w:sz w:val="20"/>
        </w:rPr>
        <w:t>see oli küll kahejalgne rebane, kis need kanad viis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`sahvris käisid kahe`jalgsed `vargad</w:t>
      </w:r>
      <w:r w:rsidRPr="00E3787E">
        <w:rPr>
          <w:rFonts w:ascii="Times SUT" w:hAnsi="Times SUT" w:cs="Times SUT"/>
          <w:sz w:val="20"/>
        </w:rPr>
        <w:t xml:space="preserve"> Koe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kate|jalgine, </w:t>
      </w:r>
      <w:r w:rsidRPr="00E3787E">
        <w:rPr>
          <w:rFonts w:ascii="Times SUT" w:hAnsi="Times SUT" w:cs="Times SUT"/>
          <w:sz w:val="20"/>
        </w:rPr>
        <w:noBreakHyphen/>
        <w:t>jalgne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kaar</w:t>
      </w:r>
      <w:r w:rsidRPr="00E3787E">
        <w:rPr>
          <w:rFonts w:ascii="Times SUT" w:hAnsi="Times SUT" w:cs="Times SUT"/>
          <w:sz w:val="20"/>
        </w:rPr>
        <w:t xml:space="preserve"> suviviljas kasvav umbrohi </w:t>
      </w:r>
      <w:r w:rsidRPr="00E3787E">
        <w:rPr>
          <w:rFonts w:ascii="Times SUT" w:hAnsi="Times SUT" w:cs="Times SUT"/>
          <w:i/>
          <w:sz w:val="20"/>
        </w:rPr>
        <w:t>kahe kaar kasuss suvinisu sisen ja kesvä sisen. tu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 xml:space="preserve">m nisaa· ku kaar, aga teräl ele </w:t>
      </w:r>
      <w:r w:rsidRPr="00E3787E">
        <w:rPr>
          <w:rFonts w:ascii="Times SUT" w:hAnsi="Times SUT" w:cs="Times SUT"/>
          <w:sz w:val="20"/>
        </w:rPr>
        <w:t>(ei ole)</w:t>
      </w:r>
      <w:r w:rsidRPr="00E3787E">
        <w:rPr>
          <w:rFonts w:ascii="Times SUT" w:hAnsi="Times SUT" w:cs="Times SUT"/>
          <w:i/>
          <w:sz w:val="20"/>
        </w:rPr>
        <w:t xml:space="preserve"> ütte üvä kibõnat, muutku `liple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kahtlase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 `kaht|lase</w:t>
      </w:r>
      <w:r w:rsidRPr="00E3787E">
        <w:rPr>
          <w:rFonts w:ascii="Times SUT" w:hAnsi="Times SUT" w:cs="Times SUT"/>
          <w:sz w:val="20"/>
        </w:rPr>
        <w:t xml:space="preserve"> Lüg IisR, </w:t>
      </w:r>
      <w:r w:rsidRPr="00E3787E">
        <w:rPr>
          <w:rFonts w:ascii="Times SUT" w:hAnsi="Times SUT" w:cs="Times SUT"/>
          <w:i/>
          <w:sz w:val="20"/>
        </w:rPr>
        <w:noBreakHyphen/>
        <w:t>laise</w:t>
      </w:r>
      <w:r w:rsidRPr="00E3787E">
        <w:rPr>
          <w:rFonts w:ascii="Times SUT" w:hAnsi="Times SUT" w:cs="Times SUT"/>
          <w:sz w:val="20"/>
        </w:rPr>
        <w:t xml:space="preserve"> IisK nelja silma all, kahekesi </w:t>
      </w:r>
      <w:r w:rsidRPr="00E3787E">
        <w:rPr>
          <w:rFonts w:ascii="Times SUT" w:hAnsi="Times SUT" w:cs="Times SUT"/>
          <w:i/>
          <w:sz w:val="20"/>
        </w:rPr>
        <w:t>õlima kahe `kahtlase. `uuvemal ajal `üöllä `neljä `silma all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 xml:space="preserve">ku õlime kahe`kahtlaise, siis ta `rääkis </w:t>
      </w:r>
      <w:r w:rsidRPr="00E3787E">
        <w:rPr>
          <w:rFonts w:ascii="Times SUT" w:hAnsi="Times SUT" w:cs="Times SUT"/>
          <w:sz w:val="20"/>
        </w:rPr>
        <w:t xml:space="preserve">IisK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kahekahtuvasa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4"/>
          <w:rFonts w:ascii="Times SUT" w:hAnsi="Times SUT" w:cs="Times SUT"/>
        </w:rPr>
        <w:t>kahtuvasa</w:t>
      </w:r>
      <w:r w:rsidRPr="00E3787E">
        <w:rPr>
          <w:rFonts w:ascii="Times SUT" w:hAnsi="Times SUT" w:cs="Times SUT"/>
          <w:sz w:val="20"/>
        </w:rPr>
        <w:t xml:space="preserve"> = kahekahtlase </w:t>
      </w:r>
      <w:r w:rsidRPr="00E3787E">
        <w:rPr>
          <w:rFonts w:ascii="Times SUT" w:hAnsi="Times SUT" w:cs="Times SUT"/>
          <w:i/>
          <w:sz w:val="20"/>
        </w:rPr>
        <w:t>Ma tahun sidä tääld `millagi kahe`kahtuvasa küsüdä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kanarik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 kanarik</w:t>
      </w:r>
      <w:r w:rsidRPr="00E3787E">
        <w:rPr>
          <w:rFonts w:ascii="Times SUT" w:hAnsi="Times SUT" w:cs="Times SUT"/>
          <w:sz w:val="20"/>
        </w:rPr>
        <w:t xml:space="preserve"> soos kasvav väikeste mustade marjadega taim, mida anti loomadele kahetamisest tekkinud haiguste vastu – Urv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karune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kahekarune aeg</w:t>
      </w:r>
      <w:r w:rsidRPr="00E3787E">
        <w:rPr>
          <w:rFonts w:ascii="Times SUT" w:hAnsi="Times SUT" w:cs="Times SUT"/>
          <w:sz w:val="20"/>
        </w:rPr>
        <w:t xml:space="preserve"> (videviku aeg) Jäm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karvaline</w:t>
      </w:r>
      <w:r w:rsidRPr="00E3787E">
        <w:rPr>
          <w:rFonts w:ascii="Times SUT" w:hAnsi="Times SUT" w:cs="Times SUT"/>
          <w:sz w:val="20"/>
        </w:rPr>
        <w:t xml:space="preserve"> hämar </w:t>
      </w:r>
      <w:r w:rsidRPr="00E3787E">
        <w:rPr>
          <w:rFonts w:ascii="Times SUT" w:hAnsi="Times SUT" w:cs="Times SUT"/>
          <w:i/>
          <w:sz w:val="20"/>
        </w:rPr>
        <w:t>Läheb juba kahekarvaliseks, äi nää änam `loogu vettada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Sügisesed öhtad oo seiksed kahekarvalised – tuld vara pölema panna, aga muidu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p nää ka mettemidagid, kahekarvaline aeg</w:t>
      </w:r>
      <w:r w:rsidRPr="00E3787E">
        <w:rPr>
          <w:rFonts w:ascii="Times SUT" w:hAnsi="Times SUT" w:cs="Times SUT"/>
          <w:sz w:val="20"/>
        </w:rPr>
        <w:t xml:space="preserve"> Kaa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keelik</w:t>
      </w:r>
      <w:r w:rsidRPr="00E3787E">
        <w:rPr>
          <w:rFonts w:ascii="Times SUT" w:hAnsi="Times SUT" w:cs="Times SUT"/>
          <w:sz w:val="20"/>
        </w:rPr>
        <w:t xml:space="preserve"> kahekeelne – Trm Lai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4"/>
          <w:rFonts w:ascii="Times SUT" w:hAnsi="Times SUT" w:cs="Times SUT"/>
        </w:rPr>
        <w:t>keelne</w:t>
      </w:r>
      <w:r w:rsidRPr="00E3787E">
        <w:rPr>
          <w:rFonts w:ascii="Times SUT" w:hAnsi="Times SUT" w:cs="Times SUT"/>
          <w:sz w:val="20"/>
        </w:rPr>
        <w:t xml:space="preserve"> silmakirjalik, keelepeksja </w:t>
      </w:r>
      <w:r w:rsidRPr="00E3787E">
        <w:rPr>
          <w:rFonts w:ascii="Times SUT" w:hAnsi="Times SUT" w:cs="Times SUT"/>
          <w:i/>
          <w:sz w:val="20"/>
        </w:rPr>
        <w:t xml:space="preserve">soo ees on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inimene, taga`perse jugab nönda et, kahe`keelne inimene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äe olg sa nii kahekeelne mitte, etsa paegal teiste `peale `tühje jutta teed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Kahekeeltsel inimesel oo kuri keel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 xml:space="preserve">vahest lähäb </w:t>
      </w:r>
      <w:r w:rsidRPr="00E3787E">
        <w:rPr>
          <w:rFonts w:ascii="Times SUT" w:hAnsi="Times SUT" w:cs="Times SUT"/>
          <w:sz w:val="20"/>
        </w:rPr>
        <w:t xml:space="preserve">[peerul] </w:t>
      </w:r>
      <w:r w:rsidRPr="00E3787E">
        <w:rPr>
          <w:rFonts w:ascii="Times SUT" w:hAnsi="Times SUT" w:cs="Times SUT"/>
          <w:i/>
          <w:sz w:val="20"/>
        </w:rPr>
        <w:t>süsi `lõhki – nää, kahe`kielne võeras tuleb, süsi lähäb kaheks</w:t>
      </w:r>
      <w:r w:rsidRPr="00E3787E">
        <w:rPr>
          <w:rFonts w:ascii="Times SUT" w:hAnsi="Times SUT" w:cs="Times SUT"/>
          <w:sz w:val="20"/>
        </w:rPr>
        <w:t xml:space="preserve"> KuuK;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onegi kahe`k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lne, paneb puale `juure, siis kõneleb `ilma `tiätä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kahe|keelik, </w:t>
      </w:r>
      <w:r w:rsidRPr="00E3787E">
        <w:rPr>
          <w:rFonts w:ascii="Times SUT" w:hAnsi="Times SUT" w:cs="Times SUT"/>
          <w:sz w:val="20"/>
        </w:rPr>
        <w:noBreakHyphen/>
        <w:t xml:space="preserve">kieleline, </w:t>
      </w:r>
      <w:r w:rsidRPr="00E3787E">
        <w:rPr>
          <w:rFonts w:ascii="Times SUT" w:hAnsi="Times SUT" w:cs="Times SUT"/>
          <w:sz w:val="20"/>
        </w:rPr>
        <w:noBreakHyphen/>
        <w:t xml:space="preserve">kieline, katekeeleline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4"/>
          <w:rFonts w:ascii="Times SUT" w:hAnsi="Times SUT" w:cs="Times SUT"/>
        </w:rPr>
        <w:t>keene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keine</w:t>
      </w:r>
      <w:r w:rsidRPr="00E3787E">
        <w:rPr>
          <w:rFonts w:ascii="Times SUT" w:hAnsi="Times SUT" w:cs="Times SUT"/>
          <w:sz w:val="20"/>
        </w:rPr>
        <w:t xml:space="preserve"> kahe keermega; kahekordne </w:t>
      </w:r>
      <w:r w:rsidRPr="00E3787E">
        <w:rPr>
          <w:rFonts w:ascii="Times SUT" w:hAnsi="Times SUT" w:cs="Times SUT"/>
          <w:i/>
          <w:sz w:val="20"/>
        </w:rPr>
        <w:t>kahe keene nöör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kahe`keisess lõngass tehässe kamsikid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kate|keeleline, </w:t>
      </w:r>
      <w:r w:rsidRPr="00E3787E">
        <w:rPr>
          <w:rFonts w:ascii="Times SUT" w:hAnsi="Times SUT" w:cs="Times SUT"/>
          <w:sz w:val="20"/>
        </w:rPr>
        <w:noBreakHyphen/>
        <w:t xml:space="preserve">keeline, </w:t>
      </w:r>
      <w:r w:rsidRPr="00E3787E">
        <w:rPr>
          <w:rFonts w:ascii="Times SUT" w:hAnsi="Times SUT" w:cs="Times SUT"/>
          <w:sz w:val="20"/>
        </w:rPr>
        <w:noBreakHyphen/>
        <w:t xml:space="preserve">keeruline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4"/>
          <w:rFonts w:ascii="Times SUT" w:hAnsi="Times SUT" w:cs="Times SUT"/>
        </w:rPr>
        <w:t>kerru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-`kerru</w:t>
      </w:r>
      <w:r w:rsidRPr="00E3787E">
        <w:rPr>
          <w:rFonts w:ascii="Times SUT" w:hAnsi="Times SUT" w:cs="Times SUT"/>
          <w:sz w:val="20"/>
        </w:rPr>
        <w:t xml:space="preserve"> Kuu VNg kahekorra </w:t>
      </w:r>
      <w:r w:rsidRPr="00E3787E">
        <w:rPr>
          <w:rFonts w:ascii="Times SUT" w:hAnsi="Times SUT" w:cs="Times SUT"/>
          <w:i/>
          <w:sz w:val="20"/>
        </w:rPr>
        <w:t>`Rannass `olless `kiereti `saapa `sääred ala`päidi `polve kahe`kerru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meil `läksid `ambad kahe`kerru neid</w:t>
      </w:r>
      <w:r w:rsidRPr="00E3787E">
        <w:rPr>
          <w:rFonts w:ascii="Times SUT" w:hAnsi="Times SUT" w:cs="Times SUT"/>
          <w:sz w:val="20"/>
        </w:rPr>
        <w:t xml:space="preserve"> (auguleibu) </w:t>
      </w:r>
      <w:r w:rsidRPr="00E3787E">
        <w:rPr>
          <w:rFonts w:ascii="Times SUT" w:hAnsi="Times SUT" w:cs="Times SUT"/>
          <w:i/>
          <w:sz w:val="20"/>
        </w:rPr>
        <w:t>`süüess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`Kierän su `kaula kahe`kerru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siis `kiereti kahe`kerru 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alt</w:t>
      </w:r>
      <w:r w:rsidRPr="00E3787E">
        <w:rPr>
          <w:rFonts w:ascii="Times SUT" w:hAnsi="Times SUT" w:cs="Times SUT"/>
          <w:sz w:val="20"/>
        </w:rPr>
        <w:t xml:space="preserve"> [kasuka] </w:t>
      </w:r>
      <w:r w:rsidRPr="00E3787E">
        <w:rPr>
          <w:rFonts w:ascii="Times SUT" w:hAnsi="Times SUT" w:cs="Times SUT"/>
          <w:i/>
          <w:sz w:val="20"/>
        </w:rPr>
        <w:t>saba</w:t>
      </w:r>
      <w:r w:rsidRPr="00E3787E">
        <w:rPr>
          <w:rFonts w:ascii="Times SUT" w:hAnsi="Times SUT" w:cs="Times SUT"/>
          <w:sz w:val="20"/>
        </w:rPr>
        <w:t xml:space="preserve"> VNg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kahekõru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kahekesi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kahe|kesi</w:t>
      </w:r>
      <w:r w:rsidRPr="00E3787E">
        <w:rPr>
          <w:rFonts w:ascii="Times SUT" w:hAnsi="Times SUT" w:cs="Times SUT"/>
          <w:sz w:val="20"/>
        </w:rPr>
        <w:t xml:space="preserve"> Jõe VNg Jäm L(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kese</w:t>
      </w:r>
      <w:r w:rsidRPr="00E3787E">
        <w:rPr>
          <w:rFonts w:ascii="Times SUT" w:hAnsi="Times SUT" w:cs="Times SUT"/>
          <w:sz w:val="20"/>
        </w:rPr>
        <w:t xml:space="preserve"> Noa) Ha(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kisi</w:t>
      </w:r>
      <w:r w:rsidRPr="00E3787E">
        <w:rPr>
          <w:rFonts w:ascii="Times SUT" w:hAnsi="Times SUT" w:cs="Times SUT"/>
          <w:sz w:val="20"/>
        </w:rPr>
        <w:t xml:space="preserve"> Juu) Jä Kad Trm Pal Äks KJn Vil, </w:t>
      </w:r>
      <w:r w:rsidRPr="00E3787E">
        <w:rPr>
          <w:rFonts w:ascii="Times SUT" w:hAnsi="Times SUT" w:cs="Times SUT"/>
          <w:i/>
          <w:sz w:val="20"/>
        </w:rPr>
        <w:noBreakHyphen/>
        <w:t>gesi</w:t>
      </w:r>
      <w:r w:rsidRPr="00E3787E">
        <w:rPr>
          <w:rFonts w:ascii="Times SUT" w:hAnsi="Times SUT" w:cs="Times SUT"/>
          <w:sz w:val="20"/>
        </w:rPr>
        <w:t xml:space="preserve"> Jõe Mar Vig Ha, </w:t>
      </w:r>
      <w:r w:rsidRPr="00E3787E">
        <w:rPr>
          <w:rFonts w:ascii="Times SUT" w:hAnsi="Times SUT" w:cs="Times SUT"/>
          <w:i/>
          <w:sz w:val="20"/>
        </w:rPr>
        <w:noBreakHyphen/>
        <w:t>ksi</w:t>
      </w:r>
      <w:r w:rsidRPr="00E3787E">
        <w:rPr>
          <w:rFonts w:ascii="Times SUT" w:hAnsi="Times SUT" w:cs="Times SUT"/>
          <w:sz w:val="20"/>
        </w:rPr>
        <w:t xml:space="preserve"> Jäm L Juu VlPõ Hls, </w:t>
      </w:r>
      <w:r w:rsidRPr="00E3787E">
        <w:rPr>
          <w:rFonts w:ascii="Times SUT" w:hAnsi="Times SUT" w:cs="Times SUT"/>
          <w:i/>
          <w:sz w:val="20"/>
        </w:rPr>
        <w:noBreakHyphen/>
        <w:t>geisi</w:t>
      </w:r>
      <w:r w:rsidRPr="00E3787E">
        <w:rPr>
          <w:rFonts w:ascii="Times SUT" w:hAnsi="Times SUT" w:cs="Times SUT"/>
          <w:sz w:val="20"/>
        </w:rPr>
        <w:t xml:space="preserve"> Jõe Kuu Vll Hi KuuK, </w:t>
      </w:r>
      <w:r w:rsidRPr="00E3787E">
        <w:rPr>
          <w:rFonts w:ascii="Times SUT" w:hAnsi="Times SUT" w:cs="Times SUT"/>
          <w:i/>
          <w:sz w:val="20"/>
        </w:rPr>
        <w:noBreakHyphen/>
        <w:t>keisi</w:t>
      </w:r>
      <w:r w:rsidRPr="00E3787E">
        <w:rPr>
          <w:rFonts w:ascii="Times SUT" w:hAnsi="Times SUT" w:cs="Times SUT"/>
          <w:sz w:val="20"/>
        </w:rPr>
        <w:t xml:space="preserve"> Lüg Var Vän HJn KuuK Amb JJn Koe ViK I TaPõ VlPõ, </w:t>
      </w:r>
      <w:r w:rsidRPr="00E3787E">
        <w:rPr>
          <w:rFonts w:ascii="Times SUT" w:hAnsi="Times SUT" w:cs="Times SUT"/>
          <w:i/>
          <w:sz w:val="20"/>
        </w:rPr>
        <w:noBreakHyphen/>
        <w:t>keise</w:t>
      </w:r>
      <w:r w:rsidRPr="00E3787E">
        <w:rPr>
          <w:rFonts w:ascii="Times SUT" w:hAnsi="Times SUT" w:cs="Times SUT"/>
          <w:sz w:val="20"/>
        </w:rPr>
        <w:t xml:space="preserve"> Kad kaks koos, kaks omavahel </w:t>
      </w:r>
      <w:r w:rsidRPr="00E3787E">
        <w:rPr>
          <w:rFonts w:ascii="Times SUT" w:hAnsi="Times SUT" w:cs="Times SUT"/>
          <w:i/>
          <w:sz w:val="20"/>
        </w:rPr>
        <w:t>tenavu `käivate kahegesi merel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Kõruti oo kitsas kaheksi magada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nemad on ikke nigu `tuiksed kaheksi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>kahekesi tese na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 `rahvaga viiskümmend kuus po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tivahet lahutasin kesa sõ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nikud ära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>kahekeisi oleme eland ja old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lähvad kahekeisi `kõ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dima</w:t>
      </w:r>
      <w:r w:rsidRPr="00E3787E">
        <w:rPr>
          <w:rFonts w:ascii="Times SUT" w:hAnsi="Times SUT" w:cs="Times SUT"/>
          <w:sz w:val="20"/>
        </w:rPr>
        <w:t xml:space="preserve"> Ksi; </w:t>
      </w:r>
      <w:r w:rsidRPr="00E3787E">
        <w:rPr>
          <w:rFonts w:ascii="Times SUT" w:hAnsi="Times SUT" w:cs="Times SUT"/>
          <w:i/>
          <w:sz w:val="20"/>
        </w:rPr>
        <w:t>me kaheksi ikki `vaidleme</w:t>
      </w:r>
      <w:r w:rsidRPr="00E3787E">
        <w:rPr>
          <w:rFonts w:ascii="Times SUT" w:hAnsi="Times SUT" w:cs="Times SUT"/>
          <w:sz w:val="20"/>
        </w:rPr>
        <w:t xml:space="preserve"> Vil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kahekesta, kahekesti, kahesti, kahõngõst(õ), kaksi, katekese, katekesti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kahekesta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kahe|kesta</w:t>
      </w:r>
      <w:r w:rsidRPr="00E3787E">
        <w:rPr>
          <w:rFonts w:ascii="Times SUT" w:hAnsi="Times SUT" w:cs="Times SUT"/>
          <w:sz w:val="20"/>
        </w:rPr>
        <w:t xml:space="preserve"> Kaa Jaa Pöi Sim Vil, </w:t>
      </w:r>
      <w:r w:rsidRPr="00E3787E">
        <w:rPr>
          <w:rFonts w:ascii="Times SUT" w:hAnsi="Times SUT" w:cs="Times SUT"/>
          <w:i/>
          <w:sz w:val="20"/>
        </w:rPr>
        <w:noBreakHyphen/>
        <w:t>gesta</w:t>
      </w:r>
      <w:r w:rsidRPr="00E3787E">
        <w:rPr>
          <w:rFonts w:ascii="Times SUT" w:hAnsi="Times SUT" w:cs="Times SUT"/>
          <w:sz w:val="20"/>
        </w:rPr>
        <w:t xml:space="preserve"> Vai Sa Ris,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eista</w:t>
      </w:r>
      <w:r w:rsidRPr="00E3787E">
        <w:rPr>
          <w:rFonts w:ascii="Times SUT" w:hAnsi="Times SUT" w:cs="Times SUT"/>
          <w:sz w:val="20"/>
        </w:rPr>
        <w:t xml:space="preserve"> Lüg kahekesi </w:t>
      </w:r>
      <w:r w:rsidRPr="00E3787E">
        <w:rPr>
          <w:rFonts w:ascii="Times SUT" w:hAnsi="Times SUT" w:cs="Times SUT"/>
          <w:i/>
          <w:sz w:val="20"/>
        </w:rPr>
        <w:t>`tiema kahe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eista `eina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nad kodivad kahegesta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kainu alt `vötsime `kinni, siis kahegesta teineteise naeal tulime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kahegesta emaga oleme neh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Kahekesta ikka natuke löbusam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kaks tükki kahekesta lademe pial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me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lime kahekesta tübe lööjäd</w:t>
      </w:r>
      <w:r w:rsidRPr="00E3787E">
        <w:rPr>
          <w:rFonts w:ascii="Times SUT" w:hAnsi="Times SUT" w:cs="Times SUT"/>
          <w:sz w:val="20"/>
        </w:rPr>
        <w:t xml:space="preserve"> [rukkirehel] Vil</w:t>
      </w:r>
    </w:p>
    <w:p w:rsidR="00EA3DBE" w:rsidRPr="00E3787E" w:rsidRDefault="00EA3DBE">
      <w:pPr>
        <w:pStyle w:val="BodyText"/>
        <w:tabs>
          <w:tab w:val="left" w:pos="2835"/>
        </w:tabs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kahekesti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kahe|kesti, </w:t>
      </w:r>
      <w:r w:rsidRPr="00E3787E">
        <w:rPr>
          <w:rFonts w:ascii="Times SUT" w:hAnsi="Times SUT" w:cs="Times SUT"/>
          <w:i/>
          <w:sz w:val="20"/>
        </w:rPr>
        <w:noBreakHyphen/>
        <w:t>ke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ti, </w:t>
      </w:r>
      <w:r w:rsidRPr="00E3787E">
        <w:rPr>
          <w:rFonts w:ascii="Times SUT" w:hAnsi="Times SUT" w:cs="Times SUT"/>
          <w:sz w:val="20"/>
        </w:rPr>
        <w:t xml:space="preserve"> K(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 xml:space="preserve">kisti, </w:t>
      </w:r>
      <w:r w:rsidRPr="00E3787E">
        <w:rPr>
          <w:rFonts w:ascii="Times SUT" w:hAnsi="Times SUT" w:cs="Times SUT"/>
          <w:i/>
          <w:sz w:val="20"/>
        </w:rPr>
        <w:noBreakHyphen/>
        <w:t>gisti</w:t>
      </w:r>
      <w:r w:rsidRPr="00E3787E">
        <w:rPr>
          <w:rFonts w:ascii="Times SUT" w:hAnsi="Times SUT" w:cs="Times SUT"/>
          <w:sz w:val="20"/>
        </w:rPr>
        <w:t xml:space="preserve"> Juu, </w:t>
      </w:r>
      <w:r w:rsidRPr="00E3787E">
        <w:rPr>
          <w:rFonts w:ascii="Times SUT" w:hAnsi="Times SUT" w:cs="Times SUT"/>
          <w:i/>
          <w:sz w:val="20"/>
        </w:rPr>
        <w:noBreakHyphen/>
        <w:t>keisti</w:t>
      </w:r>
      <w:r w:rsidRPr="00E3787E">
        <w:rPr>
          <w:rFonts w:ascii="Times SUT" w:hAnsi="Times SUT" w:cs="Times SUT"/>
          <w:sz w:val="20"/>
        </w:rPr>
        <w:t xml:space="preserve"> JJn Koe), </w:t>
      </w:r>
      <w:r w:rsidRPr="00E3787E">
        <w:rPr>
          <w:rFonts w:ascii="Times SUT" w:hAnsi="Times SUT" w:cs="Times SUT"/>
          <w:i/>
          <w:sz w:val="20"/>
        </w:rPr>
        <w:noBreakHyphen/>
        <w:t>keisti</w:t>
      </w:r>
      <w:r w:rsidRPr="00E3787E">
        <w:rPr>
          <w:rFonts w:ascii="Times SUT" w:hAnsi="Times SUT" w:cs="Times SUT"/>
          <w:sz w:val="20"/>
        </w:rPr>
        <w:t xml:space="preserve"> I Lai Plt(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noBreakHyphen/>
        <w:t>gesti</w:t>
      </w:r>
      <w:r w:rsidRPr="00E3787E">
        <w:rPr>
          <w:rFonts w:ascii="Times SUT" w:hAnsi="Times SUT" w:cs="Times SUT"/>
          <w:sz w:val="20"/>
        </w:rPr>
        <w:t xml:space="preserve"> Jõe Jäm Khk(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Vig Kär Phl, </w:t>
      </w:r>
      <w:r w:rsidRPr="00E3787E">
        <w:rPr>
          <w:rFonts w:ascii="Times SUT" w:hAnsi="Times SUT" w:cs="Times SUT"/>
          <w:i/>
          <w:sz w:val="20"/>
        </w:rPr>
        <w:noBreakHyphen/>
        <w:t>ge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</w:t>
      </w:r>
      <w:r w:rsidRPr="00E3787E">
        <w:rPr>
          <w:rFonts w:ascii="Times SUT" w:hAnsi="Times SUT" w:cs="Times SUT"/>
          <w:sz w:val="20"/>
        </w:rPr>
        <w:t xml:space="preserve"> Mär Ha JMd, </w:t>
      </w:r>
      <w:r w:rsidRPr="00E3787E">
        <w:rPr>
          <w:rFonts w:ascii="Times SUT" w:hAnsi="Times SUT" w:cs="Times SUT"/>
          <w:i/>
          <w:sz w:val="20"/>
        </w:rPr>
        <w:noBreakHyphen/>
        <w:t>kest</w:t>
      </w:r>
      <w:r w:rsidRPr="00E3787E">
        <w:rPr>
          <w:rFonts w:ascii="Times SUT" w:hAnsi="Times SUT" w:cs="Times SUT"/>
          <w:sz w:val="20"/>
        </w:rPr>
        <w:t xml:space="preserve"> Hää, </w:t>
      </w:r>
      <w:r w:rsidRPr="00E3787E">
        <w:rPr>
          <w:rFonts w:ascii="Times SUT" w:hAnsi="Times SUT" w:cs="Times SUT"/>
          <w:i/>
          <w:sz w:val="20"/>
        </w:rPr>
        <w:noBreakHyphen/>
        <w:t>gest</w:t>
      </w:r>
      <w:r w:rsidRPr="00E3787E">
        <w:rPr>
          <w:rFonts w:ascii="Times SUT" w:hAnsi="Times SUT" w:cs="Times SUT"/>
          <w:sz w:val="20"/>
        </w:rPr>
        <w:t xml:space="preserve"> Jõe, </w:t>
      </w:r>
      <w:r w:rsidRPr="00E3787E">
        <w:rPr>
          <w:rFonts w:ascii="Times SUT" w:hAnsi="Times SUT" w:cs="Times SUT"/>
          <w:i/>
          <w:sz w:val="20"/>
        </w:rPr>
        <w:noBreakHyphen/>
        <w:t>keste</w:t>
      </w:r>
      <w:r w:rsidRPr="00E3787E">
        <w:rPr>
          <w:rFonts w:ascii="Times SUT" w:hAnsi="Times SUT" w:cs="Times SUT"/>
          <w:sz w:val="20"/>
        </w:rPr>
        <w:t xml:space="preserve"> R Jäm Pä(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ksti</w:t>
      </w:r>
      <w:r w:rsidRPr="00E3787E">
        <w:rPr>
          <w:rFonts w:ascii="Times SUT" w:hAnsi="Times SUT" w:cs="Times SUT"/>
          <w:sz w:val="20"/>
        </w:rPr>
        <w:t xml:space="preserve"> Saa) HJn VMr VJg Trm Pil Vil, </w:t>
      </w:r>
      <w:r w:rsidRPr="00E3787E">
        <w:rPr>
          <w:rFonts w:ascii="Times SUT" w:hAnsi="Times SUT" w:cs="Times SUT"/>
          <w:i/>
          <w:sz w:val="20"/>
        </w:rPr>
        <w:noBreakHyphen/>
        <w:t>ke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</w:t>
      </w:r>
      <w:r w:rsidRPr="00E3787E">
        <w:rPr>
          <w:rFonts w:ascii="Times SUT" w:hAnsi="Times SUT" w:cs="Times SUT"/>
          <w:sz w:val="20"/>
        </w:rPr>
        <w:t xml:space="preserve"> Mär Trm, </w:t>
      </w:r>
      <w:r w:rsidRPr="00E3787E">
        <w:rPr>
          <w:rFonts w:ascii="Times SUT" w:hAnsi="Times SUT" w:cs="Times SUT"/>
          <w:i/>
          <w:sz w:val="20"/>
        </w:rPr>
        <w:noBreakHyphen/>
        <w:t>geste</w:t>
      </w:r>
      <w:r w:rsidRPr="00E3787E">
        <w:rPr>
          <w:rFonts w:ascii="Times SUT" w:hAnsi="Times SUT" w:cs="Times SUT"/>
          <w:sz w:val="20"/>
        </w:rPr>
        <w:t xml:space="preserve"> R S Rid Ha, </w:t>
      </w:r>
      <w:r w:rsidRPr="00E3787E">
        <w:rPr>
          <w:rFonts w:ascii="Times SUT" w:hAnsi="Times SUT" w:cs="Times SUT"/>
          <w:i/>
          <w:sz w:val="20"/>
        </w:rPr>
        <w:noBreakHyphen/>
        <w:t>keiste</w:t>
      </w:r>
      <w:r w:rsidRPr="00E3787E">
        <w:rPr>
          <w:rFonts w:ascii="Times SUT" w:hAnsi="Times SUT" w:cs="Times SUT"/>
          <w:sz w:val="20"/>
        </w:rPr>
        <w:t xml:space="preserve"> Jõe Lüg Äks, </w:t>
      </w:r>
      <w:r w:rsidRPr="00E3787E">
        <w:rPr>
          <w:rFonts w:ascii="Times SUT" w:hAnsi="Times SUT" w:cs="Times SUT"/>
          <w:i/>
          <w:sz w:val="20"/>
        </w:rPr>
        <w:noBreakHyphen/>
        <w:t>geiste</w:t>
      </w:r>
      <w:r w:rsidRPr="00E3787E">
        <w:rPr>
          <w:rFonts w:ascii="Times SUT" w:hAnsi="Times SUT" w:cs="Times SUT"/>
          <w:sz w:val="20"/>
        </w:rPr>
        <w:t xml:space="preserve"> VNg Emm Phl Kei HJn Sim kahekesi </w:t>
      </w:r>
      <w:r w:rsidRPr="00E3787E">
        <w:rPr>
          <w:rFonts w:ascii="Times SUT" w:hAnsi="Times SUT" w:cs="Times SUT"/>
          <w:i/>
          <w:sz w:val="20"/>
        </w:rPr>
        <w:t>mei `juoksime kahekeiste, `teine `juoksis `teise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uol `paati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 xml:space="preserve">Kahekeste `käües tie `joudub </w:t>
      </w:r>
      <w:r w:rsidRPr="00E3787E">
        <w:rPr>
          <w:rFonts w:ascii="Times SUT" w:hAnsi="Times SUT" w:cs="Times SUT"/>
          <w:sz w:val="20"/>
        </w:rPr>
        <w:t xml:space="preserve">Kuu; </w:t>
      </w:r>
      <w:r w:rsidRPr="00E3787E">
        <w:rPr>
          <w:rFonts w:ascii="Times SUT" w:hAnsi="Times SUT" w:cs="Times SUT"/>
          <w:i/>
          <w:sz w:val="20"/>
        </w:rPr>
        <w:t>`rinna `leikasimma kahegeste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rukki `reie `pekseti ka, kahekeste `kõrda ja, `tõise `varta õli üleval, `tõise `varta all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Jugo ja Matti kahekeste `olla `rindosille kuos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meie kahegeste oleks nagu ühes `leibas olavad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nad oo kahekeste kõige selle talu pidajad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ega siis kahege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korraga `reakida soa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kui kangast akati üless `aama, siis pidi kahekei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olema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katekesti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kieleline</w:t>
      </w:r>
      <w:r w:rsidRPr="00E3787E">
        <w:rPr>
          <w:rFonts w:ascii="Times SUT" w:hAnsi="Times SUT" w:cs="Times SUT"/>
          <w:sz w:val="20"/>
        </w:rPr>
        <w:t xml:space="preserve"> kahekeelne </w:t>
      </w:r>
      <w:r w:rsidRPr="00E3787E">
        <w:rPr>
          <w:rFonts w:ascii="Times SUT" w:hAnsi="Times SUT" w:cs="Times SUT"/>
          <w:i/>
          <w:sz w:val="20"/>
        </w:rPr>
        <w:t>Valestab, `este ühegä ia, perä `tõisega ia, pahandab esimist taga, `niisike on kahe`kieleline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siä oled üks kahe`kieleline inimine, sinu juttu ei `maksa `usko</w:t>
      </w:r>
      <w:r w:rsidRPr="00E3787E">
        <w:rPr>
          <w:rFonts w:ascii="Times SUT" w:hAnsi="Times SUT" w:cs="Times SUT"/>
          <w:sz w:val="20"/>
        </w:rPr>
        <w:t xml:space="preserve"> Vai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kahekieline, katekeeleline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kieline</w:t>
      </w:r>
      <w:r w:rsidRPr="00E3787E">
        <w:rPr>
          <w:rFonts w:ascii="Times SUT" w:hAnsi="Times SUT" w:cs="Times SUT"/>
          <w:sz w:val="20"/>
        </w:rPr>
        <w:t xml:space="preserve"> kahekeelne </w:t>
      </w:r>
      <w:r w:rsidRPr="00E3787E">
        <w:rPr>
          <w:rFonts w:ascii="Times SUT" w:hAnsi="Times SUT" w:cs="Times SUT"/>
          <w:i/>
          <w:sz w:val="20"/>
        </w:rPr>
        <w:t>Ei tämäst `oiget `otsa saa, `üölla olema iga `oite kahe`kieline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on `niisuke kahe`kieline inimine, ei või midägi `tiedä `anda, `annab kõhe üless, `räägib `vällä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kahekieleline, katekeeline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konn</w:t>
      </w:r>
      <w:r w:rsidRPr="00E3787E">
        <w:rPr>
          <w:rFonts w:ascii="Times SUT" w:hAnsi="Times SUT" w:cs="Times SUT"/>
          <w:sz w:val="20"/>
        </w:rPr>
        <w:t xml:space="preserve"> isik, kes kardab kaetamist </w:t>
      </w:r>
      <w:r w:rsidRPr="00E3787E">
        <w:rPr>
          <w:rFonts w:ascii="Times SUT" w:hAnsi="Times SUT" w:cs="Times SUT"/>
          <w:i/>
          <w:sz w:val="20"/>
        </w:rPr>
        <w:t>om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`põrgu kahe konn, muud ei kuule ku kahetet ike temäl ütte`puhku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kord</w:t>
      </w:r>
      <w:r w:rsidRPr="00E3787E">
        <w:rPr>
          <w:rFonts w:ascii="Times SUT" w:hAnsi="Times SUT" w:cs="Times SUT"/>
          <w:sz w:val="20"/>
        </w:rPr>
        <w:t xml:space="preserve"> kahekorruseline </w:t>
      </w:r>
      <w:r w:rsidRPr="00E3787E">
        <w:rPr>
          <w:rFonts w:ascii="Times SUT" w:hAnsi="Times SUT" w:cs="Times SUT"/>
          <w:i/>
          <w:sz w:val="20"/>
        </w:rPr>
        <w:t>Salajõe mõisa, kahekord mõisa oli</w:t>
      </w:r>
      <w:r w:rsidRPr="00E3787E">
        <w:rPr>
          <w:rFonts w:ascii="Times SUT" w:hAnsi="Times SUT" w:cs="Times SUT"/>
          <w:sz w:val="20"/>
        </w:rPr>
        <w:t xml:space="preserve"> LNg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kahekordne, katekord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korda</w:t>
      </w:r>
      <w:r w:rsidRPr="00E3787E">
        <w:rPr>
          <w:rFonts w:ascii="Times SUT" w:hAnsi="Times SUT" w:cs="Times SUT"/>
          <w:sz w:val="20"/>
        </w:rPr>
        <w:t xml:space="preserve"> kahekordne, kahekorra </w:t>
      </w:r>
      <w:r w:rsidRPr="00E3787E">
        <w:rPr>
          <w:rFonts w:ascii="Times SUT" w:hAnsi="Times SUT" w:cs="Times SUT"/>
          <w:i/>
          <w:sz w:val="20"/>
        </w:rPr>
        <w:t>`riide on kahe `korda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lõngast tripsud</w:t>
      </w:r>
      <w:r w:rsidRPr="00E3787E">
        <w:rPr>
          <w:rFonts w:ascii="Times SUT" w:hAnsi="Times SUT" w:cs="Times SUT"/>
          <w:sz w:val="20"/>
        </w:rPr>
        <w:t xml:space="preserve"> [pannakse kanga külge], </w:t>
      </w:r>
      <w:r w:rsidRPr="00E3787E">
        <w:rPr>
          <w:rFonts w:ascii="Times SUT" w:hAnsi="Times SUT" w:cs="Times SUT"/>
          <w:i/>
          <w:sz w:val="20"/>
        </w:rPr>
        <w:t>`pulkadega `kinni, siis tuul ei aa kangast kahe`korda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kahekorde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korde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 kõrte ~ `kõrde</w:t>
      </w:r>
      <w:r w:rsidRPr="00E3787E">
        <w:rPr>
          <w:rFonts w:ascii="Times SUT" w:hAnsi="Times SUT" w:cs="Times SUT"/>
          <w:sz w:val="20"/>
        </w:rPr>
        <w:t xml:space="preserve"> Trm Lai(</w:t>
      </w:r>
      <w:r w:rsidRPr="00E3787E">
        <w:rPr>
          <w:rFonts w:ascii="Times SUT" w:hAnsi="Times SUT" w:cs="Times SUT"/>
          <w:i/>
          <w:sz w:val="20"/>
        </w:rPr>
        <w:t>kahe korte, kahe korde, kahe kõrde</w:t>
      </w:r>
      <w:r w:rsidRPr="00E3787E">
        <w:rPr>
          <w:rFonts w:ascii="Times SUT" w:hAnsi="Times SUT" w:cs="Times SUT"/>
          <w:sz w:val="20"/>
        </w:rPr>
        <w:t xml:space="preserve">) kahekorra, </w:t>
      </w:r>
      <w:r w:rsidRPr="00E3787E">
        <w:rPr>
          <w:rFonts w:ascii="Times SUT" w:hAnsi="Times SUT" w:cs="Times SUT"/>
          <w:sz w:val="20"/>
        </w:rPr>
        <w:noBreakHyphen/>
        <w:t xml:space="preserve">kordselt </w:t>
      </w:r>
      <w:r w:rsidRPr="00E3787E">
        <w:rPr>
          <w:rFonts w:ascii="Times SUT" w:hAnsi="Times SUT" w:cs="Times SUT"/>
          <w:i/>
          <w:sz w:val="20"/>
        </w:rPr>
        <w:t>lõng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kahe kõrte, kõrrutati kaks `lõnga kokku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`võ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sin killukse `leiba, `mu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tsin kahe korte pooless, panin vastakute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kahekorda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kordne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topelt; korrutatud (lõngast) </w:t>
      </w:r>
      <w:r w:rsidRPr="00E3787E">
        <w:rPr>
          <w:rFonts w:ascii="Times SUT" w:hAnsi="Times SUT" w:cs="Times SUT"/>
          <w:i/>
          <w:sz w:val="20"/>
        </w:rPr>
        <w:t>kahe `kõrdase `innaga müüs, egä sie luom sedä väärt ei õle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kahe `kõrdased `aknad on ies </w:t>
      </w:r>
      <w:r w:rsidRPr="00E3787E">
        <w:rPr>
          <w:rFonts w:ascii="Times SUT" w:hAnsi="Times SUT" w:cs="Times SUT"/>
          <w:sz w:val="20"/>
        </w:rPr>
        <w:t xml:space="preserve">Lüg; </w:t>
      </w:r>
      <w:r w:rsidRPr="00E3787E">
        <w:rPr>
          <w:rFonts w:ascii="Times SUT" w:hAnsi="Times SUT" w:cs="Times SUT"/>
          <w:i/>
          <w:sz w:val="20"/>
        </w:rPr>
        <w:t>kahe`kortsed jalad all</w:t>
      </w:r>
      <w:r w:rsidRPr="00E3787E">
        <w:rPr>
          <w:rFonts w:ascii="Times SUT" w:hAnsi="Times SUT" w:cs="Times SUT"/>
          <w:sz w:val="20"/>
        </w:rPr>
        <w:t xml:space="preserve"> (saapad või kingad ja kalossid) Jäm; </w:t>
      </w:r>
      <w:r w:rsidRPr="00E3787E">
        <w:rPr>
          <w:rFonts w:ascii="Times SUT" w:hAnsi="Times SUT" w:cs="Times SUT"/>
          <w:i/>
          <w:sz w:val="20"/>
        </w:rPr>
        <w:t>kahe`korne lagi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vaip oli kahe`kortse villase `lõngadest</w:t>
      </w:r>
      <w:r w:rsidRPr="00E3787E">
        <w:rPr>
          <w:rFonts w:ascii="Times SUT" w:hAnsi="Times SUT" w:cs="Times SUT"/>
          <w:sz w:val="20"/>
        </w:rPr>
        <w:t xml:space="preserve"> Rap; </w:t>
      </w:r>
      <w:r w:rsidRPr="00E3787E">
        <w:rPr>
          <w:rFonts w:ascii="Times SUT" w:hAnsi="Times SUT" w:cs="Times SUT"/>
          <w:i/>
          <w:sz w:val="20"/>
        </w:rPr>
        <w:t>kahe`kortsed `ambad, pusereti ja pialakute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mõnes kuhas oli kahe`korne uks</w:t>
      </w:r>
      <w:r w:rsidRPr="00E3787E">
        <w:rPr>
          <w:rFonts w:ascii="Times SUT" w:hAnsi="Times SUT" w:cs="Times SUT"/>
          <w:sz w:val="20"/>
        </w:rPr>
        <w:t xml:space="preserve"> Pal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kahekorrane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kahekorruseline </w:t>
      </w:r>
      <w:r w:rsidRPr="00E3787E">
        <w:rPr>
          <w:rFonts w:ascii="Times SUT" w:hAnsi="Times SUT" w:cs="Times SUT"/>
          <w:i/>
          <w:sz w:val="20"/>
        </w:rPr>
        <w:t>kaik olid kahe`kerdased majad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Tegid suure kahe`kortse maja öles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kahe`korne, kahe taasiga maea</w:t>
      </w:r>
      <w:r w:rsidRPr="00E3787E">
        <w:rPr>
          <w:rFonts w:ascii="Times SUT" w:hAnsi="Times SUT" w:cs="Times SUT"/>
          <w:sz w:val="20"/>
        </w:rPr>
        <w:t xml:space="preserve"> Mär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kahekord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ebaühtlase pikkusega; vilets </w:t>
      </w:r>
      <w:r w:rsidRPr="00E3787E">
        <w:rPr>
          <w:rFonts w:ascii="Times SUT" w:hAnsi="Times SUT" w:cs="Times SUT"/>
          <w:i/>
          <w:sz w:val="20"/>
        </w:rPr>
        <w:t>`õtrad on kahe`kõrdased, kui keväde `vihma ei tule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tänav`aasta kahe`korne vili, ei sua `valmis korraga. muist `valmis, muist allid</w:t>
      </w:r>
      <w:r w:rsidRPr="00E3787E">
        <w:rPr>
          <w:rFonts w:ascii="Times SUT" w:hAnsi="Times SUT" w:cs="Times SUT"/>
          <w:sz w:val="20"/>
        </w:rPr>
        <w:t xml:space="preserve"> Tõs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 xml:space="preserve"> rase </w:t>
      </w:r>
      <w:r w:rsidRPr="00E3787E">
        <w:rPr>
          <w:rFonts w:ascii="Times SUT" w:hAnsi="Times SUT" w:cs="Times SUT"/>
          <w:i/>
          <w:sz w:val="20"/>
        </w:rPr>
        <w:t>Ku pruut õli kahe`kõrdane, sis kaks `põlle ette `laulatusel, ühägä ei `tõhtind. Kahe`kõrdast ühä `põllega ei `lastu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Selle naine `olla ju koa `jälle kahe `kordne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mes sest kahe `kõrtsess inimesess 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id, kas sul muud ei õllud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katekordne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kordselt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Kene mottor vai paat oli, sie sai</w:t>
      </w:r>
      <w:r w:rsidRPr="00E3787E">
        <w:rPr>
          <w:rFonts w:ascii="Times SUT" w:hAnsi="Times SUT" w:cs="Times SUT"/>
          <w:sz w:val="20"/>
        </w:rPr>
        <w:t xml:space="preserve"> [kaladest raha] </w:t>
      </w:r>
      <w:r w:rsidRPr="00E3787E">
        <w:rPr>
          <w:rFonts w:ascii="Times SUT" w:hAnsi="Times SUT" w:cs="Times SUT"/>
          <w:i/>
          <w:sz w:val="20"/>
        </w:rPr>
        <w:t>kahe`kerdaseld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ma pane kahe`kortselt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serväd kahe`kõrtselt, siis kestäb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`käänäd kokko kahe`kortselt</w:t>
      </w:r>
      <w:r w:rsidRPr="00E3787E">
        <w:rPr>
          <w:rFonts w:ascii="Times SUT" w:hAnsi="Times SUT" w:cs="Times SUT"/>
          <w:sz w:val="20"/>
        </w:rPr>
        <w:t xml:space="preserve"> KJn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4"/>
          <w:rFonts w:ascii="Times SUT" w:hAnsi="Times SUT" w:cs="Times SUT"/>
        </w:rPr>
        <w:t>korra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korra</w:t>
      </w:r>
      <w:r w:rsidRPr="00E3787E">
        <w:rPr>
          <w:rFonts w:ascii="Times SUT" w:hAnsi="Times SUT" w:cs="Times SUT"/>
          <w:sz w:val="20"/>
        </w:rPr>
        <w:t xml:space="preserve"> S(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kora</w:t>
      </w:r>
      <w:r w:rsidRPr="00E3787E">
        <w:rPr>
          <w:rFonts w:ascii="Times SUT" w:hAnsi="Times SUT" w:cs="Times SUT"/>
          <w:sz w:val="20"/>
        </w:rPr>
        <w:t xml:space="preserve"> Khk) L K, </w:t>
      </w:r>
      <w:r w:rsidRPr="00E3787E">
        <w:rPr>
          <w:rFonts w:ascii="Times SUT" w:hAnsi="Times SUT" w:cs="Times SUT"/>
          <w:i/>
          <w:sz w:val="20"/>
        </w:rPr>
        <w:noBreakHyphen/>
        <w:t>kõrra</w:t>
      </w:r>
      <w:r w:rsidRPr="00E3787E">
        <w:rPr>
          <w:rFonts w:ascii="Times SUT" w:hAnsi="Times SUT" w:cs="Times SUT"/>
          <w:sz w:val="20"/>
        </w:rPr>
        <w:t xml:space="preserve"> I Äks, </w:t>
      </w:r>
      <w:r w:rsidRPr="00E3787E">
        <w:rPr>
          <w:rFonts w:ascii="Times SUT" w:hAnsi="Times SUT" w:cs="Times SUT"/>
          <w:i/>
          <w:sz w:val="20"/>
        </w:rPr>
        <w:t>-`kõrra</w:t>
      </w:r>
      <w:r w:rsidRPr="00E3787E">
        <w:rPr>
          <w:rFonts w:ascii="Times SUT" w:hAnsi="Times SUT" w:cs="Times SUT"/>
          <w:sz w:val="20"/>
        </w:rPr>
        <w:t xml:space="preserve"> Jõh, </w:t>
      </w:r>
      <w:r w:rsidRPr="00E3787E">
        <w:rPr>
          <w:rFonts w:ascii="Times SUT" w:hAnsi="Times SUT" w:cs="Times SUT"/>
          <w:i/>
          <w:sz w:val="20"/>
        </w:rPr>
        <w:t>-`kerra</w:t>
      </w:r>
      <w:r w:rsidRPr="00E3787E">
        <w:rPr>
          <w:rFonts w:ascii="Times SUT" w:hAnsi="Times SUT" w:cs="Times SUT"/>
          <w:sz w:val="20"/>
        </w:rPr>
        <w:t xml:space="preserve"> Vai kahekordselt, topelt </w:t>
      </w:r>
      <w:r w:rsidRPr="00E3787E">
        <w:rPr>
          <w:rFonts w:ascii="Times SUT" w:hAnsi="Times SUT" w:cs="Times SUT"/>
          <w:i/>
          <w:sz w:val="20"/>
        </w:rPr>
        <w:t>vikkasti tera läks kahe`kõrra, kui kive leid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`murdas `papri kahe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kora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Moa on nii kõva, ta</w:t>
      </w:r>
      <w:r w:rsidRPr="00E3787E">
        <w:rPr>
          <w:rFonts w:ascii="Times SUT" w:hAnsi="Times SUT" w:cs="Times SUT"/>
          <w:sz w:val="20"/>
        </w:rPr>
        <w:t xml:space="preserve"> (oras) </w:t>
      </w:r>
      <w:r w:rsidRPr="00E3787E">
        <w:rPr>
          <w:rFonts w:ascii="Times SUT" w:hAnsi="Times SUT" w:cs="Times SUT"/>
          <w:i/>
          <w:sz w:val="20"/>
        </w:rPr>
        <w:t>äi soa `otsa `välja, kõik on mulla all kahe korra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pikk kasukas, eest kahekorra õlmad</w:t>
      </w:r>
      <w:r w:rsidRPr="00E3787E">
        <w:rPr>
          <w:rFonts w:ascii="Times SUT" w:hAnsi="Times SUT" w:cs="Times SUT"/>
          <w:sz w:val="20"/>
        </w:rPr>
        <w:t xml:space="preserve"> Pär; </w:t>
      </w:r>
      <w:r w:rsidRPr="00E3787E">
        <w:rPr>
          <w:rFonts w:ascii="Times SUT" w:hAnsi="Times SUT" w:cs="Times SUT"/>
          <w:i/>
          <w:sz w:val="20"/>
        </w:rPr>
        <w:t>see nuga on nii kahekorra terast läind, ei võta mitte üks raas</w:t>
      </w:r>
      <w:r w:rsidRPr="00E3787E">
        <w:rPr>
          <w:rFonts w:ascii="Times SUT" w:hAnsi="Times SUT" w:cs="Times SUT"/>
          <w:sz w:val="20"/>
        </w:rPr>
        <w:t xml:space="preserve"> JJn; </w:t>
      </w:r>
      <w:r w:rsidRPr="00E3787E">
        <w:rPr>
          <w:rFonts w:ascii="Times SUT" w:hAnsi="Times SUT" w:cs="Times SUT"/>
          <w:i/>
          <w:sz w:val="20"/>
        </w:rPr>
        <w:t>niit on kahekorra kokku kieratud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kaelus kääriti kahekorra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ladvad on kahekorra `kasvand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kahe|korda, </w:t>
      </w:r>
      <w:r w:rsidRPr="00E3787E">
        <w:rPr>
          <w:rFonts w:ascii="Times SUT" w:hAnsi="Times SUT" w:cs="Times SUT"/>
          <w:sz w:val="20"/>
        </w:rPr>
        <w:noBreakHyphen/>
        <w:t xml:space="preserve">korde, </w:t>
      </w:r>
      <w:r w:rsidRPr="00E3787E">
        <w:rPr>
          <w:rFonts w:ascii="Times SUT" w:hAnsi="Times SUT" w:cs="Times SUT"/>
          <w:sz w:val="20"/>
        </w:rPr>
        <w:noBreakHyphen/>
        <w:t xml:space="preserve">kerru, </w:t>
      </w:r>
      <w:r w:rsidRPr="00E3787E">
        <w:rPr>
          <w:rFonts w:ascii="Times SUT" w:hAnsi="Times SUT" w:cs="Times SUT"/>
          <w:sz w:val="20"/>
        </w:rPr>
        <w:noBreakHyphen/>
        <w:t xml:space="preserve">kõrrute, </w:t>
      </w:r>
      <w:r w:rsidRPr="00E3787E">
        <w:rPr>
          <w:rFonts w:ascii="Times SUT" w:hAnsi="Times SUT" w:cs="Times SUT"/>
          <w:sz w:val="20"/>
        </w:rPr>
        <w:noBreakHyphen/>
        <w:t xml:space="preserve">kõru, katekorra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4"/>
          <w:rFonts w:ascii="Times SUT" w:hAnsi="Times SUT" w:cs="Times SUT"/>
        </w:rPr>
        <w:t>korrane</w:t>
      </w:r>
      <w:r w:rsidRPr="00E3787E">
        <w:rPr>
          <w:rFonts w:ascii="Times SUT" w:hAnsi="Times SUT" w:cs="Times SUT"/>
          <w:sz w:val="20"/>
        </w:rPr>
        <w:t xml:space="preserve"> kahekordne </w:t>
      </w:r>
      <w:r w:rsidRPr="00E3787E">
        <w:rPr>
          <w:rFonts w:ascii="Times SUT" w:hAnsi="Times SUT" w:cs="Times SUT"/>
          <w:i/>
          <w:sz w:val="20"/>
        </w:rPr>
        <w:t>suka kanna lapp, kahe korrase sai teha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ega iga kord ei saa kahekorrast `lõnga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ma kedran `paergu kahekorrast ja ühekorrast</w:t>
      </w:r>
      <w:r w:rsidRPr="00E3787E">
        <w:rPr>
          <w:rFonts w:ascii="Times SUT" w:hAnsi="Times SUT" w:cs="Times SUT"/>
          <w:sz w:val="20"/>
        </w:rPr>
        <w:t xml:space="preserve"> [lõnga] Ris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katekorrane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kaheksa</w:t>
      </w:r>
      <w:r w:rsidRPr="00E3787E">
        <w:rPr>
          <w:rStyle w:val="PoolpaksKiri"/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kaheksa </w:t>
      </w:r>
      <w:r w:rsidRPr="00E3787E">
        <w:rPr>
          <w:rFonts w:ascii="Times SUT" w:hAnsi="Times SUT" w:cs="Times SUT"/>
          <w:sz w:val="20"/>
        </w:rPr>
        <w:t xml:space="preserve">R S LNg Rid Kul Mär Saa Vil KPõ I, </w:t>
      </w:r>
      <w:r w:rsidRPr="00E3787E">
        <w:rPr>
          <w:rFonts w:ascii="Times SUT" w:hAnsi="Times SUT" w:cs="Times SUT"/>
          <w:i/>
          <w:sz w:val="20"/>
        </w:rPr>
        <w:t xml:space="preserve">kaeksa </w:t>
      </w:r>
      <w:r w:rsidRPr="00E3787E">
        <w:rPr>
          <w:rFonts w:ascii="Times SUT" w:hAnsi="Times SUT" w:cs="Times SUT"/>
          <w:sz w:val="20"/>
        </w:rPr>
        <w:t>Hag Amb Rak,</w:t>
      </w:r>
      <w:r w:rsidRPr="00E3787E">
        <w:rPr>
          <w:rFonts w:ascii="Times SUT" w:hAnsi="Times SUT" w:cs="Times SUT"/>
          <w:i/>
          <w:sz w:val="20"/>
        </w:rPr>
        <w:t xml:space="preserve"> `kaeksa</w:t>
      </w:r>
      <w:r w:rsidRPr="00E3787E">
        <w:rPr>
          <w:rFonts w:ascii="Times SUT" w:hAnsi="Times SUT" w:cs="Times SUT"/>
          <w:sz w:val="20"/>
        </w:rPr>
        <w:t xml:space="preserve"> Ris VMr Vil, </w:t>
      </w:r>
      <w:r w:rsidRPr="00E3787E">
        <w:rPr>
          <w:rFonts w:ascii="Times SUT" w:hAnsi="Times SUT" w:cs="Times SUT"/>
          <w:i/>
          <w:sz w:val="20"/>
        </w:rPr>
        <w:t>`kaiksa</w:t>
      </w:r>
      <w:r w:rsidRPr="00E3787E">
        <w:rPr>
          <w:rFonts w:ascii="Times SUT" w:hAnsi="Times SUT" w:cs="Times SUT"/>
          <w:sz w:val="20"/>
        </w:rPr>
        <w:t xml:space="preserve"> Juu, </w:t>
      </w:r>
      <w:r w:rsidRPr="00E3787E">
        <w:rPr>
          <w:rFonts w:ascii="Times SUT" w:hAnsi="Times SUT" w:cs="Times SUT"/>
          <w:i/>
          <w:sz w:val="20"/>
        </w:rPr>
        <w:t>kahessa</w:t>
      </w:r>
      <w:r w:rsidRPr="00E3787E">
        <w:rPr>
          <w:rFonts w:ascii="Times SUT" w:hAnsi="Times SUT" w:cs="Times SUT"/>
          <w:sz w:val="20"/>
        </w:rPr>
        <w:t xml:space="preserve"> Jaa Muh Rei L MMg Pal Äks Ksi Lai VlPõ Pst TMr, 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 Saa TMr, </w:t>
      </w:r>
      <w:r w:rsidRPr="00E3787E">
        <w:rPr>
          <w:rFonts w:ascii="Times SUT" w:hAnsi="Times SUT" w:cs="Times SUT"/>
          <w:i/>
          <w:sz w:val="20"/>
        </w:rPr>
        <w:t>kahesa</w:t>
      </w:r>
      <w:r w:rsidRPr="00E3787E">
        <w:rPr>
          <w:rFonts w:ascii="Times SUT" w:hAnsi="Times SUT" w:cs="Times SUT"/>
          <w:sz w:val="20"/>
        </w:rPr>
        <w:t xml:space="preserve"> Rei Phl, </w:t>
      </w:r>
      <w:r w:rsidRPr="00E3787E">
        <w:rPr>
          <w:rFonts w:ascii="Times SUT" w:hAnsi="Times SUT" w:cs="Times SUT"/>
          <w:i/>
          <w:sz w:val="20"/>
        </w:rPr>
        <w:t>kaesa</w:t>
      </w:r>
      <w:r w:rsidRPr="00E3787E">
        <w:rPr>
          <w:rFonts w:ascii="Times SUT" w:hAnsi="Times SUT" w:cs="Times SUT"/>
          <w:sz w:val="20"/>
        </w:rPr>
        <w:t xml:space="preserve"> Aud, </w:t>
      </w:r>
      <w:r w:rsidRPr="00E3787E">
        <w:rPr>
          <w:rFonts w:ascii="Times SUT" w:hAnsi="Times SUT" w:cs="Times SUT"/>
          <w:i/>
          <w:sz w:val="20"/>
        </w:rPr>
        <w:t>kaessa</w:t>
      </w:r>
      <w:r w:rsidRPr="00E3787E">
        <w:rPr>
          <w:rFonts w:ascii="Times SUT" w:hAnsi="Times SUT" w:cs="Times SUT"/>
          <w:sz w:val="20"/>
        </w:rPr>
        <w:t xml:space="preserve"> Saa Pst TMr; g </w:t>
      </w:r>
      <w:r w:rsidRPr="00E3787E">
        <w:rPr>
          <w:rFonts w:ascii="Times SUT" w:hAnsi="Times SUT" w:cs="Times SUT"/>
          <w:i/>
          <w:sz w:val="20"/>
        </w:rPr>
        <w:t>kaheksa</w:t>
      </w:r>
      <w:r w:rsidRPr="00E3787E">
        <w:rPr>
          <w:rFonts w:ascii="Times SUT" w:hAnsi="Times SUT" w:cs="Times SUT"/>
          <w:sz w:val="20"/>
        </w:rPr>
        <w:t xml:space="preserve"> Vai Khk Kär Kaa Mär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KPõ, I(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ä</w:t>
      </w:r>
      <w:r w:rsidRPr="00E3787E">
        <w:rPr>
          <w:rFonts w:ascii="Times SUT" w:hAnsi="Times SUT" w:cs="Times SUT"/>
          <w:sz w:val="20"/>
        </w:rPr>
        <w:t xml:space="preserve"> Kod), </w:t>
      </w:r>
      <w:r w:rsidRPr="00E3787E">
        <w:rPr>
          <w:rFonts w:ascii="Times SUT" w:hAnsi="Times SUT" w:cs="Times SUT"/>
          <w:i/>
          <w:sz w:val="20"/>
        </w:rPr>
        <w:noBreakHyphen/>
        <w:t>ma</w:t>
      </w:r>
      <w:r w:rsidRPr="00E3787E">
        <w:rPr>
          <w:rFonts w:ascii="Times SUT" w:hAnsi="Times SUT" w:cs="Times SUT"/>
          <w:sz w:val="20"/>
        </w:rPr>
        <w:t xml:space="preserve"> Jõe Kuu Lüg Jäm Mih Tor Hää Vil, </w:t>
      </w:r>
      <w:r w:rsidRPr="00E3787E">
        <w:rPr>
          <w:rFonts w:ascii="Times SUT" w:hAnsi="Times SUT" w:cs="Times SUT"/>
          <w:i/>
          <w:sz w:val="20"/>
        </w:rPr>
        <w:t>kaheksma</w:t>
      </w:r>
      <w:r w:rsidRPr="00E3787E">
        <w:rPr>
          <w:rFonts w:ascii="Times SUT" w:hAnsi="Times SUT" w:cs="Times SUT"/>
          <w:sz w:val="20"/>
        </w:rPr>
        <w:t xml:space="preserve"> Kär Rei LNg Rid Kul Ris Juu,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Khk Rei Noa, </w:t>
      </w:r>
      <w:r w:rsidRPr="00E3787E">
        <w:rPr>
          <w:rFonts w:ascii="Times SUT" w:hAnsi="Times SUT" w:cs="Times SUT"/>
          <w:i/>
          <w:sz w:val="20"/>
        </w:rPr>
        <w:t>kahessa</w:t>
      </w:r>
      <w:r w:rsidRPr="00E3787E">
        <w:rPr>
          <w:rFonts w:ascii="Times SUT" w:hAnsi="Times SUT" w:cs="Times SUT"/>
          <w:sz w:val="20"/>
        </w:rPr>
        <w:t xml:space="preserve"> Mar Kul Tõs Tor Hää Pil SJn, </w:t>
      </w:r>
      <w:r w:rsidRPr="00E3787E">
        <w:rPr>
          <w:rFonts w:ascii="Times SUT" w:hAnsi="Times SUT" w:cs="Times SUT"/>
          <w:i/>
          <w:sz w:val="20"/>
        </w:rPr>
        <w:t>kahessama</w:t>
      </w:r>
      <w:r w:rsidRPr="00E3787E">
        <w:rPr>
          <w:rFonts w:ascii="Times SUT" w:hAnsi="Times SUT" w:cs="Times SUT"/>
          <w:sz w:val="20"/>
        </w:rPr>
        <w:t xml:space="preserve"> Mih Pär Hää,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Vil Trv, </w:t>
      </w:r>
      <w:r w:rsidRPr="00E3787E">
        <w:rPr>
          <w:rFonts w:ascii="Times SUT" w:hAnsi="Times SUT" w:cs="Times SUT"/>
          <w:i/>
          <w:sz w:val="20"/>
        </w:rPr>
        <w:t>kahesma</w:t>
      </w:r>
      <w:r w:rsidRPr="00E3787E">
        <w:rPr>
          <w:rFonts w:ascii="Times SUT" w:hAnsi="Times SUT" w:cs="Times SUT"/>
          <w:sz w:val="20"/>
        </w:rPr>
        <w:t xml:space="preserve"> Rid, </w:t>
      </w:r>
      <w:r w:rsidRPr="00E3787E">
        <w:rPr>
          <w:rFonts w:ascii="Times SUT" w:hAnsi="Times SUT" w:cs="Times SUT"/>
          <w:i/>
          <w:sz w:val="20"/>
        </w:rPr>
        <w:t>`kaeksama</w:t>
      </w:r>
      <w:r w:rsidRPr="00E3787E">
        <w:rPr>
          <w:rFonts w:ascii="Times SUT" w:hAnsi="Times SUT" w:cs="Times SUT"/>
          <w:sz w:val="20"/>
        </w:rPr>
        <w:t xml:space="preserve"> Ris,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eksma</w:t>
      </w:r>
      <w:r w:rsidRPr="00E3787E">
        <w:rPr>
          <w:rFonts w:ascii="Times SUT" w:hAnsi="Times SUT" w:cs="Times SUT"/>
          <w:sz w:val="20"/>
        </w:rPr>
        <w:t xml:space="preserve"> Jõe; n, g </w:t>
      </w:r>
      <w:r w:rsidRPr="00E3787E">
        <w:rPr>
          <w:rFonts w:ascii="Times SUT" w:hAnsi="Times SUT" w:cs="Times SUT"/>
          <w:i/>
          <w:sz w:val="20"/>
        </w:rPr>
        <w:t>kahõksa</w:t>
      </w:r>
      <w:r w:rsidRPr="00E3787E">
        <w:rPr>
          <w:rFonts w:ascii="Times SUT" w:hAnsi="Times SUT" w:cs="Times SUT"/>
          <w:sz w:val="20"/>
        </w:rPr>
        <w:t xml:space="preserve"> Khn kaheksa </w:t>
      </w:r>
      <w:r w:rsidRPr="00E3787E">
        <w:rPr>
          <w:rFonts w:ascii="Times SUT" w:hAnsi="Times SUT" w:cs="Times SUT"/>
          <w:i/>
          <w:sz w:val="20"/>
        </w:rPr>
        <w:t>kaheksma `aastane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kell on `kümme minuti vaja kaheksa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akkab kaheksat</w:t>
      </w:r>
      <w:r w:rsidRPr="00E3787E">
        <w:rPr>
          <w:rFonts w:ascii="Times SUT" w:hAnsi="Times SUT" w:cs="Times SUT"/>
          <w:sz w:val="20"/>
        </w:rPr>
        <w:t xml:space="preserve"> (kaheksandat eluaastat) </w:t>
      </w:r>
      <w:r w:rsidRPr="00E3787E">
        <w:rPr>
          <w:rFonts w:ascii="Times SUT" w:hAnsi="Times SUT" w:cs="Times SUT"/>
          <w:i/>
          <w:sz w:val="20"/>
        </w:rPr>
        <w:t>`käimä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 xml:space="preserve">kaheksa veist </w:t>
      </w:r>
      <w:r w:rsidRPr="00E3787E">
        <w:rPr>
          <w:rFonts w:ascii="Times SUT" w:hAnsi="Times SUT" w:cs="Times SUT"/>
          <w:sz w:val="20"/>
        </w:rPr>
        <w:t xml:space="preserve">Khk; </w:t>
      </w:r>
      <w:r w:rsidRPr="00E3787E">
        <w:rPr>
          <w:rFonts w:ascii="Times SUT" w:hAnsi="Times SUT" w:cs="Times SUT"/>
          <w:i/>
          <w:sz w:val="20"/>
        </w:rPr>
        <w:t>kaheksa kolmat</w:t>
      </w:r>
      <w:r w:rsidRPr="00E3787E">
        <w:rPr>
          <w:rFonts w:ascii="Times SUT" w:hAnsi="Times SUT" w:cs="Times SUT"/>
          <w:sz w:val="20"/>
        </w:rPr>
        <w:t xml:space="preserve"> (28) Pha; </w:t>
      </w:r>
      <w:r w:rsidRPr="00E3787E">
        <w:rPr>
          <w:rFonts w:ascii="Times SUT" w:hAnsi="Times SUT" w:cs="Times SUT"/>
          <w:i/>
          <w:sz w:val="20"/>
        </w:rPr>
        <w:t>kahessakümmend kahessa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`seitsmed kahessad lademed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oleme kahessaga</w:t>
      </w:r>
      <w:r w:rsidRPr="00E3787E">
        <w:rPr>
          <w:rFonts w:ascii="Times SUT" w:hAnsi="Times SUT" w:cs="Times SUT"/>
          <w:sz w:val="20"/>
        </w:rPr>
        <w:t xml:space="preserve"> (kaheksakesi) Mar; </w:t>
      </w:r>
      <w:r w:rsidRPr="00E3787E">
        <w:rPr>
          <w:rFonts w:ascii="Times SUT" w:hAnsi="Times SUT" w:cs="Times SUT"/>
          <w:i/>
          <w:sz w:val="20"/>
        </w:rPr>
        <w:t>ta saand kahessatki `loetud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kella kahessama `aegas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kahessast oli keskomigu</w:t>
      </w:r>
      <w:r w:rsidRPr="00E3787E">
        <w:rPr>
          <w:rFonts w:ascii="Times SUT" w:hAnsi="Times SUT" w:cs="Times SUT"/>
          <w:sz w:val="20"/>
        </w:rPr>
        <w:t xml:space="preserve"> Pär; </w:t>
      </w:r>
      <w:r w:rsidRPr="00E3787E">
        <w:rPr>
          <w:rFonts w:ascii="Times SUT" w:hAnsi="Times SUT" w:cs="Times SUT"/>
          <w:i/>
          <w:sz w:val="20"/>
        </w:rPr>
        <w:t>karul kaheksa mehe jõud ja ühe mehe meel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>põle `oastad kaheksatki sest `müedas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kaeksa kilu`mietrid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 xml:space="preserve">aed </w:t>
      </w:r>
      <w:r w:rsidRPr="00E3787E">
        <w:rPr>
          <w:rFonts w:ascii="Times SUT" w:hAnsi="Times SUT" w:cs="Times SUT"/>
          <w:sz w:val="20"/>
        </w:rPr>
        <w:t>(ajasid)</w:t>
      </w:r>
      <w:r w:rsidRPr="00E3787E">
        <w:rPr>
          <w:rFonts w:ascii="Times SUT" w:hAnsi="Times SUT" w:cs="Times SUT"/>
          <w:i/>
          <w:sz w:val="20"/>
        </w:rPr>
        <w:t xml:space="preserve"> `einä kaheksa inimese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ommen ommuku maga kellu kahessameni</w:t>
      </w:r>
      <w:r w:rsidRPr="00E3787E">
        <w:rPr>
          <w:rFonts w:ascii="Times SUT" w:hAnsi="Times SUT" w:cs="Times SUT"/>
          <w:sz w:val="20"/>
        </w:rPr>
        <w:t xml:space="preserve"> Vil || number 8 </w:t>
      </w:r>
      <w:r w:rsidRPr="00E3787E">
        <w:rPr>
          <w:rFonts w:ascii="Times SUT" w:hAnsi="Times SUT" w:cs="Times SUT"/>
          <w:i/>
          <w:sz w:val="20"/>
        </w:rPr>
        <w:t>ma taha lõegata laua `sisse `nummer kahessad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`seitsme `järgi tuleb kaheksa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vanast tehti `juustest üstku üks kaheksa nummer taha</w:t>
      </w:r>
      <w:r w:rsidRPr="00E3787E">
        <w:rPr>
          <w:rFonts w:ascii="Times SUT" w:hAnsi="Times SUT" w:cs="Times SUT"/>
          <w:sz w:val="20"/>
        </w:rPr>
        <w:t xml:space="preserve"> Kad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`Vasta`päivä `puhti tehä oli `voimatu, `lengid `läksid kaheksaks ja `krupsu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ratas on kaheksaks läind, kui tugevaste sõedad, `vastu kibi. on mu ratta kaheksaks aand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Sul jookseb tagumine ratas kaheksasse</w:t>
      </w:r>
      <w:r w:rsidRPr="00E3787E">
        <w:rPr>
          <w:rFonts w:ascii="Times SUT" w:hAnsi="Times SUT" w:cs="Times SUT"/>
          <w:sz w:val="20"/>
        </w:rPr>
        <w:t xml:space="preserve"> (vänderdab) Tür; </w:t>
      </w:r>
      <w:r w:rsidRPr="00E3787E">
        <w:rPr>
          <w:rFonts w:ascii="Times SUT" w:hAnsi="Times SUT" w:cs="Times SUT"/>
          <w:i/>
          <w:sz w:val="20"/>
        </w:rPr>
        <w:t>Pistsin kõhe kausi täie suppi kõrraga kinni, kõht on kaheksad kanti täis</w:t>
      </w:r>
      <w:r w:rsidRPr="00E3787E">
        <w:rPr>
          <w:rFonts w:ascii="Times SUT" w:hAnsi="Times SUT" w:cs="Times SUT"/>
          <w:sz w:val="20"/>
        </w:rPr>
        <w:t xml:space="preserve"> Trm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kahisa, katessa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kaheksagesta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kaheksagesta </w:t>
      </w:r>
      <w:r w:rsidRPr="00E3787E">
        <w:rPr>
          <w:rFonts w:ascii="Times SUT" w:hAnsi="Times SUT" w:cs="Times SUT"/>
          <w:sz w:val="20"/>
        </w:rPr>
        <w:t>= kaheksakesti – Jäm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kand</w:t>
      </w:r>
      <w:r w:rsidRPr="00E3787E">
        <w:rPr>
          <w:rFonts w:ascii="Times SUT" w:hAnsi="Times SUT" w:cs="Times SUT"/>
          <w:sz w:val="20"/>
        </w:rPr>
        <w:t xml:space="preserve"> 8 terava nurgaga kujund, 8-nurkne täht </w:t>
      </w:r>
      <w:r w:rsidRPr="00E3787E">
        <w:rPr>
          <w:rFonts w:ascii="Times SUT" w:hAnsi="Times SUT" w:cs="Times SUT"/>
          <w:i/>
          <w:sz w:val="20"/>
        </w:rPr>
        <w:t>kaks neli`kanda pane piäläku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a, one kaheksakand</w:t>
      </w:r>
      <w:r w:rsidRPr="00E3787E">
        <w:rPr>
          <w:rFonts w:ascii="Times SUT" w:hAnsi="Times SUT" w:cs="Times SUT"/>
          <w:sz w:val="20"/>
        </w:rPr>
        <w:t xml:space="preserve"> Kod; Käpikkindad </w:t>
      </w:r>
      <w:r w:rsidRPr="00E3787E">
        <w:rPr>
          <w:rFonts w:ascii="Times SUT" w:hAnsi="Times SUT" w:cs="Times SUT"/>
          <w:i/>
          <w:sz w:val="20"/>
        </w:rPr>
        <w:t>kaheksakanna</w:t>
      </w:r>
      <w:r w:rsidRPr="00E3787E">
        <w:rPr>
          <w:rFonts w:ascii="Times SUT" w:hAnsi="Times SUT" w:cs="Times SUT"/>
          <w:sz w:val="20"/>
        </w:rPr>
        <w:t xml:space="preserve"> kirjaga Lai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kanti</w:t>
      </w:r>
      <w:r w:rsidRPr="00E3787E">
        <w:rPr>
          <w:rFonts w:ascii="Times SUT" w:hAnsi="Times SUT" w:cs="Times SUT"/>
          <w:sz w:val="20"/>
        </w:rPr>
        <w:t xml:space="preserve"> Suured tärnid [kindamustris] on </w:t>
      </w:r>
      <w:r w:rsidRPr="00E3787E">
        <w:rPr>
          <w:rFonts w:ascii="Times SUT" w:hAnsi="Times SUT" w:cs="Times SUT"/>
          <w:i/>
          <w:sz w:val="20"/>
        </w:rPr>
        <w:t>kaheksakanti</w:t>
      </w:r>
      <w:r w:rsidRPr="00E3787E">
        <w:rPr>
          <w:rFonts w:ascii="Times SUT" w:hAnsi="Times SUT" w:cs="Times SUT"/>
          <w:sz w:val="20"/>
        </w:rPr>
        <w:t xml:space="preserve"> Lai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`paakis oma mau kaheksa`kanti täüs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kaheksakesi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kaheksa|kesi</w:t>
      </w:r>
      <w:r w:rsidRPr="00E3787E">
        <w:rPr>
          <w:rFonts w:ascii="Times SUT" w:hAnsi="Times SUT" w:cs="Times SUT"/>
          <w:sz w:val="20"/>
        </w:rPr>
        <w:t xml:space="preserve"> Mär Koe, </w:t>
      </w:r>
      <w:r w:rsidRPr="00E3787E">
        <w:rPr>
          <w:rFonts w:ascii="Times SUT" w:hAnsi="Times SUT" w:cs="Times SUT"/>
          <w:i/>
          <w:sz w:val="20"/>
        </w:rPr>
        <w:noBreakHyphen/>
        <w:t>gesi</w:t>
      </w:r>
      <w:r w:rsidRPr="00E3787E">
        <w:rPr>
          <w:rFonts w:ascii="Times SUT" w:hAnsi="Times SUT" w:cs="Times SUT"/>
          <w:sz w:val="20"/>
        </w:rPr>
        <w:t xml:space="preserve"> Juu Kos, </w:t>
      </w:r>
      <w:r w:rsidRPr="00E3787E">
        <w:rPr>
          <w:rFonts w:ascii="Times SUT" w:hAnsi="Times SUT" w:cs="Times SUT"/>
          <w:i/>
          <w:sz w:val="20"/>
        </w:rPr>
        <w:noBreakHyphen/>
        <w:t>keisi</w:t>
      </w:r>
      <w:r w:rsidRPr="00E3787E">
        <w:rPr>
          <w:rFonts w:ascii="Times SUT" w:hAnsi="Times SUT" w:cs="Times SUT"/>
          <w:sz w:val="20"/>
        </w:rPr>
        <w:t xml:space="preserve"> HJn VMr Trm Kod, </w:t>
      </w:r>
      <w:r w:rsidRPr="00E3787E">
        <w:rPr>
          <w:rFonts w:ascii="Times SUT" w:hAnsi="Times SUT" w:cs="Times SUT"/>
          <w:i/>
          <w:sz w:val="20"/>
        </w:rPr>
        <w:noBreakHyphen/>
        <w:t>geisi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kahessa|kesi</w:t>
      </w:r>
      <w:r w:rsidRPr="00E3787E">
        <w:rPr>
          <w:rFonts w:ascii="Times SUT" w:hAnsi="Times SUT" w:cs="Times SUT"/>
          <w:sz w:val="20"/>
        </w:rPr>
        <w:t xml:space="preserve"> Tõs Tor KJn, </w:t>
      </w:r>
      <w:r w:rsidRPr="00E3787E">
        <w:rPr>
          <w:rFonts w:ascii="Times SUT" w:hAnsi="Times SUT" w:cs="Times SUT"/>
          <w:i/>
          <w:sz w:val="20"/>
        </w:rPr>
        <w:noBreakHyphen/>
        <w:t>keisi</w:t>
      </w:r>
      <w:r w:rsidRPr="00E3787E">
        <w:rPr>
          <w:rFonts w:ascii="Times SUT" w:hAnsi="Times SUT" w:cs="Times SUT"/>
          <w:sz w:val="20"/>
        </w:rPr>
        <w:t xml:space="preserve"> Plt KJn kaheksakesi </w:t>
      </w:r>
      <w:r w:rsidRPr="00E3787E">
        <w:rPr>
          <w:rFonts w:ascii="Times SUT" w:hAnsi="Times SUT" w:cs="Times SUT"/>
          <w:i/>
          <w:sz w:val="20"/>
        </w:rPr>
        <w:t>kahessakesi läksime korraga sõtta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kaheksagesi `töötasid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mina `kasvasin niesukeses peres kus olime kaheksakeisi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läksivad kõhe kaheksakeisi tööle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lähväd kõik kaheksakeisi kui ilma na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rid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kaheksakesti, katsakese, katsakeske, katsmeksi, katsõmakese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kaheksakesti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kaheksa|ke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</w:t>
      </w:r>
      <w:r w:rsidRPr="00E3787E">
        <w:rPr>
          <w:rFonts w:ascii="Times SUT" w:hAnsi="Times SUT" w:cs="Times SUT"/>
          <w:sz w:val="20"/>
        </w:rPr>
        <w:t xml:space="preserve"> Mär JMd, </w:t>
      </w:r>
      <w:r w:rsidRPr="00E3787E">
        <w:rPr>
          <w:rFonts w:ascii="Times SUT" w:hAnsi="Times SUT" w:cs="Times SUT"/>
          <w:i/>
          <w:sz w:val="20"/>
        </w:rPr>
        <w:noBreakHyphen/>
        <w:t>gesti</w:t>
      </w:r>
      <w:r w:rsidRPr="00E3787E">
        <w:rPr>
          <w:rFonts w:ascii="Times SUT" w:hAnsi="Times SUT" w:cs="Times SUT"/>
          <w:sz w:val="20"/>
        </w:rPr>
        <w:t xml:space="preserve"> Jäm Khk, </w:t>
      </w:r>
      <w:r w:rsidRPr="00E3787E">
        <w:rPr>
          <w:rFonts w:ascii="Times SUT" w:hAnsi="Times SUT" w:cs="Times SUT"/>
          <w:i/>
          <w:sz w:val="20"/>
        </w:rPr>
        <w:noBreakHyphen/>
        <w:t>keste</w:t>
      </w:r>
      <w:r w:rsidRPr="00E3787E">
        <w:rPr>
          <w:rFonts w:ascii="Times SUT" w:hAnsi="Times SUT" w:cs="Times SUT"/>
          <w:sz w:val="20"/>
        </w:rPr>
        <w:t xml:space="preserve"> Kuu(</w:t>
      </w:r>
      <w:r w:rsidRPr="00E3787E">
        <w:rPr>
          <w:rFonts w:ascii="Times SUT" w:hAnsi="Times SUT" w:cs="Times SUT"/>
          <w:i/>
          <w:sz w:val="20"/>
        </w:rPr>
        <w:t>kaeksageste</w:t>
      </w:r>
      <w:r w:rsidRPr="00E3787E">
        <w:rPr>
          <w:rFonts w:ascii="Times SUT" w:hAnsi="Times SUT" w:cs="Times SUT"/>
          <w:sz w:val="20"/>
        </w:rPr>
        <w:t xml:space="preserve">) VNg Jõh Vai Kad VJg, </w:t>
      </w:r>
      <w:r w:rsidRPr="00E3787E">
        <w:rPr>
          <w:rFonts w:ascii="Times SUT" w:hAnsi="Times SUT" w:cs="Times SUT"/>
          <w:i/>
          <w:sz w:val="20"/>
        </w:rPr>
        <w:t>kahessakeste</w:t>
      </w:r>
      <w:r w:rsidRPr="00E3787E">
        <w:rPr>
          <w:rFonts w:ascii="Times SUT" w:hAnsi="Times SUT" w:cs="Times SUT"/>
          <w:sz w:val="20"/>
        </w:rPr>
        <w:t xml:space="preserve"> Muh Hää kaheksakesi </w:t>
      </w:r>
      <w:r w:rsidRPr="00E3787E">
        <w:rPr>
          <w:rFonts w:ascii="Times SUT" w:hAnsi="Times SUT" w:cs="Times SUT"/>
          <w:i/>
          <w:sz w:val="20"/>
        </w:rPr>
        <w:t>kaheksakeste olimme ühe `nuoda pääl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`miehet tulivat kaheksakeste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`Lambad tahivad kõik kaheksakeste `lauta `menna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kaheksagesti läksid `raiuma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nad tulid kõik kaheksake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`meile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kahessakeste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lime pidu pääl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`seitsme kaheksakeste kahe obusega sai `viia</w:t>
      </w:r>
      <w:r w:rsidRPr="00E3787E">
        <w:rPr>
          <w:rFonts w:ascii="Times SUT" w:hAnsi="Times SUT" w:cs="Times SUT"/>
          <w:sz w:val="20"/>
        </w:rPr>
        <w:t xml:space="preserve"> Kad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kaheksagesta, kaheksamageste, kaheksmakeiste, kaheksmekesti, kahesmegeisi, kahisageste, kahõksangõst, katsakeste, katsmeksi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kümmend</w:t>
      </w:r>
      <w:r w:rsidRPr="00E3787E">
        <w:rPr>
          <w:rFonts w:ascii="Times SUT" w:hAnsi="Times SUT" w:cs="Times SUT"/>
          <w:sz w:val="20"/>
        </w:rPr>
        <w:t xml:space="preserve"> kaheksakümmend </w:t>
      </w:r>
      <w:r w:rsidRPr="00E3787E">
        <w:rPr>
          <w:rFonts w:ascii="Times SUT" w:hAnsi="Times SUT" w:cs="Times SUT"/>
          <w:i/>
          <w:sz w:val="20"/>
        </w:rPr>
        <w:t>kaheksma`kümme `aastaselt viel `käisin `karjas `lehmaga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`Oige elätänd</w:t>
      </w:r>
      <w:r w:rsidRPr="00E3787E">
        <w:rPr>
          <w:rFonts w:ascii="Times SUT" w:hAnsi="Times SUT" w:cs="Times SUT"/>
          <w:sz w:val="20"/>
        </w:rPr>
        <w:t xml:space="preserve"> [inimene] </w:t>
      </w:r>
      <w:r w:rsidRPr="00E3787E">
        <w:rPr>
          <w:rFonts w:ascii="Times SUT" w:hAnsi="Times SUT" w:cs="Times SUT"/>
          <w:i/>
          <w:sz w:val="20"/>
        </w:rPr>
        <w:t>juo `kaeksa ja `üüksä`kümmend `aestad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`mustlane `ütles `mulle nüüd `viimast viel et kaheksa`kümme `aastasenna sured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mina õlen `kuvvet `aastat kaheksat `kümmend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juribest sai kahessakümmend kolm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seetse `kümned öhöksmad kein, siis lähän kahessa`kümne `sesse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`enni `maksis ruki jaho puud kahessakümmend kopik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Ma ole kahessakümmen kaks kebaded näin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kaheksat kümmet astu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käin juba kaheksakümmet kuuet</w:t>
      </w:r>
      <w:r w:rsidRPr="00E3787E">
        <w:rPr>
          <w:rFonts w:ascii="Times SUT" w:hAnsi="Times SUT" w:cs="Times SUT"/>
          <w:sz w:val="20"/>
        </w:rPr>
        <w:t xml:space="preserve"> Rap; </w:t>
      </w:r>
      <w:r w:rsidRPr="00E3787E">
        <w:rPr>
          <w:rFonts w:ascii="Times SUT" w:hAnsi="Times SUT" w:cs="Times SUT"/>
          <w:i/>
          <w:sz w:val="20"/>
        </w:rPr>
        <w:t>ega ma muedu põle kaheksatkümmend `aastad eland, kui ma põle `mõisas käind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meie isegi saema piale kaheksa`kümne tuhande rükkiss</w:t>
      </w:r>
      <w:r w:rsidRPr="00E3787E">
        <w:rPr>
          <w:rFonts w:ascii="Times SUT" w:hAnsi="Times SUT" w:cs="Times SUT"/>
          <w:sz w:val="20"/>
        </w:rPr>
        <w:t xml:space="preserve"> (rukki eest) Kod; </w:t>
      </w:r>
      <w:r w:rsidRPr="00E3787E">
        <w:rPr>
          <w:rFonts w:ascii="Times SUT" w:hAnsi="Times SUT" w:cs="Times SUT"/>
          <w:i/>
          <w:sz w:val="20"/>
        </w:rPr>
        <w:t>jala tiolene tegi kahessakümmend kuus `päevä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`sinna om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kaessakümmend `aastat</w:t>
      </w:r>
      <w:r w:rsidRPr="00E3787E">
        <w:rPr>
          <w:rFonts w:ascii="Times SUT" w:hAnsi="Times SUT" w:cs="Times SUT"/>
          <w:sz w:val="20"/>
        </w:rPr>
        <w:t xml:space="preserve"> Võn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katessa-, katsa|kümmend 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kümnene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 xml:space="preserve">a </w:t>
      </w:r>
      <w:r w:rsidRPr="00E3787E">
        <w:rPr>
          <w:rFonts w:ascii="Times SUT" w:hAnsi="Times SUT" w:cs="Times SUT"/>
          <w:sz w:val="20"/>
        </w:rPr>
        <w:t xml:space="preserve"> &lt; kaheksakümmend </w:t>
      </w:r>
      <w:r w:rsidRPr="00E3787E">
        <w:rPr>
          <w:rFonts w:ascii="Times SUT" w:hAnsi="Times SUT" w:cs="Times SUT"/>
          <w:i/>
          <w:sz w:val="20"/>
        </w:rPr>
        <w:t>nüid olen kahessa`kümnene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kas ta on kahessa`kümnene</w:t>
      </w:r>
      <w:r w:rsidRPr="00E3787E">
        <w:rPr>
          <w:rFonts w:ascii="Times SUT" w:hAnsi="Times SUT" w:cs="Times SUT"/>
          <w:sz w:val="20"/>
        </w:rPr>
        <w:t xml:space="preserve"> KJn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lepp</w:t>
      </w:r>
      <w:r w:rsidRPr="00E3787E">
        <w:rPr>
          <w:rFonts w:ascii="Times SUT" w:hAnsi="Times SUT" w:cs="Times SUT"/>
          <w:sz w:val="20"/>
        </w:rPr>
        <w:t xml:space="preserve"> kaheksakand (peremärgina) – Rei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kaheksamageste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kaheks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mage·ste</w:t>
      </w:r>
      <w:r w:rsidRPr="00E3787E">
        <w:rPr>
          <w:rFonts w:ascii="Times SUT" w:hAnsi="Times SUT" w:cs="Times SUT"/>
          <w:sz w:val="20"/>
        </w:rPr>
        <w:t xml:space="preserve"> = kaheksakesti </w:t>
      </w:r>
      <w:r w:rsidRPr="00E3787E">
        <w:rPr>
          <w:rFonts w:ascii="Times SUT" w:hAnsi="Times SUT" w:cs="Times SUT"/>
          <w:i/>
          <w:sz w:val="20"/>
        </w:rPr>
        <w:t>kaheksamage·ste olime, nüüd olen `üksi järel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Kaheksmageste `olled näd enamast sen</w:t>
      </w:r>
      <w:r w:rsidRPr="00E3787E">
        <w:rPr>
          <w:rFonts w:ascii="Times SUT" w:hAnsi="Times SUT" w:cs="Times SUT"/>
          <w:sz w:val="20"/>
        </w:rPr>
        <w:t xml:space="preserve"> (suure aluse) </w:t>
      </w:r>
      <w:r w:rsidRPr="00E3787E">
        <w:rPr>
          <w:rFonts w:ascii="Times SUT" w:hAnsi="Times SUT" w:cs="Times SUT"/>
          <w:i/>
          <w:sz w:val="20"/>
        </w:rPr>
        <w:t>seur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kaheksmakeiste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kaheksandik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kaheksandi|k</w:t>
      </w:r>
      <w:r w:rsidRPr="00E3787E">
        <w:rPr>
          <w:rFonts w:ascii="Times SUT" w:hAnsi="Times SUT" w:cs="Times SUT"/>
          <w:sz w:val="20"/>
        </w:rPr>
        <w:t xml:space="preserve"> Kuu Jäm Khk Vll Mär Juu Kos JMd JJn Koe VJg/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/ I, n, g </w:t>
      </w:r>
      <w:r w:rsidRPr="00E3787E">
        <w:rPr>
          <w:rFonts w:ascii="Times SUT" w:hAnsi="Times SUT" w:cs="Times SUT"/>
          <w:i/>
          <w:sz w:val="20"/>
        </w:rPr>
        <w:noBreakHyphen/>
        <w:t>kku</w:t>
      </w:r>
      <w:r w:rsidRPr="00E3787E">
        <w:rPr>
          <w:rFonts w:ascii="Times SUT" w:hAnsi="Times SUT" w:cs="Times SUT"/>
          <w:sz w:val="20"/>
        </w:rPr>
        <w:t xml:space="preserve"> VNg, </w:t>
      </w:r>
      <w:r w:rsidRPr="00E3787E">
        <w:rPr>
          <w:rFonts w:ascii="Times SUT" w:hAnsi="Times SUT" w:cs="Times SUT"/>
          <w:i/>
          <w:sz w:val="20"/>
        </w:rPr>
        <w:t>kahessandi|k</w:t>
      </w:r>
      <w:r w:rsidRPr="00E3787E">
        <w:rPr>
          <w:rFonts w:ascii="Times SUT" w:hAnsi="Times SUT" w:cs="Times SUT"/>
          <w:sz w:val="20"/>
        </w:rPr>
        <w:t xml:space="preserve"> Muh Kse Tor Hää Plt KJn,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üks kaheksas osa </w:t>
      </w:r>
      <w:r w:rsidRPr="00E3787E">
        <w:rPr>
          <w:rFonts w:ascii="Times SUT" w:hAnsi="Times SUT" w:cs="Times SUT"/>
          <w:i/>
          <w:sz w:val="20"/>
        </w:rPr>
        <w:t>kolm kaheksandikku `tuopi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üks kaheksandik `naela oli üle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too `mulle poest üks kaheksandik teed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neli kahessandikku oo üks pool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kahessandik on mõõt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kolme pääva `piale sai `tüöline aenult kaheksandiku naela `leiba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jagad kaheksass, suad kaheksandikud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`la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sime tuua enesele kahessandiku teed</w:t>
      </w:r>
      <w:r w:rsidRPr="00E3787E">
        <w:rPr>
          <w:rFonts w:ascii="Times SUT" w:hAnsi="Times SUT" w:cs="Times SUT"/>
          <w:sz w:val="20"/>
        </w:rPr>
        <w:t xml:space="preserve"> Plt || 8-kujuline vahelüli ketil </w:t>
      </w:r>
      <w:r w:rsidRPr="00E3787E">
        <w:rPr>
          <w:rFonts w:ascii="Times SUT" w:hAnsi="Times SUT" w:cs="Times SUT"/>
          <w:i/>
          <w:sz w:val="20"/>
        </w:rPr>
        <w:t>tie `lamba ke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ile kaheksandik `sisse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kaheksandikuga saab ke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ti parandud</w:t>
      </w:r>
      <w:r w:rsidRPr="00E3787E">
        <w:rPr>
          <w:rFonts w:ascii="Times SUT" w:hAnsi="Times SUT" w:cs="Times SUT"/>
          <w:sz w:val="20"/>
        </w:rPr>
        <w:t xml:space="preserve"> JJn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kaheksmendik, katsandik, katsmendik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väike viinapudel </w:t>
      </w:r>
      <w:r w:rsidRPr="00E3787E">
        <w:rPr>
          <w:rFonts w:ascii="Times SUT" w:hAnsi="Times SUT" w:cs="Times SUT"/>
          <w:i/>
          <w:sz w:val="20"/>
        </w:rPr>
        <w:t>tõi `mulle kaheksandiku, nisuke pool soru</w:t>
      </w:r>
      <w:r w:rsidRPr="00E3787E">
        <w:rPr>
          <w:rFonts w:ascii="Times SUT" w:hAnsi="Times SUT" w:cs="Times SUT"/>
          <w:sz w:val="20"/>
        </w:rPr>
        <w:t xml:space="preserve"> JJn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kaheksa|ne</w:t>
      </w:r>
      <w:r w:rsidRPr="00E3787E">
        <w:rPr>
          <w:rFonts w:ascii="Times SUT" w:hAnsi="Times SUT" w:cs="Times SUT"/>
          <w:sz w:val="20"/>
        </w:rPr>
        <w:t xml:space="preserve"> VNg Khk Kär Emm, </w:t>
      </w:r>
      <w:r w:rsidRPr="00E3787E">
        <w:rPr>
          <w:rFonts w:ascii="Times SUT" w:hAnsi="Times SUT" w:cs="Times SUT"/>
          <w:i/>
          <w:sz w:val="20"/>
        </w:rPr>
        <w:t>kahessa|ne</w:t>
      </w:r>
      <w:r w:rsidRPr="00E3787E">
        <w:rPr>
          <w:rFonts w:ascii="Times SUT" w:hAnsi="Times SUT" w:cs="Times SUT"/>
          <w:sz w:val="20"/>
        </w:rPr>
        <w:t xml:space="preserve"> Mar Tor Plt,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 xml:space="preserve">a </w:t>
      </w:r>
      <w:r w:rsidRPr="00E3787E">
        <w:rPr>
          <w:rFonts w:ascii="Times SUT" w:hAnsi="Times SUT" w:cs="Times SUT"/>
          <w:sz w:val="20"/>
        </w:rPr>
        <w:t xml:space="preserve"> &lt; kaheksa </w:t>
      </w:r>
      <w:r w:rsidRPr="00E3787E">
        <w:rPr>
          <w:rFonts w:ascii="Times SUT" w:hAnsi="Times SUT" w:cs="Times SUT"/>
          <w:i/>
          <w:sz w:val="20"/>
        </w:rPr>
        <w:t>koes see kaheksane pilet jähi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kaheksane raand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 xml:space="preserve">Kaheksane </w:t>
      </w:r>
      <w:r w:rsidRPr="00E3787E">
        <w:rPr>
          <w:rFonts w:ascii="Times SUT" w:hAnsi="Times SUT" w:cs="Times SUT"/>
          <w:sz w:val="20"/>
        </w:rPr>
        <w:t xml:space="preserve">(kell 8 algav) </w:t>
      </w:r>
      <w:r w:rsidRPr="00E3787E">
        <w:rPr>
          <w:rFonts w:ascii="Times SUT" w:hAnsi="Times SUT" w:cs="Times SUT"/>
          <w:i/>
          <w:sz w:val="20"/>
        </w:rPr>
        <w:t>vaht oli kolmandama tüürmani vaht ja see oli keige kergem pidada, sai ööse une täis magada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kahessast raha pole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kahessane</w:t>
      </w:r>
      <w:r w:rsidRPr="00E3787E">
        <w:rPr>
          <w:rFonts w:ascii="Times SUT" w:hAnsi="Times SUT" w:cs="Times SUT"/>
          <w:sz w:val="20"/>
        </w:rPr>
        <w:t xml:space="preserve"> (8 marka maksev) </w:t>
      </w:r>
      <w:r w:rsidRPr="00E3787E">
        <w:rPr>
          <w:rFonts w:ascii="Times SUT" w:hAnsi="Times SUT" w:cs="Times SUT"/>
          <w:i/>
          <w:sz w:val="20"/>
        </w:rPr>
        <w:t>sai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kaeksmane, kaheksmene, katesemene, katsõmaline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nurk</w:t>
      </w:r>
      <w:r w:rsidRPr="00E3787E">
        <w:rPr>
          <w:rFonts w:ascii="Times SUT" w:hAnsi="Times SUT" w:cs="Times SUT"/>
          <w:sz w:val="20"/>
        </w:rPr>
        <w:t xml:space="preserve"> (kinda)muster </w:t>
      </w:r>
      <w:r w:rsidRPr="00E3787E">
        <w:rPr>
          <w:rFonts w:ascii="Times SUT" w:hAnsi="Times SUT" w:cs="Times SUT"/>
          <w:i/>
          <w:sz w:val="20"/>
        </w:rPr>
        <w:t>kaheksanurk ristkiri oli koa</w:t>
      </w:r>
      <w:r w:rsidRPr="00E3787E">
        <w:rPr>
          <w:rFonts w:ascii="Times SUT" w:hAnsi="Times SUT" w:cs="Times SUT"/>
          <w:sz w:val="20"/>
        </w:rPr>
        <w:t xml:space="preserve"> Kul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kaheksa|s</w:t>
      </w:r>
      <w:r w:rsidRPr="00E3787E">
        <w:rPr>
          <w:rFonts w:ascii="Times SUT" w:hAnsi="Times SUT" w:cs="Times SUT"/>
          <w:sz w:val="20"/>
        </w:rPr>
        <w:t xml:space="preserve"> Kuu Lüg Jõh Vai Jäm Khk Kär Vll Kul Mär Han Khn/</w:t>
      </w:r>
      <w:r w:rsidRPr="00E3787E">
        <w:rPr>
          <w:rFonts w:ascii="Times SUT" w:hAnsi="Times SUT" w:cs="Times SUT"/>
          <w:i/>
          <w:sz w:val="20"/>
        </w:rPr>
        <w:t>kahõ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>/ Juu JMd JJn/</w:t>
      </w:r>
      <w:r w:rsidRPr="00E3787E">
        <w:rPr>
          <w:rFonts w:ascii="Times SUT" w:hAnsi="Times SUT" w:cs="Times SUT"/>
          <w:i/>
          <w:sz w:val="20"/>
        </w:rPr>
        <w:t>kae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/ Koe Trm Kod, g </w:t>
      </w:r>
      <w:r w:rsidRPr="00E3787E">
        <w:rPr>
          <w:rFonts w:ascii="Times SUT" w:hAnsi="Times SUT" w:cs="Times SUT"/>
          <w:i/>
          <w:sz w:val="20"/>
        </w:rPr>
        <w:noBreakHyphen/>
        <w:t>nda</w:t>
      </w:r>
      <w:r w:rsidRPr="00E3787E">
        <w:rPr>
          <w:rFonts w:ascii="Times SUT" w:hAnsi="Times SUT" w:cs="Times SUT"/>
          <w:sz w:val="20"/>
        </w:rPr>
        <w:t xml:space="preserve"> Jäm Khk Vll Khn, </w:t>
      </w:r>
      <w:r w:rsidRPr="00E3787E">
        <w:rPr>
          <w:rFonts w:ascii="Times SUT" w:hAnsi="Times SUT" w:cs="Times SUT"/>
          <w:i/>
          <w:sz w:val="20"/>
        </w:rPr>
        <w:noBreakHyphen/>
        <w:t>ndama</w:t>
      </w:r>
      <w:r w:rsidRPr="00E3787E">
        <w:rPr>
          <w:rFonts w:ascii="Times SUT" w:hAnsi="Times SUT" w:cs="Times SUT"/>
          <w:sz w:val="20"/>
        </w:rPr>
        <w:t xml:space="preserve"> Juu, </w:t>
      </w:r>
      <w:r w:rsidRPr="00E3787E">
        <w:rPr>
          <w:rFonts w:ascii="Times SUT" w:hAnsi="Times SUT" w:cs="Times SUT"/>
          <w:i/>
          <w:sz w:val="20"/>
        </w:rPr>
        <w:noBreakHyphen/>
        <w:t>nde</w:t>
      </w:r>
      <w:r w:rsidRPr="00E3787E">
        <w:rPr>
          <w:rFonts w:ascii="Times SUT" w:hAnsi="Times SUT" w:cs="Times SUT"/>
          <w:sz w:val="20"/>
        </w:rPr>
        <w:t xml:space="preserve"> Lüg Jõh Kär, </w:t>
      </w:r>
      <w:r w:rsidRPr="00E3787E">
        <w:rPr>
          <w:rFonts w:ascii="Times SUT" w:hAnsi="Times SUT" w:cs="Times SUT"/>
          <w:i/>
          <w:sz w:val="20"/>
        </w:rPr>
        <w:noBreakHyphen/>
        <w:t>ma</w:t>
      </w:r>
      <w:r w:rsidRPr="00E3787E">
        <w:rPr>
          <w:rFonts w:ascii="Times SUT" w:hAnsi="Times SUT" w:cs="Times SUT"/>
          <w:sz w:val="20"/>
        </w:rPr>
        <w:t xml:space="preserve"> Khk Kul Mär Han Khn JMd JJn Kod; </w:t>
      </w:r>
      <w:r w:rsidRPr="00E3787E">
        <w:rPr>
          <w:rFonts w:ascii="Times SUT" w:hAnsi="Times SUT" w:cs="Times SUT"/>
          <w:i/>
          <w:sz w:val="20"/>
        </w:rPr>
        <w:t>kahessa|s</w:t>
      </w:r>
      <w:r w:rsidRPr="00E3787E">
        <w:rPr>
          <w:rFonts w:ascii="Times SUT" w:hAnsi="Times SUT" w:cs="Times SUT"/>
          <w:sz w:val="20"/>
        </w:rPr>
        <w:t xml:space="preserve"> Muh L(</w:t>
      </w:r>
      <w:r w:rsidRPr="00E3787E">
        <w:rPr>
          <w:rFonts w:ascii="Times SUT" w:hAnsi="Times SUT" w:cs="Times SUT"/>
          <w:i/>
          <w:sz w:val="20"/>
        </w:rPr>
        <w:t>kae-</w:t>
      </w:r>
      <w:r w:rsidRPr="00E3787E">
        <w:rPr>
          <w:rFonts w:ascii="Times SUT" w:hAnsi="Times SUT" w:cs="Times SUT"/>
          <w:sz w:val="20"/>
        </w:rPr>
        <w:t xml:space="preserve"> Saa, n </w:t>
      </w:r>
      <w:r w:rsidRPr="00E3787E">
        <w:rPr>
          <w:rFonts w:ascii="Times SUT" w:hAnsi="Times SUT" w:cs="Times SUT"/>
          <w:i/>
          <w:sz w:val="20"/>
        </w:rPr>
        <w:noBreakHyphen/>
        <w:t xml:space="preserve">m </w:t>
      </w:r>
      <w:r w:rsidRPr="00E3787E">
        <w:rPr>
          <w:rFonts w:ascii="Times SUT" w:hAnsi="Times SUT" w:cs="Times SUT"/>
          <w:sz w:val="20"/>
        </w:rPr>
        <w:t xml:space="preserve">Kse) Äks Plt, g </w:t>
      </w:r>
      <w:r w:rsidRPr="00E3787E">
        <w:rPr>
          <w:rFonts w:ascii="Times SUT" w:hAnsi="Times SUT" w:cs="Times SUT"/>
          <w:i/>
          <w:sz w:val="20"/>
        </w:rPr>
        <w:noBreakHyphen/>
        <w:t>nda</w:t>
      </w:r>
      <w:r w:rsidRPr="00E3787E">
        <w:rPr>
          <w:rFonts w:ascii="Times SUT" w:hAnsi="Times SUT" w:cs="Times SUT"/>
          <w:sz w:val="20"/>
        </w:rPr>
        <w:t xml:space="preserve"> Saa KJn, </w:t>
      </w:r>
      <w:r w:rsidRPr="00E3787E">
        <w:rPr>
          <w:rFonts w:ascii="Times SUT" w:hAnsi="Times SUT" w:cs="Times SUT"/>
          <w:i/>
          <w:sz w:val="20"/>
        </w:rPr>
        <w:noBreakHyphen/>
        <w:t>ndama</w:t>
      </w:r>
      <w:r w:rsidRPr="00E3787E">
        <w:rPr>
          <w:rFonts w:ascii="Times SUT" w:hAnsi="Times SUT" w:cs="Times SUT"/>
          <w:sz w:val="20"/>
        </w:rPr>
        <w:t xml:space="preserve"> Mih Saa, </w:t>
      </w:r>
      <w:r w:rsidRPr="00E3787E">
        <w:rPr>
          <w:rFonts w:ascii="Times SUT" w:hAnsi="Times SUT" w:cs="Times SUT"/>
          <w:i/>
          <w:sz w:val="20"/>
        </w:rPr>
        <w:noBreakHyphen/>
        <w:t>ma</w:t>
      </w:r>
      <w:r w:rsidRPr="00E3787E">
        <w:rPr>
          <w:rFonts w:ascii="Times SUT" w:hAnsi="Times SUT" w:cs="Times SUT"/>
          <w:sz w:val="20"/>
        </w:rPr>
        <w:t xml:space="preserve"> L Äks Plt KJn, </w:t>
      </w:r>
      <w:r w:rsidRPr="00E3787E">
        <w:rPr>
          <w:rFonts w:ascii="Times SUT" w:hAnsi="Times SUT" w:cs="Times SUT"/>
          <w:i/>
          <w:sz w:val="20"/>
        </w:rPr>
        <w:noBreakHyphen/>
        <w:t>ne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kahesse|s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ma</w:t>
      </w:r>
      <w:r w:rsidRPr="00E3787E">
        <w:rPr>
          <w:rFonts w:ascii="Times SUT" w:hAnsi="Times SUT" w:cs="Times SUT"/>
          <w:sz w:val="20"/>
        </w:rPr>
        <w:t xml:space="preserve"> Tor; kaheksas </w:t>
      </w:r>
      <w:r w:rsidRPr="00E3787E">
        <w:rPr>
          <w:rFonts w:ascii="Times SUT" w:hAnsi="Times SUT" w:cs="Times SUT"/>
          <w:i/>
          <w:sz w:val="20"/>
        </w:rPr>
        <w:t>sie juo kaheksas kõrd `mennä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`meie tegima `suuremb jagu `vilja kevade kaheksandel</w:t>
      </w:r>
      <w:r w:rsidRPr="00E3787E">
        <w:rPr>
          <w:rFonts w:ascii="Times SUT" w:hAnsi="Times SUT" w:cs="Times SUT"/>
          <w:sz w:val="20"/>
        </w:rPr>
        <w:t xml:space="preserve"> [külvi] </w:t>
      </w:r>
      <w:r w:rsidRPr="00E3787E">
        <w:rPr>
          <w:rFonts w:ascii="Times SUT" w:hAnsi="Times SUT" w:cs="Times SUT"/>
          <w:i/>
          <w:sz w:val="20"/>
        </w:rPr>
        <w:t>nädälal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igä kaheksas sai `peksa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kaheksanda reisi `aega rattad läksid `katki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säält äp saa änam kaheksanded `korda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see oli kahe`kümne kaheksamal `aastal</w:t>
      </w:r>
      <w:r w:rsidRPr="00E3787E">
        <w:rPr>
          <w:rFonts w:ascii="Times SUT" w:hAnsi="Times SUT" w:cs="Times SUT"/>
          <w:sz w:val="20"/>
        </w:rPr>
        <w:t xml:space="preserve"> Kul; </w:t>
      </w:r>
      <w:r w:rsidRPr="00E3787E">
        <w:rPr>
          <w:rFonts w:ascii="Times SUT" w:hAnsi="Times SUT" w:cs="Times SUT"/>
          <w:i/>
          <w:sz w:val="20"/>
        </w:rPr>
        <w:t>ta `kaotas ka oma kaheksama lapse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 xml:space="preserve">see oli kahessam autus </w:t>
      </w:r>
      <w:r w:rsidRPr="00E3787E">
        <w:rPr>
          <w:rFonts w:ascii="Times SUT" w:hAnsi="Times SUT" w:cs="Times SUT"/>
          <w:sz w:val="20"/>
        </w:rPr>
        <w:t>(auto)</w:t>
      </w:r>
      <w:r w:rsidRPr="00E3787E">
        <w:rPr>
          <w:rFonts w:ascii="Times SUT" w:hAnsi="Times SUT" w:cs="Times SUT"/>
          <w:i/>
          <w:sz w:val="20"/>
        </w:rPr>
        <w:t>, mis `vastu tuli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me elame sii jo kahessat `aastad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kahessamast akkasin</w:t>
      </w:r>
      <w:r w:rsidRPr="00E3787E">
        <w:rPr>
          <w:rFonts w:ascii="Times SUT" w:hAnsi="Times SUT" w:cs="Times SUT"/>
          <w:sz w:val="20"/>
        </w:rPr>
        <w:t xml:space="preserve"> [koolis] </w:t>
      </w:r>
      <w:r w:rsidRPr="00E3787E">
        <w:rPr>
          <w:rFonts w:ascii="Times SUT" w:hAnsi="Times SUT" w:cs="Times SUT"/>
          <w:i/>
          <w:sz w:val="20"/>
        </w:rPr>
        <w:t>`köima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kaheksandamal nädalil tehakse ube, siis tulevad kaksikud kaunad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kaheksas maja pahemal pool teed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viie`kümne kahessama `aastani</w:t>
      </w:r>
      <w:r w:rsidRPr="00E3787E">
        <w:rPr>
          <w:rFonts w:ascii="Times SUT" w:hAnsi="Times SUT" w:cs="Times SUT"/>
          <w:sz w:val="20"/>
        </w:rPr>
        <w:t xml:space="preserve"> Äks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kaheksmas, kaheksmes, kahesmes, kahessamas, kahismas, katessas, katsass, katsmes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sada</w:t>
      </w:r>
      <w:r w:rsidRPr="00E3787E">
        <w:rPr>
          <w:rFonts w:ascii="Times SUT" w:hAnsi="Times SUT" w:cs="Times SUT"/>
          <w:sz w:val="20"/>
        </w:rPr>
        <w:t xml:space="preserve"> kaheksasada </w:t>
      </w:r>
      <w:r w:rsidRPr="00E3787E">
        <w:rPr>
          <w:rFonts w:ascii="Times SUT" w:hAnsi="Times SUT" w:cs="Times SUT"/>
          <w:i/>
          <w:sz w:val="20"/>
        </w:rPr>
        <w:t>tuhat kahessasada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la`kümne kahessandamal `aastal</w:t>
      </w:r>
      <w:r w:rsidRPr="00E3787E">
        <w:rPr>
          <w:rFonts w:ascii="Times SUT" w:hAnsi="Times SUT" w:cs="Times SUT"/>
          <w:sz w:val="20"/>
        </w:rPr>
        <w:t xml:space="preserve"> Mih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katessa-, katsa|sada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sarvik</w:t>
      </w:r>
      <w:r w:rsidRPr="00E3787E">
        <w:rPr>
          <w:rFonts w:ascii="Times SUT" w:hAnsi="Times SUT" w:cs="Times SUT"/>
          <w:sz w:val="20"/>
        </w:rPr>
        <w:t xml:space="preserve"> kindamuster –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teisend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kaheksateist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teist(kümmend)</w:t>
      </w:r>
      <w:r w:rsidRPr="00E3787E">
        <w:rPr>
          <w:rFonts w:ascii="Times SUT" w:hAnsi="Times SUT" w:cs="Times SUT"/>
          <w:sz w:val="20"/>
        </w:rPr>
        <w:t xml:space="preserve"> kaheksateist </w:t>
      </w:r>
      <w:r w:rsidRPr="00E3787E">
        <w:rPr>
          <w:rFonts w:ascii="Times SUT" w:hAnsi="Times SUT" w:cs="Times SUT"/>
          <w:i/>
          <w:sz w:val="20"/>
        </w:rPr>
        <w:t>ma olen näind `kaeksateist `ülget siin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`suures `paadis oli ikke `purjed ka, senegä ikke `käidi ka kaheksatoist üheksätoist `süüli ja vett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Riias `teenimas kaheksateisend sui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ma oli kahessateisend `aastad vana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kaheksma `teisma `aastane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Ta nägi ikka nii noor `välja just noagu kaheksa`teisme `oastane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räha oo kahessa`teisme `piiga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olin kaheksma`teisme `aastane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kahessa`teistme `pasmane suga `pandi siiliku `riidele `sesse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kahessateist sajandi `algul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kahessa`teistna `aastane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tämä kaheksatõiss tuhat ei `maksnud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saand kahessateist vakka rukki teri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kahessateiss`kümne `aastane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 xml:space="preserve">sel </w:t>
      </w:r>
      <w:r w:rsidRPr="00E3787E">
        <w:rPr>
          <w:rFonts w:ascii="Times SUT" w:hAnsi="Times SUT" w:cs="Times SUT"/>
          <w:sz w:val="20"/>
        </w:rPr>
        <w:t xml:space="preserve">(õmblusõpetajal) </w:t>
      </w:r>
      <w:r w:rsidRPr="00E3787E">
        <w:rPr>
          <w:rFonts w:ascii="Times SUT" w:hAnsi="Times SUT" w:cs="Times SUT"/>
          <w:i/>
          <w:sz w:val="20"/>
        </w:rPr>
        <w:t>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kahessateist õpilast kodus</w:t>
      </w:r>
      <w:r w:rsidRPr="00E3787E">
        <w:rPr>
          <w:rFonts w:ascii="Times SUT" w:hAnsi="Times SUT" w:cs="Times SUT"/>
          <w:sz w:val="20"/>
        </w:rPr>
        <w:t xml:space="preserve"> Vil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kaheksateistkümme, kahessateisku, katsmetõist, katõssatõisku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teist|kümme</w:t>
      </w:r>
      <w:r w:rsidRPr="00E3787E">
        <w:rPr>
          <w:rFonts w:ascii="Times SUT" w:hAnsi="Times SUT" w:cs="Times SUT"/>
          <w:sz w:val="20"/>
        </w:rPr>
        <w:t xml:space="preserve"> kaheksateist </w:t>
      </w:r>
      <w:r w:rsidRPr="00E3787E">
        <w:rPr>
          <w:rFonts w:ascii="Times SUT" w:hAnsi="Times SUT" w:cs="Times SUT"/>
          <w:i/>
          <w:sz w:val="20"/>
        </w:rPr>
        <w:t>no siis oligi kaheksatoist`kümme tuhat ühe`kerra `vergos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teene andis ike kahessateisskümme `toopi</w:t>
      </w:r>
      <w:r w:rsidRPr="00E3787E">
        <w:rPr>
          <w:rFonts w:ascii="Times SUT" w:hAnsi="Times SUT" w:cs="Times SUT"/>
          <w:sz w:val="20"/>
        </w:rPr>
        <w:t xml:space="preserve"> [piima] Kir; </w:t>
      </w:r>
      <w:r w:rsidRPr="00E3787E">
        <w:rPr>
          <w:rFonts w:ascii="Times SUT" w:hAnsi="Times SUT" w:cs="Times SUT"/>
          <w:i/>
          <w:sz w:val="20"/>
        </w:rPr>
        <w:t>kahessateistkümme last, ärä nad elasid</w:t>
      </w:r>
      <w:r w:rsidRPr="00E3787E">
        <w:rPr>
          <w:rFonts w:ascii="Times SUT" w:hAnsi="Times SUT" w:cs="Times SUT"/>
          <w:sz w:val="20"/>
        </w:rPr>
        <w:t xml:space="preserve"> Pal; </w:t>
      </w:r>
      <w:r w:rsidRPr="00E3787E">
        <w:rPr>
          <w:rFonts w:ascii="Times SUT" w:hAnsi="Times SUT" w:cs="Times SUT"/>
          <w:i/>
          <w:sz w:val="20"/>
        </w:rPr>
        <w:t>kaks siga ja kolm lammast ja kahessateistkümme kana</w:t>
      </w:r>
      <w:r w:rsidRPr="00E3787E">
        <w:rPr>
          <w:rFonts w:ascii="Times SUT" w:hAnsi="Times SUT" w:cs="Times SUT"/>
          <w:sz w:val="20"/>
        </w:rPr>
        <w:t xml:space="preserve"> Pil; </w:t>
      </w:r>
      <w:r w:rsidRPr="00E3787E">
        <w:rPr>
          <w:rFonts w:ascii="Times SUT" w:hAnsi="Times SUT" w:cs="Times SUT"/>
          <w:i/>
          <w:sz w:val="20"/>
        </w:rPr>
        <w:t>teene</w:t>
      </w:r>
      <w:r w:rsidRPr="00E3787E">
        <w:rPr>
          <w:rFonts w:ascii="Times SUT" w:hAnsi="Times SUT" w:cs="Times SUT"/>
          <w:sz w:val="20"/>
        </w:rPr>
        <w:t xml:space="preserve"> [vend] </w:t>
      </w:r>
      <w:r w:rsidRPr="00E3787E">
        <w:rPr>
          <w:rFonts w:ascii="Times SUT" w:hAnsi="Times SUT" w:cs="Times SUT"/>
          <w:i/>
          <w:sz w:val="20"/>
        </w:rPr>
        <w:t>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kahessateisskümme, teene kahe`kümne ühe, jäid `sinna sõtta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sääl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muedugi vanemp karjuss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 xml:space="preserve">ks </w:t>
      </w:r>
      <w:r w:rsidRPr="00E3787E">
        <w:rPr>
          <w:rFonts w:ascii="Times SUT" w:hAnsi="Times SUT" w:cs="Times SUT"/>
          <w:sz w:val="20"/>
        </w:rPr>
        <w:t>(kas)</w:t>
      </w:r>
      <w:r w:rsidRPr="00E3787E">
        <w:rPr>
          <w:rFonts w:ascii="Times SUT" w:hAnsi="Times SUT" w:cs="Times SUT"/>
          <w:i/>
          <w:sz w:val="20"/>
        </w:rPr>
        <w:t xml:space="preserve"> kaessateissküme `aastat joba vana</w:t>
      </w:r>
      <w:r w:rsidRPr="00E3787E">
        <w:rPr>
          <w:rFonts w:ascii="Times SUT" w:hAnsi="Times SUT" w:cs="Times SUT"/>
          <w:sz w:val="20"/>
        </w:rPr>
        <w:t xml:space="preserve"> TMr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katessa-, katsa|tõistkümme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kaheksa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teist|kümnes</w:t>
      </w:r>
      <w:r w:rsidRPr="00E3787E">
        <w:rPr>
          <w:rFonts w:ascii="Times SUT" w:hAnsi="Times SUT" w:cs="Times SUT"/>
          <w:sz w:val="20"/>
        </w:rPr>
        <w:t xml:space="preserve"> kaheksateistkümnes </w:t>
      </w:r>
      <w:r w:rsidRPr="00E3787E">
        <w:rPr>
          <w:rFonts w:ascii="Times SUT" w:hAnsi="Times SUT" w:cs="Times SUT"/>
          <w:i/>
          <w:sz w:val="20"/>
        </w:rPr>
        <w:t>kahessatõiss`kümnemal</w:t>
      </w:r>
      <w:r w:rsidRPr="00E3787E">
        <w:rPr>
          <w:rFonts w:ascii="Times SUT" w:hAnsi="Times SUT" w:cs="Times SUT"/>
          <w:sz w:val="20"/>
        </w:rPr>
        <w:t xml:space="preserve"> Võn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kaheksatoist-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kaheksateist-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kaheksi|k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kku</w:t>
      </w:r>
      <w:r w:rsidRPr="00E3787E">
        <w:rPr>
          <w:rFonts w:ascii="Times SUT" w:hAnsi="Times SUT" w:cs="Times SUT"/>
          <w:sz w:val="20"/>
        </w:rPr>
        <w:t xml:space="preserve"> 18-pasmane suga </w:t>
      </w:r>
      <w:r w:rsidRPr="00E3787E">
        <w:rPr>
          <w:rFonts w:ascii="Times SUT" w:hAnsi="Times SUT" w:cs="Times SUT"/>
          <w:i/>
          <w:sz w:val="20"/>
        </w:rPr>
        <w:t>Kaheksik ja `kuudine õlid `pilliruost `piidega, kaheksikkus saab juo kõvemb `ka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as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kaheksmageste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kaheksamageste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kaheksmakeiste</w:t>
      </w:r>
      <w:r w:rsidRPr="00E3787E">
        <w:rPr>
          <w:rFonts w:ascii="Times SUT" w:hAnsi="Times SUT" w:cs="Times SUT"/>
          <w:sz w:val="20"/>
        </w:rPr>
        <w:t xml:space="preserve"> = kaheksakesti </w:t>
      </w:r>
      <w:r w:rsidRPr="00E3787E">
        <w:rPr>
          <w:rFonts w:ascii="Times SUT" w:hAnsi="Times SUT" w:cs="Times SUT"/>
          <w:i/>
          <w:sz w:val="20"/>
        </w:rPr>
        <w:t>kaheksma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eiste on kodo juo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kaheksamageste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kaheksmas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kaheks|mas</w:t>
      </w:r>
      <w:r w:rsidRPr="00E3787E">
        <w:rPr>
          <w:rFonts w:ascii="Times SUT" w:hAnsi="Times SUT" w:cs="Times SUT"/>
          <w:sz w:val="20"/>
        </w:rPr>
        <w:t xml:space="preserve"> Jõe/g </w:t>
      </w:r>
      <w:r w:rsidRPr="00E3787E">
        <w:rPr>
          <w:rFonts w:ascii="Times SUT" w:hAnsi="Times SUT" w:cs="Times SUT"/>
          <w:i/>
          <w:sz w:val="20"/>
        </w:rPr>
        <w:noBreakHyphen/>
        <w:t>ama</w:t>
      </w:r>
      <w:r w:rsidRPr="00E3787E">
        <w:rPr>
          <w:rFonts w:ascii="Times SUT" w:hAnsi="Times SUT" w:cs="Times SUT"/>
          <w:sz w:val="20"/>
        </w:rPr>
        <w:t xml:space="preserve">/ Jõh/g </w:t>
      </w:r>
      <w:r w:rsidRPr="00E3787E">
        <w:rPr>
          <w:rFonts w:ascii="Times SUT" w:hAnsi="Times SUT" w:cs="Times SUT"/>
          <w:i/>
          <w:sz w:val="20"/>
        </w:rPr>
        <w:noBreakHyphen/>
        <w:t>manda</w:t>
      </w:r>
      <w:r w:rsidRPr="00E3787E">
        <w:rPr>
          <w:rFonts w:ascii="Times SUT" w:hAnsi="Times SUT" w:cs="Times SUT"/>
          <w:sz w:val="20"/>
        </w:rPr>
        <w:t xml:space="preserve">/ Käi/g </w:t>
      </w:r>
      <w:r w:rsidRPr="00E3787E">
        <w:rPr>
          <w:rFonts w:ascii="Times SUT" w:hAnsi="Times SUT" w:cs="Times SUT"/>
          <w:i/>
          <w:sz w:val="20"/>
        </w:rPr>
        <w:noBreakHyphen/>
        <w:t>mandama</w:t>
      </w:r>
      <w:r w:rsidRPr="00E3787E">
        <w:rPr>
          <w:rFonts w:ascii="Times SUT" w:hAnsi="Times SUT" w:cs="Times SUT"/>
          <w:sz w:val="20"/>
        </w:rPr>
        <w:t xml:space="preserve">/ kaheksas </w:t>
      </w:r>
      <w:r w:rsidRPr="00E3787E">
        <w:rPr>
          <w:rFonts w:ascii="Times SUT" w:hAnsi="Times SUT" w:cs="Times SUT"/>
          <w:i/>
          <w:sz w:val="20"/>
        </w:rPr>
        <w:t>kaheksamal `aprillil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Kaheksmandat `kõrda seletan seda</w:t>
      </w:r>
      <w:r w:rsidRPr="00E3787E">
        <w:rPr>
          <w:rFonts w:ascii="Times SUT" w:hAnsi="Times SUT" w:cs="Times SUT"/>
          <w:sz w:val="20"/>
        </w:rPr>
        <w:t xml:space="preserve"> Jõh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kaheksmes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kaheksmas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teismes</w:t>
      </w:r>
      <w:r w:rsidRPr="00E3787E">
        <w:rPr>
          <w:rFonts w:ascii="Times SUT" w:hAnsi="Times SUT" w:cs="Times SUT"/>
          <w:sz w:val="20"/>
        </w:rPr>
        <w:t xml:space="preserve"> kaheksateistkümnes </w:t>
      </w:r>
      <w:r w:rsidRPr="00E3787E">
        <w:rPr>
          <w:rFonts w:ascii="Times SUT" w:hAnsi="Times SUT" w:cs="Times SUT"/>
          <w:i/>
          <w:sz w:val="20"/>
        </w:rPr>
        <w:t>kaheksmas`teismes</w:t>
      </w:r>
      <w:r w:rsidRPr="00E3787E">
        <w:rPr>
          <w:rFonts w:ascii="Times SUT" w:hAnsi="Times SUT" w:cs="Times SUT"/>
          <w:sz w:val="20"/>
        </w:rPr>
        <w:t xml:space="preserve"> Käi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kaheksma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teist|kümnes</w:t>
      </w:r>
      <w:r w:rsidRPr="00E3787E">
        <w:rPr>
          <w:rFonts w:ascii="Times SUT" w:hAnsi="Times SUT" w:cs="Times SUT"/>
          <w:sz w:val="20"/>
        </w:rPr>
        <w:t xml:space="preserve"> kaheksateistkümnes </w:t>
      </w:r>
      <w:r w:rsidRPr="00E3787E">
        <w:rPr>
          <w:rFonts w:ascii="Times SUT" w:hAnsi="Times SUT" w:cs="Times SUT"/>
          <w:i/>
          <w:sz w:val="20"/>
        </w:rPr>
        <w:t xml:space="preserve">see </w:t>
      </w:r>
      <w:r w:rsidRPr="00E3787E">
        <w:rPr>
          <w:rFonts w:ascii="Times SUT" w:hAnsi="Times SUT" w:cs="Times SUT"/>
          <w:sz w:val="20"/>
        </w:rPr>
        <w:t xml:space="preserve">(pensionitooja) </w:t>
      </w:r>
      <w:r w:rsidRPr="00E3787E">
        <w:rPr>
          <w:rFonts w:ascii="Times SUT" w:hAnsi="Times SUT" w:cs="Times SUT"/>
          <w:i/>
          <w:sz w:val="20"/>
        </w:rPr>
        <w:t>käib kaheksmateiss`kümnendal – see ta toomapää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kaheksmateist`kümnendama</w:t>
      </w:r>
      <w:r w:rsidRPr="00E3787E">
        <w:rPr>
          <w:rFonts w:ascii="Times SUT" w:hAnsi="Times SUT" w:cs="Times SUT"/>
          <w:sz w:val="20"/>
        </w:rPr>
        <w:t xml:space="preserve"> Käi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kaheksmekesti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kaheksmekesti</w:t>
      </w:r>
      <w:r w:rsidRPr="00E3787E">
        <w:rPr>
          <w:rFonts w:ascii="Times SUT" w:hAnsi="Times SUT" w:cs="Times SUT"/>
          <w:sz w:val="20"/>
        </w:rPr>
        <w:t xml:space="preserve"> = kaheksakesti –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kaheksmendik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kaheksmendik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kaheksandik </w:t>
      </w:r>
      <w:r w:rsidRPr="00E3787E">
        <w:rPr>
          <w:rFonts w:ascii="Times SUT" w:hAnsi="Times SUT" w:cs="Times SUT"/>
          <w:i/>
          <w:sz w:val="20"/>
        </w:rPr>
        <w:t>kaheksmendik `naela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kaheksmene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kaheksme|ne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kaheksane – Khk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kahessamane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kaheksmes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kaheks|mes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kaheksas </w:t>
      </w:r>
      <w:r w:rsidRPr="00E3787E">
        <w:rPr>
          <w:rFonts w:ascii="Times SUT" w:hAnsi="Times SUT" w:cs="Times SUT"/>
          <w:i/>
          <w:sz w:val="20"/>
        </w:rPr>
        <w:t>kaheksmed `korda läks `sönna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kaheksmas, kahesmes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kõrrute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-`kõrruti, -`kõrrute</w:t>
      </w:r>
      <w:r w:rsidRPr="00E3787E">
        <w:rPr>
          <w:rFonts w:ascii="Times SUT" w:hAnsi="Times SUT" w:cs="Times SUT"/>
          <w:sz w:val="20"/>
        </w:rPr>
        <w:t xml:space="preserve"> kahekorra </w:t>
      </w:r>
      <w:r w:rsidRPr="00E3787E">
        <w:rPr>
          <w:rFonts w:ascii="Times SUT" w:hAnsi="Times SUT" w:cs="Times SUT"/>
          <w:i/>
          <w:sz w:val="20"/>
        </w:rPr>
        <w:t>`Panklik kivine maa `juhtus õlema, `kraabi nii, et `sõrme `küünäd kahe`kõrrute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Niit tuli `panna kahe`kõrrute, siis jäi tugevamb</w:t>
      </w:r>
      <w:r w:rsidRPr="00E3787E">
        <w:rPr>
          <w:rFonts w:ascii="Times SUT" w:hAnsi="Times SUT" w:cs="Times SUT"/>
          <w:sz w:val="20"/>
        </w:rPr>
        <w:t xml:space="preserve"> Jõh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kahekõrvute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kõru</w:t>
      </w:r>
      <w:r w:rsidRPr="00E3787E">
        <w:rPr>
          <w:rFonts w:ascii="Times SUT" w:hAnsi="Times SUT" w:cs="Times SUT"/>
          <w:sz w:val="20"/>
        </w:rPr>
        <w:t xml:space="preserve"> kahekorra </w:t>
      </w:r>
      <w:r w:rsidRPr="00E3787E">
        <w:rPr>
          <w:rFonts w:ascii="Times SUT" w:hAnsi="Times SUT" w:cs="Times SUT"/>
          <w:i/>
          <w:sz w:val="20"/>
        </w:rPr>
        <w:t>pane rätt kahekõru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kahekerru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kõrvute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-`kõrvute</w:t>
      </w:r>
      <w:r w:rsidRPr="00E3787E">
        <w:rPr>
          <w:rFonts w:ascii="Times SUT" w:hAnsi="Times SUT" w:cs="Times SUT"/>
          <w:sz w:val="20"/>
        </w:rPr>
        <w:t xml:space="preserve"> kahekorra</w:t>
      </w:r>
      <w:r w:rsidRPr="00E3787E">
        <w:rPr>
          <w:rFonts w:ascii="Times SUT" w:hAnsi="Times SUT" w:cs="Times SUT"/>
          <w:i/>
          <w:sz w:val="20"/>
        </w:rPr>
        <w:t xml:space="preserve"> Kaks lina`nuustiku `siutakse `paari, `õtsad kaje`kõrvute, ülejäänd `latva punud `ümber, jääb nupp `õtsa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kahekõrrute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käe|haamer</w:t>
      </w:r>
      <w:r w:rsidRPr="00E3787E">
        <w:rPr>
          <w:rFonts w:ascii="Times SUT" w:hAnsi="Times SUT" w:cs="Times SUT"/>
          <w:sz w:val="20"/>
        </w:rPr>
        <w:t xml:space="preserve"> suur sepahaamer </w:t>
      </w:r>
      <w:r w:rsidRPr="00E3787E">
        <w:rPr>
          <w:rFonts w:ascii="Times SUT" w:hAnsi="Times SUT" w:cs="Times SUT"/>
          <w:i/>
          <w:sz w:val="20"/>
        </w:rPr>
        <w:t>kahekää `oamer ~ `peale lööma `oamer</w:t>
      </w:r>
      <w:r w:rsidRPr="00E3787E">
        <w:rPr>
          <w:rFonts w:ascii="Times SUT" w:hAnsi="Times SUT" w:cs="Times SUT"/>
          <w:sz w:val="20"/>
        </w:rPr>
        <w:t xml:space="preserve"> – Juu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käe|leib</w:t>
      </w:r>
      <w:r w:rsidRPr="00E3787E">
        <w:rPr>
          <w:rFonts w:ascii="Times SUT" w:hAnsi="Times SUT" w:cs="Times SUT"/>
          <w:sz w:val="20"/>
        </w:rPr>
        <w:t xml:space="preserve"> õhuke leivaviil </w:t>
      </w:r>
      <w:r w:rsidRPr="00E3787E">
        <w:rPr>
          <w:rFonts w:ascii="Times SUT" w:hAnsi="Times SUT" w:cs="Times SUT"/>
          <w:i/>
          <w:sz w:val="20"/>
        </w:rPr>
        <w:t>kahekäeleib, naa et `valge paistab läbi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kuda ma `lõikan, ühekäe leiva või kahekäe leiva</w:t>
      </w:r>
      <w:r w:rsidRPr="00E3787E">
        <w:rPr>
          <w:rFonts w:ascii="Times SUT" w:hAnsi="Times SUT" w:cs="Times SUT"/>
          <w:sz w:val="20"/>
        </w:rPr>
        <w:t xml:space="preserve"> Kei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katekäeleib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kümmine</w:t>
      </w:r>
      <w:r w:rsidRPr="00E3787E">
        <w:rPr>
          <w:rFonts w:ascii="Times SUT" w:hAnsi="Times SUT" w:cs="Times SUT"/>
          <w:sz w:val="20"/>
        </w:rPr>
        <w:t xml:space="preserve"> 22-pasmaline suga </w:t>
      </w:r>
      <w:r w:rsidRPr="00E3787E">
        <w:rPr>
          <w:rFonts w:ascii="Times SUT" w:hAnsi="Times SUT" w:cs="Times SUT"/>
          <w:i/>
          <w:sz w:val="20"/>
        </w:rPr>
        <w:t>Kahe`kümmine õli tihe, kahe`kümmisega linast `kuuti, kaks`kümmend kaks `paasma lai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kümnes</w:t>
      </w:r>
      <w:r w:rsidRPr="00E3787E">
        <w:rPr>
          <w:rFonts w:ascii="Times SUT" w:hAnsi="Times SUT" w:cs="Times SUT"/>
          <w:sz w:val="20"/>
        </w:rPr>
        <w:t xml:space="preserve"> kahekümnes </w:t>
      </w:r>
      <w:r w:rsidRPr="00E3787E">
        <w:rPr>
          <w:rFonts w:ascii="Times SUT" w:hAnsi="Times SUT" w:cs="Times SUT"/>
          <w:i/>
          <w:sz w:val="20"/>
        </w:rPr>
        <w:t>kahe`kümmendel saan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kahe`kümnes esimene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kahe`kümnendamal</w:t>
      </w:r>
      <w:r w:rsidRPr="00E3787E">
        <w:rPr>
          <w:rFonts w:ascii="Times SUT" w:hAnsi="Times SUT" w:cs="Times SUT"/>
          <w:sz w:val="20"/>
        </w:rPr>
        <w:t xml:space="preserve"> LNg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kahes-, kate|kümnes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kaheldus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kaheldus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= kahetus </w:t>
      </w:r>
      <w:r w:rsidRPr="00E3787E">
        <w:rPr>
          <w:rFonts w:ascii="Times SUT" w:hAnsi="Times SUT" w:cs="Times SUT"/>
          <w:i/>
          <w:sz w:val="20"/>
        </w:rPr>
        <w:t>mi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ge `mõtsa oma kaheldustõga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kaheli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kaheli</w:t>
      </w:r>
      <w:r w:rsidRPr="00E3787E">
        <w:rPr>
          <w:rFonts w:ascii="Times SUT" w:hAnsi="Times SUT" w:cs="Times SUT"/>
          <w:sz w:val="20"/>
        </w:rPr>
        <w:t xml:space="preserve"> Sa topelt, kahekordselt </w:t>
      </w:r>
      <w:r w:rsidRPr="00E3787E">
        <w:rPr>
          <w:rFonts w:ascii="Times SUT" w:hAnsi="Times SUT" w:cs="Times SUT"/>
          <w:i/>
          <w:sz w:val="20"/>
        </w:rPr>
        <w:t>lina oli pitk, `pandi `püuti kaheli korrali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kaheli saab `pandud, kaks keed köruti ning möhali korrutud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`Äästeti ägega kaheli korrali `sisse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Siu</w:t>
      </w:r>
      <w:r w:rsidRPr="00E3787E">
        <w:rPr>
          <w:rFonts w:ascii="Times SUT" w:hAnsi="Times SUT" w:cs="Times SUT"/>
          <w:sz w:val="20"/>
        </w:rPr>
        <w:t xml:space="preserve"> [köis] </w:t>
      </w:r>
      <w:r w:rsidRPr="00E3787E">
        <w:rPr>
          <w:rFonts w:ascii="Times SUT" w:hAnsi="Times SUT" w:cs="Times SUT"/>
          <w:i/>
          <w:sz w:val="20"/>
        </w:rPr>
        <w:t>kahelikorrali `ömber, siis peab küll</w:t>
      </w:r>
      <w:r w:rsidRPr="00E3787E">
        <w:rPr>
          <w:rFonts w:ascii="Times SUT" w:hAnsi="Times SUT" w:cs="Times SUT"/>
          <w:sz w:val="20"/>
        </w:rPr>
        <w:t xml:space="preserve"> Pöi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 xml:space="preserve">a </w:t>
      </w:r>
      <w:r w:rsidRPr="00E3787E">
        <w:rPr>
          <w:rFonts w:ascii="Times SUT" w:hAnsi="Times SUT" w:cs="Times SUT"/>
          <w:sz w:val="20"/>
        </w:rPr>
        <w:t xml:space="preserve"> &lt; kaks </w:t>
      </w:r>
      <w:r w:rsidRPr="00E3787E">
        <w:rPr>
          <w:rFonts w:ascii="Times SUT" w:hAnsi="Times SUT" w:cs="Times SUT"/>
          <w:i/>
          <w:sz w:val="20"/>
        </w:rPr>
        <w:t>neid on viie külmudulissi ning neid on kahelissi</w:t>
      </w:r>
      <w:r w:rsidRPr="00E3787E">
        <w:rPr>
          <w:rFonts w:ascii="Times SUT" w:hAnsi="Times SUT" w:cs="Times SUT"/>
          <w:sz w:val="20"/>
        </w:rPr>
        <w:t xml:space="preserve"> [nõusid] Khk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kateline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kahella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kahekesi </w:t>
      </w:r>
      <w:r w:rsidRPr="00E3787E">
        <w:rPr>
          <w:rFonts w:ascii="Times SUT" w:hAnsi="Times SUT" w:cs="Times SUT"/>
          <w:i/>
          <w:sz w:val="20"/>
        </w:rPr>
        <w:t>nie `käüväd alade kahella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puolised</w:t>
      </w:r>
      <w:r w:rsidRPr="00E3787E">
        <w:rPr>
          <w:rFonts w:ascii="Times SUT" w:hAnsi="Times SUT" w:cs="Times SUT"/>
          <w:sz w:val="20"/>
        </w:rPr>
        <w:t xml:space="preserve"> kaelanäärmed; kurgumandlid – Lüg Jõh </w:t>
      </w:r>
      <w:r w:rsidRPr="00E3787E">
        <w:rPr>
          <w:rFonts w:ascii="Times SUT" w:hAnsi="Times SUT" w:cs="Times SUT"/>
          <w:i/>
          <w:sz w:val="20"/>
        </w:rPr>
        <w:t>kahel`puolised on `kaulas `lõuaperäde all, kahel puol kaks rahu, `kaula `aiguse ajal `onvad `paistes. Kahel`puolistele `pandi `enne `kuumi `kauru takkuse kottiku sies `kaula `ümbär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kahepoolsed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kahelt</w:t>
      </w:r>
      <w:r w:rsidRPr="00E3787E">
        <w:rPr>
          <w:rFonts w:ascii="Times SUT" w:hAnsi="Times SUT" w:cs="Times SUT"/>
          <w:sz w:val="20"/>
        </w:rPr>
        <w:t xml:space="preserve"> kahekordselt </w:t>
      </w:r>
      <w:r w:rsidRPr="00E3787E">
        <w:rPr>
          <w:rFonts w:ascii="Times SUT" w:hAnsi="Times SUT" w:cs="Times SUT"/>
          <w:i/>
          <w:sz w:val="20"/>
        </w:rPr>
        <w:t>võrk `võeti kahelt kokku</w:t>
      </w:r>
      <w:r w:rsidRPr="00E3787E">
        <w:rPr>
          <w:rFonts w:ascii="Times SUT" w:hAnsi="Times SUT" w:cs="Times SUT"/>
          <w:sz w:val="20"/>
        </w:rPr>
        <w:t xml:space="preserve"> [vabelt maha võttes]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kahelteme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kahelteme</w:t>
      </w:r>
      <w:r w:rsidRPr="00E3787E">
        <w:rPr>
          <w:rFonts w:ascii="Times SUT" w:hAnsi="Times SUT" w:cs="Times SUT"/>
          <w:sz w:val="20"/>
        </w:rPr>
        <w:t xml:space="preserve"> kaetama </w:t>
      </w:r>
      <w:r w:rsidRPr="00E3787E">
        <w:rPr>
          <w:rFonts w:ascii="Times SUT" w:hAnsi="Times SUT" w:cs="Times SUT"/>
          <w:i/>
          <w:sz w:val="20"/>
        </w:rPr>
        <w:t>neve eilä kahelteve miu latse ärä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maoline</w:t>
      </w:r>
      <w:r w:rsidRPr="00E3787E">
        <w:rPr>
          <w:rFonts w:ascii="Times SUT" w:hAnsi="Times SUT" w:cs="Times SUT"/>
          <w:sz w:val="20"/>
        </w:rPr>
        <w:t xml:space="preserve"> maitsetu </w:t>
      </w:r>
      <w:r w:rsidRPr="00E3787E">
        <w:rPr>
          <w:rFonts w:ascii="Times SUT" w:hAnsi="Times SUT" w:cs="Times SUT"/>
          <w:i/>
          <w:sz w:val="20"/>
        </w:rPr>
        <w:t>`söömine täna nönda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sur kahe `mauline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kahe`mauline, `maiku pole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Tuhlid oo nii kahemaulised – pole soojad, pole külmad</w:t>
      </w:r>
      <w:r w:rsidRPr="00E3787E">
        <w:rPr>
          <w:rFonts w:ascii="Times SUT" w:hAnsi="Times SUT" w:cs="Times SUT"/>
          <w:sz w:val="20"/>
        </w:rPr>
        <w:t xml:space="preserve"> Kaa || </w:t>
      </w:r>
      <w:r w:rsidRPr="00E3787E">
        <w:rPr>
          <w:rFonts w:ascii="Times SUT" w:hAnsi="Times SUT" w:cs="Times SUT"/>
          <w:i/>
          <w:sz w:val="20"/>
        </w:rPr>
        <w:t>See söuke kahe`mauline ineme, kes ta juttu suurt tarbeks piab</w:t>
      </w:r>
      <w:r w:rsidRPr="00E3787E">
        <w:rPr>
          <w:rFonts w:ascii="Times SUT" w:hAnsi="Times SUT" w:cs="Times SUT"/>
          <w:sz w:val="20"/>
        </w:rPr>
        <w:t xml:space="preserve"> Ans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katemaoline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mehe-</w:t>
      </w:r>
      <w:r w:rsidRPr="00E3787E">
        <w:rPr>
          <w:rFonts w:ascii="Times SUT" w:hAnsi="Times SUT" w:cs="Times SUT"/>
          <w:sz w:val="20"/>
        </w:rPr>
        <w:t xml:space="preserve"> kahele mehele mõeldud (ese, tööriist, raskus) </w:t>
      </w:r>
      <w:r w:rsidRPr="00E3787E">
        <w:rPr>
          <w:rFonts w:ascii="Times SUT" w:hAnsi="Times SUT" w:cs="Times SUT"/>
          <w:i/>
          <w:sz w:val="20"/>
        </w:rPr>
        <w:t>Paras kahemehesoag, pole see öle aru pitk `öhti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kahõmehe suäg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kahemehe sael on pulgad teene tene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ool `otsas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kahemehepalk</w:t>
      </w:r>
      <w:r w:rsidRPr="00E3787E">
        <w:rPr>
          <w:rFonts w:ascii="Times SUT" w:hAnsi="Times SUT" w:cs="Times SUT"/>
          <w:sz w:val="20"/>
        </w:rPr>
        <w:t xml:space="preserve"> (mille tõstmiseks vajatakse kahe mehe jõudu) Tür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kahemust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kahemu|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sti</w:t>
      </w:r>
      <w:r w:rsidRPr="00E3787E">
        <w:rPr>
          <w:rFonts w:ascii="Times SUT" w:hAnsi="Times SUT" w:cs="Times SUT"/>
          <w:sz w:val="20"/>
        </w:rPr>
        <w:t xml:space="preserve"> kade inimene </w:t>
      </w:r>
      <w:r w:rsidRPr="00E3787E">
        <w:rPr>
          <w:rFonts w:ascii="Times SUT" w:hAnsi="Times SUT" w:cs="Times SUT"/>
          <w:i/>
          <w:sz w:val="20"/>
        </w:rPr>
        <w:t>Kahemustil om hää miil, ku tõsõl halvastõ lätt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mõtlik</w:t>
      </w:r>
      <w:r w:rsidRPr="00E3787E">
        <w:rPr>
          <w:rFonts w:ascii="Times SUT" w:hAnsi="Times SUT" w:cs="Times SUT"/>
          <w:sz w:val="20"/>
        </w:rPr>
        <w:t xml:space="preserve"> kõhklev </w:t>
      </w:r>
      <w:r w:rsidRPr="00E3787E">
        <w:rPr>
          <w:rFonts w:ascii="Times SUT" w:hAnsi="Times SUT" w:cs="Times SUT"/>
          <w:i/>
          <w:sz w:val="20"/>
        </w:rPr>
        <w:t>kahe`mõtlik, `sohke `kahtlane inimene, `kahtleb paegal põle `kindel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kahe`mõtlik, ta kahes mõttes ei tea isi, mes ta teeb</w:t>
      </w:r>
      <w:r w:rsidRPr="00E3787E">
        <w:rPr>
          <w:rFonts w:ascii="Times SUT" w:hAnsi="Times SUT" w:cs="Times SUT"/>
          <w:sz w:val="20"/>
        </w:rPr>
        <w:t xml:space="preserve"> Aud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kahena</w:t>
      </w:r>
      <w:r w:rsidRPr="00E3787E">
        <w:rPr>
          <w:rFonts w:ascii="Times SUT" w:hAnsi="Times SUT" w:cs="Times SUT"/>
          <w:sz w:val="20"/>
        </w:rPr>
        <w:t xml:space="preserve"> kahekesi </w:t>
      </w:r>
      <w:r w:rsidRPr="00E3787E">
        <w:rPr>
          <w:rFonts w:ascii="Times SUT" w:hAnsi="Times SUT" w:cs="Times SUT"/>
          <w:i/>
          <w:sz w:val="20"/>
        </w:rPr>
        <w:t>Sidä</w:t>
      </w:r>
      <w:r w:rsidRPr="00E3787E">
        <w:rPr>
          <w:rFonts w:ascii="Times SUT" w:hAnsi="Times SUT" w:cs="Times SUT"/>
          <w:sz w:val="20"/>
        </w:rPr>
        <w:t xml:space="preserve"> [piimanõu] </w:t>
      </w:r>
      <w:r w:rsidRPr="00E3787E">
        <w:rPr>
          <w:rFonts w:ascii="Times SUT" w:hAnsi="Times SUT" w:cs="Times SUT"/>
          <w:i/>
          <w:sz w:val="20"/>
        </w:rPr>
        <w:t>`kaevu `laskemist `täüdünd kahena tehä ettei `üksindä saand `paula`solmi `pääle `panna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Sai `mendüd sis alade igä kahena rüsä `katsuma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Elämme `uega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nüd `vaide para`aigu kahena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kahendama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kahendama</w:t>
      </w:r>
      <w:r w:rsidRPr="00E3787E">
        <w:rPr>
          <w:rFonts w:ascii="Times SUT" w:hAnsi="Times SUT" w:cs="Times SUT"/>
          <w:sz w:val="20"/>
        </w:rPr>
        <w:t xml:space="preserve"> R kahandama, ahendama (sukka vms) </w:t>
      </w:r>
      <w:r w:rsidRPr="00E3787E">
        <w:rPr>
          <w:rFonts w:ascii="Times SUT" w:hAnsi="Times SUT" w:cs="Times SUT"/>
          <w:i/>
          <w:sz w:val="20"/>
        </w:rPr>
        <w:t>kahendatti ots `kinni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kahendan säl kaheltpolt `vikli seda `kanda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kahendab `verku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Said sukkalava paraja pikkusse, sis pidi kahendama ka labada `neljäld `vardald et üks lõng jäi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akka nüid jo oma sukka kahendamma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eks se `kuhja ole `keskeld `kasvadettu ja päält kahendettu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kahendus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kahen|dus</w:t>
      </w:r>
      <w:r w:rsidRPr="00E3787E">
        <w:rPr>
          <w:rFonts w:ascii="Times SUT" w:hAnsi="Times SUT" w:cs="Times SUT"/>
          <w:sz w:val="20"/>
        </w:rPr>
        <w:t xml:space="preserve"> Hlj RId(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tus</w:t>
      </w:r>
      <w:r w:rsidRPr="00E3787E">
        <w:rPr>
          <w:rFonts w:ascii="Times SUT" w:hAnsi="Times SUT" w:cs="Times SUT"/>
          <w:sz w:val="20"/>
        </w:rPr>
        <w:t xml:space="preserve"> Jõh) kahandus </w:t>
      </w:r>
      <w:r w:rsidRPr="00E3787E">
        <w:rPr>
          <w:rFonts w:ascii="Times SUT" w:hAnsi="Times SUT" w:cs="Times SUT"/>
          <w:i/>
          <w:sz w:val="20"/>
        </w:rPr>
        <w:t xml:space="preserve">`kinda kahendus </w:t>
      </w:r>
      <w:r w:rsidRPr="00E3787E">
        <w:rPr>
          <w:rFonts w:ascii="Times SUT" w:hAnsi="Times SUT" w:cs="Times SUT"/>
          <w:sz w:val="20"/>
        </w:rPr>
        <w:t xml:space="preserve">VNg; </w:t>
      </w:r>
      <w:r w:rsidRPr="00E3787E">
        <w:rPr>
          <w:rFonts w:ascii="Times SUT" w:hAnsi="Times SUT" w:cs="Times SUT"/>
          <w:i/>
          <w:sz w:val="20"/>
        </w:rPr>
        <w:t>`Varrastega kuud, sis kahendused `külgide `pääle, aga `massinaga `kuotud sukkadele tehasse kahendus taha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VNg Vai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eP (g </w:t>
      </w:r>
      <w:r w:rsidRPr="00E3787E">
        <w:rPr>
          <w:rFonts w:ascii="Times SUT" w:hAnsi="Times SUT" w:cs="Times SUT"/>
          <w:i/>
          <w:sz w:val="20"/>
        </w:rPr>
        <w:noBreakHyphen/>
        <w:t>tse</w:t>
      </w:r>
      <w:r w:rsidRPr="00E3787E">
        <w:rPr>
          <w:rFonts w:ascii="Times SUT" w:hAnsi="Times SUT" w:cs="Times SUT"/>
          <w:sz w:val="20"/>
        </w:rPr>
        <w:t xml:space="preserve"> Kse Var Mih Tõs) </w:t>
      </w:r>
      <w:r w:rsidRPr="00E3787E">
        <w:rPr>
          <w:rFonts w:ascii="Times SUT" w:hAnsi="Times SUT" w:cs="Times SUT"/>
          <w:sz w:val="16"/>
        </w:rPr>
        <w:t xml:space="preserve">a </w:t>
      </w:r>
      <w:r w:rsidRPr="00E3787E">
        <w:rPr>
          <w:rFonts w:ascii="Times SUT" w:hAnsi="Times SUT" w:cs="Times SUT"/>
          <w:sz w:val="20"/>
        </w:rPr>
        <w:t xml:space="preserve"> &lt; kaks </w:t>
      </w:r>
      <w:r w:rsidRPr="00E3787E">
        <w:rPr>
          <w:rFonts w:ascii="Times SUT" w:hAnsi="Times SUT" w:cs="Times SUT"/>
          <w:i/>
          <w:sz w:val="20"/>
        </w:rPr>
        <w:t>ne kottid olid kahesed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laps on pääva kahene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mool pole änam kahessi</w:t>
      </w:r>
      <w:r w:rsidRPr="00E3787E">
        <w:rPr>
          <w:rFonts w:ascii="Times SUT" w:hAnsi="Times SUT" w:cs="Times SUT"/>
          <w:sz w:val="20"/>
        </w:rPr>
        <w:t xml:space="preserve"> [rahasid] Khk; </w:t>
      </w:r>
      <w:r w:rsidRPr="00E3787E">
        <w:rPr>
          <w:rFonts w:ascii="Times SUT" w:hAnsi="Times SUT" w:cs="Times SUT"/>
          <w:i/>
          <w:sz w:val="20"/>
        </w:rPr>
        <w:t>kahesed vaskrahad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`oasta kahene ohva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sial oli ikke toobisid ja kahesid</w:t>
      </w:r>
      <w:r w:rsidRPr="00E3787E">
        <w:rPr>
          <w:rFonts w:ascii="Times SUT" w:hAnsi="Times SUT" w:cs="Times SUT"/>
          <w:sz w:val="20"/>
        </w:rPr>
        <w:t xml:space="preserve"> [kappasid] Mar; </w:t>
      </w:r>
      <w:r w:rsidRPr="00E3787E">
        <w:rPr>
          <w:rFonts w:ascii="Times SUT" w:hAnsi="Times SUT" w:cs="Times SUT"/>
          <w:i/>
          <w:sz w:val="20"/>
        </w:rPr>
        <w:t>`o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tsin omale `aasta kahese looma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kas kaks tükki saavad kolmetsed või oo kahetsed alles</w:t>
      </w:r>
      <w:r w:rsidRPr="00E3787E">
        <w:rPr>
          <w:rFonts w:ascii="Times SUT" w:hAnsi="Times SUT" w:cs="Times SUT"/>
          <w:sz w:val="20"/>
        </w:rPr>
        <w:t xml:space="preserve"> (vanusest) Kse; </w:t>
      </w:r>
      <w:r w:rsidRPr="00E3787E">
        <w:rPr>
          <w:rFonts w:ascii="Times SUT" w:hAnsi="Times SUT" w:cs="Times SUT"/>
          <w:i/>
          <w:sz w:val="20"/>
        </w:rPr>
        <w:t>ennem `viidi ju nädalised kahetsed lapsed `sauna ju, viheldi näid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`oasta kahene inime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 xml:space="preserve">mitut `muodi oli </w:t>
      </w:r>
      <w:r w:rsidRPr="00E3787E">
        <w:rPr>
          <w:rFonts w:ascii="Times SUT" w:hAnsi="Times SUT" w:cs="Times SUT"/>
          <w:sz w:val="20"/>
        </w:rPr>
        <w:t xml:space="preserve">[kruuse], </w:t>
      </w:r>
      <w:r w:rsidRPr="00E3787E">
        <w:rPr>
          <w:rFonts w:ascii="Times SUT" w:hAnsi="Times SUT" w:cs="Times SUT"/>
          <w:i/>
          <w:sz w:val="20"/>
        </w:rPr>
        <w:t>oli tuobine ja mõni kahene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tõene laps `käivä kolmat uassad, tõene sae kahene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katene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kahenema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kahenem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R vähenema, alanema (veest) </w:t>
      </w:r>
      <w:r w:rsidRPr="00E3787E">
        <w:rPr>
          <w:rFonts w:ascii="Times SUT" w:hAnsi="Times SUT" w:cs="Times SUT"/>
          <w:i/>
          <w:sz w:val="20"/>
        </w:rPr>
        <w:t>vesi on ärä kahenend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ei tämä ülene ei kahene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vesi kaheneb `kaivost `vällä, akkab tõist</w:t>
      </w:r>
      <w:r w:rsidRPr="00E3787E">
        <w:rPr>
          <w:rFonts w:ascii="Times SUT" w:hAnsi="Times SUT" w:cs="Times SUT"/>
          <w:sz w:val="20"/>
        </w:rPr>
        <w:t xml:space="preserve"> (vihma) </w:t>
      </w:r>
      <w:r w:rsidRPr="00E3787E">
        <w:rPr>
          <w:rFonts w:ascii="Times SUT" w:hAnsi="Times SUT" w:cs="Times SUT"/>
          <w:i/>
          <w:sz w:val="20"/>
        </w:rPr>
        <w:t>tulemaie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jões on ka vesi kahenend ja `alle `andand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panema kahenemise jago `pääle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`leivä `kannika ikke kaheno ja kaheno</w:t>
      </w:r>
      <w:r w:rsidRPr="00E3787E">
        <w:rPr>
          <w:rFonts w:ascii="Times SUT" w:hAnsi="Times SUT" w:cs="Times SUT"/>
          <w:sz w:val="20"/>
        </w:rPr>
        <w:t xml:space="preserve"> Vai || (kuust) </w:t>
      </w:r>
      <w:r w:rsidRPr="00E3787E">
        <w:rPr>
          <w:rFonts w:ascii="Times SUT" w:hAnsi="Times SUT" w:cs="Times SUT"/>
          <w:i/>
          <w:sz w:val="20"/>
        </w:rPr>
        <w:t>nuor kuu `kasvab, täis kuu kaheneb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kahanema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paela|võrk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kellel mette pole pinesid vahel, all on jäme pael ning ülal ka</w:t>
      </w:r>
      <w:r w:rsidRPr="00E3787E">
        <w:rPr>
          <w:rFonts w:ascii="Times SUT" w:hAnsi="Times SUT" w:cs="Times SUT"/>
          <w:sz w:val="20"/>
        </w:rPr>
        <w:t xml:space="preserve"> [selis], </w:t>
      </w:r>
      <w:r w:rsidRPr="00E3787E">
        <w:rPr>
          <w:rFonts w:ascii="Times SUT" w:hAnsi="Times SUT" w:cs="Times SUT"/>
          <w:i/>
          <w:sz w:val="20"/>
        </w:rPr>
        <w:t>see o kahe paila vörk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`Kesses</w:t>
      </w:r>
      <w:r w:rsidRPr="00E3787E">
        <w:rPr>
          <w:rFonts w:ascii="Times SUT" w:hAnsi="Times SUT" w:cs="Times SUT"/>
          <w:sz w:val="20"/>
        </w:rPr>
        <w:t xml:space="preserve"> (Kesselaiul)</w:t>
      </w:r>
      <w:r w:rsidRPr="00E3787E">
        <w:rPr>
          <w:rFonts w:ascii="Times SUT" w:hAnsi="Times SUT" w:cs="Times SUT"/>
          <w:i/>
          <w:sz w:val="20"/>
        </w:rPr>
        <w:t xml:space="preserve"> `köidi kahe paela `võrkudega, nendel es ole `sõukesi pinesid peal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paelne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paeluline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kahe`paeltsed vörgud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`kaelas te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el va kahe`paelne vörk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enne `ollid kahe paelulised võrgud koa</w:t>
      </w:r>
      <w:r w:rsidRPr="00E3787E">
        <w:rPr>
          <w:rFonts w:ascii="Times SUT" w:hAnsi="Times SUT" w:cs="Times SUT"/>
          <w:sz w:val="20"/>
        </w:rPr>
        <w:t xml:space="preserve"> 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paikne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mitmes kohas elav </w:t>
      </w:r>
      <w:r w:rsidRPr="00E3787E">
        <w:rPr>
          <w:rFonts w:ascii="Times SUT" w:hAnsi="Times SUT" w:cs="Times SUT"/>
          <w:i/>
          <w:sz w:val="20"/>
        </w:rPr>
        <w:t>kahe`paikne, naine on Mohus, kodus vanemad `oidvad lapse</w:t>
      </w:r>
      <w:r w:rsidRPr="00E3787E">
        <w:rPr>
          <w:rFonts w:ascii="Times SUT" w:hAnsi="Times SUT" w:cs="Times SUT"/>
          <w:sz w:val="20"/>
        </w:rPr>
        <w:t xml:space="preserve"> Vll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pärast lamandumist uuesti võrsunud vili </w:t>
      </w:r>
      <w:r w:rsidRPr="00E3787E">
        <w:rPr>
          <w:rFonts w:ascii="Times SUT" w:hAnsi="Times SUT" w:cs="Times SUT"/>
          <w:i/>
          <w:sz w:val="20"/>
        </w:rPr>
        <w:t>rahe lööb vilja kahe`paikseks</w:t>
      </w:r>
      <w:r w:rsidRPr="00E3787E">
        <w:rPr>
          <w:rFonts w:ascii="Times SUT" w:hAnsi="Times SUT" w:cs="Times SUT"/>
          <w:sz w:val="20"/>
        </w:rPr>
        <w:t xml:space="preserve"> Krk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i/>
          <w:sz w:val="20"/>
        </w:rPr>
        <w:t>Põle `külma äga `sooja, `neuke kahe`paikne ilm</w:t>
      </w:r>
      <w:r w:rsidRPr="00E3787E">
        <w:rPr>
          <w:rFonts w:ascii="Times SUT" w:hAnsi="Times SUT" w:cs="Times SUT"/>
          <w:sz w:val="20"/>
        </w:rPr>
        <w:t xml:space="preserve"> Han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katepaikne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peal</w:t>
      </w:r>
      <w:r w:rsidRPr="00E3787E">
        <w:rPr>
          <w:rFonts w:ascii="Times SUT" w:hAnsi="Times SUT" w:cs="Times SUT"/>
          <w:sz w:val="20"/>
        </w:rPr>
        <w:t xml:space="preserve"> kahevahel; ebakindel; otsustamata </w:t>
      </w:r>
      <w:r w:rsidRPr="00E3787E">
        <w:rPr>
          <w:rFonts w:ascii="Times SUT" w:hAnsi="Times SUT" w:cs="Times SUT"/>
          <w:i/>
          <w:sz w:val="20"/>
        </w:rPr>
        <w:t>on kahe pääl viel, kas saan vai en saa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`seitse on `täieste</w:t>
      </w:r>
      <w:r w:rsidRPr="00E3787E">
        <w:rPr>
          <w:rFonts w:ascii="Times SUT" w:hAnsi="Times SUT" w:cs="Times SUT"/>
          <w:sz w:val="20"/>
        </w:rPr>
        <w:t xml:space="preserve"> [kuked], </w:t>
      </w:r>
      <w:r w:rsidRPr="00E3787E">
        <w:rPr>
          <w:rFonts w:ascii="Times SUT" w:hAnsi="Times SUT" w:cs="Times SUT"/>
          <w:i/>
          <w:sz w:val="20"/>
        </w:rPr>
        <w:t>aga kaheksas on kahe pääl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on kahe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l, kas jääb elama vöi sureb ära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sii asi on nii kahe peal, põle `selge `ühti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tema elu on kahe peal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sie asi on kahe peal, ei tea viel `kindlast `üölda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`selgess ei tiä, kahe piäl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kahevahepeal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peni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sõim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muian ei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olõ no sul asõnd, kahepini tulõ suu pääle, ei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saa no muian süüä ei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is lähä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kahepi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i ütelegina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(abiellumata tütrest)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pere|koer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 pere kuer ige `nälgä sureb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kahepere koer, tunni siin, tunni s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 töös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see, kissel pole `öiget `kohta – ühe pääva sii, teise pääva sääl, sellele `eetasse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kut kahe pere koer</w:t>
      </w:r>
      <w:r w:rsidRPr="00E3787E">
        <w:rPr>
          <w:rFonts w:ascii="Times SUT" w:hAnsi="Times SUT" w:cs="Times SUT"/>
          <w:sz w:val="20"/>
        </w:rPr>
        <w:t xml:space="preserve"> Khk;</w:t>
      </w:r>
      <w:r w:rsidRPr="00E3787E">
        <w:rPr>
          <w:rFonts w:ascii="Times SUT" w:hAnsi="Times SUT" w:cs="Times SUT"/>
          <w:i/>
          <w:sz w:val="20"/>
        </w:rPr>
        <w:t xml:space="preserve"> sa kut kahe pere koer, kust sa `süia saad, seal augud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nagu suur kahe pere koer, jooseb ühüst perest `teise ja räägib teist taga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kahe pere koer pidi ikka söömata olema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on nagu üks kahe pere koer, juosseb ühest uksest `sisse ja teisest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la, lõksutab aga `piale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 xml:space="preserve">kahe pere `suilene, kolm </w:t>
      </w:r>
      <w:r w:rsidRPr="00E3787E">
        <w:rPr>
          <w:rFonts w:ascii="Times SUT" w:hAnsi="Times SUT" w:cs="Times SUT"/>
          <w:sz w:val="20"/>
        </w:rPr>
        <w:t>(päeva)</w:t>
      </w:r>
      <w:r w:rsidRPr="00E3787E">
        <w:rPr>
          <w:rFonts w:ascii="Times SUT" w:hAnsi="Times SUT" w:cs="Times SUT"/>
          <w:i/>
          <w:sz w:val="20"/>
        </w:rPr>
        <w:t xml:space="preserve"> `teises peres, kolm `teises, siis ole nagu kahe pere koer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4"/>
          <w:rFonts w:ascii="Times SUT" w:hAnsi="Times SUT" w:cs="Times SUT"/>
        </w:rPr>
        <w:t>pidi</w:t>
      </w:r>
      <w:r w:rsidRPr="00E3787E">
        <w:rPr>
          <w:rFonts w:ascii="Times SUT" w:hAnsi="Times SUT" w:cs="Times SUT"/>
          <w:sz w:val="20"/>
        </w:rPr>
        <w:t xml:space="preserve"> kaksipidi </w:t>
      </w:r>
      <w:r w:rsidRPr="00E3787E">
        <w:rPr>
          <w:rFonts w:ascii="Times SUT" w:hAnsi="Times SUT" w:cs="Times SUT"/>
          <w:i/>
          <w:sz w:val="20"/>
        </w:rPr>
        <w:t>salakabal neh, on nisuke, kis ennast `oskab `jälle kahepidi teha</w:t>
      </w:r>
      <w:r w:rsidRPr="00E3787E">
        <w:rPr>
          <w:rFonts w:ascii="Times SUT" w:hAnsi="Times SUT" w:cs="Times SUT"/>
          <w:sz w:val="20"/>
        </w:rPr>
        <w:t xml:space="preserve"> Kei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4"/>
          <w:rFonts w:ascii="Times SUT" w:hAnsi="Times SUT" w:cs="Times SUT"/>
        </w:rPr>
        <w:t>pool</w:t>
      </w:r>
      <w:r w:rsidRPr="00E3787E">
        <w:rPr>
          <w:rFonts w:ascii="Times SUT" w:hAnsi="Times SUT" w:cs="Times SUT"/>
          <w:sz w:val="20"/>
        </w:rPr>
        <w:t xml:space="preserve"> kahel pool </w:t>
      </w:r>
      <w:r w:rsidRPr="00E3787E">
        <w:rPr>
          <w:rFonts w:ascii="Times SUT" w:hAnsi="Times SUT" w:cs="Times SUT"/>
          <w:i/>
          <w:sz w:val="20"/>
        </w:rPr>
        <w:t>küla veravad olid kahe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uol</w:t>
      </w:r>
      <w:r w:rsidRPr="00E3787E">
        <w:rPr>
          <w:rFonts w:ascii="Times SUT" w:hAnsi="Times SUT" w:cs="Times SUT"/>
          <w:sz w:val="20"/>
        </w:rPr>
        <w:t xml:space="preserve"> [küla otstes]; </w:t>
      </w:r>
      <w:r w:rsidRPr="00E3787E">
        <w:rPr>
          <w:rFonts w:ascii="Times SUT" w:hAnsi="Times SUT" w:cs="Times SUT"/>
          <w:i/>
          <w:sz w:val="20"/>
        </w:rPr>
        <w:t>redemed oli kahe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uol, `otsa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old `vankril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kamm, kahe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uol tihid piid ja siis `kammisima täid `neiega ku pähä tulivad</w:t>
      </w:r>
      <w:r w:rsidRPr="00E3787E">
        <w:rPr>
          <w:rFonts w:ascii="Times SUT" w:hAnsi="Times SUT" w:cs="Times SUT"/>
          <w:sz w:val="20"/>
        </w:rPr>
        <w:t xml:space="preserve"> VNg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pooliksed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meil on ka kahepooliksed, poeg on vene `usku, naine luterse `usku</w:t>
      </w:r>
      <w:r w:rsidRPr="00E3787E">
        <w:rPr>
          <w:rFonts w:ascii="Times SUT" w:hAnsi="Times SUT" w:cs="Times SUT"/>
          <w:sz w:val="20"/>
        </w:rPr>
        <w:t xml:space="preserve"> Vll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4"/>
          <w:rFonts w:ascii="Times SUT" w:hAnsi="Times SUT" w:cs="Times SUT"/>
        </w:rPr>
        <w:t>poolsed</w:t>
      </w:r>
      <w:r w:rsidRPr="00E3787E">
        <w:rPr>
          <w:rFonts w:ascii="Times SUT" w:hAnsi="Times SUT" w:cs="Times SUT"/>
          <w:sz w:val="20"/>
        </w:rPr>
        <w:t xml:space="preserve"> kaelanäärmed; kurgumandlid </w:t>
      </w:r>
      <w:r w:rsidRPr="00E3787E">
        <w:rPr>
          <w:rFonts w:ascii="Times SUT" w:hAnsi="Times SUT" w:cs="Times SUT"/>
          <w:i/>
          <w:sz w:val="20"/>
        </w:rPr>
        <w:t>Kahe`puolised on `haiged, `vaapse `viimaks lägästä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`Tohterdin kumeli`tiegä kahe`puolisi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kahe`puolised üleval, siis kohe `suured mugurad koris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`rauhujaised ehk kahe `puolised, vahel `lüevad `kaula `alle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kahe`poolsed oo `kurkus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kahe`poolsed `peavad külmetamese läbi menema `paistema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>Kahe`p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lsed üles pa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tetavad, lämmatavad `ingamise ka ära</w:t>
      </w:r>
      <w:r w:rsidRPr="00E3787E">
        <w:rPr>
          <w:rFonts w:ascii="Times SUT" w:hAnsi="Times SUT" w:cs="Times SUT"/>
          <w:sz w:val="20"/>
        </w:rPr>
        <w:t xml:space="preserve"> Hää; Sea </w:t>
      </w:r>
      <w:r w:rsidRPr="00E3787E">
        <w:rPr>
          <w:rFonts w:ascii="Times SUT" w:hAnsi="Times SUT" w:cs="Times SUT"/>
          <w:i/>
          <w:sz w:val="20"/>
        </w:rPr>
        <w:t>kahepoolseid</w:t>
      </w:r>
      <w:r w:rsidRPr="00E3787E">
        <w:rPr>
          <w:rFonts w:ascii="Times SUT" w:hAnsi="Times SUT" w:cs="Times SUT"/>
          <w:sz w:val="20"/>
        </w:rPr>
        <w:t xml:space="preserve"> hautakse õlgkatusest saadud samblaga HMd; </w:t>
      </w:r>
      <w:r w:rsidRPr="00E3787E">
        <w:rPr>
          <w:rFonts w:ascii="Times SUT" w:hAnsi="Times SUT" w:cs="Times SUT"/>
          <w:i/>
          <w:sz w:val="20"/>
        </w:rPr>
        <w:t>kes vaenuköie lahutab, sie vajutagu kahe`puolseid, sie on kahe`puolsete `vasta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kahe`p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lsed aavad sial ülesi kui 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b kõva teri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kahe`p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lsid õõrutasse sial kõva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jaga, rihmaga ehk õle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stiga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mõnel lõigatama ära ka nid kahe`p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lsed</w:t>
      </w:r>
      <w:r w:rsidRPr="00E3787E">
        <w:rPr>
          <w:rFonts w:ascii="Times SUT" w:hAnsi="Times SUT" w:cs="Times SUT"/>
          <w:sz w:val="20"/>
        </w:rPr>
        <w:t xml:space="preserve"> Ksi; </w:t>
      </w:r>
      <w:r w:rsidRPr="00E3787E">
        <w:rPr>
          <w:rFonts w:ascii="Times SUT" w:hAnsi="Times SUT" w:cs="Times SUT"/>
          <w:i/>
          <w:sz w:val="20"/>
        </w:rPr>
        <w:t>kahe`poolsed on üleval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 kahelpuolised, kahe|puolikud, </w:t>
      </w:r>
      <w:r w:rsidRPr="00E3787E">
        <w:rPr>
          <w:rFonts w:ascii="Times SUT" w:hAnsi="Times SUT" w:cs="Times SUT"/>
          <w:sz w:val="20"/>
        </w:rPr>
        <w:noBreakHyphen/>
        <w:t xml:space="preserve">päätsed, katepoolse, katsi|pooliku, </w:t>
      </w:r>
      <w:r w:rsidRPr="00E3787E">
        <w:rPr>
          <w:rFonts w:ascii="Times SUT" w:hAnsi="Times SUT" w:cs="Times SUT"/>
          <w:sz w:val="20"/>
        </w:rPr>
        <w:noBreakHyphen/>
        <w:t xml:space="preserve">poolitse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2"/>
          <w:rFonts w:ascii="Times SUT" w:hAnsi="Times SUT" w:cs="Times SUT"/>
        </w:rPr>
        <w:t>poolt</w:t>
      </w:r>
      <w:r w:rsidRPr="00E3787E">
        <w:rPr>
          <w:rFonts w:ascii="Times SUT" w:hAnsi="Times SUT" w:cs="Times SUT"/>
          <w:sz w:val="20"/>
        </w:rPr>
        <w:t xml:space="preserve"> kahelt poolt </w:t>
      </w:r>
      <w:r w:rsidRPr="00E3787E">
        <w:rPr>
          <w:rFonts w:ascii="Times SUT" w:hAnsi="Times SUT" w:cs="Times SUT"/>
          <w:i/>
          <w:sz w:val="20"/>
        </w:rPr>
        <w:t>kalad kahe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uolt tulivad</w:t>
      </w:r>
      <w:r w:rsidRPr="00E3787E">
        <w:rPr>
          <w:rFonts w:ascii="Times SUT" w:hAnsi="Times SUT" w:cs="Times SUT"/>
          <w:sz w:val="20"/>
        </w:rPr>
        <w:t xml:space="preserve"> [rüsasse]; </w:t>
      </w:r>
      <w:r w:rsidRPr="00E3787E">
        <w:rPr>
          <w:rFonts w:ascii="Times SUT" w:hAnsi="Times SUT" w:cs="Times SUT"/>
          <w:i/>
          <w:sz w:val="20"/>
        </w:rPr>
        <w:t>`riisusimma `einad `ninda kahe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uolt kokku</w:t>
      </w:r>
      <w:r w:rsidRPr="00E3787E">
        <w:rPr>
          <w:rFonts w:ascii="Times SUT" w:hAnsi="Times SUT" w:cs="Times SUT"/>
          <w:sz w:val="20"/>
        </w:rPr>
        <w:t xml:space="preserve"> VNg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puolikud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kahe`puolikud</w:t>
      </w:r>
      <w:r w:rsidRPr="00E3787E">
        <w:rPr>
          <w:rFonts w:ascii="Times SUT" w:hAnsi="Times SUT" w:cs="Times SUT"/>
          <w:sz w:val="20"/>
        </w:rPr>
        <w:t xml:space="preserve"> = kahepoolsed – Vai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katsipooliku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põline</w:t>
      </w:r>
      <w:r w:rsidRPr="00E3787E">
        <w:rPr>
          <w:rFonts w:ascii="Times SUT" w:hAnsi="Times SUT" w:cs="Times SUT"/>
          <w:sz w:val="20"/>
        </w:rPr>
        <w:t xml:space="preserve"> kahesugune </w:t>
      </w:r>
      <w:r w:rsidRPr="00E3787E">
        <w:rPr>
          <w:rFonts w:ascii="Times SUT" w:hAnsi="Times SUT" w:cs="Times SUT"/>
          <w:i/>
          <w:sz w:val="20"/>
        </w:rPr>
        <w:t>see odr oo ühna kahe põline</w:t>
      </w:r>
      <w:r w:rsidRPr="00E3787E">
        <w:rPr>
          <w:rFonts w:ascii="Times SUT" w:hAnsi="Times SUT" w:cs="Times SUT"/>
          <w:sz w:val="20"/>
        </w:rPr>
        <w:t xml:space="preserve"> (osa pikem, osa lühem) Muh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päeva|mees</w:t>
      </w:r>
      <w:r w:rsidRPr="00E3787E">
        <w:rPr>
          <w:rFonts w:ascii="Times SUT" w:hAnsi="Times SUT" w:cs="Times SUT"/>
          <w:sz w:val="20"/>
        </w:rPr>
        <w:t xml:space="preserve"> kergemeelne inimene </w:t>
      </w:r>
      <w:r w:rsidRPr="00E3787E">
        <w:rPr>
          <w:rFonts w:ascii="Times SUT" w:hAnsi="Times SUT" w:cs="Times SUT"/>
          <w:i/>
          <w:sz w:val="20"/>
        </w:rPr>
        <w:t>`mõislik inimene ei `ütle nõnna, kahepääva 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kõneleb sedä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kahepääva 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ei `mõtle tuleviku ette, ei muretsa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päätsed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tsed</w:t>
      </w:r>
      <w:r w:rsidRPr="00E3787E">
        <w:rPr>
          <w:rFonts w:ascii="Times SUT" w:hAnsi="Times SUT" w:cs="Times SUT"/>
          <w:sz w:val="20"/>
        </w:rPr>
        <w:t xml:space="preserve"> kahepoolsed – Phl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2"/>
          <w:rFonts w:ascii="Times SUT" w:hAnsi="Times SUT" w:cs="Times SUT"/>
        </w:rPr>
        <w:t>rattane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kahe rattaga </w:t>
      </w:r>
      <w:r w:rsidRPr="00E3787E">
        <w:rPr>
          <w:rFonts w:ascii="Times SUT" w:hAnsi="Times SUT" w:cs="Times SUT"/>
          <w:i/>
          <w:sz w:val="20"/>
        </w:rPr>
        <w:t>kahe`rattane oo käru,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la`rattane oo `vanker</w:t>
      </w:r>
      <w:r w:rsidRPr="00E3787E">
        <w:rPr>
          <w:rFonts w:ascii="Times SUT" w:hAnsi="Times SUT" w:cs="Times SUT"/>
          <w:sz w:val="20"/>
        </w:rPr>
        <w:t xml:space="preserve"> Kse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kahes</w:t>
      </w:r>
      <w:r w:rsidRPr="00E3787E">
        <w:rPr>
          <w:rFonts w:ascii="Times SUT" w:hAnsi="Times SUT" w:cs="Times SUT"/>
          <w:sz w:val="20"/>
        </w:rPr>
        <w:t xml:space="preserve"> VNg Jäm Plt Puh,</w:t>
      </w:r>
      <w:r w:rsidRPr="00E3787E">
        <w:rPr>
          <w:rFonts w:ascii="Times SUT" w:hAnsi="Times SUT" w:cs="Times SUT"/>
          <w:spacing w:val="40"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teine </w:t>
      </w:r>
      <w:r w:rsidRPr="00E3787E">
        <w:rPr>
          <w:rFonts w:ascii="Times SUT" w:hAnsi="Times SUT" w:cs="Times SUT"/>
          <w:i/>
          <w:sz w:val="20"/>
        </w:rPr>
        <w:t>kahes`kümnes kahes</w:t>
      </w:r>
      <w:r w:rsidRPr="00E3787E">
        <w:rPr>
          <w:rFonts w:ascii="Times SUT" w:hAnsi="Times SUT" w:cs="Times SUT"/>
          <w:sz w:val="20"/>
        </w:rPr>
        <w:t xml:space="preserve"> Jäm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kümnes</w:t>
      </w:r>
      <w:r w:rsidRPr="00E3787E">
        <w:rPr>
          <w:rFonts w:ascii="Times SUT" w:hAnsi="Times SUT" w:cs="Times SUT"/>
          <w:sz w:val="20"/>
        </w:rPr>
        <w:t xml:space="preserve"> kahekümnes </w:t>
      </w:r>
      <w:r w:rsidRPr="00E3787E">
        <w:rPr>
          <w:rFonts w:ascii="Times SUT" w:hAnsi="Times SUT" w:cs="Times SUT"/>
          <w:i/>
          <w:sz w:val="20"/>
        </w:rPr>
        <w:t>kahes`kümnes esimine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Täna on juba kahes`kümnes</w:t>
      </w:r>
      <w:r w:rsidRPr="00E3787E">
        <w:rPr>
          <w:rFonts w:ascii="Times SUT" w:hAnsi="Times SUT" w:cs="Times SUT"/>
          <w:sz w:val="20"/>
        </w:rPr>
        <w:t xml:space="preserve"> Pöi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i/>
          <w:sz w:val="20"/>
        </w:rPr>
        <w:t>kahesmas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kahessamas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kahesmegeisi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kahesmegeisi</w:t>
      </w:r>
      <w:r w:rsidRPr="00E3787E">
        <w:rPr>
          <w:rFonts w:ascii="Times SUT" w:hAnsi="Times SUT" w:cs="Times SUT"/>
          <w:sz w:val="20"/>
        </w:rPr>
        <w:t xml:space="preserve"> kaheksakesi – Rei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kahesmes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kahes|mes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ma</w:t>
      </w:r>
      <w:r w:rsidRPr="00E3787E">
        <w:rPr>
          <w:rFonts w:ascii="Times SUT" w:hAnsi="Times SUT" w:cs="Times SUT"/>
          <w:sz w:val="20"/>
        </w:rPr>
        <w:t xml:space="preserve"> kaheksas – Rei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kahessamas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kahessama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käpp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kahessamakäpäd</w:t>
      </w:r>
      <w:r w:rsidRPr="00E3787E">
        <w:rPr>
          <w:rFonts w:ascii="Times SUT" w:hAnsi="Times SUT" w:cs="Times SUT"/>
          <w:sz w:val="20"/>
        </w:rPr>
        <w:t xml:space="preserve"> muster, kaunistus – Vig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kahessamane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kahessama|ne</w:t>
      </w:r>
      <w:r w:rsidRPr="00E3787E">
        <w:rPr>
          <w:rFonts w:ascii="Times SUT" w:hAnsi="Times SUT" w:cs="Times SUT"/>
          <w:sz w:val="20"/>
        </w:rPr>
        <w:t xml:space="preserve"> Plt, </w:t>
      </w:r>
      <w:r w:rsidRPr="00E3787E">
        <w:rPr>
          <w:rFonts w:ascii="Times SUT" w:hAnsi="Times SUT" w:cs="Times SUT"/>
          <w:i/>
          <w:sz w:val="20"/>
        </w:rPr>
        <w:t>`kaeksma|ne</w:t>
      </w:r>
      <w:r w:rsidRPr="00E3787E">
        <w:rPr>
          <w:rFonts w:ascii="Times SUT" w:hAnsi="Times SUT" w:cs="Times SUT"/>
          <w:sz w:val="20"/>
        </w:rPr>
        <w:t xml:space="preserve"> Lüg Ris,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kaheksane </w:t>
      </w:r>
      <w:r w:rsidRPr="00E3787E">
        <w:rPr>
          <w:rFonts w:ascii="Times SUT" w:hAnsi="Times SUT" w:cs="Times SUT"/>
          <w:i/>
          <w:sz w:val="20"/>
        </w:rPr>
        <w:t xml:space="preserve">neid `taotab vähä `õlla neid `üeksmä `ambalisi `lehmi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aga `kaeksmasi, neid on `suuremb jago, kel `kaeksa `ammast suus on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ta juba `kaeksama `aastane `kaeksmane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kahessamane lehm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kaheksmene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kahessamas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kahessa|mas</w:t>
      </w:r>
      <w:r w:rsidRPr="00E3787E">
        <w:rPr>
          <w:rFonts w:ascii="Times SUT" w:hAnsi="Times SUT" w:cs="Times SUT"/>
          <w:sz w:val="20"/>
        </w:rPr>
        <w:t xml:space="preserve"> Hää/g </w:t>
      </w:r>
      <w:r w:rsidRPr="00E3787E">
        <w:rPr>
          <w:rFonts w:ascii="Times SUT" w:hAnsi="Times SUT" w:cs="Times SUT"/>
          <w:i/>
          <w:sz w:val="20"/>
        </w:rPr>
        <w:noBreakHyphen/>
        <w:t>ma</w:t>
      </w:r>
      <w:r w:rsidRPr="00E3787E">
        <w:rPr>
          <w:rFonts w:ascii="Times SUT" w:hAnsi="Times SUT" w:cs="Times SUT"/>
          <w:sz w:val="20"/>
        </w:rPr>
        <w:t xml:space="preserve">/ Kõp/g </w:t>
      </w:r>
      <w:r w:rsidRPr="00E3787E">
        <w:rPr>
          <w:rFonts w:ascii="Times SUT" w:hAnsi="Times SUT" w:cs="Times SUT"/>
          <w:i/>
          <w:sz w:val="20"/>
        </w:rPr>
        <w:noBreakHyphen/>
        <w:t>ndama</w:t>
      </w:r>
      <w:r w:rsidRPr="00E3787E">
        <w:rPr>
          <w:rFonts w:ascii="Times SUT" w:hAnsi="Times SUT" w:cs="Times SUT"/>
          <w:sz w:val="20"/>
        </w:rPr>
        <w:t xml:space="preserve">/; g </w:t>
      </w:r>
      <w:r w:rsidRPr="00E3787E">
        <w:rPr>
          <w:rFonts w:ascii="Times SUT" w:hAnsi="Times SUT" w:cs="Times SUT"/>
          <w:i/>
          <w:sz w:val="20"/>
        </w:rPr>
        <w:t>kahesma</w:t>
      </w:r>
      <w:r w:rsidRPr="00E3787E">
        <w:rPr>
          <w:rFonts w:ascii="Times SUT" w:hAnsi="Times SUT" w:cs="Times SUT"/>
          <w:sz w:val="20"/>
        </w:rPr>
        <w:t xml:space="preserve"> Mih kaheksas </w:t>
      </w:r>
      <w:r w:rsidRPr="00E3787E">
        <w:rPr>
          <w:rFonts w:ascii="Times SUT" w:hAnsi="Times SUT" w:cs="Times SUT"/>
          <w:i/>
          <w:sz w:val="20"/>
        </w:rPr>
        <w:t xml:space="preserve">kaerad </w:t>
      </w:r>
      <w:r w:rsidRPr="00E3787E">
        <w:rPr>
          <w:rFonts w:ascii="Times SUT" w:hAnsi="Times SUT" w:cs="Times SUT"/>
          <w:sz w:val="20"/>
        </w:rPr>
        <w:t xml:space="preserve">[tehti maha] </w:t>
      </w:r>
      <w:r w:rsidRPr="00E3787E">
        <w:rPr>
          <w:rFonts w:ascii="Times SUT" w:hAnsi="Times SUT" w:cs="Times SUT"/>
          <w:i/>
          <w:sz w:val="20"/>
        </w:rPr>
        <w:t>kahesma küli nädala sihes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kahessama `aastane laps</w:t>
      </w:r>
      <w:r w:rsidRPr="00E3787E">
        <w:rPr>
          <w:rFonts w:ascii="Times SUT" w:hAnsi="Times SUT" w:cs="Times SUT"/>
          <w:sz w:val="20"/>
        </w:rPr>
        <w:t xml:space="preserve"> Hää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kahesmes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kahessa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teisku</w:t>
      </w:r>
      <w:r w:rsidRPr="00E3787E">
        <w:rPr>
          <w:rFonts w:ascii="Times SUT" w:hAnsi="Times SUT" w:cs="Times SUT"/>
          <w:sz w:val="20"/>
        </w:rPr>
        <w:t xml:space="preserve"> kaheksateist </w:t>
      </w:r>
      <w:r w:rsidRPr="00E3787E">
        <w:rPr>
          <w:rFonts w:ascii="Times SUT" w:hAnsi="Times SUT" w:cs="Times SUT"/>
          <w:i/>
          <w:sz w:val="20"/>
        </w:rPr>
        <w:t>miul on kaessateiskud `sorti `seemlid kaessateisku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 sees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kahessa `tõistku nüssi `lehmä oli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siss olli kahessa `tõisku `aastane ku `l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ri lätsi</w:t>
      </w:r>
      <w:r w:rsidRPr="00E3787E">
        <w:rPr>
          <w:rFonts w:ascii="Times SUT" w:hAnsi="Times SUT" w:cs="Times SUT"/>
          <w:sz w:val="20"/>
        </w:rPr>
        <w:t xml:space="preserve"> Pst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katõssatõisku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kahessa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teismene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 xml:space="preserve">a </w:t>
      </w:r>
      <w:r w:rsidRPr="00E3787E">
        <w:rPr>
          <w:rFonts w:ascii="Times SUT" w:hAnsi="Times SUT" w:cs="Times SUT"/>
          <w:sz w:val="20"/>
        </w:rPr>
        <w:t xml:space="preserve"> &lt; kaheksateist </w:t>
      </w:r>
      <w:r w:rsidRPr="00E3787E">
        <w:rPr>
          <w:rFonts w:ascii="Times SUT" w:hAnsi="Times SUT" w:cs="Times SUT"/>
          <w:i/>
          <w:sz w:val="20"/>
        </w:rPr>
        <w:t>meie Volli oo kahessa`teismene</w:t>
      </w:r>
      <w:r w:rsidRPr="00E3787E">
        <w:rPr>
          <w:rFonts w:ascii="Times SUT" w:hAnsi="Times SUT" w:cs="Times SUT"/>
          <w:sz w:val="20"/>
        </w:rPr>
        <w:t xml:space="preserve"> 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kaheste</w:t>
      </w:r>
      <w:r w:rsidRPr="00E3787E">
        <w:rPr>
          <w:rFonts w:ascii="Times SUT" w:hAnsi="Times SUT" w:cs="Times SUT"/>
          <w:sz w:val="20"/>
        </w:rPr>
        <w:t xml:space="preserve"> kurjalt, tigedalt </w:t>
      </w:r>
      <w:r w:rsidRPr="00E3787E">
        <w:rPr>
          <w:rFonts w:ascii="Times SUT" w:hAnsi="Times SUT" w:cs="Times SUT"/>
          <w:i/>
          <w:sz w:val="20"/>
        </w:rPr>
        <w:t>temä vaa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kaheste miu pääle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teismes</w:t>
      </w:r>
      <w:r w:rsidRPr="00E3787E">
        <w:rPr>
          <w:rFonts w:ascii="Times SUT" w:hAnsi="Times SUT" w:cs="Times SUT"/>
          <w:sz w:val="20"/>
        </w:rPr>
        <w:t xml:space="preserve"> kaheteistkümnes – Sa Khn </w:t>
      </w:r>
      <w:r w:rsidRPr="00E3787E">
        <w:rPr>
          <w:rFonts w:ascii="Times SUT" w:hAnsi="Times SUT" w:cs="Times SUT"/>
          <w:i/>
          <w:sz w:val="20"/>
        </w:rPr>
        <w:t>kahesteistmes</w:t>
      </w:r>
      <w:r w:rsidRPr="00E3787E">
        <w:rPr>
          <w:rFonts w:ascii="Times SUT" w:hAnsi="Times SUT" w:cs="Times SUT"/>
          <w:sz w:val="20"/>
        </w:rPr>
        <w:t xml:space="preserve"> Krj; </w:t>
      </w:r>
      <w:r w:rsidRPr="00E3787E">
        <w:rPr>
          <w:rFonts w:ascii="Times SUT" w:hAnsi="Times SUT" w:cs="Times SUT"/>
          <w:i/>
          <w:sz w:val="20"/>
        </w:rPr>
        <w:t>jöulu kuu on kahes`teistmes kuu</w:t>
      </w:r>
      <w:r w:rsidRPr="00E3787E">
        <w:rPr>
          <w:rFonts w:ascii="Times SUT" w:hAnsi="Times SUT" w:cs="Times SUT"/>
          <w:sz w:val="20"/>
        </w:rPr>
        <w:t xml:space="preserve"> Jaa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kaheteismes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kahesti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kahe|sti, </w:t>
      </w:r>
      <w:r w:rsidRPr="00E3787E">
        <w:rPr>
          <w:rFonts w:ascii="Times SUT" w:hAnsi="Times SUT" w:cs="Times SUT"/>
          <w:i/>
          <w:sz w:val="20"/>
        </w:rPr>
        <w:noBreakHyphen/>
        <w:t>ssi</w:t>
      </w:r>
      <w:r w:rsidRPr="00E3787E">
        <w:rPr>
          <w:rFonts w:ascii="Times SUT" w:hAnsi="Times SUT" w:cs="Times SUT"/>
          <w:sz w:val="20"/>
        </w:rPr>
        <w:t xml:space="preserve"> kahekesi </w:t>
      </w:r>
      <w:r w:rsidRPr="00E3787E">
        <w:rPr>
          <w:rFonts w:ascii="Times SUT" w:hAnsi="Times SUT" w:cs="Times SUT"/>
          <w:i/>
          <w:sz w:val="20"/>
        </w:rPr>
        <w:t>ühekorra ühed l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ind kahessi `tiule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mis te sii kahesti `teete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läksid Aaduga kahesti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sugune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en ma `salli seda kahesugust. ke on kahesugune, on ku kahe `keelega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`räägib siin `ühte, sääl tõist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Kana `aidu on kahesugusi, on `tehtud `okstest</w:t>
      </w:r>
      <w:r w:rsidRPr="00E3787E">
        <w:rPr>
          <w:rFonts w:ascii="Times SUT" w:hAnsi="Times SUT" w:cs="Times SUT"/>
          <w:sz w:val="20"/>
        </w:rPr>
        <w:t xml:space="preserve"> [või] </w:t>
      </w:r>
      <w:r w:rsidRPr="00E3787E">
        <w:rPr>
          <w:rFonts w:ascii="Times SUT" w:hAnsi="Times SUT" w:cs="Times SUT"/>
          <w:sz w:val="20"/>
        </w:rPr>
        <w:noBreakHyphen/>
        <w:t> </w:t>
      </w:r>
      <w:r w:rsidRPr="00E3787E">
        <w:rPr>
          <w:rFonts w:ascii="Times SUT" w:hAnsi="Times SUT" w:cs="Times SUT"/>
          <w:sz w:val="20"/>
        </w:rPr>
        <w:noBreakHyphen/>
        <w:t xml:space="preserve"> </w:t>
      </w:r>
      <w:r w:rsidRPr="00E3787E">
        <w:rPr>
          <w:rFonts w:ascii="Times SUT" w:hAnsi="Times SUT" w:cs="Times SUT"/>
          <w:i/>
          <w:sz w:val="20"/>
        </w:rPr>
        <w:t>raet vörgust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taal oli kahesugune mööt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`u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ta olle kahesugusid</w:t>
      </w:r>
      <w:r w:rsidRPr="00E3787E">
        <w:rPr>
          <w:rFonts w:ascii="Times SUT" w:hAnsi="Times SUT" w:cs="Times SUT"/>
          <w:sz w:val="20"/>
        </w:rPr>
        <w:t xml:space="preserve"> Vig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katesugune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sõna</w:t>
      </w:r>
      <w:r w:rsidRPr="00E3787E">
        <w:rPr>
          <w:rFonts w:ascii="Times SUT" w:hAnsi="Times SUT" w:cs="Times SUT"/>
          <w:sz w:val="20"/>
        </w:rPr>
        <w:t xml:space="preserve"> kaetamise sõna </w:t>
      </w:r>
      <w:r w:rsidRPr="00E3787E">
        <w:rPr>
          <w:rFonts w:ascii="Times SUT" w:hAnsi="Times SUT" w:cs="Times SUT"/>
          <w:i/>
          <w:sz w:val="20"/>
        </w:rPr>
        <w:t xml:space="preserve">Kahesõnna </w:t>
      </w:r>
      <w:r w:rsidRPr="00E3787E">
        <w:rPr>
          <w:rFonts w:ascii="Times SUT" w:hAnsi="Times SUT" w:cs="Times SUT"/>
          <w:sz w:val="20"/>
        </w:rPr>
        <w:t xml:space="preserve">omma pühä sõna San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söömane</w:t>
      </w:r>
      <w:r w:rsidRPr="00E3787E">
        <w:rPr>
          <w:rFonts w:ascii="Times SUT" w:hAnsi="Times SUT" w:cs="Times SUT"/>
          <w:sz w:val="20"/>
        </w:rPr>
        <w:t xml:space="preserve"> kaheks söögikorraks piisav </w:t>
      </w:r>
      <w:r w:rsidRPr="00E3787E">
        <w:rPr>
          <w:rFonts w:ascii="Times SUT" w:hAnsi="Times SUT" w:cs="Times SUT"/>
          <w:i/>
          <w:sz w:val="20"/>
        </w:rPr>
        <w:t>piimä`lähker ja leba kanikas, kahesöömäne leib pandi `kaasa</w:t>
      </w:r>
      <w:r w:rsidRPr="00E3787E">
        <w:rPr>
          <w:rFonts w:ascii="Times SUT" w:hAnsi="Times SUT" w:cs="Times SUT"/>
          <w:sz w:val="20"/>
        </w:rPr>
        <w:t xml:space="preserve"> Vig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kahe|tama</w:t>
      </w:r>
      <w:r w:rsidRPr="00E3787E">
        <w:rPr>
          <w:rFonts w:ascii="Times SUT" w:hAnsi="Times SUT" w:cs="Times SUT"/>
          <w:sz w:val="20"/>
        </w:rPr>
        <w:t xml:space="preserve"> Saa Trv T V(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tamma</w:t>
      </w:r>
      <w:r w:rsidRPr="00E3787E">
        <w:rPr>
          <w:rFonts w:ascii="Times SUT" w:hAnsi="Times SUT" w:cs="Times SUT"/>
          <w:sz w:val="20"/>
        </w:rPr>
        <w:t xml:space="preserve"> Kan Plv, </w:t>
      </w:r>
      <w:r w:rsidRPr="00E3787E">
        <w:rPr>
          <w:rFonts w:ascii="Times SUT" w:hAnsi="Times SUT" w:cs="Times SUT"/>
          <w:i/>
          <w:sz w:val="20"/>
        </w:rPr>
        <w:t>kahõ-</w:t>
      </w:r>
      <w:r w:rsidRPr="00E3787E">
        <w:rPr>
          <w:rFonts w:ascii="Times SUT" w:hAnsi="Times SUT" w:cs="Times SUT"/>
          <w:sz w:val="20"/>
        </w:rPr>
        <w:t xml:space="preserve"> Rõu), </w:t>
      </w:r>
      <w:r w:rsidRPr="00E3787E">
        <w:rPr>
          <w:rFonts w:ascii="Times SUT" w:hAnsi="Times SUT" w:cs="Times SUT"/>
          <w:i/>
          <w:sz w:val="20"/>
        </w:rPr>
        <w:noBreakHyphen/>
        <w:t>teme</w:t>
      </w:r>
      <w:r w:rsidRPr="00E3787E">
        <w:rPr>
          <w:rFonts w:ascii="Times SUT" w:hAnsi="Times SUT" w:cs="Times SUT"/>
          <w:sz w:val="20"/>
        </w:rPr>
        <w:t xml:space="preserve"> M kaetama </w:t>
      </w:r>
      <w:r w:rsidRPr="00E3787E">
        <w:rPr>
          <w:rFonts w:ascii="Times SUT" w:hAnsi="Times SUT" w:cs="Times SUT"/>
          <w:i/>
          <w:sz w:val="20"/>
        </w:rPr>
        <w:t>laits om ärä kahetet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ärä kahetap `põrsa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neve kahetive miu silmä ärä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kuri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 üle käinu, ärä kahedet jälle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`musta verd inimene kahetep lehmä piimä ja `põrsa ärä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abenik naine,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olevet kaheteje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vanast 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läti kahetamist, et võõrass inimene kurja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mäga looma ärä kahetab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sa oled nigu ärä kahetedu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sul om verevä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mä, sa kahetat ärä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ärä mu looma kahetanu, ei 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, ei 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, mugu röögip enne tõne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vana kahe inemene, kahetas ära mu `põrsa, om kõtust `valla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`är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kahe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 mino põrssa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Kan; </w:t>
      </w:r>
      <w:r w:rsidRPr="00E3787E">
        <w:rPr>
          <w:rFonts w:ascii="Times SUT" w:hAnsi="Times SUT" w:cs="Times SUT"/>
          <w:i/>
          <w:sz w:val="20"/>
        </w:rPr>
        <w:t>kahe silmäga är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kahetass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kaehtama, kaetsema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kahima, kahitama, kahitsõma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teismene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kahe`teisme|ne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Kär Emm kaheteistkümnene </w:t>
      </w:r>
      <w:r w:rsidRPr="00E3787E">
        <w:rPr>
          <w:rFonts w:ascii="Times SUT" w:hAnsi="Times SUT" w:cs="Times SUT"/>
          <w:i/>
          <w:sz w:val="20"/>
        </w:rPr>
        <w:t>kahe `teismesed karbid</w:t>
      </w:r>
      <w:r w:rsidRPr="00E3787E">
        <w:rPr>
          <w:rFonts w:ascii="Times SUT" w:hAnsi="Times SUT" w:cs="Times SUT"/>
          <w:sz w:val="20"/>
        </w:rPr>
        <w:t xml:space="preserve"> (sees oli 12 tükki) Kär; </w:t>
      </w:r>
      <w:r w:rsidRPr="00E3787E">
        <w:rPr>
          <w:rFonts w:ascii="Times SUT" w:hAnsi="Times SUT" w:cs="Times SUT"/>
          <w:i/>
          <w:sz w:val="20"/>
        </w:rPr>
        <w:t>Kaheteismene vaht</w:t>
      </w:r>
      <w:r w:rsidRPr="00E3787E">
        <w:rPr>
          <w:rFonts w:ascii="Times SUT" w:hAnsi="Times SUT" w:cs="Times SUT"/>
          <w:sz w:val="20"/>
        </w:rPr>
        <w:t xml:space="preserve"> [laevas] </w:t>
      </w:r>
      <w:r w:rsidRPr="00E3787E">
        <w:rPr>
          <w:rFonts w:ascii="Times SUT" w:hAnsi="Times SUT" w:cs="Times SUT"/>
          <w:i/>
          <w:sz w:val="20"/>
        </w:rPr>
        <w:t>oli teise tüürmani vaht</w:t>
      </w:r>
      <w:r w:rsidRPr="00E3787E">
        <w:rPr>
          <w:rFonts w:ascii="Times SUT" w:hAnsi="Times SUT" w:cs="Times SUT"/>
          <w:sz w:val="20"/>
        </w:rPr>
        <w:t xml:space="preserve"> Emm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teismes</w:t>
      </w:r>
      <w:r w:rsidRPr="00E3787E">
        <w:rPr>
          <w:rFonts w:ascii="Times SUT" w:hAnsi="Times SUT" w:cs="Times SUT"/>
          <w:sz w:val="20"/>
        </w:rPr>
        <w:t xml:space="preserve"> kaheteistkümnes </w:t>
      </w:r>
      <w:r w:rsidRPr="00E3787E">
        <w:rPr>
          <w:rFonts w:ascii="Times SUT" w:hAnsi="Times SUT" w:cs="Times SUT"/>
          <w:i/>
          <w:sz w:val="20"/>
        </w:rPr>
        <w:t>maikuu kahe`teismnda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ma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l tüdruk `sündis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kahe`teismel juulil oli tä sünnipäe</w:t>
      </w:r>
      <w:r w:rsidRPr="00E3787E">
        <w:rPr>
          <w:rFonts w:ascii="Times SUT" w:hAnsi="Times SUT" w:cs="Times SUT"/>
          <w:sz w:val="20"/>
        </w:rPr>
        <w:t xml:space="preserve"> Vig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kahesteismes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teist|kümmekeiste</w:t>
      </w:r>
      <w:r w:rsidRPr="00E3787E">
        <w:rPr>
          <w:rFonts w:ascii="Times SUT" w:hAnsi="Times SUT" w:cs="Times SUT"/>
          <w:sz w:val="20"/>
        </w:rPr>
        <w:t xml:space="preserve"> kaheteistkümnekesi </w:t>
      </w:r>
      <w:r w:rsidRPr="00E3787E">
        <w:rPr>
          <w:rFonts w:ascii="Times SUT" w:hAnsi="Times SUT" w:cs="Times SUT"/>
          <w:i/>
          <w:sz w:val="20"/>
        </w:rPr>
        <w:t>kahe tõist`kümmekei·ste olivad, kõik õlid õed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teistkümnekesi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kahetõiss`kümnekei·si magasima ümmer ühe mättä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kaheteistkümmekeiste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teist|kümnene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 xml:space="preserve">a </w:t>
      </w:r>
      <w:r w:rsidRPr="00E3787E">
        <w:rPr>
          <w:rFonts w:ascii="Times SUT" w:hAnsi="Times SUT" w:cs="Times SUT"/>
          <w:sz w:val="20"/>
        </w:rPr>
        <w:t xml:space="preserve"> &lt; kaksteist </w:t>
      </w:r>
      <w:r w:rsidRPr="00E3787E">
        <w:rPr>
          <w:rFonts w:ascii="Times SUT" w:hAnsi="Times SUT" w:cs="Times SUT"/>
          <w:i/>
          <w:sz w:val="20"/>
        </w:rPr>
        <w:t>kui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me oburest olime, siis ma oli naa kaheteist`kümnene alles</w:t>
      </w:r>
      <w:r w:rsidRPr="00E3787E">
        <w:rPr>
          <w:rFonts w:ascii="Times SUT" w:hAnsi="Times SUT" w:cs="Times SUT"/>
          <w:sz w:val="20"/>
        </w:rPr>
        <w:t xml:space="preserve"> Aud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teist|kümnes</w:t>
      </w:r>
      <w:r w:rsidRPr="00E3787E">
        <w:rPr>
          <w:rFonts w:ascii="Times SUT" w:hAnsi="Times SUT" w:cs="Times SUT"/>
          <w:sz w:val="20"/>
        </w:rPr>
        <w:t xml:space="preserve"> kaheteistkümnes </w:t>
      </w:r>
      <w:r w:rsidRPr="00E3787E">
        <w:rPr>
          <w:rFonts w:ascii="Times SUT" w:hAnsi="Times SUT" w:cs="Times SUT"/>
          <w:i/>
          <w:sz w:val="20"/>
        </w:rPr>
        <w:t>`Detsember on jo kahetõist`kümmes kuu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kaheteist`kümmendelle läks järele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kaheteist`kümnemalle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 xml:space="preserve">pani kaheteisskümnendalle lapsele nimeks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nüid kahe teiss`kümnematele, mis kaks teist rubla on saand</w:t>
      </w:r>
      <w:r w:rsidRPr="00E3787E">
        <w:rPr>
          <w:rFonts w:ascii="Times SUT" w:hAnsi="Times SUT" w:cs="Times SUT"/>
          <w:sz w:val="20"/>
        </w:rPr>
        <w:t xml:space="preserve"> [pensioni], </w:t>
      </w:r>
      <w:r w:rsidRPr="00E3787E">
        <w:rPr>
          <w:rFonts w:ascii="Times SUT" w:hAnsi="Times SUT" w:cs="Times SUT"/>
          <w:i/>
          <w:sz w:val="20"/>
        </w:rPr>
        <w:t>`pandama kahessa</w:t>
      </w:r>
      <w:r w:rsidRPr="00E3787E">
        <w:rPr>
          <w:rFonts w:ascii="Times SUT" w:hAnsi="Times SUT" w:cs="Times SUT"/>
          <w:sz w:val="20"/>
        </w:rPr>
        <w:t xml:space="preserve"> [juurde] Pil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kahes-, kahe|teismes, kats|teistkümnes, </w:t>
      </w:r>
      <w:r w:rsidRPr="00E3787E">
        <w:rPr>
          <w:rFonts w:ascii="Times SUT" w:hAnsi="Times SUT" w:cs="Times SUT"/>
          <w:sz w:val="20"/>
        </w:rPr>
        <w:noBreakHyphen/>
        <w:t xml:space="preserve">teismes, </w:t>
      </w:r>
      <w:r w:rsidRPr="00E3787E">
        <w:rPr>
          <w:rFonts w:ascii="Times SUT" w:hAnsi="Times SUT" w:cs="Times SUT"/>
          <w:sz w:val="20"/>
        </w:rPr>
        <w:noBreakHyphen/>
        <w:t xml:space="preserve">tõiskus, </w:t>
      </w:r>
      <w:r w:rsidRPr="00E3787E">
        <w:rPr>
          <w:rFonts w:ascii="Times SUT" w:hAnsi="Times SUT" w:cs="Times SUT"/>
          <w:sz w:val="20"/>
        </w:rPr>
        <w:noBreakHyphen/>
        <w:t xml:space="preserve">tõismes, </w:t>
      </w:r>
      <w:r w:rsidRPr="00E3787E">
        <w:rPr>
          <w:rFonts w:ascii="Times SUT" w:hAnsi="Times SUT" w:cs="Times SUT"/>
          <w:sz w:val="20"/>
        </w:rPr>
        <w:noBreakHyphen/>
        <w:t xml:space="preserve">tõistkümnes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teistmendik</w:t>
      </w:r>
      <w:r w:rsidRPr="00E3787E">
        <w:rPr>
          <w:rFonts w:ascii="Times SUT" w:hAnsi="Times SUT" w:cs="Times SUT"/>
          <w:sz w:val="20"/>
        </w:rPr>
        <w:t xml:space="preserve"> üks kaheteistkümnes osa </w:t>
      </w:r>
      <w:r w:rsidRPr="00E3787E">
        <w:rPr>
          <w:rFonts w:ascii="Times SUT" w:hAnsi="Times SUT" w:cs="Times SUT"/>
          <w:i/>
          <w:sz w:val="20"/>
        </w:rPr>
        <w:t>Kolmõ mehe laõ oli, siis sai</w:t>
      </w:r>
      <w:r w:rsidRPr="00E3787E">
        <w:rPr>
          <w:rFonts w:ascii="Times SUT" w:hAnsi="Times SUT" w:cs="Times SUT"/>
          <w:sz w:val="20"/>
        </w:rPr>
        <w:t xml:space="preserve"> [laevakokk] </w:t>
      </w:r>
      <w:r w:rsidRPr="00E3787E">
        <w:rPr>
          <w:rFonts w:ascii="Times SUT" w:hAnsi="Times SUT" w:cs="Times SUT"/>
          <w:i/>
          <w:sz w:val="20"/>
        </w:rPr>
        <w:t>ühe kahõ`teistmendiku laõva `puhtast tienistusõst</w:t>
      </w:r>
      <w:r w:rsidRPr="00E3787E">
        <w:rPr>
          <w:rFonts w:ascii="Times SUT" w:hAnsi="Times SUT" w:cs="Times SUT"/>
          <w:sz w:val="20"/>
        </w:rPr>
        <w:t xml:space="preserve"> Khn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kaheti</w:t>
      </w:r>
      <w:r w:rsidRPr="00E3787E">
        <w:rPr>
          <w:rFonts w:ascii="Times SUT" w:hAnsi="Times SUT" w:cs="Times SUT"/>
          <w:sz w:val="20"/>
        </w:rPr>
        <w:t xml:space="preserve"> kahte viisi </w:t>
      </w:r>
      <w:r w:rsidRPr="00E3787E">
        <w:rPr>
          <w:rFonts w:ascii="Times SUT" w:hAnsi="Times SUT" w:cs="Times SUT"/>
          <w:i/>
          <w:sz w:val="20"/>
        </w:rPr>
        <w:t>Seda vöib ju kaheti tiha</w:t>
      </w:r>
      <w:r w:rsidRPr="00E3787E">
        <w:rPr>
          <w:rFonts w:ascii="Times SUT" w:hAnsi="Times SUT" w:cs="Times SUT"/>
          <w:sz w:val="20"/>
        </w:rPr>
        <w:t xml:space="preserve"> Jäm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kahetsama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kahetsama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tuska, rahulolematust tundma </w:t>
      </w:r>
      <w:r w:rsidRPr="00E3787E">
        <w:rPr>
          <w:rFonts w:ascii="Times SUT" w:hAnsi="Times SUT" w:cs="Times SUT"/>
          <w:i/>
          <w:sz w:val="20"/>
        </w:rPr>
        <w:t>eks ta kahetsas ise `irmsass, äkise miälegä tegi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naine kahetsas, et näie `raa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jo rikken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kahju tundma, haletsema </w:t>
      </w:r>
      <w:r w:rsidRPr="00E3787E">
        <w:rPr>
          <w:rFonts w:ascii="Times SUT" w:hAnsi="Times SUT" w:cs="Times SUT"/>
          <w:i/>
          <w:sz w:val="20"/>
        </w:rPr>
        <w:t>kahetsab `lapsi ja pidäb `näele pühä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igatsema </w:t>
      </w:r>
      <w:r w:rsidRPr="00E3787E">
        <w:rPr>
          <w:rFonts w:ascii="Times SUT" w:hAnsi="Times SUT" w:cs="Times SUT"/>
          <w:i/>
          <w:sz w:val="20"/>
        </w:rPr>
        <w:t>kell kahetsanud Kodavere kerikud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minä kahetsan jõge taga, jõe jäären õli ia elädä</w:t>
      </w:r>
      <w:r w:rsidRPr="00E3787E">
        <w:rPr>
          <w:rFonts w:ascii="Times SUT" w:hAnsi="Times SUT" w:cs="Times SUT"/>
          <w:sz w:val="20"/>
        </w:rPr>
        <w:t xml:space="preserve"> Kod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kahetsema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kahetsama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kahetsama</w:t>
      </w:r>
      <w:r w:rsidRPr="00E3787E">
        <w:rPr>
          <w:rFonts w:ascii="Times SUT" w:hAnsi="Times SUT" w:cs="Times SUT"/>
          <w:sz w:val="20"/>
        </w:rPr>
        <w:t xml:space="preserve"> kaetama </w:t>
      </w:r>
      <w:r w:rsidRPr="00E3787E">
        <w:rPr>
          <w:rFonts w:ascii="Times SUT" w:hAnsi="Times SUT" w:cs="Times SUT"/>
          <w:i/>
          <w:sz w:val="20"/>
        </w:rPr>
        <w:t>kes tige ja kade on, kahetsab, ei lähä 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m edesi, kui õssad tämä käess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kahetsema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kahetse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kahetse</w:t>
      </w:r>
      <w:r w:rsidRPr="00E3787E">
        <w:rPr>
          <w:rFonts w:ascii="Times SUT" w:hAnsi="Times SUT" w:cs="Times SUT"/>
          <w:sz w:val="20"/>
        </w:rPr>
        <w:t xml:space="preserve"> kaetamine, nõidumine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ka kahetse, ku lehmäl pu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 pant. mia küll kahetset ei usu, aga sial om täie 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län, iki olli kahetsetäi,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, mis taat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anipajost tetäss viha, nendege vihuts kahetset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kahetse `vastu om pantskriivi kivi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vana Maril om küll kahetse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kahetus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kahetse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hein</w:t>
      </w:r>
      <w:r w:rsidRPr="00E3787E">
        <w:rPr>
          <w:rFonts w:ascii="Times SUT" w:hAnsi="Times SUT" w:cs="Times SUT"/>
          <w:sz w:val="20"/>
        </w:rPr>
        <w:t xml:space="preserve"> kattekold (Lycopodium annotium) </w:t>
      </w:r>
      <w:r w:rsidRPr="00E3787E">
        <w:rPr>
          <w:rFonts w:ascii="Times SUT" w:hAnsi="Times SUT" w:cs="Times SUT"/>
          <w:i/>
          <w:sz w:val="20"/>
        </w:rPr>
        <w:t>mõni `kutsus selle annekolla kahetseeinas</w:t>
      </w:r>
      <w:r w:rsidRPr="00E3787E">
        <w:rPr>
          <w:rFonts w:ascii="Times SUT" w:hAnsi="Times SUT" w:cs="Times SUT"/>
          <w:sz w:val="20"/>
        </w:rPr>
        <w:t xml:space="preserve"> Saa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kahetse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kõlla</w:t>
      </w:r>
      <w:r w:rsidRPr="00E3787E">
        <w:rPr>
          <w:rFonts w:ascii="Times SUT" w:hAnsi="Times SUT" w:cs="Times SUT"/>
          <w:sz w:val="20"/>
        </w:rPr>
        <w:t xml:space="preserve"> pl kattekold (Lycopodium annotium) </w:t>
      </w:r>
      <w:r w:rsidRPr="00E3787E">
        <w:rPr>
          <w:rFonts w:ascii="Times SUT" w:hAnsi="Times SUT" w:cs="Times SUT"/>
          <w:i/>
          <w:sz w:val="20"/>
        </w:rPr>
        <w:t>kahetsekõlla om pia karukõlla `m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du, mutku nevä kasvave üits tutt maast üles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kahetsekõlla vett andas `l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mel, ku es 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kahetse kõlla, ku 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m ärä kahedet om, siss keedä neid ummussen paa sehen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kahetsema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kahetse|ma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mma</w:t>
      </w:r>
      <w:r w:rsidRPr="00E3787E">
        <w:rPr>
          <w:rFonts w:ascii="Times SUT" w:hAnsi="Times SUT" w:cs="Times SUT"/>
          <w:sz w:val="20"/>
        </w:rPr>
        <w:t xml:space="preserve"> Vai) Jäm Vll Pöi Muh Kse Tõs Hää Saa Kos Jä ViK Iis Trm Plt Trv,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M; </w:t>
      </w:r>
      <w:r w:rsidRPr="00E3787E">
        <w:rPr>
          <w:rFonts w:ascii="Times SUT" w:hAnsi="Times SUT" w:cs="Times SUT"/>
          <w:i/>
          <w:sz w:val="20"/>
        </w:rPr>
        <w:t>kahõtsõma</w:t>
      </w:r>
      <w:r w:rsidRPr="00E3787E">
        <w:rPr>
          <w:rFonts w:ascii="Times SUT" w:hAnsi="Times SUT" w:cs="Times SUT"/>
          <w:sz w:val="20"/>
        </w:rPr>
        <w:t xml:space="preserve"> Urv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tuska, rahulolematust tundma, midagi olematuks soovima </w:t>
      </w:r>
      <w:r w:rsidRPr="00E3787E">
        <w:rPr>
          <w:rFonts w:ascii="Times SUT" w:hAnsi="Times SUT" w:cs="Times SUT"/>
          <w:i/>
          <w:sz w:val="20"/>
        </w:rPr>
        <w:t>pattu kahetsema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kahetseb maja `müümist taga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küll sie `kaiba ja kahetse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Paremb `aasta `uotada kui kaks kahetseda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`kaotas raha `vällä ja kahetso nüid kibedäst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akkad pärast takka kahetsema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ma kahetse et ole seda tegima akkanu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kahetsesin, et 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laks jäin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Mida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 sa nüüd veel kahetsed, enda süü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kahetsive neve oma `põldu, mis ukka läits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sedä ei massa kahetse, võib `olla, et jumal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`aitab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kaasa tundma, haletsema </w:t>
      </w:r>
      <w:r w:rsidRPr="00E3787E">
        <w:rPr>
          <w:rFonts w:ascii="Times SUT" w:hAnsi="Times SUT" w:cs="Times SUT"/>
          <w:i/>
          <w:sz w:val="20"/>
        </w:rPr>
        <w:t>tämä kahetseb last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nad akkasid seda meest `irmsast kahetsema, et ep osa midad tiha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ku inime `aige, siss ta on kahetsemese väärelene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igatsema </w:t>
      </w:r>
      <w:r w:rsidRPr="00E3787E">
        <w:rPr>
          <w:rFonts w:ascii="Times SUT" w:hAnsi="Times SUT" w:cs="Times SUT"/>
          <w:i/>
          <w:sz w:val="20"/>
        </w:rPr>
        <w:t>ma kahetsen selle järele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kahetsen seda taga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poeg suri ää, küll kahetses tee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taga</w:t>
      </w:r>
      <w:r w:rsidRPr="00E3787E">
        <w:rPr>
          <w:rFonts w:ascii="Times SUT" w:hAnsi="Times SUT" w:cs="Times SUT"/>
          <w:sz w:val="20"/>
        </w:rPr>
        <w:t xml:space="preserve">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kaetsema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kahatsema, kahetsama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kahitsama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kahitsema, kahitsõlõma, kahjatsema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kahetsema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kahetse|ma</w:t>
      </w:r>
      <w:r w:rsidRPr="00E3787E">
        <w:rPr>
          <w:rFonts w:ascii="Times SUT" w:hAnsi="Times SUT" w:cs="Times SUT"/>
          <w:sz w:val="20"/>
        </w:rPr>
        <w:t xml:space="preserve"> Jäm Muh Saa Amb Sim, </w:t>
      </w:r>
      <w:r w:rsidRPr="00E3787E">
        <w:rPr>
          <w:rFonts w:ascii="Times SUT" w:hAnsi="Times SUT" w:cs="Times SUT"/>
          <w:i/>
          <w:sz w:val="20"/>
        </w:rPr>
        <w:noBreakHyphen/>
        <w:t>mma</w:t>
      </w:r>
      <w:r w:rsidRPr="00E3787E">
        <w:rPr>
          <w:rFonts w:ascii="Times SUT" w:hAnsi="Times SUT" w:cs="Times SUT"/>
          <w:sz w:val="20"/>
        </w:rPr>
        <w:t xml:space="preserve"> Lüg kaetama </w:t>
      </w:r>
      <w:r w:rsidRPr="00E3787E">
        <w:rPr>
          <w:rFonts w:ascii="Times SUT" w:hAnsi="Times SUT" w:cs="Times SUT"/>
          <w:i/>
          <w:sz w:val="20"/>
        </w:rPr>
        <w:t>annekollad pruugitse kahetsemise rohuks</w:t>
      </w:r>
      <w:r w:rsidRPr="00E3787E">
        <w:rPr>
          <w:rFonts w:ascii="Times SUT" w:hAnsi="Times SUT" w:cs="Times SUT"/>
          <w:sz w:val="20"/>
        </w:rPr>
        <w:t xml:space="preserve"> Saa; [võõras ütleb:] </w:t>
      </w:r>
      <w:r w:rsidRPr="00E3787E">
        <w:rPr>
          <w:rFonts w:ascii="Times SUT" w:hAnsi="Times SUT" w:cs="Times SUT"/>
          <w:i/>
          <w:sz w:val="20"/>
        </w:rPr>
        <w:t>`mõtle kui ilus laps! ema kiidab kohe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laku perset, laku perset! siis ei pia kahetsemise sõna `piale akkama</w:t>
      </w:r>
      <w:r w:rsidRPr="00E3787E">
        <w:rPr>
          <w:rFonts w:ascii="Times SUT" w:hAnsi="Times SUT" w:cs="Times SUT"/>
          <w:sz w:val="20"/>
        </w:rPr>
        <w:t xml:space="preserve"> Amb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kaetsema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 kahetsama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kahitsõma, kahjatsema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kahetse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rohi</w:t>
      </w:r>
      <w:r w:rsidRPr="00E3787E">
        <w:rPr>
          <w:rFonts w:ascii="Times SUT" w:hAnsi="Times SUT" w:cs="Times SUT"/>
          <w:sz w:val="20"/>
        </w:rPr>
        <w:t xml:space="preserve"> (taim) </w:t>
      </w:r>
      <w:r w:rsidRPr="00E3787E">
        <w:rPr>
          <w:rFonts w:ascii="Times SUT" w:hAnsi="Times SUT" w:cs="Times SUT"/>
          <w:i/>
          <w:sz w:val="20"/>
        </w:rPr>
        <w:t>`ütsme mehe vägi, sedä kutsuti `ütsme kahetse rohi. ku ütese kõrd ärä kahedet, siss avits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kahetsus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kahetsus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R Vll Kse Kos Koe Iis Trm Plt Hls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rahulolematus; kahjutunne </w:t>
      </w:r>
      <w:r w:rsidRPr="00E3787E">
        <w:rPr>
          <w:rFonts w:ascii="Times SUT" w:hAnsi="Times SUT" w:cs="Times SUT"/>
          <w:i/>
          <w:sz w:val="20"/>
        </w:rPr>
        <w:t>kahetsus on alb asi, sest ta tuleb 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nied on tühjad kahetsused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patukahetsus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oleks ta vähegi kahetsust tund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Kahetsus ei kanna vilja</w:t>
      </w:r>
      <w:r w:rsidRPr="00E3787E">
        <w:rPr>
          <w:rFonts w:ascii="Times SUT" w:hAnsi="Times SUT" w:cs="Times SUT"/>
          <w:sz w:val="20"/>
        </w:rPr>
        <w:t xml:space="preserve"> Pst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kaastunne; haletsus </w:t>
      </w:r>
      <w:r w:rsidRPr="00E3787E">
        <w:rPr>
          <w:rFonts w:ascii="Times SUT" w:hAnsi="Times SUT" w:cs="Times SUT"/>
          <w:i/>
          <w:sz w:val="20"/>
        </w:rPr>
        <w:t>Tunnen kahetsust ta üle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temale ei õle kahetsust `ta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vis</w:t>
      </w:r>
      <w:r w:rsidRPr="00E3787E">
        <w:rPr>
          <w:rFonts w:ascii="Times SUT" w:hAnsi="Times SUT" w:cs="Times SUT"/>
          <w:sz w:val="20"/>
        </w:rPr>
        <w:t xml:space="preserve"> Iis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kahatsus, kahitsuss, kahjatsus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kahetuma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kahetuma,</w:t>
      </w:r>
      <w:r w:rsidRPr="00E3787E">
        <w:rPr>
          <w:rFonts w:ascii="Times SUT" w:hAnsi="Times SUT" w:cs="Times SUT"/>
          <w:sz w:val="20"/>
        </w:rPr>
        <w:t xml:space="preserve"> (ei) </w:t>
      </w:r>
      <w:r w:rsidRPr="00E3787E">
        <w:rPr>
          <w:rFonts w:ascii="Times SUT" w:hAnsi="Times SUT" w:cs="Times SUT"/>
          <w:i/>
          <w:sz w:val="20"/>
        </w:rPr>
        <w:t>kahedu</w:t>
      </w:r>
      <w:r w:rsidRPr="00E3787E">
        <w:rPr>
          <w:rFonts w:ascii="Times SUT" w:hAnsi="Times SUT" w:cs="Times SUT"/>
          <w:sz w:val="20"/>
        </w:rPr>
        <w:t xml:space="preserve"> mõjuma; aitama </w:t>
      </w:r>
      <w:r w:rsidRPr="00E3787E">
        <w:rPr>
          <w:rFonts w:ascii="Times SUT" w:hAnsi="Times SUT" w:cs="Times SUT"/>
          <w:i/>
          <w:sz w:val="20"/>
        </w:rPr>
        <w:t>kahetub ruttu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ei sie rohi kahedu tämässe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on ka kahetund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kaetuma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kahetus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kahetu|s</w:t>
      </w:r>
      <w:r w:rsidRPr="00E3787E">
        <w:rPr>
          <w:rFonts w:ascii="Times SUT" w:hAnsi="Times SUT" w:cs="Times SUT"/>
          <w:sz w:val="20"/>
        </w:rPr>
        <w:t xml:space="preserve">,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Saa(g </w:t>
      </w:r>
      <w:r w:rsidRPr="00E3787E">
        <w:rPr>
          <w:rFonts w:ascii="Times SUT" w:hAnsi="Times SUT" w:cs="Times SUT"/>
          <w:i/>
          <w:sz w:val="20"/>
        </w:rPr>
        <w:t>kahetse</w:t>
      </w:r>
      <w:r w:rsidRPr="00E3787E">
        <w:rPr>
          <w:rFonts w:ascii="Times SUT" w:hAnsi="Times SUT" w:cs="Times SUT"/>
          <w:sz w:val="20"/>
        </w:rPr>
        <w:t xml:space="preserve">), g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Hls(</w:t>
      </w:r>
      <w:r w:rsidRPr="00E3787E">
        <w:rPr>
          <w:rFonts w:ascii="Times SUT" w:hAnsi="Times SUT" w:cs="Times SUT"/>
          <w:i/>
          <w:sz w:val="20"/>
        </w:rPr>
        <w:t>kaheus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noBreakHyphen/>
        <w:t>ss</w:t>
      </w:r>
      <w:r w:rsidRPr="00E3787E">
        <w:rPr>
          <w:rFonts w:ascii="Times SUT" w:hAnsi="Times SUT" w:cs="Times SUT"/>
          <w:sz w:val="20"/>
        </w:rPr>
        <w:t xml:space="preserve"> Krk T Plv,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nõidus; kurja silmaga vaatamine </w:t>
      </w:r>
      <w:r w:rsidRPr="00E3787E">
        <w:rPr>
          <w:rFonts w:ascii="Times SUT" w:hAnsi="Times SUT" w:cs="Times SUT"/>
          <w:i/>
          <w:sz w:val="20"/>
        </w:rPr>
        <w:t>siin om puhas kahetus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seantsit inimisi om kül, ken `pe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gäv kahetust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mõni kardap tõese inimese kahetust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toda kahetust kah kõneldi, et tõne tegi tõsele viirastust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`juuda sita elli, kurja silmä elli `anti `nõiduse ja kahetuse `vasta</w:t>
      </w:r>
      <w:r w:rsidRPr="00E3787E">
        <w:rPr>
          <w:rFonts w:ascii="Times SUT" w:hAnsi="Times SUT" w:cs="Times SUT"/>
          <w:sz w:val="20"/>
        </w:rPr>
        <w:t xml:space="preserve"> Ote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kaibajus, kaehtuss, kaetus, kaheldus, kahetse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täi</w:t>
      </w:r>
      <w:r w:rsidRPr="00E3787E">
        <w:rPr>
          <w:rFonts w:ascii="Times SUT" w:hAnsi="Times SUT" w:cs="Times SUT"/>
          <w:sz w:val="20"/>
        </w:rPr>
        <w:t xml:space="preserve"> nõidusega tehtud täi </w:t>
      </w:r>
      <w:r w:rsidRPr="00E3787E">
        <w:rPr>
          <w:rFonts w:ascii="Times SUT" w:hAnsi="Times SUT" w:cs="Times SUT"/>
          <w:i/>
          <w:sz w:val="20"/>
        </w:rPr>
        <w:t>vanast vanainemise `ütli, ku kahetäi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sällän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li, na omma saa`jalgsõ täi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vahel</w:t>
      </w:r>
      <w:r w:rsidRPr="00E3787E">
        <w:rPr>
          <w:rFonts w:ascii="Times SUT" w:hAnsi="Times SUT" w:cs="Times SUT"/>
          <w:sz w:val="20"/>
        </w:rPr>
        <w:t xml:space="preserve"> kahtlane, ebakindel, nõutu </w:t>
      </w:r>
      <w:r w:rsidRPr="00E3787E">
        <w:rPr>
          <w:rFonts w:ascii="Times SUT" w:hAnsi="Times SUT" w:cs="Times SUT"/>
          <w:i/>
          <w:sz w:val="20"/>
        </w:rPr>
        <w:t>on `ninda kahevahel, kas `lähteb `sinne vai ei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oli nii kahe vahel selle asjaga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tänä naa kahe vahel, et akkab sadama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ma ole kahevahel, kas teha või tegemata jättä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tä oo kahevahel, ei tiä, mis tehä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ei tea, kas ma saan vöi ei saa, se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on nönna kahevahel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ta on nii kahe vahel oma mõtetega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see pole `kindel, see kahe vahel `tehtud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mis sa sis nõnna selle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jaga kahe vahel õled</w:t>
      </w:r>
      <w:r w:rsidRPr="00E3787E">
        <w:rPr>
          <w:rFonts w:ascii="Times SUT" w:hAnsi="Times SUT" w:cs="Times SUT"/>
          <w:sz w:val="20"/>
        </w:rPr>
        <w:t xml:space="preserve"> Iis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kahe|peal, </w:t>
      </w:r>
      <w:r w:rsidRPr="00E3787E">
        <w:rPr>
          <w:rFonts w:ascii="Times SUT" w:hAnsi="Times SUT" w:cs="Times SUT"/>
          <w:sz w:val="20"/>
        </w:rPr>
        <w:noBreakHyphen/>
        <w:t>vahepeal, katevahel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vahele</w:t>
      </w:r>
      <w:r w:rsidRPr="00E3787E">
        <w:rPr>
          <w:rFonts w:ascii="Times SUT" w:hAnsi="Times SUT" w:cs="Times SUT"/>
          <w:sz w:val="20"/>
        </w:rPr>
        <w:t xml:space="preserve"> otsustamata; nõutuks </w:t>
      </w:r>
      <w:r w:rsidRPr="00E3787E">
        <w:rPr>
          <w:rFonts w:ascii="Times SUT" w:hAnsi="Times SUT" w:cs="Times SUT"/>
          <w:i/>
          <w:sz w:val="20"/>
        </w:rPr>
        <w:t>ma jähi nii kahe vahele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vahest käiväd kohot, ei soand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geks `ühti, asi jäi kahe vahele</w:t>
      </w:r>
      <w:r w:rsidRPr="00E3787E">
        <w:rPr>
          <w:rFonts w:ascii="Times SUT" w:hAnsi="Times SUT" w:cs="Times SUT"/>
          <w:sz w:val="20"/>
        </w:rPr>
        <w:t xml:space="preserve"> Juu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vaheline</w:t>
      </w:r>
      <w:r w:rsidRPr="00E3787E">
        <w:rPr>
          <w:rFonts w:ascii="Times SUT" w:hAnsi="Times SUT" w:cs="Times SUT"/>
          <w:sz w:val="20"/>
        </w:rPr>
        <w:t xml:space="preserve"> vahepealne; selgusetu </w:t>
      </w:r>
      <w:r w:rsidRPr="00E3787E">
        <w:rPr>
          <w:rFonts w:ascii="Times SUT" w:hAnsi="Times SUT" w:cs="Times SUT"/>
          <w:i/>
          <w:sz w:val="20"/>
        </w:rPr>
        <w:t>`närdind piim, kahevaheline, pole abu, pole röösk ka mette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kui asi põle üsnä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 `ühti, se on kahevahelene asi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kahe|vahelne, -vahene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vahelmine</w:t>
      </w:r>
      <w:r w:rsidRPr="00E3787E">
        <w:rPr>
          <w:rFonts w:ascii="Times SUT" w:hAnsi="Times SUT" w:cs="Times SUT"/>
          <w:sz w:val="20"/>
        </w:rPr>
        <w:t xml:space="preserve"> keskmine (vanuselt, suuruselt vms); ei see ega teine </w:t>
      </w:r>
      <w:r w:rsidRPr="00E3787E">
        <w:rPr>
          <w:rFonts w:ascii="Times SUT" w:hAnsi="Times SUT" w:cs="Times SUT"/>
          <w:i/>
          <w:sz w:val="20"/>
        </w:rPr>
        <w:t>üks vanam, teine noorem, tä oo kahe vahelmine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kahevahelmine inimene, mis töötegije on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tõristaja</w:t>
      </w:r>
      <w:r w:rsidRPr="00E3787E">
        <w:rPr>
          <w:rFonts w:ascii="Times SUT" w:hAnsi="Times SUT" w:cs="Times SUT"/>
          <w:sz w:val="20"/>
        </w:rPr>
        <w:t xml:space="preserve"> (lind)</w:t>
      </w:r>
      <w:r w:rsidRPr="00E3787E">
        <w:rPr>
          <w:rFonts w:ascii="Times SUT" w:hAnsi="Times SUT" w:cs="Times SUT"/>
          <w:i/>
          <w:sz w:val="20"/>
        </w:rPr>
        <w:t xml:space="preserve"> oo kahe vahelmine, põle suur, põle pisike koa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kevade `olli tükk sihandust kahevahelmist `aega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kahe vahelmene asi, äi ole uut, äi ole vana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see on kahe vahelmene, kas laps või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`seuke kahe vahelmene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Pr="00E3787E">
        <w:rPr>
          <w:rFonts w:ascii="Times SUT" w:hAnsi="Times SUT" w:cs="Times SUT"/>
          <w:sz w:val="20"/>
        </w:rPr>
        <w:t xml:space="preserve"> Tor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kahevahelne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vahelne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keskmine </w:t>
      </w:r>
      <w:r w:rsidRPr="00E3787E">
        <w:rPr>
          <w:rFonts w:ascii="Times SUT" w:hAnsi="Times SUT" w:cs="Times SUT"/>
          <w:i/>
          <w:sz w:val="20"/>
        </w:rPr>
        <w:t>se on noorem ehk se on vanam, siis `eetaste kahevahelne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kahevahelssi inimessi on, üks on suurem, teine pisem</w:t>
      </w:r>
      <w:r w:rsidRPr="00E3787E">
        <w:rPr>
          <w:rFonts w:ascii="Times SUT" w:hAnsi="Times SUT" w:cs="Times SUT"/>
          <w:sz w:val="20"/>
        </w:rPr>
        <w:t xml:space="preserve"> Jäm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kahevahelmine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kahtlane; selgusetu </w:t>
      </w:r>
      <w:r w:rsidRPr="00E3787E">
        <w:rPr>
          <w:rFonts w:ascii="Times SUT" w:hAnsi="Times SUT" w:cs="Times SUT"/>
          <w:i/>
          <w:sz w:val="20"/>
        </w:rPr>
        <w:t>kahevahelne, ei t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, kas ta on vöi ei ole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kahe|vaheline, </w:t>
      </w:r>
      <w:r w:rsidRPr="00E3787E">
        <w:rPr>
          <w:rFonts w:ascii="Times SUT" w:hAnsi="Times SUT" w:cs="Times SUT"/>
          <w:sz w:val="20"/>
        </w:rPr>
        <w:noBreakHyphen/>
        <w:t>vahene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vahene</w:t>
      </w:r>
      <w:r w:rsidRPr="00E3787E">
        <w:rPr>
          <w:rFonts w:ascii="Times SUT" w:hAnsi="Times SUT" w:cs="Times SUT"/>
          <w:sz w:val="20"/>
        </w:rPr>
        <w:t xml:space="preserve"> kahtlane, selgusetu </w:t>
      </w:r>
      <w:r w:rsidRPr="00E3787E">
        <w:rPr>
          <w:rFonts w:ascii="Times SUT" w:hAnsi="Times SUT" w:cs="Times SUT"/>
          <w:i/>
          <w:sz w:val="20"/>
        </w:rPr>
        <w:t>kahe vahene asi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kahevahelne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vahe|peal</w:t>
      </w:r>
      <w:r w:rsidRPr="00E3787E">
        <w:rPr>
          <w:rFonts w:ascii="Times SUT" w:hAnsi="Times SUT" w:cs="Times SUT"/>
          <w:sz w:val="20"/>
        </w:rPr>
        <w:t xml:space="preserve"> kahevahel </w:t>
      </w:r>
      <w:r w:rsidRPr="00E3787E">
        <w:rPr>
          <w:rFonts w:ascii="Times SUT" w:hAnsi="Times SUT" w:cs="Times SUT"/>
          <w:i/>
          <w:sz w:val="20"/>
        </w:rPr>
        <w:t>ta oli kahevahepeal</w:t>
      </w:r>
      <w:r w:rsidRPr="00E3787E">
        <w:rPr>
          <w:rFonts w:ascii="Times SUT" w:hAnsi="Times SUT" w:cs="Times SUT"/>
          <w:sz w:val="20"/>
        </w:rPr>
        <w:t xml:space="preserve"> Tõs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katevahepeal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kaheval</w:t>
      </w:r>
      <w:r w:rsidRPr="00E3787E">
        <w:rPr>
          <w:rFonts w:ascii="Times SUT" w:hAnsi="Times SUT" w:cs="Times SUT"/>
          <w:sz w:val="20"/>
        </w:rPr>
        <w:t xml:space="preserve"> = kahevil </w:t>
      </w:r>
      <w:r w:rsidRPr="00E3787E">
        <w:rPr>
          <w:rFonts w:ascii="Times SUT" w:hAnsi="Times SUT" w:cs="Times SUT"/>
          <w:i/>
          <w:sz w:val="20"/>
        </w:rPr>
        <w:t>keik oli nönda kiheval kaheval</w:t>
      </w:r>
      <w:r w:rsidRPr="00E3787E">
        <w:rPr>
          <w:rFonts w:ascii="Times SUT" w:hAnsi="Times SUT" w:cs="Times SUT"/>
          <w:sz w:val="20"/>
        </w:rPr>
        <w:t xml:space="preserve"> Jäm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kahevil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kahev|il</w:t>
      </w:r>
      <w:r w:rsidRPr="00E3787E">
        <w:rPr>
          <w:rFonts w:ascii="Times SUT" w:hAnsi="Times SUT" w:cs="Times SUT"/>
          <w:sz w:val="20"/>
        </w:rPr>
        <w:t xml:space="preserve"> VNg Mär Pär Hää Krl, </w:t>
      </w:r>
      <w:r w:rsidRPr="00E3787E">
        <w:rPr>
          <w:rFonts w:ascii="Times SUT" w:hAnsi="Times SUT" w:cs="Times SUT"/>
          <w:i/>
          <w:sz w:val="20"/>
        </w:rPr>
        <w:noBreakHyphen/>
        <w:t>el</w:t>
      </w:r>
      <w:r w:rsidRPr="00E3787E">
        <w:rPr>
          <w:rFonts w:ascii="Times SUT" w:hAnsi="Times SUT" w:cs="Times SUT"/>
          <w:sz w:val="20"/>
        </w:rPr>
        <w:t xml:space="preserve"> Tor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ärevil, elevil </w:t>
      </w:r>
      <w:r w:rsidRPr="00E3787E">
        <w:rPr>
          <w:rFonts w:ascii="Times SUT" w:hAnsi="Times SUT" w:cs="Times SUT"/>
          <w:i/>
          <w:sz w:val="20"/>
        </w:rPr>
        <w:t>pasaaril on kõik kihevil ja kahevil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`ootasid riigivanemad ja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 kihevel ja kahevel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asi om jo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 kihevil ja kahevil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kahavel(i), kaheval, kahivil, kihevil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kohevil </w:t>
      </w:r>
      <w:r w:rsidRPr="00E3787E">
        <w:rPr>
          <w:rFonts w:ascii="Times SUT" w:hAnsi="Times SUT" w:cs="Times SUT"/>
          <w:i/>
          <w:sz w:val="20"/>
        </w:rPr>
        <w:t>kana suled oo kahevil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`juuksed kahevil</w:t>
      </w:r>
      <w:r w:rsidRPr="00E3787E">
        <w:rPr>
          <w:rFonts w:ascii="Times SUT" w:hAnsi="Times SUT" w:cs="Times SUT"/>
          <w:sz w:val="20"/>
        </w:rPr>
        <w:t xml:space="preserve"> Pär; </w:t>
      </w:r>
      <w:r w:rsidRPr="00E3787E">
        <w:rPr>
          <w:rFonts w:ascii="Times SUT" w:hAnsi="Times SUT" w:cs="Times SUT"/>
          <w:i/>
          <w:sz w:val="20"/>
        </w:rPr>
        <w:t>juused on kahevil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võrra</w:t>
      </w:r>
      <w:r w:rsidRPr="00E3787E">
        <w:rPr>
          <w:rFonts w:ascii="Times SUT" w:hAnsi="Times SUT" w:cs="Times SUT"/>
          <w:sz w:val="20"/>
        </w:rPr>
        <w:t xml:space="preserve"> kaks korda; kahekordselt </w:t>
      </w:r>
      <w:r w:rsidRPr="00E3787E">
        <w:rPr>
          <w:rFonts w:ascii="Times SUT" w:hAnsi="Times SUT" w:cs="Times SUT"/>
          <w:i/>
          <w:sz w:val="20"/>
        </w:rPr>
        <w:t>mis pool `juure tuleb on kahevörra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sa oled muidugi kahe võrra soand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sain laenu tagasi kahe võrra</w:t>
      </w:r>
      <w:r w:rsidRPr="00E3787E">
        <w:rPr>
          <w:rFonts w:ascii="Times SUT" w:hAnsi="Times SUT" w:cs="Times SUT"/>
          <w:sz w:val="20"/>
        </w:rPr>
        <w:t xml:space="preserve"> Kad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katõ|võrd, </w:t>
      </w:r>
      <w:r w:rsidRPr="00E3787E">
        <w:rPr>
          <w:rFonts w:ascii="Times SUT" w:hAnsi="Times SUT" w:cs="Times SUT"/>
          <w:sz w:val="20"/>
        </w:rPr>
        <w:noBreakHyphen/>
        <w:t>võrra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kahha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`kahha</w:t>
      </w:r>
      <w:r w:rsidRPr="00E3787E">
        <w:rPr>
          <w:rFonts w:ascii="Times SUT" w:hAnsi="Times SUT" w:cs="Times SUT"/>
          <w:sz w:val="20"/>
        </w:rPr>
        <w:t xml:space="preserve"> Rõu Plv Räp Se kobarasse </w:t>
      </w:r>
      <w:r w:rsidRPr="00E3787E">
        <w:rPr>
          <w:rFonts w:ascii="Times SUT" w:hAnsi="Times SUT" w:cs="Times SUT"/>
          <w:i/>
          <w:sz w:val="20"/>
        </w:rPr>
        <w:t>kuhe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[mesilas]</w:t>
      </w:r>
      <w:r w:rsidRPr="00E3787E">
        <w:rPr>
          <w:rFonts w:ascii="Times SUT" w:hAnsi="Times SUT" w:cs="Times SUT"/>
          <w:i/>
          <w:sz w:val="20"/>
        </w:rPr>
        <w:t>imä lask inne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ss, sinnä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löövä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`kahha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puju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eise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te lakkõ `kempo,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õdago leivä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kärpse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`kahha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ge, tsusate kemp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lem lööse `kahha haa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a `pääle vai puu ossa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mehilädse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lei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`kahha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kahalõ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kahja</w:t>
      </w:r>
      <w:r w:rsidRPr="00E3787E">
        <w:rPr>
          <w:rFonts w:ascii="Times SUT" w:hAnsi="Times SUT" w:cs="Times SUT"/>
          <w:sz w:val="20"/>
        </w:rPr>
        <w:t xml:space="preserve"> p </w:t>
      </w:r>
      <w:r w:rsidRPr="00E3787E">
        <w:rPr>
          <w:rFonts w:ascii="Times SUT" w:hAnsi="Times SUT" w:cs="Times SUT"/>
          <w:i/>
          <w:sz w:val="20"/>
        </w:rPr>
        <w:t>`kahja</w:t>
      </w:r>
      <w:r w:rsidRPr="00E3787E">
        <w:rPr>
          <w:rFonts w:ascii="Times SUT" w:hAnsi="Times SUT" w:cs="Times SUT"/>
          <w:sz w:val="20"/>
        </w:rPr>
        <w:t xml:space="preserve"> M T Kan Urv(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ja</w:t>
      </w:r>
      <w:r w:rsidRPr="00E3787E">
        <w:rPr>
          <w:rFonts w:ascii="Times SUT" w:hAnsi="Times SUT" w:cs="Times SUT"/>
          <w:sz w:val="20"/>
        </w:rPr>
        <w:t xml:space="preserve">) Kra(g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); n, g, p </w:t>
      </w:r>
      <w:r w:rsidRPr="00E3787E">
        <w:rPr>
          <w:rFonts w:ascii="Times SUT" w:hAnsi="Times SUT" w:cs="Times SUT"/>
          <w:i/>
          <w:sz w:val="20"/>
        </w:rPr>
        <w:t>kahja</w:t>
      </w:r>
      <w:r w:rsidRPr="00E3787E">
        <w:rPr>
          <w:rFonts w:ascii="Times SUT" w:hAnsi="Times SUT" w:cs="Times SUT"/>
          <w:sz w:val="20"/>
        </w:rPr>
        <w:t xml:space="preserve"> Plt; p </w:t>
      </w:r>
      <w:r w:rsidRPr="00E3787E">
        <w:rPr>
          <w:rFonts w:ascii="Times SUT" w:hAnsi="Times SUT" w:cs="Times SUT"/>
          <w:i/>
          <w:sz w:val="20"/>
        </w:rPr>
        <w:t>kahet</w:t>
      </w:r>
      <w:r w:rsidRPr="00E3787E">
        <w:rPr>
          <w:rFonts w:ascii="Times SUT" w:hAnsi="Times SUT" w:cs="Times SUT"/>
          <w:sz w:val="20"/>
        </w:rPr>
        <w:t xml:space="preserve"> Urv, </w:t>
      </w:r>
      <w:r w:rsidRPr="00E3787E">
        <w:rPr>
          <w:rFonts w:ascii="Times SUT" w:hAnsi="Times SUT" w:cs="Times SUT"/>
          <w:i/>
          <w:sz w:val="20"/>
        </w:rPr>
        <w:t>`kahja</w:t>
      </w:r>
      <w:r w:rsidRPr="00E3787E">
        <w:rPr>
          <w:rFonts w:ascii="Times SUT" w:hAnsi="Times SUT" w:cs="Times SUT"/>
          <w:sz w:val="20"/>
        </w:rPr>
        <w:t xml:space="preserve">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kellegi või millegi õnneks või õnnistamiseks joodav õlu või viin; rituaalne joomapidu </w:t>
      </w:r>
      <w:r w:rsidRPr="00E3787E">
        <w:rPr>
          <w:rFonts w:ascii="Times SUT" w:hAnsi="Times SUT" w:cs="Times SUT"/>
          <w:i/>
          <w:sz w:val="20"/>
        </w:rPr>
        <w:t>lätsive tare `kahja `juuma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ku vastane maja tetäss, siss tetäss pidu, seo see kahi siss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egä keväde joodeti karja `kahja, siss `j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di `viina ja valiti karjust külä karjale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kes külä karjusse ametit taht `endäle, ai külä pereme ja `pernase kokku karja `kahja `j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ma</w:t>
      </w:r>
      <w:r w:rsidRPr="00E3787E">
        <w:rPr>
          <w:rFonts w:ascii="Times SUT" w:hAnsi="Times SUT" w:cs="Times SUT"/>
          <w:sz w:val="20"/>
        </w:rPr>
        <w:t xml:space="preserve"> Ran; Tetti karjusse </w:t>
      </w:r>
      <w:r w:rsidRPr="00E3787E">
        <w:rPr>
          <w:rFonts w:ascii="Times SUT" w:hAnsi="Times SUT" w:cs="Times SUT"/>
          <w:i/>
          <w:sz w:val="20"/>
        </w:rPr>
        <w:t>kahja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egä sügise `käidi karja kahjal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keväde enne karja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`laskmist joodeti karja `kahja, karjuss tei õlle, ja ku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külä pereme ja `pernase karja kahjale. pühäpäevän `olli karjakahja alustuss, `iispä `olli lõpp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süü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`kahja, maidsa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`kahja</w:t>
      </w:r>
      <w:r w:rsidRPr="00E3787E">
        <w:rPr>
          <w:rFonts w:ascii="Times SUT" w:hAnsi="Times SUT" w:cs="Times SUT"/>
          <w:sz w:val="20"/>
        </w:rPr>
        <w:t xml:space="preserve"> Urv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kahetsus; loba </w:t>
      </w:r>
      <w:r w:rsidRPr="00E3787E">
        <w:rPr>
          <w:rFonts w:ascii="Times SUT" w:hAnsi="Times SUT" w:cs="Times SUT"/>
          <w:i/>
          <w:sz w:val="20"/>
        </w:rPr>
        <w:t>naesed pidasid kattise kausi juures viil ulk aega kahja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ulganiste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n siss pedäsivä sääl `kahja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nüid na kõneleva sääl ja `piava `kahja</w:t>
      </w:r>
      <w:r w:rsidRPr="00E3787E">
        <w:rPr>
          <w:rFonts w:ascii="Times SUT" w:hAnsi="Times SUT" w:cs="Times SUT"/>
          <w:sz w:val="20"/>
        </w:rPr>
        <w:t xml:space="preserve"> Nõo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kahja</w:t>
      </w:r>
      <w:r w:rsidRPr="00E3787E">
        <w:rPr>
          <w:rFonts w:ascii="Times SUT" w:hAnsi="Times SUT" w:cs="Times SUT"/>
          <w:sz w:val="20"/>
        </w:rPr>
        <w:t xml:space="preserve"> S(p </w:t>
      </w:r>
      <w:r w:rsidRPr="00E3787E">
        <w:rPr>
          <w:rFonts w:ascii="Times SUT" w:hAnsi="Times SUT" w:cs="Times SUT"/>
          <w:i/>
          <w:sz w:val="20"/>
        </w:rPr>
        <w:t>`kahja</w:t>
      </w:r>
      <w:r w:rsidRPr="00E3787E">
        <w:rPr>
          <w:rFonts w:ascii="Times SUT" w:hAnsi="Times SUT" w:cs="Times SUT"/>
          <w:sz w:val="20"/>
        </w:rPr>
        <w:t xml:space="preserve">) Kse(p </w:t>
      </w:r>
      <w:r w:rsidRPr="00E3787E">
        <w:rPr>
          <w:rFonts w:ascii="Times SUT" w:hAnsi="Times SUT" w:cs="Times SUT"/>
          <w:i/>
          <w:sz w:val="20"/>
        </w:rPr>
        <w:t>kahjad</w:t>
      </w:r>
      <w:r w:rsidRPr="00E3787E">
        <w:rPr>
          <w:rFonts w:ascii="Times SUT" w:hAnsi="Times SUT" w:cs="Times SUT"/>
          <w:sz w:val="20"/>
        </w:rPr>
        <w:t xml:space="preserve">) Han Kod, g </w:t>
      </w:r>
      <w:r w:rsidRPr="00E3787E">
        <w:rPr>
          <w:rFonts w:ascii="Times SUT" w:hAnsi="Times SUT" w:cs="Times SUT"/>
          <w:i/>
          <w:sz w:val="20"/>
        </w:rPr>
        <w:t>kaeha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kahe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kaeha</w:t>
      </w:r>
      <w:r w:rsidRPr="00E3787E">
        <w:rPr>
          <w:rFonts w:ascii="Times SUT" w:hAnsi="Times SUT" w:cs="Times SUT"/>
          <w:sz w:val="20"/>
        </w:rPr>
        <w:t xml:space="preserve"> Mih(n </w:t>
      </w:r>
      <w:r w:rsidRPr="00E3787E">
        <w:rPr>
          <w:rFonts w:ascii="Times SUT" w:hAnsi="Times SUT" w:cs="Times SUT"/>
          <w:i/>
          <w:sz w:val="20"/>
        </w:rPr>
        <w:t>kahi</w:t>
      </w:r>
      <w:r w:rsidRPr="00E3787E">
        <w:rPr>
          <w:rFonts w:ascii="Times SUT" w:hAnsi="Times SUT" w:cs="Times SUT"/>
          <w:sz w:val="20"/>
        </w:rPr>
        <w:t xml:space="preserve">) Tõs(p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ja</w:t>
      </w:r>
      <w:r w:rsidRPr="00E3787E">
        <w:rPr>
          <w:rFonts w:ascii="Times SUT" w:hAnsi="Times SUT" w:cs="Times SUT"/>
          <w:sz w:val="20"/>
        </w:rPr>
        <w:t xml:space="preserve">); n, p </w:t>
      </w:r>
      <w:r w:rsidRPr="00E3787E">
        <w:rPr>
          <w:rFonts w:ascii="Times SUT" w:hAnsi="Times SUT" w:cs="Times SUT"/>
          <w:i/>
          <w:sz w:val="20"/>
        </w:rPr>
        <w:t>`kahja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kahja</w:t>
      </w:r>
      <w:r w:rsidRPr="00E3787E">
        <w:rPr>
          <w:rFonts w:ascii="Times SUT" w:hAnsi="Times SUT" w:cs="Times SUT"/>
          <w:sz w:val="20"/>
        </w:rPr>
        <w:t xml:space="preserve"> Khn; n, g </w:t>
      </w:r>
      <w:r w:rsidRPr="00E3787E">
        <w:rPr>
          <w:rFonts w:ascii="Times SUT" w:hAnsi="Times SUT" w:cs="Times SUT"/>
          <w:i/>
          <w:sz w:val="20"/>
        </w:rPr>
        <w:t>kahja</w:t>
      </w:r>
      <w:r w:rsidRPr="00E3787E">
        <w:rPr>
          <w:rFonts w:ascii="Times SUT" w:hAnsi="Times SUT" w:cs="Times SUT"/>
          <w:sz w:val="20"/>
        </w:rPr>
        <w:t xml:space="preserve"> Var Tõs Kod; n, 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Mar(</w:t>
      </w:r>
      <w:r w:rsidRPr="00E3787E">
        <w:rPr>
          <w:rFonts w:ascii="Times SUT" w:hAnsi="Times SUT" w:cs="Times SUT"/>
          <w:i/>
          <w:sz w:val="20"/>
        </w:rPr>
        <w:t>kaeha</w:t>
      </w:r>
      <w:r w:rsidRPr="00E3787E">
        <w:rPr>
          <w:rFonts w:ascii="Times SUT" w:hAnsi="Times SUT" w:cs="Times SUT"/>
          <w:sz w:val="20"/>
        </w:rPr>
        <w:t xml:space="preserve">) Kse; n </w:t>
      </w:r>
      <w:r w:rsidRPr="00E3787E">
        <w:rPr>
          <w:rFonts w:ascii="Times SUT" w:hAnsi="Times SUT" w:cs="Times SUT"/>
          <w:i/>
          <w:sz w:val="20"/>
        </w:rPr>
        <w:t>kaeha</w:t>
      </w:r>
      <w:r w:rsidRPr="00E3787E">
        <w:rPr>
          <w:rFonts w:ascii="Times SUT" w:hAnsi="Times SUT" w:cs="Times SUT"/>
          <w:sz w:val="20"/>
        </w:rPr>
        <w:t xml:space="preserve"> Mar Vig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rauavitriol, kübaramust </w:t>
      </w:r>
      <w:r w:rsidRPr="00E3787E">
        <w:rPr>
          <w:rFonts w:ascii="Times SUT" w:hAnsi="Times SUT" w:cs="Times SUT"/>
          <w:i/>
          <w:sz w:val="20"/>
        </w:rPr>
        <w:t>leinakuued tükkis kahjamustad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kahja vä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v, `muistane vä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kahjaga sai kibeks mustaks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aiseb nago va sinipoti kaeha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kahi oli nihuke rohelene kibi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`kahja vel `parae·gustki müiä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kaehaga linast ei tehtud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enni tehti sopaga, sis akati kaehaga tegemä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kahjaga sai riiet mustase `tehtud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kahjaga tehasse `musta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kuued värmiti kahjaga mustass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must värv nagu kahja</w:t>
      </w:r>
      <w:r w:rsidRPr="00E3787E">
        <w:rPr>
          <w:rFonts w:ascii="Times SUT" w:hAnsi="Times SUT" w:cs="Times SUT"/>
          <w:sz w:val="20"/>
        </w:rPr>
        <w:t xml:space="preserve"> Tõs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b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potisinine</w:t>
      </w:r>
      <w:r w:rsidRPr="00E3787E">
        <w:rPr>
          <w:rFonts w:ascii="Times SUT" w:hAnsi="Times SUT" w:cs="Times SUT"/>
          <w:i/>
          <w:sz w:val="20"/>
        </w:rPr>
        <w:t xml:space="preserve"> sinine nõnnagu kahjapo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iss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jä võetud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kahja one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vedelik, `la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</w:t>
      </w:r>
      <w:r w:rsidRPr="00E3787E">
        <w:rPr>
          <w:rFonts w:ascii="Times SUT" w:hAnsi="Times SUT" w:cs="Times SUT"/>
          <w:sz w:val="20"/>
        </w:rPr>
        <w:t xml:space="preserve"> [kusi] </w:t>
      </w:r>
      <w:r w:rsidRPr="00E3787E">
        <w:rPr>
          <w:rFonts w:ascii="Times SUT" w:hAnsi="Times SUT" w:cs="Times SUT"/>
          <w:i/>
          <w:sz w:val="20"/>
        </w:rPr>
        <w:t>`apnemä `minnä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värvivedelik; värvipära </w:t>
      </w:r>
      <w:r w:rsidRPr="00E3787E">
        <w:rPr>
          <w:rFonts w:ascii="Times SUT" w:hAnsi="Times SUT" w:cs="Times SUT"/>
          <w:i/>
          <w:sz w:val="20"/>
        </w:rPr>
        <w:t>värvi vesi kutsutse kahjaks</w:t>
      </w:r>
      <w:r w:rsidRPr="00E3787E">
        <w:rPr>
          <w:rFonts w:ascii="Times SUT" w:hAnsi="Times SUT" w:cs="Times SUT"/>
          <w:sz w:val="20"/>
        </w:rPr>
        <w:t xml:space="preserve"> Jaa; </w:t>
      </w:r>
      <w:r w:rsidRPr="00E3787E">
        <w:rPr>
          <w:rFonts w:ascii="Times SUT" w:hAnsi="Times SUT" w:cs="Times SUT"/>
          <w:i/>
          <w:sz w:val="20"/>
        </w:rPr>
        <w:t>kui lõngad `võetasse värvi seest `vällä, siis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a jääb `sõnna `põhja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süstä miu lõng kua kahjassõ</w:t>
      </w:r>
      <w:r w:rsidRPr="00E3787E">
        <w:rPr>
          <w:rFonts w:ascii="Times SUT" w:hAnsi="Times SUT" w:cs="Times SUT"/>
          <w:sz w:val="20"/>
        </w:rPr>
        <w:t xml:space="preserve"> Khn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 xml:space="preserve"> õlle- või kaljapära </w:t>
      </w:r>
      <w:r w:rsidRPr="00E3787E">
        <w:rPr>
          <w:rFonts w:ascii="Times SUT" w:hAnsi="Times SUT" w:cs="Times SUT"/>
          <w:i/>
          <w:sz w:val="20"/>
        </w:rPr>
        <w:t>`õlle kahea või `õlle verre `öötasse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õlude kahjass suab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üvä kali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kahja on paks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jal on kahja, kohvil on paks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kaha</w:t>
      </w:r>
      <w:r w:rsidRPr="00E3787E">
        <w:rPr>
          <w:rFonts w:ascii="Times SUT" w:hAnsi="Times SUT" w:cs="Times SUT"/>
          <w:sz w:val="20"/>
          <w:vertAlign w:val="superscript"/>
        </w:rPr>
        <w:t>9</w:t>
      </w:r>
      <w:r w:rsidRPr="00E3787E">
        <w:rPr>
          <w:rFonts w:ascii="Times SUT" w:hAnsi="Times SUT" w:cs="Times SUT"/>
          <w:sz w:val="20"/>
        </w:rPr>
        <w:t>, kahjavärv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</w:t>
      </w:r>
      <w:r w:rsidRPr="00E3787E">
        <w:rPr>
          <w:rFonts w:ascii="Times SUT" w:hAnsi="Times SUT" w:cs="Times SUT"/>
          <w:sz w:val="20"/>
        </w:rPr>
        <w:t xml:space="preserve"> Hel Krl Har kaetamine; nõidus </w:t>
      </w:r>
      <w:r w:rsidRPr="00E3787E">
        <w:rPr>
          <w:rFonts w:ascii="Times SUT" w:hAnsi="Times SUT" w:cs="Times SUT"/>
          <w:i/>
          <w:sz w:val="20"/>
        </w:rPr>
        <w:t xml:space="preserve">meil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siga es süü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jäl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nõldi et kahi, kahi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vanast kahi aig olnu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seol aol ei olõ midägi kahitsõmist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 kahi silmägõ inemine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kahju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katõkese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kahi- </w:t>
      </w:r>
      <w:r w:rsidRPr="00E3787E">
        <w:rPr>
          <w:rFonts w:ascii="Times SUT" w:hAnsi="Times SUT" w:cs="Times SUT"/>
          <w:sz w:val="20"/>
        </w:rPr>
        <w:t>Se(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Lut ainult kahekesi </w:t>
      </w:r>
      <w:r w:rsidRPr="00E3787E">
        <w:rPr>
          <w:rFonts w:ascii="Times SUT" w:hAnsi="Times SUT" w:cs="Times SUT"/>
          <w:i/>
          <w:sz w:val="20"/>
        </w:rPr>
        <w:t>koolõs teedakõnõ ka ar ni `jäätki mehega kahe kategese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kahikatõkeisi eläse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mii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naa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ega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kahikatõkeske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katõkeske</w:t>
      </w:r>
      <w:r w:rsidRPr="00E3787E">
        <w:rPr>
          <w:rFonts w:ascii="Times SUT" w:hAnsi="Times SUT" w:cs="Times SUT"/>
          <w:sz w:val="20"/>
        </w:rPr>
        <w:t xml:space="preserve"> ainult kahekesi – Räp Se </w:t>
      </w:r>
      <w:r w:rsidRPr="00E3787E">
        <w:rPr>
          <w:rFonts w:ascii="Times SUT" w:hAnsi="Times SUT" w:cs="Times SUT"/>
          <w:i/>
          <w:sz w:val="20"/>
        </w:rPr>
        <w:t>kahe kat</w:t>
      </w:r>
      <w:r w:rsidR="00E3787E" w:rsidRPr="00E3787E">
        <w:rPr>
          <w:rFonts w:ascii="Times SUT" w:hAnsi="Times SUT" w:cs="Times SUT"/>
          <w:i/>
          <w:sz w:val="20"/>
        </w:rPr>
        <w:t>e̮</w:t>
      </w:r>
      <w:r w:rsidRPr="00E3787E">
        <w:rPr>
          <w:rFonts w:ascii="Times SUT" w:hAnsi="Times SUT" w:cs="Times SUT"/>
          <w:i/>
          <w:sz w:val="20"/>
        </w:rPr>
        <w:t>keske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ühi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sidä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kahi katõke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ke, ku kedägi ei oolõ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kahikatõkese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kahi|ma</w:t>
      </w:r>
      <w:r w:rsidRPr="00E3787E">
        <w:rPr>
          <w:rFonts w:ascii="Times SUT" w:hAnsi="Times SUT" w:cs="Times SUT"/>
          <w:sz w:val="20"/>
        </w:rPr>
        <w:t xml:space="preserve"> Rõu, </w:t>
      </w:r>
      <w:r w:rsidRPr="00E3787E">
        <w:rPr>
          <w:rFonts w:ascii="Times SUT" w:hAnsi="Times SUT" w:cs="Times SUT"/>
          <w:i/>
          <w:sz w:val="20"/>
        </w:rPr>
        <w:noBreakHyphen/>
        <w:t>mõ</w:t>
      </w:r>
      <w:r w:rsidRPr="00E3787E">
        <w:rPr>
          <w:rFonts w:ascii="Times SUT" w:hAnsi="Times SUT" w:cs="Times SUT"/>
          <w:sz w:val="20"/>
        </w:rPr>
        <w:t xml:space="preserve"> Krl kaetama </w:t>
      </w:r>
      <w:r w:rsidRPr="00E3787E">
        <w:rPr>
          <w:rFonts w:ascii="Times SUT" w:hAnsi="Times SUT" w:cs="Times SUT"/>
          <w:i/>
          <w:sz w:val="20"/>
        </w:rPr>
        <w:t>ti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ta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i 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hobõsõ ma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sinõ vedämisege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sääl tu kahit ja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ka 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ks är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kahitu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Naa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hädä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`haigusõ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`nõidmiist `tu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kahimiist ja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ast silmäst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kahetama, kahitama, kahitsõma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kahin</w:t>
      </w:r>
      <w:r w:rsidRPr="00E3787E">
        <w:rPr>
          <w:rFonts w:ascii="Times SUT" w:hAnsi="Times SUT" w:cs="Times SUT"/>
          <w:sz w:val="20"/>
        </w:rPr>
        <w:t xml:space="preserve"> Lüg IisR eP(</w:t>
      </w:r>
      <w:r w:rsidRPr="00E3787E">
        <w:rPr>
          <w:rFonts w:ascii="Times SUT" w:hAnsi="Times SUT" w:cs="Times SUT"/>
          <w:i/>
          <w:sz w:val="20"/>
        </w:rPr>
        <w:t>kahen</w:t>
      </w:r>
      <w:r w:rsidRPr="00E3787E">
        <w:rPr>
          <w:rFonts w:ascii="Times SUT" w:hAnsi="Times SUT" w:cs="Times SUT"/>
          <w:sz w:val="20"/>
        </w:rPr>
        <w:t xml:space="preserve"> Pä) M TLä Krl Har, </w:t>
      </w:r>
      <w:r w:rsidRPr="00E3787E">
        <w:rPr>
          <w:rFonts w:ascii="Times SUT" w:hAnsi="Times SUT" w:cs="Times SUT"/>
          <w:i/>
          <w:sz w:val="20"/>
        </w:rPr>
        <w:t>kahhin</w:t>
      </w:r>
      <w:r w:rsidRPr="00E3787E">
        <w:rPr>
          <w:rFonts w:ascii="Times SUT" w:hAnsi="Times SUT" w:cs="Times SUT"/>
          <w:sz w:val="20"/>
        </w:rPr>
        <w:t xml:space="preserve"> Nõo Võn San VId(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hin</w:t>
      </w:r>
      <w:r w:rsidRPr="00E3787E">
        <w:rPr>
          <w:rFonts w:ascii="Times SUT" w:hAnsi="Times SUT" w:cs="Times SUT"/>
          <w:sz w:val="20"/>
        </w:rPr>
        <w:t xml:space="preserve"> Se), g </w:t>
      </w:r>
      <w:r w:rsidRPr="00E3787E">
        <w:rPr>
          <w:rFonts w:ascii="Times SUT" w:hAnsi="Times SUT" w:cs="Times SUT"/>
          <w:i/>
          <w:sz w:val="20"/>
        </w:rPr>
        <w:t>kahina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M San, </w:t>
      </w:r>
      <w:r w:rsidRPr="00E3787E">
        <w:rPr>
          <w:rFonts w:ascii="Times SUT" w:hAnsi="Times SUT" w:cs="Times SUT"/>
          <w:i/>
          <w:sz w:val="20"/>
        </w:rPr>
        <w:noBreakHyphen/>
        <w:t>õ</w:t>
      </w:r>
      <w:r w:rsidRPr="00E3787E">
        <w:rPr>
          <w:rFonts w:ascii="Times SUT" w:hAnsi="Times SUT" w:cs="Times SUT"/>
          <w:sz w:val="20"/>
        </w:rPr>
        <w:t xml:space="preserve"> Krl; n, g </w:t>
      </w:r>
      <w:r w:rsidRPr="00E3787E">
        <w:rPr>
          <w:rFonts w:ascii="Times SUT" w:hAnsi="Times SUT" w:cs="Times SUT"/>
          <w:i/>
          <w:sz w:val="20"/>
        </w:rPr>
        <w:t>kahina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vaikne kõlatu ühetooniline heli </w:t>
      </w:r>
      <w:r w:rsidRPr="00E3787E">
        <w:rPr>
          <w:rFonts w:ascii="Times SUT" w:hAnsi="Times SUT" w:cs="Times SUT"/>
          <w:i/>
          <w:sz w:val="20"/>
        </w:rPr>
        <w:t>`kuulen `riide kahina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`tuule kahina `kuulus `kaugele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ölle keimal sihand kahin ülal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sa lehitsed raamatud nii et kahin taga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tuule kahen keis üle metsa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nõnna saks, et kahin taga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kahinad om kuulda vällän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nüid vili kasvab nigu üits kahin jälle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`kaigu suure kahinege ta tulep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mõtsa kahinõt om kuulda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nigu kahin om ku lumi maha tulõ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lem tulõ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lä, siss nõsõss s</w:t>
      </w:r>
      <w:r w:rsidR="00E3787E" w:rsidRPr="00E3787E">
        <w:rPr>
          <w:rFonts w:ascii="Times SUT" w:hAnsi="Times SUT" w:cs="Times SUT"/>
          <w:i/>
          <w:sz w:val="20"/>
        </w:rPr>
        <w:t>u̬u̬ŕ</w:t>
      </w:r>
      <w:r w:rsidRPr="00E3787E">
        <w:rPr>
          <w:rFonts w:ascii="Times SUT" w:hAnsi="Times SUT" w:cs="Times SUT"/>
          <w:i/>
          <w:sz w:val="20"/>
        </w:rPr>
        <w:t xml:space="preserve"> kahhin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kahhin takah ku lätt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jutusumin </w:t>
      </w:r>
      <w:r w:rsidRPr="00E3787E">
        <w:rPr>
          <w:rFonts w:ascii="Times SUT" w:hAnsi="Times SUT" w:cs="Times SUT"/>
          <w:i/>
          <w:sz w:val="20"/>
        </w:rPr>
        <w:t>kahinad kõik kerik täis, kõik kõnelesid kel suu õli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küll siis tõusis kihin ja kahin</w:t>
      </w:r>
      <w:r w:rsidRPr="00E3787E">
        <w:rPr>
          <w:rFonts w:ascii="Times SUT" w:hAnsi="Times SUT" w:cs="Times SUT"/>
          <w:sz w:val="20"/>
        </w:rPr>
        <w:t xml:space="preserve">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erutuslaine </w:t>
      </w:r>
      <w:r w:rsidRPr="00E3787E">
        <w:rPr>
          <w:rFonts w:ascii="Times SUT" w:hAnsi="Times SUT" w:cs="Times SUT"/>
          <w:i/>
          <w:sz w:val="20"/>
        </w:rPr>
        <w:t>külm kahin käis üle kere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üks kahin käis läbi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miul oo ka, võtt ku üits kihin ja kahin sehen, kikksugune rõõm tule kõrvi `si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 puha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 xml:space="preserve">a </w:t>
      </w:r>
      <w:r w:rsidRPr="00E3787E">
        <w:rPr>
          <w:rFonts w:ascii="Times SUT" w:hAnsi="Times SUT" w:cs="Times SUT"/>
          <w:sz w:val="20"/>
        </w:rPr>
        <w:t xml:space="preserve"> kähe </w:t>
      </w:r>
      <w:r w:rsidRPr="00E3787E">
        <w:rPr>
          <w:rFonts w:ascii="Times SUT" w:hAnsi="Times SUT" w:cs="Times SUT"/>
          <w:i/>
          <w:sz w:val="20"/>
        </w:rPr>
        <w:t>sa oled nii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sure kahina äälega, ons so kurk `aige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 xml:space="preserve">Vrd </w:t>
      </w:r>
      <w:r w:rsidRPr="00E3787E">
        <w:rPr>
          <w:rFonts w:ascii="Times SUT" w:hAnsi="Times SUT" w:cs="Times SUT"/>
          <w:sz w:val="20"/>
        </w:rPr>
        <w:t>kihin, kihin-kahin, kõhin, kähin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kahinal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kahin|al</w:t>
      </w:r>
      <w:r w:rsidRPr="00E3787E">
        <w:rPr>
          <w:rFonts w:ascii="Times SUT" w:hAnsi="Times SUT" w:cs="Times SUT"/>
          <w:sz w:val="20"/>
        </w:rPr>
        <w:t xml:space="preserve"> IisR Kul KuuK JMd JJn Pil KJn, </w:t>
      </w:r>
      <w:r w:rsidRPr="00E3787E">
        <w:rPr>
          <w:rFonts w:ascii="Times SUT" w:hAnsi="Times SUT" w:cs="Times SUT"/>
          <w:i/>
          <w:sz w:val="20"/>
        </w:rPr>
        <w:noBreakHyphen/>
        <w:t>el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kahenal</w:t>
      </w:r>
      <w:r w:rsidRPr="00E3787E">
        <w:rPr>
          <w:rFonts w:ascii="Times SUT" w:hAnsi="Times SUT" w:cs="Times SUT"/>
          <w:sz w:val="20"/>
        </w:rPr>
        <w:t xml:space="preserve"> Hää 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&lt; kahin </w:t>
      </w:r>
      <w:r w:rsidRPr="00E3787E">
        <w:rPr>
          <w:rFonts w:ascii="Times SUT" w:hAnsi="Times SUT" w:cs="Times SUT"/>
          <w:i/>
          <w:sz w:val="20"/>
        </w:rPr>
        <w:t xml:space="preserve">sui näeb </w:t>
      </w:r>
      <w:r w:rsidRPr="00E3787E">
        <w:rPr>
          <w:rFonts w:ascii="Times SUT" w:hAnsi="Times SUT" w:cs="Times SUT"/>
          <w:sz w:val="20"/>
        </w:rPr>
        <w:t>[tuule]</w:t>
      </w:r>
      <w:r w:rsidRPr="00E3787E">
        <w:rPr>
          <w:rFonts w:ascii="Times SUT" w:hAnsi="Times SUT" w:cs="Times SUT"/>
          <w:i/>
          <w:sz w:val="20"/>
        </w:rPr>
        <w:t xml:space="preserve"> puhist, kahenal läheb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kõik `leikavad kahinal ruttu ruttu sirbiga</w:t>
      </w:r>
      <w:r w:rsidRPr="00E3787E">
        <w:rPr>
          <w:rFonts w:ascii="Times SUT" w:hAnsi="Times SUT" w:cs="Times SUT"/>
          <w:sz w:val="20"/>
        </w:rPr>
        <w:t xml:space="preserve"> [vilja] KuuK; </w:t>
      </w:r>
      <w:r w:rsidRPr="00E3787E">
        <w:rPr>
          <w:rFonts w:ascii="Times SUT" w:hAnsi="Times SUT" w:cs="Times SUT"/>
          <w:i/>
          <w:sz w:val="20"/>
        </w:rPr>
        <w:t>`lindusi `lendas kahinal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la, kui `küini läksid</w:t>
      </w:r>
      <w:r w:rsidRPr="00E3787E">
        <w:rPr>
          <w:rFonts w:ascii="Times SUT" w:hAnsi="Times SUT" w:cs="Times SUT"/>
          <w:sz w:val="20"/>
        </w:rPr>
        <w:t xml:space="preserve"> JJn; </w:t>
      </w:r>
      <w:r w:rsidRPr="00E3787E">
        <w:rPr>
          <w:rFonts w:ascii="Times SUT" w:hAnsi="Times SUT" w:cs="Times SUT"/>
          <w:i/>
          <w:sz w:val="20"/>
        </w:rPr>
        <w:t>kõik tulevad kahinal `mööda</w:t>
      </w:r>
      <w:r w:rsidRPr="00E3787E">
        <w:rPr>
          <w:rFonts w:ascii="Times SUT" w:hAnsi="Times SUT" w:cs="Times SUT"/>
          <w:sz w:val="20"/>
        </w:rPr>
        <w:t xml:space="preserve"> Pil; </w:t>
      </w:r>
      <w:r w:rsidRPr="00E3787E">
        <w:rPr>
          <w:rFonts w:ascii="Times SUT" w:hAnsi="Times SUT" w:cs="Times SUT"/>
          <w:i/>
          <w:sz w:val="20"/>
        </w:rPr>
        <w:t>inimest panevad kihinäl ja kahinal `juusma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mõtsa kihinel, mõtsa kahinel, `kindlan `kamren</w:t>
      </w:r>
      <w:r w:rsidRPr="00E3787E">
        <w:rPr>
          <w:rFonts w:ascii="Times SUT" w:hAnsi="Times SUT" w:cs="Times SUT"/>
          <w:sz w:val="20"/>
        </w:rPr>
        <w:t xml:space="preserve"> = pähkel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kahinen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kahinas</w:t>
      </w:r>
      <w:r w:rsidRPr="00E3787E">
        <w:rPr>
          <w:rFonts w:ascii="Times SUT" w:hAnsi="Times SUT" w:cs="Times SUT"/>
          <w:sz w:val="20"/>
        </w:rPr>
        <w:t xml:space="preserve"> kähe </w:t>
      </w:r>
      <w:r w:rsidRPr="00E3787E">
        <w:rPr>
          <w:rFonts w:ascii="Times SUT" w:hAnsi="Times SUT" w:cs="Times SUT"/>
          <w:i/>
          <w:sz w:val="20"/>
        </w:rPr>
        <w:t>kahinas äälega `rääkisid</w:t>
      </w:r>
      <w:r w:rsidRPr="00E3787E">
        <w:rPr>
          <w:rFonts w:ascii="Times SUT" w:hAnsi="Times SUT" w:cs="Times SUT"/>
          <w:sz w:val="20"/>
        </w:rPr>
        <w:t xml:space="preserve"> Rei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kahinen</w:t>
      </w:r>
      <w:r w:rsidRPr="00E3787E">
        <w:rPr>
          <w:rFonts w:ascii="Times SUT" w:hAnsi="Times SUT" w:cs="Times SUT"/>
          <w:sz w:val="20"/>
        </w:rPr>
        <w:t xml:space="preserve"> kahinal </w:t>
      </w:r>
      <w:r w:rsidRPr="00E3787E">
        <w:rPr>
          <w:rFonts w:ascii="Times SUT" w:hAnsi="Times SUT" w:cs="Times SUT"/>
          <w:i/>
          <w:sz w:val="20"/>
        </w:rPr>
        <w:t xml:space="preserve">ku ruttu tahid, sis võtid </w:t>
      </w:r>
      <w:r w:rsidRPr="00E3787E">
        <w:rPr>
          <w:rFonts w:ascii="Times SUT" w:hAnsi="Times SUT" w:cs="Times SUT"/>
          <w:sz w:val="20"/>
        </w:rPr>
        <w:t xml:space="preserve">[aamil] </w:t>
      </w:r>
      <w:r w:rsidRPr="00E3787E">
        <w:rPr>
          <w:rFonts w:ascii="Times SUT" w:hAnsi="Times SUT" w:cs="Times SUT"/>
          <w:i/>
          <w:sz w:val="20"/>
        </w:rPr>
        <w:t xml:space="preserve">pulga peris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 ärä, j</w:t>
      </w:r>
      <w:r w:rsidR="00E3787E" w:rsidRPr="00E3787E">
        <w:rPr>
          <w:rFonts w:ascii="Times SUT" w:hAnsi="Times SUT" w:cs="Times SUT"/>
          <w:i/>
          <w:sz w:val="20"/>
        </w:rPr>
        <w:t>u̬u̬ś</w:t>
      </w:r>
      <w:r w:rsidRPr="00E3787E">
        <w:rPr>
          <w:rFonts w:ascii="Times SUT" w:hAnsi="Times SUT" w:cs="Times SUT"/>
          <w:i/>
          <w:sz w:val="20"/>
        </w:rPr>
        <w:t>k ku kahinen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kahisa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kahisa</w:t>
      </w:r>
      <w:r w:rsidRPr="00E3787E">
        <w:rPr>
          <w:rFonts w:ascii="Times SUT" w:hAnsi="Times SUT" w:cs="Times SUT"/>
          <w:sz w:val="20"/>
        </w:rPr>
        <w:t xml:space="preserve"> Hi, g </w:t>
      </w:r>
      <w:r w:rsidRPr="00E3787E">
        <w:rPr>
          <w:rFonts w:ascii="Times SUT" w:hAnsi="Times SUT" w:cs="Times SUT"/>
          <w:i/>
          <w:sz w:val="20"/>
        </w:rPr>
        <w:t>kahisa</w:t>
      </w:r>
      <w:r w:rsidRPr="00E3787E">
        <w:rPr>
          <w:rFonts w:ascii="Times SUT" w:hAnsi="Times SUT" w:cs="Times SUT"/>
          <w:sz w:val="20"/>
        </w:rPr>
        <w:t xml:space="preserve"> Rei, </w:t>
      </w:r>
      <w:r w:rsidRPr="00E3787E">
        <w:rPr>
          <w:rFonts w:ascii="Times SUT" w:hAnsi="Times SUT" w:cs="Times SUT"/>
          <w:i/>
          <w:sz w:val="20"/>
        </w:rPr>
        <w:noBreakHyphen/>
        <w:t>ma</w:t>
      </w:r>
      <w:r w:rsidRPr="00E3787E">
        <w:rPr>
          <w:rFonts w:ascii="Times SUT" w:hAnsi="Times SUT" w:cs="Times SUT"/>
          <w:sz w:val="20"/>
        </w:rPr>
        <w:t xml:space="preserve"> Phl kaheksa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kahisageste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kahisageste</w:t>
      </w:r>
      <w:r w:rsidRPr="00E3787E">
        <w:rPr>
          <w:rFonts w:ascii="Times SUT" w:hAnsi="Times SUT" w:cs="Times SUT"/>
          <w:sz w:val="20"/>
        </w:rPr>
        <w:t xml:space="preserve"> = kaheksakesti </w:t>
      </w:r>
      <w:r w:rsidRPr="00E3787E">
        <w:rPr>
          <w:rFonts w:ascii="Times SUT" w:hAnsi="Times SUT" w:cs="Times SUT"/>
          <w:i/>
          <w:sz w:val="20"/>
        </w:rPr>
        <w:t>mehed läksid kahisageste kalale</w:t>
      </w:r>
      <w:r w:rsidRPr="00E3787E">
        <w:rPr>
          <w:rFonts w:ascii="Times SUT" w:hAnsi="Times SUT" w:cs="Times SUT"/>
          <w:sz w:val="20"/>
        </w:rPr>
        <w:t xml:space="preserve"> Rei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kahisama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kahisama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t>kahista</w:t>
      </w:r>
      <w:r w:rsidRPr="00E3787E">
        <w:rPr>
          <w:rFonts w:ascii="Times SUT" w:hAnsi="Times SUT" w:cs="Times SUT"/>
          <w:sz w:val="20"/>
        </w:rPr>
        <w:t xml:space="preserve"> Trv, </w:t>
      </w:r>
      <w:r w:rsidRPr="00E3787E">
        <w:rPr>
          <w:rFonts w:ascii="Times SUT" w:hAnsi="Times SUT" w:cs="Times SUT"/>
          <w:i/>
          <w:sz w:val="20"/>
        </w:rPr>
        <w:noBreakHyphen/>
        <w:t>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Kam Urv Vas Se kahisema; kahinat põhjustama </w:t>
      </w:r>
      <w:r w:rsidRPr="00E3787E">
        <w:rPr>
          <w:rFonts w:ascii="Times SUT" w:hAnsi="Times SUT" w:cs="Times SUT"/>
          <w:i/>
          <w:sz w:val="20"/>
        </w:rPr>
        <w:t>kö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 kahisi sellän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vesi 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sk ku kahisass inne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ss jäi magama nigu kahisass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`Vihma satas nigu kahisas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vesi `vasta `ilmu kahisass, tõõsõ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ilma saava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ujäots kahisass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kahisema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kahise|ma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mma</w:t>
      </w:r>
      <w:r w:rsidRPr="00E3787E">
        <w:rPr>
          <w:rFonts w:ascii="Times SUT" w:hAnsi="Times SUT" w:cs="Times SUT"/>
          <w:sz w:val="20"/>
        </w:rPr>
        <w:t xml:space="preserve"> Vai) eP(</w:t>
      </w:r>
      <w:r w:rsidRPr="00E3787E">
        <w:rPr>
          <w:rFonts w:ascii="Times SUT" w:hAnsi="Times SUT" w:cs="Times SUT"/>
          <w:i/>
          <w:sz w:val="20"/>
        </w:rPr>
        <w:t>kahese-</w:t>
      </w:r>
      <w:r w:rsidRPr="00E3787E">
        <w:rPr>
          <w:rFonts w:ascii="Times SUT" w:hAnsi="Times SUT" w:cs="Times SUT"/>
          <w:sz w:val="20"/>
        </w:rPr>
        <w:t xml:space="preserve"> Var Pä; </w:t>
      </w:r>
      <w:r w:rsidRPr="00E3787E">
        <w:rPr>
          <w:rFonts w:ascii="Times SUT" w:hAnsi="Times SUT" w:cs="Times SUT"/>
          <w:i/>
          <w:sz w:val="20"/>
        </w:rPr>
        <w:noBreakHyphen/>
        <w:t>dä</w:t>
      </w:r>
      <w:r w:rsidRPr="00E3787E">
        <w:rPr>
          <w:rFonts w:ascii="Times SUT" w:hAnsi="Times SUT" w:cs="Times SUT"/>
          <w:sz w:val="20"/>
        </w:rPr>
        <w:t xml:space="preserve"> Juu) T,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Hls Krk; </w:t>
      </w:r>
      <w:r w:rsidRPr="00E3787E">
        <w:rPr>
          <w:rFonts w:ascii="Times SUT" w:hAnsi="Times SUT" w:cs="Times SUT"/>
          <w:i/>
          <w:sz w:val="20"/>
        </w:rPr>
        <w:t>kahisõ|m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VId, </w:t>
      </w:r>
      <w:r w:rsidRPr="00E3787E">
        <w:rPr>
          <w:rFonts w:ascii="Times SUT" w:hAnsi="Times SUT" w:cs="Times SUT"/>
          <w:i/>
          <w:sz w:val="20"/>
        </w:rPr>
        <w:noBreakHyphen/>
        <w:t>mõ</w:t>
      </w:r>
      <w:r w:rsidRPr="00E3787E">
        <w:rPr>
          <w:rFonts w:ascii="Times SUT" w:hAnsi="Times SUT" w:cs="Times SUT"/>
          <w:sz w:val="20"/>
        </w:rPr>
        <w:t xml:space="preserve"> San(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me</w:t>
      </w:r>
      <w:r w:rsidRPr="00E3787E">
        <w:rPr>
          <w:rFonts w:ascii="Times SUT" w:hAnsi="Times SUT" w:cs="Times SUT"/>
          <w:sz w:val="20"/>
        </w:rPr>
        <w:t xml:space="preserve">) Krl; da-inf </w:t>
      </w:r>
      <w:r w:rsidRPr="00E3787E">
        <w:rPr>
          <w:rFonts w:ascii="Times SUT" w:hAnsi="Times SUT" w:cs="Times SUT"/>
          <w:i/>
          <w:sz w:val="20"/>
        </w:rPr>
        <w:t>kahista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T kahinat tekitama; sahisema </w:t>
      </w:r>
      <w:r w:rsidRPr="00E3787E">
        <w:rPr>
          <w:rFonts w:ascii="Times SUT" w:hAnsi="Times SUT" w:cs="Times SUT"/>
          <w:i/>
          <w:sz w:val="20"/>
        </w:rPr>
        <w:t>`einad kahisevatta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`siidi `riided kahisevad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saba `juokso müöd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maad ja kahiso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rohi kasub nenda et üsna kahiseb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räägib nii kahisedes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vesi akkab `keema, juba kahiseb peäle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kahiseb nigu siid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sulesed olid jäl plehitud paberitega kõik, alused olid täis kõik, oh sa päävad, naa mes kahisid</w:t>
      </w:r>
      <w:r w:rsidRPr="00E3787E">
        <w:rPr>
          <w:rFonts w:ascii="Times SUT" w:hAnsi="Times SUT" w:cs="Times SUT"/>
          <w:sz w:val="20"/>
        </w:rPr>
        <w:t xml:space="preserve"> Kir; </w:t>
      </w:r>
      <w:r w:rsidRPr="00E3787E">
        <w:rPr>
          <w:rFonts w:ascii="Times SUT" w:hAnsi="Times SUT" w:cs="Times SUT"/>
          <w:i/>
          <w:sz w:val="20"/>
        </w:rPr>
        <w:t>lehed kahesevad puu `otsas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`vahtrad akkavad ka nönna kahisema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tu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ta täis nõnna et kahises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kaera kisla ommiku `kerkind nõnna et kahiseb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 xml:space="preserve">aruein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sial ei old muud `rohtu kohe olemaski. nesukene kahiseja ulgas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paugu pialt kukkus `alla kui kahises</w:t>
      </w:r>
      <w:r w:rsidRPr="00E3787E">
        <w:rPr>
          <w:rFonts w:ascii="Times SUT" w:hAnsi="Times SUT" w:cs="Times SUT"/>
          <w:sz w:val="20"/>
        </w:rPr>
        <w:t xml:space="preserve"> (teder püssikuulist) Lai; </w:t>
      </w:r>
      <w:r w:rsidRPr="00E3787E">
        <w:rPr>
          <w:rFonts w:ascii="Times SUT" w:hAnsi="Times SUT" w:cs="Times SUT"/>
          <w:i/>
          <w:sz w:val="20"/>
        </w:rPr>
        <w:t>vanass pruu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puar läks magama `õlge `sisse ku kahisi </w:t>
      </w:r>
      <w:r w:rsidRPr="00E3787E">
        <w:rPr>
          <w:rFonts w:ascii="Times SUT" w:hAnsi="Times SUT" w:cs="Times SUT"/>
          <w:sz w:val="20"/>
        </w:rPr>
        <w:t xml:space="preserve">Kod; </w:t>
      </w:r>
      <w:r w:rsidRPr="00E3787E">
        <w:rPr>
          <w:rFonts w:ascii="Times SUT" w:hAnsi="Times SUT" w:cs="Times SUT"/>
          <w:i/>
          <w:sz w:val="20"/>
        </w:rPr>
        <w:t>sadab `paergu kui kahiseb. tuli kui kahises</w:t>
      </w:r>
      <w:r w:rsidRPr="00E3787E">
        <w:rPr>
          <w:rFonts w:ascii="Times SUT" w:hAnsi="Times SUT" w:cs="Times SUT"/>
          <w:sz w:val="20"/>
        </w:rPr>
        <w:t xml:space="preserve"> Pal; </w:t>
      </w:r>
      <w:r w:rsidRPr="00E3787E">
        <w:rPr>
          <w:rFonts w:ascii="Times SUT" w:hAnsi="Times SUT" w:cs="Times SUT"/>
          <w:i/>
          <w:sz w:val="20"/>
        </w:rPr>
        <w:t>õlle rammu on ää kahisend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 xml:space="preserve">lask nõndagu siidi kahisev puha </w:t>
      </w:r>
      <w:r w:rsidRPr="00E3787E">
        <w:rPr>
          <w:rFonts w:ascii="Times SUT" w:hAnsi="Times SUT" w:cs="Times SUT"/>
          <w:sz w:val="20"/>
        </w:rPr>
        <w:t xml:space="preserve">Krk; </w:t>
      </w:r>
      <w:r w:rsidRPr="00E3787E">
        <w:rPr>
          <w:rFonts w:ascii="Times SUT" w:hAnsi="Times SUT" w:cs="Times SUT"/>
          <w:i/>
          <w:sz w:val="20"/>
        </w:rPr>
        <w:t>aena kahiseva all, ei saa magada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 xml:space="preserve">kaar kasunu ku kahisno </w:t>
      </w:r>
      <w:r w:rsidRPr="00E3787E">
        <w:rPr>
          <w:rFonts w:ascii="Times SUT" w:hAnsi="Times SUT" w:cs="Times SUT"/>
          <w:sz w:val="20"/>
        </w:rPr>
        <w:t>KodT;</w:t>
      </w:r>
      <w:r w:rsidRPr="00E3787E">
        <w:rPr>
          <w:rFonts w:ascii="Times SUT" w:hAnsi="Times SUT" w:cs="Times SUT"/>
          <w:i/>
          <w:sz w:val="20"/>
        </w:rPr>
        <w:t xml:space="preserve">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 makassõ 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kahisõss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põrss `r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kse 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kahisõss</w:t>
      </w:r>
      <w:r w:rsidRPr="00E3787E">
        <w:rPr>
          <w:rFonts w:ascii="Times SUT" w:hAnsi="Times SUT" w:cs="Times SUT"/>
          <w:sz w:val="20"/>
        </w:rPr>
        <w:t xml:space="preserve"> (intensiivsest tegevusest) San; </w:t>
      </w:r>
      <w:r w:rsidRPr="00E3787E">
        <w:rPr>
          <w:rFonts w:ascii="Times SUT" w:hAnsi="Times SUT" w:cs="Times SUT"/>
          <w:i/>
          <w:sz w:val="20"/>
        </w:rPr>
        <w:t>kellä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ripõndõllõssõ, karva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kahisõsõ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= </w:t>
      </w:r>
      <w:r w:rsidRPr="00E3787E">
        <w:rPr>
          <w:rFonts w:ascii="Times SUT" w:hAnsi="Times SUT" w:cs="Times SUT"/>
          <w:i/>
          <w:sz w:val="20"/>
        </w:rPr>
        <w:t>`uibo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leevä siseh agana kahisiv</w:t>
      </w:r>
      <w:r w:rsidRPr="00E3787E">
        <w:rPr>
          <w:rFonts w:ascii="Times SUT" w:hAnsi="Times SUT" w:cs="Times SUT"/>
          <w:sz w:val="20"/>
        </w:rPr>
        <w:t xml:space="preserve"> Se || </w:t>
      </w:r>
      <w:r w:rsidRPr="00E3787E">
        <w:rPr>
          <w:rFonts w:ascii="Times SUT" w:hAnsi="Times SUT" w:cs="Times SUT"/>
          <w:i/>
          <w:sz w:val="20"/>
        </w:rPr>
        <w:t>pia kahesemene oli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kõrvad kahesevad peas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pää kahisõss, kõrvak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kahisõsõ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kahama, kahatama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kahisama, kähisema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kahismas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kahis|mas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ama</w:t>
      </w:r>
      <w:r w:rsidRPr="00E3787E">
        <w:rPr>
          <w:rFonts w:ascii="Times SUT" w:hAnsi="Times SUT" w:cs="Times SUT"/>
          <w:sz w:val="20"/>
        </w:rPr>
        <w:t xml:space="preserve"> kaheksas – Rei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kahistama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kahistama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mma</w:t>
      </w:r>
      <w:r w:rsidRPr="00E3787E">
        <w:rPr>
          <w:rFonts w:ascii="Times SUT" w:hAnsi="Times SUT" w:cs="Times SUT"/>
          <w:sz w:val="20"/>
        </w:rPr>
        <w:t xml:space="preserve"> Vai)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i/>
          <w:sz w:val="20"/>
        </w:rPr>
        <w:t>kahe-</w:t>
      </w:r>
      <w:r w:rsidRPr="00E3787E">
        <w:rPr>
          <w:rFonts w:ascii="Times SUT" w:hAnsi="Times SUT" w:cs="Times SUT"/>
          <w:sz w:val="20"/>
        </w:rPr>
        <w:t xml:space="preserve"> Muh Tõs Tor; da-inf </w:t>
      </w:r>
      <w:r w:rsidRPr="00E3787E">
        <w:rPr>
          <w:rFonts w:ascii="Times SUT" w:hAnsi="Times SUT" w:cs="Times SUT"/>
          <w:i/>
          <w:sz w:val="20"/>
        </w:rPr>
        <w:t>kahista</w:t>
      </w:r>
      <w:r w:rsidRPr="00E3787E">
        <w:rPr>
          <w:rFonts w:ascii="Times SUT" w:hAnsi="Times SUT" w:cs="Times SUT"/>
          <w:sz w:val="20"/>
        </w:rPr>
        <w:t xml:space="preserve"> S) Trv Puh, </w:t>
      </w:r>
      <w:r w:rsidRPr="00E3787E">
        <w:rPr>
          <w:rFonts w:ascii="Times SUT" w:hAnsi="Times SUT" w:cs="Times SUT"/>
          <w:i/>
          <w:sz w:val="20"/>
        </w:rPr>
        <w:noBreakHyphen/>
        <w:t>mma</w:t>
      </w:r>
      <w:r w:rsidRPr="00E3787E">
        <w:rPr>
          <w:rFonts w:ascii="Times SUT" w:hAnsi="Times SUT" w:cs="Times SUT"/>
          <w:sz w:val="20"/>
        </w:rPr>
        <w:t xml:space="preserve"> Plv, </w:t>
      </w:r>
      <w:r w:rsidRPr="00E3787E">
        <w:rPr>
          <w:rFonts w:ascii="Times SUT" w:hAnsi="Times SUT" w:cs="Times SUT"/>
          <w:i/>
          <w:sz w:val="20"/>
        </w:rPr>
        <w:noBreakHyphen/>
        <w:t>eme</w:t>
      </w:r>
      <w:r w:rsidRPr="00E3787E">
        <w:rPr>
          <w:rFonts w:ascii="Times SUT" w:hAnsi="Times SUT" w:cs="Times SUT"/>
          <w:sz w:val="20"/>
        </w:rPr>
        <w:t xml:space="preserve"> Hls Krk San, </w:t>
      </w:r>
      <w:r w:rsidRPr="00E3787E">
        <w:rPr>
          <w:rFonts w:ascii="Times SUT" w:hAnsi="Times SUT" w:cs="Times SUT"/>
          <w:i/>
          <w:sz w:val="20"/>
        </w:rPr>
        <w:noBreakHyphen/>
        <w:t>õmõ</w:t>
      </w:r>
      <w:r w:rsidRPr="00E3787E">
        <w:rPr>
          <w:rFonts w:ascii="Times SUT" w:hAnsi="Times SUT" w:cs="Times SUT"/>
          <w:sz w:val="20"/>
        </w:rPr>
        <w:t xml:space="preserve"> Hel Krl; </w:t>
      </w:r>
      <w:r w:rsidRPr="00E3787E">
        <w:rPr>
          <w:rFonts w:ascii="Times SUT" w:hAnsi="Times SUT" w:cs="Times SUT"/>
          <w:i/>
          <w:sz w:val="20"/>
        </w:rPr>
        <w:t>kahissa|ma</w:t>
      </w:r>
      <w:r w:rsidRPr="00E3787E">
        <w:rPr>
          <w:rFonts w:ascii="Times SUT" w:hAnsi="Times SUT" w:cs="Times SUT"/>
          <w:sz w:val="20"/>
        </w:rPr>
        <w:t xml:space="preserve">, da-inf </w:t>
      </w:r>
      <w:r w:rsidRPr="00E3787E">
        <w:rPr>
          <w:rFonts w:ascii="Times SUT" w:hAnsi="Times SUT" w:cs="Times SUT"/>
          <w:i/>
          <w:sz w:val="20"/>
        </w:rPr>
        <w:noBreakHyphen/>
        <w:t>ta</w:t>
      </w:r>
      <w:r w:rsidRPr="00E3787E">
        <w:rPr>
          <w:rFonts w:ascii="Times SUT" w:hAnsi="Times SUT" w:cs="Times SUT"/>
          <w:sz w:val="20"/>
        </w:rPr>
        <w:t xml:space="preserve"> Kod kahinat tekitama; vaikselt midagi tegema </w:t>
      </w:r>
      <w:r w:rsidRPr="00E3787E">
        <w:rPr>
          <w:rFonts w:ascii="Times SUT" w:hAnsi="Times SUT" w:cs="Times SUT"/>
          <w:i/>
          <w:sz w:val="20"/>
        </w:rPr>
        <w:t>just kui kahistab `olgi</w:t>
      </w:r>
      <w:r w:rsidRPr="00E3787E">
        <w:rPr>
          <w:rFonts w:ascii="Times SUT" w:hAnsi="Times SUT" w:cs="Times SUT"/>
          <w:sz w:val="20"/>
        </w:rPr>
        <w:t xml:space="preserve"> (räägib mõttetut juttu) Kuu; </w:t>
      </w:r>
      <w:r w:rsidRPr="00E3787E">
        <w:rPr>
          <w:rFonts w:ascii="Times SUT" w:hAnsi="Times SUT" w:cs="Times SUT"/>
          <w:i/>
          <w:sz w:val="20"/>
        </w:rPr>
        <w:t xml:space="preserve">küll kahisti `naura 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p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saa `rääkimisega `korda, muidu kahistab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tuul kahistab `lehti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nad kahistasid aga tasakesi `naerda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ta läks `sõnna `põhku kahistama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ma kahistasi kördiga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mes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 te kahissata ja tirsota siäl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kuldnokad nagu sarja põhi rattan, kahissavad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mis sa kahistat sääl `einte sehen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tuu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kahi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`lehti</w:t>
      </w:r>
      <w:r w:rsidRPr="00E3787E">
        <w:rPr>
          <w:rFonts w:ascii="Times SUT" w:hAnsi="Times SUT" w:cs="Times SUT"/>
          <w:sz w:val="20"/>
        </w:rPr>
        <w:t xml:space="preserve"> Krl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kahistus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kahistus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kahistamine – Rei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kahitama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kahi|tõmõ</w:t>
      </w:r>
      <w:r w:rsidRPr="00E3787E">
        <w:rPr>
          <w:rFonts w:ascii="Times SUT" w:hAnsi="Times SUT" w:cs="Times SUT"/>
          <w:sz w:val="20"/>
        </w:rPr>
        <w:t xml:space="preserve"> Krl, tud-part </w:t>
      </w:r>
      <w:r w:rsidRPr="00E3787E">
        <w:rPr>
          <w:rFonts w:ascii="Times SUT" w:hAnsi="Times SUT" w:cs="Times SUT"/>
          <w:i/>
          <w:sz w:val="20"/>
        </w:rPr>
        <w:noBreakHyphen/>
        <w:t>det</w:t>
      </w:r>
      <w:r w:rsidRPr="00E3787E">
        <w:rPr>
          <w:rFonts w:ascii="Times SUT" w:hAnsi="Times SUT" w:cs="Times SUT"/>
          <w:sz w:val="20"/>
        </w:rPr>
        <w:t xml:space="preserve"> Trv; ipf (ta) </w:t>
      </w:r>
      <w:r w:rsidRPr="00E3787E">
        <w:rPr>
          <w:rFonts w:ascii="Times SUT" w:hAnsi="Times SUT" w:cs="Times SUT"/>
          <w:i/>
          <w:sz w:val="20"/>
        </w:rPr>
        <w:t>kahi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sz w:val="20"/>
        </w:rPr>
        <w:t xml:space="preserve"> Rõu kaetama </w:t>
      </w:r>
      <w:r w:rsidRPr="00E3787E">
        <w:rPr>
          <w:rFonts w:ascii="Times SUT" w:hAnsi="Times SUT" w:cs="Times SUT"/>
          <w:i/>
          <w:sz w:val="20"/>
        </w:rPr>
        <w:t>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är kahidet, nüid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apteegist kurja silmä eli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mu 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om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kahitõt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käve tan, no kahi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 mu latsõ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kahetama, kahima, kahitsõma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kahitsama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b/>
          <w:sz w:val="20"/>
        </w:rPr>
        <w:t>, kahitsema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kahits|ema</w:t>
      </w:r>
      <w:r w:rsidRPr="00E3787E">
        <w:rPr>
          <w:rFonts w:ascii="Times SUT" w:hAnsi="Times SUT" w:cs="Times SUT"/>
          <w:sz w:val="20"/>
        </w:rPr>
        <w:t xml:space="preserve"> Hel T,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Krk San, </w:t>
      </w:r>
      <w:r w:rsidRPr="00E3787E">
        <w:rPr>
          <w:rFonts w:ascii="Times SUT" w:hAnsi="Times SUT" w:cs="Times SUT"/>
          <w:i/>
          <w:sz w:val="20"/>
        </w:rPr>
        <w:noBreakHyphen/>
        <w:t>õmõ</w:t>
      </w:r>
      <w:r w:rsidRPr="00E3787E">
        <w:rPr>
          <w:rFonts w:ascii="Times SUT" w:hAnsi="Times SUT" w:cs="Times SUT"/>
          <w:sz w:val="20"/>
        </w:rPr>
        <w:t xml:space="preserve"> San Krl(da-inf </w:t>
      </w:r>
      <w:r w:rsidRPr="00E3787E">
        <w:rPr>
          <w:rFonts w:ascii="Times SUT" w:hAnsi="Times SUT" w:cs="Times SUT"/>
          <w:i/>
          <w:sz w:val="20"/>
        </w:rPr>
        <w:t>kahi|tse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noBreakHyphen/>
        <w:t>tsõ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noBreakHyphen/>
        <w:t>õm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Ran Võn Har Rõu Plv Räp(</w:t>
      </w:r>
      <w:r w:rsidRPr="00E3787E">
        <w:rPr>
          <w:rFonts w:ascii="Times SUT" w:hAnsi="Times SUT" w:cs="Times SUT"/>
          <w:i/>
          <w:sz w:val="20"/>
        </w:rPr>
        <w:t>kaa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>) Lei(</w:t>
      </w:r>
      <w:r w:rsidRPr="00E3787E">
        <w:rPr>
          <w:rFonts w:ascii="Times SUT" w:hAnsi="Times SUT" w:cs="Times SUT"/>
          <w:i/>
          <w:sz w:val="20"/>
        </w:rPr>
        <w:t>kaiõtsõma, `kaitsõma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noBreakHyphen/>
        <w:t>am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Ran Nõo Urv Rõu Vas Se; da-inf </w:t>
      </w:r>
      <w:r w:rsidRPr="00E3787E">
        <w:rPr>
          <w:rFonts w:ascii="Times SUT" w:hAnsi="Times SUT" w:cs="Times SUT"/>
          <w:i/>
          <w:sz w:val="20"/>
        </w:rPr>
        <w:t>kahida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V(</w:t>
      </w:r>
      <w:r w:rsidRPr="00E3787E">
        <w:rPr>
          <w:rFonts w:ascii="Times SUT" w:hAnsi="Times SUT" w:cs="Times SUT"/>
          <w:i/>
          <w:sz w:val="20"/>
        </w:rPr>
        <w:t>kaahita</w:t>
      </w:r>
      <w:r w:rsidRPr="00E3787E">
        <w:rPr>
          <w:rFonts w:ascii="Times SUT" w:hAnsi="Times SUT" w:cs="Times SUT"/>
          <w:sz w:val="20"/>
        </w:rPr>
        <w:t xml:space="preserve"> Räp)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rahulolematust tundma, midagi olematuks soovima </w:t>
      </w:r>
      <w:r w:rsidRPr="00E3787E">
        <w:rPr>
          <w:rFonts w:ascii="Times SUT" w:hAnsi="Times SUT" w:cs="Times SUT"/>
          <w:i/>
          <w:sz w:val="20"/>
        </w:rPr>
        <w:t>pia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t, kava kahitset, elu aa iket taga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mes säl enämb kahitseda, om lännu, om lännu, vai tu kahitsemine enämb avitab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paremp 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lätä kui kahitseda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ma kahitse et ma mehele lätsi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põrra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kahidsõ iks et, kuis ma ummõtõ `aigõss jäi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olõ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 alasi kahinu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missa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st viil hüppä kahitsõt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Paremb ette kaia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`perrä kahitsa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mis tuu kahitsõminõ and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 kahinu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et saa es `puhtilõ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tõõne kaahitsess kui luba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tetä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es tii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kahitsass et saa as `höste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oo, mis tast kahida siss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kaasa tundma; haletsema </w:t>
      </w:r>
      <w:r w:rsidRPr="00E3787E">
        <w:rPr>
          <w:rFonts w:ascii="Times SUT" w:hAnsi="Times SUT" w:cs="Times SUT"/>
          <w:i/>
          <w:sz w:val="20"/>
        </w:rPr>
        <w:t>mea kahitse temät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missa miust kahidset, vaade esi ennäst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takka kahitsema</w:t>
      </w:r>
      <w:r w:rsidRPr="00E3787E">
        <w:rPr>
          <w:rFonts w:ascii="Times SUT" w:hAnsi="Times SUT" w:cs="Times SUT"/>
          <w:sz w:val="20"/>
        </w:rPr>
        <w:t xml:space="preserve"> (leinama) Puh; </w:t>
      </w:r>
      <w:r w:rsidRPr="00E3787E">
        <w:rPr>
          <w:rFonts w:ascii="Times SUT" w:hAnsi="Times SUT" w:cs="Times SUT"/>
          <w:i/>
          <w:sz w:val="20"/>
        </w:rPr>
        <w:t>ike kahitsi tedä, et 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lul om `rasse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kahidsa eläjäloomakõist, inemist um ka hallõ</w:t>
      </w:r>
      <w:r w:rsidRPr="00E3787E">
        <w:rPr>
          <w:rFonts w:ascii="Times SUT" w:hAnsi="Times SUT" w:cs="Times SUT"/>
          <w:sz w:val="20"/>
        </w:rPr>
        <w:t xml:space="preserve"> Rõu; Karvast ei </w:t>
      </w:r>
      <w:r w:rsidRPr="00E3787E">
        <w:rPr>
          <w:rFonts w:ascii="Times SUT" w:hAnsi="Times SUT" w:cs="Times SUT"/>
          <w:i/>
          <w:sz w:val="20"/>
        </w:rPr>
        <w:t>kaahita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igatsema </w:t>
      </w:r>
      <w:r w:rsidRPr="00E3787E">
        <w:rPr>
          <w:rFonts w:ascii="Times SUT" w:hAnsi="Times SUT" w:cs="Times SUT"/>
          <w:i/>
          <w:sz w:val="20"/>
        </w:rPr>
        <w:t>peremiis väega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kahitsõnnu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kangõstõ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ei tiiä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kos mu tuvikõsõ jäie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sinnu kül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ma kahinu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ku sai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olõss tulnu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kahatsema, kahetsema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kahitsõlõma, kahjama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kahjatsema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kaihkõlõma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kahitsama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kahitsõma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kahitsuss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kahitsu|ss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Puh Nõo San Krl,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Rõu Vas kahetsus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kahitsuss tulep sul `i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suu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kahitsuss timä peräst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patu kahitsuss</w:t>
      </w:r>
      <w:r w:rsidRPr="00E3787E">
        <w:rPr>
          <w:rFonts w:ascii="Times SUT" w:hAnsi="Times SUT" w:cs="Times SUT"/>
          <w:sz w:val="20"/>
        </w:rPr>
        <w:t xml:space="preserve">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kahitsõlõma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frekv</w:t>
      </w:r>
      <w:r w:rsidRPr="00E3787E">
        <w:rPr>
          <w:rFonts w:ascii="Times SUT" w:hAnsi="Times SUT" w:cs="Times SUT"/>
          <w:sz w:val="20"/>
        </w:rPr>
        <w:t xml:space="preserve"> &lt; kahitsema </w:t>
      </w:r>
      <w:r w:rsidRPr="00E3787E">
        <w:rPr>
          <w:rFonts w:ascii="Times SUT" w:hAnsi="Times SUT" w:cs="Times SUT"/>
          <w:i/>
          <w:sz w:val="20"/>
        </w:rPr>
        <w:t>kahitsõlõt, kuis ma ni ar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`kaodi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kahitsõlõss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kahitsõma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kahits|õm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Urv Krl Har, </w:t>
      </w:r>
      <w:r w:rsidRPr="00E3787E">
        <w:rPr>
          <w:rFonts w:ascii="Times SUT" w:hAnsi="Times SUT" w:cs="Times SUT"/>
          <w:i/>
          <w:sz w:val="20"/>
        </w:rPr>
        <w:noBreakHyphen/>
        <w:t>õmõ</w:t>
      </w:r>
      <w:r w:rsidRPr="00E3787E">
        <w:rPr>
          <w:rFonts w:ascii="Times SUT" w:hAnsi="Times SUT" w:cs="Times SUT"/>
          <w:sz w:val="20"/>
        </w:rPr>
        <w:t xml:space="preserve"> San Krl, </w:t>
      </w:r>
      <w:r w:rsidRPr="00E3787E">
        <w:rPr>
          <w:rFonts w:ascii="Times SUT" w:hAnsi="Times SUT" w:cs="Times SUT"/>
          <w:i/>
          <w:sz w:val="20"/>
        </w:rPr>
        <w:noBreakHyphen/>
        <w:t>am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Har Rõu; da-inf </w:t>
      </w:r>
      <w:r w:rsidRPr="00E3787E">
        <w:rPr>
          <w:rFonts w:ascii="Times SUT" w:hAnsi="Times SUT" w:cs="Times SUT"/>
          <w:i/>
          <w:sz w:val="20"/>
        </w:rPr>
        <w:t>kahi|tsa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Urv Har Rõu, </w:t>
      </w:r>
      <w:r w:rsidRPr="00E3787E">
        <w:rPr>
          <w:rFonts w:ascii="Times SUT" w:hAnsi="Times SUT" w:cs="Times SUT"/>
          <w:i/>
          <w:sz w:val="20"/>
        </w:rPr>
        <w:noBreakHyphen/>
        <w:t>tsõ</w:t>
      </w:r>
      <w:r w:rsidRPr="00E3787E">
        <w:rPr>
          <w:rFonts w:ascii="Times SUT" w:hAnsi="Times SUT" w:cs="Times SUT"/>
          <w:sz w:val="20"/>
        </w:rPr>
        <w:t xml:space="preserve"> Krl Har, </w:t>
      </w:r>
      <w:r w:rsidRPr="00E3787E">
        <w:rPr>
          <w:rFonts w:ascii="Times SUT" w:hAnsi="Times SUT" w:cs="Times SUT"/>
          <w:i/>
          <w:sz w:val="20"/>
        </w:rPr>
        <w:noBreakHyphen/>
        <w:t>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dõ</w:t>
      </w:r>
      <w:r w:rsidRPr="00E3787E">
        <w:rPr>
          <w:rFonts w:ascii="Times SUT" w:hAnsi="Times SUT" w:cs="Times SUT"/>
          <w:sz w:val="20"/>
        </w:rPr>
        <w:t xml:space="preserve"> Urv) kaetama </w:t>
      </w:r>
      <w:r w:rsidRPr="00E3787E">
        <w:rPr>
          <w:rFonts w:ascii="Times SUT" w:hAnsi="Times SUT" w:cs="Times SUT"/>
          <w:i/>
          <w:sz w:val="20"/>
        </w:rPr>
        <w:t>naa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gäse et vaist är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kahitsõt eläje</w:t>
      </w:r>
      <w:r w:rsidRPr="00E3787E">
        <w:rPr>
          <w:rFonts w:ascii="Times SUT" w:hAnsi="Times SUT" w:cs="Times SUT"/>
          <w:sz w:val="20"/>
        </w:rPr>
        <w:t>; Kui sis kanga kakkesive – o</w:t>
      </w:r>
      <w:r w:rsidR="00E3787E" w:rsidRPr="00E3787E">
        <w:rPr>
          <w:rFonts w:ascii="Times SUT" w:hAnsi="Times SUT" w:cs="Times SUT"/>
          <w:sz w:val="20"/>
        </w:rPr>
        <w:t>ĺ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kahitsedu ~ kahitu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är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`põrsa mul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ei tohi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toolõ näüdäde,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 omm kuri silm, kahitsõss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põrst ei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tohi ilusõss ütelde ja last ka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tohi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kittä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muidu kahitset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tuu kai, kahi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ni `pe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gäss ka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tuud kahitsamist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 no vällä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kahitsõt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 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nnõ et taa kaess latsõ pääle, taa kahitsass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kahetsema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kahima, kahitama, kahjatsema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viga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kaetamisest tulnud viga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ku lehmä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`pu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 `o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arvati et om kahi viga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arvati iks et naistõ`rahva omma `süüdü, ku kahi viga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Krl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kahivil</w:t>
      </w:r>
      <w:r w:rsidRPr="00E3787E">
        <w:rPr>
          <w:rFonts w:ascii="Times SUT" w:hAnsi="Times SUT" w:cs="Times SUT"/>
          <w:sz w:val="20"/>
        </w:rPr>
        <w:t xml:space="preserve"> = kahevil </w:t>
      </w:r>
      <w:r w:rsidRPr="00E3787E">
        <w:rPr>
          <w:rFonts w:ascii="Times SUT" w:hAnsi="Times SUT" w:cs="Times SUT"/>
          <w:i/>
          <w:sz w:val="20"/>
        </w:rPr>
        <w:t>inimisi on sääl kihivil ja kahivil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kahja1</w:t>
      </w:r>
      <w:r w:rsidRPr="00E3787E">
        <w:rPr>
          <w:rFonts w:ascii="Times SUT" w:hAnsi="Times SUT" w:cs="Times SUT"/>
          <w:sz w:val="20"/>
        </w:rPr>
        <w:t xml:space="preserve"> (mitte) kõppugi </w:t>
      </w:r>
      <w:r w:rsidRPr="00E3787E">
        <w:rPr>
          <w:rFonts w:ascii="Times SUT" w:hAnsi="Times SUT" w:cs="Times SUT"/>
          <w:i/>
          <w:sz w:val="20"/>
        </w:rPr>
        <w:t>es tule `kuhja ei `kahja midägi `teäda</w:t>
      </w:r>
      <w:r w:rsidRPr="00E3787E">
        <w:rPr>
          <w:rFonts w:ascii="Times SUT" w:hAnsi="Times SUT" w:cs="Times SUT"/>
          <w:sz w:val="20"/>
        </w:rPr>
        <w:t xml:space="preserve"> KodT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kahi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`kahja|ma</w:t>
      </w:r>
      <w:r w:rsidRPr="00E3787E">
        <w:rPr>
          <w:rFonts w:ascii="Times SUT" w:hAnsi="Times SUT" w:cs="Times SUT"/>
          <w:sz w:val="20"/>
        </w:rPr>
        <w:t xml:space="preserve"> S L(</w:t>
      </w:r>
      <w:r w:rsidRPr="00E3787E">
        <w:rPr>
          <w:rFonts w:ascii="Times SUT" w:hAnsi="Times SUT" w:cs="Times SUT"/>
          <w:i/>
          <w:sz w:val="20"/>
        </w:rPr>
        <w:t>kahja-,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a-</w:t>
      </w:r>
      <w:r w:rsidRPr="00E3787E">
        <w:rPr>
          <w:rFonts w:ascii="Times SUT" w:hAnsi="Times SUT" w:cs="Times SUT"/>
          <w:sz w:val="20"/>
        </w:rPr>
        <w:t xml:space="preserve"> Kse), da-inf </w:t>
      </w:r>
      <w:r w:rsidRPr="00E3787E">
        <w:rPr>
          <w:rFonts w:ascii="Times SUT" w:hAnsi="Times SUT" w:cs="Times SUT"/>
          <w:i/>
          <w:sz w:val="20"/>
        </w:rPr>
        <w:t>kahja|ta</w:t>
      </w:r>
      <w:r w:rsidRPr="00E3787E">
        <w:rPr>
          <w:rFonts w:ascii="Times SUT" w:hAnsi="Times SUT" w:cs="Times SUT"/>
          <w:sz w:val="20"/>
        </w:rPr>
        <w:t xml:space="preserve"> Sa Muh Var Kse, </w:t>
      </w:r>
      <w:r w:rsidRPr="00E3787E">
        <w:rPr>
          <w:rFonts w:ascii="Times SUT" w:hAnsi="Times SUT" w:cs="Times SUT"/>
          <w:i/>
          <w:sz w:val="20"/>
        </w:rPr>
        <w:noBreakHyphen/>
        <w:t>da</w:t>
      </w:r>
      <w:r w:rsidRPr="00E3787E">
        <w:rPr>
          <w:rFonts w:ascii="Times SUT" w:hAnsi="Times SUT" w:cs="Times SUT"/>
          <w:sz w:val="20"/>
        </w:rPr>
        <w:t xml:space="preserve"> Käi Phl Kse, </w:t>
      </w:r>
      <w:r w:rsidRPr="00E3787E">
        <w:rPr>
          <w:rFonts w:ascii="Times SUT" w:hAnsi="Times SUT" w:cs="Times SUT"/>
          <w:i/>
          <w:sz w:val="20"/>
        </w:rPr>
        <w:t>kaehata</w:t>
      </w:r>
      <w:r w:rsidRPr="00E3787E">
        <w:rPr>
          <w:rFonts w:ascii="Times SUT" w:hAnsi="Times SUT" w:cs="Times SUT"/>
          <w:sz w:val="20"/>
        </w:rPr>
        <w:t xml:space="preserve"> Vig, </w:t>
      </w:r>
      <w:r w:rsidRPr="00E3787E">
        <w:rPr>
          <w:rFonts w:ascii="Times SUT" w:hAnsi="Times SUT" w:cs="Times SUT"/>
          <w:i/>
          <w:sz w:val="20"/>
        </w:rPr>
        <w:t>kahata</w:t>
      </w:r>
      <w:r w:rsidRPr="00E3787E">
        <w:rPr>
          <w:rFonts w:ascii="Times SUT" w:hAnsi="Times SUT" w:cs="Times SUT"/>
          <w:sz w:val="20"/>
        </w:rPr>
        <w:t xml:space="preserve"> Muh Mih, </w:t>
      </w:r>
      <w:r w:rsidRPr="00E3787E">
        <w:rPr>
          <w:rFonts w:ascii="Times SUT" w:hAnsi="Times SUT" w:cs="Times SUT"/>
          <w:i/>
          <w:sz w:val="20"/>
        </w:rPr>
        <w:t>`kahjada</w:t>
      </w:r>
      <w:r w:rsidRPr="00E3787E">
        <w:rPr>
          <w:rFonts w:ascii="Times SUT" w:hAnsi="Times SUT" w:cs="Times SUT"/>
          <w:sz w:val="20"/>
        </w:rPr>
        <w:t xml:space="preserve"> Jäm Mus Vll Emm kahja või  kübaramustaga värvima </w:t>
      </w:r>
      <w:r w:rsidRPr="00E3787E">
        <w:rPr>
          <w:rFonts w:ascii="Times SUT" w:hAnsi="Times SUT" w:cs="Times SUT"/>
          <w:i/>
          <w:sz w:val="20"/>
        </w:rPr>
        <w:t>must kuub sai ära kahjatud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ühekora kahjati riiet, lepa koordega kollendati alt, siis vana musta värviga keedeti veel, seda `ööti `kahjamiseks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kahjatud riie</w:t>
      </w:r>
      <w:r w:rsidRPr="00E3787E">
        <w:rPr>
          <w:rFonts w:ascii="Times SUT" w:hAnsi="Times SUT" w:cs="Times SUT"/>
          <w:sz w:val="20"/>
        </w:rPr>
        <w:t xml:space="preserve"> Krj; </w:t>
      </w:r>
      <w:r w:rsidRPr="00E3787E">
        <w:rPr>
          <w:rFonts w:ascii="Times SUT" w:hAnsi="Times SUT" w:cs="Times SUT"/>
          <w:i/>
          <w:sz w:val="20"/>
        </w:rPr>
        <w:t>sai ää uhjutud ning kahjatud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ma `kahja selle mustaks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suured `kangad kahjati 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lepa koordega kahati `riidid, `aeti `katla `sisse ja akati `kahjama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ei `särki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p kahjata mitte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`kahjameise most oli va köbara most, senega ka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ast kahjadi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kis ei pese oolega pesu ää, sinisess rumalass jätnd nagu kaehand 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 oli `alli `uhtumata, karu oli `musta `kahjamata, rebäne olnd punane `värmimätä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`kahjas mustase `kanga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vanast põnd poe`värmi naa saada mette, siiss kahatud sopaga</w:t>
      </w:r>
      <w:r w:rsidRPr="00E3787E">
        <w:rPr>
          <w:rFonts w:ascii="Times SUT" w:hAnsi="Times SUT" w:cs="Times SUT"/>
          <w:sz w:val="20"/>
        </w:rPr>
        <w:t xml:space="preserve"> Mih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kahjatama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`kahjama</w:t>
      </w:r>
      <w:r w:rsidRPr="00E3787E">
        <w:rPr>
          <w:rFonts w:ascii="Times SUT" w:hAnsi="Times SUT" w:cs="Times SUT"/>
          <w:sz w:val="20"/>
        </w:rPr>
        <w:t xml:space="preserve"> = kahjatsema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ma `kahjan väga taga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Siis vast Juss `kahjand, nää kui `palju tüö`aiga `lähteb nüüd `raisku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kahitsama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kahitsema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kahjane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 xml:space="preserve">a </w:t>
      </w:r>
      <w:r w:rsidRPr="00E3787E">
        <w:rPr>
          <w:rFonts w:ascii="Times SUT" w:hAnsi="Times SUT" w:cs="Times SUT"/>
          <w:sz w:val="20"/>
        </w:rPr>
        <w:t xml:space="preserve"> &lt; kahi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kahja sees värviti, värvi vesi oli kahjane</w:t>
      </w:r>
      <w:r w:rsidRPr="00E3787E">
        <w:rPr>
          <w:rFonts w:ascii="Times SUT" w:hAnsi="Times SUT" w:cs="Times SUT"/>
          <w:sz w:val="20"/>
        </w:rPr>
        <w:t xml:space="preserve"> Krj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kahjatama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kahjatama</w:t>
      </w:r>
      <w:r w:rsidRPr="00E3787E">
        <w:rPr>
          <w:rFonts w:ascii="Times SUT" w:hAnsi="Times SUT" w:cs="Times SUT"/>
          <w:sz w:val="20"/>
        </w:rPr>
        <w:t xml:space="preserve"> = kahjama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 xml:space="preserve"> –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kahjatsama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kahjatsema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kahjatsema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kahja|tsema</w:t>
      </w:r>
      <w:r w:rsidRPr="00E3787E">
        <w:rPr>
          <w:rFonts w:ascii="Times SUT" w:hAnsi="Times SUT" w:cs="Times SUT"/>
          <w:sz w:val="20"/>
        </w:rPr>
        <w:t xml:space="preserve"> Sa Rei L Ris Juu Kos KJn Kõp Vil, </w:t>
      </w:r>
      <w:r w:rsidRPr="00E3787E">
        <w:rPr>
          <w:rFonts w:ascii="Times SUT" w:hAnsi="Times SUT" w:cs="Times SUT"/>
          <w:i/>
          <w:sz w:val="20"/>
        </w:rPr>
        <w:noBreakHyphen/>
        <w:t>tsama</w:t>
      </w:r>
      <w:r w:rsidRPr="00E3787E">
        <w:rPr>
          <w:rFonts w:ascii="Times SUT" w:hAnsi="Times SUT" w:cs="Times SUT"/>
          <w:sz w:val="20"/>
        </w:rPr>
        <w:t xml:space="preserve"> Trv, </w:t>
      </w:r>
      <w:r w:rsidRPr="00E3787E">
        <w:rPr>
          <w:rFonts w:ascii="Times SUT" w:hAnsi="Times SUT" w:cs="Times SUT"/>
          <w:i/>
          <w:sz w:val="20"/>
        </w:rPr>
        <w:t>kaeha-</w:t>
      </w:r>
      <w:r w:rsidRPr="00E3787E">
        <w:rPr>
          <w:rFonts w:ascii="Times SUT" w:hAnsi="Times SUT" w:cs="Times SUT"/>
          <w:sz w:val="20"/>
        </w:rPr>
        <w:t xml:space="preserve"> LNg Mar(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>) Vig(</w:t>
      </w:r>
      <w:r w:rsidRPr="00E3787E">
        <w:rPr>
          <w:rFonts w:ascii="Times SUT" w:hAnsi="Times SUT" w:cs="Times SUT"/>
          <w:i/>
          <w:sz w:val="20"/>
        </w:rPr>
        <w:t>kaehe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Vän, </w:t>
      </w:r>
      <w:r w:rsidRPr="00E3787E">
        <w:rPr>
          <w:rFonts w:ascii="Times SUT" w:hAnsi="Times SUT" w:cs="Times SUT"/>
          <w:i/>
          <w:sz w:val="20"/>
        </w:rPr>
        <w:t>kaiha-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`kahjatsema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kahetsema </w:t>
      </w:r>
      <w:r w:rsidRPr="00E3787E">
        <w:rPr>
          <w:rFonts w:ascii="Times SUT" w:hAnsi="Times SUT" w:cs="Times SUT"/>
          <w:i/>
          <w:sz w:val="20"/>
        </w:rPr>
        <w:t>ma ole oma `iuse karvad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st ää kahjatsend, et ma seda tegi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Kahjatseb karvad peelae peelt ää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Mis sa tühja asja pärast kahjatsed, `viska teisega veel tagant `järge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pattusid kahjatsema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mis sa setast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atsed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ta kahjatseb südamest oma `alba ja paha tegu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jatseb oma pää otsast ära, jaah, nii pailu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jatseb, et läheb segaseks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Mis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kahjatsemene enäm aitab</w:t>
      </w:r>
      <w:r w:rsidRPr="00E3787E">
        <w:rPr>
          <w:rFonts w:ascii="Times SUT" w:hAnsi="Times SUT" w:cs="Times SUT"/>
          <w:sz w:val="20"/>
        </w:rPr>
        <w:t xml:space="preserve">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kaasa tundma; haletsema </w:t>
      </w:r>
      <w:r w:rsidRPr="00E3787E">
        <w:rPr>
          <w:rFonts w:ascii="Times SUT" w:hAnsi="Times SUT" w:cs="Times SUT"/>
          <w:i/>
          <w:sz w:val="20"/>
        </w:rPr>
        <w:t>`Karvast `luoma ei tohi `kahjatseda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inimene seda`moodi `pehme südamega sääl</w:t>
      </w:r>
      <w:r w:rsidRPr="00E3787E">
        <w:rPr>
          <w:rFonts w:ascii="Times SUT" w:hAnsi="Times SUT" w:cs="Times SUT"/>
          <w:sz w:val="20"/>
        </w:rPr>
        <w:t xml:space="preserve"> [haige looma] </w:t>
      </w:r>
      <w:r w:rsidRPr="00E3787E">
        <w:rPr>
          <w:rFonts w:ascii="Times SUT" w:hAnsi="Times SUT" w:cs="Times SUT"/>
          <w:i/>
          <w:sz w:val="20"/>
        </w:rPr>
        <w:t>`juures, kahjatseja `moega</w:t>
      </w:r>
      <w:r w:rsidRPr="00E3787E">
        <w:rPr>
          <w:rFonts w:ascii="Times SUT" w:hAnsi="Times SUT" w:cs="Times SUT"/>
          <w:sz w:val="20"/>
        </w:rPr>
        <w:t xml:space="preserve"> Krj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igatsema </w:t>
      </w:r>
      <w:r w:rsidRPr="00E3787E">
        <w:rPr>
          <w:rFonts w:ascii="Times SUT" w:hAnsi="Times SUT" w:cs="Times SUT"/>
          <w:i/>
          <w:sz w:val="20"/>
        </w:rPr>
        <w:t>kahjatseb `teissi taga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Vana Tiiu kahjatseb väga oma surnud meest taga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kahjatsap ja ikeb tõ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taga</w:t>
      </w:r>
      <w:r w:rsidRPr="00E3787E">
        <w:rPr>
          <w:rFonts w:ascii="Times SUT" w:hAnsi="Times SUT" w:cs="Times SUT"/>
          <w:sz w:val="20"/>
        </w:rPr>
        <w:t xml:space="preserve"> Trv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kahatsema, kahetsema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kahitsama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kahitsema, kahjama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kahjatsema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kahjatsema</w:t>
      </w:r>
      <w:r w:rsidRPr="00E3787E">
        <w:rPr>
          <w:rFonts w:ascii="Times SUT" w:hAnsi="Times SUT" w:cs="Times SUT"/>
          <w:sz w:val="20"/>
        </w:rPr>
        <w:t xml:space="preserve"> kaetama – Tõs Ksi TMr </w:t>
      </w:r>
      <w:r w:rsidRPr="00E3787E">
        <w:rPr>
          <w:rFonts w:ascii="Times SUT" w:hAnsi="Times SUT" w:cs="Times SUT"/>
          <w:i/>
          <w:sz w:val="20"/>
        </w:rPr>
        <w:t>kahjatseb teese `looma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kahjatseb teese looma ära</w:t>
      </w:r>
      <w:r w:rsidRPr="00E3787E">
        <w:rPr>
          <w:rFonts w:ascii="Times SUT" w:hAnsi="Times SUT" w:cs="Times SUT"/>
          <w:sz w:val="20"/>
        </w:rPr>
        <w:t xml:space="preserve"> Ksi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kahetsema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kahitsõma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kahjatsus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kahjatsus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Khk Vll Rei Mär Tõs KJn, </w:t>
      </w:r>
      <w:r w:rsidRPr="00E3787E">
        <w:rPr>
          <w:rFonts w:ascii="Times SUT" w:hAnsi="Times SUT" w:cs="Times SUT"/>
          <w:i/>
          <w:sz w:val="20"/>
        </w:rPr>
        <w:t>kaeha-</w:t>
      </w:r>
      <w:r w:rsidRPr="00E3787E">
        <w:rPr>
          <w:rFonts w:ascii="Times SUT" w:hAnsi="Times SUT" w:cs="Times SUT"/>
          <w:sz w:val="20"/>
        </w:rPr>
        <w:t xml:space="preserve"> Vig kahetsus </w:t>
      </w:r>
      <w:r w:rsidRPr="00E3787E">
        <w:rPr>
          <w:rFonts w:ascii="Times SUT" w:hAnsi="Times SUT" w:cs="Times SUT"/>
          <w:i/>
          <w:sz w:val="20"/>
        </w:rPr>
        <w:t>kaehatsuse korral `öetasse ikka nii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ta `tu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dis suurt kahjatsust oma rumalate sõnade üle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ei tunn kahjatsust koa kedägi</w:t>
      </w:r>
      <w:r w:rsidRPr="00E3787E">
        <w:rPr>
          <w:rFonts w:ascii="Times SUT" w:hAnsi="Times SUT" w:cs="Times SUT"/>
          <w:sz w:val="20"/>
        </w:rPr>
        <w:t xml:space="preserve"> Tõs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värv</w:t>
      </w:r>
      <w:r w:rsidRPr="00E3787E">
        <w:rPr>
          <w:rFonts w:ascii="Times SUT" w:hAnsi="Times SUT" w:cs="Times SUT"/>
          <w:sz w:val="20"/>
        </w:rPr>
        <w:t xml:space="preserve"> kübaramust </w:t>
      </w:r>
      <w:r w:rsidRPr="00E3787E">
        <w:rPr>
          <w:rFonts w:ascii="Times SUT" w:hAnsi="Times SUT" w:cs="Times SUT"/>
          <w:i/>
          <w:sz w:val="20"/>
        </w:rPr>
        <w:t>`muistene must kahja vä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v. see es `pleeki `iial ära mitte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musta kahja värviga `tehti</w:t>
      </w:r>
      <w:r w:rsidRPr="00E3787E">
        <w:rPr>
          <w:rFonts w:ascii="Times SUT" w:hAnsi="Times SUT" w:cs="Times SUT"/>
          <w:sz w:val="20"/>
        </w:rPr>
        <w:t xml:space="preserve"> [saapa] </w:t>
      </w:r>
      <w:r w:rsidRPr="00E3787E">
        <w:rPr>
          <w:rFonts w:ascii="Times SUT" w:hAnsi="Times SUT" w:cs="Times SUT"/>
          <w:i/>
          <w:sz w:val="20"/>
        </w:rPr>
        <w:t>`uurded mustaks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 xml:space="preserve">ühekorra oli seda kahja `värvi, lepakoordega lepidati enne alt, tegid muidu rebuks, siis kahjati riie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kaha</w:t>
      </w:r>
      <w:r w:rsidRPr="00E3787E">
        <w:rPr>
          <w:rFonts w:ascii="Times SUT" w:hAnsi="Times SUT" w:cs="Times SUT"/>
          <w:sz w:val="20"/>
          <w:vertAlign w:val="superscript"/>
        </w:rPr>
        <w:t>9</w:t>
      </w:r>
      <w:r w:rsidRPr="00E3787E">
        <w:rPr>
          <w:rFonts w:ascii="Times SUT" w:hAnsi="Times SUT" w:cs="Times SUT"/>
          <w:sz w:val="20"/>
        </w:rPr>
        <w:t>, kahi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kahju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kahju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eP, M T Krl Har,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o</w:t>
      </w:r>
      <w:r w:rsidRPr="00E3787E">
        <w:rPr>
          <w:rFonts w:ascii="Times SUT" w:hAnsi="Times SUT" w:cs="Times SUT"/>
          <w:sz w:val="20"/>
        </w:rPr>
        <w:t xml:space="preserve"> LNg Kul Ris Kod Vas Se,  </w:t>
      </w:r>
      <w:r w:rsidRPr="00E3787E">
        <w:rPr>
          <w:rFonts w:ascii="Times SUT" w:hAnsi="Times SUT" w:cs="Times SUT"/>
          <w:i/>
          <w:sz w:val="20"/>
        </w:rPr>
        <w:t>`kahju</w:t>
      </w:r>
      <w:r w:rsidRPr="00E3787E">
        <w:rPr>
          <w:rFonts w:ascii="Times SUT" w:hAnsi="Times SUT" w:cs="Times SUT"/>
          <w:sz w:val="20"/>
        </w:rPr>
        <w:t xml:space="preserve"> R Hi Rid Kul Kse Var Ha Amb ViK I Rõn, </w:t>
      </w:r>
      <w:r w:rsidRPr="00E3787E">
        <w:rPr>
          <w:rFonts w:ascii="Times SUT" w:hAnsi="Times SUT" w:cs="Times SUT"/>
          <w:i/>
          <w:sz w:val="20"/>
        </w:rPr>
        <w:noBreakHyphen/>
        <w:t>o</w:t>
      </w:r>
      <w:r w:rsidRPr="00E3787E">
        <w:rPr>
          <w:rFonts w:ascii="Times SUT" w:hAnsi="Times SUT" w:cs="Times SUT"/>
          <w:sz w:val="20"/>
        </w:rPr>
        <w:t xml:space="preserve"> Vai Hi LNg Kul Kod Räp; </w:t>
      </w:r>
      <w:r w:rsidRPr="00E3787E">
        <w:rPr>
          <w:rFonts w:ascii="Times SUT" w:hAnsi="Times SUT" w:cs="Times SUT"/>
          <w:i/>
          <w:sz w:val="20"/>
        </w:rPr>
        <w:t xml:space="preserve">kahi </w:t>
      </w:r>
      <w:r w:rsidRPr="00E3787E">
        <w:rPr>
          <w:rFonts w:ascii="Times SUT" w:hAnsi="Times SUT" w:cs="Times SUT"/>
          <w:sz w:val="20"/>
        </w:rPr>
        <w:t xml:space="preserve">g </w:t>
      </w:r>
      <w:r w:rsidRPr="00E3787E">
        <w:rPr>
          <w:rFonts w:ascii="Times SUT" w:hAnsi="Times SUT" w:cs="Times SUT"/>
          <w:i/>
          <w:sz w:val="20"/>
        </w:rPr>
        <w:t>`kahju</w:t>
      </w:r>
      <w:r w:rsidRPr="00E3787E">
        <w:rPr>
          <w:rFonts w:ascii="Times SUT" w:hAnsi="Times SUT" w:cs="Times SUT"/>
          <w:sz w:val="20"/>
        </w:rPr>
        <w:t xml:space="preserve"> R Lei, </w:t>
      </w:r>
      <w:r w:rsidRPr="00E3787E">
        <w:rPr>
          <w:rFonts w:ascii="Times SUT" w:hAnsi="Times SUT" w:cs="Times SUT"/>
          <w:i/>
          <w:sz w:val="20"/>
        </w:rPr>
        <w:t>kahju</w:t>
      </w:r>
      <w:r w:rsidRPr="00E3787E">
        <w:rPr>
          <w:rFonts w:ascii="Times SUT" w:hAnsi="Times SUT" w:cs="Times SUT"/>
          <w:sz w:val="20"/>
        </w:rPr>
        <w:t xml:space="preserve"> Hi JõeK Amb ViK Iis Trm TMr; </w:t>
      </w:r>
      <w:r w:rsidRPr="00E3787E">
        <w:rPr>
          <w:rFonts w:ascii="Times SUT" w:hAnsi="Times SUT" w:cs="Times SUT"/>
          <w:i/>
          <w:sz w:val="20"/>
        </w:rPr>
        <w:t>kaih</w:t>
      </w:r>
      <w:r w:rsidRPr="00E3787E">
        <w:rPr>
          <w:rFonts w:ascii="Times SUT" w:hAnsi="Times SUT" w:cs="Times SUT"/>
          <w:sz w:val="20"/>
        </w:rPr>
        <w:t xml:space="preserve"> VId(g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 xml:space="preserve">|o, 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u</w:t>
      </w:r>
      <w:r w:rsidRPr="00E3787E">
        <w:rPr>
          <w:rFonts w:ascii="Times SUT" w:hAnsi="Times SUT" w:cs="Times SUT"/>
          <w:sz w:val="20"/>
        </w:rPr>
        <w:t xml:space="preserve">); g </w:t>
      </w:r>
      <w:r w:rsidRPr="00E3787E">
        <w:rPr>
          <w:rFonts w:ascii="Times SUT" w:hAnsi="Times SUT" w:cs="Times SUT"/>
          <w:i/>
          <w:sz w:val="20"/>
        </w:rPr>
        <w:t>kaiho</w:t>
      </w:r>
      <w:r w:rsidRPr="00E3787E">
        <w:rPr>
          <w:rFonts w:ascii="Times SUT" w:hAnsi="Times SUT" w:cs="Times SUT"/>
          <w:sz w:val="20"/>
        </w:rPr>
        <w:t xml:space="preserve"> Se); </w:t>
      </w:r>
      <w:r w:rsidRPr="00E3787E">
        <w:rPr>
          <w:rFonts w:ascii="Times SUT" w:hAnsi="Times SUT" w:cs="Times SUT"/>
          <w:i/>
          <w:sz w:val="20"/>
        </w:rPr>
        <w:t>kaeho</w:t>
      </w:r>
      <w:r w:rsidRPr="00E3787E">
        <w:rPr>
          <w:rFonts w:ascii="Times SUT" w:hAnsi="Times SUT" w:cs="Times SUT"/>
          <w:sz w:val="20"/>
        </w:rPr>
        <w:t xml:space="preserve"> L(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u</w:t>
      </w:r>
      <w:r w:rsidRPr="00E3787E">
        <w:rPr>
          <w:rFonts w:ascii="Times SUT" w:hAnsi="Times SUT" w:cs="Times SUT"/>
          <w:sz w:val="20"/>
        </w:rPr>
        <w:t>) Võn(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Räp, </w:t>
      </w:r>
      <w:r w:rsidRPr="00E3787E">
        <w:rPr>
          <w:rFonts w:ascii="Times SUT" w:hAnsi="Times SUT" w:cs="Times SUT"/>
          <w:i/>
          <w:sz w:val="20"/>
        </w:rPr>
        <w:t>`kaiho</w:t>
      </w:r>
      <w:r w:rsidRPr="00E3787E">
        <w:rPr>
          <w:rFonts w:ascii="Times SUT" w:hAnsi="Times SUT" w:cs="Times SUT"/>
          <w:sz w:val="20"/>
        </w:rPr>
        <w:t xml:space="preserve"> Vas, </w:t>
      </w:r>
      <w:r w:rsidRPr="00E3787E">
        <w:rPr>
          <w:rFonts w:ascii="Times SUT" w:hAnsi="Times SUT" w:cs="Times SUT"/>
          <w:i/>
          <w:sz w:val="20"/>
        </w:rPr>
        <w:t>kahu</w:t>
      </w:r>
      <w:r w:rsidRPr="00E3787E">
        <w:rPr>
          <w:rFonts w:ascii="Times SUT" w:hAnsi="Times SUT" w:cs="Times SUT"/>
          <w:sz w:val="20"/>
        </w:rPr>
        <w:t xml:space="preserve"> Vll Pöi Muh Lä(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-</w:t>
      </w:r>
      <w:r w:rsidRPr="00E3787E">
        <w:rPr>
          <w:rFonts w:ascii="Times SUT" w:hAnsi="Times SUT" w:cs="Times SUT"/>
          <w:sz w:val="20"/>
        </w:rPr>
        <w:t xml:space="preserve"> Mär) Rap, </w:t>
      </w:r>
      <w:r w:rsidRPr="00E3787E">
        <w:rPr>
          <w:rFonts w:ascii="Times SUT" w:hAnsi="Times SUT" w:cs="Times SUT"/>
          <w:i/>
          <w:sz w:val="20"/>
        </w:rPr>
        <w:t>kaho</w:t>
      </w:r>
      <w:r w:rsidRPr="00E3787E">
        <w:rPr>
          <w:rFonts w:ascii="Times SUT" w:hAnsi="Times SUT" w:cs="Times SUT"/>
          <w:sz w:val="20"/>
        </w:rPr>
        <w:t xml:space="preserve"> Pöi Lä Ris,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sz w:val="20"/>
        </w:rPr>
        <w:t xml:space="preserve"> Võn VId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aineline kaotus, varanduse vähenemine või häving </w:t>
      </w:r>
      <w:r w:rsidRPr="00E3787E">
        <w:rPr>
          <w:rFonts w:ascii="Times SUT" w:hAnsi="Times SUT" w:cs="Times SUT"/>
          <w:i/>
          <w:sz w:val="20"/>
        </w:rPr>
        <w:t>`Kahju `korva jo kaduda ei saa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`Kotkas oleksima müünd</w:t>
      </w:r>
      <w:r w:rsidRPr="00E3787E">
        <w:rPr>
          <w:rFonts w:ascii="Times SUT" w:hAnsi="Times SUT" w:cs="Times SUT"/>
          <w:sz w:val="20"/>
        </w:rPr>
        <w:t xml:space="preserve"> [kartulid] </w:t>
      </w:r>
      <w:r w:rsidRPr="00E3787E">
        <w:rPr>
          <w:rFonts w:ascii="Times SUT" w:hAnsi="Times SUT" w:cs="Times SUT"/>
          <w:i/>
          <w:sz w:val="20"/>
        </w:rPr>
        <w:t>`kahjuga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mis sest kahjust `kartada on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see on naa kut kerp ärja `selgas see `kahju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ma olen `teiste k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st nii `paljo `kahjo saan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kopikune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u ja rublane riid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kahu kardab, see kasu ei saa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tä sai paelu kahju, ei soan kasu `ühti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kaehusse jäänd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ma olen kahju `sisse jäänd, ma pean seda kahju nüid `kandma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sie kaup läheb kahjuks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kui kitsed ära sureksivad, eks siis oleks kahi sie küll olema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kes seda kahju jõuab veel `maksa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tõesed saed kahju kannatata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mõnen kõhan kahjo one, `taeva piäl one suur kuma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müüs koha ää, tegi enesele suure kahju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kus selle kahju aru ots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Kes kahju kardab, see õnne ei leiä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ligimese kahjut ei kästä kahitse ei paraste kah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kahju saanu kui mõni 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m är lõppi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`pernani sai `piimäst suurt kahju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Kiä kahju `pelgäs,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kassu ka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saa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tegi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 pääle maja üless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Kes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 om tennü,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 ka taso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ma olõ elänü ilm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olda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 om pajä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päl, a kasu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 pajä all, tu tähendäss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kaih tulõ inne ku kasu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 kaala jõvvai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kaota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kon kari siäl kaih, kon talo siäl tõbi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häda, viga, kahjustus; halbus </w:t>
      </w:r>
      <w:r w:rsidRPr="00E3787E">
        <w:rPr>
          <w:rFonts w:ascii="Times SUT" w:hAnsi="Times SUT" w:cs="Times SUT"/>
          <w:i/>
          <w:sz w:val="20"/>
        </w:rPr>
        <w:t>Nee `korbid on `kahju `linnud, ku mere kohal `krooksuvad, kohe ubub sügüsül `keski ärä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`pitkne kahju teind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õnnetos käib öue öle, kahi käib mo karja öle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suvivi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lal tegi küll `kahju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`kahju tegevad loomad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va `valged liblikad ne `keige suuremad kahjotegijad on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eks soa `kuulda, kas on `kahju `ku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kil siginend</w:t>
      </w:r>
      <w:r w:rsidRPr="00E3787E">
        <w:rPr>
          <w:rFonts w:ascii="Times SUT" w:hAnsi="Times SUT" w:cs="Times SUT"/>
          <w:sz w:val="20"/>
        </w:rPr>
        <w:t xml:space="preserve"> HJn; </w:t>
      </w:r>
      <w:r w:rsidRPr="00E3787E">
        <w:rPr>
          <w:rFonts w:ascii="Times SUT" w:hAnsi="Times SUT" w:cs="Times SUT"/>
          <w:i/>
          <w:sz w:val="20"/>
        </w:rPr>
        <w:t>kas nad kasuks on vai kahjuks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lapulised tegid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 kahju, kui `näile ei antud üväss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kahjuga välk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meil on rahe kahju vähe old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 `leidjal, kahju `kaotajal</w:t>
      </w:r>
      <w:r w:rsidRPr="00E3787E">
        <w:rPr>
          <w:rFonts w:ascii="Times SUT" w:hAnsi="Times SUT" w:cs="Times SUT"/>
          <w:sz w:val="20"/>
        </w:rPr>
        <w:t xml:space="preserve"> Plt;</w:t>
      </w:r>
      <w:r w:rsidRPr="00E3787E">
        <w:rPr>
          <w:rFonts w:ascii="Times SUT" w:hAnsi="Times SUT" w:cs="Times SUT"/>
          <w:i/>
          <w:sz w:val="20"/>
        </w:rPr>
        <w:t xml:space="preserve"> ega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õnnetust ei tule, ku kahjul 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luss kaalan </w:t>
      </w:r>
      <w:r w:rsidRPr="00E3787E">
        <w:rPr>
          <w:rFonts w:ascii="Times SUT" w:hAnsi="Times SUT" w:cs="Times SUT"/>
          <w:sz w:val="20"/>
        </w:rPr>
        <w:t xml:space="preserve">Krk;  </w:t>
      </w:r>
      <w:r w:rsidRPr="00E3787E">
        <w:rPr>
          <w:rFonts w:ascii="Times SUT" w:hAnsi="Times SUT" w:cs="Times SUT"/>
          <w:i/>
          <w:sz w:val="20"/>
        </w:rPr>
        <w:t>kui midägi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`kaotedu vai äpärdänu, siss üteldi et, oi sedä kõllast kahju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`jummal kaedsap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 xml:space="preserve">ige kurja ja kahju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ku obõnõ irnatõnu, siss tullu jäll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obõsõ kahj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ku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kahju ni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`väikese omma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ku riha pidimä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ski minemise kahju, siss ei olõki ilman kahju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timäl om alasi õnnõtust ja kahju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jumala välgükene tege iks kaiho kah</w:t>
      </w:r>
      <w:r w:rsidRPr="00E3787E">
        <w:rPr>
          <w:rFonts w:ascii="Times SUT" w:hAnsi="Times SUT" w:cs="Times SUT"/>
          <w:sz w:val="20"/>
        </w:rPr>
        <w:t xml:space="preserve"> Rõu;</w:t>
      </w:r>
      <w:r w:rsidRPr="00E3787E">
        <w:rPr>
          <w:rFonts w:ascii="Times SUT" w:hAnsi="Times SUT" w:cs="Times SUT"/>
          <w:i/>
          <w:sz w:val="20"/>
        </w:rPr>
        <w:t xml:space="preserve"> mis võõrass tund tõõsõ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ost kah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määnest `kaihu `vasta pini `undass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tõõsõlõ taht kaih tetä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 xml:space="preserve">kaih 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äu õi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puid pite, a sedäsamma risti rahvast pite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ütle uma `ohto, 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`kaiba uma `kaiho</w:t>
      </w:r>
      <w:r w:rsidRPr="00E3787E">
        <w:rPr>
          <w:rFonts w:ascii="Times SUT" w:hAnsi="Times SUT" w:cs="Times SUT"/>
          <w:sz w:val="20"/>
        </w:rPr>
        <w:t xml:space="preserve"> Lut; k a h j u k s  (tav koos genitiiviga) ebasoodsalt või halvasti </w:t>
      </w:r>
      <w:r w:rsidRPr="00E3787E">
        <w:rPr>
          <w:rFonts w:ascii="Times SUT" w:hAnsi="Times SUT" w:cs="Times SUT"/>
          <w:i/>
          <w:sz w:val="20"/>
        </w:rPr>
        <w:t>see tuleb so oma kahjuks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ei t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, on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ss ta küla kahjuks jäänd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peab minu kaehuss `jääma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see tuli `mulle kahjuks, selle pean oma kahjuks nüid `võtma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las ta siss jääp pähle minu kahjuss. ega sina tedä ärä `massa ei `jõvva</w:t>
      </w:r>
      <w:r w:rsidRPr="00E3787E">
        <w:rPr>
          <w:rFonts w:ascii="Times SUT" w:hAnsi="Times SUT" w:cs="Times SUT"/>
          <w:sz w:val="20"/>
        </w:rPr>
        <w:t xml:space="preserve"> Nõo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rahulolematus; kurbus; kahjutunne </w:t>
      </w:r>
      <w:r w:rsidRPr="00E3787E">
        <w:rPr>
          <w:rFonts w:ascii="Times SUT" w:hAnsi="Times SUT" w:cs="Times SUT"/>
          <w:i/>
          <w:sz w:val="20"/>
        </w:rPr>
        <w:t>Suur kahi oli kohe, kui merele `kaasa ei `uetud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`Präiga kohe `kahju viel seda rättiku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Mul õli `ninda sedä `kaske `kahju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mool o sest nii tuline kahju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mool pole soost `pörmugid kahju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Koer kadi äe, kahu kua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`kange kahuvalu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Omakste surma kahju on ikka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mul nii `kange kahu et, naa igav et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 xml:space="preserve">st mool on üsna `kahju, 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t see asi moo k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st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läks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 xml:space="preserve">münul on aga üsna `kahjo, 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t sa l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hed ära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ma suren ää, kas sool kahu pole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kõege vanemast poeast oli mool veel kõege kaehom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mul on kahju, et siantse 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bi `puudist tõi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eks nendel oli `kahju küll ta järel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mul on selle pärast kahju, et olen selle ära kaodand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mul oli kohe nii `kahju tedä ää `anda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 xml:space="preserve">`kahju oli `lahkuda </w:t>
      </w:r>
      <w:r w:rsidRPr="00E3787E">
        <w:rPr>
          <w:rFonts w:ascii="Times SUT" w:hAnsi="Times SUT" w:cs="Times SUT"/>
          <w:sz w:val="20"/>
        </w:rPr>
        <w:t xml:space="preserve">Rak; </w:t>
      </w:r>
      <w:r w:rsidRPr="00E3787E">
        <w:rPr>
          <w:rFonts w:ascii="Times SUT" w:hAnsi="Times SUT" w:cs="Times SUT"/>
          <w:i/>
          <w:sz w:val="20"/>
        </w:rPr>
        <w:t xml:space="preserve">kahi oli küll, aga mis sa tied </w:t>
      </w:r>
      <w:r w:rsidRPr="00E3787E">
        <w:rPr>
          <w:rFonts w:ascii="Times SUT" w:hAnsi="Times SUT" w:cs="Times SUT"/>
          <w:sz w:val="20"/>
        </w:rPr>
        <w:t xml:space="preserve">Sim; </w:t>
      </w:r>
      <w:r w:rsidRPr="00E3787E">
        <w:rPr>
          <w:rFonts w:ascii="Times SUT" w:hAnsi="Times SUT" w:cs="Times SUT"/>
          <w:i/>
          <w:sz w:val="20"/>
        </w:rPr>
        <w:t>mul oo tädä nõnna kahju taga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kes kaas`tundlik ei ole, see teesest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ju ei tunne</w:t>
      </w:r>
      <w:r w:rsidRPr="00E3787E">
        <w:rPr>
          <w:rFonts w:ascii="Times SUT" w:hAnsi="Times SUT" w:cs="Times SUT"/>
          <w:sz w:val="20"/>
        </w:rPr>
        <w:t xml:space="preserve"> Pal; </w:t>
      </w:r>
      <w:r w:rsidRPr="00E3787E">
        <w:rPr>
          <w:rFonts w:ascii="Times SUT" w:hAnsi="Times SUT" w:cs="Times SUT"/>
          <w:i/>
          <w:sz w:val="20"/>
        </w:rPr>
        <w:t>tunnet tõse kahju, siss `endäl om ale m</w:t>
      </w:r>
      <w:r w:rsidR="00E3787E" w:rsidRPr="00E3787E">
        <w:rPr>
          <w:rFonts w:ascii="Times SUT" w:hAnsi="Times SUT" w:cs="Times SUT"/>
          <w:i/>
          <w:sz w:val="20"/>
        </w:rPr>
        <w:t>i̬i̬ĺ</w:t>
      </w:r>
      <w:r w:rsidRPr="00E3787E">
        <w:rPr>
          <w:rFonts w:ascii="Times SUT" w:hAnsi="Times SUT" w:cs="Times SUT"/>
          <w:i/>
          <w:sz w:val="20"/>
        </w:rPr>
        <w:t xml:space="preserve"> ja kurb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mul om periss `süämest kahju, ma näi, ku ikk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läits `auda, naesel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nii kahju kui `oitku, alati pi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põsen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kahju `olli ku jä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e, paar `aastit `olli kahju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sul om edimält nii `kahju, et sa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mõ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ta midägi tettä</w:t>
      </w:r>
      <w:r w:rsidRPr="00E3787E">
        <w:rPr>
          <w:rFonts w:ascii="Times SUT" w:hAnsi="Times SUT" w:cs="Times SUT"/>
          <w:sz w:val="20"/>
        </w:rPr>
        <w:t xml:space="preserve"> Rõn; </w:t>
      </w:r>
      <w:r w:rsidRPr="00E3787E">
        <w:rPr>
          <w:rFonts w:ascii="Times SUT" w:hAnsi="Times SUT" w:cs="Times SUT"/>
          <w:i/>
          <w:sz w:val="20"/>
        </w:rPr>
        <w:t>hääd last om egal ütel kahju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 ei olõ kahju vai hallõ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st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igil kaho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mul um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 timä peräst</w:t>
      </w:r>
      <w:r w:rsidRPr="00E3787E">
        <w:rPr>
          <w:rFonts w:ascii="Times SUT" w:hAnsi="Times SUT" w:cs="Times SUT"/>
          <w:sz w:val="20"/>
        </w:rPr>
        <w:t xml:space="preserve"> Vas || (viisakusväljendina või hüüatusena kahetsevat suhtumist või kahjutunnet väljendades) </w:t>
      </w:r>
      <w:r w:rsidRPr="00E3787E">
        <w:rPr>
          <w:rFonts w:ascii="Times SUT" w:hAnsi="Times SUT" w:cs="Times SUT"/>
          <w:i/>
          <w:sz w:val="20"/>
        </w:rPr>
        <w:t>oh `kahju!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kahi küll, `ästi kahi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küll on `kahjo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mul väga `kahju</w:t>
      </w:r>
      <w:r w:rsidRPr="00E3787E">
        <w:rPr>
          <w:rFonts w:ascii="Times SUT" w:hAnsi="Times SUT" w:cs="Times SUT"/>
          <w:sz w:val="20"/>
        </w:rPr>
        <w:t xml:space="preserve"> Kul; </w:t>
      </w:r>
      <w:r w:rsidRPr="00E3787E">
        <w:rPr>
          <w:rFonts w:ascii="Times SUT" w:hAnsi="Times SUT" w:cs="Times SUT"/>
          <w:i/>
          <w:sz w:val="20"/>
        </w:rPr>
        <w:t>Küll oo kahu, et sii koolimaja ei ole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kahjuks on sie `siiski nii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kahju, ma `ütlen, et oless olema sedäsi, et ma `näitäss kõik, kus siin metsäd on olnd ja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`mõtle kos kahju, suur varanduss `õkva `piiu `võtmisel ja lääp käest ärä</w:t>
      </w:r>
      <w:r w:rsidRPr="00E3787E">
        <w:rPr>
          <w:rFonts w:ascii="Times SUT" w:hAnsi="Times SUT" w:cs="Times SUT"/>
          <w:sz w:val="20"/>
        </w:rPr>
        <w:t xml:space="preserve">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kahjulik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kahjuli|k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i/>
          <w:sz w:val="20"/>
        </w:rPr>
        <w:t>kaehu-</w:t>
      </w:r>
      <w:r w:rsidRPr="00E3787E">
        <w:rPr>
          <w:rFonts w:ascii="Times SUT" w:hAnsi="Times SUT" w:cs="Times SUT"/>
          <w:sz w:val="20"/>
        </w:rPr>
        <w:t xml:space="preserve"> PJg Tor; </w:t>
      </w:r>
      <w:r w:rsidRPr="00E3787E">
        <w:rPr>
          <w:rFonts w:ascii="Times SUT" w:hAnsi="Times SUT" w:cs="Times SUT"/>
          <w:i/>
          <w:sz w:val="20"/>
        </w:rPr>
        <w:t>kaholek</w:t>
      </w:r>
      <w:r w:rsidRPr="00E3787E">
        <w:rPr>
          <w:rFonts w:ascii="Times SUT" w:hAnsi="Times SUT" w:cs="Times SUT"/>
          <w:sz w:val="20"/>
        </w:rPr>
        <w:t xml:space="preserve"> Mar Kir) Hls Krl, 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Rei Trv TLä San; </w:t>
      </w:r>
      <w:r w:rsidRPr="00E3787E">
        <w:rPr>
          <w:rFonts w:ascii="Times SUT" w:hAnsi="Times SUT" w:cs="Times SUT"/>
          <w:i/>
          <w:sz w:val="20"/>
        </w:rPr>
        <w:t>`kahjuli|k</w:t>
      </w:r>
      <w:r w:rsidRPr="00E3787E">
        <w:rPr>
          <w:rFonts w:ascii="Times SUT" w:hAnsi="Times SUT" w:cs="Times SUT"/>
          <w:sz w:val="20"/>
        </w:rPr>
        <w:t xml:space="preserve"> Kuu(g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) VNg(g </w:t>
      </w:r>
      <w:r w:rsidRPr="00E3787E">
        <w:rPr>
          <w:rFonts w:ascii="Times SUT" w:hAnsi="Times SUT" w:cs="Times SUT"/>
          <w:i/>
          <w:sz w:val="20"/>
        </w:rPr>
        <w:noBreakHyphen/>
        <w:t>kku</w:t>
      </w:r>
      <w:r w:rsidRPr="00E3787E">
        <w:rPr>
          <w:rFonts w:ascii="Times SUT" w:hAnsi="Times SUT" w:cs="Times SUT"/>
          <w:sz w:val="20"/>
        </w:rPr>
        <w:t xml:space="preserve">) Muh; </w:t>
      </w:r>
      <w:r w:rsidRPr="00E3787E">
        <w:rPr>
          <w:rFonts w:ascii="Times SUT" w:hAnsi="Times SUT" w:cs="Times SUT"/>
          <w:i/>
          <w:sz w:val="20"/>
        </w:rPr>
        <w:t>`kahjolikko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olik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VId kahju toov, kahjulik </w:t>
      </w:r>
      <w:r w:rsidRPr="00E3787E">
        <w:rPr>
          <w:rFonts w:ascii="Times SUT" w:hAnsi="Times SUT" w:cs="Times SUT"/>
          <w:i/>
          <w:sz w:val="20"/>
        </w:rPr>
        <w:t>ei usu `kahjulikku `pilku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se on `kahjolikko `asja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vilja `müimine on `paergus kahjulik –  vili nii alb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need pidid kaholekud loomad olema nagu `kihti täis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on `tervisele kaholek</w:t>
      </w:r>
      <w:r w:rsidRPr="00E3787E">
        <w:rPr>
          <w:rFonts w:ascii="Times SUT" w:hAnsi="Times SUT" w:cs="Times SUT"/>
          <w:sz w:val="20"/>
        </w:rPr>
        <w:t xml:space="preserve"> Kir; </w:t>
      </w:r>
      <w:r w:rsidRPr="00E3787E">
        <w:rPr>
          <w:rFonts w:ascii="Times SUT" w:hAnsi="Times SUT" w:cs="Times SUT"/>
          <w:i/>
          <w:sz w:val="20"/>
        </w:rPr>
        <w:t>see asi on kahjulik oma `peale võtta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sie va kahjulik `u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ski tuleb vahest `seia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kui `enne jüri`päeva müristab, siis tuleb kahjulik suvi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kahjuliku kauba ja petise tüäga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mõni nagu imetsäb, kui on mõni kahjulik asi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`pikne põletab `pa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lu, on kahjulik `aasta</w:t>
      </w:r>
      <w:r w:rsidRPr="00E3787E">
        <w:rPr>
          <w:rFonts w:ascii="Times SUT" w:hAnsi="Times SUT" w:cs="Times SUT"/>
          <w:sz w:val="20"/>
        </w:rPr>
        <w:t xml:space="preserve"> Pal; </w:t>
      </w:r>
      <w:r w:rsidRPr="00E3787E">
        <w:rPr>
          <w:rFonts w:ascii="Times SUT" w:hAnsi="Times SUT" w:cs="Times SUT"/>
          <w:i/>
          <w:sz w:val="20"/>
        </w:rPr>
        <w:t>eks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se viin ole kahjulik küll, aga mis sa teed ää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kaup om kahjulik `osta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mõnd `haina um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olik eläjille `anda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rostõ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 väega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olik kardola pääliisile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olik kaup – es lää asi `höste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kahjuline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kahju|line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lise</w:t>
      </w:r>
      <w:r w:rsidRPr="00E3787E">
        <w:rPr>
          <w:rFonts w:ascii="Times SUT" w:hAnsi="Times SUT" w:cs="Times SUT"/>
          <w:sz w:val="20"/>
        </w:rPr>
        <w:t xml:space="preserve"> Rei Mär VJg Kod Hls Puh, </w:t>
      </w:r>
      <w:r w:rsidRPr="00E3787E">
        <w:rPr>
          <w:rFonts w:ascii="Times SUT" w:hAnsi="Times SUT" w:cs="Times SUT"/>
          <w:i/>
          <w:sz w:val="20"/>
        </w:rPr>
        <w:noBreakHyphen/>
        <w:t>linõ</w:t>
      </w:r>
      <w:r w:rsidRPr="00E3787E">
        <w:rPr>
          <w:rFonts w:ascii="Times SUT" w:hAnsi="Times SUT" w:cs="Times SUT"/>
          <w:sz w:val="20"/>
        </w:rPr>
        <w:t xml:space="preserve"> Har, </w:t>
      </w:r>
      <w:r w:rsidRPr="00E3787E">
        <w:rPr>
          <w:rFonts w:ascii="Times SUT" w:hAnsi="Times SUT" w:cs="Times SUT"/>
          <w:i/>
          <w:sz w:val="20"/>
        </w:rPr>
        <w:noBreakHyphen/>
        <w:t>lene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lese</w:t>
      </w:r>
      <w:r w:rsidRPr="00E3787E">
        <w:rPr>
          <w:rFonts w:ascii="Times SUT" w:hAnsi="Times SUT" w:cs="Times SUT"/>
          <w:sz w:val="20"/>
        </w:rPr>
        <w:t xml:space="preserve"> Hää Koe Plt KJn, </w:t>
      </w:r>
      <w:r w:rsidRPr="00E3787E">
        <w:rPr>
          <w:rFonts w:ascii="Times SUT" w:hAnsi="Times SUT" w:cs="Times SUT"/>
          <w:i/>
          <w:sz w:val="20"/>
        </w:rPr>
        <w:noBreakHyphen/>
        <w:t>lõni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kahjolene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oli|ne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tse</w:t>
      </w:r>
      <w:r w:rsidRPr="00E3787E">
        <w:rPr>
          <w:rFonts w:ascii="Times SUT" w:hAnsi="Times SUT" w:cs="Times SUT"/>
          <w:sz w:val="20"/>
        </w:rPr>
        <w:t xml:space="preserve"> Vas, </w:t>
      </w:r>
      <w:r w:rsidRPr="00E3787E">
        <w:rPr>
          <w:rFonts w:ascii="Times SUT" w:hAnsi="Times SUT" w:cs="Times SUT"/>
          <w:i/>
          <w:sz w:val="20"/>
        </w:rPr>
        <w:noBreakHyphen/>
        <w:t>nõ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kahjulik </w:t>
      </w:r>
      <w:r w:rsidRPr="00E3787E">
        <w:rPr>
          <w:rFonts w:ascii="Times SUT" w:hAnsi="Times SUT" w:cs="Times SUT"/>
          <w:i/>
          <w:sz w:val="20"/>
        </w:rPr>
        <w:t>mõned asjad on kahjulesed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nied on kahjulised asjad, nied saavad `otsa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meä ei osta üttegi kahjulist eläjät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om kahjulõni luum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Lustõ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sääran kahjulinõ hain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kahjukannaja </w:t>
      </w:r>
      <w:r w:rsidRPr="00E3787E">
        <w:rPr>
          <w:rFonts w:ascii="Times SUT" w:hAnsi="Times SUT" w:cs="Times SUT"/>
          <w:i/>
          <w:sz w:val="20"/>
        </w:rPr>
        <w:t>ta on ike suur kahjulene kohe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oi ma jäi väega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olinõ, ma jäi otsani ütsindä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oi, ma olõ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olinõ – mul latsõ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ei elä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maks</w:t>
      </w:r>
      <w:r w:rsidRPr="00E3787E">
        <w:rPr>
          <w:rFonts w:ascii="Times SUT" w:hAnsi="Times SUT" w:cs="Times SUT"/>
          <w:sz w:val="20"/>
        </w:rPr>
        <w:t xml:space="preserve"> kahjutasu </w:t>
      </w:r>
      <w:r w:rsidRPr="00E3787E">
        <w:rPr>
          <w:rFonts w:ascii="Times SUT" w:hAnsi="Times SUT" w:cs="Times SUT"/>
          <w:i/>
          <w:sz w:val="20"/>
        </w:rPr>
        <w:t>jo kahju `tehtud, tuleb `maksa, se oo siis kahju maks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kahjumaks one ku põlevad majad ärä, tulekassa maks, maksab 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jä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päev</w:t>
      </w:r>
      <w:r w:rsidRPr="00E3787E">
        <w:rPr>
          <w:rFonts w:ascii="Times SUT" w:hAnsi="Times SUT" w:cs="Times SUT"/>
          <w:sz w:val="20"/>
        </w:rPr>
        <w:t xml:space="preserve"> pühade järelpäev </w:t>
      </w:r>
      <w:r w:rsidRPr="00E3787E">
        <w:rPr>
          <w:rFonts w:ascii="Times SUT" w:hAnsi="Times SUT" w:cs="Times SUT"/>
          <w:i/>
          <w:sz w:val="20"/>
        </w:rPr>
        <w:t>teku ui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`tää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bä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`tää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bä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 päiv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suits</w:t>
      </w:r>
      <w:r w:rsidRPr="00E3787E">
        <w:rPr>
          <w:rFonts w:ascii="Times SUT" w:hAnsi="Times SUT" w:cs="Times SUT"/>
          <w:sz w:val="20"/>
        </w:rPr>
        <w:t xml:space="preserve"> tulekahju suits </w:t>
      </w:r>
      <w:r w:rsidRPr="00E3787E">
        <w:rPr>
          <w:rFonts w:ascii="Times SUT" w:hAnsi="Times SUT" w:cs="Times SUT"/>
          <w:i/>
          <w:sz w:val="20"/>
        </w:rPr>
        <w:t>kõueke pani maja põlema - -, siis `öötse, et kaho suits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 xml:space="preserve">kui maja põlema akkab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se on kahju suits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suvi</w:t>
      </w:r>
      <w:r w:rsidRPr="00E3787E">
        <w:rPr>
          <w:rFonts w:ascii="Times SUT" w:hAnsi="Times SUT" w:cs="Times SUT"/>
          <w:sz w:val="20"/>
        </w:rPr>
        <w:t xml:space="preserve"> ikaldussuvi </w:t>
      </w:r>
      <w:r w:rsidRPr="00E3787E">
        <w:rPr>
          <w:rFonts w:ascii="Times SUT" w:hAnsi="Times SUT" w:cs="Times SUT"/>
          <w:i/>
          <w:sz w:val="20"/>
        </w:rPr>
        <w:t>tänävuade tuleb kahju suvi, mürissäb `enne jüri`päevä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tasu</w:t>
      </w:r>
      <w:r w:rsidRPr="00E3787E">
        <w:rPr>
          <w:rFonts w:ascii="Times SUT" w:hAnsi="Times SUT" w:cs="Times SUT"/>
          <w:sz w:val="20"/>
        </w:rPr>
        <w:t xml:space="preserve"> hüvitus </w:t>
      </w:r>
      <w:r w:rsidRPr="00E3787E">
        <w:rPr>
          <w:rFonts w:ascii="Times SUT" w:hAnsi="Times SUT" w:cs="Times SUT"/>
          <w:i/>
          <w:sz w:val="20"/>
        </w:rPr>
        <w:t>jäin `ilma `kahjutasuta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Sulane pidi veel kahjutasu peale maksma, et enne aegu ära läks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sa nõvvad miu käest kahju tasu nüid</w:t>
      </w:r>
      <w:r w:rsidRPr="00E3787E">
        <w:rPr>
          <w:rFonts w:ascii="Times SUT" w:hAnsi="Times SUT" w:cs="Times SUT"/>
          <w:sz w:val="20"/>
        </w:rPr>
        <w:t xml:space="preserve"> Trv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tegu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see on `jälle üks kahjo tego, kui mõni pannund teise maja põlema</w:t>
      </w:r>
      <w:r w:rsidRPr="00E3787E">
        <w:rPr>
          <w:rFonts w:ascii="Times SUT" w:hAnsi="Times SUT" w:cs="Times SUT"/>
          <w:sz w:val="20"/>
        </w:rPr>
        <w:t xml:space="preserve"> Mar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kahjutsõp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kahjutsõp</w:t>
      </w:r>
      <w:r w:rsidRPr="00E3787E">
        <w:rPr>
          <w:rFonts w:ascii="Times SUT" w:hAnsi="Times SUT" w:cs="Times SUT"/>
          <w:sz w:val="20"/>
        </w:rPr>
        <w:t xml:space="preserve"> enam kahju </w:t>
      </w:r>
      <w:r w:rsidRPr="00E3787E">
        <w:rPr>
          <w:rFonts w:ascii="Times SUT" w:hAnsi="Times SUT" w:cs="Times SUT"/>
          <w:i/>
          <w:sz w:val="20"/>
        </w:rPr>
        <w:t>hobõsõst om mul õks kikõ kahjutsõp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kahjutu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kahjutu</w:t>
      </w:r>
      <w:r w:rsidRPr="00E3787E">
        <w:rPr>
          <w:rFonts w:ascii="Times SUT" w:hAnsi="Times SUT" w:cs="Times SUT"/>
          <w:sz w:val="20"/>
        </w:rPr>
        <w:t xml:space="preserve"> Khk Mär, g </w:t>
      </w:r>
      <w:r w:rsidRPr="00E3787E">
        <w:rPr>
          <w:rFonts w:ascii="Times SUT" w:hAnsi="Times SUT" w:cs="Times SUT"/>
          <w:i/>
          <w:sz w:val="20"/>
        </w:rPr>
        <w:noBreakHyphen/>
        <w:t>ma</w:t>
      </w:r>
      <w:r w:rsidRPr="00E3787E">
        <w:rPr>
          <w:rFonts w:ascii="Times SUT" w:hAnsi="Times SUT" w:cs="Times SUT"/>
          <w:sz w:val="20"/>
        </w:rPr>
        <w:t xml:space="preserve"> Mär Amb; </w:t>
      </w:r>
      <w:r w:rsidRPr="00E3787E">
        <w:rPr>
          <w:rFonts w:ascii="Times SUT" w:hAnsi="Times SUT" w:cs="Times SUT"/>
          <w:i/>
          <w:sz w:val="20"/>
        </w:rPr>
        <w:t>`kahjutu</w:t>
      </w:r>
      <w:r w:rsidRPr="00E3787E">
        <w:rPr>
          <w:rFonts w:ascii="Times SUT" w:hAnsi="Times SUT" w:cs="Times SUT"/>
          <w:sz w:val="20"/>
        </w:rPr>
        <w:t xml:space="preserve"> VNg mittekahjulik </w:t>
      </w:r>
      <w:r w:rsidRPr="00E3787E">
        <w:rPr>
          <w:rFonts w:ascii="Times SUT" w:hAnsi="Times SUT" w:cs="Times SUT"/>
          <w:i/>
          <w:sz w:val="20"/>
        </w:rPr>
        <w:t>selle kahjutuma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jaga võib iga laps `mängida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ma lähän tien kahjutumaks</w:t>
      </w:r>
      <w:r w:rsidRPr="00E3787E">
        <w:rPr>
          <w:rFonts w:ascii="Times SUT" w:hAnsi="Times SUT" w:cs="Times SUT"/>
          <w:sz w:val="20"/>
        </w:rPr>
        <w:t xml:space="preserve"> Amb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kahju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tuli</w:t>
      </w:r>
      <w:r w:rsidRPr="00E3787E">
        <w:rPr>
          <w:rFonts w:ascii="Times SUT" w:hAnsi="Times SUT" w:cs="Times SUT"/>
          <w:sz w:val="20"/>
        </w:rPr>
        <w:t xml:space="preserve"> tulekahju </w:t>
      </w:r>
      <w:r w:rsidRPr="00E3787E">
        <w:rPr>
          <w:rFonts w:ascii="Times SUT" w:hAnsi="Times SUT" w:cs="Times SUT"/>
          <w:i/>
          <w:sz w:val="20"/>
        </w:rPr>
        <w:t>eks se tulekahju on kõik kahju tuli, teeb ju kahju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tule lo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did on, sis kui suur kahju tule on</w:t>
      </w:r>
      <w:r w:rsidRPr="00E3787E">
        <w:rPr>
          <w:rFonts w:ascii="Times SUT" w:hAnsi="Times SUT" w:cs="Times SUT"/>
          <w:sz w:val="20"/>
        </w:rPr>
        <w:t xml:space="preserve"> Kos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tundlik</w:t>
      </w:r>
      <w:r w:rsidRPr="00E3787E">
        <w:rPr>
          <w:rFonts w:ascii="Times SUT" w:hAnsi="Times SUT" w:cs="Times SUT"/>
          <w:sz w:val="20"/>
        </w:rPr>
        <w:t xml:space="preserve"> kaastundlik </w:t>
      </w:r>
      <w:r w:rsidRPr="00E3787E">
        <w:rPr>
          <w:rFonts w:ascii="Times SUT" w:hAnsi="Times SUT" w:cs="Times SUT"/>
          <w:i/>
          <w:sz w:val="20"/>
        </w:rPr>
        <w:t>kui sie oleks `kahju `tundlik inimine, küll siis `andab</w:t>
      </w:r>
      <w:r w:rsidRPr="00E3787E">
        <w:rPr>
          <w:rFonts w:ascii="Times SUT" w:hAnsi="Times SUT" w:cs="Times SUT"/>
          <w:sz w:val="20"/>
        </w:rPr>
        <w:t xml:space="preserve"> Hlj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tunne</w:t>
      </w:r>
      <w:r w:rsidRPr="00E3787E">
        <w:rPr>
          <w:rFonts w:ascii="Times SUT" w:hAnsi="Times SUT" w:cs="Times SUT"/>
          <w:sz w:val="20"/>
        </w:rPr>
        <w:t xml:space="preserve"> kahetsus; kurbus </w:t>
      </w:r>
      <w:r w:rsidRPr="00E3787E">
        <w:rPr>
          <w:rFonts w:ascii="Times SUT" w:hAnsi="Times SUT" w:cs="Times SUT"/>
          <w:i/>
          <w:sz w:val="20"/>
        </w:rPr>
        <w:t>ma 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tsin oma loomad koa koloosile üle, `miskit kaeho tunnet mool põlnd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lei küll `käega, aga südämen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iki kahju tunne</w:t>
      </w:r>
      <w:r w:rsidRPr="00E3787E">
        <w:rPr>
          <w:rFonts w:ascii="Times SUT" w:hAnsi="Times SUT" w:cs="Times SUT"/>
          <w:sz w:val="20"/>
        </w:rPr>
        <w:t xml:space="preserve"> Ran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tuul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kui tuul</w:t>
      </w:r>
      <w:r w:rsidRPr="00E3787E">
        <w:rPr>
          <w:rFonts w:ascii="Times SUT" w:hAnsi="Times SUT" w:cs="Times SUT"/>
          <w:sz w:val="20"/>
        </w:rPr>
        <w:t xml:space="preserve"> [toa] </w:t>
      </w:r>
      <w:r w:rsidRPr="00E3787E">
        <w:rPr>
          <w:rFonts w:ascii="Times SUT" w:hAnsi="Times SUT" w:cs="Times SUT"/>
          <w:i/>
          <w:sz w:val="20"/>
        </w:rPr>
        <w:t>`nurkade taga vi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 xml:space="preserve">ub, see üks kahju tuul </w:t>
      </w:r>
      <w:r w:rsidRPr="00E3787E">
        <w:rPr>
          <w:rFonts w:ascii="Times SUT" w:hAnsi="Times SUT" w:cs="Times SUT"/>
          <w:sz w:val="20"/>
        </w:rPr>
        <w:t xml:space="preserve">(ennustab õnnetust merel) Khk; </w:t>
      </w:r>
      <w:r w:rsidRPr="00E3787E">
        <w:rPr>
          <w:rFonts w:ascii="Times SUT" w:hAnsi="Times SUT" w:cs="Times SUT"/>
          <w:i/>
          <w:sz w:val="20"/>
        </w:rPr>
        <w:t>kahjutuul one `kange tuul,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b kahju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vimp</w:t>
      </w:r>
      <w:r w:rsidRPr="00E3787E">
        <w:rPr>
          <w:rFonts w:ascii="Times SUT" w:hAnsi="Times SUT" w:cs="Times SUT"/>
          <w:sz w:val="20"/>
        </w:rPr>
        <w:t xml:space="preserve"> kangaviga </w:t>
      </w:r>
      <w:r w:rsidRPr="00E3787E">
        <w:rPr>
          <w:rFonts w:ascii="Times SUT" w:hAnsi="Times SUT" w:cs="Times SUT"/>
          <w:i/>
          <w:sz w:val="20"/>
        </w:rPr>
        <w:t>`Kahju vimp `kangas, üks `piirapii jäänd `tühjäst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välk</w:t>
      </w:r>
      <w:r w:rsidRPr="00E3787E">
        <w:rPr>
          <w:rFonts w:ascii="Times SUT" w:hAnsi="Times SUT" w:cs="Times SUT"/>
          <w:sz w:val="20"/>
        </w:rPr>
        <w:t xml:space="preserve"> purustav välk </w:t>
      </w:r>
      <w:r w:rsidRPr="00E3787E">
        <w:rPr>
          <w:rFonts w:ascii="Times SUT" w:hAnsi="Times SUT" w:cs="Times SUT"/>
          <w:i/>
          <w:sz w:val="20"/>
        </w:rPr>
        <w:t>`kahju `välgud, kie säuh ja sauh lüöb, süttitab põlema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kui tema pikuti lüöb, siis tema on kahju välk, sie paneb põlema kedagi</w:t>
      </w:r>
      <w:r w:rsidRPr="00E3787E">
        <w:rPr>
          <w:rFonts w:ascii="Times SUT" w:hAnsi="Times SUT" w:cs="Times SUT"/>
          <w:sz w:val="20"/>
        </w:rPr>
        <w:t xml:space="preserve"> Amb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kahk</w:t>
      </w:r>
      <w:r w:rsidRPr="00E3787E">
        <w:rPr>
          <w:rFonts w:ascii="Times SUT" w:hAnsi="Times SUT" w:cs="Times SUT"/>
          <w:sz w:val="20"/>
        </w:rPr>
        <w:t xml:space="preserve"> Kse Nõo, p </w:t>
      </w:r>
      <w:r w:rsidRPr="00E3787E">
        <w:rPr>
          <w:rFonts w:ascii="Times SUT" w:hAnsi="Times SUT" w:cs="Times SUT"/>
          <w:i/>
          <w:sz w:val="20"/>
        </w:rPr>
        <w:t>`kahk|u</w:t>
      </w:r>
      <w:r w:rsidRPr="00E3787E">
        <w:rPr>
          <w:rFonts w:ascii="Times SUT" w:hAnsi="Times SUT" w:cs="Times SUT"/>
          <w:sz w:val="20"/>
        </w:rPr>
        <w:t xml:space="preserve"> Kuu Hlj L K Iis Trm Hls Krk TLä San,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Lüg IisR I Nõo Kam,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Äks; p </w:t>
      </w:r>
      <w:r w:rsidRPr="00E3787E">
        <w:rPr>
          <w:rFonts w:ascii="Times SUT" w:hAnsi="Times SUT" w:cs="Times SUT"/>
          <w:i/>
          <w:sz w:val="20"/>
        </w:rPr>
        <w:t>kahki</w:t>
      </w:r>
      <w:r w:rsidRPr="00E3787E">
        <w:rPr>
          <w:rFonts w:ascii="Times SUT" w:hAnsi="Times SUT" w:cs="Times SUT"/>
          <w:sz w:val="20"/>
        </w:rPr>
        <w:t xml:space="preserve"> VJg Puh tasane sahin; sosin (hrl partitiivis) </w:t>
      </w:r>
      <w:r w:rsidRPr="00E3787E">
        <w:rPr>
          <w:rFonts w:ascii="Times SUT" w:hAnsi="Times SUT" w:cs="Times SUT"/>
          <w:i/>
          <w:sz w:val="20"/>
        </w:rPr>
        <w:t>ei `kihku `kahku `kustagi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ei mina kuuld `kuhki ei `kahki kedägi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ei täst põle mette `kõhku ega `kahku näha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põln tuule `kahkugi, oli na `vaikne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ei ole `kohku `kahku `ku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kil näha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läksin `oue ei old mitte kuhki kahki kuulda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ei ole `kuhke ei `kahke, kõik on `vaikne</w:t>
      </w:r>
      <w:r w:rsidRPr="00E3787E">
        <w:rPr>
          <w:rFonts w:ascii="Times SUT" w:hAnsi="Times SUT" w:cs="Times SUT"/>
          <w:sz w:val="20"/>
        </w:rPr>
        <w:t xml:space="preserve"> Äks; </w:t>
      </w:r>
      <w:r w:rsidRPr="00E3787E">
        <w:rPr>
          <w:rFonts w:ascii="Times SUT" w:hAnsi="Times SUT" w:cs="Times SUT"/>
          <w:i/>
          <w:sz w:val="20"/>
        </w:rPr>
        <w:t>`kahku ega `kõhku põle `ku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kil kuulda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ei ole `kahkugi kuulda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siss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vakka, es kuule mitte üits kuhk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ei kahk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`kihku egä `kahku es ole enäp</w:t>
      </w:r>
      <w:r w:rsidRPr="00E3787E">
        <w:rPr>
          <w:rFonts w:ascii="Times SUT" w:hAnsi="Times SUT" w:cs="Times SUT"/>
          <w:sz w:val="20"/>
        </w:rPr>
        <w:t xml:space="preserve"> San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kihku, kuhk, kõhku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kahkam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`kahkam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Tõs Hel,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Krk suur kogus; sületäis, hunnik </w:t>
      </w:r>
      <w:r w:rsidRPr="00E3787E">
        <w:rPr>
          <w:rFonts w:ascii="Times SUT" w:hAnsi="Times SUT" w:cs="Times SUT"/>
          <w:i/>
          <w:sz w:val="20"/>
        </w:rPr>
        <w:t>ma `võtse angu `otsa ia `kahkami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läks suur `kahkam käe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ma pani üte `kahkame</w:t>
      </w:r>
      <w:r w:rsidRPr="00E3787E">
        <w:rPr>
          <w:rFonts w:ascii="Times SUT" w:hAnsi="Times SUT" w:cs="Times SUT"/>
          <w:sz w:val="20"/>
        </w:rPr>
        <w:t xml:space="preserve"> (nt kulbitäie leent); </w:t>
      </w:r>
      <w:r w:rsidRPr="00E3787E">
        <w:rPr>
          <w:rFonts w:ascii="Times SUT" w:hAnsi="Times SUT" w:cs="Times SUT"/>
          <w:i/>
          <w:sz w:val="20"/>
        </w:rPr>
        <w:t>kae kas sa jõvvat sedä `kahkamet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 võtta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kahkame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`kahkame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haarama, korraga sülle tõmbama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 xml:space="preserve"> – Hel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kahkats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(leivast) </w:t>
      </w:r>
      <w:r w:rsidRPr="00E3787E">
        <w:rPr>
          <w:rFonts w:ascii="Times SUT" w:hAnsi="Times SUT" w:cs="Times SUT"/>
          <w:i/>
          <w:sz w:val="20"/>
        </w:rPr>
        <w:t>agananõ leevä kahka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egass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 leeväkahkatsitki ni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 es anda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ku olõss söönü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kahke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`kahke</w:t>
      </w:r>
      <w:r w:rsidRPr="00E3787E">
        <w:rPr>
          <w:rFonts w:ascii="Times SUT" w:hAnsi="Times SUT" w:cs="Times SUT"/>
          <w:sz w:val="20"/>
        </w:rPr>
        <w:t xml:space="preserve"> Hää Plt Krk pealispinnalt kuiv (heinast, pesust); kahisev </w:t>
      </w:r>
      <w:r w:rsidRPr="00E3787E">
        <w:rPr>
          <w:rFonts w:ascii="Times SUT" w:hAnsi="Times SUT" w:cs="Times SUT"/>
          <w:i/>
          <w:sz w:val="20"/>
        </w:rPr>
        <w:t>Omikune niit `vaata `õhtaks juba `kahke `seukse ilmaga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Pesu `tõmmas kohe `kahkeks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eenad jo `kahked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Maa om juba kainus kahke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võip põllu pääle juba küll minnä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-kahkis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koh-kahkis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kahkjas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`kahk|jas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ja</w:t>
      </w:r>
      <w:r w:rsidRPr="00E3787E">
        <w:rPr>
          <w:rFonts w:ascii="Times SUT" w:hAnsi="Times SUT" w:cs="Times SUT"/>
          <w:sz w:val="20"/>
        </w:rPr>
        <w:t xml:space="preserve"> Jäm Khk Mus Kaa L Juu Sim kahvatu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jumetu </w:t>
      </w:r>
      <w:r w:rsidRPr="00E3787E">
        <w:rPr>
          <w:rFonts w:ascii="Times SUT" w:hAnsi="Times SUT" w:cs="Times SUT"/>
          <w:i/>
          <w:sz w:val="20"/>
        </w:rPr>
        <w:t>see oo `kahkja `näuga, ilma vereta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`kahkjas laps</w:t>
      </w:r>
      <w:r w:rsidRPr="00E3787E">
        <w:rPr>
          <w:rFonts w:ascii="Times SUT" w:hAnsi="Times SUT" w:cs="Times SUT"/>
          <w:sz w:val="20"/>
        </w:rPr>
        <w:t xml:space="preserve"> Kul; </w:t>
      </w:r>
      <w:r w:rsidRPr="00E3787E">
        <w:rPr>
          <w:rFonts w:ascii="Times SUT" w:hAnsi="Times SUT" w:cs="Times SUT"/>
          <w:i/>
          <w:sz w:val="20"/>
        </w:rPr>
        <w:t>`kahkjas oo `seoke `valge ja kahvatand</w:t>
      </w:r>
      <w:r w:rsidRPr="00E3787E">
        <w:rPr>
          <w:rFonts w:ascii="Times SUT" w:hAnsi="Times SUT" w:cs="Times SUT"/>
          <w:sz w:val="20"/>
        </w:rPr>
        <w:t xml:space="preserve"> Mih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(valgusest ja värvist) </w:t>
      </w:r>
      <w:r w:rsidRPr="00E3787E">
        <w:rPr>
          <w:rFonts w:ascii="Times SUT" w:hAnsi="Times SUT" w:cs="Times SUT"/>
          <w:i/>
          <w:sz w:val="20"/>
        </w:rPr>
        <w:t>kahkjassinine värv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`kahkjas kuub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Oomiku `poole ööd läks taevas `kahkjaks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`kahkjas kui `õiged `värvi põle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metsavärvid olid `kahkjamad ja aledamad kui poevärvid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kahtjas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kahkjas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`kahk|jas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ja</w:t>
      </w:r>
      <w:r w:rsidRPr="00E3787E">
        <w:rPr>
          <w:rFonts w:ascii="Times SUT" w:hAnsi="Times SUT" w:cs="Times SUT"/>
          <w:sz w:val="20"/>
        </w:rPr>
        <w:t xml:space="preserve"> Tõs PJg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kuivanud; närtsinud </w:t>
      </w:r>
      <w:r w:rsidRPr="00E3787E">
        <w:rPr>
          <w:rFonts w:ascii="Times SUT" w:hAnsi="Times SUT" w:cs="Times SUT"/>
          <w:i/>
          <w:sz w:val="20"/>
        </w:rPr>
        <w:t>lähvad kuivas ja `kahkjasse, kuind ja `kahkjad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taemed nii `kahkjad, kui ta igerik on </w:t>
      </w:r>
      <w:r w:rsidRPr="00E3787E">
        <w:rPr>
          <w:rFonts w:ascii="Times SUT" w:hAnsi="Times SUT" w:cs="Times SUT"/>
          <w:sz w:val="20"/>
        </w:rPr>
        <w:t xml:space="preserve">PJg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karm (villast) </w:t>
      </w:r>
      <w:r w:rsidRPr="00E3787E">
        <w:rPr>
          <w:rFonts w:ascii="Times SUT" w:hAnsi="Times SUT" w:cs="Times SUT"/>
          <w:i/>
          <w:sz w:val="20"/>
        </w:rPr>
        <w:t>karme või `kahkjas, kus villad oo nagu okkad</w:t>
      </w:r>
      <w:r w:rsidRPr="00E3787E">
        <w:rPr>
          <w:rFonts w:ascii="Times SUT" w:hAnsi="Times SUT" w:cs="Times SUT"/>
          <w:sz w:val="20"/>
        </w:rPr>
        <w:t xml:space="preserve"> Tõs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kahklane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`kahkla|ne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Plt Nõo, </w:t>
      </w:r>
      <w:r w:rsidRPr="00E3787E">
        <w:rPr>
          <w:rFonts w:ascii="Times SUT" w:hAnsi="Times SUT" w:cs="Times SUT"/>
          <w:i/>
          <w:sz w:val="20"/>
        </w:rPr>
        <w:noBreakHyphen/>
        <w:t>nõ</w:t>
      </w:r>
      <w:r w:rsidRPr="00E3787E">
        <w:rPr>
          <w:rFonts w:ascii="Times SUT" w:hAnsi="Times SUT" w:cs="Times SUT"/>
          <w:sz w:val="20"/>
        </w:rPr>
        <w:t xml:space="preserve"> Se kahtlane </w:t>
      </w:r>
      <w:r w:rsidRPr="00E3787E">
        <w:rPr>
          <w:rFonts w:ascii="Times SUT" w:hAnsi="Times SUT" w:cs="Times SUT"/>
          <w:i/>
          <w:sz w:val="20"/>
        </w:rPr>
        <w:t>`kahklane meel ja mõte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sul om `kahklane nägu pään, ma tunne su näost joba ärä, et sa võldsit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murehtas õt õi tiiä mis om, om `kahklanõ elo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kahklaselt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&lt; kahklane </w:t>
      </w:r>
      <w:r w:rsidRPr="00E3787E">
        <w:rPr>
          <w:rFonts w:ascii="Times SUT" w:hAnsi="Times SUT" w:cs="Times SUT"/>
          <w:i/>
          <w:sz w:val="20"/>
        </w:rPr>
        <w:t>`kahklaselt `vuatama</w:t>
      </w:r>
      <w:r w:rsidRPr="00E3787E">
        <w:rPr>
          <w:rFonts w:ascii="Times SUT" w:hAnsi="Times SUT" w:cs="Times SUT"/>
          <w:sz w:val="20"/>
        </w:rPr>
        <w:t xml:space="preserve">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kahklema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`kahkle|ma</w:t>
      </w:r>
      <w:r w:rsidRPr="00E3787E">
        <w:rPr>
          <w:rFonts w:ascii="Times SUT" w:hAnsi="Times SUT" w:cs="Times SUT"/>
          <w:sz w:val="20"/>
        </w:rPr>
        <w:t xml:space="preserve">, da-inf </w:t>
      </w:r>
      <w:r w:rsidRPr="00E3787E">
        <w:rPr>
          <w:rFonts w:ascii="Times SUT" w:hAnsi="Times SUT" w:cs="Times SUT"/>
          <w:i/>
          <w:sz w:val="20"/>
        </w:rPr>
        <w:noBreakHyphen/>
        <w:t>da</w:t>
      </w:r>
      <w:r w:rsidRPr="00E3787E">
        <w:rPr>
          <w:rFonts w:ascii="Times SUT" w:hAnsi="Times SUT" w:cs="Times SUT"/>
          <w:sz w:val="20"/>
        </w:rPr>
        <w:t xml:space="preserve"> Kuu Lüg IisR Muh Kse Han Var Hää Juu JMd Koe Trm Äks, da-inf </w:t>
      </w:r>
      <w:r w:rsidRPr="00E3787E">
        <w:rPr>
          <w:rFonts w:ascii="Times SUT" w:hAnsi="Times SUT" w:cs="Times SUT"/>
          <w:i/>
          <w:sz w:val="20"/>
        </w:rPr>
        <w:t>kahelda</w:t>
      </w:r>
      <w:r w:rsidRPr="00E3787E">
        <w:rPr>
          <w:rFonts w:ascii="Times SUT" w:hAnsi="Times SUT" w:cs="Times SUT"/>
          <w:sz w:val="20"/>
        </w:rPr>
        <w:t xml:space="preserve"> Saa Kei Lai Plt KJn TLä, </w:t>
      </w:r>
      <w:r w:rsidRPr="00E3787E">
        <w:rPr>
          <w:rFonts w:ascii="Times SUT" w:hAnsi="Times SUT" w:cs="Times SUT"/>
          <w:i/>
          <w:sz w:val="20"/>
        </w:rPr>
        <w:noBreakHyphen/>
        <w:t xml:space="preserve">me </w:t>
      </w:r>
      <w:r w:rsidRPr="00E3787E">
        <w:rPr>
          <w:rFonts w:ascii="Times SUT" w:hAnsi="Times SUT" w:cs="Times SUT"/>
          <w:sz w:val="20"/>
        </w:rPr>
        <w:t xml:space="preserve">M, da-inf </w:t>
      </w:r>
      <w:r w:rsidRPr="00E3787E">
        <w:rPr>
          <w:rFonts w:ascii="Times SUT" w:hAnsi="Times SUT" w:cs="Times SUT"/>
          <w:i/>
          <w:sz w:val="20"/>
        </w:rPr>
        <w:t>kahelta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kahtlema, kõhklema </w:t>
      </w:r>
      <w:r w:rsidRPr="00E3787E">
        <w:rPr>
          <w:rFonts w:ascii="Times SUT" w:hAnsi="Times SUT" w:cs="Times SUT"/>
          <w:i/>
          <w:sz w:val="20"/>
        </w:rPr>
        <w:t>midä sa `nindä `kavva `kahkled ja `mõtled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mis sa muidu `kahkled `peale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see paneb mu üsna `kahklema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Küll ma `kahklesi, kas `osta punane või sinine rätik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`kahkled ja `mõtled kaksipidi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laevamehed `kahklevad kas `minna mere pääl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ma akkasin `kahklema, kas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se on nii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`kohkleb ja `kahkleb `pialegi, ei temast sua `asja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sie paneb kohe inimese `kahklema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`mustlane jäi pärast `kahklema kah</w:t>
      </w:r>
      <w:r w:rsidRPr="00E3787E">
        <w:rPr>
          <w:rFonts w:ascii="Times SUT" w:hAnsi="Times SUT" w:cs="Times SUT"/>
          <w:sz w:val="20"/>
        </w:rPr>
        <w:t xml:space="preserve"> Äks;</w:t>
      </w:r>
      <w:r w:rsidRPr="00E3787E">
        <w:rPr>
          <w:rFonts w:ascii="Times SUT" w:hAnsi="Times SUT" w:cs="Times SUT"/>
          <w:i/>
          <w:sz w:val="20"/>
        </w:rPr>
        <w:t xml:space="preserve"> mina küll `kahklen, et se tõsi võib `olla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missa `kihkled ja `kahkled, tii ärä, sii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on `tehtud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ma esi akasi `kahkleme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`kahkleb siiäpoole ja sinnapoole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`kahkleja ei tiiä `kumba tetä</w:t>
      </w:r>
      <w:r w:rsidRPr="00E3787E">
        <w:rPr>
          <w:rFonts w:ascii="Times SUT" w:hAnsi="Times SUT" w:cs="Times SUT"/>
          <w:sz w:val="20"/>
        </w:rPr>
        <w:t xml:space="preserve">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aasima – Kse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kihklema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kahklik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`kahklik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kahtlev </w:t>
      </w:r>
      <w:r w:rsidRPr="00E3787E">
        <w:rPr>
          <w:rFonts w:ascii="Times SUT" w:hAnsi="Times SUT" w:cs="Times SUT"/>
          <w:i/>
          <w:sz w:val="20"/>
        </w:rPr>
        <w:t>`kahklik inime</w:t>
      </w:r>
      <w:r w:rsidRPr="00E3787E">
        <w:rPr>
          <w:rFonts w:ascii="Times SUT" w:hAnsi="Times SUT" w:cs="Times SUT"/>
          <w:sz w:val="20"/>
        </w:rPr>
        <w:t xml:space="preserve"> Koe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b/>
          <w:sz w:val="20"/>
        </w:rPr>
      </w:pPr>
      <w:r w:rsidRPr="00E3787E">
        <w:rPr>
          <w:rStyle w:val="ms1"/>
          <w:rFonts w:ascii="Times SUT" w:hAnsi="Times SUT" w:cs="Times SUT"/>
        </w:rPr>
        <w:t>kahklus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`kahklus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IisR Plt; </w:t>
      </w:r>
      <w:r w:rsidRPr="00E3787E">
        <w:rPr>
          <w:rFonts w:ascii="Times SUT" w:hAnsi="Times SUT" w:cs="Times SUT"/>
          <w:i/>
          <w:sz w:val="20"/>
        </w:rPr>
        <w:t>kahklus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õ</w:t>
      </w:r>
      <w:r w:rsidRPr="00E3787E">
        <w:rPr>
          <w:rFonts w:ascii="Times SUT" w:hAnsi="Times SUT" w:cs="Times SUT"/>
          <w:sz w:val="20"/>
        </w:rPr>
        <w:t xml:space="preserve"> Vas kahtlus </w:t>
      </w:r>
      <w:r w:rsidRPr="00E3787E">
        <w:rPr>
          <w:rFonts w:ascii="Times SUT" w:hAnsi="Times SUT" w:cs="Times SUT"/>
          <w:i/>
          <w:sz w:val="20"/>
        </w:rPr>
        <w:t>`tousis `kahklus Nõgese mehe `vasta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katõh kahklusõh</w:t>
      </w:r>
      <w:r w:rsidRPr="00E3787E">
        <w:rPr>
          <w:rFonts w:ascii="Times SUT" w:hAnsi="Times SUT" w:cs="Times SUT"/>
          <w:sz w:val="20"/>
        </w:rPr>
        <w:t xml:space="preserve">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kahku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Külmaga `tõmmab `kahku</w:t>
      </w:r>
      <w:r w:rsidRPr="00E3787E">
        <w:rPr>
          <w:rFonts w:ascii="Times SUT" w:hAnsi="Times SUT" w:cs="Times SUT"/>
          <w:sz w:val="20"/>
        </w:rPr>
        <w:t xml:space="preserve"> [märjad riided]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kahkuma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`kahku|ma</w:t>
      </w:r>
      <w:r w:rsidRPr="00E3787E">
        <w:rPr>
          <w:rFonts w:ascii="Times SUT" w:hAnsi="Times SUT" w:cs="Times SUT"/>
          <w:sz w:val="20"/>
        </w:rPr>
        <w:t xml:space="preserve"> Tor Hää Kos Kad VJg Kod Plt KJn SJn Trv Ran, </w:t>
      </w:r>
      <w:r w:rsidRPr="00E3787E">
        <w:rPr>
          <w:rFonts w:ascii="Times SUT" w:hAnsi="Times SUT" w:cs="Times SUT"/>
          <w:i/>
          <w:sz w:val="20"/>
        </w:rPr>
        <w:noBreakHyphen/>
        <w:t>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>) Hls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tahenema </w:t>
      </w:r>
      <w:r w:rsidRPr="00E3787E">
        <w:rPr>
          <w:rFonts w:ascii="Times SUT" w:hAnsi="Times SUT" w:cs="Times SUT"/>
          <w:i/>
          <w:sz w:val="20"/>
        </w:rPr>
        <w:t>müür jääb `kuima ja `kahkuma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mis `niiske,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on ära `kahkunu, 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lkuiv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tikein `lastaks ikka maas `kahkuda, sii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`rõuku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leib `kahkus juba ahjus kohe 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las pesu viel `kahkuda natuke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eenad jo `kahkund na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ike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maa on juba tublisti `kahkund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ein om veri toorass, ta ei oole `kahkunugi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`r</w:t>
      </w:r>
      <w:r w:rsidR="00E3787E" w:rsidRPr="00E3787E">
        <w:rPr>
          <w:rFonts w:ascii="Times SUT" w:hAnsi="Times SUT" w:cs="Times SUT"/>
          <w:i/>
          <w:sz w:val="20"/>
        </w:rPr>
        <w:t>õ̭õ̭</w:t>
      </w:r>
      <w:r w:rsidRPr="00E3787E">
        <w:rPr>
          <w:rFonts w:ascii="Times SUT" w:hAnsi="Times SUT" w:cs="Times SUT"/>
          <w:i/>
          <w:sz w:val="20"/>
        </w:rPr>
        <w:t>va akkass `kahkume joba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pesu olli periss kenäst vällän är `kahkunu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kahtuma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pisut külmuma; jahtuma; hanguma </w:t>
      </w:r>
      <w:r w:rsidRPr="00E3787E">
        <w:rPr>
          <w:rFonts w:ascii="Times SUT" w:hAnsi="Times SUT" w:cs="Times SUT"/>
          <w:i/>
          <w:sz w:val="20"/>
        </w:rPr>
        <w:t>kui jua vähä `jahtund, siis jua `kahkund teine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külmakord `tõmmab `peale, siis on `kahkund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kiädäd `kiislid, `kahkub ärä, naha `tõmmab `piäle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vahel `kahkub 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t, l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b tarretama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rasv akanud juba `kahkuma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om vähä jääd `pääle `kahkunu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maa om `kahkunu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 om juba ärä `kahkunu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võtime `võrke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la, vedäsime jää `pääle `sirgu, siss võrgu ütte `m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du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mässiva, `kahkusiva ärä</w:t>
      </w:r>
      <w:r w:rsidRPr="00E3787E">
        <w:rPr>
          <w:rFonts w:ascii="Times SUT" w:hAnsi="Times SUT" w:cs="Times SUT"/>
          <w:sz w:val="20"/>
        </w:rPr>
        <w:t xml:space="preserve">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tä `kahkub ja vanemäss lähäb</w:t>
      </w:r>
      <w:r w:rsidRPr="00E3787E">
        <w:rPr>
          <w:rFonts w:ascii="Times SUT" w:hAnsi="Times SUT" w:cs="Times SUT"/>
          <w:sz w:val="20"/>
        </w:rPr>
        <w:t xml:space="preserve"> (väiksest lapsest)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kahkuvil</w:t>
      </w:r>
      <w:r w:rsidRPr="00E3787E">
        <w:rPr>
          <w:rFonts w:ascii="Times SUT" w:hAnsi="Times SUT" w:cs="Times SUT"/>
          <w:sz w:val="20"/>
        </w:rPr>
        <w:t xml:space="preserve"> = kahkvel </w:t>
      </w:r>
      <w:r w:rsidRPr="00E3787E">
        <w:rPr>
          <w:rFonts w:ascii="Times SUT" w:hAnsi="Times SUT" w:cs="Times SUT"/>
          <w:i/>
          <w:sz w:val="20"/>
        </w:rPr>
        <w:t>`kihkuvil ja `kahkuvil on sääl majas inimised `ühte `puhku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kahkvel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`kahkvel</w:t>
      </w:r>
      <w:r w:rsidRPr="00E3787E">
        <w:rPr>
          <w:rFonts w:ascii="Times SUT" w:hAnsi="Times SUT" w:cs="Times SUT"/>
          <w:sz w:val="20"/>
        </w:rPr>
        <w:t xml:space="preserve"> Hlj IisR Jäm Juu Jür JMd Koe VJg Kod, </w:t>
      </w:r>
      <w:r w:rsidRPr="00E3787E">
        <w:rPr>
          <w:rFonts w:ascii="Times SUT" w:hAnsi="Times SUT" w:cs="Times SUT"/>
          <w:i/>
          <w:sz w:val="20"/>
        </w:rPr>
        <w:t>kahkvel</w:t>
      </w:r>
      <w:r w:rsidRPr="00E3787E">
        <w:rPr>
          <w:rFonts w:ascii="Times SUT" w:hAnsi="Times SUT" w:cs="Times SUT"/>
          <w:sz w:val="20"/>
        </w:rPr>
        <w:t xml:space="preserve"> Trm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ärevil; kõhevil </w:t>
      </w:r>
      <w:r w:rsidRPr="00E3787E">
        <w:rPr>
          <w:rFonts w:ascii="Times SUT" w:hAnsi="Times SUT" w:cs="Times SUT"/>
          <w:i/>
          <w:sz w:val="20"/>
        </w:rPr>
        <w:t>kõik olid `kihkvel ja `kahkvel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mis sellepäräst piäb nii `kahkvel olema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niigu ehmatus tast üle käind, on ta `kahkvel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kui tulekahi ehk õnnetus, siis `terve küla oli `kahkvel kohe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kõhkvel </w:t>
      </w:r>
      <w:r w:rsidRPr="00E3787E">
        <w:rPr>
          <w:rFonts w:ascii="Times SUT" w:hAnsi="Times SUT" w:cs="Times SUT"/>
          <w:i/>
          <w:sz w:val="20"/>
        </w:rPr>
        <w:t>Ilm `ninda `kahkvel täna, tia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ks `annab `omme `vihma vai `kuiva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Ma oli keik aeg ikka veel `kahkvel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one `kahkvel selle minekigä, kahe vahel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ta olli viil selle asja üle kahkvel, ei teadnud isegi kas minna või ei</w:t>
      </w:r>
      <w:r w:rsidRPr="00E3787E">
        <w:rPr>
          <w:rFonts w:ascii="Times SUT" w:hAnsi="Times SUT" w:cs="Times SUT"/>
          <w:sz w:val="20"/>
        </w:rPr>
        <w:t xml:space="preserve">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kahkuvil, kahkveli, kihkvel, kohkvel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kahkveli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`kahkveli</w:t>
      </w:r>
      <w:r w:rsidRPr="00E3787E">
        <w:rPr>
          <w:rFonts w:ascii="Times SUT" w:hAnsi="Times SUT" w:cs="Times SUT"/>
          <w:sz w:val="20"/>
        </w:rPr>
        <w:t xml:space="preserve"> = kahkvel, ärevil </w:t>
      </w:r>
      <w:r w:rsidRPr="00E3787E">
        <w:rPr>
          <w:rFonts w:ascii="Times SUT" w:hAnsi="Times SUT" w:cs="Times SUT"/>
          <w:i/>
          <w:sz w:val="20"/>
        </w:rPr>
        <w:t>inimese kõik `kihkveli `kahkveli oodava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`tütrik nii `kahkveli, `mõtle kana lääb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peräst `surma `lendu</w:t>
      </w:r>
      <w:r w:rsidRPr="00E3787E">
        <w:rPr>
          <w:rFonts w:ascii="Times SUT" w:hAnsi="Times SUT" w:cs="Times SUT"/>
          <w:sz w:val="20"/>
        </w:rPr>
        <w:t xml:space="preserve"> Puh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kahlu</w:t>
      </w:r>
      <w:r w:rsidRPr="00E3787E">
        <w:rPr>
          <w:rFonts w:ascii="Times SUT" w:hAnsi="Times SUT" w:cs="Times SUT"/>
          <w:sz w:val="20"/>
        </w:rPr>
        <w:t xml:space="preserve"> eP, </w:t>
      </w:r>
      <w:r w:rsidRPr="00E3787E">
        <w:rPr>
          <w:rFonts w:ascii="Times SUT" w:hAnsi="Times SUT" w:cs="Times SUT"/>
          <w:i/>
          <w:sz w:val="20"/>
        </w:rPr>
        <w:t>`kahlu</w:t>
      </w:r>
      <w:r w:rsidRPr="00E3787E">
        <w:rPr>
          <w:rFonts w:ascii="Times SUT" w:hAnsi="Times SUT" w:cs="Times SUT"/>
          <w:sz w:val="20"/>
        </w:rPr>
        <w:t xml:space="preserve"> IisR, </w:t>
      </w:r>
      <w:r w:rsidRPr="00E3787E">
        <w:rPr>
          <w:rFonts w:ascii="Times SUT" w:hAnsi="Times SUT" w:cs="Times SUT"/>
          <w:i/>
          <w:sz w:val="20"/>
        </w:rPr>
        <w:t>kahla</w:t>
      </w:r>
      <w:r w:rsidRPr="00E3787E">
        <w:rPr>
          <w:rFonts w:ascii="Times SUT" w:hAnsi="Times SUT" w:cs="Times SUT"/>
          <w:sz w:val="20"/>
        </w:rPr>
        <w:t xml:space="preserve"> KuuK Kad Iis Trm, </w:t>
      </w:r>
      <w:r w:rsidRPr="00E3787E">
        <w:rPr>
          <w:rFonts w:ascii="Times SUT" w:hAnsi="Times SUT" w:cs="Times SUT"/>
          <w:i/>
          <w:sz w:val="20"/>
        </w:rPr>
        <w:t>`kahla</w:t>
      </w:r>
      <w:r w:rsidRPr="00E3787E">
        <w:rPr>
          <w:rFonts w:ascii="Times SUT" w:hAnsi="Times SUT" w:cs="Times SUT"/>
          <w:sz w:val="20"/>
        </w:rPr>
        <w:t xml:space="preserve"> R; pl </w:t>
      </w:r>
      <w:r w:rsidRPr="00E3787E">
        <w:rPr>
          <w:rFonts w:ascii="Times SUT" w:hAnsi="Times SUT" w:cs="Times SUT"/>
          <w:i/>
          <w:sz w:val="20"/>
        </w:rPr>
        <w:t>kaalud</w:t>
      </w:r>
      <w:r w:rsidRPr="00E3787E">
        <w:rPr>
          <w:rFonts w:ascii="Times SUT" w:hAnsi="Times SUT" w:cs="Times SUT"/>
          <w:sz w:val="20"/>
        </w:rPr>
        <w:t xml:space="preserve"> JJn salk, kimp, tuust; (linnu)parv </w:t>
      </w:r>
      <w:r w:rsidRPr="00E3787E">
        <w:rPr>
          <w:rFonts w:ascii="Times SUT" w:hAnsi="Times SUT" w:cs="Times SUT"/>
          <w:i/>
          <w:sz w:val="20"/>
        </w:rPr>
        <w:t>`erned on kisutu, kaks pihutäüt, nie `panna siis `kahla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`vötsime `öige kahlu `ernid säält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suur pahna kahl `kainus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suurest kahlust sai viis kuus `vihku siduda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rugid sidutakse `kahlu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pisikesed vähikesed kahlud said `valmis `tehtud</w:t>
      </w:r>
      <w:r w:rsidRPr="00E3787E">
        <w:rPr>
          <w:rFonts w:ascii="Times SUT" w:hAnsi="Times SUT" w:cs="Times SUT"/>
          <w:sz w:val="20"/>
        </w:rPr>
        <w:t xml:space="preserve"> [rukkist], </w:t>
      </w:r>
      <w:r w:rsidRPr="00E3787E">
        <w:rPr>
          <w:rFonts w:ascii="Times SUT" w:hAnsi="Times SUT" w:cs="Times SUT"/>
          <w:i/>
          <w:sz w:val="20"/>
        </w:rPr>
        <w:t>nee kahlud `pandi nabrase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nii tasane kut rookahl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`juuse kahl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odral, kaeral ja nisul `ollid `parmad, rukil `ollid kahlud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lt töuseb suur suitsu kahl, t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mis s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 pöleme on läind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emäsed koerad keivad `suures `summas, võtabad kahlo isäsid takka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roo kahlud pannatse katuse `peale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linnud `lendavad kahlu `kaupa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`ärned oo `kahlus koos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sel on `juuksed nisuke kahl peas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`seplel oli siidi paelade kahl taga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`õ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 `viies jäävad õle kahlud maha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inimeste kahl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erned kierati `kahla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naistel olid `juusse kahlud tuule käes laiali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kahlakas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n </w:t>
      </w:r>
      <w:r w:rsidRPr="00E3787E">
        <w:rPr>
          <w:rFonts w:ascii="Times SUT" w:hAnsi="Times SUT" w:cs="Times SUT"/>
          <w:i/>
          <w:sz w:val="20"/>
        </w:rPr>
        <w:t>kahl, `kahla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`kahla</w:t>
      </w:r>
      <w:r w:rsidRPr="00E3787E">
        <w:rPr>
          <w:rFonts w:ascii="Times SUT" w:hAnsi="Times SUT" w:cs="Times SUT"/>
          <w:sz w:val="20"/>
        </w:rPr>
        <w:t xml:space="preserve"> õnarus, tahutud koht palgis </w:t>
      </w:r>
      <w:r w:rsidRPr="00E3787E">
        <w:rPr>
          <w:rFonts w:ascii="Times SUT" w:hAnsi="Times SUT" w:cs="Times SUT"/>
          <w:i/>
          <w:sz w:val="20"/>
        </w:rPr>
        <w:t>`plaakaie `alle `lüödu `kahla `sisse, sis akkas iast aam`palgi `päälä, ei akkand `vieremä. `Trumbil ka `kahla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kahle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kahl</w:t>
      </w:r>
      <w:r w:rsidRPr="00E3787E">
        <w:rPr>
          <w:rFonts w:ascii="Times SUT" w:hAnsi="Times SUT" w:cs="Times SUT"/>
          <w:sz w:val="20"/>
        </w:rPr>
        <w:t xml:space="preserve"> nooda osa – Hlj Ran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kahle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kahlakas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kahla|kas</w:t>
      </w:r>
      <w:r w:rsidRPr="00E3787E">
        <w:rPr>
          <w:rFonts w:ascii="Times SUT" w:hAnsi="Times SUT" w:cs="Times SUT"/>
          <w:sz w:val="20"/>
        </w:rPr>
        <w:t xml:space="preserve"> Kär Kaa Mär Hää HJn JJn Lai, </w:t>
      </w:r>
      <w:r w:rsidRPr="00E3787E">
        <w:rPr>
          <w:rFonts w:ascii="Times SUT" w:hAnsi="Times SUT" w:cs="Times SUT"/>
          <w:i/>
          <w:sz w:val="20"/>
        </w:rPr>
        <w:t>`kahla|kas</w:t>
      </w:r>
      <w:r w:rsidRPr="00E3787E">
        <w:rPr>
          <w:rFonts w:ascii="Times SUT" w:hAnsi="Times SUT" w:cs="Times SUT"/>
          <w:sz w:val="20"/>
        </w:rPr>
        <w:t xml:space="preserve"> IisR(n </w:t>
      </w:r>
      <w:r w:rsidRPr="00E3787E">
        <w:rPr>
          <w:rFonts w:ascii="Times SUT" w:hAnsi="Times SUT" w:cs="Times SUT"/>
          <w:i/>
          <w:sz w:val="20"/>
        </w:rPr>
        <w:noBreakHyphen/>
        <w:t>k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noBreakHyphen/>
        <w:t>gas</w:t>
      </w:r>
      <w:r w:rsidRPr="00E3787E">
        <w:rPr>
          <w:rFonts w:ascii="Times SUT" w:hAnsi="Times SUT" w:cs="Times SUT"/>
          <w:sz w:val="20"/>
        </w:rPr>
        <w:t xml:space="preserve"> Kuu,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kahl </w:t>
      </w:r>
      <w:r w:rsidRPr="00E3787E">
        <w:rPr>
          <w:rFonts w:ascii="Times SUT" w:hAnsi="Times SUT" w:cs="Times SUT"/>
          <w:i/>
          <w:sz w:val="20"/>
        </w:rPr>
        <w:t>Tuo üks `kahlagas sasi `lehmäle ala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tis kohe ea kahlaka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`juusekahlaka sidusin ka rä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ikuga `kinni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tie nisukene kahlakas `va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mis ja topi temale sie `lõugade vahele</w:t>
      </w:r>
      <w:r w:rsidRPr="00E3787E">
        <w:rPr>
          <w:rFonts w:ascii="Times SUT" w:hAnsi="Times SUT" w:cs="Times SUT"/>
          <w:sz w:val="20"/>
        </w:rPr>
        <w:t xml:space="preserve"> HJn; </w:t>
      </w:r>
      <w:r w:rsidRPr="00E3787E">
        <w:rPr>
          <w:rFonts w:ascii="Times SUT" w:hAnsi="Times SUT" w:cs="Times SUT"/>
          <w:i/>
          <w:sz w:val="20"/>
        </w:rPr>
        <w:t>pia kui kahlakas otsas</w:t>
      </w:r>
      <w:r w:rsidRPr="00E3787E">
        <w:rPr>
          <w:rFonts w:ascii="Times SUT" w:hAnsi="Times SUT" w:cs="Times SUT"/>
          <w:sz w:val="20"/>
        </w:rPr>
        <w:t xml:space="preserve">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kahlaki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deskr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poiss läks kahlaki kahlaki joostes</w:t>
      </w:r>
      <w:r w:rsidRPr="00E3787E">
        <w:rPr>
          <w:rFonts w:ascii="Times SUT" w:hAnsi="Times SUT" w:cs="Times SUT"/>
          <w:sz w:val="20"/>
        </w:rPr>
        <w:t xml:space="preserve"> Kei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kahlaline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`kahlali|ne </w:t>
      </w:r>
      <w:r w:rsidRPr="00E3787E">
        <w:rPr>
          <w:rFonts w:ascii="Times SUT" w:hAnsi="Times SUT" w:cs="Times SUT"/>
          <w:sz w:val="20"/>
        </w:rPr>
        <w:t>g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sületäis </w:t>
      </w:r>
      <w:r w:rsidRPr="00E3787E">
        <w:rPr>
          <w:rFonts w:ascii="Times SUT" w:hAnsi="Times SUT" w:cs="Times SUT"/>
          <w:i/>
          <w:sz w:val="20"/>
        </w:rPr>
        <w:t>oda üks hää `kahlaline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vein `lehmäle `suure `kahlalise `eini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`kahlama</w:t>
      </w:r>
      <w:r w:rsidRPr="00E3787E">
        <w:rPr>
          <w:rFonts w:ascii="Times SUT" w:hAnsi="Times SUT" w:cs="Times SUT"/>
          <w:sz w:val="20"/>
        </w:rPr>
        <w:t xml:space="preserve"> Kuu Hlj IisR Han sumpama, kahlama </w:t>
      </w:r>
      <w:r w:rsidRPr="00E3787E">
        <w:rPr>
          <w:rFonts w:ascii="Times SUT" w:hAnsi="Times SUT" w:cs="Times SUT"/>
          <w:i/>
          <w:sz w:val="20"/>
        </w:rPr>
        <w:t>Küll sai `lapseiäss `kahlatud `nuores `kaislus</w:t>
      </w:r>
      <w:r w:rsidRPr="00E3787E">
        <w:rPr>
          <w:rFonts w:ascii="Times SUT" w:hAnsi="Times SUT" w:cs="Times SUT"/>
          <w:sz w:val="20"/>
        </w:rPr>
        <w:t xml:space="preserve"> Kuu;</w:t>
      </w:r>
      <w:r w:rsidRPr="00E3787E">
        <w:rPr>
          <w:rFonts w:ascii="Times SUT" w:hAnsi="Times SUT" w:cs="Times SUT"/>
          <w:i/>
          <w:sz w:val="20"/>
        </w:rPr>
        <w:t xml:space="preserve"> `Vi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jas `lapsed ei `tohtined `kahlada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Tal raha `ninda `pa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ju, võib `põlvini sies `kahlada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Ära kahla 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sihes</w:t>
      </w:r>
      <w:r w:rsidRPr="00E3787E">
        <w:rPr>
          <w:rFonts w:ascii="Times SUT" w:hAnsi="Times SUT" w:cs="Times SUT"/>
          <w:sz w:val="20"/>
        </w:rPr>
        <w:t xml:space="preserve"> Han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pahlama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`kahlama </w:t>
      </w:r>
      <w:r w:rsidRPr="00E3787E">
        <w:rPr>
          <w:rFonts w:ascii="Times SUT" w:hAnsi="Times SUT" w:cs="Times SUT"/>
          <w:sz w:val="20"/>
        </w:rPr>
        <w:t>Vai</w:t>
      </w:r>
      <w:r w:rsidRPr="00E3787E">
        <w:rPr>
          <w:rFonts w:ascii="Times SUT" w:hAnsi="Times SUT" w:cs="Times SUT"/>
          <w:i/>
          <w:sz w:val="20"/>
        </w:rPr>
        <w:t xml:space="preserve">, </w:t>
      </w:r>
      <w:r w:rsidRPr="00E3787E">
        <w:rPr>
          <w:rFonts w:ascii="Times SUT" w:hAnsi="Times SUT" w:cs="Times SUT"/>
          <w:sz w:val="20"/>
        </w:rPr>
        <w:t>da-inf</w:t>
      </w:r>
      <w:r w:rsidRPr="00E3787E">
        <w:rPr>
          <w:rFonts w:ascii="Times SUT" w:hAnsi="Times SUT" w:cs="Times SUT"/>
          <w:i/>
          <w:sz w:val="20"/>
        </w:rPr>
        <w:t xml:space="preserve"> kahlata</w:t>
      </w:r>
      <w:r w:rsidRPr="00E3787E">
        <w:rPr>
          <w:rFonts w:ascii="Times SUT" w:hAnsi="Times SUT" w:cs="Times SUT"/>
          <w:sz w:val="20"/>
        </w:rPr>
        <w:t xml:space="preserve"> Jäm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haarama </w:t>
      </w:r>
      <w:r w:rsidRPr="00E3787E">
        <w:rPr>
          <w:rFonts w:ascii="Times SUT" w:hAnsi="Times SUT" w:cs="Times SUT"/>
          <w:i/>
          <w:sz w:val="20"/>
        </w:rPr>
        <w:t>`Kahlas suure sületääve einu kaassa</w:t>
      </w:r>
      <w:r w:rsidRPr="00E3787E">
        <w:rPr>
          <w:rFonts w:ascii="Times SUT" w:hAnsi="Times SUT" w:cs="Times SUT"/>
          <w:sz w:val="20"/>
        </w:rPr>
        <w:t xml:space="preserve"> Jäm </w:t>
      </w:r>
      <w:r w:rsidRPr="00E3787E">
        <w:rPr>
          <w:rFonts w:ascii="Times SUT" w:hAnsi="Times SUT" w:cs="Times SUT"/>
          <w:b/>
          <w:sz w:val="20"/>
        </w:rPr>
        <w:t>b. </w:t>
      </w:r>
      <w:r w:rsidRPr="00E3787E">
        <w:rPr>
          <w:rFonts w:ascii="Times SUT" w:hAnsi="Times SUT" w:cs="Times SUT"/>
          <w:sz w:val="20"/>
        </w:rPr>
        <w:t xml:space="preserve">varastama </w:t>
      </w:r>
      <w:r w:rsidRPr="00E3787E">
        <w:rPr>
          <w:rFonts w:ascii="Times SUT" w:hAnsi="Times SUT" w:cs="Times SUT"/>
          <w:i/>
          <w:sz w:val="20"/>
        </w:rPr>
        <w:t>midä sa `toise oma `kahlad</w:t>
      </w:r>
      <w:r w:rsidRPr="00E3787E">
        <w:rPr>
          <w:rFonts w:ascii="Times SUT" w:hAnsi="Times SUT" w:cs="Times SUT"/>
          <w:sz w:val="20"/>
        </w:rPr>
        <w:t xml:space="preserve"> Vai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kahmama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pea</w:t>
      </w:r>
      <w:r w:rsidRPr="00E3787E">
        <w:rPr>
          <w:rFonts w:ascii="Times SUT" w:hAnsi="Times SUT" w:cs="Times SUT"/>
          <w:sz w:val="20"/>
        </w:rPr>
        <w:t xml:space="preserve"> kahupea </w:t>
      </w:r>
      <w:r w:rsidRPr="00E3787E">
        <w:rPr>
          <w:rFonts w:ascii="Times SUT" w:hAnsi="Times SUT" w:cs="Times SUT"/>
          <w:i/>
          <w:sz w:val="20"/>
        </w:rPr>
        <w:t>Nii kui kahlapea käib, juuksed lahtiselt</w:t>
      </w:r>
      <w:r w:rsidRPr="00E3787E">
        <w:rPr>
          <w:rFonts w:ascii="Times SUT" w:hAnsi="Times SUT" w:cs="Times SUT"/>
          <w:sz w:val="20"/>
        </w:rPr>
        <w:t xml:space="preserve"> Trm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kahlas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PoolpaksKiri"/>
          <w:rFonts w:ascii="Times SUT" w:hAnsi="Times SUT" w:cs="Times SUT"/>
        </w:rPr>
        <w:t>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`kahlas</w:t>
      </w:r>
      <w:r w:rsidRPr="00E3787E">
        <w:rPr>
          <w:rFonts w:ascii="Times SUT" w:hAnsi="Times SUT" w:cs="Times SUT"/>
          <w:sz w:val="20"/>
        </w:rPr>
        <w:t xml:space="preserve"> Lüg Jõh IisR,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Jõh kahutanud </w:t>
      </w:r>
      <w:r w:rsidRPr="00E3787E">
        <w:rPr>
          <w:rFonts w:ascii="Times SUT" w:hAnsi="Times SUT" w:cs="Times SUT"/>
          <w:i/>
          <w:sz w:val="20"/>
        </w:rPr>
        <w:t>Maa ei õle viel `kahlasse mend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Paneb maa `nõrgalt jää</w:t>
      </w:r>
      <w:r w:rsidRPr="00E3787E">
        <w:rPr>
          <w:rFonts w:ascii="Times SUT" w:hAnsi="Times SUT" w:cs="Times SUT"/>
          <w:sz w:val="20"/>
        </w:rPr>
        <w:t xml:space="preserve"> (ill), </w:t>
      </w:r>
      <w:r w:rsidRPr="00E3787E">
        <w:rPr>
          <w:rFonts w:ascii="Times SUT" w:hAnsi="Times SUT" w:cs="Times SUT"/>
          <w:i/>
          <w:sz w:val="20"/>
        </w:rPr>
        <w:t xml:space="preserve">siis on `kahlas </w:t>
      </w:r>
      <w:r w:rsidRPr="00E3787E">
        <w:rPr>
          <w:rFonts w:ascii="Times SUT" w:hAnsi="Times SUT" w:cs="Times SUT"/>
          <w:sz w:val="20"/>
        </w:rPr>
        <w:t xml:space="preserve">Jõh; </w:t>
      </w:r>
      <w:r w:rsidRPr="00E3787E">
        <w:rPr>
          <w:rFonts w:ascii="Times SUT" w:hAnsi="Times SUT" w:cs="Times SUT"/>
          <w:i/>
          <w:sz w:val="20"/>
        </w:rPr>
        <w:t>Täna `öösel oli maa juba `kahlas</w:t>
      </w:r>
      <w:r w:rsidRPr="00E3787E">
        <w:rPr>
          <w:rFonts w:ascii="Times SUT" w:hAnsi="Times SUT" w:cs="Times SUT"/>
          <w:sz w:val="20"/>
        </w:rPr>
        <w:t xml:space="preserve"> IisR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kahlus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kahlas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sassis </w:t>
      </w:r>
      <w:r w:rsidRPr="00E3787E">
        <w:rPr>
          <w:rFonts w:ascii="Times SUT" w:hAnsi="Times SUT" w:cs="Times SUT"/>
          <w:i/>
          <w:sz w:val="20"/>
        </w:rPr>
        <w:t>pea `kahlas `otsas</w:t>
      </w:r>
      <w:r w:rsidRPr="00E3787E">
        <w:rPr>
          <w:rFonts w:ascii="Times SUT" w:hAnsi="Times SUT" w:cs="Times SUT"/>
          <w:sz w:val="20"/>
        </w:rPr>
        <w:t xml:space="preserve"> Hlj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kahlus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kahle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`kahle</w:t>
      </w:r>
      <w:r w:rsidRPr="00E3787E">
        <w:rPr>
          <w:rFonts w:ascii="Times SUT" w:hAnsi="Times SUT" w:cs="Times SUT"/>
          <w:sz w:val="20"/>
        </w:rPr>
        <w:t xml:space="preserve"> RId(</w:t>
      </w:r>
      <w:r w:rsidRPr="00E3787E">
        <w:rPr>
          <w:rFonts w:ascii="Times SUT" w:hAnsi="Times SUT" w:cs="Times SUT"/>
          <w:i/>
          <w:sz w:val="20"/>
        </w:rPr>
        <w:t>kahl</w:t>
      </w:r>
      <w:r w:rsidRPr="00E3787E">
        <w:rPr>
          <w:rFonts w:ascii="Times SUT" w:hAnsi="Times SUT" w:cs="Times SUT"/>
          <w:sz w:val="20"/>
        </w:rPr>
        <w:t xml:space="preserve"> Lüg) (hrl kasut iness) jääkirme </w:t>
      </w:r>
      <w:r w:rsidRPr="00E3787E">
        <w:rPr>
          <w:rFonts w:ascii="Times SUT" w:hAnsi="Times SUT" w:cs="Times SUT"/>
          <w:i/>
          <w:sz w:val="20"/>
        </w:rPr>
        <w:t>juo `kahle one vie `pääle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sie one juo jää `kahles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`piima pani tänä jää `kahle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kui `tõmmab `juele `kahle `pääle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vähe on maa `kahles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tänä `ommiku on vesi `kahles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vesi on jo `kahles</w:t>
      </w:r>
      <w:r w:rsidRPr="00E3787E">
        <w:rPr>
          <w:rFonts w:ascii="Times SUT" w:hAnsi="Times SUT" w:cs="Times SUT"/>
          <w:sz w:val="20"/>
        </w:rPr>
        <w:t xml:space="preserve"> Vai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kahletus, kahme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kahle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kahle</w:t>
      </w:r>
      <w:r w:rsidRPr="00E3787E">
        <w:rPr>
          <w:rFonts w:ascii="Times SUT" w:hAnsi="Times SUT" w:cs="Times SUT"/>
          <w:sz w:val="20"/>
        </w:rPr>
        <w:t xml:space="preserve"> Tor Trm Kod Trv, g </w:t>
      </w:r>
      <w:r w:rsidRPr="00E3787E">
        <w:rPr>
          <w:rFonts w:ascii="Times SUT" w:hAnsi="Times SUT" w:cs="Times SUT"/>
          <w:i/>
          <w:sz w:val="20"/>
        </w:rPr>
        <w:t>`kahle</w:t>
      </w:r>
      <w:r w:rsidRPr="00E3787E">
        <w:rPr>
          <w:rFonts w:ascii="Times SUT" w:hAnsi="Times SUT" w:cs="Times SUT"/>
          <w:sz w:val="20"/>
        </w:rPr>
        <w:t xml:space="preserve"> Ran, n </w:t>
      </w:r>
      <w:r w:rsidRPr="00E3787E">
        <w:rPr>
          <w:rFonts w:ascii="Times SUT" w:hAnsi="Times SUT" w:cs="Times SUT"/>
          <w:i/>
          <w:sz w:val="20"/>
        </w:rPr>
        <w:t>kahlõ</w:t>
      </w:r>
      <w:r w:rsidRPr="00E3787E">
        <w:rPr>
          <w:rFonts w:ascii="Times SUT" w:hAnsi="Times SUT" w:cs="Times SUT"/>
          <w:sz w:val="20"/>
        </w:rPr>
        <w:t xml:space="preserve"> Võn nooda osa </w:t>
      </w:r>
      <w:r w:rsidRPr="00E3787E">
        <w:rPr>
          <w:rFonts w:ascii="Times SUT" w:hAnsi="Times SUT" w:cs="Times SUT"/>
          <w:i/>
          <w:sz w:val="20"/>
        </w:rPr>
        <w:t>vahest `öösi tuli kahlega mõni ahvenas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nuoda reie õts kutsutasse kahle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arvemad võrgud on kahle õtsas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kahleköis on kõige tugevam nagu kanat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kahle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u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nuadal kaks kahled, mõrral kaks kahled, võrgul ei õle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ra kahle, kost võrgu õts lükitud paala `piäle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alumane sõlus ja `piälmäne sõlus tulevad kokko,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kutsutasse kahle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köis o kahle õtsan</w:t>
      </w:r>
      <w:r w:rsidRPr="00E3787E">
        <w:rPr>
          <w:rFonts w:ascii="Times SUT" w:hAnsi="Times SUT" w:cs="Times SUT"/>
          <w:sz w:val="20"/>
        </w:rPr>
        <w:t xml:space="preserve"> Kod || võrguain </w:t>
      </w:r>
      <w:r w:rsidRPr="00E3787E">
        <w:rPr>
          <w:rFonts w:ascii="Times SUT" w:hAnsi="Times SUT" w:cs="Times SUT"/>
          <w:i/>
          <w:sz w:val="20"/>
        </w:rPr>
        <w:t>kahle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sälisse ots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`kahlega keedeti kokku, tõese võrgu `kahlega, kui `võrke `si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se `lasti</w:t>
      </w:r>
      <w:r w:rsidRPr="00E3787E">
        <w:rPr>
          <w:rFonts w:ascii="Times SUT" w:hAnsi="Times SUT" w:cs="Times SUT"/>
          <w:sz w:val="20"/>
        </w:rPr>
        <w:t xml:space="preserve"> Ran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kahl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kahle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`kahle</w:t>
      </w:r>
      <w:r w:rsidRPr="00E3787E">
        <w:rPr>
          <w:rFonts w:ascii="Times SUT" w:hAnsi="Times SUT" w:cs="Times SUT"/>
          <w:sz w:val="20"/>
        </w:rPr>
        <w:t xml:space="preserve"> õnarus </w:t>
      </w:r>
      <w:r w:rsidRPr="00E3787E">
        <w:rPr>
          <w:rFonts w:ascii="Times SUT" w:hAnsi="Times SUT" w:cs="Times SUT"/>
          <w:i/>
          <w:sz w:val="20"/>
        </w:rPr>
        <w:t>kui `seinä `palki varatasse, siis `lüässe `kahle `sisse, et palk `paigal `sõisab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tüvi `õtsa tuleb `kahle, `latva `õtsa ei tule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`kahled sies `palgi `õtsidel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vanast õlivad `kahledega kokko `pandud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kahl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kahle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kahle</w:t>
      </w:r>
      <w:r w:rsidRPr="00E3787E">
        <w:rPr>
          <w:rFonts w:ascii="Times SUT" w:hAnsi="Times SUT" w:cs="Times SUT"/>
          <w:sz w:val="20"/>
        </w:rPr>
        <w:t xml:space="preserve"> KJn(g </w:t>
      </w:r>
      <w:r w:rsidRPr="00E3787E">
        <w:rPr>
          <w:rFonts w:ascii="Times SUT" w:hAnsi="Times SUT" w:cs="Times SUT"/>
          <w:i/>
          <w:sz w:val="20"/>
        </w:rPr>
        <w:t>`kahle</w:t>
      </w:r>
      <w:r w:rsidRPr="00E3787E">
        <w:rPr>
          <w:rFonts w:ascii="Times SUT" w:hAnsi="Times SUT" w:cs="Times SUT"/>
          <w:sz w:val="20"/>
        </w:rPr>
        <w:t xml:space="preserve">) Vil Ran(g </w:t>
      </w:r>
      <w:r w:rsidRPr="00E3787E">
        <w:rPr>
          <w:rFonts w:ascii="Times SUT" w:hAnsi="Times SUT" w:cs="Times SUT"/>
          <w:i/>
          <w:sz w:val="20"/>
        </w:rPr>
        <w:t>kahle</w:t>
      </w:r>
      <w:r w:rsidRPr="00E3787E">
        <w:rPr>
          <w:rFonts w:ascii="Times SUT" w:hAnsi="Times SUT" w:cs="Times SUT"/>
          <w:sz w:val="20"/>
        </w:rPr>
        <w:t xml:space="preserve">) Puh kae </w:t>
      </w:r>
      <w:r w:rsidRPr="00E3787E">
        <w:rPr>
          <w:rFonts w:ascii="Times SUT" w:hAnsi="Times SUT" w:cs="Times SUT"/>
          <w:i/>
          <w:sz w:val="20"/>
        </w:rPr>
        <w:t>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mäle kasus kahle `piäle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metsmesiläse mesi, kel kahle pääle kasvap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mäle, siss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`võtna kahle ärä</w:t>
      </w:r>
      <w:r w:rsidRPr="00E3787E">
        <w:rPr>
          <w:rFonts w:ascii="Times SUT" w:hAnsi="Times SUT" w:cs="Times SUT"/>
          <w:sz w:val="20"/>
        </w:rPr>
        <w:t xml:space="preserve"> Ran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kale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kahle</w:t>
      </w:r>
      <w:r w:rsidRPr="00E3787E">
        <w:rPr>
          <w:rStyle w:val="ms3"/>
          <w:rFonts w:ascii="Times SUT" w:hAnsi="Times SUT" w:cs="Times SUT"/>
        </w:rPr>
        <w:t>5</w:t>
      </w:r>
      <w:r w:rsidRPr="00E3787E">
        <w:rPr>
          <w:rFonts w:ascii="Times SUT" w:hAnsi="Times SUT" w:cs="Times SUT"/>
          <w:sz w:val="20"/>
        </w:rPr>
        <w:t xml:space="preserve"> ere </w:t>
      </w:r>
      <w:r w:rsidRPr="00E3787E">
        <w:rPr>
          <w:rFonts w:ascii="Times SUT" w:hAnsi="Times SUT" w:cs="Times SUT"/>
          <w:i/>
          <w:sz w:val="20"/>
        </w:rPr>
        <w:t>`kahle punase näoga inimene</w:t>
      </w:r>
      <w:r w:rsidRPr="00E3787E">
        <w:rPr>
          <w:rFonts w:ascii="Times SUT" w:hAnsi="Times SUT" w:cs="Times SUT"/>
          <w:sz w:val="20"/>
        </w:rPr>
        <w:t xml:space="preserve"> Phl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-kahles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kuerkahles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kahletama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`kahle|tam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RId kahutama </w:t>
      </w:r>
      <w:r w:rsidRPr="00E3787E">
        <w:rPr>
          <w:rFonts w:ascii="Times SUT" w:hAnsi="Times SUT" w:cs="Times SUT"/>
          <w:i/>
          <w:sz w:val="20"/>
        </w:rPr>
        <w:t>maa one `kahletand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lüöb `kahletamma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Vesi juo `kaivukünäs `kahletand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Kõvast jääs ei õle, natukene nagu on `kahletand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maa `kahletab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jogi ~ puud on `kahletand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kabustad on `külmä käes `kahletanned</w:t>
      </w:r>
      <w:r w:rsidRPr="00E3787E">
        <w:rPr>
          <w:rFonts w:ascii="Times SUT" w:hAnsi="Times SUT" w:cs="Times SUT"/>
          <w:sz w:val="20"/>
        </w:rPr>
        <w:t xml:space="preserve"> Vai || hanguma </w:t>
      </w:r>
      <w:r w:rsidRPr="00E3787E">
        <w:rPr>
          <w:rFonts w:ascii="Times SUT" w:hAnsi="Times SUT" w:cs="Times SUT"/>
          <w:i/>
          <w:sz w:val="20"/>
        </w:rPr>
        <w:t>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 `kahletab</w:t>
      </w:r>
      <w:r w:rsidRPr="00E3787E">
        <w:rPr>
          <w:rFonts w:ascii="Times SUT" w:hAnsi="Times SUT" w:cs="Times SUT"/>
          <w:sz w:val="20"/>
        </w:rPr>
        <w:t xml:space="preserve"> Jõh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kahmetama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kõhletama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kahletamma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`kahletamma </w:t>
      </w:r>
      <w:r w:rsidRPr="00E3787E">
        <w:rPr>
          <w:rFonts w:ascii="Times SUT" w:hAnsi="Times SUT" w:cs="Times SUT"/>
          <w:sz w:val="20"/>
        </w:rPr>
        <w:t xml:space="preserve">kahvatuma, kalbeks muutuma </w:t>
      </w:r>
      <w:r w:rsidRPr="00E3787E">
        <w:rPr>
          <w:rFonts w:ascii="Times SUT" w:hAnsi="Times SUT" w:cs="Times SUT"/>
          <w:i/>
          <w:sz w:val="20"/>
        </w:rPr>
        <w:t>laps on `aige ja `kahletand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`surnu on `kahletand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kahletus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`kahletus</w:t>
      </w:r>
      <w:r w:rsidRPr="00E3787E">
        <w:rPr>
          <w:rFonts w:ascii="Times SUT" w:hAnsi="Times SUT" w:cs="Times SUT"/>
          <w:sz w:val="20"/>
        </w:rPr>
        <w:t xml:space="preserve"> jääkirme –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kahle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kahme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kahlikane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kahvlikane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kaba</w:t>
      </w:r>
      <w:r w:rsidRPr="00E3787E">
        <w:rPr>
          <w:rFonts w:ascii="Times SUT" w:hAnsi="Times SUT" w:cs="Times SUT"/>
          <w:sz w:val="20"/>
        </w:rPr>
        <w:t xml:space="preserve"> koerakaelanurk </w:t>
      </w:r>
      <w:r w:rsidRPr="00E3787E">
        <w:rPr>
          <w:rFonts w:ascii="Times SUT" w:hAnsi="Times SUT" w:cs="Times SUT"/>
          <w:i/>
          <w:sz w:val="20"/>
        </w:rPr>
        <w:t>`kahledega kokko `pandud kahlkavad õlivad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kahlkabadega `nurgad õlivad, kahl sies ja ümargune `pääle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kahl kava tappile `puurita auk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kahlus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`kahlus</w:t>
      </w:r>
      <w:r w:rsidRPr="00E3787E">
        <w:rPr>
          <w:rFonts w:ascii="Times SUT" w:hAnsi="Times SUT" w:cs="Times SUT"/>
          <w:sz w:val="20"/>
        </w:rPr>
        <w:t xml:space="preserve"> Mär Tõs Juu Pil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sassis, salkus </w:t>
      </w:r>
      <w:r w:rsidRPr="00E3787E">
        <w:rPr>
          <w:rFonts w:ascii="Times SUT" w:hAnsi="Times SUT" w:cs="Times SUT"/>
          <w:i/>
          <w:sz w:val="20"/>
        </w:rPr>
        <w:t>`kahlus `piaga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pea `kahlus `otses</w:t>
      </w:r>
      <w:r w:rsidRPr="00E3787E">
        <w:rPr>
          <w:rFonts w:ascii="Times SUT" w:hAnsi="Times SUT" w:cs="Times SUT"/>
          <w:sz w:val="20"/>
        </w:rPr>
        <w:t xml:space="preserve"> Pil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kahlas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kohevalt hunnikus </w:t>
      </w:r>
      <w:r w:rsidRPr="00E3787E">
        <w:rPr>
          <w:rFonts w:ascii="Times SUT" w:hAnsi="Times SUT" w:cs="Times SUT"/>
          <w:i/>
          <w:sz w:val="20"/>
        </w:rPr>
        <w:t>paelad kõik seljä peäl `kahlus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tüdruk pani seärepaelad piitsa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 rippuma, kes tore `tahtis `olla, pani kolm neli `poari, `kahlus kohe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t>c.</w:t>
      </w:r>
      <w:r w:rsidRPr="00E3787E">
        <w:rPr>
          <w:rFonts w:ascii="Times SUT" w:hAnsi="Times SUT" w:cs="Times SUT"/>
          <w:sz w:val="20"/>
        </w:rPr>
        <w:t xml:space="preserve"> hulgakaupa koos </w:t>
      </w:r>
      <w:r w:rsidRPr="00E3787E">
        <w:rPr>
          <w:rFonts w:ascii="Times SUT" w:hAnsi="Times SUT" w:cs="Times SUT"/>
          <w:i/>
          <w:sz w:val="20"/>
        </w:rPr>
        <w:t>linnud `lindavad `kahlus koos, sügise minemesega `kahlus `summus teesed lähvad</w:t>
      </w:r>
      <w:r w:rsidRPr="00E3787E">
        <w:rPr>
          <w:rFonts w:ascii="Times SUT" w:hAnsi="Times SUT" w:cs="Times SUT"/>
          <w:sz w:val="20"/>
        </w:rPr>
        <w:t xml:space="preserve"> Juu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kahlus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kahutanud </w:t>
      </w:r>
      <w:r w:rsidRPr="00E3787E">
        <w:rPr>
          <w:rFonts w:ascii="Times SUT" w:hAnsi="Times SUT" w:cs="Times SUT"/>
          <w:i/>
          <w:sz w:val="20"/>
        </w:rPr>
        <w:t>Maa on juba kahutand ja `roopadki `kahlus</w:t>
      </w:r>
      <w:r w:rsidRPr="00E3787E">
        <w:rPr>
          <w:rFonts w:ascii="Times SUT" w:hAnsi="Times SUT" w:cs="Times SUT"/>
          <w:sz w:val="20"/>
        </w:rPr>
        <w:t xml:space="preserve"> IisR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kahlas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kahlus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kahlus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Khk Mus Kaa kaelarihm; kaelus </w:t>
      </w:r>
      <w:r w:rsidRPr="00E3787E">
        <w:rPr>
          <w:rFonts w:ascii="Times SUT" w:hAnsi="Times SUT" w:cs="Times SUT"/>
          <w:i/>
          <w:sz w:val="20"/>
        </w:rPr>
        <w:t>koira kahlus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kettis obustel keivad ka kahlused `kaelas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Koer oo eese kahluse puruks kiskund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`vetsi kahluse `röngast `kinni</w:t>
      </w:r>
      <w:r w:rsidRPr="00E3787E">
        <w:rPr>
          <w:rFonts w:ascii="Times SUT" w:hAnsi="Times SUT" w:cs="Times SUT"/>
          <w:sz w:val="20"/>
        </w:rPr>
        <w:t xml:space="preserve"> Kaa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kahma</w:t>
      </w:r>
      <w:r w:rsidRPr="00E3787E">
        <w:rPr>
          <w:rFonts w:ascii="Times SUT" w:hAnsi="Times SUT" w:cs="Times SUT"/>
          <w:sz w:val="20"/>
        </w:rPr>
        <w:t xml:space="preserve"> Ans Khk kestendus; kõõm </w:t>
      </w:r>
      <w:r w:rsidRPr="00E3787E">
        <w:rPr>
          <w:rFonts w:ascii="Times SUT" w:hAnsi="Times SUT" w:cs="Times SUT"/>
          <w:i/>
          <w:sz w:val="20"/>
        </w:rPr>
        <w:t>kahma kord naha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kääd ajavad `kahma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s `kahma, siis seep p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he jäänd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`seokest `kahma o ihu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köhu ning `kahma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täis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</w:t>
      </w:r>
      <w:r w:rsidRPr="00E3787E">
        <w:rPr>
          <w:rFonts w:ascii="Times SUT" w:hAnsi="Times SUT" w:cs="Times SUT"/>
          <w:sz w:val="20"/>
        </w:rPr>
        <w:t xml:space="preserve"> Kaa/ill </w:t>
      </w:r>
      <w:r w:rsidRPr="00E3787E">
        <w:rPr>
          <w:rFonts w:ascii="Times SUT" w:hAnsi="Times SUT" w:cs="Times SUT"/>
          <w:i/>
          <w:sz w:val="20"/>
        </w:rPr>
        <w:t>`kahma</w:t>
      </w:r>
      <w:r w:rsidRPr="00E3787E">
        <w:rPr>
          <w:rFonts w:ascii="Times SUT" w:hAnsi="Times SUT" w:cs="Times SUT"/>
          <w:sz w:val="20"/>
        </w:rPr>
        <w:t>/ Ksi SJn M(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 xml:space="preserve"> Trv), g </w:t>
      </w:r>
      <w:r w:rsidRPr="00E3787E">
        <w:rPr>
          <w:rFonts w:ascii="Times SUT" w:hAnsi="Times SUT" w:cs="Times SUT"/>
          <w:i/>
          <w:sz w:val="20"/>
        </w:rPr>
        <w:t>kahm|a</w:t>
      </w:r>
      <w:r w:rsidRPr="00E3787E">
        <w:rPr>
          <w:rFonts w:ascii="Times SUT" w:hAnsi="Times SUT" w:cs="Times SUT"/>
          <w:sz w:val="20"/>
        </w:rPr>
        <w:t xml:space="preserve"> Trv Krk,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Hls Krk, g </w:t>
      </w:r>
      <w:r w:rsidRPr="00E3787E">
        <w:rPr>
          <w:rFonts w:ascii="Times SUT" w:hAnsi="Times SUT" w:cs="Times SUT"/>
          <w:i/>
          <w:sz w:val="20"/>
        </w:rPr>
        <w:t>`kahmõ</w:t>
      </w:r>
      <w:r w:rsidRPr="00E3787E">
        <w:rPr>
          <w:rFonts w:ascii="Times SUT" w:hAnsi="Times SUT" w:cs="Times SUT"/>
          <w:sz w:val="20"/>
        </w:rPr>
        <w:t xml:space="preserve"> Rõu 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hirmuhoog, judin; kangestus </w:t>
      </w:r>
      <w:r w:rsidRPr="00E3787E">
        <w:rPr>
          <w:rFonts w:ascii="Times SUT" w:hAnsi="Times SUT" w:cs="Times SUT"/>
          <w:i/>
          <w:sz w:val="20"/>
        </w:rPr>
        <w:t>ehmatuse kahm käis läbi inimesest</w:t>
      </w:r>
      <w:r w:rsidRPr="00E3787E">
        <w:rPr>
          <w:rFonts w:ascii="Times SUT" w:hAnsi="Times SUT" w:cs="Times SUT"/>
          <w:sz w:val="20"/>
        </w:rPr>
        <w:t xml:space="preserve"> Ksi; </w:t>
      </w:r>
      <w:r w:rsidRPr="00E3787E">
        <w:rPr>
          <w:rFonts w:ascii="Times SUT" w:hAnsi="Times SUT" w:cs="Times SUT"/>
          <w:i/>
          <w:sz w:val="20"/>
        </w:rPr>
        <w:t>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 kahm käis üle ihu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irmu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 xml:space="preserve">m </w:t>
      </w:r>
      <w:r w:rsidRPr="00E3787E">
        <w:rPr>
          <w:rFonts w:ascii="Times SUT" w:hAnsi="Times SUT" w:cs="Times SUT"/>
          <w:sz w:val="20"/>
        </w:rPr>
        <w:t xml:space="preserve">Trv; </w:t>
      </w:r>
      <w:r w:rsidRPr="00E3787E">
        <w:rPr>
          <w:rFonts w:ascii="Times SUT" w:hAnsi="Times SUT" w:cs="Times SUT"/>
          <w:i/>
          <w:sz w:val="20"/>
        </w:rPr>
        <w:t>kahm käib ihust läbi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nagu kahm olla, nagu `pe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lei kahma ihu `sissi, irm olli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uisa kahm, `uiska näi tulli `seante kahm `pääle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surma man tule kahm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ütsinti surma man om iki kahm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 `kahmõ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käävä üle kehä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kahutis; kirmetis </w:t>
      </w:r>
      <w:r w:rsidRPr="00E3787E">
        <w:rPr>
          <w:rFonts w:ascii="Times SUT" w:hAnsi="Times SUT" w:cs="Times SUT"/>
          <w:i/>
          <w:sz w:val="20"/>
        </w:rPr>
        <w:t>Rohu oo ka püsut kahma vettand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Täna oomiku oo alle maas, rohi keik kahmas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õhtult külmä kahm om ilmal sihen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 kahm om ärä minnu, nüid om `loiske vähä vesi</w:t>
      </w:r>
      <w:r w:rsidRPr="00E3787E">
        <w:rPr>
          <w:rFonts w:ascii="Times SUT" w:hAnsi="Times SUT" w:cs="Times SUT"/>
          <w:sz w:val="20"/>
        </w:rPr>
        <w:t xml:space="preserve"> Trv || </w:t>
      </w:r>
      <w:r w:rsidRPr="00E3787E">
        <w:rPr>
          <w:rFonts w:ascii="Times SUT" w:hAnsi="Times SUT" w:cs="Times SUT"/>
          <w:i/>
          <w:sz w:val="20"/>
        </w:rPr>
        <w:t>kui nagu suppi `soetasse, et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ma kahm on juurest ära</w:t>
      </w:r>
      <w:r w:rsidRPr="00E3787E">
        <w:rPr>
          <w:rFonts w:ascii="Times SUT" w:hAnsi="Times SUT" w:cs="Times SUT"/>
          <w:sz w:val="20"/>
        </w:rPr>
        <w:t xml:space="preserve"> SJn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kahme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kah|m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kahm|a</w:t>
      </w:r>
      <w:r w:rsidRPr="00E3787E">
        <w:rPr>
          <w:rFonts w:ascii="Times SUT" w:hAnsi="Times SUT" w:cs="Times SUT"/>
          <w:sz w:val="20"/>
        </w:rPr>
        <w:t xml:space="preserve"> Han,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Plt SJn jõukus; jõud, ramm; lihavus </w:t>
      </w:r>
      <w:r w:rsidRPr="00E3787E">
        <w:rPr>
          <w:rFonts w:ascii="Times SUT" w:hAnsi="Times SUT" w:cs="Times SUT"/>
          <w:i/>
          <w:sz w:val="20"/>
        </w:rPr>
        <w:t>Uudismaa tegemeses oli vanaste `kahma taris, see läks `kallis `maksma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sel loomal on juba ea kahm peal</w:t>
      </w:r>
      <w:r w:rsidRPr="00E3787E">
        <w:rPr>
          <w:rFonts w:ascii="Times SUT" w:hAnsi="Times SUT" w:cs="Times SUT"/>
          <w:sz w:val="20"/>
        </w:rPr>
        <w:t xml:space="preserve"> SJn || hoog </w:t>
      </w:r>
      <w:r w:rsidRPr="00E3787E">
        <w:rPr>
          <w:rFonts w:ascii="Times SUT" w:hAnsi="Times SUT" w:cs="Times SUT"/>
          <w:i/>
          <w:sz w:val="20"/>
        </w:rPr>
        <w:t>kirikulesed akkasid minema, tegid Liisalegi `kahmu taha</w:t>
      </w:r>
      <w:r w:rsidRPr="00E3787E">
        <w:rPr>
          <w:rFonts w:ascii="Times SUT" w:hAnsi="Times SUT" w:cs="Times SUT"/>
          <w:sz w:val="20"/>
        </w:rPr>
        <w:t xml:space="preserve"> Plt || aru, mõistus </w:t>
      </w:r>
      <w:r w:rsidRPr="00E3787E">
        <w:rPr>
          <w:rFonts w:ascii="Times SUT" w:hAnsi="Times SUT" w:cs="Times SUT"/>
          <w:i/>
          <w:sz w:val="20"/>
        </w:rPr>
        <w:t>käind seal `ko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jus, aga `endal põle `kahmu olemaski</w:t>
      </w:r>
      <w:r w:rsidRPr="00E3787E">
        <w:rPr>
          <w:rFonts w:ascii="Times SUT" w:hAnsi="Times SUT" w:cs="Times SUT"/>
          <w:sz w:val="20"/>
        </w:rPr>
        <w:t xml:space="preserve"> SJn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kamu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</w:t>
      </w:r>
      <w:r w:rsidRPr="00E3787E">
        <w:rPr>
          <w:rFonts w:ascii="Times SUT" w:hAnsi="Times SUT" w:cs="Times SUT"/>
          <w:sz w:val="20"/>
        </w:rPr>
        <w:t xml:space="preserve"> aganaleib – Amb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kähm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-kahma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kohma-kahma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kahmahtumma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kahmahtumma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hirmust värisema hakkama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ku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ä sinnä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`sisse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s, siss mul kül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veri kahmahtu, a ma es `kohku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kibõnat kah</w:t>
      </w:r>
      <w:r w:rsidRPr="00E3787E">
        <w:rPr>
          <w:rFonts w:ascii="Times SUT" w:hAnsi="Times SUT" w:cs="Times SUT"/>
          <w:sz w:val="20"/>
        </w:rPr>
        <w:t xml:space="preserve">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kahmahtuss</w:t>
      </w:r>
      <w:r w:rsidRPr="00E3787E">
        <w:rPr>
          <w:rFonts w:ascii="Times SUT" w:hAnsi="Times SUT" w:cs="Times SUT"/>
          <w:sz w:val="20"/>
        </w:rPr>
        <w:t xml:space="preserve"> tugev vihmahoog </w:t>
      </w:r>
      <w:r w:rsidRPr="00E3787E">
        <w:rPr>
          <w:rFonts w:ascii="Times SUT" w:hAnsi="Times SUT" w:cs="Times SUT"/>
          <w:i/>
          <w:sz w:val="20"/>
        </w:rPr>
        <w:t>üts kahmahtuss `vihma 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kahmahuss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kahmauss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kahmaja</w:t>
      </w:r>
      <w:r w:rsidRPr="00E3787E">
        <w:rPr>
          <w:rFonts w:ascii="Times SUT" w:hAnsi="Times SUT" w:cs="Times SUT"/>
          <w:sz w:val="20"/>
        </w:rPr>
        <w:t xml:space="preserve"> töökas, kärmas </w:t>
      </w:r>
      <w:r w:rsidRPr="00E3787E">
        <w:rPr>
          <w:rFonts w:ascii="Times SUT" w:hAnsi="Times SUT" w:cs="Times SUT"/>
          <w:i/>
          <w:sz w:val="20"/>
        </w:rPr>
        <w:t>Tämä õli kole `kahmaja, tahi kõhe tüöd `ilmas lõppedatta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kahmak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pimedus </w:t>
      </w:r>
      <w:r w:rsidRPr="00E3787E">
        <w:rPr>
          <w:rFonts w:ascii="Times SUT" w:hAnsi="Times SUT" w:cs="Times SUT"/>
          <w:i/>
          <w:sz w:val="20"/>
        </w:rPr>
        <w:t xml:space="preserve">ku ao `valguss ärä `kistunu, siss om 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 kahmak kähen</w:t>
      </w:r>
      <w:r w:rsidRPr="00E3787E">
        <w:rPr>
          <w:rFonts w:ascii="Times SUT" w:hAnsi="Times SUT" w:cs="Times SUT"/>
          <w:sz w:val="20"/>
        </w:rPr>
        <w:t xml:space="preserve"> Krk ||  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 kahmaku </w:t>
      </w:r>
      <w:r w:rsidRPr="00E3787E">
        <w:rPr>
          <w:rFonts w:ascii="Times SUT" w:hAnsi="Times SUT" w:cs="Times SUT"/>
          <w:sz w:val="20"/>
        </w:rPr>
        <w:t>(ehalised)</w:t>
      </w:r>
      <w:r w:rsidRPr="00E3787E">
        <w:rPr>
          <w:rFonts w:ascii="Times SUT" w:hAnsi="Times SUT" w:cs="Times SUT"/>
          <w:i/>
          <w:sz w:val="20"/>
        </w:rPr>
        <w:t xml:space="preserve"> kävve `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se ku 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 kulli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kahmakas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kahmak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hoop </w:t>
      </w:r>
      <w:r w:rsidRPr="00E3787E">
        <w:rPr>
          <w:rFonts w:ascii="Times SUT" w:hAnsi="Times SUT" w:cs="Times SUT"/>
          <w:i/>
          <w:sz w:val="20"/>
        </w:rPr>
        <w:t>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ds üte kahmaku, peni käis üle pää `urvi</w:t>
      </w:r>
      <w:r w:rsidRPr="00E3787E">
        <w:rPr>
          <w:rFonts w:ascii="Times SUT" w:hAnsi="Times SUT" w:cs="Times SUT"/>
          <w:sz w:val="20"/>
        </w:rPr>
        <w:t xml:space="preserve"> Ote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kahmakalt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kahmakalt</w:t>
      </w:r>
      <w:r w:rsidRPr="00E3787E">
        <w:rPr>
          <w:rFonts w:ascii="Times SUT" w:hAnsi="Times SUT" w:cs="Times SUT"/>
          <w:sz w:val="20"/>
        </w:rPr>
        <w:t xml:space="preserve"> HMd VJg upsakalt; järsult </w:t>
      </w:r>
      <w:r w:rsidRPr="00E3787E">
        <w:rPr>
          <w:rFonts w:ascii="Times SUT" w:hAnsi="Times SUT" w:cs="Times SUT"/>
          <w:i/>
          <w:sz w:val="20"/>
        </w:rPr>
        <w:t>naiste`rahva inimene, mis `moodi sa nii kahmakalt teisele `ütled</w:t>
      </w:r>
      <w:r w:rsidRPr="00E3787E">
        <w:rPr>
          <w:rFonts w:ascii="Times SUT" w:hAnsi="Times SUT" w:cs="Times SUT"/>
          <w:sz w:val="20"/>
        </w:rPr>
        <w:t xml:space="preserve"> HMd; </w:t>
      </w:r>
      <w:r w:rsidRPr="00E3787E">
        <w:rPr>
          <w:rFonts w:ascii="Times SUT" w:hAnsi="Times SUT" w:cs="Times SUT"/>
          <w:i/>
          <w:sz w:val="20"/>
        </w:rPr>
        <w:t>ta `vastab alati `irmus kahmakalt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kahmakas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kahma|kas </w:t>
      </w:r>
      <w:r w:rsidRPr="00E3787E">
        <w:rPr>
          <w:rFonts w:ascii="Times SUT" w:hAnsi="Times SUT" w:cs="Times SUT"/>
          <w:sz w:val="20"/>
        </w:rPr>
        <w:t>g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 xml:space="preserve">ka </w:t>
      </w:r>
      <w:r w:rsidRPr="00E3787E">
        <w:rPr>
          <w:rFonts w:ascii="Times SUT" w:hAnsi="Times SUT" w:cs="Times SUT"/>
          <w:sz w:val="20"/>
        </w:rPr>
        <w:t>Sa(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 xml:space="preserve">gas </w:t>
      </w:r>
      <w:r w:rsidRPr="00E3787E">
        <w:rPr>
          <w:rFonts w:ascii="Times SUT" w:hAnsi="Times SUT" w:cs="Times SUT"/>
          <w:sz w:val="20"/>
        </w:rPr>
        <w:t>Khk, g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ga</w:t>
      </w:r>
      <w:r w:rsidRPr="00E3787E">
        <w:rPr>
          <w:rFonts w:ascii="Times SUT" w:hAnsi="Times SUT" w:cs="Times SUT"/>
          <w:sz w:val="20"/>
        </w:rPr>
        <w:t xml:space="preserve"> Mus) Muh Rid Mar Mih Tõs K Trm Pst, </w:t>
      </w:r>
      <w:r w:rsidRPr="00E3787E">
        <w:rPr>
          <w:rFonts w:ascii="Times SUT" w:hAnsi="Times SUT" w:cs="Times SUT"/>
          <w:i/>
          <w:sz w:val="20"/>
        </w:rPr>
        <w:noBreakHyphen/>
        <w:t>kass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San, </w:t>
      </w:r>
      <w:r w:rsidRPr="00E3787E">
        <w:rPr>
          <w:rFonts w:ascii="Times SUT" w:hAnsi="Times SUT" w:cs="Times SUT"/>
          <w:i/>
          <w:sz w:val="20"/>
        </w:rPr>
        <w:noBreakHyphen/>
        <w:t>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Lai Ote, </w:t>
      </w:r>
      <w:r w:rsidRPr="00E3787E">
        <w:rPr>
          <w:rFonts w:ascii="Times SUT" w:hAnsi="Times SUT" w:cs="Times SUT"/>
          <w:i/>
          <w:sz w:val="20"/>
        </w:rPr>
        <w:noBreakHyphen/>
        <w:t>ga</w:t>
      </w:r>
      <w:r w:rsidRPr="00E3787E">
        <w:rPr>
          <w:rFonts w:ascii="Times SUT" w:hAnsi="Times SUT" w:cs="Times SUT"/>
          <w:sz w:val="20"/>
        </w:rPr>
        <w:t xml:space="preserve"> Phl,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Trm Kod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T, Urv;</w:t>
      </w:r>
      <w:r w:rsidRPr="00E3787E">
        <w:rPr>
          <w:rFonts w:ascii="Times SUT" w:hAnsi="Times SUT" w:cs="Times SUT"/>
          <w:i/>
          <w:sz w:val="20"/>
        </w:rPr>
        <w:t xml:space="preserve"> `kahma|kas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R suur tükk, pahmakas; sületäis </w:t>
      </w:r>
      <w:r w:rsidRPr="00E3787E">
        <w:rPr>
          <w:rFonts w:ascii="Times SUT" w:hAnsi="Times SUT" w:cs="Times SUT"/>
          <w:i/>
          <w:sz w:val="20"/>
        </w:rPr>
        <w:t>ta vottis `suure `kahmaka liha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üks kivi kahmakas on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`andasi poisile ee kahmaga kirssisi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annud tale äte ea kahmaka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võttis suure kahmaka `leiba kätte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`võtsi ea kahmaka `pöosse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suur kahmakas `villu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tä võttis suure kahmaka `einu sülese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 xml:space="preserve">`tõmmas laualt suure kahmaka `leiba </w:t>
      </w:r>
      <w:r w:rsidRPr="00E3787E">
        <w:rPr>
          <w:rFonts w:ascii="Times SUT" w:hAnsi="Times SUT" w:cs="Times SUT"/>
          <w:sz w:val="20"/>
        </w:rPr>
        <w:t xml:space="preserve">Koe; </w:t>
      </w:r>
      <w:r w:rsidRPr="00E3787E">
        <w:rPr>
          <w:rFonts w:ascii="Times SUT" w:hAnsi="Times SUT" w:cs="Times SUT"/>
          <w:i/>
          <w:sz w:val="20"/>
        </w:rPr>
        <w:t>ma`i·lmama kahmakas lund kukkus katukselt maha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suured kahmakud `mulda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no küll sinul on suur kahmakas liha</w:t>
      </w:r>
      <w:r w:rsidRPr="00E3787E">
        <w:rPr>
          <w:rFonts w:ascii="Times SUT" w:hAnsi="Times SUT" w:cs="Times SUT"/>
          <w:sz w:val="20"/>
        </w:rPr>
        <w:t xml:space="preserve"> Ksi; </w:t>
      </w:r>
      <w:r w:rsidRPr="00E3787E">
        <w:rPr>
          <w:rFonts w:ascii="Times SUT" w:hAnsi="Times SUT" w:cs="Times SUT"/>
          <w:i/>
          <w:sz w:val="20"/>
        </w:rPr>
        <w:t>no see on üks kahmakas inimest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lõegass suure kahmaku liha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iäd `võ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se suure kahmaku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kahmak `leibä mullõ</w:t>
      </w:r>
      <w:r w:rsidRPr="00E3787E">
        <w:rPr>
          <w:rFonts w:ascii="Times SUT" w:hAnsi="Times SUT" w:cs="Times SUT"/>
          <w:sz w:val="20"/>
        </w:rPr>
        <w:t xml:space="preserve"> Urv || 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suur, kopsakas </w:t>
      </w:r>
      <w:r w:rsidRPr="00E3787E">
        <w:rPr>
          <w:rFonts w:ascii="Times SUT" w:hAnsi="Times SUT" w:cs="Times SUT"/>
          <w:i/>
          <w:sz w:val="20"/>
        </w:rPr>
        <w:t>suur kahmakas inimene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on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suur kahmakas jääras</w:t>
      </w:r>
      <w:r w:rsidRPr="00E3787E">
        <w:rPr>
          <w:rFonts w:ascii="Times SUT" w:hAnsi="Times SUT" w:cs="Times SUT"/>
          <w:sz w:val="20"/>
        </w:rPr>
        <w:t xml:space="preserve"> Khk || </w:t>
      </w:r>
      <w:r w:rsidRPr="00E3787E">
        <w:rPr>
          <w:rFonts w:ascii="Times SUT" w:hAnsi="Times SUT" w:cs="Times SUT"/>
          <w:i/>
          <w:sz w:val="20"/>
        </w:rPr>
        <w:t>ea kahmakas `viina</w:t>
      </w:r>
      <w:r w:rsidRPr="00E3787E">
        <w:rPr>
          <w:rFonts w:ascii="Times SUT" w:hAnsi="Times SUT" w:cs="Times SUT"/>
          <w:sz w:val="20"/>
        </w:rPr>
        <w:t xml:space="preserve"> HJn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kahmakas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kahma|kas</w:t>
      </w:r>
      <w:r w:rsidRPr="00E3787E">
        <w:rPr>
          <w:rFonts w:ascii="Times SUT" w:hAnsi="Times SUT" w:cs="Times SUT"/>
          <w:sz w:val="20"/>
        </w:rPr>
        <w:t xml:space="preserve"> Sa L(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gas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ga</w:t>
      </w:r>
      <w:r w:rsidRPr="00E3787E">
        <w:rPr>
          <w:rFonts w:ascii="Times SUT" w:hAnsi="Times SUT" w:cs="Times SUT"/>
          <w:sz w:val="20"/>
        </w:rPr>
        <w:t xml:space="preserve"> Saa) K Hls, </w:t>
      </w:r>
      <w:r w:rsidRPr="00E3787E">
        <w:rPr>
          <w:rFonts w:ascii="Times SUT" w:hAnsi="Times SUT" w:cs="Times SUT"/>
          <w:i/>
          <w:sz w:val="20"/>
        </w:rPr>
        <w:noBreakHyphen/>
        <w:t>k</w:t>
      </w:r>
      <w:r w:rsidRPr="00E3787E">
        <w:rPr>
          <w:rFonts w:ascii="Times SUT" w:hAnsi="Times SUT" w:cs="Times SUT"/>
          <w:sz w:val="20"/>
        </w:rPr>
        <w:t xml:space="preserve"> Rei/g </w:t>
      </w:r>
      <w:r w:rsidRPr="00E3787E">
        <w:rPr>
          <w:rFonts w:ascii="Times SUT" w:hAnsi="Times SUT" w:cs="Times SUT"/>
          <w:i/>
          <w:sz w:val="20"/>
        </w:rPr>
        <w:noBreakHyphen/>
        <w:t>ga</w:t>
      </w:r>
      <w:r w:rsidRPr="00E3787E">
        <w:rPr>
          <w:rFonts w:ascii="Times SUT" w:hAnsi="Times SUT" w:cs="Times SUT"/>
          <w:sz w:val="20"/>
        </w:rPr>
        <w:t xml:space="preserve">/ Puh;  </w:t>
      </w:r>
      <w:r w:rsidRPr="00E3787E">
        <w:rPr>
          <w:rFonts w:ascii="Times SUT" w:hAnsi="Times SUT" w:cs="Times SUT"/>
          <w:i/>
          <w:sz w:val="20"/>
        </w:rPr>
        <w:t>`kahmakas</w:t>
      </w:r>
      <w:r w:rsidRPr="00E3787E">
        <w:rPr>
          <w:rFonts w:ascii="Times SUT" w:hAnsi="Times SUT" w:cs="Times SUT"/>
          <w:sz w:val="20"/>
        </w:rPr>
        <w:t xml:space="preserve"> Lüg,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tragi, töökas; energiline; suuteline; jõuline </w:t>
      </w:r>
      <w:r w:rsidRPr="00E3787E">
        <w:rPr>
          <w:rFonts w:ascii="Times SUT" w:hAnsi="Times SUT" w:cs="Times SUT"/>
          <w:i/>
          <w:sz w:val="20"/>
        </w:rPr>
        <w:t xml:space="preserve">kahmakas see jälle sedise teravuse viksiduse `pihta </w:t>
      </w:r>
      <w:r w:rsidRPr="00E3787E">
        <w:rPr>
          <w:rFonts w:ascii="Times SUT" w:hAnsi="Times SUT" w:cs="Times SUT"/>
          <w:sz w:val="20"/>
        </w:rPr>
        <w:t xml:space="preserve">Jäm; </w:t>
      </w:r>
      <w:r w:rsidRPr="00E3787E">
        <w:rPr>
          <w:rFonts w:ascii="Times SUT" w:hAnsi="Times SUT" w:cs="Times SUT"/>
          <w:i/>
          <w:sz w:val="20"/>
        </w:rPr>
        <w:t>suur ning ise üsna kahmakas inimene äga `tööle</w:t>
      </w:r>
      <w:r w:rsidRPr="00E3787E">
        <w:rPr>
          <w:rFonts w:ascii="Times SUT" w:hAnsi="Times SUT" w:cs="Times SUT"/>
          <w:sz w:val="20"/>
        </w:rPr>
        <w:t xml:space="preserve"> Krj; </w:t>
      </w:r>
      <w:r w:rsidRPr="00E3787E">
        <w:rPr>
          <w:rFonts w:ascii="Times SUT" w:hAnsi="Times SUT" w:cs="Times SUT"/>
          <w:i/>
          <w:sz w:val="20"/>
        </w:rPr>
        <w:t>kahmakas, `kangeste ette`võ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ja inimene</w:t>
      </w:r>
      <w:r w:rsidRPr="00E3787E">
        <w:rPr>
          <w:rFonts w:ascii="Times SUT" w:hAnsi="Times SUT" w:cs="Times SUT"/>
          <w:sz w:val="20"/>
        </w:rPr>
        <w:t xml:space="preserve"> LNg; </w:t>
      </w:r>
      <w:r w:rsidRPr="00E3787E">
        <w:rPr>
          <w:rFonts w:ascii="Times SUT" w:hAnsi="Times SUT" w:cs="Times SUT"/>
          <w:i/>
          <w:sz w:val="20"/>
        </w:rPr>
        <w:t>ema oo töö `peale kahmakam kui tütar</w:t>
      </w:r>
      <w:r w:rsidRPr="00E3787E">
        <w:rPr>
          <w:rFonts w:ascii="Times SUT" w:hAnsi="Times SUT" w:cs="Times SUT"/>
          <w:sz w:val="20"/>
        </w:rPr>
        <w:t xml:space="preserve"> Kul; </w:t>
      </w:r>
      <w:r w:rsidRPr="00E3787E">
        <w:rPr>
          <w:rFonts w:ascii="Times SUT" w:hAnsi="Times SUT" w:cs="Times SUT"/>
          <w:i/>
          <w:sz w:val="20"/>
        </w:rPr>
        <w:t>tä</w:t>
      </w:r>
      <w:r w:rsidRPr="00E3787E">
        <w:rPr>
          <w:rFonts w:ascii="Times SUT" w:hAnsi="Times SUT" w:cs="Times SUT"/>
          <w:sz w:val="20"/>
        </w:rPr>
        <w:t xml:space="preserve"> (laps) </w:t>
      </w:r>
      <w:r w:rsidRPr="00E3787E">
        <w:rPr>
          <w:rFonts w:ascii="Times SUT" w:hAnsi="Times SUT" w:cs="Times SUT"/>
          <w:i/>
          <w:sz w:val="20"/>
        </w:rPr>
        <w:t>oo naa kahmakas küll, et tä loomad ää aab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Vanaema oo naa kahmakas, et keedab `süia ja kujub `vardud iga pää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 xml:space="preserve">põle mette nii armetu, on kahmakam </w:t>
      </w:r>
      <w:r w:rsidRPr="00E3787E">
        <w:rPr>
          <w:rFonts w:ascii="Times SUT" w:hAnsi="Times SUT" w:cs="Times SUT"/>
          <w:sz w:val="20"/>
        </w:rPr>
        <w:t xml:space="preserve">PJg; </w:t>
      </w:r>
      <w:r w:rsidRPr="00E3787E">
        <w:rPr>
          <w:rFonts w:ascii="Times SUT" w:hAnsi="Times SUT" w:cs="Times SUT"/>
          <w:i/>
          <w:sz w:val="20"/>
        </w:rPr>
        <w:t>kahmakas tikub teestest ette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ku kedagi ruttu tegima piab on inime kahmakas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sulane on sarnane kahmakas, et oia alt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 xml:space="preserve">kahmakas inime, kus kää `külge paneb, asi edeneb </w:t>
      </w:r>
      <w:r w:rsidRPr="00E3787E">
        <w:rPr>
          <w:rFonts w:ascii="Times SUT" w:hAnsi="Times SUT" w:cs="Times SUT"/>
          <w:sz w:val="20"/>
        </w:rPr>
        <w:t xml:space="preserve">JMd;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ma nii kahmakas põles olnd, ma põles `saandki omale</w:t>
      </w:r>
      <w:r w:rsidRPr="00E3787E">
        <w:rPr>
          <w:rFonts w:ascii="Times SUT" w:hAnsi="Times SUT" w:cs="Times SUT"/>
          <w:sz w:val="20"/>
        </w:rPr>
        <w:t xml:space="preserve"> KJn || korralik, hoolitsetud </w:t>
      </w:r>
      <w:r w:rsidRPr="00E3787E">
        <w:rPr>
          <w:rFonts w:ascii="Times SUT" w:hAnsi="Times SUT" w:cs="Times SUT"/>
          <w:i/>
          <w:sz w:val="20"/>
        </w:rPr>
        <w:t>tä üsna kahmakas inimene alles, põle tä lohakast `moodi `ühti</w:t>
      </w:r>
      <w:r w:rsidRPr="00E3787E">
        <w:rPr>
          <w:rFonts w:ascii="Times SUT" w:hAnsi="Times SUT" w:cs="Times SUT"/>
          <w:sz w:val="20"/>
        </w:rPr>
        <w:t xml:space="preserve"> Aud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ahne </w:t>
      </w:r>
      <w:r w:rsidRPr="00E3787E">
        <w:rPr>
          <w:rFonts w:ascii="Times SUT" w:hAnsi="Times SUT" w:cs="Times SUT"/>
          <w:i/>
          <w:sz w:val="20"/>
        </w:rPr>
        <w:t>kahmakas inimene, `tõmmab `kõiki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ju omale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Kahmakas on ahne, mai·lma tahaks kokku ajada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on `niuke kahmakas kokku `korjama, oma poole `kiskuma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kus kahmakas, tahab kõik enesele</w:t>
      </w:r>
      <w:r w:rsidRPr="00E3787E">
        <w:rPr>
          <w:rFonts w:ascii="Times SUT" w:hAnsi="Times SUT" w:cs="Times SUT"/>
          <w:sz w:val="20"/>
        </w:rPr>
        <w:t xml:space="preserve">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järsk; hoolimatu; upsakas </w:t>
      </w:r>
      <w:r w:rsidRPr="00E3787E">
        <w:rPr>
          <w:rFonts w:ascii="Times SUT" w:hAnsi="Times SUT" w:cs="Times SUT"/>
          <w:i/>
          <w:sz w:val="20"/>
        </w:rPr>
        <w:t>ärä õle `ninda `kahmakas ja `upsakas oma sõnudega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ärä `ninda tore ja tarn õle, `uhke ja `kahmakas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ta on kole kahmakas inimene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kahmakas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kahmakas</w:t>
      </w:r>
      <w:r w:rsidRPr="00E3787E">
        <w:rPr>
          <w:rFonts w:ascii="Times SUT" w:hAnsi="Times SUT" w:cs="Times SUT"/>
          <w:sz w:val="20"/>
        </w:rPr>
        <w:t xml:space="preserve"> kottpime </w:t>
      </w:r>
      <w:r w:rsidRPr="00E3787E">
        <w:rPr>
          <w:rFonts w:ascii="Times SUT" w:hAnsi="Times SUT" w:cs="Times SUT"/>
          <w:i/>
          <w:sz w:val="20"/>
        </w:rPr>
        <w:t>täna `õhta `niuke pime kahmakas öö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`niuke kahmakas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tpime öö ja `sumpus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kahmak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kahmake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kahma|ke</w:t>
      </w:r>
      <w:r w:rsidRPr="00E3787E">
        <w:rPr>
          <w:rFonts w:ascii="Times SUT" w:hAnsi="Times SUT" w:cs="Times SUT"/>
          <w:sz w:val="20"/>
        </w:rPr>
        <w:t xml:space="preserve"> Trv, g </w:t>
      </w:r>
      <w:r w:rsidRPr="00E3787E">
        <w:rPr>
          <w:rFonts w:ascii="Times SUT" w:hAnsi="Times SUT" w:cs="Times SUT"/>
          <w:i/>
          <w:sz w:val="20"/>
        </w:rPr>
        <w:noBreakHyphen/>
        <w:t>k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se</w:t>
      </w:r>
      <w:r w:rsidRPr="00E3787E">
        <w:rPr>
          <w:rFonts w:ascii="Times SUT" w:hAnsi="Times SUT" w:cs="Times SUT"/>
          <w:sz w:val="20"/>
        </w:rPr>
        <w:t xml:space="preserve"> Rõn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kerge tuuleõhk </w:t>
      </w:r>
      <w:r w:rsidRPr="00E3787E">
        <w:rPr>
          <w:rFonts w:ascii="Times SUT" w:hAnsi="Times SUT" w:cs="Times SUT"/>
          <w:i/>
          <w:sz w:val="20"/>
        </w:rPr>
        <w:t>tillike tuule kahmake</w:t>
      </w:r>
      <w:r w:rsidRPr="00E3787E">
        <w:rPr>
          <w:rFonts w:ascii="Times SUT" w:hAnsi="Times SUT" w:cs="Times SUT"/>
          <w:sz w:val="20"/>
        </w:rPr>
        <w:t xml:space="preserve"> Trv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kirme </w:t>
      </w:r>
      <w:r w:rsidRPr="00E3787E">
        <w:rPr>
          <w:rFonts w:ascii="Times SUT" w:hAnsi="Times SUT" w:cs="Times SUT"/>
          <w:i/>
          <w:sz w:val="20"/>
        </w:rPr>
        <w:t>mõnel om `väega lahi piim,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 om nigu kahmake pääl</w:t>
      </w:r>
      <w:r w:rsidRPr="00E3787E">
        <w:rPr>
          <w:rFonts w:ascii="Times SUT" w:hAnsi="Times SUT" w:cs="Times SUT"/>
          <w:sz w:val="20"/>
        </w:rPr>
        <w:t xml:space="preserve"> Rõn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kahmakul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kahmakul</w:t>
      </w:r>
      <w:r w:rsidRPr="00E3787E">
        <w:rPr>
          <w:rFonts w:ascii="Times SUT" w:hAnsi="Times SUT" w:cs="Times SUT"/>
          <w:sz w:val="20"/>
        </w:rPr>
        <w:t xml:space="preserve"> Trv Krk videvikus </w:t>
      </w:r>
      <w:r w:rsidRPr="00E3787E">
        <w:rPr>
          <w:rFonts w:ascii="Times SUT" w:hAnsi="Times SUT" w:cs="Times SUT"/>
          <w:i/>
          <w:sz w:val="20"/>
        </w:rPr>
        <w:t xml:space="preserve">mine 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 kahmakul, et saad ruttu ärä käiä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 xml:space="preserve">me teeme selle 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 kahmakul ärä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kahmul, kamakul, kamul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`kahmal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Kuu, n, g </w:t>
      </w:r>
      <w:r w:rsidRPr="00E3787E">
        <w:rPr>
          <w:rFonts w:ascii="Times SUT" w:hAnsi="Times SUT" w:cs="Times SUT"/>
          <w:i/>
          <w:sz w:val="20"/>
        </w:rPr>
        <w:t>`kahmala</w:t>
      </w:r>
      <w:r w:rsidRPr="00E3787E">
        <w:rPr>
          <w:rFonts w:ascii="Times SUT" w:hAnsi="Times SUT" w:cs="Times SUT"/>
          <w:sz w:val="20"/>
        </w:rPr>
        <w:t xml:space="preserve"> Vai kamal </w:t>
      </w:r>
      <w:r w:rsidRPr="00E3787E">
        <w:rPr>
          <w:rFonts w:ascii="Times SUT" w:hAnsi="Times SUT" w:cs="Times SUT"/>
          <w:i/>
          <w:sz w:val="20"/>
        </w:rPr>
        <w:t>Ei ma `kaalund, `ansin `kahmaluga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`Kahmaluga siis `jaudeti kalu `süömä jauks üks`toisele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`Katsu sa `kahju `kahmaluga `mieta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kahmalu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täis</w:t>
      </w:r>
      <w:r w:rsidRPr="00E3787E">
        <w:rPr>
          <w:rFonts w:ascii="Times SUT" w:hAnsi="Times SUT" w:cs="Times SUT"/>
          <w:sz w:val="20"/>
        </w:rPr>
        <w:t xml:space="preserve"> kamalutäis </w:t>
      </w:r>
      <w:r w:rsidRPr="00E3787E">
        <w:rPr>
          <w:rFonts w:ascii="Times SUT" w:hAnsi="Times SUT" w:cs="Times SUT"/>
          <w:i/>
          <w:sz w:val="20"/>
        </w:rPr>
        <w:t>Ei `silku `jäändki järele kui üks `kahmalu täüs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Poiss toi `metsäst `kahmalu `täüe `vaermu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`kahmala täüs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`kahma|ma</w:t>
      </w:r>
      <w:r w:rsidRPr="00E3787E">
        <w:rPr>
          <w:rFonts w:ascii="Times SUT" w:hAnsi="Times SUT" w:cs="Times SUT"/>
          <w:sz w:val="20"/>
        </w:rPr>
        <w:t xml:space="preserve">, da-inf </w:t>
      </w:r>
      <w:r w:rsidRPr="00E3787E">
        <w:rPr>
          <w:rFonts w:ascii="Times SUT" w:hAnsi="Times SUT" w:cs="Times SUT"/>
          <w:i/>
          <w:sz w:val="20"/>
        </w:rPr>
        <w:t>kahmata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eP, M(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me</w:t>
      </w:r>
      <w:r w:rsidRPr="00E3787E">
        <w:rPr>
          <w:rFonts w:ascii="Times SUT" w:hAnsi="Times SUT" w:cs="Times SUT"/>
          <w:sz w:val="20"/>
        </w:rPr>
        <w:t>) TLä San/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me</w:t>
      </w:r>
      <w:r w:rsidRPr="00E3787E">
        <w:rPr>
          <w:rFonts w:ascii="Times SUT" w:hAnsi="Times SUT" w:cs="Times SUT"/>
          <w:sz w:val="20"/>
        </w:rPr>
        <w:t xml:space="preserve">/ Se, da-inf </w:t>
      </w:r>
      <w:r w:rsidRPr="00E3787E">
        <w:rPr>
          <w:rFonts w:ascii="Times SUT" w:hAnsi="Times SUT" w:cs="Times SUT"/>
          <w:i/>
          <w:sz w:val="20"/>
        </w:rPr>
        <w:t>`kahmada</w:t>
      </w:r>
      <w:r w:rsidRPr="00E3787E">
        <w:rPr>
          <w:rFonts w:ascii="Times SUT" w:hAnsi="Times SUT" w:cs="Times SUT"/>
          <w:sz w:val="20"/>
        </w:rPr>
        <w:t xml:space="preserve"> RId Jäm Vll Iis Plv, </w:t>
      </w:r>
      <w:r w:rsidRPr="00E3787E">
        <w:rPr>
          <w:rFonts w:ascii="Times SUT" w:hAnsi="Times SUT" w:cs="Times SUT"/>
          <w:i/>
          <w:sz w:val="20"/>
        </w:rPr>
        <w:t>kahmada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 haarama, võtma </w:t>
      </w:r>
      <w:r w:rsidRPr="00E3787E">
        <w:rPr>
          <w:rFonts w:ascii="Times SUT" w:hAnsi="Times SUT" w:cs="Times SUT"/>
          <w:i/>
          <w:sz w:val="20"/>
        </w:rPr>
        <w:t>se on `kange `kahmama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`kahmas kaig oma `süüli ja vei menemä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`kahmas `riided `kainu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`kahmab tööd teha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sai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sält tüki kahmata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`kahmasin lapse `sülle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Lihaleent `liipa pialt, kalaleent `kahma põhast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laps `kahmas lusika `pihku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ma `kahmasin oma puol teda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`kahmas süle einu täis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`kahmas leevätüki kätte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 xml:space="preserve">`kahmas lihatüki laualt </w:t>
      </w:r>
      <w:r w:rsidRPr="00E3787E">
        <w:rPr>
          <w:rFonts w:ascii="Times SUT" w:hAnsi="Times SUT" w:cs="Times SUT"/>
          <w:sz w:val="20"/>
        </w:rPr>
        <w:t xml:space="preserve">Plt; </w:t>
      </w:r>
      <w:r w:rsidRPr="00E3787E">
        <w:rPr>
          <w:rFonts w:ascii="Times SUT" w:hAnsi="Times SUT" w:cs="Times SUT"/>
          <w:i/>
          <w:sz w:val="20"/>
        </w:rPr>
        <w:t>ma kahmassi suure käpä tävve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sa `kahmamõ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üdsä täis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`kahmsi pange ja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 minemä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katõ `käega `kahma</w:t>
      </w:r>
      <w:r w:rsidRPr="00E3787E">
        <w:rPr>
          <w:rFonts w:ascii="Times SUT" w:hAnsi="Times SUT" w:cs="Times SUT"/>
          <w:sz w:val="20"/>
        </w:rPr>
        <w:t xml:space="preserve"> Se || varastama </w:t>
      </w:r>
      <w:r w:rsidRPr="00E3787E">
        <w:rPr>
          <w:rFonts w:ascii="Times SUT" w:hAnsi="Times SUT" w:cs="Times SUT"/>
          <w:i/>
          <w:sz w:val="20"/>
        </w:rPr>
        <w:t>sie on `kahmakas, `kahmab igäst kõhast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ma oleks igast kohjast kahmata saan, kui oleks tahtn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kahlama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kähmama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`kahmama, kahmata</w:t>
      </w:r>
      <w:r w:rsidRPr="00E3787E">
        <w:rPr>
          <w:rFonts w:ascii="Times SUT" w:hAnsi="Times SUT" w:cs="Times SUT"/>
          <w:sz w:val="20"/>
        </w:rPr>
        <w:t xml:space="preserve"> Khk Hag ütlema </w:t>
      </w:r>
      <w:r w:rsidRPr="00E3787E">
        <w:rPr>
          <w:rFonts w:ascii="Times SUT" w:hAnsi="Times SUT" w:cs="Times SUT"/>
          <w:i/>
          <w:sz w:val="20"/>
        </w:rPr>
        <w:t>ma sai ka ühe söna sega kahmata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`kahmab ägasse `poole ütelda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`kahmab koa mõne sõna senna `ulka</w:t>
      </w:r>
      <w:r w:rsidRPr="00E3787E">
        <w:rPr>
          <w:rFonts w:ascii="Times SUT" w:hAnsi="Times SUT" w:cs="Times SUT"/>
          <w:sz w:val="20"/>
        </w:rPr>
        <w:t xml:space="preserve"> Hag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kähmama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kahmama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`kahmama, kahmata</w:t>
      </w:r>
      <w:r w:rsidRPr="00E3787E">
        <w:rPr>
          <w:rFonts w:ascii="Times SUT" w:hAnsi="Times SUT" w:cs="Times SUT"/>
          <w:sz w:val="20"/>
        </w:rPr>
        <w:t xml:space="preserve"> Jaa Pöi kahutama </w:t>
      </w:r>
      <w:r w:rsidRPr="00E3787E">
        <w:rPr>
          <w:rFonts w:ascii="Times SUT" w:hAnsi="Times SUT" w:cs="Times SUT"/>
          <w:i/>
          <w:sz w:val="20"/>
        </w:rPr>
        <w:t>moa on vähe kahmand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täna omingu natukse `kahmas</w:t>
      </w:r>
      <w:r w:rsidRPr="00E3787E">
        <w:rPr>
          <w:rFonts w:ascii="Times SUT" w:hAnsi="Times SUT" w:cs="Times SUT"/>
          <w:sz w:val="20"/>
        </w:rPr>
        <w:t xml:space="preserve"> Jaa; </w:t>
      </w:r>
      <w:r w:rsidRPr="00E3787E">
        <w:rPr>
          <w:rFonts w:ascii="Times SUT" w:hAnsi="Times SUT" w:cs="Times SUT"/>
          <w:i/>
          <w:sz w:val="20"/>
        </w:rPr>
        <w:t>moa oli kahmand</w:t>
      </w:r>
      <w:r w:rsidRPr="00E3787E">
        <w:rPr>
          <w:rFonts w:ascii="Times SUT" w:hAnsi="Times SUT" w:cs="Times SUT"/>
          <w:sz w:val="20"/>
        </w:rPr>
        <w:t xml:space="preserve"> Pöi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kahmama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kahamama, kahmata</w:t>
      </w:r>
      <w:r w:rsidRPr="00E3787E">
        <w:rPr>
          <w:rFonts w:ascii="Times SUT" w:hAnsi="Times SUT" w:cs="Times SUT"/>
          <w:sz w:val="20"/>
        </w:rPr>
        <w:t xml:space="preserve"> ehmuma; kangestuma </w:t>
      </w:r>
      <w:r w:rsidRPr="00E3787E">
        <w:rPr>
          <w:rFonts w:ascii="Times SUT" w:hAnsi="Times SUT" w:cs="Times SUT"/>
          <w:i/>
          <w:sz w:val="20"/>
        </w:rPr>
        <w:t>tämä kahmanud `e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te, kas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 nüid selle koera vaim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näed kedägi, siis kahamad ja värin lähäb üle iho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kahmane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Ans Khk kõõmane </w:t>
      </w:r>
      <w:r w:rsidRPr="00E3787E">
        <w:rPr>
          <w:rFonts w:ascii="Times SUT" w:hAnsi="Times SUT" w:cs="Times SUT"/>
          <w:i/>
          <w:sz w:val="20"/>
        </w:rPr>
        <w:t>kahmane nahk, mis `kahma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lt täis on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kääd kahmased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kahmane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tse</w:t>
      </w:r>
      <w:r w:rsidRPr="00E3787E">
        <w:rPr>
          <w:rFonts w:ascii="Times SUT" w:hAnsi="Times SUT" w:cs="Times SUT"/>
          <w:sz w:val="20"/>
        </w:rPr>
        <w:t xml:space="preserve"> kahvatu </w:t>
      </w:r>
      <w:r w:rsidRPr="00E3787E">
        <w:rPr>
          <w:rFonts w:ascii="Times SUT" w:hAnsi="Times SUT" w:cs="Times SUT"/>
          <w:i/>
          <w:sz w:val="20"/>
        </w:rPr>
        <w:t>inimene lääp kahmatsess ja kõllatsess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enne olli tal jume, nüid ärä sadanu, ninda kahmatse `näoge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kahmastuma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`kahmastuma</w:t>
      </w:r>
      <w:r w:rsidRPr="00E3787E">
        <w:rPr>
          <w:rFonts w:ascii="Times SUT" w:hAnsi="Times SUT" w:cs="Times SUT"/>
          <w:sz w:val="20"/>
        </w:rPr>
        <w:t xml:space="preserve"> ehmuma; jahmuma </w:t>
      </w:r>
      <w:r w:rsidRPr="00E3787E">
        <w:rPr>
          <w:rFonts w:ascii="Times SUT" w:hAnsi="Times SUT" w:cs="Times SUT"/>
          <w:i/>
          <w:sz w:val="20"/>
        </w:rPr>
        <w:t>Miks sul nii `kahmastund nägü on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kahmatama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kahma|tama</w:t>
      </w:r>
      <w:r w:rsidRPr="00E3787E">
        <w:rPr>
          <w:rFonts w:ascii="Times SUT" w:hAnsi="Times SUT" w:cs="Times SUT"/>
          <w:sz w:val="20"/>
        </w:rPr>
        <w:t xml:space="preserve"> JõeK Kad Kod, </w:t>
      </w:r>
      <w:r w:rsidRPr="00E3787E">
        <w:rPr>
          <w:rFonts w:ascii="Times SUT" w:hAnsi="Times SUT" w:cs="Times SUT"/>
          <w:i/>
          <w:sz w:val="20"/>
        </w:rPr>
        <w:noBreakHyphen/>
        <w:t>teme</w:t>
      </w:r>
      <w:r w:rsidRPr="00E3787E">
        <w:rPr>
          <w:rFonts w:ascii="Times SUT" w:hAnsi="Times SUT" w:cs="Times SUT"/>
          <w:sz w:val="20"/>
        </w:rPr>
        <w:t xml:space="preserve"> Trv ehmatama </w:t>
      </w:r>
      <w:r w:rsidRPr="00E3787E">
        <w:rPr>
          <w:rFonts w:ascii="Times SUT" w:hAnsi="Times SUT" w:cs="Times SUT"/>
          <w:i/>
          <w:sz w:val="20"/>
        </w:rPr>
        <w:t>ma kahmatasin nii `kangesti, kui sie `kargas nurga tagant `välja</w:t>
      </w:r>
      <w:r w:rsidRPr="00E3787E">
        <w:rPr>
          <w:rFonts w:ascii="Times SUT" w:hAnsi="Times SUT" w:cs="Times SUT"/>
          <w:sz w:val="20"/>
        </w:rPr>
        <w:t xml:space="preserve"> JõeK; </w:t>
      </w:r>
      <w:r w:rsidRPr="00E3787E">
        <w:rPr>
          <w:rFonts w:ascii="Times SUT" w:hAnsi="Times SUT" w:cs="Times SUT"/>
          <w:i/>
          <w:sz w:val="20"/>
        </w:rPr>
        <w:t>kahmatasin äkki ää, et mis se nüid oligi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tämä kahmatanud nõnna ärä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kahmatin mes kole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messa kurat kahmatad minuda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ku `eitüt, siss kahmatet</w:t>
      </w:r>
      <w:r w:rsidRPr="00E3787E">
        <w:rPr>
          <w:rFonts w:ascii="Times SUT" w:hAnsi="Times SUT" w:cs="Times SUT"/>
          <w:sz w:val="20"/>
        </w:rPr>
        <w:t xml:space="preserve"> Trv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kahmatama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kahmatama</w:t>
      </w:r>
      <w:r w:rsidRPr="00E3787E">
        <w:rPr>
          <w:rFonts w:ascii="Times SUT" w:hAnsi="Times SUT" w:cs="Times SUT"/>
          <w:sz w:val="20"/>
        </w:rPr>
        <w:t xml:space="preserve"> kirmega kattuma </w:t>
      </w:r>
      <w:r w:rsidRPr="00E3787E">
        <w:rPr>
          <w:rFonts w:ascii="Times SUT" w:hAnsi="Times SUT" w:cs="Times SUT"/>
          <w:i/>
          <w:sz w:val="20"/>
        </w:rPr>
        <w:t>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mä om nii ärä kahmatedu nigu võrk oless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 on pääld nigu kahmatedu, nigu `valge all pääl jälle</w:t>
      </w:r>
      <w:r w:rsidRPr="00E3787E">
        <w:rPr>
          <w:rFonts w:ascii="Times SUT" w:hAnsi="Times SUT" w:cs="Times SUT"/>
          <w:sz w:val="20"/>
        </w:rPr>
        <w:t xml:space="preserve"> Rõn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kahmetama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kahmateme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kahmateme</w:t>
      </w:r>
      <w:r w:rsidRPr="00E3787E">
        <w:rPr>
          <w:rFonts w:ascii="Times SUT" w:hAnsi="Times SUT" w:cs="Times SUT"/>
          <w:sz w:val="20"/>
        </w:rPr>
        <w:t xml:space="preserve"> Krk Hel kahvatuma </w:t>
      </w:r>
      <w:r w:rsidRPr="00E3787E">
        <w:rPr>
          <w:rFonts w:ascii="Times SUT" w:hAnsi="Times SUT" w:cs="Times SUT"/>
          <w:i/>
          <w:sz w:val="20"/>
        </w:rPr>
        <w:t>kahmadet `näoge, kellel jumi ei oole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är kahmats, `valge ku lubja piip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nägu om ärä kahmatet, ega sel om surm ka lähin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om ära kahmaten</w:t>
      </w:r>
      <w:r w:rsidRPr="00E3787E">
        <w:rPr>
          <w:rFonts w:ascii="Times SUT" w:hAnsi="Times SUT" w:cs="Times SUT"/>
          <w:sz w:val="20"/>
        </w:rPr>
        <w:t xml:space="preserve"> Hel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kahmetama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kahmateme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kahmateme</w:t>
      </w:r>
      <w:r w:rsidRPr="00E3787E">
        <w:rPr>
          <w:rFonts w:ascii="Times SUT" w:hAnsi="Times SUT" w:cs="Times SUT"/>
          <w:sz w:val="20"/>
        </w:rPr>
        <w:t xml:space="preserve"> pahvatama </w:t>
      </w:r>
      <w:r w:rsidRPr="00E3787E">
        <w:rPr>
          <w:rFonts w:ascii="Times SUT" w:hAnsi="Times SUT" w:cs="Times SUT"/>
          <w:i/>
          <w:sz w:val="20"/>
        </w:rPr>
        <w:t>kahmates `naarma</w:t>
      </w:r>
      <w:r w:rsidRPr="00E3787E">
        <w:rPr>
          <w:rFonts w:ascii="Times SUT" w:hAnsi="Times SUT" w:cs="Times SUT"/>
          <w:sz w:val="20"/>
        </w:rPr>
        <w:t xml:space="preserve"> Hel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kahmatu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kahmatu</w:t>
      </w:r>
      <w:r w:rsidRPr="00E3787E">
        <w:rPr>
          <w:rFonts w:ascii="Times SUT" w:hAnsi="Times SUT" w:cs="Times SUT"/>
          <w:sz w:val="20"/>
        </w:rPr>
        <w:t xml:space="preserve"> kahvatu, jumetu </w:t>
      </w:r>
      <w:r w:rsidRPr="00E3787E">
        <w:rPr>
          <w:rFonts w:ascii="Times SUT" w:hAnsi="Times SUT" w:cs="Times SUT"/>
          <w:i/>
          <w:sz w:val="20"/>
        </w:rPr>
        <w:t>`värvimene on nii kahmatuks jäänd, ei ole ia ele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see</w:t>
      </w:r>
      <w:r w:rsidRPr="00E3787E">
        <w:rPr>
          <w:rFonts w:ascii="Times SUT" w:hAnsi="Times SUT" w:cs="Times SUT"/>
          <w:sz w:val="20"/>
        </w:rPr>
        <w:t xml:space="preserve"> [inimene] </w:t>
      </w:r>
      <w:r w:rsidRPr="00E3787E">
        <w:rPr>
          <w:rFonts w:ascii="Times SUT" w:hAnsi="Times SUT" w:cs="Times SUT"/>
          <w:i/>
          <w:sz w:val="20"/>
        </w:rPr>
        <w:t>pole nii ilus, kahmatu `näoga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eks ma ole ka kahmatu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kahmetu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kahmatus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kahmatus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Kad Hls Krk, </w:t>
      </w:r>
      <w:r w:rsidRPr="00E3787E">
        <w:rPr>
          <w:rFonts w:ascii="Times SUT" w:hAnsi="Times SUT" w:cs="Times SUT"/>
          <w:i/>
          <w:sz w:val="20"/>
        </w:rPr>
        <w:noBreakHyphen/>
        <w:t>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sõ</w:t>
      </w:r>
      <w:r w:rsidRPr="00E3787E">
        <w:rPr>
          <w:rFonts w:ascii="Times SUT" w:hAnsi="Times SUT" w:cs="Times SUT"/>
          <w:sz w:val="20"/>
        </w:rPr>
        <w:t xml:space="preserve"> Rõu Se ehmatus; värin </w:t>
      </w:r>
      <w:r w:rsidRPr="00E3787E">
        <w:rPr>
          <w:rFonts w:ascii="Times SUT" w:hAnsi="Times SUT" w:cs="Times SUT"/>
          <w:i/>
          <w:sz w:val="20"/>
        </w:rPr>
        <w:t>inimesel käib kahmatus üle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tulep kahmatusest või `eitumisest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es tunne kedägi, et kahmatus üle ihu läi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mul 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sääne kahmatuss pääle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kahmauss, kahmitus, kahmistus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kahmauss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kahma|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uss</w:t>
      </w:r>
      <w:r w:rsidRPr="00E3787E">
        <w:rPr>
          <w:rFonts w:ascii="Times SUT" w:hAnsi="Times SUT" w:cs="Times SUT"/>
          <w:sz w:val="20"/>
        </w:rPr>
        <w:t xml:space="preserve"> Kan Räp, </w:t>
      </w:r>
      <w:r w:rsidRPr="00E3787E">
        <w:rPr>
          <w:rFonts w:ascii="Times SUT" w:hAnsi="Times SUT" w:cs="Times SUT"/>
          <w:i/>
          <w:sz w:val="20"/>
        </w:rPr>
        <w:noBreakHyphen/>
        <w:t>huss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husõ</w:t>
      </w:r>
      <w:r w:rsidRPr="00E3787E">
        <w:rPr>
          <w:rFonts w:ascii="Times SUT" w:hAnsi="Times SUT" w:cs="Times SUT"/>
          <w:sz w:val="20"/>
        </w:rPr>
        <w:t xml:space="preserve"> Har külmavärin; hoog </w:t>
      </w:r>
      <w:r w:rsidRPr="00E3787E">
        <w:rPr>
          <w:rFonts w:ascii="Times SUT" w:hAnsi="Times SUT" w:cs="Times SUT"/>
          <w:i/>
          <w:sz w:val="20"/>
        </w:rPr>
        <w:t>külmä kahma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uss lätt üle iho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jahe om, siss käävä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nigu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kahmahusõ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üle kihä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kahmatus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kahme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`kahme</w:t>
      </w:r>
      <w:r w:rsidRPr="00E3787E">
        <w:rPr>
          <w:rFonts w:ascii="Times SUT" w:hAnsi="Times SUT" w:cs="Times SUT"/>
          <w:sz w:val="20"/>
        </w:rPr>
        <w:t xml:space="preserve"> Ran Ote/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õ</w:t>
      </w:r>
      <w:r w:rsidRPr="00E3787E">
        <w:rPr>
          <w:rFonts w:ascii="Times SUT" w:hAnsi="Times SUT" w:cs="Times SUT"/>
          <w:sz w:val="20"/>
        </w:rPr>
        <w:t xml:space="preserve">/, in </w:t>
      </w:r>
      <w:r w:rsidRPr="00E3787E">
        <w:rPr>
          <w:rFonts w:ascii="Times SUT" w:hAnsi="Times SUT" w:cs="Times SUT"/>
          <w:i/>
          <w:sz w:val="20"/>
        </w:rPr>
        <w:t>`kahmes</w:t>
      </w:r>
      <w:r w:rsidRPr="00E3787E">
        <w:rPr>
          <w:rFonts w:ascii="Times SUT" w:hAnsi="Times SUT" w:cs="Times SUT"/>
          <w:sz w:val="20"/>
        </w:rPr>
        <w:t xml:space="preserve"> Hlj(</w:t>
      </w:r>
      <w:r w:rsidRPr="00E3787E">
        <w:rPr>
          <w:rFonts w:ascii="Times SUT" w:hAnsi="Times SUT" w:cs="Times SUT"/>
          <w:i/>
          <w:sz w:val="20"/>
        </w:rPr>
        <w:t>`kahmis</w:t>
      </w:r>
      <w:r w:rsidRPr="00E3787E">
        <w:rPr>
          <w:rFonts w:ascii="Times SUT" w:hAnsi="Times SUT" w:cs="Times SUT"/>
          <w:sz w:val="20"/>
        </w:rPr>
        <w:t xml:space="preserve">) VNg Khk jääkirmetis </w:t>
      </w:r>
      <w:r w:rsidRPr="00E3787E">
        <w:rPr>
          <w:rFonts w:ascii="Times SUT" w:hAnsi="Times SUT" w:cs="Times SUT"/>
          <w:i/>
          <w:sz w:val="20"/>
        </w:rPr>
        <w:t>kui meri akkab alt `jäätama, siis on pialt `kahmes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jo pesu vähe `kahmes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maa oli vähe `kahmis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kui maa one `kahmes, siis one `karduli `varred juo `uetu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joba kahme pääl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kahmõ om v</w:t>
      </w:r>
      <w:r w:rsidR="00E3787E" w:rsidRPr="00E3787E">
        <w:rPr>
          <w:rFonts w:ascii="Times SUT" w:hAnsi="Times SUT" w:cs="Times SUT"/>
          <w:i/>
          <w:sz w:val="20"/>
        </w:rPr>
        <w:t>i̬i̬‿</w:t>
      </w:r>
      <w:r w:rsidRPr="00E3787E">
        <w:rPr>
          <w:rFonts w:ascii="Times SUT" w:hAnsi="Times SUT" w:cs="Times SUT"/>
          <w:i/>
          <w:sz w:val="20"/>
        </w:rPr>
        <w:t>bäl</w:t>
      </w:r>
      <w:r w:rsidRPr="00E3787E">
        <w:rPr>
          <w:rFonts w:ascii="Times SUT" w:hAnsi="Times SUT" w:cs="Times SUT"/>
          <w:sz w:val="20"/>
        </w:rPr>
        <w:t xml:space="preserve"> Ote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kahle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kahletus, kahm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kahmuss, kahne, kohme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kahme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`kahme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kahmõ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`kahmõ</w:t>
      </w:r>
      <w:r w:rsidRPr="00E3787E">
        <w:rPr>
          <w:rFonts w:ascii="Times SUT" w:hAnsi="Times SUT" w:cs="Times SUT"/>
          <w:sz w:val="20"/>
        </w:rPr>
        <w:t xml:space="preserve"> V külmavärin; hirmujudin </w:t>
      </w:r>
      <w:r w:rsidRPr="00E3787E">
        <w:rPr>
          <w:rFonts w:ascii="Times SUT" w:hAnsi="Times SUT" w:cs="Times SUT"/>
          <w:i/>
          <w:sz w:val="20"/>
        </w:rPr>
        <w:t>Ma jää kül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peris `haigõss vaest, külmä `kahmõ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käävä üle kihä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kahmõ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tulõ külmäst vai kui `eitüt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ui,`kahmõ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käävä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niigu värinä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ku medägi sääräst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 kuulõt ja näet, siss nigu kahmõ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käü üle kihä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kui `haigust 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li, sis külmä `kahmõ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käve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kahmus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kahmeldama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kahmeldama</w:t>
      </w:r>
      <w:r w:rsidRPr="00E3787E">
        <w:rPr>
          <w:rFonts w:ascii="Times SUT" w:hAnsi="Times SUT" w:cs="Times SUT"/>
          <w:sz w:val="20"/>
        </w:rPr>
        <w:t xml:space="preserve"> Mus Kaa kahmama; kokku kraapima </w:t>
      </w:r>
      <w:r w:rsidRPr="00E3787E">
        <w:rPr>
          <w:rFonts w:ascii="Times SUT" w:hAnsi="Times SUT" w:cs="Times SUT"/>
          <w:i/>
          <w:sz w:val="20"/>
        </w:rPr>
        <w:t>sugulane kahmeldas varandust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kessel pole nuga kodunt `kaasa vötta, see kahmeldab `püuga ükskeik mis `moodu</w:t>
      </w:r>
      <w:r w:rsidRPr="00E3787E">
        <w:rPr>
          <w:rFonts w:ascii="Times SUT" w:hAnsi="Times SUT" w:cs="Times SUT"/>
          <w:sz w:val="20"/>
        </w:rPr>
        <w:t xml:space="preserve"> Kaa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kahmerdama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kahmerdama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kahmer|dama</w:t>
      </w:r>
      <w:r w:rsidRPr="00E3787E">
        <w:rPr>
          <w:rFonts w:ascii="Times SUT" w:hAnsi="Times SUT" w:cs="Times SUT"/>
          <w:sz w:val="20"/>
        </w:rPr>
        <w:t xml:space="preserve"> Mus Emm Han Var Juu, </w:t>
      </w:r>
      <w:r w:rsidRPr="00E3787E">
        <w:rPr>
          <w:rFonts w:ascii="Times SUT" w:hAnsi="Times SUT" w:cs="Times SUT"/>
          <w:i/>
          <w:sz w:val="20"/>
        </w:rPr>
        <w:noBreakHyphen/>
        <w:t>deme</w:t>
      </w:r>
      <w:r w:rsidRPr="00E3787E">
        <w:rPr>
          <w:rFonts w:ascii="Times SUT" w:hAnsi="Times SUT" w:cs="Times SUT"/>
          <w:sz w:val="20"/>
        </w:rPr>
        <w:t xml:space="preserve"> Hel, </w:t>
      </w:r>
      <w:r w:rsidRPr="00E3787E">
        <w:rPr>
          <w:rFonts w:ascii="Times SUT" w:hAnsi="Times SUT" w:cs="Times SUT"/>
          <w:i/>
          <w:sz w:val="20"/>
        </w:rPr>
        <w:noBreakHyphen/>
        <w:t>tem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askeldama; kohmitsema </w:t>
      </w:r>
      <w:r w:rsidRPr="00E3787E">
        <w:rPr>
          <w:rFonts w:ascii="Times SUT" w:hAnsi="Times SUT" w:cs="Times SUT"/>
          <w:i/>
          <w:sz w:val="20"/>
        </w:rPr>
        <w:t>Kahmerdab pial ei saa tööga edetsi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Selle kahmerdamesega ei saa `leiba `teeni, aeg kaub töötegemeses 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Mina põle kahmerdaja oln, ole ikka tööl sarvist `kinni võtn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kähmus ei ole mette korralik, kahmerdab üht `asja ka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läi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aig nõndasamati kahmerten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mul om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kahmerdemist</w:t>
      </w:r>
      <w:r w:rsidRPr="00E3787E">
        <w:rPr>
          <w:rFonts w:ascii="Times SUT" w:hAnsi="Times SUT" w:cs="Times SUT"/>
          <w:sz w:val="20"/>
        </w:rPr>
        <w:t xml:space="preserve"> Hel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ahnitsema </w:t>
      </w:r>
      <w:r w:rsidRPr="00E3787E">
        <w:rPr>
          <w:rFonts w:ascii="Times SUT" w:hAnsi="Times SUT" w:cs="Times SUT"/>
          <w:i/>
          <w:sz w:val="20"/>
        </w:rPr>
        <w:t>See on ermus `kange mees kahmerdama ja oma poole `kiskuma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nä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lane loom kahmerdab teiste eest ää `süia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kahmeldama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kohmerdama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kahmerdis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kahmerdis</w:t>
      </w:r>
      <w:r w:rsidRPr="00E3787E">
        <w:rPr>
          <w:rFonts w:ascii="Times SUT" w:hAnsi="Times SUT" w:cs="Times SUT"/>
          <w:sz w:val="20"/>
        </w:rPr>
        <w:t xml:space="preserve"> kohmitseja; saamatu inimene </w:t>
      </w:r>
      <w:r w:rsidRPr="00E3787E">
        <w:rPr>
          <w:rFonts w:ascii="Times SUT" w:hAnsi="Times SUT" w:cs="Times SUT"/>
          <w:i/>
          <w:sz w:val="20"/>
        </w:rPr>
        <w:t>Kahmerdistega ei saa ühistööd `ühtlaselt teha, nääd kahmerdavad omaette, aga kahmerdised ei saa teistega edetsi</w:t>
      </w:r>
      <w:r w:rsidRPr="00E3787E">
        <w:rPr>
          <w:rFonts w:ascii="Times SUT" w:hAnsi="Times SUT" w:cs="Times SUT"/>
          <w:sz w:val="20"/>
        </w:rPr>
        <w:t xml:space="preserve"> Han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kohmerdes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kahmetama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kahme|tama</w:t>
      </w:r>
      <w:r w:rsidRPr="00E3787E">
        <w:rPr>
          <w:rFonts w:ascii="Times SUT" w:hAnsi="Times SUT" w:cs="Times SUT"/>
          <w:sz w:val="20"/>
        </w:rPr>
        <w:t xml:space="preserve"> Ris Ran, </w:t>
      </w:r>
      <w:r w:rsidRPr="00E3787E">
        <w:rPr>
          <w:rFonts w:ascii="Times SUT" w:hAnsi="Times SUT" w:cs="Times SUT"/>
          <w:i/>
          <w:sz w:val="20"/>
        </w:rPr>
        <w:t>kahmõ-</w:t>
      </w:r>
      <w:r w:rsidRPr="00E3787E">
        <w:rPr>
          <w:rFonts w:ascii="Times SUT" w:hAnsi="Times SUT" w:cs="Times SUT"/>
          <w:sz w:val="20"/>
        </w:rPr>
        <w:t xml:space="preserve"> Ote Urv(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tamma</w:t>
      </w:r>
      <w:r w:rsidRPr="00E3787E">
        <w:rPr>
          <w:rFonts w:ascii="Times SUT" w:hAnsi="Times SUT" w:cs="Times SUT"/>
          <w:sz w:val="20"/>
        </w:rPr>
        <w:t xml:space="preserve">) Rõu Lut, </w:t>
      </w:r>
      <w:r w:rsidRPr="00E3787E">
        <w:rPr>
          <w:rFonts w:ascii="Times SUT" w:hAnsi="Times SUT" w:cs="Times SUT"/>
          <w:i/>
          <w:sz w:val="20"/>
        </w:rPr>
        <w:noBreakHyphen/>
        <w:t>tõmõ</w:t>
      </w:r>
      <w:r w:rsidRPr="00E3787E">
        <w:rPr>
          <w:rFonts w:ascii="Times SUT" w:hAnsi="Times SUT" w:cs="Times SUT"/>
          <w:sz w:val="20"/>
        </w:rPr>
        <w:t xml:space="preserve"> Krl, </w:t>
      </w:r>
      <w:r w:rsidRPr="00E3787E">
        <w:rPr>
          <w:rFonts w:ascii="Times SUT" w:hAnsi="Times SUT" w:cs="Times SUT"/>
          <w:i/>
          <w:sz w:val="20"/>
        </w:rPr>
        <w:t>`kahmeta|ma</w:t>
      </w:r>
      <w:r w:rsidRPr="00E3787E">
        <w:rPr>
          <w:rFonts w:ascii="Times SUT" w:hAnsi="Times SUT" w:cs="Times SUT"/>
          <w:sz w:val="20"/>
        </w:rPr>
        <w:t xml:space="preserve"> Hlj VNg Jõh/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mma</w:t>
      </w:r>
      <w:r w:rsidRPr="00E3787E">
        <w:rPr>
          <w:rFonts w:ascii="Times SUT" w:hAnsi="Times SUT" w:cs="Times SUT"/>
          <w:sz w:val="20"/>
        </w:rPr>
        <w:t xml:space="preserve">/ kahutama </w:t>
      </w:r>
      <w:r w:rsidRPr="00E3787E">
        <w:rPr>
          <w:rFonts w:ascii="Times SUT" w:hAnsi="Times SUT" w:cs="Times SUT"/>
          <w:i/>
          <w:sz w:val="20"/>
        </w:rPr>
        <w:t>vesi on `kahmetanud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lüöb kahmetama juba, külm akkab tulema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läits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mäle, nakass joba kahmetama, `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se `olli kahmetanu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vesi om kahmõtanu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Hummugu `varra om kül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maa kahmõtanu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Sügüse kahmõtanu `t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ga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kahletama, kahmatama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kahmitama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kahmutama, kahnetama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kahmetama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kahmetama</w:t>
      </w:r>
      <w:r w:rsidRPr="00E3787E">
        <w:rPr>
          <w:rFonts w:ascii="Times SUT" w:hAnsi="Times SUT" w:cs="Times SUT"/>
          <w:sz w:val="20"/>
        </w:rPr>
        <w:t xml:space="preserve"> Trv, nud-part </w:t>
      </w:r>
      <w:r w:rsidRPr="00E3787E">
        <w:rPr>
          <w:rFonts w:ascii="Times SUT" w:hAnsi="Times SUT" w:cs="Times SUT"/>
          <w:i/>
          <w:sz w:val="20"/>
        </w:rPr>
        <w:t>kahmõtanu</w:t>
      </w:r>
      <w:r w:rsidRPr="00E3787E">
        <w:rPr>
          <w:rFonts w:ascii="Times SUT" w:hAnsi="Times SUT" w:cs="Times SUT"/>
          <w:sz w:val="20"/>
        </w:rPr>
        <w:t xml:space="preserve"> Krl kahvatuma </w:t>
      </w:r>
      <w:r w:rsidRPr="00E3787E">
        <w:rPr>
          <w:rFonts w:ascii="Times SUT" w:hAnsi="Times SUT" w:cs="Times SUT"/>
          <w:i/>
          <w:sz w:val="20"/>
        </w:rPr>
        <w:t>näost nõnda ärä kahmetanu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ta om är `iitünü, kahmõtanu, ei tulõ sõna suust `vällä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kahmateme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kahmetu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kahmetu</w:t>
      </w:r>
      <w:r w:rsidRPr="00E3787E">
        <w:rPr>
          <w:rFonts w:ascii="Times SUT" w:hAnsi="Times SUT" w:cs="Times SUT"/>
          <w:sz w:val="20"/>
        </w:rPr>
        <w:t xml:space="preserve"> kahvatu </w:t>
      </w:r>
      <w:r w:rsidRPr="00E3787E">
        <w:rPr>
          <w:rFonts w:ascii="Times SUT" w:hAnsi="Times SUT" w:cs="Times SUT"/>
          <w:i/>
          <w:sz w:val="20"/>
        </w:rPr>
        <w:t>kahmetu siss ei ole tal jume enämb, kahmetu `näoga</w:t>
      </w:r>
      <w:r w:rsidRPr="00E3787E">
        <w:rPr>
          <w:rFonts w:ascii="Times SUT" w:hAnsi="Times SUT" w:cs="Times SUT"/>
          <w:sz w:val="20"/>
        </w:rPr>
        <w:t xml:space="preserve"> Trv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kahmatu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kahmetu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kahmetu</w:t>
      </w:r>
      <w:r w:rsidRPr="00E3787E">
        <w:rPr>
          <w:rFonts w:ascii="Times SUT" w:hAnsi="Times SUT" w:cs="Times SUT"/>
          <w:sz w:val="20"/>
        </w:rPr>
        <w:t xml:space="preserve"> kohmetu; rumal </w:t>
      </w:r>
      <w:r w:rsidRPr="00E3787E">
        <w:rPr>
          <w:rFonts w:ascii="Times SUT" w:hAnsi="Times SUT" w:cs="Times SUT"/>
          <w:i/>
          <w:sz w:val="20"/>
        </w:rPr>
        <w:t>oh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va kahmetu, ei `oska midägi ärä tetä, ei ole ääd `mõistust</w:t>
      </w:r>
      <w:r w:rsidRPr="00E3787E">
        <w:rPr>
          <w:rFonts w:ascii="Times SUT" w:hAnsi="Times SUT" w:cs="Times SUT"/>
          <w:sz w:val="20"/>
        </w:rPr>
        <w:t xml:space="preserve"> Trv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kahmima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`kahmima</w:t>
      </w:r>
      <w:r w:rsidRPr="00E3787E">
        <w:rPr>
          <w:rFonts w:ascii="Times SUT" w:hAnsi="Times SUT" w:cs="Times SUT"/>
          <w:sz w:val="20"/>
        </w:rPr>
        <w:t xml:space="preserve"> Khk Pöi Rei Mar Mär PJg Hää Juu Kos Amb Lai Plt KJn,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Hls San,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me</w:t>
      </w:r>
      <w:r w:rsidRPr="00E3787E">
        <w:rPr>
          <w:rFonts w:ascii="Times SUT" w:hAnsi="Times SUT" w:cs="Times SUT"/>
          <w:sz w:val="20"/>
        </w:rPr>
        <w:t xml:space="preserve"> Krk Hel, </w:t>
      </w:r>
      <w:r w:rsidRPr="00E3787E">
        <w:rPr>
          <w:rFonts w:ascii="Times SUT" w:hAnsi="Times SUT" w:cs="Times SUT"/>
          <w:i/>
          <w:sz w:val="20"/>
        </w:rPr>
        <w:t>`kahm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Rõu, (ma) </w:t>
      </w:r>
      <w:r w:rsidRPr="00E3787E">
        <w:rPr>
          <w:rFonts w:ascii="Times SUT" w:hAnsi="Times SUT" w:cs="Times SUT"/>
          <w:i/>
          <w:sz w:val="20"/>
        </w:rPr>
        <w:t>kahmi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>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kahmama; võtma; ahnitsema </w:t>
      </w:r>
      <w:r w:rsidRPr="00E3787E">
        <w:rPr>
          <w:rFonts w:ascii="Times SUT" w:hAnsi="Times SUT" w:cs="Times SUT"/>
          <w:i/>
          <w:sz w:val="20"/>
        </w:rPr>
        <w:t>mis sa kahmid siit teiste eest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`kahmis einad puhas oma süle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sa kahmid omale nii `palju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ta on `kahminu kõik ära `süia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üht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 võtan vähä, siis kahmin vähä, kui paelu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ju on, siis `kahman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mis sa mu põlve `otsa kahmid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`kahmisin `riided `kaenlasse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kui tahab teise kääst `liiga `inda,</w:t>
      </w:r>
      <w:r w:rsidRPr="00E3787E">
        <w:rPr>
          <w:rFonts w:ascii="Times SUT" w:hAnsi="Times SUT" w:cs="Times SUT"/>
          <w:sz w:val="20"/>
        </w:rPr>
        <w:t xml:space="preserve"> [siis öeldakse] </w:t>
      </w:r>
      <w:r w:rsidRPr="00E3787E">
        <w:rPr>
          <w:rFonts w:ascii="Times SUT" w:hAnsi="Times SUT" w:cs="Times SUT"/>
          <w:i/>
          <w:sz w:val="20"/>
        </w:rPr>
        <w:t>mis sa nii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kahmid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kahmib `taskud täis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kahmib kõik enese ette tee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tele ei jää kedagi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neve `kahmisive egasugust `kraami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mge kokku puha, mis te kätte `saade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`seantse `ka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mjase, 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ei ole `õige inimese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jalg avvan ja tõine avva veere pääl, aga ta kahmip iki egät ütte kokku, varandust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Kül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taa Ann um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võhl,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ubina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timä `ka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msõ hinele rüppü</w:t>
      </w:r>
      <w:r w:rsidRPr="00E3787E">
        <w:rPr>
          <w:rFonts w:ascii="Times SUT" w:hAnsi="Times SUT" w:cs="Times SUT"/>
          <w:sz w:val="20"/>
        </w:rPr>
        <w:t xml:space="preserve"> Rõu || ruttama [ta] </w:t>
      </w:r>
      <w:r w:rsidRPr="00E3787E">
        <w:rPr>
          <w:rFonts w:ascii="Times SUT" w:hAnsi="Times SUT" w:cs="Times SUT"/>
          <w:i/>
          <w:sz w:val="20"/>
        </w:rPr>
        <w:t>`Kahmsõ ka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`Rõugu poolõ</w:t>
      </w:r>
      <w:r w:rsidRPr="00E3787E">
        <w:rPr>
          <w:rFonts w:ascii="Times SUT" w:hAnsi="Times SUT" w:cs="Times SUT"/>
          <w:sz w:val="20"/>
        </w:rPr>
        <w:t xml:space="preserve">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varastama; näppama </w:t>
      </w:r>
      <w:r w:rsidRPr="00E3787E">
        <w:rPr>
          <w:rFonts w:ascii="Times SUT" w:hAnsi="Times SUT" w:cs="Times SUT"/>
          <w:i/>
          <w:sz w:val="20"/>
        </w:rPr>
        <w:t>ta om siin `kahmen käünü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sääl olli 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koti, mis na omal ärä `kahmsiv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kahmiv iki, omal võtav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tetäss pooleteräkest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kähmima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kahmiskõllõma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kahmis|k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llõma</w:t>
      </w:r>
      <w:r w:rsidRPr="00E3787E">
        <w:rPr>
          <w:rFonts w:ascii="Times SUT" w:hAnsi="Times SUT" w:cs="Times SUT"/>
          <w:sz w:val="20"/>
        </w:rPr>
        <w:t xml:space="preserve"> värisema </w:t>
      </w:r>
      <w:r w:rsidRPr="00E3787E">
        <w:rPr>
          <w:rFonts w:ascii="Times SUT" w:hAnsi="Times SUT" w:cs="Times SUT"/>
          <w:i/>
          <w:sz w:val="20"/>
        </w:rPr>
        <w:t>Hummugu külmäga nakkat kahmisk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llõma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kahmistõlõma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kahmistama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kahmista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ma</w:t>
      </w:r>
      <w:r w:rsidRPr="00E3787E">
        <w:rPr>
          <w:rFonts w:ascii="Times SUT" w:hAnsi="Times SUT" w:cs="Times SUT"/>
          <w:sz w:val="20"/>
        </w:rPr>
        <w:t xml:space="preserve"> Võn Rõu Plv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ehmuma </w:t>
      </w:r>
      <w:r w:rsidRPr="00E3787E">
        <w:rPr>
          <w:rFonts w:ascii="Times SUT" w:hAnsi="Times SUT" w:cs="Times SUT"/>
          <w:i/>
          <w:sz w:val="20"/>
        </w:rPr>
        <w:t>ma `näie `selgest, et jäness `j</w:t>
      </w:r>
      <w:r w:rsidR="00E3787E" w:rsidRPr="00E3787E">
        <w:rPr>
          <w:rFonts w:ascii="Times SUT" w:hAnsi="Times SUT" w:cs="Times SUT"/>
          <w:i/>
          <w:sz w:val="20"/>
        </w:rPr>
        <w:t>u̬u̬ś</w:t>
      </w:r>
      <w:r w:rsidRPr="00E3787E">
        <w:rPr>
          <w:rFonts w:ascii="Times SUT" w:hAnsi="Times SUT" w:cs="Times SUT"/>
          <w:i/>
          <w:sz w:val="20"/>
        </w:rPr>
        <w:t xml:space="preserve">ke, mina kahmistõ </w:t>
      </w:r>
      <w:r w:rsidRPr="00E3787E">
        <w:rPr>
          <w:rFonts w:ascii="Times SUT" w:hAnsi="Times SUT" w:cs="Times SUT"/>
          <w:sz w:val="20"/>
        </w:rPr>
        <w:t>`</w:t>
      </w:r>
      <w:r w:rsidRPr="00E3787E">
        <w:rPr>
          <w:rFonts w:ascii="Times SUT" w:hAnsi="Times SUT" w:cs="Times SUT"/>
          <w:i/>
          <w:sz w:val="20"/>
        </w:rPr>
        <w:t>indät ärä edimält</w:t>
      </w:r>
      <w:r w:rsidRPr="00E3787E">
        <w:rPr>
          <w:rFonts w:ascii="Times SUT" w:hAnsi="Times SUT" w:cs="Times SUT"/>
          <w:sz w:val="20"/>
        </w:rPr>
        <w:t xml:space="preserve"> Võn; </w:t>
      </w:r>
      <w:r w:rsidRPr="00E3787E">
        <w:rPr>
          <w:rFonts w:ascii="Times SUT" w:hAnsi="Times SUT" w:cs="Times SUT"/>
          <w:i/>
          <w:sz w:val="20"/>
        </w:rPr>
        <w:t>võih ku mu kahmistadass</w:t>
      </w:r>
      <w:r w:rsidRPr="00E3787E">
        <w:rPr>
          <w:rFonts w:ascii="Times SUT" w:hAnsi="Times SUT" w:cs="Times SUT"/>
          <w:sz w:val="20"/>
        </w:rPr>
        <w:t xml:space="preserve">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end rõõmsaks ja julgeks sundima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ku sul `süämeh suu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murõh vai `kurbus um,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võtat nigu `vahtsõ meele, kahmistat `hindä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kahmustama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kahmistuss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kahmistuss</w:t>
      </w:r>
      <w:r w:rsidRPr="00E3787E">
        <w:rPr>
          <w:rFonts w:ascii="Times SUT" w:hAnsi="Times SUT" w:cs="Times SUT"/>
          <w:sz w:val="20"/>
        </w:rPr>
        <w:t xml:space="preserve"> Võn VId(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üss</w:t>
      </w:r>
      <w:r w:rsidRPr="00E3787E">
        <w:rPr>
          <w:rFonts w:ascii="Times SUT" w:hAnsi="Times SUT" w:cs="Times SUT"/>
          <w:sz w:val="20"/>
        </w:rPr>
        <w:t xml:space="preserve"> Plv) värin; raputus; judin </w:t>
      </w:r>
      <w:r w:rsidRPr="00E3787E">
        <w:rPr>
          <w:rFonts w:ascii="Times SUT" w:hAnsi="Times SUT" w:cs="Times SUT"/>
          <w:i/>
          <w:sz w:val="20"/>
        </w:rPr>
        <w:t>kahmistuss –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om nigu `külma vett `viskasi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Võn; </w:t>
      </w:r>
      <w:r w:rsidRPr="00E3787E">
        <w:rPr>
          <w:rFonts w:ascii="Times SUT" w:hAnsi="Times SUT" w:cs="Times SUT"/>
          <w:i/>
          <w:sz w:val="20"/>
        </w:rPr>
        <w:t>mul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kahmistuss üle ihu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 peräst tulõ kahmistuss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`õkva kahmistuss 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`pääle küll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veli kilgass hapu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Kuremari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nii hapu, et kahmistuss läts üle kihä</w:t>
      </w:r>
      <w:r w:rsidRPr="00E3787E">
        <w:rPr>
          <w:rFonts w:ascii="Times SUT" w:hAnsi="Times SUT" w:cs="Times SUT"/>
          <w:sz w:val="20"/>
        </w:rPr>
        <w:t xml:space="preserve"> Vas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kahmatus, kahmustuss, kahmutuss, kammistuss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kahmistõlõma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kahmistõl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õma</w:t>
      </w:r>
      <w:r w:rsidRPr="00E3787E">
        <w:rPr>
          <w:rFonts w:ascii="Times SUT" w:hAnsi="Times SUT" w:cs="Times SUT"/>
          <w:sz w:val="20"/>
        </w:rPr>
        <w:t xml:space="preserve"> Plv Se võbisema </w:t>
      </w:r>
      <w:r w:rsidRPr="00E3787E">
        <w:rPr>
          <w:rFonts w:ascii="Times SUT" w:hAnsi="Times SUT" w:cs="Times SUT"/>
          <w:i/>
          <w:sz w:val="20"/>
        </w:rPr>
        <w:t>iho kahmistõllõss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tult `tarrõ,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nakkass kahmistõlõma iho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kahmiskõllõma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kahmitama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mitama</w:t>
      </w:r>
      <w:r w:rsidRPr="00E3787E">
        <w:rPr>
          <w:rFonts w:ascii="Times SUT" w:hAnsi="Times SUT" w:cs="Times SUT"/>
          <w:sz w:val="20"/>
        </w:rPr>
        <w:t xml:space="preserve"> Se väristama </w:t>
      </w:r>
      <w:r w:rsidRPr="00E3787E">
        <w:rPr>
          <w:rFonts w:ascii="Times SUT" w:hAnsi="Times SUT" w:cs="Times SUT"/>
          <w:i/>
          <w:sz w:val="20"/>
        </w:rPr>
        <w:t>oi minno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mitõdass, nigu värinä `õkva tulõva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sa tunnõt õt tä tulõ,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mitõdass 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ne, siss tulõ värrin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kahmitama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kahmitama, kahmita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kahutama, kergelt külmetama </w:t>
      </w:r>
      <w:r w:rsidRPr="00E3787E">
        <w:rPr>
          <w:rFonts w:ascii="Times SUT" w:hAnsi="Times SUT" w:cs="Times SUT"/>
          <w:i/>
          <w:sz w:val="20"/>
        </w:rPr>
        <w:t>maa um kahmitanu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maa vai hain kahmitõt, sääne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mäkene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kahmetama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kahmitsema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kahmitsema</w:t>
      </w:r>
      <w:r w:rsidRPr="00E3787E">
        <w:rPr>
          <w:rFonts w:ascii="Times SUT" w:hAnsi="Times SUT" w:cs="Times SUT"/>
          <w:sz w:val="20"/>
        </w:rPr>
        <w:t xml:space="preserve"> Mär kahmama; haarama </w:t>
      </w:r>
      <w:r w:rsidRPr="00E3787E">
        <w:rPr>
          <w:rFonts w:ascii="Times SUT" w:hAnsi="Times SUT" w:cs="Times SUT"/>
          <w:i/>
          <w:sz w:val="20"/>
        </w:rPr>
        <w:t>ära kahmitse niipa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 `einu `sülle</w:t>
      </w:r>
      <w:r w:rsidRPr="00E3787E">
        <w:rPr>
          <w:rFonts w:ascii="Times SUT" w:hAnsi="Times SUT" w:cs="Times SUT"/>
          <w:sz w:val="20"/>
        </w:rPr>
        <w:t xml:space="preserve"> Mär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kahmitsema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kahmitsema, kahmiida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kahutama –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kahmitus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mitu|s, -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sõ, `ka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mtu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sz w:val="20"/>
        </w:rPr>
        <w:t xml:space="preserve"> värin, judin </w:t>
      </w:r>
      <w:r w:rsidRPr="00E3787E">
        <w:rPr>
          <w:rFonts w:ascii="Times SUT" w:hAnsi="Times SUT" w:cs="Times SUT"/>
          <w:i/>
          <w:sz w:val="20"/>
        </w:rPr>
        <w:t>külmä `ka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mtu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mitus 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sääne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mitusõ käävä üle kihä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kahmatus, kamitsuss, kammistuss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kahmul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kahmul</w:t>
      </w:r>
      <w:r w:rsidRPr="00E3787E">
        <w:rPr>
          <w:rFonts w:ascii="Times SUT" w:hAnsi="Times SUT" w:cs="Times SUT"/>
          <w:sz w:val="20"/>
        </w:rPr>
        <w:t xml:space="preserve"> videvikus </w:t>
      </w:r>
      <w:r w:rsidRPr="00E3787E">
        <w:rPr>
          <w:rFonts w:ascii="Times SUT" w:hAnsi="Times SUT" w:cs="Times SUT"/>
          <w:i/>
          <w:sz w:val="20"/>
        </w:rPr>
        <w:t>kui kalamees oomiku vara läks `vörku ää `tooma, see on öö kahmul</w:t>
      </w:r>
      <w:r w:rsidRPr="00E3787E">
        <w:rPr>
          <w:rFonts w:ascii="Times SUT" w:hAnsi="Times SUT" w:cs="Times SUT"/>
          <w:sz w:val="20"/>
        </w:rPr>
        <w:t xml:space="preserve"> Pha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kahmakul, kahmus</w:t>
      </w:r>
      <w:r w:rsidRPr="00E3787E">
        <w:rPr>
          <w:rFonts w:ascii="Times SUT" w:hAnsi="Times SUT" w:cs="Times SUT"/>
          <w:sz w:val="20"/>
          <w:vertAlign w:val="superscript"/>
        </w:rPr>
        <w:t>4</w:t>
      </w:r>
      <w:r w:rsidRPr="00E3787E">
        <w:rPr>
          <w:rFonts w:ascii="Times SUT" w:hAnsi="Times SUT" w:cs="Times SUT"/>
          <w:sz w:val="20"/>
        </w:rPr>
        <w:t>, kamul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kahmuma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`kahmu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ma</w:t>
      </w:r>
      <w:r w:rsidRPr="00E3787E">
        <w:rPr>
          <w:rFonts w:ascii="Times SUT" w:hAnsi="Times SUT" w:cs="Times SUT"/>
          <w:sz w:val="20"/>
        </w:rPr>
        <w:t xml:space="preserve"> kergelt külmuma </w:t>
      </w:r>
      <w:r w:rsidRPr="00E3787E">
        <w:rPr>
          <w:rFonts w:ascii="Times SUT" w:hAnsi="Times SUT" w:cs="Times SUT"/>
          <w:i/>
          <w:sz w:val="20"/>
        </w:rPr>
        <w:t>maa nakkass `kahmumma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no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 maa `kahmunu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kuiv `käüvü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`täämbä om joba egä ärä `kahmunu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iilä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egä `kostunu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kahutama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kahmus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`kahmu|s</w:t>
      </w:r>
      <w:r w:rsidRPr="00E3787E">
        <w:rPr>
          <w:rFonts w:ascii="Times SUT" w:hAnsi="Times SUT" w:cs="Times SUT"/>
          <w:sz w:val="20"/>
        </w:rPr>
        <w:t xml:space="preserve"> Hls, </w:t>
      </w:r>
      <w:r w:rsidRPr="00E3787E">
        <w:rPr>
          <w:rFonts w:ascii="Times SUT" w:hAnsi="Times SUT" w:cs="Times SUT"/>
          <w:i/>
          <w:sz w:val="20"/>
        </w:rPr>
        <w:noBreakHyphen/>
        <w:t>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Rõu külma- või ehmatusevärin; hirm </w:t>
      </w:r>
      <w:r w:rsidRPr="00E3787E">
        <w:rPr>
          <w:rFonts w:ascii="Times SUT" w:hAnsi="Times SUT" w:cs="Times SUT"/>
          <w:i/>
          <w:sz w:val="20"/>
        </w:rPr>
        <w:t>peremehel lei ka `kahmuses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`äkselt ollu nagu undi `kahmus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külm `kahmuss lätt üle ihu, siss lätt surm üle su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`kääpä asõma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kahamus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kahm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kahme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kahmus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Jäm Khk mossis inimene </w:t>
      </w:r>
      <w:r w:rsidRPr="00E3787E">
        <w:rPr>
          <w:rFonts w:ascii="Times SUT" w:hAnsi="Times SUT" w:cs="Times SUT"/>
          <w:i/>
          <w:sz w:val="20"/>
        </w:rPr>
        <w:t>`mossis inime kut suur kahmus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kis sedavisi vagusi on ning üksi musib, selle `kohta `eetasse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va kahmus inimine</w:t>
      </w:r>
      <w:r w:rsidRPr="00E3787E">
        <w:rPr>
          <w:rFonts w:ascii="Times SUT" w:hAnsi="Times SUT" w:cs="Times SUT"/>
          <w:sz w:val="20"/>
        </w:rPr>
        <w:t xml:space="preserve"> Khk || </w:t>
      </w:r>
      <w:r w:rsidRPr="00E3787E">
        <w:rPr>
          <w:rFonts w:ascii="Times SUT" w:hAnsi="Times SUT" w:cs="Times SUT"/>
          <w:sz w:val="16"/>
        </w:rPr>
        <w:t xml:space="preserve">euf </w:t>
      </w:r>
      <w:r w:rsidRPr="00E3787E">
        <w:rPr>
          <w:rFonts w:ascii="Times SUT" w:hAnsi="Times SUT" w:cs="Times SUT"/>
          <w:sz w:val="20"/>
        </w:rPr>
        <w:t xml:space="preserve"> hunt </w:t>
      </w:r>
      <w:r w:rsidRPr="00E3787E">
        <w:rPr>
          <w:rFonts w:ascii="Times SUT" w:hAnsi="Times SUT" w:cs="Times SUT"/>
          <w:i/>
          <w:sz w:val="20"/>
        </w:rPr>
        <w:t>altkulmu vahid kut oleks suur kahmus</w:t>
      </w:r>
      <w:r w:rsidRPr="00E3787E">
        <w:rPr>
          <w:rFonts w:ascii="Times SUT" w:hAnsi="Times SUT" w:cs="Times SUT"/>
          <w:sz w:val="20"/>
        </w:rPr>
        <w:t xml:space="preserve"> Jäm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kahmus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mossis </w:t>
      </w:r>
      <w:r w:rsidRPr="00E3787E">
        <w:rPr>
          <w:rFonts w:ascii="Times SUT" w:hAnsi="Times SUT" w:cs="Times SUT"/>
          <w:i/>
          <w:sz w:val="20"/>
        </w:rPr>
        <w:t>`kahmus `näuga, `kahmus olemisega, vadab alt`kulmu</w:t>
      </w:r>
      <w:r w:rsidRPr="00E3787E">
        <w:rPr>
          <w:rFonts w:ascii="Times SUT" w:hAnsi="Times SUT" w:cs="Times SUT"/>
          <w:sz w:val="20"/>
        </w:rPr>
        <w:t xml:space="preserve"> Jäm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kahmus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`kahmus</w:t>
      </w:r>
      <w:r w:rsidRPr="00E3787E">
        <w:rPr>
          <w:rFonts w:ascii="Times SUT" w:hAnsi="Times SUT" w:cs="Times SUT"/>
          <w:sz w:val="20"/>
        </w:rPr>
        <w:t xml:space="preserve"> videvikus </w:t>
      </w:r>
      <w:r w:rsidRPr="00E3787E">
        <w:rPr>
          <w:rFonts w:ascii="Times SUT" w:hAnsi="Times SUT" w:cs="Times SUT"/>
          <w:i/>
          <w:sz w:val="20"/>
        </w:rPr>
        <w:t>videviku või eha aeg üeldakse pimeda `kahmus</w:t>
      </w:r>
      <w:r w:rsidRPr="00E3787E">
        <w:rPr>
          <w:rFonts w:ascii="Times SUT" w:hAnsi="Times SUT" w:cs="Times SUT"/>
          <w:sz w:val="20"/>
        </w:rPr>
        <w:t xml:space="preserve"> SJn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kahmul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kahmuss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kahmu|ss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kerge külm – Lut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kahme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kahmustama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kahmustama</w:t>
      </w:r>
      <w:r w:rsidRPr="00E3787E">
        <w:rPr>
          <w:rFonts w:ascii="Times SUT" w:hAnsi="Times SUT" w:cs="Times SUT"/>
          <w:sz w:val="20"/>
        </w:rPr>
        <w:t xml:space="preserve"> ergutama </w:t>
      </w:r>
      <w:r w:rsidRPr="00E3787E">
        <w:rPr>
          <w:rFonts w:ascii="Times SUT" w:hAnsi="Times SUT" w:cs="Times SUT"/>
          <w:i/>
          <w:sz w:val="20"/>
        </w:rPr>
        <w:t>ku `k</w:t>
      </w:r>
      <w:r w:rsidR="00E3787E" w:rsidRPr="00E3787E">
        <w:rPr>
          <w:rFonts w:ascii="Times SUT" w:hAnsi="Times SUT" w:cs="Times SUT"/>
          <w:i/>
          <w:sz w:val="20"/>
        </w:rPr>
        <w:t>u̬u̬ĺ</w:t>
      </w:r>
      <w:r w:rsidRPr="00E3787E">
        <w:rPr>
          <w:rFonts w:ascii="Times SUT" w:hAnsi="Times SUT" w:cs="Times SUT"/>
          <w:i/>
          <w:sz w:val="20"/>
        </w:rPr>
        <w:t>jat mõsõt,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piat `hindä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kahmustama,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ei `pe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tan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päiv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sääne rammõtu, es viisi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õigõ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midägi tetä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kulõt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kahmu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`hindä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kae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peräst es olõ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vikagi</w:t>
      </w:r>
      <w:r w:rsidRPr="00E3787E">
        <w:rPr>
          <w:rFonts w:ascii="Times SUT" w:hAnsi="Times SUT" w:cs="Times SUT"/>
          <w:sz w:val="20"/>
        </w:rPr>
        <w:t xml:space="preserve"> Kan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kahmistama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kahmustama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kahmusta|ma</w:t>
      </w:r>
      <w:r w:rsidRPr="00E3787E">
        <w:rPr>
          <w:rFonts w:ascii="Times SUT" w:hAnsi="Times SUT" w:cs="Times SUT"/>
          <w:sz w:val="20"/>
        </w:rPr>
        <w:t xml:space="preserve"> Vas, </w:t>
      </w:r>
      <w:r w:rsidRPr="00E3787E">
        <w:rPr>
          <w:rFonts w:ascii="Times SUT" w:hAnsi="Times SUT" w:cs="Times SUT"/>
          <w:i/>
          <w:sz w:val="20"/>
        </w:rPr>
        <w:noBreakHyphen/>
        <w:t>mma</w:t>
      </w:r>
      <w:r w:rsidRPr="00E3787E">
        <w:rPr>
          <w:rFonts w:ascii="Times SUT" w:hAnsi="Times SUT" w:cs="Times SUT"/>
          <w:sz w:val="20"/>
        </w:rPr>
        <w:t xml:space="preserve"> Urv värisema külmast või vastikustundest </w:t>
      </w:r>
      <w:r w:rsidRPr="00E3787E">
        <w:rPr>
          <w:rFonts w:ascii="Times SUT" w:hAnsi="Times SUT" w:cs="Times SUT"/>
          <w:i/>
          <w:sz w:val="20"/>
        </w:rPr>
        <w:t>Küll om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ilman see tarõ külm kahmustamma pand `õkva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Urv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kahmustama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kahmustama, kahmusta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kahutama </w:t>
      </w:r>
      <w:r w:rsidRPr="00E3787E">
        <w:rPr>
          <w:rFonts w:ascii="Times SUT" w:hAnsi="Times SUT" w:cs="Times SUT"/>
          <w:i/>
          <w:sz w:val="20"/>
        </w:rPr>
        <w:t>`maakõnõ jo `raa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kõsõ um kahmustanu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ni sügüse ni keväjä ka mõnõ `vuori kahmustass ali kahmõtass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kahmutama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kahmustuss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kahmustu|ss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Kan Se värin, judin </w:t>
      </w:r>
      <w:r w:rsidRPr="00E3787E">
        <w:rPr>
          <w:rFonts w:ascii="Times SUT" w:hAnsi="Times SUT" w:cs="Times SUT"/>
          <w:i/>
          <w:sz w:val="20"/>
        </w:rPr>
        <w:t>nigu kahmustuss 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üle kihä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esi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käünü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nigu hirmu kahmustusõ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üle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külmäkahmustusõ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nigu kihäga `tõmbat `olgõga, 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sk sääne lainõh üle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kahmistuss, kahmutuss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kahmustõ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kiiresti, virgalt </w:t>
      </w:r>
      <w:r w:rsidRPr="00E3787E">
        <w:rPr>
          <w:rFonts w:ascii="Times SUT" w:hAnsi="Times SUT" w:cs="Times SUT"/>
          <w:i/>
          <w:sz w:val="20"/>
        </w:rPr>
        <w:t>kahmustõ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kül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mul 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nii kahmustõ `astu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– pää otsan likõ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kahmustõllõma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õdagu siss `naksit joba kahmustõllõma</w:t>
      </w:r>
      <w:r w:rsidRPr="00E3787E">
        <w:rPr>
          <w:rFonts w:ascii="Times SUT" w:hAnsi="Times SUT" w:cs="Times SUT"/>
          <w:sz w:val="20"/>
        </w:rPr>
        <w:t xml:space="preserve"> [külma ja niisket õhku] – Kan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kahmu</w:t>
      </w:r>
      <w:r w:rsidR="00E3787E" w:rsidRPr="00E3787E">
        <w:rPr>
          <w:rStyle w:val="ms1"/>
          <w:rFonts w:ascii="Times SUT" w:hAnsi="Times SUT" w:cs="Times SUT"/>
        </w:rPr>
        <w:t>ž</w:t>
      </w:r>
      <w:r w:rsidRPr="00E3787E">
        <w:rPr>
          <w:rStyle w:val="ms1"/>
          <w:rFonts w:ascii="Times SUT" w:hAnsi="Times SUT" w:cs="Times SUT"/>
        </w:rPr>
        <w:t>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`kahmu</w:t>
      </w:r>
      <w:r w:rsidR="00E3787E" w:rsidRPr="00E3787E">
        <w:rPr>
          <w:rFonts w:ascii="Times SUT" w:hAnsi="Times SUT" w:cs="Times SUT"/>
          <w:i/>
          <w:sz w:val="20"/>
        </w:rPr>
        <w:t>ž</w:t>
      </w:r>
      <w:r w:rsidRPr="00E3787E">
        <w:rPr>
          <w:rFonts w:ascii="Times SUT" w:hAnsi="Times SUT" w:cs="Times SUT"/>
          <w:i/>
          <w:sz w:val="20"/>
        </w:rPr>
        <w:t xml:space="preserve">i, taam </w:t>
      </w:r>
      <w:r w:rsidR="00E3787E" w:rsidRPr="00E3787E">
        <w:rPr>
          <w:rFonts w:ascii="Times SUT" w:hAnsi="Times SUT" w:cs="Times SUT"/>
          <w:i/>
          <w:sz w:val="20"/>
        </w:rPr>
        <w:t>š́</w:t>
      </w:r>
      <w:r w:rsidRPr="00E3787E">
        <w:rPr>
          <w:rFonts w:ascii="Times SUT" w:hAnsi="Times SUT" w:cs="Times SUT"/>
          <w:i/>
          <w:sz w:val="20"/>
        </w:rPr>
        <w:t>üändü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ü</w:t>
      </w:r>
      <w:r w:rsidRPr="00E3787E">
        <w:rPr>
          <w:rFonts w:ascii="Times SUT" w:hAnsi="Times SUT" w:cs="Times SUT"/>
          <w:sz w:val="20"/>
        </w:rPr>
        <w:t xml:space="preserve"> Lei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kahmutama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kahmu|tama, </w:t>
      </w:r>
      <w:r w:rsidRPr="00E3787E">
        <w:rPr>
          <w:rFonts w:ascii="Times SUT" w:hAnsi="Times SUT" w:cs="Times SUT"/>
          <w:i/>
          <w:sz w:val="20"/>
        </w:rPr>
        <w:noBreakHyphen/>
        <w:t>tõda</w:t>
      </w:r>
      <w:r w:rsidRPr="00E3787E">
        <w:rPr>
          <w:rFonts w:ascii="Times SUT" w:hAnsi="Times SUT" w:cs="Times SUT"/>
          <w:sz w:val="20"/>
        </w:rPr>
        <w:t xml:space="preserve"> kahutama </w:t>
      </w:r>
      <w:r w:rsidRPr="00E3787E">
        <w:rPr>
          <w:rFonts w:ascii="Times SUT" w:hAnsi="Times SUT" w:cs="Times SUT"/>
          <w:i/>
          <w:sz w:val="20"/>
        </w:rPr>
        <w:t>täämbä um kahmutõt, `täämbä kahmutass</w:t>
      </w:r>
      <w:r w:rsidRPr="00E3787E">
        <w:rPr>
          <w:rFonts w:ascii="Times SUT" w:hAnsi="Times SUT" w:cs="Times SUT"/>
          <w:sz w:val="20"/>
        </w:rPr>
        <w:t xml:space="preserve"> Vas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kahmetama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kahmustama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kahmutuss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kahmutuss</w:t>
      </w:r>
      <w:r w:rsidRPr="00E3787E">
        <w:rPr>
          <w:rFonts w:ascii="Times SUT" w:hAnsi="Times SUT" w:cs="Times SUT"/>
          <w:sz w:val="20"/>
        </w:rPr>
        <w:t xml:space="preserve"> külmavärin </w:t>
      </w:r>
      <w:r w:rsidRPr="00E3787E">
        <w:rPr>
          <w:rFonts w:ascii="Times SUT" w:hAnsi="Times SUT" w:cs="Times SUT"/>
          <w:i/>
          <w:sz w:val="20"/>
        </w:rPr>
        <w:t>tulõ kihäle kahmutuss, nigu külm lainõ tulõ, külmä kahmutuss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kahmistuss, kahmustuss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kahmõhhuss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 kahmõhhuss</w:t>
      </w:r>
      <w:r w:rsidRPr="00E3787E">
        <w:rPr>
          <w:rFonts w:ascii="Times SUT" w:hAnsi="Times SUT" w:cs="Times SUT"/>
          <w:sz w:val="20"/>
        </w:rPr>
        <w:t xml:space="preserve"> värin –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kahmõtuma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kahmõtu|mma</w:t>
      </w:r>
      <w:r w:rsidRPr="00E3787E">
        <w:rPr>
          <w:rFonts w:ascii="Times SUT" w:hAnsi="Times SUT" w:cs="Times SUT"/>
          <w:sz w:val="20"/>
        </w:rPr>
        <w:t xml:space="preserve"> Har, part </w:t>
      </w:r>
      <w:r w:rsidRPr="00E3787E">
        <w:rPr>
          <w:rFonts w:ascii="Times SUT" w:hAnsi="Times SUT" w:cs="Times SUT"/>
          <w:i/>
          <w:sz w:val="20"/>
        </w:rPr>
        <w:noBreakHyphen/>
        <w:t>nu</w:t>
      </w:r>
      <w:r w:rsidRPr="00E3787E">
        <w:rPr>
          <w:rFonts w:ascii="Times SUT" w:hAnsi="Times SUT" w:cs="Times SUT"/>
          <w:sz w:val="20"/>
        </w:rPr>
        <w:t xml:space="preserve"> Krl ehmuma </w:t>
      </w:r>
      <w:r w:rsidRPr="00E3787E">
        <w:rPr>
          <w:rFonts w:ascii="Times SUT" w:hAnsi="Times SUT" w:cs="Times SUT"/>
          <w:i/>
          <w:sz w:val="20"/>
        </w:rPr>
        <w:t>sääl olnu üts must tüdrik, tiä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 kahmõtunu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ku medägi sääräst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 kuulõt ja näet, siss nigu kahmõtut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olõ ni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kahmõtunu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kahmõtõmmõ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kahmõtõmmõ</w:t>
      </w:r>
      <w:r w:rsidRPr="00E3787E">
        <w:rPr>
          <w:rFonts w:ascii="Times SUT" w:hAnsi="Times SUT" w:cs="Times SUT"/>
          <w:sz w:val="20"/>
        </w:rPr>
        <w:t xml:space="preserve"> värisema </w:t>
      </w:r>
      <w:r w:rsidRPr="00E3787E">
        <w:rPr>
          <w:rFonts w:ascii="Times SUT" w:hAnsi="Times SUT" w:cs="Times SUT"/>
          <w:i/>
          <w:sz w:val="20"/>
        </w:rPr>
        <w:t>kahmõtõss nii ihu ja külm</w:t>
      </w:r>
      <w:r w:rsidRPr="00E3787E">
        <w:rPr>
          <w:rFonts w:ascii="Times SUT" w:hAnsi="Times SUT" w:cs="Times SUT"/>
          <w:sz w:val="20"/>
        </w:rPr>
        <w:t xml:space="preserve"> Krl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`kahne</w:t>
      </w:r>
      <w:r w:rsidRPr="00E3787E">
        <w:rPr>
          <w:rFonts w:ascii="Times SUT" w:hAnsi="Times SUT" w:cs="Times SUT"/>
          <w:sz w:val="20"/>
        </w:rPr>
        <w:t xml:space="preserve"> kahutanud </w:t>
      </w:r>
      <w:r w:rsidRPr="00E3787E">
        <w:rPr>
          <w:rFonts w:ascii="Times SUT" w:hAnsi="Times SUT" w:cs="Times SUT"/>
          <w:i/>
          <w:sz w:val="20"/>
        </w:rPr>
        <w:t>maa on tänä `kahne, sie on `külmetand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maa on `kahnes</w:t>
      </w:r>
      <w:r w:rsidRPr="00E3787E">
        <w:rPr>
          <w:rFonts w:ascii="Times SUT" w:hAnsi="Times SUT" w:cs="Times SUT"/>
          <w:sz w:val="20"/>
        </w:rPr>
        <w:t xml:space="preserve"> Vai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kahme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kahnetama</w:t>
      </w:r>
      <w:r w:rsidRPr="00E3787E">
        <w:rPr>
          <w:rFonts w:ascii="Times SUT" w:hAnsi="Times SUT" w:cs="Times SUT"/>
          <w:sz w:val="20"/>
        </w:rPr>
        <w:t xml:space="preserve"> kahutama </w:t>
      </w:r>
      <w:r w:rsidRPr="00E3787E">
        <w:rPr>
          <w:rFonts w:ascii="Times SUT" w:hAnsi="Times SUT" w:cs="Times SUT"/>
          <w:i/>
          <w:sz w:val="20"/>
        </w:rPr>
        <w:t>maa on `kahnetand ja tie on `roudane</w:t>
      </w:r>
      <w:r w:rsidRPr="00E3787E">
        <w:rPr>
          <w:rFonts w:ascii="Times SUT" w:hAnsi="Times SUT" w:cs="Times SUT"/>
          <w:sz w:val="20"/>
        </w:rPr>
        <w:t xml:space="preserve"> Vai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kahmetama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kahniksti</w:t>
      </w:r>
      <w:r w:rsidRPr="00E3787E">
        <w:rPr>
          <w:rFonts w:ascii="Times SUT" w:hAnsi="Times SUT" w:cs="Times SUT"/>
          <w:sz w:val="20"/>
        </w:rPr>
        <w:t xml:space="preserve"> kahekesi </w:t>
      </w:r>
      <w:r w:rsidRPr="00E3787E">
        <w:rPr>
          <w:rFonts w:ascii="Times SUT" w:hAnsi="Times SUT" w:cs="Times SUT"/>
          <w:i/>
          <w:sz w:val="20"/>
        </w:rPr>
        <w:t>me kahniksti oleme kaeksa`kümne</w:t>
      </w:r>
      <w:r w:rsidRPr="00E3787E">
        <w:rPr>
          <w:rFonts w:ascii="Times SUT" w:hAnsi="Times SUT" w:cs="Times SUT"/>
          <w:sz w:val="20"/>
        </w:rPr>
        <w:t xml:space="preserve"> [aastased] Saa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kahniste</w:t>
      </w:r>
      <w:r w:rsidRPr="00E3787E">
        <w:rPr>
          <w:rFonts w:ascii="Times SUT" w:hAnsi="Times SUT" w:cs="Times SUT"/>
          <w:sz w:val="20"/>
        </w:rPr>
        <w:t xml:space="preserve"> kahekesi </w:t>
      </w:r>
      <w:r w:rsidRPr="00E3787E">
        <w:rPr>
          <w:rFonts w:ascii="Times SUT" w:hAnsi="Times SUT" w:cs="Times SUT"/>
          <w:i/>
          <w:sz w:val="20"/>
        </w:rPr>
        <w:t>kõnelasime iki `kahniste</w:t>
      </w:r>
      <w:r w:rsidRPr="00E3787E">
        <w:rPr>
          <w:rFonts w:ascii="Times SUT" w:hAnsi="Times SUT" w:cs="Times SUT"/>
          <w:sz w:val="20"/>
        </w:rPr>
        <w:t xml:space="preserve"> Saa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kahri</w:t>
      </w:r>
      <w:r w:rsidRPr="00E3787E">
        <w:rPr>
          <w:rFonts w:ascii="Times SUT" w:hAnsi="Times SUT" w:cs="Times SUT"/>
          <w:sz w:val="20"/>
        </w:rPr>
        <w:t xml:space="preserve"> Hel San Lei koi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r lää `sisse ja 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 ärä. kahri, 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kes katike sööve midägi, kas kasuku naha aava `pa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lass</w:t>
      </w:r>
      <w:r w:rsidRPr="00E3787E">
        <w:rPr>
          <w:rFonts w:ascii="Times SUT" w:hAnsi="Times SUT" w:cs="Times SUT"/>
          <w:sz w:val="20"/>
        </w:rPr>
        <w:t xml:space="preserve"> Hel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kari</w:t>
      </w:r>
      <w:r w:rsidRPr="00E3787E">
        <w:rPr>
          <w:rFonts w:ascii="Times SUT" w:hAnsi="Times SUT" w:cs="Times SUT"/>
          <w:sz w:val="20"/>
          <w:vertAlign w:val="superscript"/>
        </w:rPr>
        <w:t>4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-kahr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tulekahr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kahre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kahre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`kahre</w:t>
      </w:r>
      <w:r w:rsidRPr="00E3787E">
        <w:rPr>
          <w:rFonts w:ascii="Times SUT" w:hAnsi="Times SUT" w:cs="Times SUT"/>
          <w:sz w:val="20"/>
        </w:rPr>
        <w:t xml:space="preserve"> Trv Krk Ran Puh Ote Rõn San; n, g </w:t>
      </w:r>
      <w:r w:rsidRPr="00E3787E">
        <w:rPr>
          <w:rFonts w:ascii="Times SUT" w:hAnsi="Times SUT" w:cs="Times SUT"/>
          <w:i/>
          <w:sz w:val="20"/>
        </w:rPr>
        <w:t>kahre</w:t>
      </w:r>
      <w:r w:rsidRPr="00E3787E">
        <w:rPr>
          <w:rFonts w:ascii="Times SUT" w:hAnsi="Times SUT" w:cs="Times SUT"/>
          <w:sz w:val="20"/>
        </w:rPr>
        <w:t xml:space="preserve"> Pst Hel; </w:t>
      </w:r>
      <w:r w:rsidRPr="00E3787E">
        <w:rPr>
          <w:rFonts w:ascii="Times SUT" w:hAnsi="Times SUT" w:cs="Times SUT"/>
          <w:i/>
          <w:sz w:val="20"/>
        </w:rPr>
        <w:t>kahrõ</w:t>
      </w:r>
      <w:r w:rsidRPr="00E3787E">
        <w:rPr>
          <w:rFonts w:ascii="Times SUT" w:hAnsi="Times SUT" w:cs="Times SUT"/>
          <w:sz w:val="20"/>
        </w:rPr>
        <w:t xml:space="preserve"> Võn Kam, </w:t>
      </w:r>
      <w:r w:rsidRPr="00E3787E">
        <w:rPr>
          <w:rFonts w:ascii="Times SUT" w:hAnsi="Times SUT" w:cs="Times SUT"/>
          <w:i/>
          <w:sz w:val="20"/>
        </w:rPr>
        <w:t>kahrõ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San V(</w:t>
      </w:r>
      <w:r w:rsidRPr="00E3787E">
        <w:rPr>
          <w:rFonts w:ascii="Times SUT" w:hAnsi="Times SUT" w:cs="Times SUT"/>
          <w:i/>
          <w:sz w:val="20"/>
        </w:rPr>
        <w:t>kahrõh</w:t>
      </w:r>
      <w:r w:rsidRPr="00E3787E">
        <w:rPr>
          <w:rFonts w:ascii="Times SUT" w:hAnsi="Times SUT" w:cs="Times SUT"/>
          <w:sz w:val="20"/>
        </w:rPr>
        <w:t xml:space="preserve"> Se), g </w:t>
      </w:r>
      <w:r w:rsidRPr="00E3787E">
        <w:rPr>
          <w:rFonts w:ascii="Times SUT" w:hAnsi="Times SUT" w:cs="Times SUT"/>
          <w:i/>
          <w:sz w:val="20"/>
        </w:rPr>
        <w:t>`kahrõ</w:t>
      </w:r>
      <w:r w:rsidRPr="00E3787E">
        <w:rPr>
          <w:rFonts w:ascii="Times SUT" w:hAnsi="Times SUT" w:cs="Times SUT"/>
          <w:sz w:val="20"/>
        </w:rPr>
        <w:t xml:space="preserve">; n, g </w:t>
      </w:r>
      <w:r w:rsidRPr="00E3787E">
        <w:rPr>
          <w:rFonts w:ascii="Times SUT" w:hAnsi="Times SUT" w:cs="Times SUT"/>
          <w:i/>
          <w:sz w:val="20"/>
        </w:rPr>
        <w:t>`kahrõ</w:t>
      </w:r>
      <w:r w:rsidRPr="00E3787E">
        <w:rPr>
          <w:rFonts w:ascii="Times SUT" w:hAnsi="Times SUT" w:cs="Times SUT"/>
          <w:sz w:val="20"/>
        </w:rPr>
        <w:t xml:space="preserve"> Lut Kra; n, g </w:t>
      </w:r>
      <w:r w:rsidRPr="00E3787E">
        <w:rPr>
          <w:rFonts w:ascii="Times SUT" w:hAnsi="Times SUT" w:cs="Times SUT"/>
          <w:i/>
          <w:sz w:val="20"/>
        </w:rPr>
        <w:t>`karhõ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mittesile; krobeline; karune, torkiv </w:t>
      </w:r>
      <w:r w:rsidRPr="00E3787E">
        <w:rPr>
          <w:rFonts w:ascii="Times SUT" w:hAnsi="Times SUT" w:cs="Times SUT"/>
          <w:i/>
          <w:sz w:val="20"/>
        </w:rPr>
        <w:t>oless `nahkigi kahren ollu,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midägi kahret es ole, sile kikk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kahre village `lamba olli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kõva kahre ein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kurgu perä om kahre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tsäbrik om pehme 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ja pikk om kahrõ</w:t>
      </w:r>
      <w:r w:rsidRPr="00E3787E">
        <w:rPr>
          <w:rFonts w:ascii="Times SUT" w:hAnsi="Times SUT" w:cs="Times SUT"/>
          <w:sz w:val="20"/>
        </w:rPr>
        <w:t xml:space="preserve"> Võn; </w:t>
      </w:r>
      <w:r w:rsidRPr="00E3787E">
        <w:rPr>
          <w:rFonts w:ascii="Times SUT" w:hAnsi="Times SUT" w:cs="Times SUT"/>
          <w:i/>
          <w:sz w:val="20"/>
        </w:rPr>
        <w:t>käe läävä `kahrõss, kui sügise kartult võtat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kitsekarv kahre ku puuabene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rõivass om kahrõ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</w:t>
      </w:r>
      <w:r w:rsidR="00E3787E" w:rsidRPr="00E3787E">
        <w:rPr>
          <w:rFonts w:ascii="Times SUT" w:hAnsi="Times SUT" w:cs="Times SUT"/>
          <w:i/>
          <w:sz w:val="20"/>
        </w:rPr>
        <w:t>õ̭õ̭</w:t>
      </w:r>
      <w:r w:rsidRPr="00E3787E">
        <w:rPr>
          <w:rFonts w:ascii="Times SUT" w:hAnsi="Times SUT" w:cs="Times SUT"/>
          <w:i/>
          <w:sz w:val="20"/>
        </w:rPr>
        <w:t>rd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vauõrmõil om `säädse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`karhõ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lihe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ni rõõvass om `karhõp, tõnõ silehep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Kahrõ</w:t>
      </w:r>
      <w:r w:rsidRPr="00E3787E">
        <w:rPr>
          <w:rFonts w:ascii="Times SUT" w:hAnsi="Times SUT" w:cs="Times SUT"/>
          <w:sz w:val="20"/>
        </w:rPr>
        <w:t xml:space="preserve"> ku kaars; </w:t>
      </w:r>
      <w:r w:rsidRPr="00E3787E">
        <w:rPr>
          <w:rFonts w:ascii="Times SUT" w:hAnsi="Times SUT" w:cs="Times SUT"/>
          <w:i/>
          <w:sz w:val="20"/>
        </w:rPr>
        <w:t>lina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`kahrõ, `luuga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hn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rõivass kahrist villost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leevä k</w:t>
      </w:r>
      <w:r w:rsidR="00E3787E" w:rsidRPr="00E3787E">
        <w:rPr>
          <w:rFonts w:ascii="Times SUT" w:hAnsi="Times SUT" w:cs="Times SUT"/>
          <w:i/>
          <w:sz w:val="20"/>
        </w:rPr>
        <w:t>u̬u̬ŕ</w:t>
      </w:r>
      <w:r w:rsidRPr="00E3787E">
        <w:rPr>
          <w:rFonts w:ascii="Times SUT" w:hAnsi="Times SUT" w:cs="Times SUT"/>
          <w:i/>
          <w:sz w:val="20"/>
        </w:rPr>
        <w:t xml:space="preserve"> kahrõh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(olemusest, loomusest)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karm; järsk; egoistlik </w:t>
      </w:r>
      <w:r w:rsidRPr="00E3787E">
        <w:rPr>
          <w:rFonts w:ascii="Times SUT" w:hAnsi="Times SUT" w:cs="Times SUT"/>
          <w:i/>
          <w:sz w:val="20"/>
        </w:rPr>
        <w:t>`Kahrõ jaoss om 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ossa, `oigõ jaoss ei üttegi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tu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 `karhõ `süämega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Koidu om sugu `kahrõp ku Vaino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Vas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hakkaja; reibas </w:t>
      </w:r>
      <w:r w:rsidRPr="00E3787E">
        <w:rPr>
          <w:rFonts w:ascii="Times SUT" w:hAnsi="Times SUT" w:cs="Times SUT"/>
          <w:i/>
          <w:sz w:val="20"/>
        </w:rPr>
        <w:t>mia `täämbä ole nigu `kahremb,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mänägemine om ka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gemb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esä `olli esi kahre tegemä `k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iki, nõus et latse ka pidivä `kahre olema</w:t>
      </w:r>
      <w:r w:rsidRPr="00E3787E">
        <w:rPr>
          <w:rFonts w:ascii="Times SUT" w:hAnsi="Times SUT" w:cs="Times SUT"/>
          <w:sz w:val="20"/>
        </w:rPr>
        <w:t xml:space="preserve"> Puh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karastav; karge; tahe </w:t>
      </w:r>
      <w:r w:rsidRPr="00E3787E">
        <w:rPr>
          <w:rFonts w:ascii="Times SUT" w:hAnsi="Times SUT" w:cs="Times SUT"/>
          <w:i/>
          <w:sz w:val="20"/>
        </w:rPr>
        <w:t>`seante kahre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 vesi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`aute nõu ärä, küll siss piim kahress lää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 om ää kahre süvvä, kui ta äste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 ja kõva om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kõrnik om küll `sände paks iluss kahre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Kö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bi no sa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 taad kiislat, taa te</w:t>
      </w:r>
      <w:r w:rsidR="00E3787E" w:rsidRPr="00E3787E">
        <w:rPr>
          <w:rFonts w:ascii="Times SUT" w:hAnsi="Times SUT" w:cs="Times SUT"/>
          <w:i/>
          <w:sz w:val="20"/>
        </w:rPr>
        <w:t>ǵ</w:t>
      </w:r>
      <w:r w:rsidRPr="00E3787E">
        <w:rPr>
          <w:rFonts w:ascii="Times SUT" w:hAnsi="Times SUT" w:cs="Times SUT"/>
          <w:i/>
          <w:sz w:val="20"/>
        </w:rPr>
        <w:t>e `süäme `kahrõs</w:t>
      </w:r>
      <w:r w:rsidRPr="00E3787E">
        <w:rPr>
          <w:rFonts w:ascii="Times SUT" w:hAnsi="Times SUT" w:cs="Times SUT"/>
          <w:sz w:val="20"/>
        </w:rPr>
        <w:t xml:space="preserve"> Urv || </w:t>
      </w:r>
      <w:r w:rsidRPr="00E3787E">
        <w:rPr>
          <w:rFonts w:ascii="Times SUT" w:hAnsi="Times SUT" w:cs="Times SUT"/>
          <w:i/>
          <w:sz w:val="20"/>
        </w:rPr>
        <w:t>su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 xml:space="preserve">p om kahre soolaga </w:t>
      </w:r>
      <w:r w:rsidRPr="00E3787E">
        <w:rPr>
          <w:rFonts w:ascii="Times SUT" w:hAnsi="Times SUT" w:cs="Times SUT"/>
          <w:sz w:val="20"/>
        </w:rPr>
        <w:t xml:space="preserve">Ran || terav </w:t>
      </w:r>
      <w:r w:rsidRPr="00E3787E">
        <w:rPr>
          <w:rFonts w:ascii="Times SUT" w:hAnsi="Times SUT" w:cs="Times SUT"/>
          <w:i/>
          <w:sz w:val="20"/>
        </w:rPr>
        <w:t>sellel väidsel om ää kahre terä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kare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kahreste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 xml:space="preserve"> adv </w:t>
      </w:r>
      <w:r w:rsidRPr="00E3787E">
        <w:rPr>
          <w:rFonts w:ascii="Times SUT" w:hAnsi="Times SUT" w:cs="Times SUT"/>
          <w:sz w:val="20"/>
        </w:rPr>
        <w:t xml:space="preserve"> &lt; kahre </w:t>
      </w:r>
      <w:r w:rsidRPr="00E3787E">
        <w:rPr>
          <w:rFonts w:ascii="Times SUT" w:hAnsi="Times SUT" w:cs="Times SUT"/>
          <w:i/>
          <w:sz w:val="20"/>
        </w:rPr>
        <w:t>ütelnu õige `kahreste ja kurjaste</w:t>
      </w:r>
      <w:r w:rsidRPr="00E3787E">
        <w:rPr>
          <w:rFonts w:ascii="Times SUT" w:hAnsi="Times SUT" w:cs="Times SUT"/>
          <w:sz w:val="20"/>
        </w:rPr>
        <w:t xml:space="preserve"> Hel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karedasti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kahritama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kahritama</w:t>
      </w:r>
      <w:r w:rsidRPr="00E3787E">
        <w:rPr>
          <w:rFonts w:ascii="Times SUT" w:hAnsi="Times SUT" w:cs="Times SUT"/>
          <w:sz w:val="20"/>
        </w:rPr>
        <w:t xml:space="preserve"> &lt; kahrma </w:t>
      </w:r>
      <w:r w:rsidRPr="00E3787E">
        <w:rPr>
          <w:rFonts w:ascii="Times SUT" w:hAnsi="Times SUT" w:cs="Times SUT"/>
          <w:i/>
          <w:sz w:val="20"/>
        </w:rPr>
        <w:t>`kesvi kahritas</w:t>
      </w:r>
      <w:r w:rsidRPr="00E3787E">
        <w:rPr>
          <w:rFonts w:ascii="Times SUT" w:hAnsi="Times SUT" w:cs="Times SUT"/>
          <w:sz w:val="20"/>
        </w:rPr>
        <w:t xml:space="preserve"> Lei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karitama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kahrma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r|ma</w:t>
      </w:r>
      <w:r w:rsidRPr="00E3787E">
        <w:rPr>
          <w:rFonts w:ascii="Times SUT" w:hAnsi="Times SUT" w:cs="Times SUT"/>
          <w:sz w:val="20"/>
        </w:rPr>
        <w:t xml:space="preserve"> Võn V(</w:t>
      </w:r>
      <w:r w:rsidRPr="00E3787E">
        <w:rPr>
          <w:rFonts w:ascii="Times SUT" w:hAnsi="Times SUT" w:cs="Times SUT"/>
          <w:i/>
          <w:sz w:val="20"/>
        </w:rPr>
        <w:t>kahõr-</w:t>
      </w:r>
      <w:r w:rsidRPr="00E3787E">
        <w:rPr>
          <w:rFonts w:ascii="Times SUT" w:hAnsi="Times SUT" w:cs="Times SUT"/>
          <w:sz w:val="20"/>
        </w:rPr>
        <w:t xml:space="preserve"> Räp), da-inf </w:t>
      </w:r>
      <w:r w:rsidRPr="00E3787E">
        <w:rPr>
          <w:rFonts w:ascii="Times SUT" w:hAnsi="Times SUT" w:cs="Times SUT"/>
          <w:i/>
          <w:sz w:val="20"/>
        </w:rPr>
        <w:t>`kahri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</w:t>
      </w:r>
      <w:r w:rsidRPr="00E3787E">
        <w:rPr>
          <w:rFonts w:ascii="Times SUT" w:hAnsi="Times SUT" w:cs="Times SUT"/>
          <w:sz w:val="20"/>
        </w:rPr>
        <w:t xml:space="preserve"> (ma) </w:t>
      </w:r>
      <w:r w:rsidRPr="00E3787E">
        <w:rPr>
          <w:rFonts w:ascii="Times SUT" w:hAnsi="Times SUT" w:cs="Times SUT"/>
          <w:i/>
          <w:sz w:val="20"/>
        </w:rPr>
        <w:t>kahri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`kahrmõ</w:t>
      </w:r>
      <w:r w:rsidRPr="00E3787E">
        <w:rPr>
          <w:rFonts w:ascii="Times SUT" w:hAnsi="Times SUT" w:cs="Times SUT"/>
          <w:sz w:val="20"/>
        </w:rPr>
        <w:t xml:space="preserve">, da-inf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hri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ivama </w:t>
      </w:r>
      <w:r w:rsidRPr="00E3787E">
        <w:rPr>
          <w:rFonts w:ascii="Times SUT" w:hAnsi="Times SUT" w:cs="Times SUT"/>
          <w:i/>
          <w:sz w:val="20"/>
        </w:rPr>
        <w:t>perän kahriti ku är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survut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kahriti siss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vett inämb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nissõ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ri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enne vaia `kesvi `raaskõsõ `ka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hri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ku surhte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ri tahat `surhru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kahriti `kirvõ `kuudaga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vai nuiaga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`huhmrõh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riti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rkõ ar inne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ridõ – surbudõ suurt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rt pessät är `maaha tu `ka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rmisõga, siss pääle nakat `surbma</w:t>
      </w:r>
      <w:r w:rsidRPr="00E3787E">
        <w:rPr>
          <w:rFonts w:ascii="Times SUT" w:hAnsi="Times SUT" w:cs="Times SUT"/>
          <w:sz w:val="20"/>
        </w:rPr>
        <w:t xml:space="preserve"> Se || tutistama </w:t>
      </w:r>
      <w:r w:rsidRPr="00E3787E">
        <w:rPr>
          <w:rFonts w:ascii="Times SUT" w:hAnsi="Times SUT" w:cs="Times SUT"/>
          <w:i/>
          <w:sz w:val="20"/>
        </w:rPr>
        <w:t>ma sinno kahri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kül tä `kahrõ last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min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min</w:t>
      </w:r>
      <w:r w:rsidR="00E3787E" w:rsidRPr="00E3787E">
        <w:rPr>
          <w:rFonts w:ascii="Times SUT" w:hAnsi="Times SUT" w:cs="Times SUT"/>
          <w:i/>
          <w:sz w:val="20"/>
        </w:rPr>
        <w:t>‿ḱ</w:t>
      </w:r>
      <w:r w:rsidRPr="00E3787E">
        <w:rPr>
          <w:rFonts w:ascii="Times SUT" w:hAnsi="Times SUT" w:cs="Times SUT"/>
          <w:i/>
          <w:sz w:val="20"/>
        </w:rPr>
        <w:t>ul sa saat `kahri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kahvma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halvasti niitma </w:t>
      </w:r>
      <w:r w:rsidRPr="00E3787E">
        <w:rPr>
          <w:rFonts w:ascii="Times SUT" w:hAnsi="Times SUT" w:cs="Times SUT"/>
          <w:i/>
          <w:sz w:val="20"/>
        </w:rPr>
        <w:t>Tääst no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määne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tegijä, tä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r õnnõ `haina</w:t>
      </w:r>
      <w:r w:rsidRPr="00E3787E">
        <w:rPr>
          <w:rFonts w:ascii="Times SUT" w:hAnsi="Times SUT" w:cs="Times SUT"/>
          <w:sz w:val="20"/>
        </w:rPr>
        <w:t xml:space="preserve">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kahru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kahru</w:t>
      </w:r>
      <w:r w:rsidRPr="00E3787E">
        <w:rPr>
          <w:rFonts w:ascii="Times SUT" w:hAnsi="Times SUT" w:cs="Times SUT"/>
          <w:sz w:val="20"/>
        </w:rPr>
        <w:t xml:space="preserve"> Ran Kam San Kan Krl Har; </w:t>
      </w:r>
      <w:r w:rsidRPr="00E3787E">
        <w:rPr>
          <w:rFonts w:ascii="Times SUT" w:hAnsi="Times SUT" w:cs="Times SUT"/>
          <w:i/>
          <w:sz w:val="20"/>
        </w:rPr>
        <w:t>kahr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kahru</w:t>
      </w:r>
      <w:r w:rsidRPr="00E3787E">
        <w:rPr>
          <w:rFonts w:ascii="Times SUT" w:hAnsi="Times SUT" w:cs="Times SUT"/>
          <w:sz w:val="20"/>
        </w:rPr>
        <w:t xml:space="preserve"> V(g </w:t>
      </w:r>
      <w:r w:rsidRPr="00E3787E">
        <w:rPr>
          <w:rFonts w:ascii="Times SUT" w:hAnsi="Times SUT" w:cs="Times SUT"/>
          <w:i/>
          <w:sz w:val="20"/>
        </w:rPr>
        <w:noBreakHyphen/>
        <w:t>o</w:t>
      </w:r>
      <w:r w:rsidRPr="00E3787E">
        <w:rPr>
          <w:rFonts w:ascii="Times SUT" w:hAnsi="Times SUT" w:cs="Times SUT"/>
          <w:sz w:val="20"/>
        </w:rPr>
        <w:t xml:space="preserve"> Vas Räp), </w:t>
      </w:r>
      <w:r w:rsidRPr="00E3787E">
        <w:rPr>
          <w:rFonts w:ascii="Times SUT" w:hAnsi="Times SUT" w:cs="Times SUT"/>
          <w:i/>
          <w:sz w:val="20"/>
        </w:rPr>
        <w:t>kahõr</w:t>
      </w:r>
      <w:r w:rsidRPr="00E3787E">
        <w:rPr>
          <w:rFonts w:ascii="Times SUT" w:hAnsi="Times SUT" w:cs="Times SUT"/>
          <w:sz w:val="20"/>
        </w:rPr>
        <w:t xml:space="preserve"> Plv(g </w:t>
      </w:r>
      <w:r w:rsidRPr="00E3787E">
        <w:rPr>
          <w:rFonts w:ascii="Times SUT" w:hAnsi="Times SUT" w:cs="Times SUT"/>
          <w:i/>
          <w:sz w:val="20"/>
        </w:rPr>
        <w:t>kahrõ</w:t>
      </w:r>
      <w:r w:rsidRPr="00E3787E">
        <w:rPr>
          <w:rFonts w:ascii="Times SUT" w:hAnsi="Times SUT" w:cs="Times SUT"/>
          <w:sz w:val="20"/>
        </w:rPr>
        <w:t xml:space="preserve"> p </w:t>
      </w:r>
      <w:r w:rsidRPr="00E3787E">
        <w:rPr>
          <w:rFonts w:ascii="Times SUT" w:hAnsi="Times SUT" w:cs="Times SUT"/>
          <w:i/>
          <w:sz w:val="20"/>
        </w:rPr>
        <w:t>`kahrõ</w:t>
      </w:r>
      <w:r w:rsidRPr="00E3787E">
        <w:rPr>
          <w:rFonts w:ascii="Times SUT" w:hAnsi="Times SUT" w:cs="Times SUT"/>
          <w:sz w:val="20"/>
        </w:rPr>
        <w:t xml:space="preserve">) Räp Se; </w:t>
      </w:r>
      <w:r w:rsidRPr="00E3787E">
        <w:rPr>
          <w:rFonts w:ascii="Times SUT" w:hAnsi="Times SUT" w:cs="Times SUT"/>
          <w:i/>
          <w:sz w:val="20"/>
        </w:rPr>
        <w:t>karh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kahru,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karhu</w:t>
      </w:r>
      <w:r w:rsidRPr="00E3787E">
        <w:rPr>
          <w:rFonts w:ascii="Times SUT" w:hAnsi="Times SUT" w:cs="Times SUT"/>
          <w:sz w:val="20"/>
        </w:rPr>
        <w:t xml:space="preserve"> p </w:t>
      </w:r>
      <w:r w:rsidRPr="00E3787E">
        <w:rPr>
          <w:rFonts w:ascii="Times SUT" w:hAnsi="Times SUT" w:cs="Times SUT"/>
          <w:i/>
          <w:sz w:val="20"/>
        </w:rPr>
        <w:t>`karhu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kaarh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`kahrõ</w:t>
      </w:r>
      <w:r w:rsidRPr="00E3787E">
        <w:rPr>
          <w:rFonts w:ascii="Times SUT" w:hAnsi="Times SUT" w:cs="Times SUT"/>
          <w:sz w:val="20"/>
        </w:rPr>
        <w:t xml:space="preserve"> Lei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karu </w:t>
      </w:r>
      <w:r w:rsidRPr="00E3787E">
        <w:rPr>
          <w:rFonts w:ascii="Times SUT" w:hAnsi="Times SUT" w:cs="Times SUT"/>
          <w:i/>
          <w:sz w:val="20"/>
        </w:rPr>
        <w:t>siss `t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di suur kahru sinna laada </w:t>
      </w:r>
      <w:r w:rsidRPr="00E3787E">
        <w:rPr>
          <w:rFonts w:ascii="Times SUT" w:hAnsi="Times SUT" w:cs="Times SUT"/>
          <w:sz w:val="20"/>
        </w:rPr>
        <w:t>(lauda)</w:t>
      </w:r>
      <w:r w:rsidRPr="00E3787E">
        <w:rPr>
          <w:rFonts w:ascii="Times SUT" w:hAnsi="Times SUT" w:cs="Times SUT"/>
          <w:i/>
          <w:sz w:val="20"/>
        </w:rPr>
        <w:t xml:space="preserve"> lävele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üi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skõrd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livõ `näütüse aian kahru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Kahrul om üte mehe süä, a `ütse mehe jõud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`Kahrgi opatas katõ käpä pääl `ta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dsma,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ei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saa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no inemiselatsõst jaku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sul om suu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ää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ku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kahrul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`suulõ ku susi, kä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sile ku kahru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kahru märisess </w:t>
      </w:r>
      <w:r w:rsidRPr="00E3787E">
        <w:rPr>
          <w:rFonts w:ascii="Times SUT" w:hAnsi="Times SUT" w:cs="Times SUT"/>
          <w:sz w:val="20"/>
        </w:rPr>
        <w:t xml:space="preserve">Krl; </w:t>
      </w:r>
      <w:r w:rsidRPr="00E3787E">
        <w:rPr>
          <w:rFonts w:ascii="Times SUT" w:hAnsi="Times SUT" w:cs="Times SUT"/>
          <w:i/>
          <w:sz w:val="20"/>
        </w:rPr>
        <w:t>vanast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siihn `karhrõgina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Kahr `mäüräss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aja kahru pesäst 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</w:t>
      </w:r>
      <w:r w:rsidRPr="00E3787E">
        <w:rPr>
          <w:rFonts w:ascii="Times SUT" w:hAnsi="Times SUT" w:cs="Times SUT"/>
          <w:sz w:val="20"/>
        </w:rPr>
        <w:t xml:space="preserve"> (nõrgem võidab tugevama); </w:t>
      </w:r>
      <w:r w:rsidRPr="00E3787E">
        <w:rPr>
          <w:rFonts w:ascii="Times SUT" w:hAnsi="Times SUT" w:cs="Times SUT"/>
          <w:i/>
          <w:sz w:val="20"/>
        </w:rPr>
        <w:t>`pärtüss päiv lätt kahr ka magama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vanast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mõtsah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 `kahra. kahru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kävivä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alati kaarah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and ku kahrulõ</w:t>
      </w:r>
      <w:r w:rsidRPr="00E3787E">
        <w:rPr>
          <w:rFonts w:ascii="Times SUT" w:hAnsi="Times SUT" w:cs="Times SUT"/>
          <w:sz w:val="20"/>
        </w:rPr>
        <w:t xml:space="preserve"> (lööb kõvasti); </w:t>
      </w:r>
      <w:r w:rsidRPr="00E3787E">
        <w:rPr>
          <w:rFonts w:ascii="Times SUT" w:hAnsi="Times SUT" w:cs="Times SUT"/>
          <w:i/>
          <w:sz w:val="20"/>
        </w:rPr>
        <w:t>taa ku kahr `käändless</w:t>
      </w:r>
      <w:r w:rsidRPr="00E3787E">
        <w:rPr>
          <w:rFonts w:ascii="Times SUT" w:hAnsi="Times SUT" w:cs="Times SUT"/>
          <w:sz w:val="20"/>
        </w:rPr>
        <w:t xml:space="preserve"> (teeb kõvasti tööd) Plv; </w:t>
      </w:r>
      <w:r w:rsidRPr="00E3787E">
        <w:rPr>
          <w:rFonts w:ascii="Times SUT" w:hAnsi="Times SUT" w:cs="Times SUT"/>
          <w:i/>
          <w:sz w:val="20"/>
        </w:rPr>
        <w:t>kahrul kahru süä, soel soe süä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`kääbripäiv käänd kahr tõõsõ käpä `pääle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`la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 pandass kahru `sälgä `istma, et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ei tulõ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`haigusi ja ei kahetada är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Leib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must ku kahru sitt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Murd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 ku kahõr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kes susi `suulõ, tu om kahõr `tüüle</w:t>
      </w:r>
      <w:r w:rsidRPr="00E3787E">
        <w:rPr>
          <w:rFonts w:ascii="Times SUT" w:hAnsi="Times SUT" w:cs="Times SUT"/>
          <w:sz w:val="20"/>
        </w:rPr>
        <w:t xml:space="preserve">; 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joo tege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 kui kahr, kõva kui kahr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 om `kangõ kui kahr</w:t>
      </w:r>
      <w:r w:rsidRPr="00E3787E">
        <w:rPr>
          <w:rFonts w:ascii="Times SUT" w:hAnsi="Times SUT" w:cs="Times SUT"/>
          <w:sz w:val="20"/>
        </w:rPr>
        <w:t xml:space="preserve"> (kohmakas); </w:t>
      </w:r>
      <w:r w:rsidRPr="00E3787E">
        <w:rPr>
          <w:rFonts w:ascii="Times SUT" w:hAnsi="Times SUT" w:cs="Times SUT"/>
          <w:i/>
          <w:sz w:val="20"/>
        </w:rPr>
        <w:t>kui `kahru käänä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`ümbre</w:t>
      </w:r>
      <w:r w:rsidRPr="00E3787E">
        <w:rPr>
          <w:rFonts w:ascii="Times SUT" w:hAnsi="Times SUT" w:cs="Times SUT"/>
          <w:sz w:val="20"/>
        </w:rPr>
        <w:t xml:space="preserve"> (tantsust); </w:t>
      </w:r>
      <w:r w:rsidRPr="00E3787E">
        <w:rPr>
          <w:rFonts w:ascii="Times SUT" w:hAnsi="Times SUT" w:cs="Times SUT"/>
          <w:i/>
          <w:sz w:val="20"/>
        </w:rPr>
        <w:t>eläss kui kahõr pesäh</w:t>
      </w:r>
      <w:r w:rsidRPr="00E3787E">
        <w:rPr>
          <w:rFonts w:ascii="Times SUT" w:hAnsi="Times SUT" w:cs="Times SUT"/>
          <w:sz w:val="20"/>
        </w:rPr>
        <w:t xml:space="preserve"> (rahulikult) Se; </w:t>
      </w:r>
      <w:r w:rsidRPr="00E3787E">
        <w:rPr>
          <w:rFonts w:ascii="Times SUT" w:hAnsi="Times SUT" w:cs="Times SUT"/>
          <w:i/>
          <w:sz w:val="20"/>
        </w:rPr>
        <w:t>pakõt sutt, saat kahru `pääle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lastehirmutis </w:t>
      </w:r>
      <w:r w:rsidRPr="00E3787E">
        <w:rPr>
          <w:rFonts w:ascii="Times SUT" w:hAnsi="Times SUT" w:cs="Times SUT"/>
          <w:i/>
          <w:sz w:val="20"/>
        </w:rPr>
        <w:t>kahr 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`sisse, kask `karvu pidi pääl – es olõ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inämp `ikmist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kahr võtt `lõugu vaihhõlõ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(laste)mäng </w:t>
      </w:r>
      <w:r w:rsidRPr="00E3787E">
        <w:rPr>
          <w:rFonts w:ascii="Times SUT" w:hAnsi="Times SUT" w:cs="Times SUT"/>
          <w:i/>
          <w:sz w:val="20"/>
        </w:rPr>
        <w:t>karvupooli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kask </w:t>
      </w:r>
      <w:r w:rsidRPr="00E3787E">
        <w:rPr>
          <w:rFonts w:ascii="Times SUT" w:hAnsi="Times SUT" w:cs="Times SUT"/>
          <w:sz w:val="20"/>
        </w:rPr>
        <w:t xml:space="preserve">[inimesel] </w:t>
      </w:r>
      <w:r w:rsidRPr="00E3787E">
        <w:rPr>
          <w:rFonts w:ascii="Times SUT" w:hAnsi="Times SUT" w:cs="Times SUT"/>
          <w:i/>
          <w:sz w:val="20"/>
        </w:rPr>
        <w:t>säläh, kahr näütäs kuiss latsõ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hernele `lätvä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brigonalõ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 xml:space="preserve">fig 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kraana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mi te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ki alan `vaidva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pääle `silda, siss tõi 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si 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lt kahru minga `palkõ ekkõ `pistü `sisse `pe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kahruga `pesti tulba `sisse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5.</w:t>
      </w:r>
      <w:r w:rsidRPr="00E3787E">
        <w:rPr>
          <w:rFonts w:ascii="Times SUT" w:hAnsi="Times SUT" w:cs="Times SUT"/>
          <w:sz w:val="20"/>
        </w:rPr>
        <w:t xml:space="preserve"> tähtkuju </w:t>
      </w:r>
      <w:r w:rsidRPr="00E3787E">
        <w:rPr>
          <w:rFonts w:ascii="Times SUT" w:hAnsi="Times SUT" w:cs="Times SUT"/>
          <w:i/>
          <w:sz w:val="20"/>
        </w:rPr>
        <w:t>suur kahru ~ `vaikõ kahru ~ kahru `mitme pojagõ</w:t>
      </w:r>
      <w:r w:rsidRPr="00E3787E">
        <w:rPr>
          <w:rFonts w:ascii="Times SUT" w:hAnsi="Times SUT" w:cs="Times SUT"/>
          <w:sz w:val="20"/>
        </w:rPr>
        <w:t xml:space="preserve"> 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kahru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aed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kahru aid</w:t>
      </w:r>
      <w:r w:rsidRPr="00E3787E">
        <w:rPr>
          <w:rFonts w:ascii="Times SUT" w:hAnsi="Times SUT" w:cs="Times SUT"/>
          <w:sz w:val="20"/>
        </w:rPr>
        <w:t xml:space="preserve"> püstaed – Kam San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kaar</w:t>
      </w:r>
      <w:r w:rsidRPr="00E3787E">
        <w:rPr>
          <w:rFonts w:ascii="Times SUT" w:hAnsi="Times SUT" w:cs="Times SUT"/>
          <w:sz w:val="20"/>
        </w:rPr>
        <w:t xml:space="preserve"> = karukaer </w:t>
      </w:r>
      <w:r w:rsidRPr="00E3787E">
        <w:rPr>
          <w:rFonts w:ascii="Times SUT" w:hAnsi="Times SUT" w:cs="Times SUT"/>
          <w:i/>
          <w:sz w:val="20"/>
        </w:rPr>
        <w:t>kui ärä es puhasta, olliva kahrukaara pinnu leevä sisen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kahru`kaara om vesitside maie pääl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kahrukaar kasuss rükkä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Ku rüäl kahru`kaara sisen om,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saa leib kahrõ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sääl es kasu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mää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ästki rükä, aa valu kahrukaar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kaarane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&lt; kahrukaar </w:t>
      </w:r>
      <w:r w:rsidRPr="00E3787E">
        <w:rPr>
          <w:rFonts w:ascii="Times SUT" w:hAnsi="Times SUT" w:cs="Times SUT"/>
          <w:i/>
          <w:sz w:val="20"/>
        </w:rPr>
        <w:t>Oi, rüä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kahrukaaratse ennembi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`väega kahrukaaratsõ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rüä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karukaarane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karask</w:t>
      </w:r>
      <w:r w:rsidRPr="00E3787E">
        <w:rPr>
          <w:rFonts w:ascii="Times SUT" w:hAnsi="Times SUT" w:cs="Times SUT"/>
          <w:sz w:val="20"/>
        </w:rPr>
        <w:t xml:space="preserve"> ebaõnnestunud leib </w:t>
      </w:r>
      <w:r w:rsidRPr="00E3787E">
        <w:rPr>
          <w:rFonts w:ascii="Times SUT" w:hAnsi="Times SUT" w:cs="Times SUT"/>
          <w:i/>
          <w:sz w:val="20"/>
        </w:rPr>
        <w:t>Küdsi kahru karaskit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karv</w:t>
      </w:r>
      <w:r w:rsidRPr="00E3787E">
        <w:rPr>
          <w:rFonts w:ascii="Times SUT" w:hAnsi="Times SUT" w:cs="Times SUT"/>
          <w:sz w:val="20"/>
        </w:rPr>
        <w:t xml:space="preserve"> (taim) </w:t>
      </w:r>
      <w:r w:rsidRPr="00E3787E">
        <w:rPr>
          <w:rFonts w:ascii="Times SUT" w:hAnsi="Times SUT" w:cs="Times SUT"/>
          <w:i/>
          <w:sz w:val="20"/>
        </w:rPr>
        <w:t>kahru karv um sääne haa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akõnõ, süödü pääl kasuss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käpp</w:t>
      </w:r>
      <w:r w:rsidRPr="00E3787E">
        <w:rPr>
          <w:rFonts w:ascii="Times SUT" w:hAnsi="Times SUT" w:cs="Times SUT"/>
          <w:sz w:val="20"/>
        </w:rPr>
        <w:t xml:space="preserve"> (taim) </w:t>
      </w:r>
      <w:r w:rsidRPr="00E3787E">
        <w:rPr>
          <w:rFonts w:ascii="Times SUT" w:hAnsi="Times SUT" w:cs="Times SUT"/>
          <w:i/>
          <w:sz w:val="20"/>
        </w:rPr>
        <w:t>kahru käpä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omma musta pruumi 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ja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, kasusõ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veere niidü pääl</w:t>
      </w:r>
      <w:r w:rsidRPr="00E3787E">
        <w:rPr>
          <w:rFonts w:ascii="Times SUT" w:hAnsi="Times SUT" w:cs="Times SUT"/>
          <w:sz w:val="20"/>
        </w:rPr>
        <w:t xml:space="preserve"> Har || karuohakas – Urv || ? karukell – Vas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karukäpp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mari</w:t>
      </w:r>
      <w:r w:rsidRPr="00E3787E">
        <w:rPr>
          <w:rFonts w:ascii="Times SUT" w:hAnsi="Times SUT" w:cs="Times SUT"/>
          <w:sz w:val="20"/>
        </w:rPr>
        <w:t xml:space="preserve"> kibuvitsamari – San Vas Se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mees</w:t>
      </w:r>
      <w:r w:rsidRPr="00E3787E">
        <w:rPr>
          <w:rFonts w:ascii="Times SUT" w:hAnsi="Times SUT" w:cs="Times SUT"/>
          <w:sz w:val="20"/>
        </w:rPr>
        <w:t xml:space="preserve"> karutantsitaja </w:t>
      </w:r>
      <w:r w:rsidRPr="00E3787E">
        <w:rPr>
          <w:rFonts w:ascii="Times SUT" w:hAnsi="Times SUT" w:cs="Times SUT"/>
          <w:i/>
          <w:sz w:val="20"/>
        </w:rPr>
        <w:t>kahrumehe käve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sis `anti tälle `leibä, sis timä näüdäss, kuiss kahr kara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katõ jala pääl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kahrunõ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`kahrunõ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kahrudsõ</w:t>
      </w:r>
      <w:r w:rsidRPr="00E3787E">
        <w:rPr>
          <w:rFonts w:ascii="Times SUT" w:hAnsi="Times SUT" w:cs="Times SUT"/>
          <w:sz w:val="20"/>
        </w:rPr>
        <w:t xml:space="preserve"> jõuline, tugev </w:t>
      </w:r>
      <w:r w:rsidRPr="00E3787E">
        <w:rPr>
          <w:rFonts w:ascii="Times SUT" w:hAnsi="Times SUT" w:cs="Times SUT"/>
          <w:i/>
          <w:sz w:val="20"/>
        </w:rPr>
        <w:t>ta om kõva nigu karh. ta om `kahrunõ mii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kahru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ohakas</w:t>
      </w:r>
      <w:r w:rsidRPr="00E3787E">
        <w:rPr>
          <w:rFonts w:ascii="Times SUT" w:hAnsi="Times SUT" w:cs="Times SUT"/>
          <w:sz w:val="20"/>
        </w:rPr>
        <w:t xml:space="preserve"> karuohakas </w:t>
      </w:r>
      <w:r w:rsidRPr="00E3787E">
        <w:rPr>
          <w:rFonts w:ascii="Times SUT" w:hAnsi="Times SUT" w:cs="Times SUT"/>
          <w:i/>
          <w:sz w:val="20"/>
        </w:rPr>
        <w:t>kahruohakõ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kasusõ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aid`viiri `müüdä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kahru uhagut ei või käege puttu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kahru|ohass, </w:t>
      </w:r>
      <w:r w:rsidRPr="00E3787E">
        <w:rPr>
          <w:rFonts w:ascii="Times SUT" w:hAnsi="Times SUT" w:cs="Times SUT"/>
          <w:sz w:val="20"/>
        </w:rPr>
        <w:noBreakHyphen/>
        <w:t xml:space="preserve">ohkjass, </w:t>
      </w:r>
      <w:r w:rsidRPr="00E3787E">
        <w:rPr>
          <w:rFonts w:ascii="Times SUT" w:hAnsi="Times SUT" w:cs="Times SUT"/>
          <w:sz w:val="20"/>
        </w:rPr>
        <w:noBreakHyphen/>
        <w:t xml:space="preserve">ohtjas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ohass</w:t>
      </w:r>
      <w:r w:rsidRPr="00E3787E">
        <w:rPr>
          <w:rFonts w:ascii="Times SUT" w:hAnsi="Times SUT" w:cs="Times SUT"/>
          <w:sz w:val="20"/>
        </w:rPr>
        <w:t xml:space="preserve"> = kahruohakas </w:t>
      </w:r>
      <w:r w:rsidRPr="00E3787E">
        <w:rPr>
          <w:rFonts w:ascii="Times SUT" w:hAnsi="Times SUT" w:cs="Times SUT"/>
          <w:i/>
          <w:sz w:val="20"/>
        </w:rPr>
        <w:t>kahruo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om `nõklu täüs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no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 xml:space="preserve">mma sinna ahuvarrõ asõmallõ kahru`uhta kasunu. 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mõta kasuss sinna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kahru-uhass. ma `aie kahru`uhta nõgla jala `sisse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ohkjass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kahru`ohkjass </w:t>
      </w:r>
      <w:r w:rsidRPr="00E3787E">
        <w:rPr>
          <w:rFonts w:ascii="Times SUT" w:hAnsi="Times SUT" w:cs="Times SUT"/>
          <w:sz w:val="20"/>
        </w:rPr>
        <w:t xml:space="preserve">= kahruohakas – San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ohtjas</w:t>
      </w:r>
      <w:r w:rsidRPr="00E3787E">
        <w:rPr>
          <w:rFonts w:ascii="Times SUT" w:hAnsi="Times SUT" w:cs="Times SUT"/>
          <w:sz w:val="20"/>
        </w:rPr>
        <w:t xml:space="preserve"> = kahruohakas </w:t>
      </w:r>
      <w:r w:rsidRPr="00E3787E">
        <w:rPr>
          <w:rFonts w:ascii="Times SUT" w:hAnsi="Times SUT" w:cs="Times SUT"/>
          <w:i/>
          <w:sz w:val="20"/>
        </w:rPr>
        <w:t>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 `sinna kui kahru `ohtja `puhmadõ, `vandsõvõ kui irmuss ja `rii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live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kahru `ohtjil läävä tutu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pudsulõ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`kaksa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kahru`o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tja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keedä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anna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lehmäle, siss `ommõgi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piim joonõh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kahru `o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tja vai nõgõl`o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tja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`nõklu täü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tu kahru `o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tjass, aioh ja koh om näid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perse</w:t>
      </w:r>
      <w:r w:rsidRPr="00E3787E">
        <w:rPr>
          <w:rFonts w:ascii="Times SUT" w:hAnsi="Times SUT" w:cs="Times SUT"/>
          <w:sz w:val="20"/>
        </w:rPr>
        <w:t xml:space="preserve"> ungas </w:t>
      </w:r>
      <w:r w:rsidRPr="00E3787E">
        <w:rPr>
          <w:rFonts w:ascii="Times SUT" w:hAnsi="Times SUT" w:cs="Times SUT"/>
          <w:i/>
          <w:sz w:val="20"/>
        </w:rPr>
        <w:t>läbi kahru `perse `paistse `valgus `kambre `pääle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kakk käi kahru`persest `sisse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pisu and käip kahru`persest `si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se</w:t>
      </w:r>
      <w:r w:rsidRPr="00E3787E">
        <w:rPr>
          <w:rFonts w:ascii="Times SUT" w:hAnsi="Times SUT" w:cs="Times SUT"/>
          <w:sz w:val="20"/>
        </w:rPr>
        <w:t xml:space="preserve"> Rõn; </w:t>
      </w:r>
      <w:r w:rsidRPr="00E3787E">
        <w:rPr>
          <w:rFonts w:ascii="Times SUT" w:hAnsi="Times SUT" w:cs="Times SUT"/>
          <w:i/>
          <w:sz w:val="20"/>
        </w:rPr>
        <w:t>Täüs kelbäga vai kahru`perse katus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`suitsu tulõ kahru`persest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vanast `ülhlen kahru`persen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s, sääl siss magasi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. riihhetarõst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sinna lämmind ka üless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kahruperse om rehetarõl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om kelbäga katuss, a tõõnõ om kahru`persega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karuperse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kahrus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 xml:space="preserve">s  </w:t>
      </w:r>
      <w:r w:rsidRPr="00E3787E">
        <w:rPr>
          <w:rFonts w:ascii="Times SUT" w:hAnsi="Times SUT" w:cs="Times SUT"/>
          <w:sz w:val="20"/>
        </w:rPr>
        <w:t xml:space="preserve">&lt; kahre </w:t>
      </w:r>
      <w:r w:rsidRPr="00E3787E">
        <w:rPr>
          <w:rFonts w:ascii="Times SUT" w:hAnsi="Times SUT" w:cs="Times SUT"/>
          <w:i/>
          <w:sz w:val="20"/>
        </w:rPr>
        <w:t>ihu sehen om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nigu `kahrust, ei ole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nii nõrk</w:t>
      </w:r>
      <w:r w:rsidRPr="00E3787E">
        <w:rPr>
          <w:rFonts w:ascii="Times SUT" w:hAnsi="Times SUT" w:cs="Times SUT"/>
          <w:sz w:val="20"/>
        </w:rPr>
        <w:t xml:space="preserve">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kahru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sammal</w:t>
      </w:r>
      <w:r w:rsidRPr="00E3787E">
        <w:rPr>
          <w:rFonts w:ascii="Times SUT" w:hAnsi="Times SUT" w:cs="Times SUT"/>
          <w:sz w:val="20"/>
        </w:rPr>
        <w:t xml:space="preserve"> = karusammal </w:t>
      </w:r>
      <w:r w:rsidRPr="00E3787E">
        <w:rPr>
          <w:rFonts w:ascii="Times SUT" w:hAnsi="Times SUT" w:cs="Times SUT"/>
          <w:i/>
          <w:sz w:val="20"/>
        </w:rPr>
        <w:t>mõtsa alh kasuss `mitman paigan kahrusammõld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kahrusammõl and kakku, lehe otsa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omma täl pruumi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kahru sammõ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om kahrõ, ha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s, kauss mättä otsah, kahru`samblõ mättä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kaussõ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`väega suurõ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kahru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ammõlt mi ku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käolina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husisaja maa, sääne ahk liiv, kasusõ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timä pääl kahru `samblõ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taltsutaja</w:t>
      </w:r>
      <w:r w:rsidRPr="00E3787E">
        <w:rPr>
          <w:rFonts w:ascii="Times SUT" w:hAnsi="Times SUT" w:cs="Times SUT"/>
          <w:sz w:val="20"/>
        </w:rPr>
        <w:t xml:space="preserve"> karutantsitaja </w:t>
      </w:r>
      <w:r w:rsidRPr="00E3787E">
        <w:rPr>
          <w:rFonts w:ascii="Times SUT" w:hAnsi="Times SUT" w:cs="Times SUT"/>
          <w:i/>
          <w:sz w:val="20"/>
        </w:rPr>
        <w:t>`t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bripuu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kahru`taltsutajal sälän ja sii puu otsan timä `ta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dse. ja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kahru`taltsutajal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tettü `va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ka nahast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tro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m. sääl `ümbre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liva `väikese kelläkese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. ja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timä lei noilõ pääle ja nuu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tirisivva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tantsitaja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tantsutaja</w:t>
      </w:r>
      <w:r w:rsidRPr="00E3787E">
        <w:rPr>
          <w:rFonts w:ascii="Times SUT" w:hAnsi="Times SUT" w:cs="Times SUT"/>
          <w:sz w:val="20"/>
        </w:rPr>
        <w:t xml:space="preserve"> karutantsitaja </w:t>
      </w:r>
      <w:r w:rsidRPr="00E3787E">
        <w:rPr>
          <w:rFonts w:ascii="Times SUT" w:hAnsi="Times SUT" w:cs="Times SUT"/>
          <w:i/>
          <w:sz w:val="20"/>
        </w:rPr>
        <w:t>kahrutandsitaja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`otsõ laudast puhussõid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kahrutansutaja käve tallõ `m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dä. karh aiav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gõ ku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ja laudast `ussõ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kahrotandsotaja kõ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 kahroga `m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dä `ilma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vabarn</w:t>
      </w:r>
      <w:r w:rsidRPr="00E3787E">
        <w:rPr>
          <w:rFonts w:ascii="Times SUT" w:hAnsi="Times SUT" w:cs="Times SUT"/>
          <w:sz w:val="20"/>
        </w:rPr>
        <w:t xml:space="preserve"> metsvaarika liik; põldmari </w:t>
      </w:r>
      <w:r w:rsidRPr="00E3787E">
        <w:rPr>
          <w:rFonts w:ascii="Times SUT" w:hAnsi="Times SUT" w:cs="Times SUT"/>
          <w:i/>
          <w:sz w:val="20"/>
        </w:rPr>
        <w:t>kahruvabõrna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verevä, suurõmba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kahruvabõrna saava `ildamp `va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mis põlluga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kahruvabarna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säntse `joutsa 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 saa ku näid `ko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jadõ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näil vabarnil omma musta 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ku `mäntse `s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rma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saugah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kahru|vabrik, </w:t>
      </w:r>
      <w:r w:rsidRPr="00E3787E">
        <w:rPr>
          <w:rFonts w:ascii="Times SUT" w:hAnsi="Times SUT" w:cs="Times SUT"/>
          <w:sz w:val="20"/>
        </w:rPr>
        <w:noBreakHyphen/>
        <w:t xml:space="preserve">vauõrm, </w:t>
      </w:r>
      <w:r w:rsidRPr="00E3787E">
        <w:rPr>
          <w:rFonts w:ascii="Times SUT" w:hAnsi="Times SUT" w:cs="Times SUT"/>
          <w:sz w:val="20"/>
        </w:rPr>
        <w:noBreakHyphen/>
        <w:t xml:space="preserve">vavvarn, karuvabarmu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vabrik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kahru vabrikõ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põldmari – Krl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kahruvabarn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vauõrm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kahruvauõrm</w:t>
      </w:r>
      <w:r w:rsidRPr="00E3787E">
        <w:rPr>
          <w:rFonts w:ascii="Times SUT" w:hAnsi="Times SUT" w:cs="Times SUT"/>
          <w:sz w:val="20"/>
        </w:rPr>
        <w:t xml:space="preserve"> põldmari </w:t>
      </w:r>
      <w:r w:rsidRPr="00E3787E">
        <w:rPr>
          <w:rFonts w:ascii="Times SUT" w:hAnsi="Times SUT" w:cs="Times SUT"/>
          <w:i/>
          <w:sz w:val="20"/>
        </w:rPr>
        <w:t>kahru vauõrma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omma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veeren. nuu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`puukõsõ küllen riba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usi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kahru vauõrma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omma nisaa nigu `naaki vauõrma, musta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ennedä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kahruvabarn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vavvarn</w:t>
      </w:r>
      <w:r w:rsidRPr="00E3787E">
        <w:rPr>
          <w:rFonts w:ascii="Times SUT" w:hAnsi="Times SUT" w:cs="Times SUT"/>
          <w:sz w:val="20"/>
        </w:rPr>
        <w:t xml:space="preserve"> põldmari </w:t>
      </w:r>
      <w:r w:rsidRPr="00E3787E">
        <w:rPr>
          <w:rFonts w:ascii="Times SUT" w:hAnsi="Times SUT" w:cs="Times SUT"/>
          <w:i/>
          <w:sz w:val="20"/>
        </w:rPr>
        <w:t>kahruvavvarnit um `väega `harva, a nimä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`tahtva `rohkõp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`v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ri piteh kasuda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kahruvavarna</w:t>
      </w:r>
      <w:r w:rsidRPr="00E3787E">
        <w:rPr>
          <w:rFonts w:ascii="Times SUT" w:hAnsi="Times SUT" w:cs="Times SUT"/>
          <w:sz w:val="20"/>
        </w:rPr>
        <w:t xml:space="preserve"> Kra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kahruvabarn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kahrõtama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kahrõtama</w:t>
      </w:r>
      <w:r w:rsidRPr="00E3787E">
        <w:rPr>
          <w:rFonts w:ascii="Times SUT" w:hAnsi="Times SUT" w:cs="Times SUT"/>
          <w:sz w:val="20"/>
        </w:rPr>
        <w:t xml:space="preserve"> ergutama, julgustama </w:t>
      </w:r>
      <w:r w:rsidRPr="00E3787E">
        <w:rPr>
          <w:rFonts w:ascii="Times SUT" w:hAnsi="Times SUT" w:cs="Times SUT"/>
          <w:i/>
          <w:sz w:val="20"/>
        </w:rPr>
        <w:t>Matussil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süä hallõss, kahrõti siss süänd ja sai jäll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laulda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Mehe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kõrtsi süänd kahrõtama</w:t>
      </w:r>
      <w:r w:rsidRPr="00E3787E">
        <w:rPr>
          <w:rFonts w:ascii="Times SUT" w:hAnsi="Times SUT" w:cs="Times SUT"/>
          <w:sz w:val="20"/>
        </w:rPr>
        <w:t xml:space="preserve"> Urv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kahrõtunu</w:t>
      </w:r>
      <w:r w:rsidRPr="00E3787E">
        <w:rPr>
          <w:rFonts w:ascii="Times SUT" w:hAnsi="Times SUT" w:cs="Times SUT"/>
          <w:sz w:val="20"/>
        </w:rPr>
        <w:t xml:space="preserve"> kahutanud </w:t>
      </w:r>
      <w:r w:rsidRPr="00E3787E">
        <w:rPr>
          <w:rFonts w:ascii="Times SUT" w:hAnsi="Times SUT" w:cs="Times SUT"/>
          <w:i/>
          <w:sz w:val="20"/>
        </w:rPr>
        <w:t>är külmänü, allõtunu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är kahrõtunu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kahtan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kahvtan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kahta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päidi</w:t>
      </w:r>
      <w:r w:rsidRPr="00E3787E">
        <w:rPr>
          <w:rFonts w:ascii="Times SUT" w:hAnsi="Times SUT" w:cs="Times SUT"/>
          <w:sz w:val="20"/>
        </w:rPr>
        <w:t xml:space="preserve"> kaksipidi, kahele poole </w:t>
      </w:r>
      <w:r w:rsidRPr="00E3787E">
        <w:rPr>
          <w:rFonts w:ascii="Times SUT" w:hAnsi="Times SUT" w:cs="Times SUT"/>
          <w:i/>
          <w:sz w:val="20"/>
        </w:rPr>
        <w:t>kalad said `kahta`päidi `lautud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`Kueral vist `korvad valutavad, käüb `aeva `kahta`päidi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Mes sa `aeva `räägid igä `kahta`päidi, ega sinu ei `saagi `millaski `uskuda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kahtepidi, kaksipäidi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päidine</w:t>
      </w:r>
      <w:r w:rsidRPr="00E3787E">
        <w:rPr>
          <w:rFonts w:ascii="Times SUT" w:hAnsi="Times SUT" w:cs="Times SUT"/>
          <w:sz w:val="20"/>
        </w:rPr>
        <w:t xml:space="preserve"> kaksipidine </w:t>
      </w:r>
      <w:r w:rsidRPr="00E3787E">
        <w:rPr>
          <w:rFonts w:ascii="Times SUT" w:hAnsi="Times SUT" w:cs="Times SUT"/>
          <w:i/>
          <w:sz w:val="20"/>
        </w:rPr>
        <w:t>Juss lubas `meile `heinäle `tulla, vade `messa `ütled `kahta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äidist, mend `huobis `Piebule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kahte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kold</w:t>
      </w:r>
      <w:r w:rsidRPr="00E3787E">
        <w:rPr>
          <w:rFonts w:ascii="Times SUT" w:hAnsi="Times SUT" w:cs="Times SUT"/>
          <w:sz w:val="20"/>
        </w:rPr>
        <w:t xml:space="preserve"> kattekold </w:t>
      </w:r>
      <w:r w:rsidRPr="00E3787E">
        <w:rPr>
          <w:rFonts w:ascii="Times SUT" w:hAnsi="Times SUT" w:cs="Times SUT"/>
          <w:i/>
          <w:sz w:val="20"/>
        </w:rPr>
        <w:t>`kahtekolladest saab kahetuse vett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`kahtekõllad kasvavad `pü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tu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iviisi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`kahtekõll on kõhu 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nipaneku rohi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`kahtekõlla, neist tetti `r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ni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`kahte`kõldel om kõllaka rohelise urva otsan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ku põrss ärä kahedet olli, `kahtekõlla `v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ge `mõsti põrst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`kahtekõlla kasvave ütsikult `ju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ku sammel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kahte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pidi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`kahtepidi</w:t>
      </w:r>
      <w:r w:rsidRPr="00E3787E">
        <w:rPr>
          <w:rFonts w:ascii="Times SUT" w:hAnsi="Times SUT" w:cs="Times SUT"/>
          <w:sz w:val="20"/>
        </w:rPr>
        <w:t xml:space="preserve"> Jäm Muh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L K, Trm, </w:t>
      </w:r>
      <w:r w:rsidRPr="00E3787E">
        <w:rPr>
          <w:rFonts w:ascii="Times SUT" w:hAnsi="Times SUT" w:cs="Times SUT"/>
          <w:i/>
          <w:sz w:val="20"/>
        </w:rPr>
        <w:t>kahte-</w:t>
      </w:r>
      <w:r w:rsidRPr="00E3787E">
        <w:rPr>
          <w:rFonts w:ascii="Times SUT" w:hAnsi="Times SUT" w:cs="Times SUT"/>
          <w:sz w:val="20"/>
        </w:rPr>
        <w:t xml:space="preserve"> Rei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kaksipidi, kahte viisi </w:t>
      </w:r>
      <w:r w:rsidRPr="00E3787E">
        <w:rPr>
          <w:rFonts w:ascii="Times SUT" w:hAnsi="Times SUT" w:cs="Times SUT"/>
          <w:i/>
          <w:sz w:val="20"/>
        </w:rPr>
        <w:t>ta reagib `kahte pidi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kahte pidi jüttu `räägima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`rääkis `kahte pidi seda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ja, `enni `rääkis teist`moodi ja pärast `jällä teist`moodi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kurn ja sõel, `kahte pidi `öeldakse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`mõtlen `kahtepidi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`kahtepidi teda `üeldi, kuda `kelgi sie sõna `miele tuli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`kahtepidi juttu `rääkmä</w:t>
      </w:r>
      <w:r w:rsidRPr="00E3787E">
        <w:rPr>
          <w:rFonts w:ascii="Times SUT" w:hAnsi="Times SUT" w:cs="Times SUT"/>
          <w:sz w:val="20"/>
        </w:rPr>
        <w:t xml:space="preserve">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kahele poole, kahes suunas </w:t>
      </w:r>
      <w:r w:rsidRPr="00E3787E">
        <w:rPr>
          <w:rFonts w:ascii="Times SUT" w:hAnsi="Times SUT" w:cs="Times SUT"/>
          <w:i/>
          <w:sz w:val="20"/>
        </w:rPr>
        <w:t xml:space="preserve">ruutsüld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`kahtepidi süld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riipsud tulevad `kahte pidi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tuleb seda koa ette, et vesi juokseb `kahte pidi</w:t>
      </w:r>
      <w:r w:rsidRPr="00E3787E">
        <w:rPr>
          <w:rFonts w:ascii="Times SUT" w:hAnsi="Times SUT" w:cs="Times SUT"/>
          <w:sz w:val="20"/>
        </w:rPr>
        <w:t xml:space="preserve"> HMd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kahepidi, kahtapäidi, kahtepitte, kaksipidi, kaksiti, kaste|pite, </w:t>
      </w:r>
      <w:r w:rsidRPr="00E3787E">
        <w:rPr>
          <w:rFonts w:ascii="Times SUT" w:hAnsi="Times SUT" w:cs="Times SUT"/>
          <w:sz w:val="20"/>
        </w:rPr>
        <w:noBreakHyphen/>
        <w:t>päte, katepäie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kahte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pitte</w:t>
      </w:r>
      <w:r w:rsidRPr="00E3787E">
        <w:rPr>
          <w:rFonts w:ascii="Times SUT" w:hAnsi="Times SUT" w:cs="Times SUT"/>
          <w:sz w:val="20"/>
        </w:rPr>
        <w:t xml:space="preserve"> kahtepidi </w:t>
      </w:r>
      <w:r w:rsidRPr="00E3787E">
        <w:rPr>
          <w:rFonts w:ascii="Times SUT" w:hAnsi="Times SUT" w:cs="Times SUT"/>
          <w:i/>
          <w:sz w:val="20"/>
        </w:rPr>
        <w:t>ege või `rääkida `kahtepitte</w:t>
      </w:r>
      <w:r w:rsidRPr="00E3787E">
        <w:rPr>
          <w:rFonts w:ascii="Times SUT" w:hAnsi="Times SUT" w:cs="Times SUT"/>
          <w:sz w:val="20"/>
        </w:rPr>
        <w:t xml:space="preserve"> Hlj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ratsa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ratsu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`kahte|`ratsa</w:t>
      </w:r>
      <w:r w:rsidRPr="00E3787E">
        <w:rPr>
          <w:rFonts w:ascii="Times SUT" w:hAnsi="Times SUT" w:cs="Times SUT"/>
          <w:sz w:val="20"/>
        </w:rPr>
        <w:t xml:space="preserve"> Khk Kaa Vll Pöi Muh, </w:t>
      </w:r>
      <w:r w:rsidRPr="00E3787E">
        <w:rPr>
          <w:rFonts w:ascii="Times SUT" w:hAnsi="Times SUT" w:cs="Times SUT"/>
          <w:i/>
          <w:sz w:val="20"/>
        </w:rPr>
        <w:t>-`ratsu</w:t>
      </w:r>
      <w:r w:rsidRPr="00E3787E">
        <w:rPr>
          <w:rFonts w:ascii="Times SUT" w:hAnsi="Times SUT" w:cs="Times SUT"/>
          <w:sz w:val="20"/>
        </w:rPr>
        <w:t xml:space="preserve"> Ans Mus Kaa Vll kaksiratsi </w:t>
      </w:r>
      <w:r w:rsidRPr="00E3787E">
        <w:rPr>
          <w:rFonts w:ascii="Times SUT" w:hAnsi="Times SUT" w:cs="Times SUT"/>
          <w:i/>
          <w:sz w:val="20"/>
        </w:rPr>
        <w:t>`kahte `ratsu pingi seljas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`kahte`ratsa `selgas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Kusta oli `kahte `ratsu</w:t>
      </w:r>
      <w:r w:rsidRPr="00E3787E">
        <w:rPr>
          <w:rFonts w:ascii="Times SUT" w:hAnsi="Times SUT" w:cs="Times SUT"/>
          <w:sz w:val="20"/>
        </w:rPr>
        <w:t xml:space="preserve"> [katuse] </w:t>
      </w:r>
      <w:r w:rsidRPr="00E3787E">
        <w:rPr>
          <w:rFonts w:ascii="Times SUT" w:hAnsi="Times SUT" w:cs="Times SUT"/>
          <w:i/>
          <w:sz w:val="20"/>
        </w:rPr>
        <w:t>arja peal nagu obuse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gas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nee `kaikad oo arimalgad, mis `kahte `ratsa arja peal oo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 `sõitis ühna `kahte `ratsa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siis oo `kahte `ratsa menemas `jälle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kaksiratsa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kahtjas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`kaht|jas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ja</w:t>
      </w:r>
      <w:r w:rsidRPr="00E3787E">
        <w:rPr>
          <w:rFonts w:ascii="Times SUT" w:hAnsi="Times SUT" w:cs="Times SUT"/>
          <w:sz w:val="20"/>
        </w:rPr>
        <w:t xml:space="preserve"> SaLä Kaa kahvatu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jumetu </w:t>
      </w:r>
      <w:r w:rsidRPr="00E3787E">
        <w:rPr>
          <w:rFonts w:ascii="Times SUT" w:hAnsi="Times SUT" w:cs="Times SUT"/>
          <w:i/>
          <w:sz w:val="20"/>
        </w:rPr>
        <w:t>`kahtja `näoga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jäänd nii irm `kahtjaks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nii lahja `kahtjas pale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Teeb mis sul viga oo, et sa nenda kahtjaks jääd</w:t>
      </w:r>
      <w:r w:rsidRPr="00E3787E">
        <w:rPr>
          <w:rFonts w:ascii="Times SUT" w:hAnsi="Times SUT" w:cs="Times SUT"/>
          <w:sz w:val="20"/>
        </w:rPr>
        <w:t xml:space="preserve"> Kaa </w:t>
      </w:r>
      <w:r w:rsidRPr="00E3787E">
        <w:rPr>
          <w:rFonts w:ascii="Times SUT" w:hAnsi="Times SUT" w:cs="Times SUT"/>
          <w:b/>
          <w:sz w:val="20"/>
        </w:rPr>
        <w:t>b. </w:t>
      </w:r>
      <w:r w:rsidRPr="00E3787E">
        <w:rPr>
          <w:rFonts w:ascii="Times SUT" w:hAnsi="Times SUT" w:cs="Times SUT"/>
          <w:sz w:val="20"/>
        </w:rPr>
        <w:t xml:space="preserve">(valgusest, värvist) </w:t>
      </w:r>
      <w:r w:rsidRPr="00E3787E">
        <w:rPr>
          <w:rFonts w:ascii="Times SUT" w:hAnsi="Times SUT" w:cs="Times SUT"/>
          <w:i/>
          <w:sz w:val="20"/>
        </w:rPr>
        <w:t>Taevas oo täna söhuke kahtja näuga, vist tahab vihma seerama akata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See paranda värv pole mette erk, ülearu kahtjas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Sehike natike justkut kahtjassinine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Kampsun oo seike kahtjasmust, vä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 pole kenasti peele akkand</w:t>
      </w:r>
      <w:r w:rsidRPr="00E3787E">
        <w:rPr>
          <w:rFonts w:ascii="Times SUT" w:hAnsi="Times SUT" w:cs="Times SUT"/>
          <w:sz w:val="20"/>
        </w:rPr>
        <w:t xml:space="preserve"> Kaa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kahkjas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kahtla</w:t>
      </w:r>
      <w:r w:rsidRPr="00E3787E">
        <w:rPr>
          <w:rFonts w:ascii="Times SUT" w:hAnsi="Times SUT" w:cs="Times SUT"/>
          <w:sz w:val="20"/>
        </w:rPr>
        <w:t xml:space="preserve"> kahtlane </w:t>
      </w:r>
      <w:r w:rsidRPr="00E3787E">
        <w:rPr>
          <w:rFonts w:ascii="Times SUT" w:hAnsi="Times SUT" w:cs="Times SUT"/>
          <w:i/>
          <w:sz w:val="20"/>
        </w:rPr>
        <w:t>tu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om nigu `kahtla meelega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ei tiiä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kui tetä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kahtlane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`kaht|lane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lase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laine</w:t>
      </w:r>
      <w:r w:rsidRPr="00E3787E">
        <w:rPr>
          <w:rFonts w:ascii="Times SUT" w:hAnsi="Times SUT" w:cs="Times SUT"/>
          <w:sz w:val="20"/>
        </w:rPr>
        <w:t xml:space="preserve"> Vai) eP(</w:t>
      </w:r>
      <w:r w:rsidRPr="00E3787E">
        <w:rPr>
          <w:rFonts w:ascii="Times SUT" w:hAnsi="Times SUT" w:cs="Times SUT"/>
          <w:i/>
          <w:sz w:val="20"/>
        </w:rPr>
        <w:t>`kast-</w:t>
      </w:r>
      <w:r w:rsidRPr="00E3787E">
        <w:rPr>
          <w:rFonts w:ascii="Times SUT" w:hAnsi="Times SUT" w:cs="Times SUT"/>
          <w:sz w:val="20"/>
        </w:rPr>
        <w:t xml:space="preserve"> Kod) M(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lene</w:t>
      </w:r>
      <w:r w:rsidRPr="00E3787E">
        <w:rPr>
          <w:rFonts w:ascii="Times SUT" w:hAnsi="Times SUT" w:cs="Times SUT"/>
          <w:sz w:val="20"/>
        </w:rPr>
        <w:t xml:space="preserve"> Hls, </w:t>
      </w:r>
      <w:r w:rsidRPr="00E3787E">
        <w:rPr>
          <w:rFonts w:ascii="Times SUT" w:hAnsi="Times SUT" w:cs="Times SUT"/>
          <w:i/>
          <w:sz w:val="20"/>
        </w:rPr>
        <w:noBreakHyphen/>
        <w:t>lan</w:t>
      </w:r>
      <w:r w:rsidRPr="00E3787E">
        <w:rPr>
          <w:rFonts w:ascii="Times SUT" w:hAnsi="Times SUT" w:cs="Times SUT"/>
          <w:sz w:val="20"/>
        </w:rPr>
        <w:t xml:space="preserve"> Krk) TLä, </w:t>
      </w:r>
      <w:r w:rsidRPr="00E3787E">
        <w:rPr>
          <w:rFonts w:ascii="Times SUT" w:hAnsi="Times SUT" w:cs="Times SUT"/>
          <w:i/>
          <w:sz w:val="20"/>
        </w:rPr>
        <w:noBreakHyphen/>
        <w:t>lanõ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lasõ</w:t>
      </w:r>
      <w:r w:rsidRPr="00E3787E">
        <w:rPr>
          <w:rFonts w:ascii="Times SUT" w:hAnsi="Times SUT" w:cs="Times SUT"/>
          <w:sz w:val="20"/>
        </w:rPr>
        <w:t xml:space="preserve"> Nõo V(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lani</w:t>
      </w:r>
      <w:r w:rsidRPr="00E3787E">
        <w:rPr>
          <w:rFonts w:ascii="Times SUT" w:hAnsi="Times SUT" w:cs="Times SUT"/>
          <w:sz w:val="20"/>
        </w:rPr>
        <w:t xml:space="preserve"> Krl), </w:t>
      </w:r>
      <w:r w:rsidRPr="00E3787E">
        <w:rPr>
          <w:rFonts w:ascii="Times SUT" w:hAnsi="Times SUT" w:cs="Times SUT"/>
          <w:i/>
          <w:sz w:val="20"/>
        </w:rPr>
        <w:noBreakHyphen/>
        <w:t>lõne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lõse</w:t>
      </w:r>
      <w:r w:rsidRPr="00E3787E">
        <w:rPr>
          <w:rFonts w:ascii="Times SUT" w:hAnsi="Times SUT" w:cs="Times SUT"/>
          <w:sz w:val="20"/>
        </w:rPr>
        <w:t xml:space="preserve"> 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kahtlusi äratav, ebakindel; mitteusaldatav </w:t>
      </w:r>
      <w:r w:rsidRPr="00E3787E">
        <w:rPr>
          <w:rFonts w:ascii="Times SUT" w:hAnsi="Times SUT" w:cs="Times SUT"/>
          <w:i/>
          <w:sz w:val="20"/>
        </w:rPr>
        <w:t>`kahtlane asi on sie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see asi akkab nenda `kahtlaseks minema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kui `kahtlane mõte oo, siis `mõtled ikka `eetsi ja tagatsi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 xml:space="preserve">täna oomingo oli `kahtlane </w:t>
      </w:r>
      <w:r w:rsidRPr="00E3787E">
        <w:rPr>
          <w:rFonts w:ascii="Times SUT" w:hAnsi="Times SUT" w:cs="Times SUT"/>
          <w:sz w:val="20"/>
        </w:rPr>
        <w:t xml:space="preserve">[ilm] Kir; </w:t>
      </w:r>
      <w:r w:rsidRPr="00E3787E">
        <w:rPr>
          <w:rFonts w:ascii="Times SUT" w:hAnsi="Times SUT" w:cs="Times SUT"/>
          <w:i/>
          <w:sz w:val="20"/>
        </w:rPr>
        <w:t>sie on `kahtlane, kas ta tulebki tagasi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Mul on kahtlane tunne, et täna vist raha ei saa</w:t>
      </w:r>
      <w:r w:rsidRPr="00E3787E">
        <w:rPr>
          <w:rFonts w:ascii="Times SUT" w:hAnsi="Times SUT" w:cs="Times SUT"/>
          <w:sz w:val="20"/>
        </w:rPr>
        <w:t xml:space="preserve"> Tür; </w:t>
      </w:r>
      <w:r w:rsidRPr="00E3787E">
        <w:rPr>
          <w:rFonts w:ascii="Times SUT" w:hAnsi="Times SUT" w:cs="Times SUT"/>
          <w:i/>
          <w:sz w:val="20"/>
        </w:rPr>
        <w:t>riagib `kahtlast juttu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`kahtlane kaup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`kastlane kas suab `minnä `linna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sii asi on kaanis `kahtlane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`kahtlase `näoge 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ss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`kahtlane, et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tõseb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taa asi um `väega `kahtlanõ</w:t>
      </w:r>
      <w:r w:rsidRPr="00E3787E">
        <w:rPr>
          <w:rFonts w:ascii="Times SUT" w:hAnsi="Times SUT" w:cs="Times SUT"/>
          <w:sz w:val="20"/>
        </w:rPr>
        <w:t xml:space="preserve">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halva kuulsusega, taunitav </w:t>
      </w:r>
      <w:r w:rsidRPr="00E3787E">
        <w:rPr>
          <w:rFonts w:ascii="Times SUT" w:hAnsi="Times SUT" w:cs="Times SUT"/>
          <w:i/>
          <w:sz w:val="20"/>
        </w:rPr>
        <w:t>`palju `kahtlasi inimesi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`kahtlane inimine, `selle ei või `kõiki juttusi üles `rääkidä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ta käib ikka nende `kahtlaste inimestega läbi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`kahtlasi inimesi oo nüid paelu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nied on `kahtlased isikud, ei me neid usu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`kastlane inimene, ei tiä kas varas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siin majan ei ole `kahtlesi `naisi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kedä inimese `kahtasess `piave, ke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m, varass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tiä om `väegõ `kahtlani miis</w:t>
      </w:r>
      <w:r w:rsidRPr="00E3787E">
        <w:rPr>
          <w:rFonts w:ascii="Times SUT" w:hAnsi="Times SUT" w:cs="Times SUT"/>
          <w:sz w:val="20"/>
        </w:rPr>
        <w:t xml:space="preserve"> Krl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kahtlev; kahtlustav </w:t>
      </w:r>
      <w:r w:rsidRPr="00E3787E">
        <w:rPr>
          <w:rFonts w:ascii="Times SUT" w:hAnsi="Times SUT" w:cs="Times SUT"/>
          <w:i/>
          <w:sz w:val="20"/>
        </w:rPr>
        <w:t>tama on `kahtlaise `mielega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kui kahemeelelene on, siis on `kahtlane süda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naese pärast `kahtlase meelega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`kahtlase südamega inimene, keda `uskuda ei või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lein mina kua `kastlasess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om naise üle `kahtlane, et naine tõistege eläss</w:t>
      </w:r>
      <w:r w:rsidRPr="00E3787E">
        <w:rPr>
          <w:rFonts w:ascii="Times SUT" w:hAnsi="Times SUT" w:cs="Times SUT"/>
          <w:sz w:val="20"/>
        </w:rPr>
        <w:t xml:space="preserve"> Krk || kartlik </w:t>
      </w:r>
      <w:r w:rsidRPr="00E3787E">
        <w:rPr>
          <w:rFonts w:ascii="Times SUT" w:hAnsi="Times SUT" w:cs="Times SUT"/>
          <w:i/>
          <w:sz w:val="20"/>
        </w:rPr>
        <w:t>`kahtlanõ poi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olõ `kahtlanõ ja `pe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glik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kahklane, kahtla, kahtlik, kahtlikanõ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kahtlane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kahel pool olev </w:t>
      </w:r>
      <w:r w:rsidRPr="00E3787E">
        <w:rPr>
          <w:rFonts w:ascii="Times SUT" w:hAnsi="Times SUT" w:cs="Times SUT"/>
          <w:i/>
          <w:sz w:val="20"/>
        </w:rPr>
        <w:t>jänesemokk ei piä `kahtlane õlema, ühelt 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lt `lõhki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kahtlema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`kahtlema</w:t>
      </w:r>
      <w:r w:rsidRPr="00E3787E">
        <w:rPr>
          <w:rFonts w:ascii="Times SUT" w:hAnsi="Times SUT" w:cs="Times SUT"/>
          <w:sz w:val="20"/>
        </w:rPr>
        <w:t xml:space="preserve"> RId(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mma</w:t>
      </w:r>
      <w:r w:rsidRPr="00E3787E">
        <w:rPr>
          <w:rFonts w:ascii="Times SUT" w:hAnsi="Times SUT" w:cs="Times SUT"/>
          <w:sz w:val="20"/>
        </w:rPr>
        <w:t xml:space="preserve"> Vai)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ä</w:t>
      </w:r>
      <w:r w:rsidRPr="00E3787E">
        <w:rPr>
          <w:rFonts w:ascii="Times SUT" w:hAnsi="Times SUT" w:cs="Times SUT"/>
          <w:sz w:val="20"/>
        </w:rPr>
        <w:t xml:space="preserve"> KJn) M(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 Hls) TLä(</w:t>
      </w:r>
      <w:r w:rsidRPr="00E3787E">
        <w:rPr>
          <w:rFonts w:ascii="Times SUT" w:hAnsi="Times SUT" w:cs="Times SUT"/>
          <w:i/>
          <w:sz w:val="20"/>
        </w:rPr>
        <w:t>kahtel-</w:t>
      </w:r>
      <w:r w:rsidRPr="00E3787E">
        <w:rPr>
          <w:rFonts w:ascii="Times SUT" w:hAnsi="Times SUT" w:cs="Times SUT"/>
          <w:sz w:val="20"/>
        </w:rPr>
        <w:t xml:space="preserve"> Puh),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San, </w:t>
      </w:r>
      <w:r w:rsidRPr="00E3787E">
        <w:rPr>
          <w:rFonts w:ascii="Times SUT" w:hAnsi="Times SUT" w:cs="Times SUT"/>
          <w:i/>
          <w:sz w:val="20"/>
        </w:rPr>
        <w:noBreakHyphen/>
        <w:t>õma</w:t>
      </w:r>
      <w:r w:rsidRPr="00E3787E">
        <w:rPr>
          <w:rFonts w:ascii="Times SUT" w:hAnsi="Times SUT" w:cs="Times SUT"/>
          <w:sz w:val="20"/>
        </w:rPr>
        <w:t xml:space="preserve"> Vas, </w:t>
      </w:r>
      <w:r w:rsidRPr="00E3787E">
        <w:rPr>
          <w:rFonts w:ascii="Times SUT" w:hAnsi="Times SUT" w:cs="Times SUT"/>
          <w:i/>
          <w:sz w:val="20"/>
        </w:rPr>
        <w:noBreakHyphen/>
        <w:t>õmõ</w:t>
      </w:r>
      <w:r w:rsidRPr="00E3787E">
        <w:rPr>
          <w:rFonts w:ascii="Times SUT" w:hAnsi="Times SUT" w:cs="Times SUT"/>
          <w:sz w:val="20"/>
        </w:rPr>
        <w:t xml:space="preserve"> Krl; da-inf </w:t>
      </w:r>
      <w:r w:rsidRPr="00E3787E">
        <w:rPr>
          <w:rFonts w:ascii="Times SUT" w:hAnsi="Times SUT" w:cs="Times SUT"/>
          <w:i/>
          <w:sz w:val="20"/>
        </w:rPr>
        <w:t>kahelda</w:t>
      </w:r>
      <w:r w:rsidRPr="00E3787E">
        <w:rPr>
          <w:rFonts w:ascii="Times SUT" w:hAnsi="Times SUT" w:cs="Times SUT"/>
          <w:sz w:val="20"/>
        </w:rPr>
        <w:t xml:space="preserve"> Rei Mär Kse Aud Juu Kos Trm KJn TLä Vas, </w:t>
      </w:r>
      <w:r w:rsidRPr="00E3787E">
        <w:rPr>
          <w:rFonts w:ascii="Times SUT" w:hAnsi="Times SUT" w:cs="Times SUT"/>
          <w:i/>
          <w:sz w:val="20"/>
        </w:rPr>
        <w:noBreakHyphen/>
        <w:t>de</w:t>
      </w:r>
      <w:r w:rsidRPr="00E3787E">
        <w:rPr>
          <w:rFonts w:ascii="Times SUT" w:hAnsi="Times SUT" w:cs="Times SUT"/>
          <w:sz w:val="20"/>
        </w:rPr>
        <w:t xml:space="preserve"> San, </w:t>
      </w:r>
      <w:r w:rsidRPr="00E3787E">
        <w:rPr>
          <w:rFonts w:ascii="Times SUT" w:hAnsi="Times SUT" w:cs="Times SUT"/>
          <w:i/>
          <w:sz w:val="20"/>
        </w:rPr>
        <w:t>`kahtleda</w:t>
      </w:r>
      <w:r w:rsidRPr="00E3787E">
        <w:rPr>
          <w:rFonts w:ascii="Times SUT" w:hAnsi="Times SUT" w:cs="Times SUT"/>
          <w:sz w:val="20"/>
        </w:rPr>
        <w:t xml:space="preserve"> RId Sa Pä JMd VJg, </w:t>
      </w:r>
      <w:r w:rsidRPr="00E3787E">
        <w:rPr>
          <w:rFonts w:ascii="Times SUT" w:hAnsi="Times SUT" w:cs="Times SUT"/>
          <w:i/>
          <w:sz w:val="20"/>
        </w:rPr>
        <w:noBreakHyphen/>
        <w:t>de</w:t>
      </w:r>
      <w:r w:rsidRPr="00E3787E">
        <w:rPr>
          <w:rFonts w:ascii="Times SUT" w:hAnsi="Times SUT" w:cs="Times SUT"/>
          <w:sz w:val="20"/>
        </w:rPr>
        <w:t xml:space="preserve"> Hls kõhklema, kahevahel olema; midagi ebakindlaks pidama </w:t>
      </w:r>
      <w:r w:rsidRPr="00E3787E">
        <w:rPr>
          <w:rFonts w:ascii="Times SUT" w:hAnsi="Times SUT" w:cs="Times SUT"/>
          <w:i/>
          <w:sz w:val="20"/>
        </w:rPr>
        <w:t>`Andas kohe `võlga, ei `kahtlend midagi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midä siu südä `motle, et `kahtled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pole sääl `kahtleda midagid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selle `juures ma pole `kahtlendki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ma akkasi koa `kahtlema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`kahtlesin kaua, kas `minna või mitte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mis sa peass iga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sa `juurdes `kahtlema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ei ole sii änam `kahtlemest kedagi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ma `kahtlen, kas sie tõsi on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mes seal kahelda, kui `minna siis `minna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nagu `kahtleb, ei taha kõnelda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`kahtlep selle asja man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lüüb `kahtlema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kes siu peräst `kahtleb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lei joba `kahtlema, sis ma julgusti tedä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ma `kahtlesi üte tüki `aiga</w:t>
      </w:r>
      <w:r w:rsidRPr="00E3787E">
        <w:rPr>
          <w:rFonts w:ascii="Times SUT" w:hAnsi="Times SUT" w:cs="Times SUT"/>
          <w:sz w:val="20"/>
        </w:rPr>
        <w:t xml:space="preserve"> San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kaaklema, kahklema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kahtlik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`kahtli|k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Nõo, 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Urv(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>) Rõu Räp(</w:t>
      </w:r>
      <w:r w:rsidRPr="00E3787E">
        <w:rPr>
          <w:rFonts w:ascii="Times SUT" w:hAnsi="Times SUT" w:cs="Times SUT"/>
          <w:i/>
          <w:sz w:val="20"/>
        </w:rPr>
        <w:t>`kahvtlik</w:t>
      </w:r>
      <w:r w:rsidRPr="00E3787E">
        <w:rPr>
          <w:rFonts w:ascii="Times SUT" w:hAnsi="Times SUT" w:cs="Times SUT"/>
          <w:sz w:val="20"/>
        </w:rPr>
        <w:t>)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kahtlane, mitteusaldatav </w:t>
      </w:r>
      <w:r w:rsidRPr="00E3787E">
        <w:rPr>
          <w:rFonts w:ascii="Times SUT" w:hAnsi="Times SUT" w:cs="Times SUT"/>
          <w:i/>
          <w:sz w:val="20"/>
        </w:rPr>
        <w:t>`kahtlik asi, kas ta võtapegi tedä naesess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tuu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 `ka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tlik asi. vana `rahva siän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`ka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tlik, `kahtlanõ nakati peräst `ütlemä</w:t>
      </w:r>
      <w:r w:rsidRPr="00E3787E">
        <w:rPr>
          <w:rFonts w:ascii="Times SUT" w:hAnsi="Times SUT" w:cs="Times SUT"/>
          <w:sz w:val="20"/>
        </w:rPr>
        <w:t xml:space="preserve"> Urv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kartlik, pelglik </w:t>
      </w:r>
      <w:r w:rsidRPr="00E3787E">
        <w:rPr>
          <w:rFonts w:ascii="Times SUT" w:hAnsi="Times SUT" w:cs="Times SUT"/>
          <w:i/>
          <w:sz w:val="20"/>
        </w:rPr>
        <w:t>mina olõ nigu `kahvtlik, ei tohi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minemä `naata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mõni inemine om `väega `kahtlik, näet `pelgäss kõkkõ `kraami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tlik om `pe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glik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kahtlikanõ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`kahtlika|nõ</w:t>
      </w:r>
      <w:r w:rsidRPr="00E3787E">
        <w:rPr>
          <w:rFonts w:ascii="Times SUT" w:hAnsi="Times SUT" w:cs="Times SUT"/>
          <w:sz w:val="20"/>
        </w:rPr>
        <w:t xml:space="preserve"> Plv, g </w:t>
      </w:r>
      <w:r w:rsidRPr="00E3787E">
        <w:rPr>
          <w:rFonts w:ascii="Times SUT" w:hAnsi="Times SUT" w:cs="Times SUT"/>
          <w:i/>
          <w:sz w:val="20"/>
        </w:rPr>
        <w:noBreakHyphen/>
        <w:t>dsõ</w:t>
      </w:r>
      <w:r w:rsidRPr="00E3787E">
        <w:rPr>
          <w:rFonts w:ascii="Times SUT" w:hAnsi="Times SUT" w:cs="Times SUT"/>
          <w:sz w:val="20"/>
        </w:rPr>
        <w:t xml:space="preserve"> Urv kahtlane </w:t>
      </w:r>
      <w:r w:rsidRPr="00E3787E">
        <w:rPr>
          <w:rFonts w:ascii="Times SUT" w:hAnsi="Times SUT" w:cs="Times SUT"/>
          <w:i/>
          <w:sz w:val="20"/>
        </w:rPr>
        <w:t>Taa mehelemineku asi om neil `väega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`kahtlikanõ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taa `kohtoasi um sääre `kahtlikanõ</w:t>
      </w:r>
      <w:r w:rsidRPr="00E3787E">
        <w:rPr>
          <w:rFonts w:ascii="Times SUT" w:hAnsi="Times SUT" w:cs="Times SUT"/>
          <w:sz w:val="20"/>
        </w:rPr>
        <w:t xml:space="preserve">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kahtlus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&lt; kahtlema kõhklus; kahtlustus </w:t>
      </w:r>
      <w:r w:rsidRPr="00E3787E">
        <w:rPr>
          <w:rFonts w:ascii="Times SUT" w:hAnsi="Times SUT" w:cs="Times SUT"/>
          <w:i/>
          <w:sz w:val="20"/>
        </w:rPr>
        <w:t>ta on `kahtluse all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Seal pole `kahtlust, poiss pani ise selle</w:t>
      </w:r>
      <w:r w:rsidRPr="00E3787E">
        <w:rPr>
          <w:rFonts w:ascii="Times SUT" w:hAnsi="Times SUT" w:cs="Times SUT"/>
          <w:sz w:val="20"/>
        </w:rPr>
        <w:t xml:space="preserve"> [raha] </w:t>
      </w:r>
      <w:r w:rsidRPr="00E3787E">
        <w:rPr>
          <w:rFonts w:ascii="Times SUT" w:hAnsi="Times SUT" w:cs="Times SUT"/>
          <w:i/>
          <w:sz w:val="20"/>
        </w:rPr>
        <w:t>akkama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tühi `kahtlus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`kahtlus `langeb tema `peale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ei õle `kahtluss selle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jaga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`kahtluse `alla `langema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l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p silmä `loidu ette maha, temäl om `kahtluss `süämen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 xml:space="preserve"> mul `tu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serände`kahtluss südämede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`kahtluss 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pääle</w:t>
      </w:r>
      <w:r w:rsidRPr="00E3787E">
        <w:rPr>
          <w:rFonts w:ascii="Times SUT" w:hAnsi="Times SUT" w:cs="Times SUT"/>
          <w:sz w:val="20"/>
        </w:rPr>
        <w:t xml:space="preserve"> 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kahtlustama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kahtlustama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eP, Trv Nõo, </w:t>
      </w:r>
      <w:r w:rsidRPr="00E3787E">
        <w:rPr>
          <w:rFonts w:ascii="Times SUT" w:hAnsi="Times SUT" w:cs="Times SUT"/>
          <w:i/>
          <w:sz w:val="20"/>
        </w:rPr>
        <w:noBreakHyphen/>
        <w:t>mma</w:t>
      </w:r>
      <w:r w:rsidRPr="00E3787E">
        <w:rPr>
          <w:rFonts w:ascii="Times SUT" w:hAnsi="Times SUT" w:cs="Times SUT"/>
          <w:sz w:val="20"/>
        </w:rPr>
        <w:t xml:space="preserve"> Plv, </w:t>
      </w:r>
      <w:r w:rsidRPr="00E3787E">
        <w:rPr>
          <w:rFonts w:ascii="Times SUT" w:hAnsi="Times SUT" w:cs="Times SUT"/>
          <w:i/>
          <w:sz w:val="20"/>
        </w:rPr>
        <w:noBreakHyphen/>
        <w:t>õmõ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`kahtlusta|ma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mma</w:t>
      </w:r>
      <w:r w:rsidRPr="00E3787E">
        <w:rPr>
          <w:rFonts w:ascii="Times SUT" w:hAnsi="Times SUT" w:cs="Times SUT"/>
          <w:sz w:val="20"/>
        </w:rPr>
        <w:t xml:space="preserve"> Vai,</w:t>
      </w:r>
      <w:r w:rsidRPr="00E3787E">
        <w:rPr>
          <w:rFonts w:ascii="Times SUT" w:hAnsi="Times SUT" w:cs="Times SUT"/>
          <w:i/>
          <w:sz w:val="20"/>
        </w:rPr>
        <w:t xml:space="preserve"> `kahlustamma</w:t>
      </w:r>
      <w:r w:rsidRPr="00E3787E">
        <w:rPr>
          <w:rFonts w:ascii="Times SUT" w:hAnsi="Times SUT" w:cs="Times SUT"/>
          <w:sz w:val="20"/>
        </w:rPr>
        <w:t xml:space="preserve"> Lüg) Iis; </w:t>
      </w:r>
      <w:r w:rsidRPr="00E3787E">
        <w:rPr>
          <w:rFonts w:ascii="Times SUT" w:hAnsi="Times SUT" w:cs="Times SUT"/>
          <w:i/>
          <w:sz w:val="20"/>
        </w:rPr>
        <w:t>kahlustama</w:t>
      </w:r>
      <w:r w:rsidRPr="00E3787E">
        <w:rPr>
          <w:rFonts w:ascii="Times SUT" w:hAnsi="Times SUT" w:cs="Times SUT"/>
          <w:sz w:val="20"/>
        </w:rPr>
        <w:t xml:space="preserve"> Tor, </w:t>
      </w:r>
      <w:r w:rsidRPr="00E3787E">
        <w:rPr>
          <w:rFonts w:ascii="Times SUT" w:hAnsi="Times SUT" w:cs="Times SUT"/>
          <w:i/>
          <w:sz w:val="20"/>
        </w:rPr>
        <w:noBreakHyphen/>
        <w:t>eme</w:t>
      </w:r>
      <w:r w:rsidRPr="00E3787E">
        <w:rPr>
          <w:rFonts w:ascii="Times SUT" w:hAnsi="Times SUT" w:cs="Times SUT"/>
          <w:sz w:val="20"/>
        </w:rPr>
        <w:t xml:space="preserve"> Hls, </w:t>
      </w:r>
      <w:r w:rsidRPr="00E3787E">
        <w:rPr>
          <w:rFonts w:ascii="Times SUT" w:hAnsi="Times SUT" w:cs="Times SUT"/>
          <w:i/>
          <w:sz w:val="20"/>
        </w:rPr>
        <w:noBreakHyphen/>
        <w:t>õme</w:t>
      </w:r>
      <w:r w:rsidRPr="00E3787E">
        <w:rPr>
          <w:rFonts w:ascii="Times SUT" w:hAnsi="Times SUT" w:cs="Times SUT"/>
          <w:sz w:val="20"/>
        </w:rPr>
        <w:t xml:space="preserve"> 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kahtlaseks pidama </w:t>
      </w:r>
      <w:r w:rsidRPr="00E3787E">
        <w:rPr>
          <w:rFonts w:ascii="Times SUT" w:hAnsi="Times SUT" w:cs="Times SUT"/>
          <w:i/>
          <w:sz w:val="20"/>
        </w:rPr>
        <w:t>nied `kahtlustavad mind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`toine inime toist `kahtlusta ja `uopis ei ole tehend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ta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 t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kedagid kahtlusta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ta kahtlustab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jata mind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messa `õigest inimesest kahtlustad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`kange `teisi kahtlustama, ise `neske näpumees et </w:t>
      </w:r>
      <w:r w:rsidRPr="00E3787E">
        <w:rPr>
          <w:rFonts w:ascii="Times SUT" w:hAnsi="Times SUT" w:cs="Times SUT"/>
          <w:sz w:val="20"/>
        </w:rPr>
        <w:t xml:space="preserve">Trm; </w:t>
      </w:r>
      <w:r w:rsidRPr="00E3787E">
        <w:rPr>
          <w:rFonts w:ascii="Times SUT" w:hAnsi="Times SUT" w:cs="Times SUT"/>
          <w:i/>
          <w:sz w:val="20"/>
        </w:rPr>
        <w:t>neve kahlustive eilä siut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ma kahtlustõ tedä `vargusõss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kahtlustass tuud inemist</w:t>
      </w:r>
      <w:r w:rsidRPr="00E3787E">
        <w:rPr>
          <w:rFonts w:ascii="Times SUT" w:hAnsi="Times SUT" w:cs="Times SUT"/>
          <w:sz w:val="20"/>
        </w:rPr>
        <w:t xml:space="preserve">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kõhklema </w:t>
      </w:r>
      <w:r w:rsidRPr="00E3787E">
        <w:rPr>
          <w:rFonts w:ascii="Times SUT" w:hAnsi="Times SUT" w:cs="Times SUT"/>
          <w:i/>
          <w:sz w:val="20"/>
        </w:rPr>
        <w:t xml:space="preserve">ta kahtlustas, kas `minna või mitte </w:t>
      </w:r>
      <w:r w:rsidRPr="00E3787E">
        <w:rPr>
          <w:rFonts w:ascii="Times SUT" w:hAnsi="Times SUT" w:cs="Times SUT"/>
          <w:sz w:val="20"/>
        </w:rPr>
        <w:t>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kahtlustus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&lt; kahtlustama </w:t>
      </w:r>
      <w:r w:rsidRPr="00E3787E">
        <w:rPr>
          <w:rFonts w:ascii="Times SUT" w:hAnsi="Times SUT" w:cs="Times SUT"/>
          <w:i/>
          <w:sz w:val="20"/>
        </w:rPr>
        <w:t>sie on tühi `kahtlustus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se mu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u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jata kahtlustus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kes neid kahtlustuisi jõuab kuulda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om `pa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lalt kahtlustuss, kost sa `tiiät, kas ta `süidi om vai ei ole</w:t>
      </w:r>
      <w:r w:rsidRPr="00E3787E">
        <w:rPr>
          <w:rFonts w:ascii="Times SUT" w:hAnsi="Times SUT" w:cs="Times SUT"/>
          <w:sz w:val="20"/>
        </w:rPr>
        <w:t xml:space="preserve"> Nõo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kahtuma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`kahtuma</w:t>
      </w:r>
      <w:r w:rsidRPr="00E3787E">
        <w:rPr>
          <w:rFonts w:ascii="Times SUT" w:hAnsi="Times SUT" w:cs="Times SUT"/>
          <w:sz w:val="20"/>
        </w:rPr>
        <w:t xml:space="preserve"> Jäm Khk L(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o-</w:t>
      </w:r>
      <w:r w:rsidRPr="00E3787E">
        <w:rPr>
          <w:rFonts w:ascii="Times SUT" w:hAnsi="Times SUT" w:cs="Times SUT"/>
          <w:sz w:val="20"/>
        </w:rPr>
        <w:t xml:space="preserve"> Mar Kul Han Mih) Nõo kuivama, tahenema </w:t>
      </w:r>
      <w:r w:rsidRPr="00E3787E">
        <w:rPr>
          <w:rFonts w:ascii="Times SUT" w:hAnsi="Times SUT" w:cs="Times SUT"/>
          <w:i/>
          <w:sz w:val="20"/>
        </w:rPr>
        <w:t>maa akab kevade `kahtuma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peso oo natokse `kahtond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levad pole veel küpsed, tahvad `kahtuda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`kahtund natukse oo, aga kuind ei ole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riie `kahtub suure vee seest 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tee `kahtub kõbass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tuul võttis eina pisut `kahtuma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pane `riided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`kahtoma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paneme räemed `kahtuma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maa oli täna `kahtun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pesu on juba `kahtund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mine kae, kas om vesi ärä `kahtenu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pane nööri pääle, siss `kahtub ärä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vesi sääld sehest</w:t>
      </w:r>
      <w:r w:rsidRPr="00E3787E">
        <w:rPr>
          <w:rFonts w:ascii="Times SUT" w:hAnsi="Times SUT" w:cs="Times SUT"/>
          <w:sz w:val="20"/>
        </w:rPr>
        <w:t xml:space="preserve"> Nõo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kahkuma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kahtun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kahvtan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-kahtuvasa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kahekahtuvasa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</w:t>
      </w:r>
      <w:r w:rsidRPr="00E3787E">
        <w:rPr>
          <w:rFonts w:ascii="Times SUT" w:hAnsi="Times SUT" w:cs="Times SUT"/>
          <w:sz w:val="20"/>
        </w:rPr>
        <w:t xml:space="preserve"> R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sz w:val="20"/>
        </w:rPr>
        <w:t xml:space="preserve"> LNg Mih Juu), Hls Krk TLä Võn 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kerge külm; jääkirme </w:t>
      </w:r>
      <w:r w:rsidRPr="00E3787E">
        <w:rPr>
          <w:rFonts w:ascii="Times SUT" w:hAnsi="Times SUT" w:cs="Times SUT"/>
          <w:i/>
          <w:sz w:val="20"/>
        </w:rPr>
        <w:t>`Riided pane `nüöril nüd kohe kahusse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vähene kahu maas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`Öösel `tõmmas maa kahusse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oomiku kahu varal tuuasse `metsast kas `eina vöi puid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kahu pealt oo ea `menna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ilm läheb kahule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külmä kahuga mingä tuaga ärä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`veele on kahu `peale tõmmand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 xml:space="preserve">sii läks ära kui kahu </w:t>
      </w:r>
      <w:r w:rsidRPr="00E3787E">
        <w:rPr>
          <w:rFonts w:ascii="Times SUT" w:hAnsi="Times SUT" w:cs="Times SUT"/>
          <w:sz w:val="20"/>
        </w:rPr>
        <w:t xml:space="preserve">KJn; </w:t>
      </w:r>
      <w:r w:rsidRPr="00E3787E">
        <w:rPr>
          <w:rFonts w:ascii="Times SUT" w:hAnsi="Times SUT" w:cs="Times SUT"/>
          <w:i/>
          <w:sz w:val="20"/>
        </w:rPr>
        <w:t>tänä õige kahu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`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se om `ke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ge kahu ollu, pori kõvass `võtnu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ilm lätt kahulõ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kahu kostuss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`ütski es usu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, et tõõsõl pääväl joba kahu maah om </w:t>
      </w:r>
      <w:r w:rsidRPr="00E3787E">
        <w:rPr>
          <w:rFonts w:ascii="Times SUT" w:hAnsi="Times SUT" w:cs="Times SUT"/>
          <w:sz w:val="20"/>
        </w:rPr>
        <w:t xml:space="preserve">Räp; </w:t>
      </w:r>
      <w:r w:rsidRPr="00E3787E">
        <w:rPr>
          <w:rFonts w:ascii="Times SUT" w:hAnsi="Times SUT" w:cs="Times SUT"/>
          <w:i/>
          <w:sz w:val="20"/>
        </w:rPr>
        <w:t>kahuga kakk orasõ üless ja `külmäse juurõ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Se;</w:t>
      </w:r>
      <w:r w:rsidRPr="00E3787E">
        <w:rPr>
          <w:rFonts w:ascii="Times SUT" w:hAnsi="Times SUT" w:cs="Times SUT"/>
          <w:spacing w:val="40"/>
          <w:sz w:val="20"/>
        </w:rPr>
        <w:t xml:space="preserve"> kahus, kahusse</w:t>
      </w:r>
      <w:r w:rsidRPr="00E3787E">
        <w:rPr>
          <w:rFonts w:ascii="Times SUT" w:hAnsi="Times SUT" w:cs="Times SUT"/>
          <w:sz w:val="20"/>
        </w:rPr>
        <w:t xml:space="preserve"> pakasega pannakse võrgud jääle lume või muuga kaetud hunnikusse, kus nad kergelt ära külmuvad </w:t>
      </w:r>
      <w:r w:rsidRPr="00E3787E">
        <w:rPr>
          <w:rFonts w:ascii="Times SUT" w:hAnsi="Times SUT" w:cs="Times SUT"/>
          <w:i/>
          <w:sz w:val="20"/>
        </w:rPr>
        <w:t>`Vergud labati peräst `päästämist kahusse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olid `kerra kahuss, siis nad enämb `panka ei `külmänd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`Vergu lina oli `joudand parajasti kahusse `mennä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kahukas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rüsi, kokkukuhjatud jäätükid </w:t>
      </w:r>
      <w:r w:rsidRPr="00E3787E">
        <w:rPr>
          <w:rFonts w:ascii="Times SUT" w:hAnsi="Times SUT" w:cs="Times SUT"/>
          <w:i/>
          <w:sz w:val="20"/>
        </w:rPr>
        <w:t>`puostad aeab `ainult `ranna `ääre, kahud on `rohkem mere sies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`toinekerd `tuiskas ja nied `uidu`augu kahud `umbe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`Tuiskuse `ilma `kerral kui pani `uidu`augud lund täüs ja sen kahu`unnigu järel `oskas `uidumies `uidu `augu üles `löüdä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`Tostmel kahu `ääress oli `mannerg</w:t>
      </w:r>
      <w:r w:rsidRPr="00E3787E">
        <w:rPr>
          <w:rFonts w:ascii="Times SUT" w:hAnsi="Times SUT" w:cs="Times SUT"/>
          <w:sz w:val="20"/>
        </w:rPr>
        <w:t xml:space="preserve"> [viinaga], </w:t>
      </w:r>
      <w:r w:rsidRPr="00E3787E">
        <w:rPr>
          <w:rFonts w:ascii="Times SUT" w:hAnsi="Times SUT" w:cs="Times SUT"/>
          <w:i/>
          <w:sz w:val="20"/>
        </w:rPr>
        <w:t>kust sedä siis aig-ajald `suupamass `käüdi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kevade tuul ajab j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kahud kivi `otsa vöi rauna `peale unniku</w:t>
      </w:r>
      <w:r w:rsidRPr="00E3787E">
        <w:rPr>
          <w:rFonts w:ascii="Times SUT" w:hAnsi="Times SUT" w:cs="Times SUT"/>
          <w:sz w:val="20"/>
        </w:rPr>
        <w:t xml:space="preserve"> Krj; </w:t>
      </w:r>
      <w:r w:rsidRPr="00E3787E">
        <w:rPr>
          <w:rFonts w:ascii="Times SUT" w:hAnsi="Times SUT" w:cs="Times SUT"/>
          <w:i/>
          <w:sz w:val="20"/>
        </w:rPr>
        <w:t>meri on kahus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tuul seal suured kahud kokku aean</w:t>
      </w:r>
      <w:r w:rsidRPr="00E3787E">
        <w:rPr>
          <w:rFonts w:ascii="Times SUT" w:hAnsi="Times SUT" w:cs="Times SUT"/>
          <w:sz w:val="20"/>
        </w:rPr>
        <w:t xml:space="preserve"> Ris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kahv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</w:t>
      </w:r>
      <w:r w:rsidRPr="00E3787E">
        <w:rPr>
          <w:rFonts w:ascii="Times SUT" w:hAnsi="Times SUT" w:cs="Times SUT"/>
          <w:sz w:val="20"/>
        </w:rPr>
        <w:t xml:space="preserve"> Saa Kos Lai KJn Trv Hls TLä Võn Kam Se kohev;  säbrus </w:t>
      </w:r>
      <w:r w:rsidRPr="00E3787E">
        <w:rPr>
          <w:rFonts w:ascii="Times SUT" w:hAnsi="Times SUT" w:cs="Times SUT"/>
          <w:i/>
          <w:sz w:val="20"/>
        </w:rPr>
        <w:t>Sellel on ilus valge kahu juuks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Sai omale kahu juuksega naese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lühiksed kahud juussed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juussed nigu kahu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kas sa suit ärä, pää nigu kahu sul otsan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pää är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täkeldünü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käüse ku kahu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</w:t>
      </w:r>
      <w:r w:rsidRPr="00E3787E">
        <w:rPr>
          <w:rFonts w:ascii="Times SUT" w:hAnsi="Times SUT" w:cs="Times SUT"/>
          <w:sz w:val="20"/>
        </w:rPr>
        <w:t xml:space="preserve"> Khk Mus Kaa susin </w:t>
      </w:r>
      <w:r w:rsidRPr="00E3787E">
        <w:rPr>
          <w:rFonts w:ascii="Times SUT" w:hAnsi="Times SUT" w:cs="Times SUT"/>
          <w:i/>
          <w:sz w:val="20"/>
        </w:rPr>
        <w:t>see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p saa `rääkida, ajab `umbast kahu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ajab kahu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teder ajab kahu ja kudrutab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tedrekukk ajab kahu</w:t>
      </w:r>
      <w:r w:rsidRPr="00E3787E">
        <w:rPr>
          <w:rFonts w:ascii="Times SUT" w:hAnsi="Times SUT" w:cs="Times SUT"/>
          <w:sz w:val="20"/>
        </w:rPr>
        <w:t xml:space="preserve">: </w:t>
      </w:r>
      <w:r w:rsidRPr="00E3787E">
        <w:rPr>
          <w:rFonts w:ascii="Times SUT" w:hAnsi="Times SUT" w:cs="Times SUT"/>
          <w:i/>
          <w:sz w:val="20"/>
        </w:rPr>
        <w:t>uh, uh, uh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Ein`putke varre sisse puhudes akkas kahu `kostma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Poiss pole vilistand, ta ajas muidu kahu torus uuldega</w:t>
      </w:r>
      <w:r w:rsidRPr="00E3787E">
        <w:rPr>
          <w:rFonts w:ascii="Times SUT" w:hAnsi="Times SUT" w:cs="Times SUT"/>
          <w:sz w:val="20"/>
        </w:rPr>
        <w:t xml:space="preserve"> Kaa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kahv</w:t>
      </w:r>
      <w:r w:rsidRPr="00E3787E">
        <w:rPr>
          <w:rFonts w:ascii="Times SUT" w:hAnsi="Times SUT" w:cs="Times SUT"/>
          <w:sz w:val="20"/>
          <w:vertAlign w:val="superscript"/>
        </w:rPr>
        <w:t>1; 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</w:t>
      </w:r>
      <w:r w:rsidRPr="00E3787E">
        <w:rPr>
          <w:rStyle w:val="ms3"/>
          <w:rFonts w:ascii="Times SUT" w:hAnsi="Times SUT" w:cs="Times SUT"/>
        </w:rPr>
        <w:t>5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kahju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kahujas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kahu|jas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ja</w:t>
      </w:r>
      <w:r w:rsidRPr="00E3787E">
        <w:rPr>
          <w:rFonts w:ascii="Times SUT" w:hAnsi="Times SUT" w:cs="Times SUT"/>
          <w:sz w:val="20"/>
        </w:rPr>
        <w:t xml:space="preserve"> Mär Tor Hel kohev; kähar </w:t>
      </w:r>
      <w:r w:rsidRPr="00E3787E">
        <w:rPr>
          <w:rFonts w:ascii="Times SUT" w:hAnsi="Times SUT" w:cs="Times SUT"/>
          <w:i/>
          <w:sz w:val="20"/>
        </w:rPr>
        <w:t>`valged kahujad `juused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ilus `valge kahujas pea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laps oo `valge kahuja `peaga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vahest loomal kahujad karvad</w:t>
      </w:r>
      <w:r w:rsidRPr="00E3787E">
        <w:rPr>
          <w:rFonts w:ascii="Times SUT" w:hAnsi="Times SUT" w:cs="Times SUT"/>
          <w:sz w:val="20"/>
        </w:rPr>
        <w:t xml:space="preserve"> Tor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kahukas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jää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 jää on õhuke, tuul aeab kahu jääd ühest kohast `teise</w:t>
      </w:r>
      <w:r w:rsidRPr="00E3787E">
        <w:rPr>
          <w:rFonts w:ascii="Times SUT" w:hAnsi="Times SUT" w:cs="Times SUT"/>
          <w:sz w:val="20"/>
        </w:rPr>
        <w:t xml:space="preserve"> Kei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kaar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kahukaaral om kaara`pöö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ü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`ümbre `ts</w:t>
      </w:r>
      <w:r w:rsidR="00E3787E" w:rsidRPr="00E3787E">
        <w:rPr>
          <w:rFonts w:ascii="Times SUT" w:hAnsi="Times SUT" w:cs="Times SUT"/>
          <w:i/>
          <w:sz w:val="20"/>
        </w:rPr>
        <w:t>õ̭õ̭</w:t>
      </w:r>
      <w:r w:rsidRPr="00E3787E">
        <w:rPr>
          <w:rFonts w:ascii="Times SUT" w:hAnsi="Times SUT" w:cs="Times SUT"/>
          <w:i/>
          <w:sz w:val="20"/>
        </w:rPr>
        <w:t>re nigu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p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kahukala</w:t>
      </w:r>
      <w:r w:rsidRPr="00E3787E">
        <w:rPr>
          <w:rFonts w:ascii="Times SUT" w:hAnsi="Times SUT" w:cs="Times SUT"/>
          <w:sz w:val="20"/>
        </w:rPr>
        <w:t xml:space="preserve"> kohevile; laiali – Jõe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kahukalli, kohukala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kala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`Suuri `sillisi, neid sai kaluje `ulgast ige `süömä kalujeks `korjatud. Kajakuje ja vareste iest sai nie kalad siis `tostmele jäätelije ala `peidetud, `sendä oli siis kalanimeks ka kahukala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kahukalli</w:t>
      </w:r>
      <w:r w:rsidRPr="00E3787E">
        <w:rPr>
          <w:rFonts w:ascii="Times SUT" w:hAnsi="Times SUT" w:cs="Times SUT"/>
          <w:sz w:val="20"/>
        </w:rPr>
        <w:t xml:space="preserve"> kohevil </w:t>
      </w:r>
      <w:r w:rsidRPr="00E3787E">
        <w:rPr>
          <w:rFonts w:ascii="Times SUT" w:hAnsi="Times SUT" w:cs="Times SUT"/>
          <w:i/>
          <w:sz w:val="20"/>
        </w:rPr>
        <w:t xml:space="preserve">`juuksed on kahukalli pääs </w:t>
      </w:r>
      <w:r w:rsidRPr="00E3787E">
        <w:rPr>
          <w:rFonts w:ascii="Times SUT" w:hAnsi="Times SUT" w:cs="Times SUT"/>
          <w:sz w:val="20"/>
        </w:rPr>
        <w:t xml:space="preserve">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kahukala, kahukil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kohukalli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kahukas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kahu|kas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VNg(n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>) Lüg Juu/</w:t>
      </w:r>
      <w:r w:rsidRPr="00E3787E">
        <w:rPr>
          <w:rFonts w:ascii="Times SUT" w:hAnsi="Times SUT" w:cs="Times SUT"/>
          <w:i/>
          <w:sz w:val="20"/>
        </w:rPr>
        <w:t>kaho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/ Koe VJg Sim Kod kohev; kähar </w:t>
      </w:r>
      <w:r w:rsidRPr="00E3787E">
        <w:rPr>
          <w:rFonts w:ascii="Times SUT" w:hAnsi="Times SUT" w:cs="Times SUT"/>
          <w:i/>
          <w:sz w:val="20"/>
        </w:rPr>
        <w:t>mets on `ästi kahuka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kahukad `juuksed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selle pea on nii lai ja kahokas et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kahukas pia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on üks kahukate juukstega neitsit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piä nagu kahukas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kahujas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i/>
          <w:sz w:val="20"/>
        </w:rPr>
      </w:pPr>
      <w:r w:rsidRPr="00E3787E">
        <w:rPr>
          <w:rStyle w:val="ms1"/>
          <w:rFonts w:ascii="Times SUT" w:hAnsi="Times SUT" w:cs="Times SUT"/>
        </w:rPr>
        <w:t>kahukas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kahu|kas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Juu Plt kahu, kerge külm </w:t>
      </w:r>
      <w:r w:rsidRPr="00E3787E">
        <w:rPr>
          <w:rFonts w:ascii="Times SUT" w:hAnsi="Times SUT" w:cs="Times SUT"/>
          <w:i/>
          <w:sz w:val="20"/>
        </w:rPr>
        <w:t>tänä omiku oli nõnna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ma kahukas moas, rohi na `valge</w:t>
      </w:r>
      <w:r w:rsidRPr="00E3787E">
        <w:rPr>
          <w:rFonts w:ascii="Times SUT" w:hAnsi="Times SUT" w:cs="Times SUT"/>
          <w:sz w:val="20"/>
        </w:rPr>
        <w:t xml:space="preserve"> Juu;</w:t>
      </w:r>
      <w:r w:rsidRPr="00E3787E">
        <w:rPr>
          <w:rFonts w:ascii="Times SUT" w:hAnsi="Times SUT" w:cs="Times SUT"/>
          <w:i/>
          <w:sz w:val="20"/>
        </w:rPr>
        <w:t xml:space="preserve"> kahukas ilm</w:t>
      </w:r>
      <w:r w:rsidRPr="00E3787E">
        <w:rPr>
          <w:rFonts w:ascii="Times SUT" w:hAnsi="Times SUT" w:cs="Times SUT"/>
          <w:sz w:val="20"/>
        </w:rPr>
        <w:t xml:space="preserve">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kahukene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dem</w:t>
      </w:r>
      <w:r w:rsidRPr="00E3787E">
        <w:rPr>
          <w:rFonts w:ascii="Times SUT" w:hAnsi="Times SUT" w:cs="Times SUT"/>
          <w:sz w:val="20"/>
        </w:rPr>
        <w:t>&lt; kahu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`väike kahuk om, suurt ei oole ta tennu kedägi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 xml:space="preserve">kahukõnõ olõ õi suur 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ulm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kahukil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kahu|kil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kaho-</w:t>
      </w:r>
      <w:r w:rsidRPr="00E3787E">
        <w:rPr>
          <w:rFonts w:ascii="Times SUT" w:hAnsi="Times SUT" w:cs="Times SUT"/>
          <w:sz w:val="20"/>
        </w:rPr>
        <w:t xml:space="preserve"> Tõs Juu kahutanud, veidi külmetanud </w:t>
      </w:r>
      <w:r w:rsidRPr="00E3787E">
        <w:rPr>
          <w:rFonts w:ascii="Times SUT" w:hAnsi="Times SUT" w:cs="Times SUT"/>
          <w:i/>
          <w:sz w:val="20"/>
        </w:rPr>
        <w:t>selle külma kahokil sü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nib ikka `tuhle vagu `lahti ajada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ei ole veel ää suland, on kahukil</w:t>
      </w:r>
      <w:r w:rsidRPr="00E3787E">
        <w:rPr>
          <w:rFonts w:ascii="Times SUT" w:hAnsi="Times SUT" w:cs="Times SUT"/>
          <w:sz w:val="20"/>
        </w:rPr>
        <w:t xml:space="preserve">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kahukil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kahukil</w:t>
      </w:r>
      <w:r w:rsidRPr="00E3787E">
        <w:rPr>
          <w:rFonts w:ascii="Times SUT" w:hAnsi="Times SUT" w:cs="Times SUT"/>
          <w:sz w:val="20"/>
        </w:rPr>
        <w:t xml:space="preserve"> kohevil </w:t>
      </w:r>
      <w:r w:rsidRPr="00E3787E">
        <w:rPr>
          <w:rFonts w:ascii="Times SUT" w:hAnsi="Times SUT" w:cs="Times SUT"/>
          <w:i/>
          <w:sz w:val="20"/>
        </w:rPr>
        <w:t>`juuksed on kahukil</w:t>
      </w:r>
      <w:r w:rsidRPr="00E3787E">
        <w:rPr>
          <w:rFonts w:ascii="Times SUT" w:hAnsi="Times SUT" w:cs="Times SUT"/>
          <w:sz w:val="20"/>
        </w:rPr>
        <w:t xml:space="preserve"> VJg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kahukalli, kahukille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kahukille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kahukille</w:t>
      </w:r>
      <w:r w:rsidRPr="00E3787E">
        <w:rPr>
          <w:rFonts w:ascii="Times SUT" w:hAnsi="Times SUT" w:cs="Times SUT"/>
          <w:sz w:val="20"/>
        </w:rPr>
        <w:t xml:space="preserve"> Vai Kod kohevil; sassis </w:t>
      </w:r>
      <w:r w:rsidRPr="00E3787E">
        <w:rPr>
          <w:rFonts w:ascii="Times SUT" w:hAnsi="Times SUT" w:cs="Times SUT"/>
          <w:i/>
          <w:sz w:val="20"/>
        </w:rPr>
        <w:t>pää on kahukille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`juuksed kahukille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kahukil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kahulik</w:t>
      </w:r>
      <w:r w:rsidRPr="00E3787E">
        <w:rPr>
          <w:rFonts w:ascii="Times SUT" w:hAnsi="Times SUT" w:cs="Times SUT"/>
          <w:sz w:val="20"/>
        </w:rPr>
        <w:t xml:space="preserve"> krobeline </w:t>
      </w:r>
      <w:r w:rsidRPr="00E3787E">
        <w:rPr>
          <w:rFonts w:ascii="Times SUT" w:hAnsi="Times SUT" w:cs="Times SUT"/>
          <w:i/>
          <w:sz w:val="20"/>
        </w:rPr>
        <w:t>jää pialt kahulik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kahulik jää põle sile</w:t>
      </w:r>
      <w:r w:rsidRPr="00E3787E">
        <w:rPr>
          <w:rFonts w:ascii="Times SUT" w:hAnsi="Times SUT" w:cs="Times SUT"/>
          <w:sz w:val="20"/>
        </w:rPr>
        <w:t xml:space="preserve"> JõeK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kahuline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kahuline</w:t>
      </w:r>
      <w:r w:rsidRPr="00E3787E">
        <w:rPr>
          <w:rFonts w:ascii="Times SUT" w:hAnsi="Times SUT" w:cs="Times SUT"/>
          <w:sz w:val="20"/>
        </w:rPr>
        <w:t xml:space="preserve">  krobeline </w:t>
      </w:r>
      <w:r w:rsidRPr="00E3787E">
        <w:rPr>
          <w:rFonts w:ascii="Times SUT" w:hAnsi="Times SUT" w:cs="Times SUT"/>
          <w:i/>
          <w:sz w:val="20"/>
        </w:rPr>
        <w:t>kahuline jää ei ole sile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tuul jää puruks `peksab ja siis `uuesti külm tuleb, siis tuleb kahuline jää</w:t>
      </w:r>
      <w:r w:rsidRPr="00E3787E">
        <w:rPr>
          <w:rFonts w:ascii="Times SUT" w:hAnsi="Times SUT" w:cs="Times SUT"/>
          <w:sz w:val="20"/>
        </w:rPr>
        <w:t xml:space="preserve"> Jõe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kahulik, kahvane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kahuma</w:t>
      </w:r>
      <w:r w:rsidRPr="00E3787E">
        <w:rPr>
          <w:rFonts w:ascii="Times SUT" w:hAnsi="Times SUT" w:cs="Times SUT"/>
          <w:sz w:val="20"/>
        </w:rPr>
        <w:t xml:space="preserve"> Jõe Kuu kergelt külmuda laskma [võrgud] </w:t>
      </w:r>
      <w:r w:rsidRPr="00E3787E">
        <w:rPr>
          <w:rFonts w:ascii="Times SUT" w:hAnsi="Times SUT" w:cs="Times SUT"/>
          <w:i/>
          <w:sz w:val="20"/>
        </w:rPr>
        <w:t>`pandi `sinne korenda `piale</w:t>
      </w:r>
      <w:r w:rsidRPr="00E3787E">
        <w:rPr>
          <w:rFonts w:ascii="Times SUT" w:hAnsi="Times SUT" w:cs="Times SUT"/>
          <w:sz w:val="20"/>
        </w:rPr>
        <w:t xml:space="preserve"> [talvel]. </w:t>
      </w:r>
      <w:r w:rsidRPr="00E3787E">
        <w:rPr>
          <w:rFonts w:ascii="Times SUT" w:hAnsi="Times SUT" w:cs="Times SUT"/>
          <w:i/>
          <w:sz w:val="20"/>
        </w:rPr>
        <w:t>ta kahus ära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Kahub `verku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`Talvel `külmäl ajal, kui kalad tuli `enne `viemist jää pääl `enne ärä kahuda, mes `jälle oma`kerda kala mekki rikkus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kahutama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Khk, g </w:t>
      </w:r>
      <w:r w:rsidRPr="00E3787E">
        <w:rPr>
          <w:rFonts w:ascii="Times SUT" w:hAnsi="Times SUT" w:cs="Times SUT"/>
          <w:i/>
          <w:sz w:val="20"/>
        </w:rPr>
        <w:noBreakHyphen/>
        <w:t>tse</w:t>
      </w:r>
      <w:r w:rsidRPr="00E3787E">
        <w:rPr>
          <w:rFonts w:ascii="Times SUT" w:hAnsi="Times SUT" w:cs="Times SUT"/>
          <w:sz w:val="20"/>
        </w:rPr>
        <w:t xml:space="preserve"> Hls Krk, </w:t>
      </w:r>
      <w:r w:rsidRPr="00E3787E">
        <w:rPr>
          <w:rFonts w:ascii="Times SUT" w:hAnsi="Times SUT" w:cs="Times SUT"/>
          <w:i/>
          <w:sz w:val="20"/>
        </w:rPr>
        <w:noBreakHyphen/>
        <w:t>nõ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dsõ</w:t>
      </w:r>
      <w:r w:rsidRPr="00E3787E">
        <w:rPr>
          <w:rFonts w:ascii="Times SUT" w:hAnsi="Times SUT" w:cs="Times SUT"/>
          <w:sz w:val="20"/>
        </w:rPr>
        <w:t xml:space="preserve"> Se kahutanud, veidi külmetanud </w:t>
      </w:r>
      <w:r w:rsidRPr="00E3787E">
        <w:rPr>
          <w:rFonts w:ascii="Times SUT" w:hAnsi="Times SUT" w:cs="Times SUT"/>
          <w:i/>
          <w:sz w:val="20"/>
        </w:rPr>
        <w:t>jää kahune, p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saa `liugu lasta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kahuse `maaga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neve lääve kahutse ilmage `vällä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maa on kahune, ei või eläjit `vällä aia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kahudsõ ilma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ott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 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kahupea –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pea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käharpea; sasipea </w:t>
      </w:r>
      <w:r w:rsidRPr="00E3787E">
        <w:rPr>
          <w:rFonts w:ascii="Times SUT" w:hAnsi="Times SUT" w:cs="Times SUT"/>
          <w:i/>
          <w:sz w:val="20"/>
        </w:rPr>
        <w:t>kahu pia on ikke `mieste`rahvastel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Seda `kutsuti `jällä kahupia, `kellel õlid `juuksed kohukali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os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sa kahupää küll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kahupeal on `juuksed kahus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kui `juused on `sa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sis ilma sugemata, siis on kahopea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kahupea – käharas `juustega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Krässus juuste pärast on akatudki teda `pilkama kahupea Kusta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kahupia, juussed nigu kudrus, `kra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sis teisel</w:t>
      </w:r>
      <w:r w:rsidRPr="00E3787E">
        <w:rPr>
          <w:rFonts w:ascii="Times SUT" w:hAnsi="Times SUT" w:cs="Times SUT"/>
          <w:sz w:val="20"/>
        </w:rPr>
        <w:t xml:space="preserve"> Ksi; </w:t>
      </w:r>
      <w:r w:rsidRPr="00E3787E">
        <w:rPr>
          <w:rFonts w:ascii="Times SUT" w:hAnsi="Times SUT" w:cs="Times SUT"/>
          <w:i/>
          <w:sz w:val="20"/>
        </w:rPr>
        <w:t>tugeva `juustega on kahupiad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`sassis juustega inime on kahupea</w:t>
      </w:r>
      <w:r w:rsidRPr="00E3787E">
        <w:rPr>
          <w:rFonts w:ascii="Times SUT" w:hAnsi="Times SUT" w:cs="Times SUT"/>
          <w:sz w:val="20"/>
        </w:rPr>
        <w:t xml:space="preserve"> SJn; </w:t>
      </w:r>
      <w:r w:rsidRPr="00E3787E">
        <w:rPr>
          <w:rFonts w:ascii="Times SUT" w:hAnsi="Times SUT" w:cs="Times SUT"/>
          <w:i/>
          <w:sz w:val="20"/>
        </w:rPr>
        <w:t>kahu`pääga laits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kahu pää otsan ku kolme talu kuhjalava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kel juusse om säbärän,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om kahupää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nigu igävene kahupää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kui pää om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karvutunu `otsa, siss `ütle vana kahupää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kahopäägä inemise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ollev `väega ku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habõmõ väädsega juuss maaha aada, sõss saa kahopää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(pilvest) </w:t>
      </w:r>
      <w:r w:rsidRPr="00E3787E">
        <w:rPr>
          <w:rFonts w:ascii="Times SUT" w:hAnsi="Times SUT" w:cs="Times SUT"/>
          <w:i/>
          <w:sz w:val="20"/>
        </w:rPr>
        <w:t>kahupead on ülevel `jälle, küllap tuleb `vihma `varssi</w:t>
      </w:r>
      <w:r w:rsidRPr="00E3787E">
        <w:rPr>
          <w:rFonts w:ascii="Times SUT" w:hAnsi="Times SUT" w:cs="Times SUT"/>
          <w:sz w:val="20"/>
        </w:rPr>
        <w:t xml:space="preserve"> Kul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VNg Sim Kod kahar </w:t>
      </w:r>
      <w:r w:rsidRPr="00E3787E">
        <w:rPr>
          <w:rFonts w:ascii="Times SUT" w:hAnsi="Times SUT" w:cs="Times SUT"/>
          <w:i/>
          <w:sz w:val="20"/>
        </w:rPr>
        <w:t>kui murd`laine tuleb, `selle pää on kahur, `laine pää vahutab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 xml:space="preserve">`juuksed juba `kasvand käharas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kahurad `juuksed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paksud 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red `juuksed kui kahur piän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kahus</w:t>
      </w:r>
      <w:r w:rsidRPr="00E3787E">
        <w:rPr>
          <w:rFonts w:ascii="Times SUT" w:hAnsi="Times SUT" w:cs="Times SUT"/>
          <w:sz w:val="20"/>
        </w:rPr>
        <w:t xml:space="preserve"> Lüg/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ss</w:t>
      </w:r>
      <w:r w:rsidRPr="00E3787E">
        <w:rPr>
          <w:rFonts w:ascii="Times SUT" w:hAnsi="Times SUT" w:cs="Times SUT"/>
          <w:sz w:val="20"/>
        </w:rPr>
        <w:t xml:space="preserve">/ Lai Plt,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 xml:space="preserve">adv </w:t>
      </w:r>
      <w:r w:rsidRPr="00E3787E">
        <w:rPr>
          <w:rFonts w:ascii="Times SUT" w:hAnsi="Times SUT" w:cs="Times SUT"/>
          <w:sz w:val="20"/>
        </w:rPr>
        <w:t xml:space="preserve">kohevil; käharas </w:t>
      </w:r>
      <w:r w:rsidRPr="00E3787E">
        <w:rPr>
          <w:rFonts w:ascii="Times SUT" w:hAnsi="Times SUT" w:cs="Times SUT"/>
          <w:i/>
          <w:sz w:val="20"/>
        </w:rPr>
        <w:t>vähe on `juuksed kahuss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kui `ä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lokkis `juuksed, siis oli kahus pia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kui `juuksed kahus, siis põle õieti lokid, ei ole `sirged, on ühed sasid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kähus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a kähar, kohev </w:t>
      </w:r>
      <w:r w:rsidRPr="00E3787E">
        <w:rPr>
          <w:rFonts w:ascii="Times SUT" w:hAnsi="Times SUT" w:cs="Times SUT"/>
          <w:i/>
          <w:sz w:val="20"/>
        </w:rPr>
        <w:t>mõnel om paksud ja kahusad `juussed, pää nigu puhmass otsan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kahusa `pääga `tü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rik</w:t>
      </w:r>
      <w:r w:rsidRPr="00E3787E">
        <w:rPr>
          <w:rFonts w:ascii="Times SUT" w:hAnsi="Times SUT" w:cs="Times SUT"/>
          <w:sz w:val="20"/>
        </w:rPr>
        <w:t xml:space="preserve">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saku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kahusaku</w:t>
      </w:r>
      <w:r w:rsidRPr="00E3787E">
        <w:rPr>
          <w:rFonts w:ascii="Times SUT" w:hAnsi="Times SUT" w:cs="Times SUT"/>
          <w:sz w:val="20"/>
        </w:rPr>
        <w:t xml:space="preserve"> sasipea; kahupea </w:t>
      </w:r>
      <w:r w:rsidRPr="00E3787E">
        <w:rPr>
          <w:rFonts w:ascii="Times SUT" w:hAnsi="Times SUT" w:cs="Times SUT"/>
          <w:i/>
          <w:sz w:val="20"/>
        </w:rPr>
        <w:t>Jusku va kahusaku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Kassa, kahusaku, tõmmad oma karvad libedameni pähe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kahuse</w:t>
      </w:r>
      <w:r w:rsidRPr="00E3787E">
        <w:rPr>
          <w:rFonts w:ascii="Times SUT" w:hAnsi="Times SUT" w:cs="Times SUT"/>
          <w:sz w:val="20"/>
        </w:rPr>
        <w:t xml:space="preserve"> kohevile </w:t>
      </w:r>
      <w:r w:rsidRPr="00E3787E">
        <w:rPr>
          <w:rFonts w:ascii="Times SUT" w:hAnsi="Times SUT" w:cs="Times SUT"/>
          <w:i/>
          <w:sz w:val="20"/>
        </w:rPr>
        <w:t>`meie mies tieb pää kahuse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kahusk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Hel/g </w:t>
      </w:r>
      <w:r w:rsidRPr="00E3787E">
        <w:rPr>
          <w:rFonts w:ascii="Times SUT" w:hAnsi="Times SUT" w:cs="Times SUT"/>
          <w:i/>
          <w:sz w:val="20"/>
        </w:rPr>
        <w:noBreakHyphen/>
        <w:t>ski</w:t>
      </w:r>
      <w:r w:rsidRPr="00E3787E">
        <w:rPr>
          <w:rFonts w:ascii="Times SUT" w:hAnsi="Times SUT" w:cs="Times SUT"/>
          <w:sz w:val="20"/>
        </w:rPr>
        <w:t xml:space="preserve">/ San Urv Rõu Plv karvane olend või asi </w:t>
      </w:r>
      <w:r w:rsidRPr="00E3787E">
        <w:rPr>
          <w:rFonts w:ascii="Times SUT" w:hAnsi="Times SUT" w:cs="Times SUT"/>
          <w:i/>
          <w:sz w:val="20"/>
        </w:rPr>
        <w:t xml:space="preserve">oh su kahuskit </w:t>
      </w:r>
      <w:r w:rsidRPr="00E3787E">
        <w:rPr>
          <w:rFonts w:ascii="Times SUT" w:hAnsi="Times SUT" w:cs="Times SUT"/>
          <w:sz w:val="20"/>
        </w:rPr>
        <w:t xml:space="preserve">Hel; </w:t>
      </w:r>
      <w:r w:rsidRPr="00E3787E">
        <w:rPr>
          <w:rFonts w:ascii="Times SUT" w:hAnsi="Times SUT" w:cs="Times SUT"/>
          <w:i/>
          <w:sz w:val="20"/>
        </w:rPr>
        <w:t>lätt ku kahu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käip kui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ts kahu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Oi määne hirmuss pää sul otsan om, sa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lt nigu vana kahu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latsõ pää om nigu kahu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 otsan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`iusõ kahu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kaar kasuss nigu kahu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nigu igävene kahu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aganaleib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nigu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kahutama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kahu|tama </w:t>
      </w:r>
      <w:r w:rsidRPr="00E3787E">
        <w:rPr>
          <w:rFonts w:ascii="Times SUT" w:hAnsi="Times SUT" w:cs="Times SUT"/>
          <w:sz w:val="16"/>
        </w:rPr>
        <w:t xml:space="preserve">üld 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o-</w:t>
      </w:r>
      <w:r w:rsidRPr="00E3787E">
        <w:rPr>
          <w:rFonts w:ascii="Times SUT" w:hAnsi="Times SUT" w:cs="Times SUT"/>
          <w:sz w:val="20"/>
        </w:rPr>
        <w:t xml:space="preserve"> L Juu Kan), </w:t>
      </w:r>
      <w:r w:rsidRPr="00E3787E">
        <w:rPr>
          <w:rFonts w:ascii="Times SUT" w:hAnsi="Times SUT" w:cs="Times SUT"/>
          <w:i/>
          <w:sz w:val="20"/>
        </w:rPr>
        <w:noBreakHyphen/>
        <w:t>dama</w:t>
      </w:r>
      <w:r w:rsidRPr="00E3787E">
        <w:rPr>
          <w:rFonts w:ascii="Times SUT" w:hAnsi="Times SUT" w:cs="Times SUT"/>
          <w:sz w:val="20"/>
        </w:rPr>
        <w:t xml:space="preserve"> Kuu Rei, </w:t>
      </w:r>
      <w:r w:rsidRPr="00E3787E">
        <w:rPr>
          <w:rFonts w:ascii="Times SUT" w:hAnsi="Times SUT" w:cs="Times SUT"/>
          <w:i/>
          <w:sz w:val="20"/>
        </w:rPr>
        <w:noBreakHyphen/>
        <w:t>teme</w:t>
      </w:r>
      <w:r w:rsidRPr="00E3787E">
        <w:rPr>
          <w:rFonts w:ascii="Times SUT" w:hAnsi="Times SUT" w:cs="Times SUT"/>
          <w:sz w:val="20"/>
        </w:rPr>
        <w:t xml:space="preserve"> M; </w:t>
      </w:r>
      <w:r w:rsidRPr="00E3787E">
        <w:rPr>
          <w:rFonts w:ascii="Times SUT" w:hAnsi="Times SUT" w:cs="Times SUT"/>
          <w:i/>
          <w:sz w:val="20"/>
        </w:rPr>
        <w:t>kauhtamma</w:t>
      </w:r>
      <w:r w:rsidRPr="00E3787E">
        <w:rPr>
          <w:rFonts w:ascii="Times SUT" w:hAnsi="Times SUT" w:cs="Times SUT"/>
          <w:sz w:val="20"/>
        </w:rPr>
        <w:t xml:space="preserve"> Se kergelt külmuma või külmuma panema </w:t>
      </w:r>
      <w:r w:rsidRPr="00E3787E">
        <w:rPr>
          <w:rFonts w:ascii="Times SUT" w:hAnsi="Times SUT" w:cs="Times SUT"/>
          <w:i/>
          <w:sz w:val="20"/>
        </w:rPr>
        <w:t>`külmä kahoti `vilja `vällä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täna `öhta leheb `selgeks, akab kahutama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Täna umigu oli maa vähe kahudand juba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maa kahotand täna öösi ää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kui mulla kobisema võtab, siis kahutab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kahutab vett ää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oomikune kahutamene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tänä omiku on kaniste `easte moa kahotand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ilm akkab juba kahutama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päevatõusu aeg oli muas rohi kahutand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ku lumi pialt ää kahutab, siss suab iast ühest paigast teisse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pori on natuke kahutand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külm kahutas 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ää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vesi om ärä kahuten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vähä om kahuten, ei kanna pääl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õdagu läits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gele, `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se vist nakab kahutama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na `täämbä `omgu om jo maa nigu kahutedu</w:t>
      </w:r>
      <w:r w:rsidRPr="00E3787E">
        <w:rPr>
          <w:rFonts w:ascii="Times SUT" w:hAnsi="Times SUT" w:cs="Times SUT"/>
          <w:sz w:val="20"/>
        </w:rPr>
        <w:t xml:space="preserve"> Rõn; </w:t>
      </w:r>
      <w:r w:rsidRPr="00E3787E">
        <w:rPr>
          <w:rFonts w:ascii="Times SUT" w:hAnsi="Times SUT" w:cs="Times SUT"/>
          <w:i/>
          <w:sz w:val="20"/>
        </w:rPr>
        <w:t>maa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joba`häste kahutanu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ku vii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kurõ üle `lintsiva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ain om ummugu kahutanu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`Täämbä `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sse võit kahuta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maad nakkass kahutamma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vesi kahutõt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päält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no maa kahutõts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järv kahutõdass jo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|| kergelt külmuda laskma (noota, võrku) </w:t>
      </w:r>
      <w:r w:rsidRPr="00E3787E">
        <w:rPr>
          <w:rFonts w:ascii="Times SUT" w:hAnsi="Times SUT" w:cs="Times SUT"/>
          <w:i/>
          <w:sz w:val="20"/>
        </w:rPr>
        <w:t>`külmaga kahutatakse `verku vabede peal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`Nuodamihed kahudid `ehtul `nuota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Kahudetud `vergust tuleb `paati `korge hunnik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kui võrgud olliva kahutedu, siss es lää `va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kahutedu võrk om ää `si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se `laske</w:t>
      </w:r>
      <w:r w:rsidRPr="00E3787E">
        <w:rPr>
          <w:rFonts w:ascii="Times SUT" w:hAnsi="Times SUT" w:cs="Times SUT"/>
          <w:sz w:val="20"/>
        </w:rPr>
        <w:t xml:space="preserve"> Ran || kalu külmetama, jahutama </w:t>
      </w:r>
      <w:r w:rsidRPr="00E3787E">
        <w:rPr>
          <w:rFonts w:ascii="Times SUT" w:hAnsi="Times SUT" w:cs="Times SUT"/>
          <w:i/>
          <w:sz w:val="20"/>
        </w:rPr>
        <w:t>kalad `panna kahutama, et seisaks paremast</w:t>
      </w:r>
      <w:r w:rsidRPr="00E3787E">
        <w:rPr>
          <w:rFonts w:ascii="Times SUT" w:hAnsi="Times SUT" w:cs="Times SUT"/>
          <w:sz w:val="20"/>
        </w:rPr>
        <w:t xml:space="preserve"> VJg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kabetama, kahletama, kahmama</w:t>
      </w:r>
      <w:r w:rsidRPr="00E3787E">
        <w:rPr>
          <w:rFonts w:ascii="Times SUT" w:hAnsi="Times SUT" w:cs="Times SUT"/>
          <w:sz w:val="20"/>
          <w:vertAlign w:val="superscript"/>
        </w:rPr>
        <w:t>3</w:t>
      </w:r>
      <w:r w:rsidRPr="00E3787E">
        <w:rPr>
          <w:rFonts w:ascii="Times SUT" w:hAnsi="Times SUT" w:cs="Times SUT"/>
          <w:sz w:val="20"/>
        </w:rPr>
        <w:t>, kahmetama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kahmuma, kahmustama</w:t>
      </w:r>
      <w:r w:rsidRPr="00E3787E">
        <w:rPr>
          <w:rFonts w:ascii="Times SUT" w:hAnsi="Times SUT" w:cs="Times SUT"/>
          <w:sz w:val="20"/>
          <w:vertAlign w:val="superscript"/>
        </w:rPr>
        <w:t>3</w:t>
      </w:r>
      <w:r w:rsidRPr="00E3787E">
        <w:rPr>
          <w:rFonts w:ascii="Times SUT" w:hAnsi="Times SUT" w:cs="Times SUT"/>
          <w:sz w:val="20"/>
        </w:rPr>
        <w:t>, kahmutama, kahnetama, kahuma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kahutama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kahu|tama</w:t>
      </w:r>
      <w:r w:rsidRPr="00E3787E">
        <w:rPr>
          <w:rFonts w:ascii="Times SUT" w:hAnsi="Times SUT" w:cs="Times SUT"/>
          <w:sz w:val="20"/>
        </w:rPr>
        <w:t xml:space="preserve"> Muh Mar(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Har, </w:t>
      </w:r>
      <w:r w:rsidRPr="00E3787E">
        <w:rPr>
          <w:rFonts w:ascii="Times SUT" w:hAnsi="Times SUT" w:cs="Times SUT"/>
          <w:i/>
          <w:sz w:val="20"/>
        </w:rPr>
        <w:noBreakHyphen/>
        <w:t>dama</w:t>
      </w:r>
      <w:r w:rsidRPr="00E3787E">
        <w:rPr>
          <w:rFonts w:ascii="Times SUT" w:hAnsi="Times SUT" w:cs="Times SUT"/>
          <w:sz w:val="20"/>
        </w:rPr>
        <w:t xml:space="preserve"> Emm Rei hoogsalt midagi tegema; kahmama </w:t>
      </w:r>
      <w:r w:rsidRPr="00E3787E">
        <w:rPr>
          <w:rFonts w:ascii="Times SUT" w:hAnsi="Times SUT" w:cs="Times SUT"/>
          <w:i/>
          <w:sz w:val="20"/>
        </w:rPr>
        <w:t>nõnna akkas `vihma kahutama et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kahuta se vesi maha riista sihest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aa arud laiale, kahuta karune vahele</w:t>
      </w:r>
      <w:r w:rsidRPr="00E3787E">
        <w:rPr>
          <w:rFonts w:ascii="Times SUT" w:hAnsi="Times SUT" w:cs="Times SUT"/>
          <w:sz w:val="20"/>
        </w:rPr>
        <w:t xml:space="preserve"> = hobuse vankri ette panemine Muh; </w:t>
      </w:r>
      <w:r w:rsidRPr="00E3787E">
        <w:rPr>
          <w:rFonts w:ascii="Times SUT" w:hAnsi="Times SUT" w:cs="Times SUT"/>
          <w:i/>
          <w:sz w:val="20"/>
        </w:rPr>
        <w:t>Mare sai jäla kohe vede kahuta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Ta kahudas sene ölma alla ja pani minema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teil oo `neoke paha laps, et kui tä ühö asja kätte saab, nii ta `ümber kahotab</w:t>
      </w:r>
      <w:r w:rsidRPr="00E3787E">
        <w:rPr>
          <w:rFonts w:ascii="Times SUT" w:hAnsi="Times SUT" w:cs="Times SUT"/>
          <w:sz w:val="20"/>
        </w:rPr>
        <w:t xml:space="preserve"> Mar; 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aksa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kahutõdi siist minemä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kahutama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kahu|tama</w:t>
      </w:r>
      <w:r w:rsidRPr="00E3787E">
        <w:rPr>
          <w:rFonts w:ascii="Times SUT" w:hAnsi="Times SUT" w:cs="Times SUT"/>
          <w:sz w:val="20"/>
        </w:rPr>
        <w:t xml:space="preserve"> Muh VJg Urv, </w:t>
      </w:r>
      <w:r w:rsidRPr="00E3787E">
        <w:rPr>
          <w:rFonts w:ascii="Times SUT" w:hAnsi="Times SUT" w:cs="Times SUT"/>
          <w:i/>
          <w:sz w:val="20"/>
        </w:rPr>
        <w:noBreakHyphen/>
        <w:t>dama</w:t>
      </w:r>
      <w:r w:rsidRPr="00E3787E">
        <w:rPr>
          <w:rFonts w:ascii="Times SUT" w:hAnsi="Times SUT" w:cs="Times SUT"/>
          <w:sz w:val="20"/>
        </w:rPr>
        <w:t xml:space="preserve"> Emm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lokkima, kohevaks tegema </w:t>
      </w:r>
      <w:r w:rsidRPr="00E3787E">
        <w:rPr>
          <w:rFonts w:ascii="Times SUT" w:hAnsi="Times SUT" w:cs="Times SUT"/>
          <w:i/>
          <w:sz w:val="20"/>
        </w:rPr>
        <w:t>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on ninda ära kahudat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pää om tal üless kahutõt kui maru pini perse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Urv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laiutama, kehitama </w:t>
      </w:r>
      <w:r w:rsidRPr="00E3787E">
        <w:rPr>
          <w:rFonts w:ascii="Times SUT" w:hAnsi="Times SUT" w:cs="Times SUT"/>
          <w:i/>
          <w:sz w:val="20"/>
        </w:rPr>
        <w:t>kahutab ennast nõnna vägä pailu ja laiendab oma varaga</w:t>
      </w:r>
      <w:r w:rsidRPr="00E3787E">
        <w:rPr>
          <w:rFonts w:ascii="Times SUT" w:hAnsi="Times SUT" w:cs="Times SUT"/>
          <w:sz w:val="20"/>
        </w:rPr>
        <w:t xml:space="preserve"> VJg || üles ajama (taimedest) </w:t>
      </w:r>
      <w:r w:rsidRPr="00E3787E">
        <w:rPr>
          <w:rFonts w:ascii="Times SUT" w:hAnsi="Times SUT" w:cs="Times SUT"/>
          <w:i/>
          <w:sz w:val="20"/>
        </w:rPr>
        <w:t>lina kahutab ennast ise üless `jälle</w:t>
      </w:r>
      <w:r w:rsidRPr="00E3787E">
        <w:rPr>
          <w:rFonts w:ascii="Times SUT" w:hAnsi="Times SUT" w:cs="Times SUT"/>
          <w:sz w:val="20"/>
        </w:rPr>
        <w:t xml:space="preserve"> Muh || lahutama </w:t>
      </w:r>
      <w:r w:rsidRPr="00E3787E">
        <w:rPr>
          <w:rFonts w:ascii="Times SUT" w:hAnsi="Times SUT" w:cs="Times SUT"/>
          <w:i/>
          <w:sz w:val="20"/>
        </w:rPr>
        <w:t>kahutasi mu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 ära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kahuta nooda pära ää</w:t>
      </w:r>
      <w:r w:rsidRPr="00E3787E">
        <w:rPr>
          <w:rFonts w:ascii="Times SUT" w:hAnsi="Times SUT" w:cs="Times SUT"/>
          <w:sz w:val="20"/>
        </w:rPr>
        <w:t xml:space="preserve"> Aud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kahutama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kahutama</w:t>
      </w:r>
      <w:r w:rsidRPr="00E3787E">
        <w:rPr>
          <w:rFonts w:ascii="Times SUT" w:hAnsi="Times SUT" w:cs="Times SUT"/>
          <w:sz w:val="20"/>
        </w:rPr>
        <w:t xml:space="preserve"> nahutama </w:t>
      </w:r>
      <w:r w:rsidRPr="00E3787E">
        <w:rPr>
          <w:rFonts w:ascii="Times SUT" w:hAnsi="Times SUT" w:cs="Times SUT"/>
          <w:i/>
          <w:sz w:val="20"/>
        </w:rPr>
        <w:t>nuared suavad kõege enäm kahutata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kahutis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kahutis</w:t>
      </w:r>
      <w:r w:rsidRPr="00E3787E">
        <w:rPr>
          <w:rFonts w:ascii="Times SUT" w:hAnsi="Times SUT" w:cs="Times SUT"/>
          <w:sz w:val="20"/>
        </w:rPr>
        <w:t xml:space="preserve"> vihmahoog </w:t>
      </w:r>
      <w:r w:rsidRPr="00E3787E">
        <w:rPr>
          <w:rFonts w:ascii="Times SUT" w:hAnsi="Times SUT" w:cs="Times SUT"/>
          <w:i/>
          <w:sz w:val="20"/>
        </w:rPr>
        <w:t>äkki `tulli `sõuke kahutis, et kõik `riided `ollid märjad</w:t>
      </w:r>
      <w:r w:rsidRPr="00E3787E">
        <w:rPr>
          <w:rFonts w:ascii="Times SUT" w:hAnsi="Times SUT" w:cs="Times SUT"/>
          <w:sz w:val="20"/>
        </w:rPr>
        <w:t xml:space="preserve"> 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kahutis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kahutis</w:t>
      </w:r>
      <w:r w:rsidRPr="00E3787E">
        <w:rPr>
          <w:rFonts w:ascii="Times SUT" w:hAnsi="Times SUT" w:cs="Times SUT"/>
          <w:sz w:val="20"/>
        </w:rPr>
        <w:t xml:space="preserve"> Han, </w:t>
      </w:r>
      <w:r w:rsidRPr="00E3787E">
        <w:rPr>
          <w:rFonts w:ascii="Times SUT" w:hAnsi="Times SUT" w:cs="Times SUT"/>
          <w:i/>
          <w:sz w:val="20"/>
        </w:rPr>
        <w:noBreakHyphen/>
        <w:t>tes</w:t>
      </w:r>
      <w:r w:rsidRPr="00E3787E">
        <w:rPr>
          <w:rFonts w:ascii="Times SUT" w:hAnsi="Times SUT" w:cs="Times SUT"/>
          <w:sz w:val="20"/>
        </w:rPr>
        <w:t xml:space="preserve"> Plt,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hall, kerge külmetus </w:t>
      </w:r>
      <w:r w:rsidRPr="00E3787E">
        <w:rPr>
          <w:rFonts w:ascii="Times SUT" w:hAnsi="Times SUT" w:cs="Times SUT"/>
          <w:i/>
          <w:sz w:val="20"/>
        </w:rPr>
        <w:t>Kahutis oli omigu maas. Esimesed kahutised teevad inimestel kahu, `tuhlivarred oo läin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`veele tõmmand kahutese `peale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kahutus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kahutus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kahutus</w:t>
      </w:r>
      <w:r w:rsidRPr="00E3787E">
        <w:rPr>
          <w:rFonts w:ascii="Times SUT" w:hAnsi="Times SUT" w:cs="Times SUT"/>
          <w:sz w:val="20"/>
        </w:rPr>
        <w:t xml:space="preserve"> Mär Tor VJg Hls Puh, </w:t>
      </w:r>
      <w:r w:rsidRPr="00E3787E">
        <w:rPr>
          <w:rFonts w:ascii="Times SUT" w:hAnsi="Times SUT" w:cs="Times SUT"/>
          <w:i/>
          <w:sz w:val="20"/>
        </w:rPr>
        <w:noBreakHyphen/>
        <w:t>ss</w:t>
      </w:r>
      <w:r w:rsidRPr="00E3787E">
        <w:rPr>
          <w:rFonts w:ascii="Times SUT" w:hAnsi="Times SUT" w:cs="Times SUT"/>
          <w:sz w:val="20"/>
        </w:rPr>
        <w:t xml:space="preserve"> Ran, </w:t>
      </w:r>
      <w:r w:rsidRPr="00E3787E">
        <w:rPr>
          <w:rFonts w:ascii="Times SUT" w:hAnsi="Times SUT" w:cs="Times SUT"/>
          <w:i/>
          <w:sz w:val="20"/>
        </w:rPr>
        <w:t>kaho-</w:t>
      </w:r>
      <w:r w:rsidRPr="00E3787E">
        <w:rPr>
          <w:rFonts w:ascii="Times SUT" w:hAnsi="Times SUT" w:cs="Times SUT"/>
          <w:sz w:val="20"/>
        </w:rPr>
        <w:t xml:space="preserve"> Tõs,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hall, kerge külmetus </w:t>
      </w:r>
      <w:r w:rsidRPr="00E3787E">
        <w:rPr>
          <w:rFonts w:ascii="Times SUT" w:hAnsi="Times SUT" w:cs="Times SUT"/>
          <w:i/>
          <w:sz w:val="20"/>
        </w:rPr>
        <w:t>kahutus on väike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m </w:t>
      </w:r>
      <w:r w:rsidRPr="00E3787E">
        <w:rPr>
          <w:rFonts w:ascii="Times SUT" w:hAnsi="Times SUT" w:cs="Times SUT"/>
          <w:sz w:val="20"/>
        </w:rPr>
        <w:t xml:space="preserve">Mär; </w:t>
      </w:r>
      <w:r w:rsidRPr="00E3787E">
        <w:rPr>
          <w:rFonts w:ascii="Times SUT" w:hAnsi="Times SUT" w:cs="Times SUT"/>
          <w:i/>
          <w:sz w:val="20"/>
        </w:rPr>
        <w:t>kahotuse aeal oo moa kahotan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`väike kahutus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les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`täämpä olli `väike kahutus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kahutuss maan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ja keväde om kah kahutust</w:t>
      </w:r>
      <w:r w:rsidRPr="00E3787E">
        <w:rPr>
          <w:rFonts w:ascii="Times SUT" w:hAnsi="Times SUT" w:cs="Times SUT"/>
          <w:sz w:val="20"/>
        </w:rPr>
        <w:t xml:space="preserve"> Ran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kahutis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kahuvane</w:t>
      </w:r>
      <w:r w:rsidRPr="00E3787E">
        <w:rPr>
          <w:rFonts w:ascii="Times SUT" w:hAnsi="Times SUT" w:cs="Times SUT"/>
          <w:sz w:val="20"/>
        </w:rPr>
        <w:t xml:space="preserve"> ppl </w:t>
      </w:r>
      <w:r w:rsidRPr="00E3787E">
        <w:rPr>
          <w:rFonts w:ascii="Times SUT" w:hAnsi="Times SUT" w:cs="Times SUT"/>
          <w:i/>
          <w:sz w:val="20"/>
        </w:rPr>
        <w:t>kahuvadsi</w:t>
      </w:r>
      <w:r w:rsidRPr="00E3787E">
        <w:rPr>
          <w:rFonts w:ascii="Times SUT" w:hAnsi="Times SUT" w:cs="Times SUT"/>
          <w:sz w:val="20"/>
        </w:rPr>
        <w:t xml:space="preserve"> kähar – Hel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kahuveli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kahuveli</w:t>
      </w:r>
      <w:r w:rsidRPr="00E3787E">
        <w:rPr>
          <w:rFonts w:ascii="Times SUT" w:hAnsi="Times SUT" w:cs="Times SUT"/>
          <w:sz w:val="20"/>
        </w:rPr>
        <w:t xml:space="preserve"> Puh Nõo kohevil </w:t>
      </w:r>
      <w:r w:rsidRPr="00E3787E">
        <w:rPr>
          <w:rFonts w:ascii="Times SUT" w:hAnsi="Times SUT" w:cs="Times SUT"/>
          <w:i/>
          <w:sz w:val="20"/>
        </w:rPr>
        <w:t>kahuveli juusse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nigu igävene kahupää, `juusse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kahuveli pään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`juusse om ärä vassitu,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kahuveli</w:t>
      </w:r>
      <w:r w:rsidRPr="00E3787E">
        <w:rPr>
          <w:rFonts w:ascii="Times SUT" w:hAnsi="Times SUT" w:cs="Times SUT"/>
          <w:sz w:val="20"/>
        </w:rPr>
        <w:t xml:space="preserve"> Nõo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kahva</w:t>
      </w:r>
      <w:r w:rsidRPr="00E3787E">
        <w:rPr>
          <w:rFonts w:ascii="Times SUT" w:hAnsi="Times SUT" w:cs="Times SUT"/>
          <w:sz w:val="20"/>
        </w:rPr>
        <w:t xml:space="preserve"> Pöi L(</w:t>
      </w:r>
      <w:r w:rsidRPr="00E3787E">
        <w:rPr>
          <w:rFonts w:ascii="Times SUT" w:hAnsi="Times SUT" w:cs="Times SUT"/>
          <w:i/>
          <w:sz w:val="20"/>
        </w:rPr>
        <w:t>kahb</w:t>
      </w:r>
      <w:r w:rsidRPr="00E3787E">
        <w:rPr>
          <w:rFonts w:ascii="Times SUT" w:hAnsi="Times SUT" w:cs="Times SUT"/>
          <w:sz w:val="20"/>
        </w:rPr>
        <w:t xml:space="preserve"> Mar) JMd VlPõ eL(</w:t>
      </w:r>
      <w:r w:rsidRPr="00E3787E">
        <w:rPr>
          <w:rFonts w:ascii="Times SUT" w:hAnsi="Times SUT" w:cs="Times SUT"/>
          <w:i/>
          <w:sz w:val="20"/>
        </w:rPr>
        <w:t>kahu</w:t>
      </w:r>
      <w:r w:rsidRPr="00E3787E">
        <w:rPr>
          <w:rFonts w:ascii="Times SUT" w:hAnsi="Times SUT" w:cs="Times SUT"/>
          <w:sz w:val="20"/>
        </w:rPr>
        <w:t xml:space="preserve"> Krk),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Hää Saa Hls(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v</w:t>
      </w:r>
      <w:r w:rsidRPr="00E3787E">
        <w:rPr>
          <w:rFonts w:ascii="Times SUT" w:hAnsi="Times SUT" w:cs="Times SUT"/>
          <w:sz w:val="20"/>
        </w:rPr>
        <w:t xml:space="preserve">) San; n, g </w:t>
      </w:r>
      <w:r w:rsidRPr="00E3787E">
        <w:rPr>
          <w:rFonts w:ascii="Times SUT" w:hAnsi="Times SUT" w:cs="Times SUT"/>
          <w:i/>
          <w:sz w:val="20"/>
        </w:rPr>
        <w:t>kahva</w:t>
      </w:r>
      <w:r w:rsidRPr="00E3787E">
        <w:rPr>
          <w:rFonts w:ascii="Times SUT" w:hAnsi="Times SUT" w:cs="Times SUT"/>
          <w:sz w:val="20"/>
        </w:rPr>
        <w:t xml:space="preserve"> Hi Lih Tor SJn Hel Puh; n, g </w:t>
      </w:r>
      <w:r w:rsidRPr="00E3787E">
        <w:rPr>
          <w:rFonts w:ascii="Times SUT" w:hAnsi="Times SUT" w:cs="Times SUT"/>
          <w:i/>
          <w:sz w:val="20"/>
        </w:rPr>
        <w:t>kahvi</w:t>
      </w:r>
      <w:r w:rsidRPr="00E3787E">
        <w:rPr>
          <w:rFonts w:ascii="Times SUT" w:hAnsi="Times SUT" w:cs="Times SUT"/>
          <w:sz w:val="20"/>
        </w:rPr>
        <w:t xml:space="preserve"> Saa Hls; n, g </w:t>
      </w:r>
      <w:r w:rsidRPr="00E3787E">
        <w:rPr>
          <w:rFonts w:ascii="Times SUT" w:hAnsi="Times SUT" w:cs="Times SUT"/>
          <w:i/>
          <w:sz w:val="20"/>
        </w:rPr>
        <w:t>kahu</w:t>
      </w:r>
      <w:r w:rsidRPr="00E3787E">
        <w:rPr>
          <w:rFonts w:ascii="Times SUT" w:hAnsi="Times SUT" w:cs="Times SUT"/>
          <w:sz w:val="20"/>
        </w:rPr>
        <w:t xml:space="preserve"> Sa Käi,  </w:t>
      </w:r>
      <w:r w:rsidRPr="00E3787E">
        <w:rPr>
          <w:rFonts w:ascii="Times SUT" w:hAnsi="Times SUT" w:cs="Times SUT"/>
          <w:i/>
          <w:sz w:val="20"/>
        </w:rPr>
        <w:noBreakHyphen/>
        <w:t>o</w:t>
      </w:r>
      <w:r w:rsidRPr="00E3787E">
        <w:rPr>
          <w:rFonts w:ascii="Times SUT" w:hAnsi="Times SUT" w:cs="Times SUT"/>
          <w:sz w:val="20"/>
        </w:rPr>
        <w:t xml:space="preserve"> Mus Sim; </w:t>
      </w:r>
      <w:r w:rsidRPr="00E3787E">
        <w:rPr>
          <w:rFonts w:ascii="Times SUT" w:hAnsi="Times SUT" w:cs="Times SUT"/>
          <w:i/>
          <w:sz w:val="20"/>
        </w:rPr>
        <w:t>kauh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kauha</w:t>
      </w:r>
      <w:r w:rsidRPr="00E3787E">
        <w:rPr>
          <w:rFonts w:ascii="Times SUT" w:hAnsi="Times SUT" w:cs="Times SUT"/>
          <w:sz w:val="20"/>
        </w:rPr>
        <w:t xml:space="preserve"> VId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vähi- või kalapüügiriist </w:t>
      </w:r>
      <w:r w:rsidRPr="00E3787E">
        <w:rPr>
          <w:rFonts w:ascii="Times SUT" w:hAnsi="Times SUT" w:cs="Times SUT"/>
          <w:i/>
          <w:sz w:val="20"/>
        </w:rPr>
        <w:t>Kahvaga korjati suuri kalu võrgu pealt äe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 xml:space="preserve">kahvaga püietse vähkesi ja kalu ka </w:t>
      </w:r>
      <w:r w:rsidRPr="00E3787E">
        <w:rPr>
          <w:rFonts w:ascii="Times SUT" w:hAnsi="Times SUT" w:cs="Times SUT"/>
          <w:sz w:val="20"/>
        </w:rPr>
        <w:t xml:space="preserve">Aud; </w:t>
      </w:r>
      <w:r w:rsidRPr="00E3787E">
        <w:rPr>
          <w:rFonts w:ascii="Times SUT" w:hAnsi="Times SUT" w:cs="Times SUT"/>
          <w:i/>
          <w:sz w:val="20"/>
        </w:rPr>
        <w:t>`kahvadega `püitakse `vähka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kahva on võrgust `tehtud, vitsavõru ja 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k `pantasse `piale</w:t>
      </w:r>
      <w:r w:rsidRPr="00E3787E">
        <w:rPr>
          <w:rFonts w:ascii="Times SUT" w:hAnsi="Times SUT" w:cs="Times SUT"/>
          <w:sz w:val="20"/>
        </w:rPr>
        <w:t xml:space="preserve"> SJn; </w:t>
      </w:r>
      <w:r w:rsidRPr="00E3787E">
        <w:rPr>
          <w:rFonts w:ascii="Times SUT" w:hAnsi="Times SUT" w:cs="Times SUT"/>
          <w:i/>
          <w:sz w:val="20"/>
        </w:rPr>
        <w:t>poisikse püünävä `kahvega `vähju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õngitsemise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v suu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ümärike võrk, va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 perän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vähjä lääve `sõrgupidi kahva `sissi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ku kala tuleva iämulgu manu, siss pillutass kahvaga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kala iä pääle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kahv om vähä püünmise riist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kahv om sääne võrgust tettü nigu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kahva pääle köüdetess kunn,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vähä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`võtva äste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ku vähi tulõ kahva pääle `konna `s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mä, siss nõstat kahva üless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mi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lääme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kauhhõga `vähki `püüdmä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`naati kauhaga ammutamma jo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[kalu]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kulbi, lusika, piibu jms laiem õõnes osa, kaha </w:t>
      </w:r>
      <w:r w:rsidRPr="00E3787E">
        <w:rPr>
          <w:rFonts w:ascii="Times SUT" w:hAnsi="Times SUT" w:cs="Times SUT"/>
          <w:i/>
          <w:sz w:val="20"/>
        </w:rPr>
        <w:t>piibu pöhi jääb kahu `pöhja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koes tubakas `sisse pannasse, see on kahu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Peigmeistel olid suured `uhked kivi piibud, kahud olid suurde `piltidega puhas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neid kahvaga `piipusi pole nüid ka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`võ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sin lusika kahva täie pudro</w:t>
      </w:r>
      <w:r w:rsidRPr="00E3787E">
        <w:rPr>
          <w:rFonts w:ascii="Times SUT" w:hAnsi="Times SUT" w:cs="Times SUT"/>
          <w:sz w:val="20"/>
        </w:rPr>
        <w:t xml:space="preserve"> LNg; </w:t>
      </w:r>
      <w:r w:rsidRPr="00E3787E">
        <w:rPr>
          <w:rFonts w:ascii="Times SUT" w:hAnsi="Times SUT" w:cs="Times SUT"/>
          <w:i/>
          <w:sz w:val="20"/>
        </w:rPr>
        <w:t>kulbi kahv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vanal aeal olid kahvaga piibud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piibu kaho täis tubakad, lusikal on kua kaho, labida kaho täis savi</w:t>
      </w:r>
      <w:r w:rsidRPr="00E3787E">
        <w:rPr>
          <w:rFonts w:ascii="Times SUT" w:hAnsi="Times SUT" w:cs="Times SUT"/>
          <w:sz w:val="20"/>
        </w:rPr>
        <w:t xml:space="preserve"> Sim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oherdi ots </w:t>
      </w:r>
      <w:r w:rsidRPr="00E3787E">
        <w:rPr>
          <w:rFonts w:ascii="Times SUT" w:hAnsi="Times SUT" w:cs="Times SUT"/>
          <w:i/>
          <w:sz w:val="20"/>
        </w:rPr>
        <w:t>kahuga oherdi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üks on kahuga oherdi ning teine on `keerdudega oherdi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uherdi kaho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Möli on suur kahvaga uherdi</w:t>
      </w:r>
      <w:r w:rsidRPr="00E3787E">
        <w:rPr>
          <w:rFonts w:ascii="Times SUT" w:hAnsi="Times SUT" w:cs="Times SUT"/>
          <w:sz w:val="20"/>
        </w:rPr>
        <w:t xml:space="preserve"> Emm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 xml:space="preserve"> rehapea </w:t>
      </w:r>
      <w:r w:rsidRPr="00E3787E">
        <w:rPr>
          <w:rFonts w:ascii="Times SUT" w:hAnsi="Times SUT" w:cs="Times SUT"/>
          <w:i/>
          <w:sz w:val="20"/>
        </w:rPr>
        <w:t>riha kahu koes piid sees k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ivad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Kahu `tehti saare puust</w:t>
      </w:r>
      <w:r w:rsidRPr="00E3787E">
        <w:rPr>
          <w:rFonts w:ascii="Times SUT" w:hAnsi="Times SUT" w:cs="Times SUT"/>
          <w:sz w:val="20"/>
        </w:rPr>
        <w:t xml:space="preserve"> Krj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kahvas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kahv </w:t>
      </w:r>
      <w:r w:rsidRPr="00E3787E">
        <w:rPr>
          <w:rFonts w:ascii="Times SUT" w:hAnsi="Times SUT" w:cs="Times SUT"/>
          <w:sz w:val="20"/>
        </w:rPr>
        <w:t xml:space="preserve">g </w:t>
      </w:r>
      <w:r w:rsidRPr="00E3787E">
        <w:rPr>
          <w:rFonts w:ascii="Times SUT" w:hAnsi="Times SUT" w:cs="Times SUT"/>
          <w:i/>
          <w:sz w:val="20"/>
        </w:rPr>
        <w:t>kahva</w:t>
      </w:r>
      <w:r w:rsidRPr="00E3787E">
        <w:rPr>
          <w:rFonts w:ascii="Times SUT" w:hAnsi="Times SUT" w:cs="Times SUT"/>
          <w:sz w:val="20"/>
        </w:rPr>
        <w:t xml:space="preserve"> Ote Rõu(</w:t>
      </w:r>
      <w:r w:rsidRPr="00E3787E">
        <w:rPr>
          <w:rFonts w:ascii="Times SUT" w:hAnsi="Times SUT" w:cs="Times SUT"/>
          <w:i/>
          <w:sz w:val="20"/>
        </w:rPr>
        <w:t>kaho</w:t>
      </w:r>
      <w:r w:rsidRPr="00E3787E">
        <w:rPr>
          <w:rFonts w:ascii="Times SUT" w:hAnsi="Times SUT" w:cs="Times SUT"/>
          <w:sz w:val="20"/>
        </w:rPr>
        <w:t xml:space="preserve">) Se;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v, kahu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kahvi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kauh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kauha</w:t>
      </w:r>
      <w:r w:rsidRPr="00E3787E">
        <w:rPr>
          <w:rFonts w:ascii="Times SUT" w:hAnsi="Times SUT" w:cs="Times SUT"/>
          <w:sz w:val="20"/>
        </w:rPr>
        <w:t xml:space="preserve"> Räp okaspäitsed </w:t>
      </w:r>
      <w:r w:rsidRPr="00E3787E">
        <w:rPr>
          <w:rFonts w:ascii="Times SUT" w:hAnsi="Times SUT" w:cs="Times SUT"/>
          <w:i/>
          <w:sz w:val="20"/>
        </w:rPr>
        <w:t>varsale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kahv pähä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kahv pandass `naklu täis, märä ei lase ala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kahu `panti varsalõ pähä,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märä es lasõ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imedä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vasikalõ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kaho `päähä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lehem `väega hois ja va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 tükke manu, pannimi kauha `päähä, siss`tsusksiva nuu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nagla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`va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kõlõ pandass tu kahv, kui vasik tü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iss `lehmä imemä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kahva</w:t>
      </w:r>
      <w:r w:rsidRPr="00E3787E">
        <w:rPr>
          <w:rFonts w:ascii="Times SUT" w:hAnsi="Times SUT" w:cs="Times SUT"/>
          <w:sz w:val="20"/>
        </w:rPr>
        <w:t xml:space="preserve"> Mus Phl Rid Hää, g </w:t>
      </w:r>
      <w:r w:rsidRPr="00E3787E">
        <w:rPr>
          <w:rFonts w:ascii="Times SUT" w:hAnsi="Times SUT" w:cs="Times SUT"/>
          <w:i/>
          <w:sz w:val="20"/>
        </w:rPr>
        <w:t>`kahva</w:t>
      </w:r>
      <w:r w:rsidRPr="00E3787E">
        <w:rPr>
          <w:rFonts w:ascii="Times SUT" w:hAnsi="Times SUT" w:cs="Times SUT"/>
          <w:sz w:val="20"/>
        </w:rPr>
        <w:t xml:space="preserve"> Jõe Kuu; n, g </w:t>
      </w:r>
      <w:r w:rsidRPr="00E3787E">
        <w:rPr>
          <w:rFonts w:ascii="Times SUT" w:hAnsi="Times SUT" w:cs="Times SUT"/>
          <w:i/>
          <w:sz w:val="20"/>
        </w:rPr>
        <w:t>kahva</w:t>
      </w:r>
      <w:r w:rsidRPr="00E3787E">
        <w:rPr>
          <w:rFonts w:ascii="Times SUT" w:hAnsi="Times SUT" w:cs="Times SUT"/>
          <w:sz w:val="20"/>
        </w:rPr>
        <w:t xml:space="preserve"> Hi Hää rüsi, kokkukuhjatud jäätükid </w:t>
      </w:r>
      <w:r w:rsidRPr="00E3787E">
        <w:rPr>
          <w:rFonts w:ascii="Times SUT" w:hAnsi="Times SUT" w:cs="Times SUT"/>
          <w:i/>
          <w:sz w:val="20"/>
        </w:rPr>
        <w:t>`Kahvuje tagand on `hülgele hüä ligi `hiilidä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to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 `seiksed kahvad üles ajand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Lained peksvad j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kuhja kokku, see ongid kahva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kevadel ja sügisel on suured kahvad merel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murrab suured kahvad üles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mailmatu suured kahvad üles aeanu</w:t>
      </w:r>
      <w:r w:rsidRPr="00E3787E">
        <w:rPr>
          <w:rFonts w:ascii="Times SUT" w:hAnsi="Times SUT" w:cs="Times SUT"/>
          <w:sz w:val="20"/>
        </w:rPr>
        <w:t xml:space="preserve"> Hää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kahvakas, kahvas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kahvel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</w:t>
      </w:r>
      <w:r w:rsidRPr="00E3787E">
        <w:rPr>
          <w:rFonts w:ascii="Times SUT" w:hAnsi="Times SUT" w:cs="Times SUT"/>
          <w:sz w:val="20"/>
        </w:rPr>
        <w:t xml:space="preserve"> TLä KodT,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v</w:t>
      </w:r>
      <w:r w:rsidRPr="00E3787E">
        <w:rPr>
          <w:rFonts w:ascii="Times SUT" w:hAnsi="Times SUT" w:cs="Times SUT"/>
          <w:sz w:val="20"/>
        </w:rPr>
        <w:t xml:space="preserve"> Krk Plv Vas, g </w:t>
      </w:r>
      <w:r w:rsidRPr="00E3787E">
        <w:rPr>
          <w:rFonts w:ascii="Times SUT" w:hAnsi="Times SUT" w:cs="Times SUT"/>
          <w:i/>
          <w:sz w:val="20"/>
        </w:rPr>
        <w:t>kahvi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hoop; löök; sahmakas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ta tolle kahvi paneb, siss om na koolu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vihaga mõni kahv üle piha </w:t>
      </w:r>
      <w:r w:rsidRPr="00E3787E">
        <w:rPr>
          <w:rFonts w:ascii="Times SUT" w:hAnsi="Times SUT" w:cs="Times SUT"/>
          <w:sz w:val="20"/>
        </w:rPr>
        <w:t xml:space="preserve">[saunas] Ran; </w:t>
      </w:r>
      <w:r w:rsidRPr="00E3787E">
        <w:rPr>
          <w:rFonts w:ascii="Times SUT" w:hAnsi="Times SUT" w:cs="Times SUT"/>
          <w:i/>
          <w:sz w:val="20"/>
        </w:rPr>
        <w:t>visassi üte kahvi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ma `v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ga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ku akkanu välk `l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mä ja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ku kahvi `annu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ss maja lännu</w:t>
      </w:r>
      <w:r w:rsidRPr="00E3787E">
        <w:rPr>
          <w:rFonts w:ascii="Times SUT" w:hAnsi="Times SUT" w:cs="Times SUT"/>
          <w:sz w:val="20"/>
        </w:rPr>
        <w:t xml:space="preserve"> KodT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vihmahoog </w:t>
      </w:r>
      <w:r w:rsidRPr="00E3787E">
        <w:rPr>
          <w:rFonts w:ascii="Times SUT" w:hAnsi="Times SUT" w:cs="Times SUT"/>
          <w:i/>
          <w:sz w:val="20"/>
        </w:rPr>
        <w:t>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v `vihma 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õigõ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suurõ kahvi 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v `vihma sai</w:t>
      </w:r>
      <w:r w:rsidRPr="00E3787E">
        <w:rPr>
          <w:rFonts w:ascii="Times SUT" w:hAnsi="Times SUT" w:cs="Times SUT"/>
          <w:sz w:val="20"/>
        </w:rPr>
        <w:t xml:space="preserve">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mahv (suitsu) </w:t>
      </w:r>
      <w:r w:rsidRPr="00E3787E">
        <w:rPr>
          <w:rFonts w:ascii="Times SUT" w:hAnsi="Times SUT" w:cs="Times SUT"/>
          <w:i/>
          <w:sz w:val="20"/>
        </w:rPr>
        <w:t>Temä tõmma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kah mõne kahvi `suitsu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kahvauss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</w:t>
      </w:r>
      <w:r w:rsidRPr="00E3787E">
        <w:rPr>
          <w:rStyle w:val="ms3"/>
          <w:rFonts w:ascii="Times SUT" w:hAnsi="Times SUT" w:cs="Times SUT"/>
        </w:rPr>
        <w:t>5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kahvi</w:t>
      </w:r>
      <w:r w:rsidRPr="00E3787E">
        <w:rPr>
          <w:rFonts w:ascii="Times SUT" w:hAnsi="Times SUT" w:cs="Times SUT"/>
          <w:sz w:val="20"/>
        </w:rPr>
        <w:t xml:space="preserve"> Urv,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Vas kamal </w:t>
      </w:r>
      <w:r w:rsidRPr="00E3787E">
        <w:rPr>
          <w:rFonts w:ascii="Times SUT" w:hAnsi="Times SUT" w:cs="Times SUT"/>
          <w:i/>
          <w:sz w:val="20"/>
        </w:rPr>
        <w:t>ma panõ üte kahvi tävve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`andsõ kahviga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`vo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ku kahvaga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kahva</w:t>
      </w:r>
      <w:r w:rsidRPr="00E3787E">
        <w:rPr>
          <w:rFonts w:ascii="Times SUT" w:hAnsi="Times SUT" w:cs="Times SUT"/>
          <w:sz w:val="20"/>
        </w:rPr>
        <w:t xml:space="preserve"> Hi kahvatu </w:t>
      </w:r>
      <w:r w:rsidRPr="00E3787E">
        <w:rPr>
          <w:rFonts w:ascii="Times SUT" w:hAnsi="Times SUT" w:cs="Times SUT"/>
          <w:i/>
          <w:sz w:val="20"/>
        </w:rPr>
        <w:t>ta nii kahva täna</w:t>
      </w:r>
      <w:r w:rsidRPr="00E3787E">
        <w:rPr>
          <w:rFonts w:ascii="Times SUT" w:hAnsi="Times SUT" w:cs="Times SUT"/>
          <w:sz w:val="20"/>
        </w:rPr>
        <w:t xml:space="preserve"> Phl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-kahva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kõhva-kahva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kahvahtuma</w:t>
      </w:r>
      <w:r w:rsidRPr="00E3787E">
        <w:rPr>
          <w:rFonts w:ascii="Times SUT" w:hAnsi="Times SUT" w:cs="Times SUT"/>
          <w:sz w:val="20"/>
        </w:rPr>
        <w:t xml:space="preserve"> = kahvatuma </w:t>
      </w:r>
      <w:r w:rsidRPr="00E3787E">
        <w:rPr>
          <w:rFonts w:ascii="Times SUT" w:hAnsi="Times SUT" w:cs="Times SUT"/>
          <w:i/>
          <w:sz w:val="20"/>
        </w:rPr>
        <w:t>oi, ma kahvahtu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. ni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ar kahvahtut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jää</w:t>
      </w:r>
      <w:r w:rsidRPr="00E3787E">
        <w:rPr>
          <w:rFonts w:ascii="Times SUT" w:hAnsi="Times SUT" w:cs="Times SUT"/>
          <w:sz w:val="20"/>
        </w:rPr>
        <w:t xml:space="preserve"> krobeline jää </w:t>
      </w:r>
      <w:r w:rsidRPr="00E3787E">
        <w:rPr>
          <w:rFonts w:ascii="Times SUT" w:hAnsi="Times SUT" w:cs="Times SUT"/>
          <w:i/>
          <w:sz w:val="20"/>
        </w:rPr>
        <w:t>Kahvaj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aa karune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ulga paksem kut teina j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, aga tükkis viletsam</w:t>
      </w:r>
      <w:r w:rsidRPr="00E3787E">
        <w:rPr>
          <w:rFonts w:ascii="Times SUT" w:hAnsi="Times SUT" w:cs="Times SUT"/>
          <w:sz w:val="20"/>
        </w:rPr>
        <w:t xml:space="preserve"> Emm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kahvakas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kahva|kas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rüsi </w:t>
      </w:r>
      <w:r w:rsidRPr="00E3787E">
        <w:rPr>
          <w:rFonts w:ascii="Times SUT" w:hAnsi="Times SUT" w:cs="Times SUT"/>
          <w:i/>
          <w:sz w:val="20"/>
        </w:rPr>
        <w:t>`siukõ iä tükid, kahvakad ühetese ots ond rannal</w:t>
      </w:r>
      <w:r w:rsidRPr="00E3787E">
        <w:rPr>
          <w:rFonts w:ascii="Times SUT" w:hAnsi="Times SUT" w:cs="Times SUT"/>
          <w:sz w:val="20"/>
        </w:rPr>
        <w:t xml:space="preserve"> Khn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kahv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kahvak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oherdi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kahvaoherdi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kahvakõnõ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dem</w:t>
      </w:r>
      <w:r w:rsidRPr="00E3787E">
        <w:rPr>
          <w:rFonts w:ascii="Times SUT" w:hAnsi="Times SUT" w:cs="Times SUT"/>
          <w:sz w:val="20"/>
        </w:rPr>
        <w:t xml:space="preserve"> &lt; kahv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võta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tu `väikene kahvakõnõ kah, poi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s kah taht </w:t>
      </w:r>
      <w:r w:rsidRPr="00E3787E">
        <w:rPr>
          <w:rFonts w:ascii="Times SUT" w:hAnsi="Times SUT" w:cs="Times SUT"/>
          <w:sz w:val="20"/>
        </w:rPr>
        <w:t>[kalale kaasa]</w:t>
      </w:r>
      <w:r w:rsidRPr="00E3787E">
        <w:rPr>
          <w:rFonts w:ascii="Times SUT" w:hAnsi="Times SUT" w:cs="Times SUT"/>
          <w:i/>
          <w:sz w:val="20"/>
        </w:rPr>
        <w:t xml:space="preserve"> tulla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kahvakõsõga võõdõtass kallu `väikust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`kahvama</w:t>
      </w:r>
      <w:r w:rsidRPr="00E3787E">
        <w:rPr>
          <w:rFonts w:ascii="Times SUT" w:hAnsi="Times SUT" w:cs="Times SUT"/>
          <w:sz w:val="20"/>
        </w:rPr>
        <w:t xml:space="preserve"> Kaa Krk Plv,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Hls Krl, da-inf </w:t>
      </w:r>
      <w:r w:rsidRPr="00E3787E">
        <w:rPr>
          <w:rFonts w:ascii="Times SUT" w:hAnsi="Times SUT" w:cs="Times SUT"/>
          <w:i/>
          <w:sz w:val="20"/>
        </w:rPr>
        <w:t>kahvata</w:t>
      </w:r>
      <w:r w:rsidRPr="00E3787E">
        <w:rPr>
          <w:rFonts w:ascii="Times SUT" w:hAnsi="Times SUT" w:cs="Times SUT"/>
          <w:sz w:val="20"/>
        </w:rPr>
        <w:t xml:space="preserve"> Jäm TLä, </w:t>
      </w:r>
      <w:r w:rsidRPr="00E3787E">
        <w:rPr>
          <w:rFonts w:ascii="Times SUT" w:hAnsi="Times SUT" w:cs="Times SUT"/>
          <w:i/>
          <w:sz w:val="20"/>
        </w:rPr>
        <w:noBreakHyphen/>
        <w:t>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kallama; viskama; pahvatama </w:t>
      </w:r>
      <w:r w:rsidRPr="00E3787E">
        <w:rPr>
          <w:rFonts w:ascii="Times SUT" w:hAnsi="Times SUT" w:cs="Times SUT"/>
          <w:i/>
          <w:sz w:val="20"/>
        </w:rPr>
        <w:t>Katuseräästast kahvas mulle raevahe lund täis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Vetepuhkemise aegu kahvas meite öue keik vett täis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kahva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sz w:val="20"/>
        </w:rPr>
        <w:t xml:space="preserve"> [pudrule piima] Hls; </w:t>
      </w:r>
      <w:r w:rsidRPr="00E3787E">
        <w:rPr>
          <w:rFonts w:ascii="Times SUT" w:hAnsi="Times SUT" w:cs="Times SUT"/>
          <w:i/>
          <w:sz w:val="20"/>
        </w:rPr>
        <w:t xml:space="preserve">ma ka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vaist iki `kahva</w:t>
      </w:r>
      <w:r w:rsidRPr="00E3787E">
        <w:rPr>
          <w:rFonts w:ascii="Times SUT" w:hAnsi="Times SUT" w:cs="Times SUT"/>
          <w:sz w:val="20"/>
        </w:rPr>
        <w:t xml:space="preserve"> (ütlen äkki); </w:t>
      </w:r>
      <w:r w:rsidRPr="00E3787E">
        <w:rPr>
          <w:rFonts w:ascii="Times SUT" w:hAnsi="Times SUT" w:cs="Times SUT"/>
          <w:i/>
          <w:sz w:val="20"/>
        </w:rPr>
        <w:t>`viska `vi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la, `kahva `kaaru, `otri ku sia `ändu </w:t>
      </w:r>
      <w:r w:rsidRPr="00E3787E">
        <w:rPr>
          <w:rFonts w:ascii="Times SUT" w:hAnsi="Times SUT" w:cs="Times SUT"/>
          <w:sz w:val="16"/>
        </w:rPr>
        <w:t>rhvl</w:t>
      </w:r>
      <w:r w:rsidRPr="00E3787E">
        <w:rPr>
          <w:rFonts w:ascii="Times SUT" w:hAnsi="Times SUT" w:cs="Times SUT"/>
          <w:sz w:val="20"/>
        </w:rPr>
        <w:t xml:space="preserve"> (mardilaul) Krk; </w:t>
      </w:r>
      <w:r w:rsidRPr="00E3787E">
        <w:rPr>
          <w:rFonts w:ascii="Times SUT" w:hAnsi="Times SUT" w:cs="Times SUT"/>
          <w:i/>
          <w:sz w:val="20"/>
        </w:rPr>
        <w:t xml:space="preserve">võtad usse `valla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tuuld `kahvab `si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se. ja sehest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kah `kahvab kas `tossu vai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Opetaja kahvas siss sääld `pintsliga toda vett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märdi visassiva `peoga `vi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`sisse ja laaliva et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`viska `sisse 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lä`õnne, `kahva `sisse karja`õnne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tulõ `vasta ja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v innõ meile vett</w:t>
      </w:r>
      <w:r w:rsidRPr="00E3787E">
        <w:rPr>
          <w:rFonts w:ascii="Times SUT" w:hAnsi="Times SUT" w:cs="Times SUT"/>
          <w:sz w:val="20"/>
        </w:rPr>
        <w:t xml:space="preserve">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haarama; võtma </w:t>
      </w:r>
      <w:r w:rsidRPr="00E3787E">
        <w:rPr>
          <w:rFonts w:ascii="Times SUT" w:hAnsi="Times SUT" w:cs="Times SUT"/>
          <w:i/>
          <w:sz w:val="20"/>
        </w:rPr>
        <w:t>Venekaigast vedasid, kumb sai ennem kahvata, see `vöitis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mi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ni palju kahvasi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kahvatama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kahvma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kahvane</w:t>
      </w:r>
      <w:r w:rsidRPr="00E3787E">
        <w:rPr>
          <w:rFonts w:ascii="Times SUT" w:hAnsi="Times SUT" w:cs="Times SUT"/>
          <w:sz w:val="20"/>
        </w:rPr>
        <w:t xml:space="preserve"> Emm, </w:t>
      </w:r>
      <w:r w:rsidRPr="00E3787E">
        <w:rPr>
          <w:rFonts w:ascii="Times SUT" w:hAnsi="Times SUT" w:cs="Times SUT"/>
          <w:i/>
          <w:sz w:val="20"/>
        </w:rPr>
        <w:t>`kahvane</w:t>
      </w:r>
      <w:r w:rsidRPr="00E3787E">
        <w:rPr>
          <w:rFonts w:ascii="Times SUT" w:hAnsi="Times SUT" w:cs="Times SUT"/>
          <w:sz w:val="20"/>
        </w:rPr>
        <w:t xml:space="preserve"> Kuu krobeline (jää) </w:t>
      </w:r>
      <w:r w:rsidRPr="00E3787E">
        <w:rPr>
          <w:rFonts w:ascii="Times SUT" w:hAnsi="Times SUT" w:cs="Times SUT"/>
          <w:i/>
          <w:sz w:val="20"/>
        </w:rPr>
        <w:t>`kahvane jää, kui `kahvad `püstü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Kui j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külmamese aegu on tugev tuul, j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b kahvane j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sz w:val="20"/>
        </w:rPr>
        <w:t xml:space="preserve"> Emm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kahuline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oherdi</w:t>
      </w:r>
      <w:r w:rsidRPr="00E3787E">
        <w:rPr>
          <w:rFonts w:ascii="Times SUT" w:hAnsi="Times SUT" w:cs="Times SUT"/>
          <w:sz w:val="20"/>
        </w:rPr>
        <w:t xml:space="preserve"> kabaga oherdi </w:t>
      </w:r>
      <w:r w:rsidRPr="00E3787E">
        <w:rPr>
          <w:rFonts w:ascii="Times SUT" w:hAnsi="Times SUT" w:cs="Times SUT"/>
          <w:i/>
          <w:sz w:val="20"/>
        </w:rPr>
        <w:t>Kahvaoherdiga aedeks puu sisse auku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kahvakuherdige küll saaks seda puuride</w:t>
      </w:r>
      <w:r w:rsidRPr="00E3787E">
        <w:rPr>
          <w:rFonts w:ascii="Times SUT" w:hAnsi="Times SUT" w:cs="Times SUT"/>
          <w:sz w:val="20"/>
        </w:rPr>
        <w:t xml:space="preserve"> Phl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kahvant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kahupea </w:t>
      </w:r>
      <w:r w:rsidRPr="00E3787E">
        <w:rPr>
          <w:rFonts w:ascii="Times SUT" w:hAnsi="Times SUT" w:cs="Times SUT"/>
          <w:i/>
          <w:sz w:val="20"/>
        </w:rPr>
        <w:t>`juuse om ku kahva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pähän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pää ku kahva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t, ku kuhjaslavva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 xml:space="preserve">`kahva,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Khk Rei = kahv</w:t>
      </w:r>
      <w:r w:rsidRPr="00E3787E">
        <w:rPr>
          <w:rFonts w:ascii="Times SUT" w:hAnsi="Times SUT" w:cs="Times SUT"/>
          <w:sz w:val="20"/>
          <w:vertAlign w:val="superscrip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mine üle `kahva, kahvaste `varjus vöib `ülgid ka `olla, kahvaste tagand ep paista 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laivaga ep saa merese ka ega merest ää ka, kui `kahved kaua `ääres `seisavad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jää `kahvad merel</w:t>
      </w:r>
      <w:r w:rsidRPr="00E3787E">
        <w:rPr>
          <w:rFonts w:ascii="Times SUT" w:hAnsi="Times SUT" w:cs="Times SUT"/>
          <w:sz w:val="20"/>
        </w:rPr>
        <w:t xml:space="preserve"> Rei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`kahva</w:t>
      </w:r>
      <w:r w:rsidRPr="00E3787E">
        <w:rPr>
          <w:rFonts w:ascii="Times SUT" w:hAnsi="Times SUT" w:cs="Times SUT"/>
          <w:sz w:val="20"/>
        </w:rPr>
        <w:t xml:space="preserve"> = kahv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 xml:space="preserve"> – Rei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kahvatama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kahvatama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da-</w:t>
      </w:r>
      <w:r w:rsidRPr="00E3787E">
        <w:rPr>
          <w:rFonts w:ascii="Times SUT" w:hAnsi="Times SUT" w:cs="Times SUT"/>
          <w:sz w:val="20"/>
        </w:rPr>
        <w:t xml:space="preserve"> Rei) Trv TLä Räp/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mma</w:t>
      </w:r>
      <w:r w:rsidRPr="00E3787E">
        <w:rPr>
          <w:rFonts w:ascii="Times SUT" w:hAnsi="Times SUT" w:cs="Times SUT"/>
          <w:sz w:val="20"/>
        </w:rPr>
        <w:t xml:space="preserve">/, </w:t>
      </w:r>
      <w:r w:rsidRPr="00E3787E">
        <w:rPr>
          <w:rFonts w:ascii="Times SUT" w:hAnsi="Times SUT" w:cs="Times SUT"/>
          <w:i/>
          <w:sz w:val="20"/>
        </w:rPr>
        <w:noBreakHyphen/>
        <w:t>eme</w:t>
      </w:r>
      <w:r w:rsidRPr="00E3787E">
        <w:rPr>
          <w:rFonts w:ascii="Times SUT" w:hAnsi="Times SUT" w:cs="Times SUT"/>
          <w:sz w:val="20"/>
        </w:rPr>
        <w:t xml:space="preserve"> Hls San, </w:t>
      </w:r>
      <w:r w:rsidRPr="00E3787E">
        <w:rPr>
          <w:rFonts w:ascii="Times SUT" w:hAnsi="Times SUT" w:cs="Times SUT"/>
          <w:i/>
          <w:sz w:val="20"/>
        </w:rPr>
        <w:noBreakHyphen/>
        <w:t>õmõ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`kahvatam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i/>
          <w:sz w:val="20"/>
        </w:rPr>
        <w:t>`kahve-</w:t>
      </w:r>
      <w:r w:rsidRPr="00E3787E">
        <w:rPr>
          <w:rFonts w:ascii="Times SUT" w:hAnsi="Times SUT" w:cs="Times SUT"/>
          <w:sz w:val="20"/>
        </w:rPr>
        <w:t xml:space="preserve"> VNg) kahvatuks muutuma (jumest) </w:t>
      </w:r>
      <w:r w:rsidRPr="00E3787E">
        <w:rPr>
          <w:rFonts w:ascii="Times SUT" w:hAnsi="Times SUT" w:cs="Times SUT"/>
          <w:i/>
          <w:sz w:val="20"/>
        </w:rPr>
        <w:t>`hirmu peräst `kahvatas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üks inimine on `kahvatand silmnäost ja `lotsis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`kahvatane `näoga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nönda kahvatand kes sedasi `kohkub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nii kahvatand `näuga jäänd `aigusest saadik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kui süialune oo, siis kahvatab ää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ta kahvadas `valgeks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 xml:space="preserve">Kahvatand </w:t>
      </w:r>
      <w:r w:rsidRPr="00E3787E">
        <w:rPr>
          <w:rFonts w:ascii="Times SUT" w:hAnsi="Times SUT" w:cs="Times SUT"/>
          <w:sz w:val="20"/>
        </w:rPr>
        <w:t xml:space="preserve">kui lubjatud sein Vig; </w:t>
      </w:r>
      <w:r w:rsidRPr="00E3787E">
        <w:rPr>
          <w:rFonts w:ascii="Times SUT" w:hAnsi="Times SUT" w:cs="Times SUT"/>
          <w:i/>
          <w:sz w:val="20"/>
        </w:rPr>
        <w:t>mokad olid kõik sedasi kahvatan ja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ma kahvatasi ää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nägu naa kahvatand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irmu pärast kahvatas ära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irmuga nägu kahvatab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see lähäb pla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siks ja `valgeks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mist, akkab kahvatama </w:t>
      </w:r>
      <w:r w:rsidRPr="00E3787E">
        <w:rPr>
          <w:rFonts w:ascii="Times SUT" w:hAnsi="Times SUT" w:cs="Times SUT"/>
          <w:sz w:val="20"/>
        </w:rPr>
        <w:t xml:space="preserve">Juu; </w:t>
      </w:r>
      <w:r w:rsidRPr="00E3787E">
        <w:rPr>
          <w:rFonts w:ascii="Times SUT" w:hAnsi="Times SUT" w:cs="Times SUT"/>
          <w:i/>
          <w:sz w:val="20"/>
        </w:rPr>
        <w:t>kas jääb `aigest, nõnna kahvatama akkab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kahvatas näust valgest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a kahvatand tene kui luju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kahvatas surma `karva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temä kahvateb ega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 peräst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ta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 näost nii kahvatanu nigu `eitenu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Ta om nii kahvatedu näoga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kae sa old ärä kahvatõnu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inemine kahvatass ku ta medägi hiidüss vai `pe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gäss</w:t>
      </w:r>
      <w:r w:rsidRPr="00E3787E">
        <w:rPr>
          <w:rFonts w:ascii="Times SUT" w:hAnsi="Times SUT" w:cs="Times SUT"/>
          <w:sz w:val="20"/>
        </w:rPr>
        <w:t xml:space="preserve"> Har || värvi kaotama </w:t>
      </w:r>
      <w:r w:rsidRPr="00E3787E">
        <w:rPr>
          <w:rFonts w:ascii="Times SUT" w:hAnsi="Times SUT" w:cs="Times SUT"/>
          <w:i/>
          <w:sz w:val="20"/>
        </w:rPr>
        <w:t>sie `riie one `ninda `kahvetand `karva</w:t>
      </w:r>
      <w:r w:rsidRPr="00E3787E">
        <w:rPr>
          <w:rFonts w:ascii="Times SUT" w:hAnsi="Times SUT" w:cs="Times SUT"/>
          <w:sz w:val="20"/>
        </w:rPr>
        <w:t xml:space="preserve"> VNg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kahvatuma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kahvatama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kahva|tama</w:t>
      </w:r>
      <w:r w:rsidRPr="00E3787E">
        <w:rPr>
          <w:rFonts w:ascii="Times SUT" w:hAnsi="Times SUT" w:cs="Times SUT"/>
          <w:sz w:val="20"/>
        </w:rPr>
        <w:t xml:space="preserve"> Plt Trv Ran Räp, </w:t>
      </w:r>
      <w:r w:rsidRPr="00E3787E">
        <w:rPr>
          <w:rFonts w:ascii="Times SUT" w:hAnsi="Times SUT" w:cs="Times SUT"/>
          <w:i/>
          <w:sz w:val="20"/>
        </w:rPr>
        <w:noBreakHyphen/>
        <w:t>tem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), da-inf </w:t>
      </w:r>
      <w:r w:rsidRPr="00E3787E">
        <w:rPr>
          <w:rFonts w:ascii="Times SUT" w:hAnsi="Times SUT" w:cs="Times SUT"/>
          <w:i/>
          <w:sz w:val="20"/>
        </w:rPr>
        <w:noBreakHyphen/>
        <w:t>te</w:t>
      </w:r>
      <w:r w:rsidRPr="00E3787E">
        <w:rPr>
          <w:rFonts w:ascii="Times SUT" w:hAnsi="Times SUT" w:cs="Times SUT"/>
          <w:sz w:val="20"/>
        </w:rPr>
        <w:t xml:space="preserve"> Krk; ipf (ta) </w:t>
      </w:r>
      <w:r w:rsidRPr="00E3787E">
        <w:rPr>
          <w:rFonts w:ascii="Times SUT" w:hAnsi="Times SUT" w:cs="Times SUT"/>
          <w:i/>
          <w:sz w:val="20"/>
        </w:rPr>
        <w:t>kahvatõss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kauhatamma</w:t>
      </w:r>
      <w:r w:rsidRPr="00E3787E">
        <w:rPr>
          <w:rFonts w:ascii="Times SUT" w:hAnsi="Times SUT" w:cs="Times SUT"/>
          <w:sz w:val="20"/>
        </w:rPr>
        <w:t xml:space="preserve"> Plv järsku midagi tegema; pahvatama </w:t>
      </w:r>
      <w:r w:rsidRPr="00E3787E">
        <w:rPr>
          <w:rFonts w:ascii="Times SUT" w:hAnsi="Times SUT" w:cs="Times SUT"/>
          <w:i/>
          <w:sz w:val="20"/>
        </w:rPr>
        <w:t>tuba kahvatas korraga inimeisi täis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kuulit kos ta</w:t>
      </w:r>
      <w:r w:rsidRPr="00E3787E">
        <w:rPr>
          <w:rFonts w:ascii="Times SUT" w:hAnsi="Times SUT" w:cs="Times SUT"/>
          <w:sz w:val="20"/>
        </w:rPr>
        <w:t xml:space="preserve"> (kala) </w:t>
      </w:r>
      <w:r w:rsidRPr="00E3787E">
        <w:rPr>
          <w:rFonts w:ascii="Times SUT" w:hAnsi="Times SUT" w:cs="Times SUT"/>
          <w:i/>
          <w:sz w:val="20"/>
        </w:rPr>
        <w:t>kahvat `kunnigi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vett tulli täüs ku kahvats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visa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ku kahva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vett `kaala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`einu `viskass ku kahvats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karass vette nigu kahvatap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läits kui kahvatap `lumme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siss</w:t>
      </w:r>
      <w:r w:rsidRPr="00E3787E">
        <w:rPr>
          <w:rFonts w:ascii="Times SUT" w:hAnsi="Times SUT" w:cs="Times SUT"/>
          <w:sz w:val="20"/>
        </w:rPr>
        <w:t xml:space="preserve"> [kalad] </w:t>
      </w:r>
      <w:r w:rsidRPr="00E3787E">
        <w:rPr>
          <w:rFonts w:ascii="Times SUT" w:hAnsi="Times SUT" w:cs="Times SUT"/>
          <w:i/>
          <w:sz w:val="20"/>
        </w:rPr>
        <w:t>läävä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võrõndikku 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kahvatõss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sattõ nigu kauha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sz w:val="20"/>
        </w:rPr>
        <w:t xml:space="preserve"> Plv || (kangakudumisel, kui niied ja suga 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kahisedes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 xml:space="preserve"> liiguvad) </w:t>
      </w:r>
      <w:r w:rsidRPr="00E3787E">
        <w:rPr>
          <w:rFonts w:ascii="Times SUT" w:hAnsi="Times SUT" w:cs="Times SUT"/>
          <w:i/>
          <w:sz w:val="20"/>
        </w:rPr>
        <w:t>kangass kahvats kähen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 vi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niidsetest kahvats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külmäge kahvats, ei anna vahelikut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temäl kahvatejet `kangit ei oleki olluki kudade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`pakline</w:t>
      </w:r>
      <w:r w:rsidRPr="00E3787E">
        <w:rPr>
          <w:rFonts w:ascii="Times SUT" w:hAnsi="Times SUT" w:cs="Times SUT"/>
          <w:sz w:val="20"/>
        </w:rPr>
        <w:t xml:space="preserve"> [kangas] </w:t>
      </w:r>
      <w:r w:rsidRPr="00E3787E">
        <w:rPr>
          <w:rFonts w:ascii="Times SUT" w:hAnsi="Times SUT" w:cs="Times SUT"/>
          <w:i/>
          <w:sz w:val="20"/>
        </w:rPr>
        <w:t>ku paks olli, kahva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iki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suast ta ei kahvate, suast om parass. suast ei olegi paks, ei tää mikeperäst ta kahvats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kahvama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kahvatu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kahvatu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sz w:val="20"/>
        </w:rPr>
        <w:t xml:space="preserve"> Käi) M TLä San Krl, g </w:t>
      </w:r>
      <w:r w:rsidRPr="00E3787E">
        <w:rPr>
          <w:rFonts w:ascii="Times SUT" w:hAnsi="Times SUT" w:cs="Times SUT"/>
          <w:i/>
          <w:sz w:val="20"/>
        </w:rPr>
        <w:noBreakHyphen/>
        <w:t>ma</w:t>
      </w:r>
      <w:r w:rsidRPr="00E3787E">
        <w:rPr>
          <w:rFonts w:ascii="Times SUT" w:hAnsi="Times SUT" w:cs="Times SUT"/>
          <w:sz w:val="20"/>
        </w:rPr>
        <w:t xml:space="preserve"> Mar Tõs Hää Kos Koe VJg, n </w:t>
      </w:r>
      <w:r w:rsidRPr="00E3787E">
        <w:rPr>
          <w:rFonts w:ascii="Times SUT" w:hAnsi="Times SUT" w:cs="Times SUT"/>
          <w:i/>
          <w:sz w:val="20"/>
        </w:rPr>
        <w:noBreakHyphen/>
        <w:t>du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ma</w:t>
      </w:r>
      <w:r w:rsidRPr="00E3787E">
        <w:rPr>
          <w:rFonts w:ascii="Times SUT" w:hAnsi="Times SUT" w:cs="Times SUT"/>
          <w:sz w:val="20"/>
        </w:rPr>
        <w:t xml:space="preserve"> Rei; n, g </w:t>
      </w:r>
      <w:r w:rsidRPr="00E3787E">
        <w:rPr>
          <w:rFonts w:ascii="Times SUT" w:hAnsi="Times SUT" w:cs="Times SUT"/>
          <w:i/>
          <w:sz w:val="20"/>
        </w:rPr>
        <w:t>`kahvatu</w:t>
      </w:r>
      <w:r w:rsidRPr="00E3787E">
        <w:rPr>
          <w:rFonts w:ascii="Times SUT" w:hAnsi="Times SUT" w:cs="Times SUT"/>
          <w:sz w:val="20"/>
        </w:rPr>
        <w:t xml:space="preserve"> VNg IisR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jumetu </w:t>
      </w:r>
      <w:r w:rsidRPr="00E3787E">
        <w:rPr>
          <w:rFonts w:ascii="Times SUT" w:hAnsi="Times SUT" w:cs="Times SUT"/>
          <w:i/>
          <w:sz w:val="20"/>
        </w:rPr>
        <w:t xml:space="preserve">ta oo `palgest ka nii kahvatu </w:t>
      </w:r>
      <w:r w:rsidRPr="00E3787E">
        <w:rPr>
          <w:rFonts w:ascii="Times SUT" w:hAnsi="Times SUT" w:cs="Times SUT"/>
          <w:sz w:val="20"/>
        </w:rPr>
        <w:t xml:space="preserve">Khk; </w:t>
      </w:r>
      <w:r w:rsidRPr="00E3787E">
        <w:rPr>
          <w:rFonts w:ascii="Times SUT" w:hAnsi="Times SUT" w:cs="Times SUT"/>
          <w:i/>
          <w:sz w:val="20"/>
        </w:rPr>
        <w:t>olid sa aige, et sa nii kahvadumaks oled jäänd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näost üsa kahvatu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kui kahvatu jägu `mööda soab läind, sis veri `kargab palesse tagasi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ma jäin sellest jutust üsna kahvatumaks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kahvatu kui surm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kava `aega õli `valge ja kahvatu näoss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kahvatu ku `surnu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nii kahvatu näost, kõhn ja ilma veretä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om kahvatu pääle `aigusõ</w:t>
      </w:r>
      <w:r w:rsidRPr="00E3787E">
        <w:rPr>
          <w:rFonts w:ascii="Times SUT" w:hAnsi="Times SUT" w:cs="Times SUT"/>
          <w:sz w:val="20"/>
        </w:rPr>
        <w:t xml:space="preserve"> Krl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(värvist) </w:t>
      </w:r>
      <w:r w:rsidRPr="00E3787E">
        <w:rPr>
          <w:rFonts w:ascii="Times SUT" w:hAnsi="Times SUT" w:cs="Times SUT"/>
          <w:i/>
          <w:sz w:val="20"/>
        </w:rPr>
        <w:t>kahvatu 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Kos; [värv] </w:t>
      </w:r>
      <w:r w:rsidRPr="00E3787E">
        <w:rPr>
          <w:rFonts w:ascii="Times SUT" w:hAnsi="Times SUT" w:cs="Times SUT"/>
          <w:i/>
          <w:sz w:val="20"/>
        </w:rPr>
        <w:t>ike akas kua, aga jäi kahvatuks</w:t>
      </w:r>
      <w:r w:rsidRPr="00E3787E">
        <w:rPr>
          <w:rFonts w:ascii="Times SUT" w:hAnsi="Times SUT" w:cs="Times SUT"/>
          <w:sz w:val="20"/>
        </w:rPr>
        <w:t xml:space="preserve"> Ksi; </w:t>
      </w:r>
      <w:r w:rsidRPr="00E3787E">
        <w:rPr>
          <w:rFonts w:ascii="Times SUT" w:hAnsi="Times SUT" w:cs="Times SUT"/>
          <w:i/>
          <w:sz w:val="20"/>
        </w:rPr>
        <w:t>kui `värvi on vähe, siis on kahvatu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muidu kahvatu ei ole ilus, aga kahvatu roosa on väga ilus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mõnikord on taevas kahvatu sinine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kui kuu kahvatu om, siss tähendeb `vihma</w:t>
      </w:r>
      <w:r w:rsidRPr="00E3787E">
        <w:rPr>
          <w:rFonts w:ascii="Times SUT" w:hAnsi="Times SUT" w:cs="Times SUT"/>
          <w:sz w:val="20"/>
        </w:rPr>
        <w:t xml:space="preserve"> Hel; [rõivas] </w:t>
      </w:r>
      <w:r w:rsidRPr="00E3787E">
        <w:rPr>
          <w:rFonts w:ascii="Times SUT" w:hAnsi="Times SUT" w:cs="Times SUT"/>
          <w:i/>
          <w:sz w:val="20"/>
        </w:rPr>
        <w:t>serände kahvatu tõene, tuleb üle `värmi</w:t>
      </w:r>
      <w:r w:rsidRPr="00E3787E">
        <w:rPr>
          <w:rFonts w:ascii="Times SUT" w:hAnsi="Times SUT" w:cs="Times SUT"/>
          <w:sz w:val="20"/>
        </w:rPr>
        <w:t xml:space="preserve">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kahvatuma</w:t>
      </w:r>
      <w:r w:rsidRPr="00E3787E">
        <w:rPr>
          <w:rFonts w:ascii="Times SUT" w:hAnsi="Times SUT" w:cs="Times SUT"/>
          <w:sz w:val="20"/>
        </w:rPr>
        <w:t xml:space="preserve"> nud-part g </w:t>
      </w:r>
      <w:r w:rsidRPr="00E3787E">
        <w:rPr>
          <w:rFonts w:ascii="Times SUT" w:hAnsi="Times SUT" w:cs="Times SUT"/>
          <w:i/>
          <w:sz w:val="20"/>
        </w:rPr>
        <w:t>`kahvatunne</w:t>
      </w:r>
      <w:r w:rsidRPr="00E3787E">
        <w:rPr>
          <w:rFonts w:ascii="Times SUT" w:hAnsi="Times SUT" w:cs="Times SUT"/>
          <w:sz w:val="20"/>
        </w:rPr>
        <w:t xml:space="preserve"> Kuu Vai, </w:t>
      </w:r>
      <w:r w:rsidRPr="00E3787E">
        <w:rPr>
          <w:rFonts w:ascii="Times SUT" w:hAnsi="Times SUT" w:cs="Times SUT"/>
          <w:i/>
          <w:sz w:val="20"/>
        </w:rPr>
        <w:t>kahvatu|nu</w:t>
      </w:r>
      <w:r w:rsidRPr="00E3787E">
        <w:rPr>
          <w:rFonts w:ascii="Times SUT" w:hAnsi="Times SUT" w:cs="Times SUT"/>
          <w:sz w:val="20"/>
        </w:rPr>
        <w:t xml:space="preserve"> Har Plv, </w:t>
      </w:r>
      <w:r w:rsidRPr="00E3787E">
        <w:rPr>
          <w:rFonts w:ascii="Times SUT" w:hAnsi="Times SUT" w:cs="Times SUT"/>
          <w:i/>
          <w:sz w:val="20"/>
        </w:rPr>
        <w:noBreakHyphen/>
        <w:t>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 kahvatuks muutuma </w:t>
      </w:r>
      <w:r w:rsidRPr="00E3787E">
        <w:rPr>
          <w:rFonts w:ascii="Times SUT" w:hAnsi="Times SUT" w:cs="Times SUT"/>
          <w:i/>
          <w:sz w:val="20"/>
        </w:rPr>
        <w:t>on `kahvatunne `näügä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loi `kahvatunnest näost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tä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nii är kahvatunu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sääne kahvatunu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um näost, kui midä `hiitünü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um näost kahvatunu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kahvahtuma, kahvatama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kahvatus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kahvatu|s</w:t>
      </w:r>
      <w:r w:rsidRPr="00E3787E">
        <w:rPr>
          <w:rFonts w:ascii="Times SUT" w:hAnsi="Times SUT" w:cs="Times SUT"/>
          <w:sz w:val="20"/>
        </w:rPr>
        <w:t xml:space="preserve"> Khk Mär Tõs Trm Plt, </w:t>
      </w:r>
      <w:r w:rsidRPr="00E3787E">
        <w:rPr>
          <w:rFonts w:ascii="Times SUT" w:hAnsi="Times SUT" w:cs="Times SUT"/>
          <w:i/>
          <w:sz w:val="20"/>
        </w:rPr>
        <w:noBreakHyphen/>
        <w:t>ss</w:t>
      </w:r>
      <w:r w:rsidRPr="00E3787E">
        <w:rPr>
          <w:rFonts w:ascii="Times SUT" w:hAnsi="Times SUT" w:cs="Times SUT"/>
          <w:sz w:val="20"/>
        </w:rPr>
        <w:t xml:space="preserve"> Puh, </w:t>
      </w:r>
      <w:r w:rsidRPr="00E3787E">
        <w:rPr>
          <w:rFonts w:ascii="Times SUT" w:hAnsi="Times SUT" w:cs="Times SUT"/>
          <w:i/>
          <w:sz w:val="20"/>
        </w:rPr>
        <w:t>`kahvadu|s</w:t>
      </w:r>
      <w:r w:rsidRPr="00E3787E">
        <w:rPr>
          <w:rFonts w:ascii="Times SUT" w:hAnsi="Times SUT" w:cs="Times SUT"/>
          <w:sz w:val="20"/>
        </w:rPr>
        <w:t xml:space="preserve"> Kuu,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jumetus </w:t>
      </w:r>
      <w:r w:rsidRPr="00E3787E">
        <w:rPr>
          <w:rFonts w:ascii="Times SUT" w:hAnsi="Times SUT" w:cs="Times SUT"/>
          <w:i/>
          <w:sz w:val="20"/>
        </w:rPr>
        <w:t>see kahvatus äi `kaugid änam ää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kahvatus oo nähä küll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`neske imelik kahvatus näus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kahvatus kadus ja puna tuli `jälle `palge</w:t>
      </w:r>
      <w:r w:rsidRPr="00E3787E">
        <w:rPr>
          <w:rFonts w:ascii="Times SUT" w:hAnsi="Times SUT" w:cs="Times SUT"/>
          <w:sz w:val="20"/>
        </w:rPr>
        <w:t xml:space="preserve">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kahvatuss</w:t>
      </w:r>
      <w:r w:rsidRPr="00E3787E">
        <w:rPr>
          <w:rFonts w:ascii="Times SUT" w:hAnsi="Times SUT" w:cs="Times SUT"/>
          <w:sz w:val="20"/>
        </w:rPr>
        <w:t xml:space="preserve"> judin </w:t>
      </w:r>
      <w:r w:rsidRPr="00E3787E">
        <w:rPr>
          <w:rFonts w:ascii="Times SUT" w:hAnsi="Times SUT" w:cs="Times SUT"/>
          <w:i/>
          <w:sz w:val="20"/>
        </w:rPr>
        <w:t>`seande kahvatuss käis mul üle ihu – ike irmust</w:t>
      </w:r>
      <w:r w:rsidRPr="00E3787E">
        <w:rPr>
          <w:rFonts w:ascii="Times SUT" w:hAnsi="Times SUT" w:cs="Times SUT"/>
          <w:sz w:val="20"/>
        </w:rPr>
        <w:t xml:space="preserve"> Trv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kahvauss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kahva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 xml:space="preserve">uss </w:t>
      </w:r>
      <w:r w:rsidRPr="00E3787E">
        <w:rPr>
          <w:rFonts w:ascii="Times SUT" w:hAnsi="Times SUT" w:cs="Times SUT"/>
          <w:sz w:val="20"/>
        </w:rPr>
        <w:t xml:space="preserve"> hoog; sagar </w:t>
      </w:r>
      <w:r w:rsidRPr="00E3787E">
        <w:rPr>
          <w:rFonts w:ascii="Times SUT" w:hAnsi="Times SUT" w:cs="Times SUT"/>
          <w:i/>
          <w:sz w:val="20"/>
        </w:rPr>
        <w:t>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hää kahva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uss `vihma</w:t>
      </w:r>
      <w:r w:rsidRPr="00E3787E">
        <w:rPr>
          <w:rFonts w:ascii="Times SUT" w:hAnsi="Times SUT" w:cs="Times SUT"/>
          <w:sz w:val="20"/>
        </w:rPr>
        <w:t xml:space="preserve"> Kan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kahv</w:t>
      </w:r>
      <w:r w:rsidRPr="00E3787E">
        <w:rPr>
          <w:rFonts w:ascii="Times SUT" w:hAnsi="Times SUT" w:cs="Times SUT"/>
          <w:sz w:val="20"/>
          <w:vertAlign w:val="superscript"/>
        </w:rPr>
        <w:t>4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kahvel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`kahv|el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li</w:t>
      </w:r>
      <w:r w:rsidRPr="00E3787E">
        <w:rPr>
          <w:rFonts w:ascii="Times SUT" w:hAnsi="Times SUT" w:cs="Times SUT"/>
          <w:sz w:val="20"/>
        </w:rPr>
        <w:t xml:space="preserve"> R(n </w:t>
      </w:r>
      <w:r w:rsidRPr="00E3787E">
        <w:rPr>
          <w:rFonts w:ascii="Times SUT" w:hAnsi="Times SUT" w:cs="Times SUT"/>
          <w:i/>
          <w:sz w:val="20"/>
        </w:rPr>
        <w:noBreakHyphen/>
        <w:t>eli</w:t>
      </w:r>
      <w:r w:rsidRPr="00E3787E">
        <w:rPr>
          <w:rFonts w:ascii="Times SUT" w:hAnsi="Times SUT" w:cs="Times SUT"/>
          <w:sz w:val="20"/>
        </w:rPr>
        <w:t xml:space="preserve"> VNg) eP(</w:t>
      </w:r>
      <w:r w:rsidRPr="00E3787E">
        <w:rPr>
          <w:rFonts w:ascii="Times SUT" w:hAnsi="Times SUT" w:cs="Times SUT"/>
          <w:i/>
          <w:sz w:val="20"/>
        </w:rPr>
        <w:t>`kahbel</w:t>
      </w:r>
      <w:r w:rsidRPr="00E3787E">
        <w:rPr>
          <w:rFonts w:ascii="Times SUT" w:hAnsi="Times SUT" w:cs="Times SUT"/>
          <w:sz w:val="20"/>
        </w:rPr>
        <w:t xml:space="preserve"> Mih, </w:t>
      </w:r>
      <w:r w:rsidRPr="00E3787E">
        <w:rPr>
          <w:rFonts w:ascii="Times SUT" w:hAnsi="Times SUT" w:cs="Times SUT"/>
          <w:i/>
          <w:sz w:val="20"/>
        </w:rPr>
        <w:t>`kaahvel</w:t>
      </w:r>
      <w:r w:rsidRPr="00E3787E">
        <w:rPr>
          <w:rFonts w:ascii="Times SUT" w:hAnsi="Times SUT" w:cs="Times SUT"/>
          <w:sz w:val="20"/>
        </w:rPr>
        <w:t xml:space="preserve"> Khk) Trv Puh, g </w:t>
      </w:r>
      <w:r w:rsidRPr="00E3787E">
        <w:rPr>
          <w:rFonts w:ascii="Times SUT" w:hAnsi="Times SUT" w:cs="Times SUT"/>
          <w:i/>
          <w:sz w:val="20"/>
        </w:rPr>
        <w:noBreakHyphen/>
        <w:t>le</w:t>
      </w:r>
      <w:r w:rsidRPr="00E3787E">
        <w:rPr>
          <w:rFonts w:ascii="Times SUT" w:hAnsi="Times SUT" w:cs="Times SUT"/>
          <w:sz w:val="20"/>
        </w:rPr>
        <w:t xml:space="preserve"> VNg Kul Mär Lih Kse Hää Ris Kos Ann Tür Koe SJn M(</w:t>
      </w:r>
      <w:r w:rsidRPr="00E3787E">
        <w:rPr>
          <w:rFonts w:ascii="Times SUT" w:hAnsi="Times SUT" w:cs="Times SUT"/>
          <w:i/>
          <w:sz w:val="20"/>
        </w:rPr>
        <w:t>kahvel</w:t>
      </w:r>
      <w:r w:rsidRPr="00E3787E">
        <w:rPr>
          <w:rFonts w:ascii="Times SUT" w:hAnsi="Times SUT" w:cs="Times SUT"/>
          <w:sz w:val="20"/>
        </w:rPr>
        <w:t xml:space="preserve"> Hls); </w:t>
      </w:r>
      <w:r w:rsidRPr="00E3787E">
        <w:rPr>
          <w:rFonts w:ascii="Times SUT" w:hAnsi="Times SUT" w:cs="Times SUT"/>
          <w:i/>
          <w:sz w:val="20"/>
        </w:rPr>
        <w:t>kahv|õl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li</w:t>
      </w:r>
      <w:r w:rsidRPr="00E3787E">
        <w:rPr>
          <w:rFonts w:ascii="Times SUT" w:hAnsi="Times SUT" w:cs="Times SUT"/>
          <w:sz w:val="20"/>
        </w:rPr>
        <w:t xml:space="preserve"> Khn San; n, g </w:t>
      </w:r>
      <w:r w:rsidRPr="00E3787E">
        <w:rPr>
          <w:rFonts w:ascii="Times SUT" w:hAnsi="Times SUT" w:cs="Times SUT"/>
          <w:i/>
          <w:sz w:val="20"/>
        </w:rPr>
        <w:t>`kahvli</w:t>
      </w:r>
      <w:r w:rsidRPr="00E3787E">
        <w:rPr>
          <w:rFonts w:ascii="Times SUT" w:hAnsi="Times SUT" w:cs="Times SUT"/>
          <w:sz w:val="20"/>
        </w:rPr>
        <w:t xml:space="preserve"> Nõo Võn Ote Rõn San(</w:t>
      </w:r>
      <w:r w:rsidRPr="00E3787E">
        <w:rPr>
          <w:rFonts w:ascii="Times SUT" w:hAnsi="Times SUT" w:cs="Times SUT"/>
          <w:i/>
          <w:sz w:val="20"/>
        </w:rPr>
        <w:t>`kahfli</w:t>
      </w:r>
      <w:r w:rsidRPr="00E3787E">
        <w:rPr>
          <w:rFonts w:ascii="Times SUT" w:hAnsi="Times SUT" w:cs="Times SUT"/>
          <w:sz w:val="20"/>
        </w:rPr>
        <w:t>) V(</w:t>
      </w:r>
      <w:r w:rsidRPr="00E3787E">
        <w:rPr>
          <w:rFonts w:ascii="Times SUT" w:hAnsi="Times SUT" w:cs="Times SUT"/>
          <w:i/>
          <w:sz w:val="20"/>
        </w:rPr>
        <w:t>`kafli</w:t>
      </w:r>
      <w:r w:rsidRPr="00E3787E">
        <w:rPr>
          <w:rFonts w:ascii="Times SUT" w:hAnsi="Times SUT" w:cs="Times SUT"/>
          <w:sz w:val="20"/>
        </w:rPr>
        <w:t xml:space="preserve"> Kan,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vli</w:t>
      </w:r>
      <w:r w:rsidRPr="00E3787E">
        <w:rPr>
          <w:rFonts w:ascii="Times SUT" w:hAnsi="Times SUT" w:cs="Times SUT"/>
          <w:sz w:val="20"/>
        </w:rPr>
        <w:t xml:space="preserve"> Plv Se); </w:t>
      </w:r>
      <w:r w:rsidRPr="00E3787E">
        <w:rPr>
          <w:rFonts w:ascii="Times SUT" w:hAnsi="Times SUT" w:cs="Times SUT"/>
          <w:i/>
          <w:sz w:val="20"/>
        </w:rPr>
        <w:t>`kahv|er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ri</w:t>
      </w:r>
      <w:r w:rsidRPr="00E3787E">
        <w:rPr>
          <w:rFonts w:ascii="Times SUT" w:hAnsi="Times SUT" w:cs="Times SUT"/>
          <w:sz w:val="20"/>
        </w:rPr>
        <w:t xml:space="preserve"> Khk Mus Pöi Muh Hag HJn JMd Kad Äks Ksi, </w:t>
      </w:r>
      <w:r w:rsidRPr="00E3787E">
        <w:rPr>
          <w:rFonts w:ascii="Times SUT" w:hAnsi="Times SUT" w:cs="Times SUT"/>
          <w:i/>
          <w:sz w:val="20"/>
        </w:rPr>
        <w:noBreakHyphen/>
        <w:t>re</w:t>
      </w:r>
      <w:r w:rsidRPr="00E3787E">
        <w:rPr>
          <w:rFonts w:ascii="Times SUT" w:hAnsi="Times SUT" w:cs="Times SUT"/>
          <w:sz w:val="20"/>
        </w:rPr>
        <w:t xml:space="preserve"> Vig(n </w:t>
      </w:r>
      <w:r w:rsidRPr="00E3787E">
        <w:rPr>
          <w:rFonts w:ascii="Times SUT" w:hAnsi="Times SUT" w:cs="Times SUT"/>
          <w:i/>
          <w:sz w:val="20"/>
        </w:rPr>
        <w:t>kaher</w:t>
      </w:r>
      <w:r w:rsidRPr="00E3787E">
        <w:rPr>
          <w:rFonts w:ascii="Times SUT" w:hAnsi="Times SUT" w:cs="Times SUT"/>
          <w:sz w:val="20"/>
        </w:rPr>
        <w:t xml:space="preserve">) Aud PJg Tor Ris Rap Juu Jür JMd Ksi VlPõ; </w:t>
      </w:r>
      <w:r w:rsidRPr="00E3787E">
        <w:rPr>
          <w:rFonts w:ascii="Times SUT" w:hAnsi="Times SUT" w:cs="Times SUT"/>
          <w:i/>
          <w:sz w:val="20"/>
        </w:rPr>
        <w:t>kahav|er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ri</w:t>
      </w:r>
      <w:r w:rsidRPr="00E3787E">
        <w:rPr>
          <w:rFonts w:ascii="Times SUT" w:hAnsi="Times SUT" w:cs="Times SUT"/>
          <w:sz w:val="20"/>
        </w:rPr>
        <w:t xml:space="preserve"> Kod; ppl </w:t>
      </w:r>
      <w:r w:rsidRPr="00E3787E">
        <w:rPr>
          <w:rFonts w:ascii="Times SUT" w:hAnsi="Times SUT" w:cs="Times SUT"/>
          <w:i/>
          <w:sz w:val="20"/>
        </w:rPr>
        <w:t>`kahlimi, `kahvrimi</w:t>
      </w:r>
      <w:r w:rsidRPr="00E3787E">
        <w:rPr>
          <w:rFonts w:ascii="Times SUT" w:hAnsi="Times SUT" w:cs="Times SUT"/>
          <w:sz w:val="20"/>
        </w:rPr>
        <w:t xml:space="preserve"> 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söömisvahend </w:t>
      </w:r>
      <w:r w:rsidRPr="00E3787E">
        <w:rPr>
          <w:rFonts w:ascii="Times SUT" w:hAnsi="Times SUT" w:cs="Times SUT"/>
          <w:i/>
          <w:sz w:val="20"/>
        </w:rPr>
        <w:t>eks käsi, `sormed old ned `kahvlid. `kahvli `oltki majaski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`kahvli pää, ruod, `aarad, laba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voda `kahvliga, ärä `kopraga süö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`linnas süiaste nua ning `kahvliga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põle seal `kahlimi oln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kus muiste `kahvrimi `olli, piiru pilbas `olli `kahvriks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ega `enni `neoksid nuge ja `kahvlisi olnd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`kahvrel o peä ja arud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`kahvrega tõmmati</w:t>
      </w:r>
      <w:r w:rsidRPr="00E3787E">
        <w:rPr>
          <w:rFonts w:ascii="Times SUT" w:hAnsi="Times SUT" w:cs="Times SUT"/>
          <w:sz w:val="20"/>
        </w:rPr>
        <w:t xml:space="preserve"> [paistekakule] </w:t>
      </w:r>
      <w:r w:rsidRPr="00E3787E">
        <w:rPr>
          <w:rFonts w:ascii="Times SUT" w:hAnsi="Times SUT" w:cs="Times SUT"/>
          <w:i/>
          <w:sz w:val="20"/>
        </w:rPr>
        <w:t>ristid `piale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`kahvel on kolme aruga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pualtosinad `kahvlid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kui nuga kukub maha `s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mise ajal, tuleb naesse võõras, kahaver – miässe võõras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süüb väitse `kahvlega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vast es oleki `kahvlid, näpu vahele `võeti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võta, sõge, `lu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ka vai `kahvliga, me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sä käpäga võtat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Käsi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viie haruline `kahvli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olõ õs siss `kahvlit, es `taldrikku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vanast olõ õs õigõ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`kahvli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teti `säntse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`pilpa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noidega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kastõti kardohkit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vlil na haro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harro</w:t>
      </w:r>
      <w:r w:rsidRPr="00E3787E">
        <w:rPr>
          <w:rFonts w:ascii="Times SUT" w:hAnsi="Times SUT" w:cs="Times SUT"/>
          <w:sz w:val="20"/>
        </w:rPr>
        <w:t xml:space="preserve"> Se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a a d a m a ~ a a d a m a-a e g n e ~ i s a e m a ~ i s a i s a k a h v e l  käsi, sõrmed [söömisvahendina] </w:t>
      </w:r>
      <w:r w:rsidRPr="00E3787E">
        <w:rPr>
          <w:rFonts w:ascii="Times SUT" w:hAnsi="Times SUT" w:cs="Times SUT"/>
          <w:i/>
          <w:sz w:val="20"/>
        </w:rPr>
        <w:t>siis akketi `aadama `kahvliga `süömä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mul isegi `aadama`aeksed kahavrid</w:t>
      </w:r>
      <w:r w:rsidRPr="00E3787E">
        <w:rPr>
          <w:rFonts w:ascii="Times SUT" w:hAnsi="Times SUT" w:cs="Times SUT"/>
          <w:sz w:val="20"/>
        </w:rPr>
        <w:t xml:space="preserve"> Kod; Söö seda, mis kätte saad isaisa </w:t>
      </w:r>
      <w:r w:rsidRPr="00E3787E">
        <w:rPr>
          <w:rFonts w:ascii="Times SUT" w:hAnsi="Times SUT" w:cs="Times SUT"/>
          <w:i/>
          <w:sz w:val="20"/>
        </w:rPr>
        <w:t>kahvlega</w:t>
      </w:r>
      <w:r w:rsidRPr="00E3787E">
        <w:rPr>
          <w:rFonts w:ascii="Times SUT" w:hAnsi="Times SUT" w:cs="Times SUT"/>
          <w:sz w:val="20"/>
        </w:rPr>
        <w:t xml:space="preserve"> SJn; </w:t>
      </w:r>
      <w:r w:rsidRPr="00E3787E">
        <w:rPr>
          <w:rFonts w:ascii="Times SUT" w:hAnsi="Times SUT" w:cs="Times SUT"/>
          <w:i/>
          <w:sz w:val="20"/>
        </w:rPr>
        <w:t>esä emä kahvel,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kige ette kahvel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 xml:space="preserve">`aadami `kahvli käis kõege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</w:t>
      </w:r>
      <w:r w:rsidRPr="00E3787E">
        <w:rPr>
          <w:rFonts w:ascii="Times SUT" w:hAnsi="Times SUT" w:cs="Times SUT"/>
          <w:sz w:val="20"/>
        </w:rPr>
        <w:t xml:space="preserve"> Rõn; </w:t>
      </w:r>
      <w:r w:rsidRPr="00E3787E">
        <w:rPr>
          <w:rFonts w:ascii="Times SUT" w:hAnsi="Times SUT" w:cs="Times SUT"/>
          <w:i/>
          <w:sz w:val="20"/>
        </w:rPr>
        <w:t>vana aadama `kahvli ku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käpäga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võtat</w:t>
      </w:r>
      <w:r w:rsidRPr="00E3787E">
        <w:rPr>
          <w:rFonts w:ascii="Times SUT" w:hAnsi="Times SUT" w:cs="Times SUT"/>
          <w:sz w:val="20"/>
        </w:rPr>
        <w:t xml:space="preserve">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kalapüügiriist [kui] </w:t>
      </w:r>
      <w:r w:rsidRPr="00E3787E">
        <w:rPr>
          <w:rFonts w:ascii="Times SUT" w:hAnsi="Times SUT" w:cs="Times SUT"/>
          <w:i/>
          <w:sz w:val="20"/>
        </w:rPr>
        <w:t>`kahvel oless old `paadis, oless saand `a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erjä kätte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`kahvlega soab `lutsu `püida</w:t>
      </w:r>
      <w:r w:rsidRPr="00E3787E">
        <w:rPr>
          <w:rFonts w:ascii="Times SUT" w:hAnsi="Times SUT" w:cs="Times SUT"/>
          <w:sz w:val="20"/>
        </w:rPr>
        <w:t xml:space="preserve"> Kos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(eseme või asja osana) </w:t>
      </w:r>
      <w:r w:rsidRPr="00E3787E">
        <w:rPr>
          <w:rFonts w:ascii="Times SUT" w:hAnsi="Times SUT" w:cs="Times SUT"/>
          <w:i/>
          <w:sz w:val="20"/>
        </w:rPr>
        <w:t xml:space="preserve">Esimene `kahvel </w:t>
      </w:r>
      <w:r w:rsidRPr="00E3787E">
        <w:rPr>
          <w:rFonts w:ascii="Times SUT" w:hAnsi="Times SUT" w:cs="Times SUT"/>
          <w:sz w:val="20"/>
        </w:rPr>
        <w:t xml:space="preserve">[jalgrattal] </w:t>
      </w:r>
      <w:r w:rsidRPr="00E3787E">
        <w:rPr>
          <w:rFonts w:ascii="Times SUT" w:hAnsi="Times SUT" w:cs="Times SUT"/>
          <w:i/>
          <w:sz w:val="20"/>
        </w:rPr>
        <w:t>on läbi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`kahvred ehk to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</w:t>
      </w:r>
      <w:r w:rsidRPr="00E3787E">
        <w:rPr>
          <w:rFonts w:ascii="Times SUT" w:hAnsi="Times SUT" w:cs="Times SUT"/>
          <w:sz w:val="20"/>
        </w:rPr>
        <w:t xml:space="preserve"> (paaditullid) Aud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kahvel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`kahv|el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li</w:t>
      </w:r>
      <w:r w:rsidRPr="00E3787E">
        <w:rPr>
          <w:rFonts w:ascii="Times SUT" w:hAnsi="Times SUT" w:cs="Times SUT"/>
          <w:sz w:val="20"/>
        </w:rPr>
        <w:t xml:space="preserve"> R(n, g </w:t>
      </w:r>
      <w:r w:rsidRPr="00E3787E">
        <w:rPr>
          <w:rFonts w:ascii="Times SUT" w:hAnsi="Times SUT" w:cs="Times SUT"/>
          <w:i/>
          <w:sz w:val="20"/>
        </w:rPr>
        <w:noBreakHyphen/>
        <w:t>eli</w:t>
      </w:r>
      <w:r w:rsidRPr="00E3787E">
        <w:rPr>
          <w:rFonts w:ascii="Times SUT" w:hAnsi="Times SUT" w:cs="Times SUT"/>
          <w:sz w:val="20"/>
        </w:rPr>
        <w:t xml:space="preserve"> VNg, </w:t>
      </w:r>
      <w:r w:rsidRPr="00E3787E">
        <w:rPr>
          <w:rFonts w:ascii="Times SUT" w:hAnsi="Times SUT" w:cs="Times SUT"/>
          <w:i/>
          <w:sz w:val="20"/>
        </w:rPr>
        <w:t xml:space="preserve">`kahfe|li, </w:t>
      </w:r>
      <w:r w:rsidRPr="00E3787E">
        <w:rPr>
          <w:rFonts w:ascii="Times SUT" w:hAnsi="Times SUT" w:cs="Times SUT"/>
          <w:i/>
          <w:sz w:val="20"/>
        </w:rPr>
        <w:noBreakHyphen/>
        <w:t>l</w:t>
      </w:r>
      <w:r w:rsidRPr="00E3787E">
        <w:rPr>
          <w:rFonts w:ascii="Times SUT" w:hAnsi="Times SUT" w:cs="Times SUT"/>
          <w:sz w:val="20"/>
        </w:rPr>
        <w:t xml:space="preserve"> Vai) Pha Pöi Hi Rid Hää Ris, g </w:t>
      </w:r>
      <w:r w:rsidRPr="00E3787E">
        <w:rPr>
          <w:rFonts w:ascii="Times SUT" w:hAnsi="Times SUT" w:cs="Times SUT"/>
          <w:i/>
          <w:sz w:val="20"/>
        </w:rPr>
        <w:noBreakHyphen/>
        <w:t>le</w:t>
      </w:r>
      <w:r w:rsidRPr="00E3787E">
        <w:rPr>
          <w:rFonts w:ascii="Times SUT" w:hAnsi="Times SUT" w:cs="Times SUT"/>
          <w:sz w:val="20"/>
        </w:rPr>
        <w:t xml:space="preserve"> Emm Käi; </w:t>
      </w:r>
      <w:r w:rsidRPr="00E3787E">
        <w:rPr>
          <w:rFonts w:ascii="Times SUT" w:hAnsi="Times SUT" w:cs="Times SUT"/>
          <w:i/>
          <w:sz w:val="20"/>
        </w:rPr>
        <w:t>kahvel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`kahvle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`kahv|õl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li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`kahv|er</w:t>
      </w:r>
      <w:r w:rsidRPr="00E3787E">
        <w:rPr>
          <w:rFonts w:ascii="Times SUT" w:hAnsi="Times SUT" w:cs="Times SUT"/>
          <w:sz w:val="20"/>
        </w:rPr>
        <w:t xml:space="preserve"> Hlj, g </w:t>
      </w:r>
      <w:r w:rsidRPr="00E3787E">
        <w:rPr>
          <w:rFonts w:ascii="Times SUT" w:hAnsi="Times SUT" w:cs="Times SUT"/>
          <w:i/>
          <w:sz w:val="20"/>
        </w:rPr>
        <w:noBreakHyphen/>
        <w:t>ri</w:t>
      </w:r>
      <w:r w:rsidRPr="00E3787E">
        <w:rPr>
          <w:rFonts w:ascii="Times SUT" w:hAnsi="Times SUT" w:cs="Times SUT"/>
          <w:sz w:val="20"/>
        </w:rPr>
        <w:t xml:space="preserve"> Mus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kahvelpurje ülaäärt hoidev puu </w:t>
      </w:r>
      <w:r w:rsidRPr="00E3787E">
        <w:rPr>
          <w:rFonts w:ascii="Times SUT" w:hAnsi="Times SUT" w:cs="Times SUT"/>
          <w:i/>
          <w:sz w:val="20"/>
        </w:rPr>
        <w:t>üks lind vai mis se `kriuksus siel üleval `purje `kahvli pääl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`piisan `kahvel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`plinda `kahvlid `oiavad, et `kliiverpuom ei saa ühele ega `teisele `puole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`uuemal ajal olid igä nie `kahvliga `seilid, ja `puomiga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`kahveli `temmati üles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`kahfel `seiso ülemäl nii `puoles `mastis ja all on `puomi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`kahver oiab `rootsli ülemise otsa `püsti. purju `kahver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jäärdid keivad `kahvli `otsas. kui tuul ting, `v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takse `jäärtidega `kahvel `piale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`piikvall käib `kahvle nukkast öles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`j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rdid on purju `kahvle `külges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Esimene `kahvõl jäeb vahõstaagi taha `kindi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`Kahvli üles `tõmmamiseks on klouva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purju `kahvel justku ahju ark jooseb ma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ges, kene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ges on purjud</w:t>
      </w:r>
      <w:r w:rsidRPr="00E3787E">
        <w:rPr>
          <w:rFonts w:ascii="Times SUT" w:hAnsi="Times SUT" w:cs="Times SUT"/>
          <w:sz w:val="20"/>
        </w:rPr>
        <w:t xml:space="preserve"> Ris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puuhark noodavene pära küljes, üle mille jookseb noodaharu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kahvel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suurel nooda `vennel pe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ä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len 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ni, sääld 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sk nooda aru üle vedämise `aigu</w:t>
      </w:r>
      <w:r w:rsidRPr="00E3787E">
        <w:rPr>
          <w:rFonts w:ascii="Times SUT" w:hAnsi="Times SUT" w:cs="Times SUT"/>
          <w:sz w:val="20"/>
        </w:rPr>
        <w:t xml:space="preserve">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kahvel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`kahvli</w:t>
      </w:r>
      <w:r w:rsidRPr="00E3787E">
        <w:rPr>
          <w:rFonts w:ascii="Times SUT" w:hAnsi="Times SUT" w:cs="Times SUT"/>
          <w:sz w:val="20"/>
        </w:rPr>
        <w:t xml:space="preserve"> rüsi </w:t>
      </w:r>
      <w:r w:rsidRPr="00E3787E">
        <w:rPr>
          <w:rFonts w:ascii="Times SUT" w:hAnsi="Times SUT" w:cs="Times SUT"/>
          <w:i/>
          <w:sz w:val="20"/>
        </w:rPr>
        <w:t xml:space="preserve">ajab `hunniku, jää `kahvlid, `kahvad, samate `suured `kuhjad kohe `randa. siis `täüdüs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kasutada nie `kahvli tagused ärä, et said `tääle</w:t>
      </w:r>
      <w:r w:rsidRPr="00E3787E">
        <w:rPr>
          <w:rFonts w:ascii="Times SUT" w:hAnsi="Times SUT" w:cs="Times SUT"/>
          <w:sz w:val="20"/>
        </w:rPr>
        <w:t xml:space="preserve"> (hülgele) </w:t>
      </w:r>
      <w:r w:rsidRPr="00E3787E">
        <w:rPr>
          <w:rFonts w:ascii="Times SUT" w:hAnsi="Times SUT" w:cs="Times SUT"/>
          <w:i/>
          <w:sz w:val="20"/>
        </w:rPr>
        <w:t>ligi `vaanida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kahv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kahvel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kuunar</w:t>
      </w:r>
      <w:r w:rsidRPr="00E3787E">
        <w:rPr>
          <w:rFonts w:ascii="Times SUT" w:hAnsi="Times SUT" w:cs="Times SUT"/>
          <w:sz w:val="20"/>
        </w:rPr>
        <w:t xml:space="preserve"> kahvelpurjedega purjekas </w:t>
      </w:r>
      <w:r w:rsidRPr="00E3787E">
        <w:rPr>
          <w:rFonts w:ascii="Times SUT" w:hAnsi="Times SUT" w:cs="Times SUT"/>
          <w:i/>
          <w:sz w:val="20"/>
        </w:rPr>
        <w:t>Kahvelkuunari taaklusega laevdes aa ega mastis üks saling</w:t>
      </w:r>
      <w:r w:rsidRPr="00E3787E">
        <w:rPr>
          <w:rFonts w:ascii="Times SUT" w:hAnsi="Times SUT" w:cs="Times SUT"/>
          <w:sz w:val="20"/>
        </w:rPr>
        <w:t xml:space="preserve"> Emm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laev</w:t>
      </w:r>
      <w:r w:rsidRPr="00E3787E">
        <w:rPr>
          <w:rFonts w:ascii="Times SUT" w:hAnsi="Times SUT" w:cs="Times SUT"/>
          <w:sz w:val="20"/>
        </w:rPr>
        <w:t xml:space="preserve"> kahvelpurjedega laev </w:t>
      </w:r>
      <w:r w:rsidRPr="00E3787E">
        <w:rPr>
          <w:rFonts w:ascii="Times SUT" w:hAnsi="Times SUT" w:cs="Times SUT"/>
          <w:i/>
          <w:sz w:val="20"/>
        </w:rPr>
        <w:t>`kahvellaev vai `sonner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piik</w:t>
      </w:r>
      <w:r w:rsidRPr="00E3787E">
        <w:rPr>
          <w:rFonts w:ascii="Times SUT" w:hAnsi="Times SUT" w:cs="Times SUT"/>
          <w:sz w:val="20"/>
        </w:rPr>
        <w:t xml:space="preserve"> kahvli välimine ots </w:t>
      </w:r>
      <w:r w:rsidRPr="00E3787E">
        <w:rPr>
          <w:rFonts w:ascii="Times SUT" w:hAnsi="Times SUT" w:cs="Times SUT"/>
          <w:i/>
          <w:sz w:val="20"/>
        </w:rPr>
        <w:t>`kahveli `piiki. `piikikasa on `kahvli `piigis `kinni. seda `otsa `kutsuta `kahvli `piigist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kahvelpiik</w:t>
      </w:r>
      <w:r w:rsidRPr="00E3787E">
        <w:rPr>
          <w:rFonts w:ascii="Times SUT" w:hAnsi="Times SUT" w:cs="Times SUT"/>
          <w:sz w:val="20"/>
        </w:rPr>
        <w:t xml:space="preserve"> Hää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puri</w:t>
      </w:r>
      <w:r w:rsidRPr="00E3787E">
        <w:rPr>
          <w:rFonts w:ascii="Times SUT" w:hAnsi="Times SUT" w:cs="Times SUT"/>
          <w:sz w:val="20"/>
        </w:rPr>
        <w:t xml:space="preserve"> kahvliga ülestõmmatav puri </w:t>
      </w:r>
      <w:r w:rsidRPr="00E3787E">
        <w:rPr>
          <w:rFonts w:ascii="Times SUT" w:hAnsi="Times SUT" w:cs="Times SUT"/>
          <w:i/>
          <w:sz w:val="20"/>
        </w:rPr>
        <w:t>kahess</w:t>
      </w:r>
      <w:r w:rsidRPr="00E3787E">
        <w:rPr>
          <w:rFonts w:ascii="Times SUT" w:hAnsi="Times SUT" w:cs="Times SUT"/>
          <w:sz w:val="20"/>
        </w:rPr>
        <w:t xml:space="preserve"> [mastis] </w:t>
      </w:r>
      <w:r w:rsidRPr="00E3787E">
        <w:rPr>
          <w:rFonts w:ascii="Times SUT" w:hAnsi="Times SUT" w:cs="Times SUT"/>
          <w:i/>
          <w:sz w:val="20"/>
        </w:rPr>
        <w:t>olid nied raad ja `kolmandas oli `kahvelpuri, sie oli prigantiin siis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poompuri ähk `kahverpuri. `kahver purju viis keeruga minema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suurdel laevadel olid kahverpurjud. pailad `ümber `ringi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Soner laev söidab poordivint tuulega param kut kahvelpurjudega laev</w:t>
      </w:r>
      <w:r w:rsidRPr="00E3787E">
        <w:rPr>
          <w:rFonts w:ascii="Times SUT" w:hAnsi="Times SUT" w:cs="Times SUT"/>
          <w:sz w:val="20"/>
        </w:rPr>
        <w:t xml:space="preserve"> Emm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seil</w:t>
      </w:r>
      <w:r w:rsidRPr="00E3787E">
        <w:rPr>
          <w:rFonts w:ascii="Times SUT" w:hAnsi="Times SUT" w:cs="Times SUT"/>
          <w:sz w:val="20"/>
        </w:rPr>
        <w:t xml:space="preserve"> kahvelpuri </w:t>
      </w:r>
      <w:r w:rsidRPr="00E3787E">
        <w:rPr>
          <w:rFonts w:ascii="Times SUT" w:hAnsi="Times SUT" w:cs="Times SUT"/>
          <w:i/>
          <w:sz w:val="20"/>
        </w:rPr>
        <w:t>`kahvelseil on `kaljasel, on `keige `suuremb puri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no kaks raad olid esimesess `mastiss ja taga olid `kahvel `seilid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`kaljasil `onvatta molemad `kahvel`seilid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tagumaise `masti küles on `kahfel `seili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kahver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kahvel</w:t>
      </w:r>
      <w:r w:rsidRPr="00E3787E">
        <w:rPr>
          <w:rFonts w:ascii="Times SUT" w:hAnsi="Times SUT" w:cs="Times SUT"/>
          <w:sz w:val="20"/>
          <w:vertAlign w:val="superscript"/>
        </w:rPr>
        <w:t>1; 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Style w:val="PoolpaksKiri"/>
          <w:rFonts w:ascii="Times SUT" w:hAnsi="Times SUT" w:cs="Times SUT"/>
        </w:rPr>
      </w:pPr>
      <w:r w:rsidRPr="00E3787E">
        <w:rPr>
          <w:rStyle w:val="PoolpaksKiri"/>
          <w:rFonts w:ascii="Times SUT" w:hAnsi="Times SUT" w:cs="Times SUT"/>
        </w:rPr>
        <w:t xml:space="preserve">kahverjaan </w:t>
      </w:r>
      <w:r w:rsidR="00E3787E" w:rsidRPr="00E3787E">
        <w:rPr>
          <w:rStyle w:val="PoolpaksKiri"/>
          <w:rFonts w:ascii="Times SUT" w:hAnsi="Times SUT" w:cs="Times SUT"/>
          <w:b w:val="0"/>
        </w:rPr>
        <w:t>→</w:t>
      </w:r>
      <w:r w:rsidRPr="00E3787E">
        <w:rPr>
          <w:rStyle w:val="PoolpaksKiri"/>
          <w:rFonts w:ascii="Times SUT" w:hAnsi="Times SUT" w:cs="Times SUT"/>
        </w:rPr>
        <w:t xml:space="preserve"> kaaviar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kahves</w:t>
      </w:r>
      <w:r w:rsidRPr="00E3787E">
        <w:rPr>
          <w:rFonts w:ascii="Times SUT" w:hAnsi="Times SUT" w:cs="Times SUT"/>
          <w:sz w:val="20"/>
        </w:rPr>
        <w:t xml:space="preserve"> jäätunud, lumesodi täis </w:t>
      </w:r>
      <w:r w:rsidRPr="00E3787E">
        <w:rPr>
          <w:rFonts w:ascii="Times SUT" w:hAnsi="Times SUT" w:cs="Times SUT"/>
          <w:i/>
          <w:sz w:val="20"/>
        </w:rPr>
        <w:t>ake üsna `kahves, üsna `anges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kahvi</w:t>
      </w:r>
      <w:r w:rsidRPr="00E3787E">
        <w:rPr>
          <w:rFonts w:ascii="Times SUT" w:hAnsi="Times SUT" w:cs="Times SUT"/>
          <w:sz w:val="20"/>
        </w:rPr>
        <w:t xml:space="preserve"> kohevile; sassi </w:t>
      </w:r>
      <w:r w:rsidRPr="00E3787E">
        <w:rPr>
          <w:rFonts w:ascii="Times SUT" w:hAnsi="Times SUT" w:cs="Times SUT"/>
          <w:i/>
          <w:sz w:val="20"/>
        </w:rPr>
        <w:t>Tuul ajab `juused `kahvi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Tuul on 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rõugud nii `kahvi ajanu ku elbendab kõik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kahvijaan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kaaviar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kahvis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`kahvis</w:t>
      </w:r>
      <w:r w:rsidRPr="00E3787E">
        <w:rPr>
          <w:rFonts w:ascii="Times SUT" w:hAnsi="Times SUT" w:cs="Times SUT"/>
          <w:sz w:val="20"/>
        </w:rPr>
        <w:t xml:space="preserve"> Pha Hää Saa kohevil; sassis </w:t>
      </w:r>
      <w:r w:rsidRPr="00E3787E">
        <w:rPr>
          <w:rFonts w:ascii="Times SUT" w:hAnsi="Times SUT" w:cs="Times SUT"/>
          <w:i/>
          <w:sz w:val="20"/>
        </w:rPr>
        <w:t>Juused olid `kahvis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`Juused on `pü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`kahvis. `kahvis pää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pää on `kahvis</w:t>
      </w:r>
      <w:r w:rsidRPr="00E3787E">
        <w:rPr>
          <w:rFonts w:ascii="Times SUT" w:hAnsi="Times SUT" w:cs="Times SUT"/>
          <w:sz w:val="20"/>
        </w:rPr>
        <w:t xml:space="preserve"> Saa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kahvitsama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kahvitsama</w:t>
      </w:r>
      <w:r w:rsidRPr="00E3787E">
        <w:rPr>
          <w:rFonts w:ascii="Times SUT" w:hAnsi="Times SUT" w:cs="Times SUT"/>
          <w:sz w:val="20"/>
        </w:rPr>
        <w:t xml:space="preserve"> sügama, kratsima </w:t>
      </w:r>
      <w:r w:rsidRPr="00E3787E">
        <w:rPr>
          <w:rFonts w:ascii="Times SUT" w:hAnsi="Times SUT" w:cs="Times SUT"/>
          <w:i/>
          <w:sz w:val="20"/>
        </w:rPr>
        <w:t>pini kahvitsass. mis sa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tan nii kavva kahvitsat hinnäst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kahvitsema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kahvitse|ma</w:t>
      </w:r>
      <w:r w:rsidRPr="00E3787E">
        <w:rPr>
          <w:rFonts w:ascii="Times SUT" w:hAnsi="Times SUT" w:cs="Times SUT"/>
          <w:sz w:val="20"/>
        </w:rPr>
        <w:t xml:space="preserve"> Pst,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Hls kahvaga püüdma (vähki) </w:t>
      </w:r>
      <w:r w:rsidRPr="00E3787E">
        <w:rPr>
          <w:rFonts w:ascii="Times SUT" w:hAnsi="Times SUT" w:cs="Times SUT"/>
          <w:i/>
          <w:sz w:val="20"/>
        </w:rPr>
        <w:t>iga jumala `õhtu ta kahvitseb jõe veeren. mõni elabigi kahvitsemisest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me lääme `vähju kahvitseme</w:t>
      </w:r>
      <w:r w:rsidRPr="00E3787E">
        <w:rPr>
          <w:rFonts w:ascii="Times SUT" w:hAnsi="Times SUT" w:cs="Times SUT"/>
          <w:sz w:val="20"/>
        </w:rPr>
        <w:t xml:space="preserve"> Hls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kahvme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kahvituss</w:t>
      </w:r>
      <w:r w:rsidRPr="00E3787E">
        <w:rPr>
          <w:rFonts w:ascii="Times SUT" w:hAnsi="Times SUT" w:cs="Times SUT"/>
          <w:sz w:val="20"/>
        </w:rPr>
        <w:t xml:space="preserve"> külmavärin </w:t>
      </w:r>
      <w:r w:rsidRPr="00E3787E">
        <w:rPr>
          <w:rFonts w:ascii="Times SUT" w:hAnsi="Times SUT" w:cs="Times SUT"/>
          <w:i/>
          <w:sz w:val="20"/>
        </w:rPr>
        <w:t>kahvitu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tuu</w:t>
      </w:r>
      <w:r w:rsidR="00E3787E" w:rsidRPr="00E3787E">
        <w:rPr>
          <w:rFonts w:ascii="Times SUT" w:hAnsi="Times SUT" w:cs="Times SUT"/>
          <w:i/>
          <w:sz w:val="20"/>
        </w:rPr>
        <w:t>‿ĺ</w:t>
      </w:r>
      <w:r w:rsidRPr="00E3787E">
        <w:rPr>
          <w:rFonts w:ascii="Times SUT" w:hAnsi="Times SUT" w:cs="Times SUT"/>
          <w:i/>
          <w:sz w:val="20"/>
        </w:rPr>
        <w:t xml:space="preserve"> ku jumalast 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ulma kahvitu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kahvli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hark</w:t>
      </w:r>
      <w:r w:rsidRPr="00E3787E">
        <w:rPr>
          <w:rFonts w:ascii="Times SUT" w:hAnsi="Times SUT" w:cs="Times SUT"/>
          <w:sz w:val="20"/>
        </w:rPr>
        <w:t xml:space="preserve"> kahvel </w:t>
      </w:r>
      <w:r w:rsidRPr="00E3787E">
        <w:rPr>
          <w:rFonts w:ascii="Times SUT" w:hAnsi="Times SUT" w:cs="Times SUT"/>
          <w:i/>
          <w:sz w:val="20"/>
        </w:rPr>
        <w:t>`kahvli `arki ei õlegi `lauval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kahvlik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`kahvli|k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Jõe Kuu(g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) krobeline, hunnikusse aetud (jääst) </w:t>
      </w:r>
      <w:r w:rsidRPr="00E3787E">
        <w:rPr>
          <w:rFonts w:ascii="Times SUT" w:hAnsi="Times SUT" w:cs="Times SUT"/>
          <w:i/>
          <w:sz w:val="20"/>
        </w:rPr>
        <w:t>`alli pojad on jää pial. tema `rohkemb `vaatab, kus on `rohkemb `kahvlik jää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`Talvel jää oli aga nii `kahvlik, et `nuota ei saand vedädä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Ajujää mes sise tuob, on `kahvlik ja teliline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edesi`menness juo `Suome `puole `saimme hakkas siel `holmie ligemäl jää `oite `kahvliguks menemä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`Mohni taga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siel igä `ennemb jää `liikub ja lükkäb igä joba kogu ja tegeb `niisugust `kahvlikku jääd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kahvlikane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kahvlikane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`kahvlikane, `kahlikane</w:t>
      </w:r>
      <w:r w:rsidRPr="00E3787E">
        <w:rPr>
          <w:rFonts w:ascii="Times SUT" w:hAnsi="Times SUT" w:cs="Times SUT"/>
          <w:sz w:val="20"/>
        </w:rPr>
        <w:t xml:space="preserve"> = kahvlik </w:t>
      </w:r>
      <w:r w:rsidRPr="00E3787E">
        <w:rPr>
          <w:rFonts w:ascii="Times SUT" w:hAnsi="Times SUT" w:cs="Times SUT"/>
          <w:i/>
          <w:sz w:val="20"/>
        </w:rPr>
        <w:t>`kahlikane jää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kahvma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`kahvma</w:t>
      </w:r>
      <w:r w:rsidRPr="00E3787E">
        <w:rPr>
          <w:rFonts w:ascii="Times SUT" w:hAnsi="Times SUT" w:cs="Times SUT"/>
          <w:sz w:val="20"/>
        </w:rPr>
        <w:t xml:space="preserve"> Nõo KodT,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v|me</w:t>
      </w:r>
      <w:r w:rsidRPr="00E3787E">
        <w:rPr>
          <w:rFonts w:ascii="Times SUT" w:hAnsi="Times SUT" w:cs="Times SUT"/>
          <w:sz w:val="20"/>
        </w:rPr>
        <w:t xml:space="preserve"> Krk, </w:t>
      </w:r>
      <w:r w:rsidRPr="00E3787E">
        <w:rPr>
          <w:rFonts w:ascii="Times SUT" w:hAnsi="Times SUT" w:cs="Times SUT"/>
          <w:i/>
          <w:sz w:val="20"/>
        </w:rPr>
        <w:noBreakHyphen/>
        <w:t>ma</w:t>
      </w:r>
      <w:r w:rsidRPr="00E3787E">
        <w:rPr>
          <w:rFonts w:ascii="Times SUT" w:hAnsi="Times SUT" w:cs="Times SUT"/>
          <w:sz w:val="20"/>
        </w:rPr>
        <w:t xml:space="preserve"> Plv, (ma) </w:t>
      </w:r>
      <w:r w:rsidRPr="00E3787E">
        <w:rPr>
          <w:rFonts w:ascii="Times SUT" w:hAnsi="Times SUT" w:cs="Times SUT"/>
          <w:i/>
          <w:sz w:val="20"/>
        </w:rPr>
        <w:t>kahvi</w:t>
      </w:r>
      <w:r w:rsidRPr="00E3787E">
        <w:rPr>
          <w:rFonts w:ascii="Times SUT" w:hAnsi="Times SUT" w:cs="Times SUT"/>
          <w:sz w:val="20"/>
        </w:rPr>
        <w:t xml:space="preserve">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viskama; lööma (välku) </w:t>
      </w:r>
      <w:r w:rsidRPr="00E3787E">
        <w:rPr>
          <w:rFonts w:ascii="Times SUT" w:hAnsi="Times SUT" w:cs="Times SUT"/>
          <w:i/>
          <w:sz w:val="20"/>
        </w:rPr>
        <w:t>mes sä kahvit tost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 põrmandu `pääle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Kas sa ukan, kahvid tõesele vett vasta silmi. Latse saesava vii sehen ja kahviva tõene tõesele vett vasta, sii kahvmine tiib neile suurt lõbu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ku akkanu välk `l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mä ja, tuli `taivast `j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skma. nõnda `kahvnu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 `v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mne ku üks oone, kõik põlenuva maha</w:t>
      </w:r>
      <w:r w:rsidRPr="00E3787E">
        <w:rPr>
          <w:rFonts w:ascii="Times SUT" w:hAnsi="Times SUT" w:cs="Times SUT"/>
          <w:sz w:val="20"/>
        </w:rPr>
        <w:t xml:space="preserve"> KodT || kloppima </w:t>
      </w:r>
      <w:r w:rsidRPr="00E3787E">
        <w:rPr>
          <w:rFonts w:ascii="Times SUT" w:hAnsi="Times SUT" w:cs="Times SUT"/>
          <w:i/>
          <w:sz w:val="20"/>
        </w:rPr>
        <w:t>ma vei `vällä kül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na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te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ma kahve näid</w:t>
      </w:r>
      <w:r w:rsidRPr="00E3787E">
        <w:rPr>
          <w:rFonts w:ascii="Times SUT" w:hAnsi="Times SUT" w:cs="Times SUT"/>
          <w:sz w:val="20"/>
        </w:rPr>
        <w:t xml:space="preserve">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pahvima (suitsetamisest) </w:t>
      </w:r>
      <w:r w:rsidRPr="00E3787E">
        <w:rPr>
          <w:rFonts w:ascii="Times SUT" w:hAnsi="Times SUT" w:cs="Times SUT"/>
          <w:i/>
          <w:sz w:val="20"/>
        </w:rPr>
        <w:t>Ärä kahvi kikke `suitsu `sissi,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p ju köhä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kahvama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kahvma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vma</w:t>
      </w:r>
      <w:r w:rsidRPr="00E3787E">
        <w:rPr>
          <w:rFonts w:ascii="Times SUT" w:hAnsi="Times SUT" w:cs="Times SUT"/>
          <w:sz w:val="20"/>
        </w:rPr>
        <w:t xml:space="preserve">, imps </w:t>
      </w:r>
      <w:r w:rsidRPr="00E3787E">
        <w:rPr>
          <w:rFonts w:ascii="Times SUT" w:hAnsi="Times SUT" w:cs="Times SUT"/>
          <w:i/>
          <w:sz w:val="20"/>
        </w:rPr>
        <w:t>kahviti</w:t>
      </w:r>
      <w:r w:rsidRPr="00E3787E">
        <w:rPr>
          <w:rFonts w:ascii="Times SUT" w:hAnsi="Times SUT" w:cs="Times SUT"/>
          <w:sz w:val="20"/>
        </w:rPr>
        <w:t xml:space="preserve"> ivama </w:t>
      </w:r>
      <w:r w:rsidRPr="00E3787E">
        <w:rPr>
          <w:rFonts w:ascii="Times SUT" w:hAnsi="Times SUT" w:cs="Times SUT"/>
          <w:i/>
          <w:sz w:val="20"/>
        </w:rPr>
        <w:t>edimält ar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`kahvi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kesvä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naada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`survma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kahviti `pe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liga vai `kirve kuudaga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kah. kahviti inne `leotamist, perähn survuti. no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ei kahvita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ega survuta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– no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tetäss `kruupõ </w:t>
      </w:r>
      <w:r w:rsidRPr="00E3787E">
        <w:rPr>
          <w:rFonts w:ascii="Times SUT" w:hAnsi="Times SUT" w:cs="Times SUT"/>
          <w:sz w:val="20"/>
        </w:rPr>
        <w:t xml:space="preserve">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kahrma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kahvme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`kahvme</w:t>
      </w:r>
      <w:r w:rsidRPr="00E3787E">
        <w:rPr>
          <w:rFonts w:ascii="Times SUT" w:hAnsi="Times SUT" w:cs="Times SUT"/>
          <w:sz w:val="20"/>
        </w:rPr>
        <w:t xml:space="preserve"> kahvaga püüdma </w:t>
      </w:r>
      <w:r w:rsidRPr="00E3787E">
        <w:rPr>
          <w:rFonts w:ascii="Times SUT" w:hAnsi="Times SUT" w:cs="Times SUT"/>
          <w:i/>
          <w:sz w:val="20"/>
        </w:rPr>
        <w:t>`vähju läi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kahvme</w:t>
      </w:r>
      <w:r w:rsidRPr="00E3787E">
        <w:rPr>
          <w:rFonts w:ascii="Times SUT" w:hAnsi="Times SUT" w:cs="Times SUT"/>
          <w:sz w:val="20"/>
        </w:rPr>
        <w:t xml:space="preserve"> Hls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 xml:space="preserve"> kahvitsema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kahvomm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kah|vomm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vommi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hum</w:t>
      </w:r>
      <w:r w:rsidRPr="00E3787E">
        <w:rPr>
          <w:rFonts w:ascii="Times SUT" w:hAnsi="Times SUT" w:cs="Times SUT"/>
          <w:sz w:val="20"/>
        </w:rPr>
        <w:t xml:space="preserve"> rasvane toit – Khn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kahvtan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`kahv|tan</w:t>
      </w:r>
      <w:r w:rsidRPr="00E3787E">
        <w:rPr>
          <w:rFonts w:ascii="Times SUT" w:hAnsi="Times SUT" w:cs="Times SUT"/>
          <w:sz w:val="20"/>
        </w:rPr>
        <w:t xml:space="preserve"> Jõh IisR(</w:t>
      </w:r>
      <w:r w:rsidRPr="00E3787E">
        <w:rPr>
          <w:rFonts w:ascii="Times SUT" w:hAnsi="Times SUT" w:cs="Times SUT"/>
          <w:i/>
          <w:sz w:val="20"/>
        </w:rPr>
        <w:t>kaf|ta·n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taa·ni</w:t>
      </w:r>
      <w:r w:rsidRPr="00E3787E">
        <w:rPr>
          <w:rFonts w:ascii="Times SUT" w:hAnsi="Times SUT" w:cs="Times SUT"/>
          <w:sz w:val="20"/>
        </w:rPr>
        <w:t>) Vai(</w:t>
      </w:r>
      <w:r w:rsidRPr="00E3787E">
        <w:rPr>
          <w:rFonts w:ascii="Times SUT" w:hAnsi="Times SUT" w:cs="Times SUT"/>
          <w:i/>
          <w:sz w:val="20"/>
        </w:rPr>
        <w:t>kauh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Han Trm Nõo, </w:t>
      </w:r>
      <w:r w:rsidRPr="00E3787E">
        <w:rPr>
          <w:rFonts w:ascii="Times SUT" w:hAnsi="Times SUT" w:cs="Times SUT"/>
          <w:i/>
          <w:sz w:val="20"/>
        </w:rPr>
        <w:t>`kahvt|a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sz w:val="20"/>
        </w:rPr>
        <w:t xml:space="preserve"> Rõu Se(</w:t>
      </w:r>
      <w:r w:rsidRPr="00E3787E">
        <w:rPr>
          <w:rFonts w:ascii="Times SUT" w:hAnsi="Times SUT" w:cs="Times SUT"/>
          <w:i/>
          <w:sz w:val="20"/>
        </w:rPr>
        <w:t xml:space="preserve">kaftaa·n, </w:t>
      </w:r>
      <w:r w:rsidRPr="00E3787E">
        <w:rPr>
          <w:rFonts w:ascii="Times SUT" w:hAnsi="Times SUT" w:cs="Times SUT"/>
          <w:i/>
          <w:sz w:val="20"/>
        </w:rPr>
        <w:noBreakHyphen/>
        <w:t>o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sz w:val="20"/>
        </w:rPr>
        <w:t xml:space="preserve">); </w:t>
      </w:r>
      <w:r w:rsidRPr="00E3787E">
        <w:rPr>
          <w:rFonts w:ascii="Times SUT" w:hAnsi="Times SUT" w:cs="Times SUT"/>
          <w:i/>
          <w:sz w:val="20"/>
        </w:rPr>
        <w:t>`kaftan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`kohvtan, `kouhtan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`kahta|n</w:t>
      </w:r>
      <w:r w:rsidRPr="00E3787E">
        <w:rPr>
          <w:rFonts w:ascii="Times SUT" w:hAnsi="Times SUT" w:cs="Times SUT"/>
          <w:sz w:val="20"/>
        </w:rPr>
        <w:t xml:space="preserve"> Kuu VJg/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sz w:val="20"/>
        </w:rPr>
        <w:t xml:space="preserve">/; </w:t>
      </w:r>
      <w:r w:rsidRPr="00E3787E">
        <w:rPr>
          <w:rFonts w:ascii="Times SUT" w:hAnsi="Times SUT" w:cs="Times SUT"/>
          <w:i/>
          <w:sz w:val="20"/>
        </w:rPr>
        <w:t>`kahtun</w:t>
      </w:r>
      <w:r w:rsidRPr="00E3787E">
        <w:rPr>
          <w:rFonts w:ascii="Times SUT" w:hAnsi="Times SUT" w:cs="Times SUT"/>
          <w:sz w:val="20"/>
        </w:rPr>
        <w:t xml:space="preserve"> Plt,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kaftan, pikk ülekuub </w:t>
      </w:r>
      <w:r w:rsidRPr="00E3787E">
        <w:rPr>
          <w:rFonts w:ascii="Times SUT" w:hAnsi="Times SUT" w:cs="Times SUT"/>
          <w:i/>
          <w:sz w:val="20"/>
        </w:rPr>
        <w:t>`kohvtaniga `käisiväd kerikus ka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Vanast `kahvtani ikke `kannetud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Tumesinisel `kahvtanil oli kusakk. Rippusime isal `kahvtani `olmas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votti `kauhtan `pihtole ja läks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venelastel old vanast pikad `kahtanid 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jas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`viska nigu `kahvtan `sä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gä, ta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 avar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Ma lää uma `vahtsõ `kaftaniga `Su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pi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`kahvto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 om pääl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kahvtlik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pimmega kahvatat</w:t>
      </w:r>
      <w:r w:rsidRPr="00E3787E">
        <w:rPr>
          <w:rFonts w:ascii="Times SUT" w:hAnsi="Times SUT" w:cs="Times SUT"/>
          <w:sz w:val="20"/>
        </w:rPr>
        <w:t xml:space="preserve"> (pelgad), </w:t>
      </w:r>
      <w:r w:rsidRPr="00E3787E">
        <w:rPr>
          <w:rFonts w:ascii="Times SUT" w:hAnsi="Times SUT" w:cs="Times SUT"/>
          <w:i/>
          <w:sz w:val="20"/>
        </w:rPr>
        <w:t>`kahvtlik olõt, nigu jämähtüt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kahvton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kahvtan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kahvuline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`kahvuline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&lt; kahv</w:t>
      </w:r>
      <w:r w:rsidRPr="00E3787E">
        <w:rPr>
          <w:rFonts w:ascii="Times SUT" w:hAnsi="Times SUT" w:cs="Times SUT"/>
          <w:sz w:val="20"/>
          <w:vertAlign w:val="superscript"/>
        </w:rPr>
        <w:t>3</w:t>
      </w:r>
      <w:r w:rsidRPr="00E3787E">
        <w:rPr>
          <w:rFonts w:ascii="Times SUT" w:hAnsi="Times SUT" w:cs="Times SUT"/>
          <w:sz w:val="20"/>
        </w:rPr>
        <w:t xml:space="preserve">, krobeline </w:t>
      </w:r>
      <w:r w:rsidRPr="00E3787E">
        <w:rPr>
          <w:rFonts w:ascii="Times SUT" w:hAnsi="Times SUT" w:cs="Times SUT"/>
          <w:i/>
          <w:sz w:val="20"/>
        </w:rPr>
        <w:t>Kas o hüäst `kahvuline jää. Siis o `hülge hüä `vaanida, ku ne tulevad `päivä `paistega jää`kahvuie vahele `suendama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kahvõ</w:t>
      </w:r>
      <w:r w:rsidRPr="00E3787E">
        <w:rPr>
          <w:rFonts w:ascii="Times SUT" w:hAnsi="Times SUT" w:cs="Times SUT"/>
          <w:sz w:val="20"/>
        </w:rPr>
        <w:t xml:space="preserve"> kare </w:t>
      </w:r>
      <w:r w:rsidRPr="00E3787E">
        <w:rPr>
          <w:rFonts w:ascii="Times SUT" w:hAnsi="Times SUT" w:cs="Times SUT"/>
          <w:i/>
          <w:sz w:val="20"/>
        </w:rPr>
        <w:t>voho vill, pi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 jämme ja kahvõ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vill</w:t>
      </w:r>
      <w:r w:rsidRPr="00E3787E">
        <w:rPr>
          <w:rFonts w:ascii="Times SUT" w:hAnsi="Times SUT" w:cs="Times SUT"/>
          <w:sz w:val="20"/>
        </w:rPr>
        <w:t xml:space="preserve">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kahõksangõst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kahõksangõst</w:t>
      </w:r>
      <w:r w:rsidRPr="00E3787E">
        <w:rPr>
          <w:rFonts w:ascii="Times SUT" w:hAnsi="Times SUT" w:cs="Times SUT"/>
          <w:sz w:val="20"/>
        </w:rPr>
        <w:t xml:space="preserve"> = kaheksakesti – Khn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kahõngõst(õ)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kahõngõ|st, </w:t>
      </w:r>
      <w:r w:rsidRPr="00E3787E">
        <w:rPr>
          <w:rFonts w:ascii="Times SUT" w:hAnsi="Times SUT" w:cs="Times SUT"/>
          <w:i/>
          <w:sz w:val="20"/>
        </w:rPr>
        <w:noBreakHyphen/>
        <w:t>stõ</w:t>
      </w:r>
      <w:r w:rsidRPr="00E3787E">
        <w:rPr>
          <w:rFonts w:ascii="Times SUT" w:hAnsi="Times SUT" w:cs="Times SUT"/>
          <w:sz w:val="20"/>
        </w:rPr>
        <w:t xml:space="preserve"> kahekesi </w:t>
      </w:r>
      <w:r w:rsidRPr="00E3787E">
        <w:rPr>
          <w:rFonts w:ascii="Times SUT" w:hAnsi="Times SUT" w:cs="Times SUT"/>
          <w:i/>
          <w:sz w:val="20"/>
        </w:rPr>
        <w:t>Kahõngõst paõlu ubasõm tied `käüä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kõrutõ olid adra ies kahõngõstõ</w:t>
      </w:r>
      <w:r w:rsidRPr="00E3787E">
        <w:rPr>
          <w:rFonts w:ascii="Times SUT" w:hAnsi="Times SUT" w:cs="Times SUT"/>
          <w:sz w:val="20"/>
        </w:rPr>
        <w:t xml:space="preserve"> Khn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</w:t>
      </w:r>
      <w:r w:rsidRPr="00E3787E">
        <w:rPr>
          <w:rFonts w:ascii="Times SUT" w:hAnsi="Times SUT" w:cs="Times SUT"/>
          <w:sz w:val="20"/>
        </w:rPr>
        <w:t xml:space="preserve"> Jäm Khk Emm Phl(</w:t>
      </w:r>
      <w:r w:rsidRPr="00E3787E">
        <w:rPr>
          <w:rFonts w:ascii="Times SUT" w:hAnsi="Times SUT" w:cs="Times SUT"/>
          <w:i/>
          <w:sz w:val="20"/>
        </w:rPr>
        <w:t>kaie</w:t>
      </w:r>
      <w:r w:rsidRPr="00E3787E">
        <w:rPr>
          <w:rFonts w:ascii="Times SUT" w:hAnsi="Times SUT" w:cs="Times SUT"/>
          <w:sz w:val="20"/>
        </w:rPr>
        <w:t xml:space="preserve">) Khn Hää sadamasild </w:t>
      </w:r>
      <w:r w:rsidRPr="00E3787E">
        <w:rPr>
          <w:rFonts w:ascii="Times SUT" w:hAnsi="Times SUT" w:cs="Times SUT"/>
          <w:i/>
          <w:sz w:val="20"/>
        </w:rPr>
        <w:t>laevad süllas käivad, siis `eetaste kai `ääres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mihed keisid `Riigas kai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 töös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laev seisab `kaies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`ljõnnas nied sillad, mis sadama iäres ond kaid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`aalimene on laeva `kiskumene kai `ääre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</w:t>
      </w:r>
      <w:r w:rsidRPr="00E3787E">
        <w:rPr>
          <w:rFonts w:ascii="Times SUT" w:hAnsi="Times SUT" w:cs="Times SUT"/>
          <w:sz w:val="20"/>
        </w:rPr>
        <w:t xml:space="preserve"> Jõe Hlj VNg Mus Pöi Emm Khn Hää Ris tross; köis; vant </w:t>
      </w:r>
      <w:r w:rsidRPr="00E3787E">
        <w:rPr>
          <w:rFonts w:ascii="Times SUT" w:hAnsi="Times SUT" w:cs="Times SUT"/>
          <w:i/>
          <w:sz w:val="20"/>
        </w:rPr>
        <w:t>kai tuleb `kliiver`puomi `otsast `laeva`külje `peale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kai peab olema kettist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`käivätä `vaader `taagi pääl ja `oidavatta `kaidest `kinni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mees o `jalgadega `liiverpoomi kai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kaid on kliiverpomi `külges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kaide otsad keivad `parda `kinni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Poomi kai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Korsna kai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Kaid `vällä venün, taris uiõst `setsi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`kliiverkai akkab pudingkliivre taagi juurest ja läheb kraa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`pa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ki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tüdruk, neiu </w:t>
      </w:r>
      <w:r w:rsidRPr="00E3787E">
        <w:rPr>
          <w:rFonts w:ascii="Times SUT" w:hAnsi="Times SUT" w:cs="Times SUT"/>
          <w:i/>
          <w:sz w:val="20"/>
        </w:rPr>
        <w:t>minu kai</w:t>
      </w:r>
      <w:r w:rsidRPr="00E3787E">
        <w:rPr>
          <w:rFonts w:ascii="Times SUT" w:hAnsi="Times SUT" w:cs="Times SUT"/>
          <w:sz w:val="20"/>
        </w:rPr>
        <w:t xml:space="preserve"> Ris; k a i e d e  j u u r e s ~ p o o l,  k a i e v a a t a m a s [käima], k a i e  r a n d a [minema] ehal käima </w:t>
      </w:r>
      <w:r w:rsidRPr="00E3787E">
        <w:rPr>
          <w:rFonts w:ascii="Times SUT" w:hAnsi="Times SUT" w:cs="Times SUT"/>
          <w:i/>
          <w:sz w:val="20"/>
        </w:rPr>
        <w:t>`poisid `käivad `kaiede puol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keisi kaie `juures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kas käisite `kaiesi `voatamas või</w:t>
      </w:r>
      <w:r w:rsidRPr="00E3787E">
        <w:rPr>
          <w:rFonts w:ascii="Times SUT" w:hAnsi="Times SUT" w:cs="Times SUT"/>
          <w:sz w:val="20"/>
        </w:rPr>
        <w:t xml:space="preserve"> Nis; </w:t>
      </w:r>
      <w:r w:rsidRPr="00E3787E">
        <w:rPr>
          <w:rFonts w:ascii="Times SUT" w:hAnsi="Times SUT" w:cs="Times SUT"/>
          <w:i/>
          <w:sz w:val="20"/>
        </w:rPr>
        <w:t>läksime kaie `randa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meie poiss läks oma kaie poole</w:t>
      </w:r>
      <w:r w:rsidRPr="00E3787E">
        <w:rPr>
          <w:rFonts w:ascii="Times SUT" w:hAnsi="Times SUT" w:cs="Times SUT"/>
          <w:sz w:val="20"/>
        </w:rPr>
        <w:t xml:space="preserve"> Äks; </w:t>
      </w:r>
      <w:r w:rsidRPr="00E3787E">
        <w:rPr>
          <w:rFonts w:ascii="Times SUT" w:hAnsi="Times SUT" w:cs="Times SUT"/>
          <w:i/>
          <w:sz w:val="20"/>
        </w:rPr>
        <w:t>lääme kaiede poole</w:t>
      </w:r>
      <w:r w:rsidRPr="00E3787E">
        <w:rPr>
          <w:rFonts w:ascii="Times SUT" w:hAnsi="Times SUT" w:cs="Times SUT"/>
          <w:sz w:val="20"/>
        </w:rPr>
        <w:t xml:space="preserve"> Ote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pätsik</w:t>
      </w:r>
      <w:r w:rsidRPr="00E3787E">
        <w:rPr>
          <w:rFonts w:ascii="Times SUT" w:hAnsi="Times SUT" w:cs="Times SUT"/>
          <w:sz w:val="20"/>
        </w:rPr>
        <w:t xml:space="preserve"> katsekakk </w:t>
      </w:r>
      <w:r w:rsidRPr="00E3787E">
        <w:rPr>
          <w:rFonts w:ascii="Times SUT" w:hAnsi="Times SUT" w:cs="Times SUT"/>
          <w:i/>
          <w:sz w:val="20"/>
        </w:rPr>
        <w:t>ma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kaia pätsikse kah ahju suu pääl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kaiba-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kaeba-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kaibajus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`kaibajus</w:t>
      </w:r>
      <w:r w:rsidRPr="00E3787E">
        <w:rPr>
          <w:rFonts w:ascii="Times SUT" w:hAnsi="Times SUT" w:cs="Times SUT"/>
          <w:sz w:val="20"/>
        </w:rPr>
        <w:t xml:space="preserve"> nõidus –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kahetuss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kaibajus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rohi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`kaibajus-</w:t>
      </w:r>
      <w:r w:rsidRPr="00E3787E">
        <w:rPr>
          <w:rFonts w:ascii="Times SUT" w:hAnsi="Times SUT" w:cs="Times SUT"/>
          <w:sz w:val="20"/>
        </w:rPr>
        <w:t xml:space="preserve"> Kuu Hlj kaetisrohi, nõmm-liivatee (Thymus) </w:t>
      </w:r>
      <w:r w:rsidRPr="00E3787E">
        <w:rPr>
          <w:rFonts w:ascii="Times SUT" w:hAnsi="Times SUT" w:cs="Times SUT"/>
          <w:i/>
          <w:sz w:val="20"/>
        </w:rPr>
        <w:t>sie on `noiduseasi, `kaibajusrohi ja, seda `anneti `luomile, kes `noidust `kardid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siel old sis `püssü`rohtu ja siel old `kaibajusrohi ja siel oli old siis `suola ja siis niisugune `nuustik `tehtud, et siis `verkue `pääle meresse `viskavad, siis on `toisel `pääväl kalu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kaibas-, kaibaus|rohi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kaibama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kaebama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kaibamisi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`kaibami|si</w:t>
      </w:r>
      <w:r w:rsidRPr="00E3787E">
        <w:rPr>
          <w:rFonts w:ascii="Times SUT" w:hAnsi="Times SUT" w:cs="Times SUT"/>
          <w:sz w:val="20"/>
        </w:rPr>
        <w:t xml:space="preserve"> VNg, </w:t>
      </w:r>
      <w:r w:rsidRPr="00E3787E">
        <w:rPr>
          <w:rFonts w:ascii="Times SUT" w:hAnsi="Times SUT" w:cs="Times SUT"/>
          <w:i/>
          <w:sz w:val="20"/>
        </w:rPr>
        <w:noBreakHyphen/>
        <w:t>ssi</w:t>
      </w:r>
      <w:r w:rsidRPr="00E3787E">
        <w:rPr>
          <w:rFonts w:ascii="Times SUT" w:hAnsi="Times SUT" w:cs="Times SUT"/>
          <w:sz w:val="20"/>
        </w:rPr>
        <w:t xml:space="preserve"> Khk kaevates, kaeveldes </w:t>
      </w:r>
      <w:r w:rsidRPr="00E3787E">
        <w:rPr>
          <w:rFonts w:ascii="Times SUT" w:hAnsi="Times SUT" w:cs="Times SUT"/>
          <w:i/>
          <w:sz w:val="20"/>
        </w:rPr>
        <w:t>laps tuli `kaibamisi kodu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see räägib sedavisi kut leheks paigal `kaibamissi teiste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kaibas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rohi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`kaibas-</w:t>
      </w:r>
      <w:r w:rsidRPr="00E3787E">
        <w:rPr>
          <w:rFonts w:ascii="Times SUT" w:hAnsi="Times SUT" w:cs="Times SUT"/>
          <w:sz w:val="20"/>
        </w:rPr>
        <w:t xml:space="preserve"> Kuu Hlj = kaibajusrohi </w:t>
      </w:r>
      <w:r w:rsidRPr="00E3787E">
        <w:rPr>
          <w:rFonts w:ascii="Times SUT" w:hAnsi="Times SUT" w:cs="Times SUT"/>
          <w:i/>
          <w:sz w:val="20"/>
        </w:rPr>
        <w:t>`Ranna serv on kohe `lilla, `ninda `kaibasrohed `heitseväd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`Kaibasrohetie o jo `külmitämise `vasta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Ken `kaibauksiss on, `selle `täüdüb `kaibasrohe tied tehä kohe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kaitus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kaibauksiss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`kaibauksiss</w:t>
      </w:r>
      <w:r w:rsidRPr="00E3787E">
        <w:rPr>
          <w:rFonts w:ascii="Times SUT" w:hAnsi="Times SUT" w:cs="Times SUT"/>
          <w:sz w:val="20"/>
        </w:rPr>
        <w:t xml:space="preserve"> nõiutud </w:t>
      </w:r>
      <w:r w:rsidRPr="00E3787E">
        <w:rPr>
          <w:rFonts w:ascii="Times SUT" w:hAnsi="Times SUT" w:cs="Times SUT"/>
          <w:i/>
          <w:sz w:val="20"/>
        </w:rPr>
        <w:t>Ken o `kaibauksiss, `selle `andada `kaibasrohe tied sise ottada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`Meie `lapsel on koht `haige, vaap sie ole `kaibauksiss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Kas `arvad, et oled sis `kaibauksiss, neh ken on pand `paisei `sulle `vaevaks keresse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kaibaus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rohi</w:t>
      </w:r>
      <w:r w:rsidRPr="00E3787E">
        <w:rPr>
          <w:rFonts w:ascii="Times SUT" w:hAnsi="Times SUT" w:cs="Times SUT"/>
          <w:sz w:val="20"/>
        </w:rPr>
        <w:t xml:space="preserve"> = kaibajusrohi –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kaibja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kaevaja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kaiblema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kaeblema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kaibma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kaevama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kaibu-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kaebu-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kaibuma</w:t>
      </w:r>
      <w:r w:rsidRPr="00E3787E">
        <w:rPr>
          <w:rFonts w:ascii="Times SUT" w:hAnsi="Times SUT" w:cs="Times SUT"/>
          <w:sz w:val="20"/>
        </w:rPr>
        <w:t xml:space="preserve"> part </w:t>
      </w:r>
      <w:r w:rsidRPr="00E3787E">
        <w:rPr>
          <w:rFonts w:ascii="Times SUT" w:hAnsi="Times SUT" w:cs="Times SUT"/>
          <w:i/>
          <w:sz w:val="20"/>
        </w:rPr>
        <w:t>`kaibunu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kaevuma </w:t>
      </w:r>
      <w:r w:rsidRPr="00E3787E">
        <w:rPr>
          <w:rFonts w:ascii="Times SUT" w:hAnsi="Times SUT" w:cs="Times SUT"/>
          <w:i/>
          <w:sz w:val="20"/>
        </w:rPr>
        <w:t>olgu egi vai oja, nii kui ta om `kaibunu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nii ta lätt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pääl omma `säädse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soodi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keväjelt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joosuga om `kaibunu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kaevama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kaidan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kaitan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kaida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puud</w:t>
      </w:r>
      <w:r w:rsidRPr="00E3787E">
        <w:rPr>
          <w:rFonts w:ascii="Times SUT" w:hAnsi="Times SUT" w:cs="Times SUT"/>
          <w:sz w:val="20"/>
        </w:rPr>
        <w:t xml:space="preserve"> soalaad </w:t>
      </w:r>
      <w:r w:rsidRPr="00E3787E">
        <w:rPr>
          <w:rFonts w:ascii="Times SUT" w:hAnsi="Times SUT" w:cs="Times SUT"/>
          <w:i/>
          <w:sz w:val="20"/>
        </w:rPr>
        <w:t>`Kaidapuud `kaitsevad `piirda, `kaida`puudega `sõisab piird `sirge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kaided, kaidupuud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kaided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`kaided</w:t>
      </w:r>
      <w:r w:rsidRPr="00E3787E">
        <w:rPr>
          <w:rFonts w:ascii="Times SUT" w:hAnsi="Times SUT" w:cs="Times SUT"/>
          <w:sz w:val="20"/>
        </w:rPr>
        <w:t xml:space="preserve"> Nai Jõe Kuu soalaad </w:t>
      </w:r>
      <w:r w:rsidRPr="00E3787E">
        <w:rPr>
          <w:rFonts w:ascii="Times SUT" w:hAnsi="Times SUT" w:cs="Times SUT"/>
          <w:i/>
          <w:sz w:val="20"/>
        </w:rPr>
        <w:t>`kaidede vahel on `kanga suga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Pane pird `kaidejesse</w:t>
      </w:r>
      <w:r w:rsidRPr="00E3787E">
        <w:rPr>
          <w:rFonts w:ascii="Times SUT" w:hAnsi="Times SUT" w:cs="Times SUT"/>
          <w:sz w:val="20"/>
        </w:rPr>
        <w:t>; Akkas</w:t>
      </w:r>
      <w:r w:rsidRPr="00E3787E">
        <w:rPr>
          <w:rFonts w:ascii="Times SUT" w:hAnsi="Times SUT" w:cs="Times SUT"/>
          <w:i/>
          <w:sz w:val="20"/>
        </w:rPr>
        <w:t xml:space="preserve"> `kaide </w:t>
      </w:r>
      <w:r w:rsidRPr="00E3787E">
        <w:rPr>
          <w:rFonts w:ascii="Times SUT" w:hAnsi="Times SUT" w:cs="Times SUT"/>
          <w:sz w:val="20"/>
        </w:rPr>
        <w:t xml:space="preserve">katsumaie, löi käe parre pääle </w:t>
      </w:r>
      <w:r w:rsidRPr="00E3787E">
        <w:rPr>
          <w:rFonts w:ascii="Times SUT" w:hAnsi="Times SUT" w:cs="Times SUT"/>
          <w:sz w:val="16"/>
        </w:rPr>
        <w:t>rhvl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kaida-, kaidu|puud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kaidsi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maa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kaidsi-</w:t>
      </w:r>
      <w:r w:rsidRPr="00E3787E">
        <w:rPr>
          <w:rFonts w:ascii="Times SUT" w:hAnsi="Times SUT" w:cs="Times SUT"/>
          <w:sz w:val="20"/>
        </w:rPr>
        <w:t xml:space="preserve"> Hel Lei(</w:t>
      </w:r>
      <w:r w:rsidRPr="00E3787E">
        <w:rPr>
          <w:rFonts w:ascii="Times SUT" w:hAnsi="Times SUT" w:cs="Times SUT"/>
          <w:i/>
          <w:sz w:val="20"/>
        </w:rPr>
        <w:t>kai</w:t>
      </w:r>
      <w:r w:rsidR="00E3787E" w:rsidRPr="00E3787E">
        <w:rPr>
          <w:rFonts w:ascii="Times SUT" w:hAnsi="Times SUT" w:cs="Times SUT"/>
          <w:i/>
          <w:sz w:val="20"/>
        </w:rPr>
        <w:t>d́ž</w:t>
      </w:r>
      <w:r w:rsidRPr="00E3787E">
        <w:rPr>
          <w:rFonts w:ascii="Times SUT" w:hAnsi="Times SUT" w:cs="Times SUT"/>
          <w:i/>
          <w:sz w:val="20"/>
        </w:rPr>
        <w:t>i-, ka</w:t>
      </w:r>
      <w:r w:rsidR="00E3787E" w:rsidRPr="00E3787E">
        <w:rPr>
          <w:rFonts w:ascii="Times SUT" w:hAnsi="Times SUT" w:cs="Times SUT"/>
          <w:i/>
          <w:sz w:val="20"/>
        </w:rPr>
        <w:t>d́ž</w:t>
      </w:r>
      <w:r w:rsidRPr="00E3787E">
        <w:rPr>
          <w:rFonts w:ascii="Times SUT" w:hAnsi="Times SUT" w:cs="Times SUT"/>
          <w:i/>
          <w:sz w:val="20"/>
        </w:rPr>
        <w:t>i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kaa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si-</w:t>
      </w:r>
      <w:r w:rsidRPr="00E3787E">
        <w:rPr>
          <w:rFonts w:ascii="Times SUT" w:hAnsi="Times SUT" w:cs="Times SUT"/>
          <w:sz w:val="20"/>
        </w:rPr>
        <w:t xml:space="preserve"> Lut karjamaa </w:t>
      </w:r>
      <w:r w:rsidRPr="00E3787E">
        <w:rPr>
          <w:rFonts w:ascii="Times SUT" w:hAnsi="Times SUT" w:cs="Times SUT"/>
          <w:i/>
          <w:sz w:val="20"/>
        </w:rPr>
        <w:t>ta om mi kai</w:t>
      </w:r>
      <w:r w:rsidR="00E3787E" w:rsidRPr="00E3787E">
        <w:rPr>
          <w:rFonts w:ascii="Times SUT" w:hAnsi="Times SUT" w:cs="Times SUT"/>
          <w:i/>
          <w:sz w:val="20"/>
        </w:rPr>
        <w:t>d́ž</w:t>
      </w:r>
      <w:r w:rsidRPr="00E3787E">
        <w:rPr>
          <w:rFonts w:ascii="Times SUT" w:hAnsi="Times SUT" w:cs="Times SUT"/>
          <w:i/>
          <w:sz w:val="20"/>
        </w:rPr>
        <w:t>ima</w:t>
      </w:r>
      <w:r w:rsidRPr="00E3787E">
        <w:rPr>
          <w:rFonts w:ascii="Times SUT" w:hAnsi="Times SUT" w:cs="Times SUT"/>
          <w:sz w:val="20"/>
        </w:rPr>
        <w:t xml:space="preserve"> Lei; </w:t>
      </w:r>
      <w:r w:rsidRPr="00E3787E">
        <w:rPr>
          <w:rFonts w:ascii="Times SUT" w:hAnsi="Times SUT" w:cs="Times SUT"/>
          <w:i/>
          <w:sz w:val="20"/>
        </w:rPr>
        <w:t>um kaa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simaast jätet, olõ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ulbet timähhavva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kaidu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kaidu</w:t>
      </w:r>
      <w:r w:rsidRPr="00E3787E">
        <w:rPr>
          <w:rFonts w:ascii="Times SUT" w:hAnsi="Times SUT" w:cs="Times SUT"/>
          <w:sz w:val="20"/>
        </w:rPr>
        <w:t xml:space="preserve"> Krk Har </w:t>
      </w:r>
      <w:r w:rsidRPr="00E3787E">
        <w:rPr>
          <w:rFonts w:ascii="Times SUT" w:hAnsi="Times SUT" w:cs="Times SUT"/>
          <w:sz w:val="16"/>
        </w:rPr>
        <w:t>lstk</w:t>
      </w:r>
      <w:r w:rsidRPr="00E3787E">
        <w:rPr>
          <w:rFonts w:ascii="Times SUT" w:hAnsi="Times SUT" w:cs="Times SUT"/>
          <w:sz w:val="20"/>
        </w:rPr>
        <w:t xml:space="preserve"> kartul </w:t>
      </w:r>
      <w:r w:rsidRPr="00E3787E">
        <w:rPr>
          <w:rFonts w:ascii="Times SUT" w:hAnsi="Times SUT" w:cs="Times SUT"/>
          <w:i/>
          <w:sz w:val="20"/>
        </w:rPr>
        <w:t>nä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nä `puhkass kaidul `pääle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taht jo kaidusit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 xml:space="preserve">taha kaidud </w:t>
      </w:r>
      <w:r w:rsidRPr="00E3787E">
        <w:rPr>
          <w:rFonts w:ascii="Times SUT" w:hAnsi="Times SUT" w:cs="Times SUT"/>
          <w:sz w:val="20"/>
        </w:rPr>
        <w:t>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kaidu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puud</w:t>
      </w:r>
      <w:r w:rsidRPr="00E3787E">
        <w:rPr>
          <w:rFonts w:ascii="Times SUT" w:hAnsi="Times SUT" w:cs="Times SUT"/>
          <w:sz w:val="20"/>
        </w:rPr>
        <w:t xml:space="preserve"> soalaad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a piird on `kaidu `puie sies</w:t>
      </w:r>
      <w:r w:rsidRPr="00E3787E">
        <w:rPr>
          <w:rFonts w:ascii="Times SUT" w:hAnsi="Times SUT" w:cs="Times SUT"/>
          <w:sz w:val="20"/>
        </w:rPr>
        <w:t xml:space="preserve"> VNg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kaidapuud, kaided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kaidur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`kaidur</w:t>
      </w:r>
      <w:r w:rsidRPr="00E3787E">
        <w:rPr>
          <w:rFonts w:ascii="Times SUT" w:hAnsi="Times SUT" w:cs="Times SUT"/>
          <w:sz w:val="20"/>
        </w:rPr>
        <w:t xml:space="preserve"> Jõh,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Lüg kidur </w:t>
      </w:r>
      <w:r w:rsidRPr="00E3787E">
        <w:rPr>
          <w:rFonts w:ascii="Times SUT" w:hAnsi="Times SUT" w:cs="Times SUT"/>
          <w:i/>
          <w:sz w:val="20"/>
        </w:rPr>
        <w:t>sie on üks `kaidur inimine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sa õled `ninda `kaidur ja `kahvatand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Ta on `üldse `kaidur loom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`neske `kaidur laps, kui `kauva `aiga `sõisab `veikene</w:t>
      </w:r>
      <w:r w:rsidRPr="00E3787E">
        <w:rPr>
          <w:rFonts w:ascii="Times SUT" w:hAnsi="Times SUT" w:cs="Times SUT"/>
          <w:sz w:val="20"/>
        </w:rPr>
        <w:t xml:space="preserve"> Jõh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kaiduraine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kaiduraine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`kaiduraine</w:t>
      </w:r>
      <w:r w:rsidRPr="00E3787E">
        <w:rPr>
          <w:rFonts w:ascii="Times SUT" w:hAnsi="Times SUT" w:cs="Times SUT"/>
          <w:sz w:val="20"/>
        </w:rPr>
        <w:t xml:space="preserve"> = kaidur </w:t>
      </w:r>
      <w:r w:rsidRPr="00E3787E">
        <w:rPr>
          <w:rFonts w:ascii="Times SUT" w:hAnsi="Times SUT" w:cs="Times SUT"/>
          <w:i/>
          <w:sz w:val="20"/>
        </w:rPr>
        <w:t>on `niisuke</w:t>
      </w:r>
      <w:r w:rsidRPr="00E3787E">
        <w:rPr>
          <w:rFonts w:ascii="Times SUT" w:hAnsi="Times SUT" w:cs="Times SUT"/>
          <w:b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`kaiduraine ja `uanu `toine</w:t>
      </w:r>
      <w:r w:rsidRPr="00E3787E">
        <w:rPr>
          <w:rFonts w:ascii="Times SUT" w:hAnsi="Times SUT" w:cs="Times SUT"/>
          <w:sz w:val="20"/>
        </w:rPr>
        <w:t xml:space="preserve"> VNg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aegne</w:t>
      </w:r>
      <w:r w:rsidRPr="00E3787E">
        <w:rPr>
          <w:rFonts w:ascii="Times SUT" w:hAnsi="Times SUT" w:cs="Times SUT"/>
          <w:sz w:val="20"/>
        </w:rPr>
        <w:t xml:space="preserve"> vanaaegne – Kad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päev</w:t>
      </w:r>
      <w:r w:rsidRPr="00E3787E">
        <w:rPr>
          <w:rFonts w:ascii="Times SUT" w:hAnsi="Times SUT" w:cs="Times SUT"/>
          <w:sz w:val="20"/>
        </w:rPr>
        <w:t xml:space="preserve"> Kolmekuninga järel oli </w:t>
      </w:r>
      <w:r w:rsidRPr="00E3787E">
        <w:rPr>
          <w:rFonts w:ascii="Times SUT" w:hAnsi="Times SUT" w:cs="Times SUT"/>
          <w:i/>
          <w:sz w:val="20"/>
        </w:rPr>
        <w:t>kaie päev</w:t>
      </w:r>
      <w:r w:rsidRPr="00E3787E">
        <w:rPr>
          <w:rFonts w:ascii="Times SUT" w:hAnsi="Times SUT" w:cs="Times SUT"/>
          <w:sz w:val="20"/>
        </w:rPr>
        <w:t xml:space="preserve"> Kir; </w:t>
      </w:r>
      <w:r w:rsidRPr="00E3787E">
        <w:rPr>
          <w:rFonts w:ascii="Times SUT" w:hAnsi="Times SUT" w:cs="Times SUT"/>
          <w:i/>
          <w:sz w:val="20"/>
        </w:rPr>
        <w:t>mõni `üidis kolmekuninga kaiepäev. kohe `peale kolmekuningad</w:t>
      </w:r>
      <w:r w:rsidRPr="00E3787E">
        <w:rPr>
          <w:rFonts w:ascii="Times SUT" w:hAnsi="Times SUT" w:cs="Times SUT"/>
          <w:sz w:val="20"/>
        </w:rPr>
        <w:t xml:space="preserve"> Han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kaepäev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kaigas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kaiga|s</w:t>
      </w:r>
      <w:r w:rsidRPr="00E3787E">
        <w:rPr>
          <w:rFonts w:ascii="Times SUT" w:hAnsi="Times SUT" w:cs="Times SUT"/>
          <w:sz w:val="20"/>
        </w:rPr>
        <w:t xml:space="preserve"> S Mar Mär Kse Han Hää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KPõ, Iis Trm Plt Hls Ote Vas Se, </w:t>
      </w:r>
      <w:r w:rsidRPr="00E3787E">
        <w:rPr>
          <w:rFonts w:ascii="Times SUT" w:hAnsi="Times SUT" w:cs="Times SUT"/>
          <w:i/>
          <w:sz w:val="20"/>
        </w:rPr>
        <w:noBreakHyphen/>
        <w:t>ss</w:t>
      </w:r>
      <w:r w:rsidRPr="00E3787E">
        <w:rPr>
          <w:rFonts w:ascii="Times SUT" w:hAnsi="Times SUT" w:cs="Times SUT"/>
          <w:sz w:val="20"/>
        </w:rPr>
        <w:t xml:space="preserve"> Trv Krk San Krl Plv, </w:t>
      </w:r>
      <w:r w:rsidRPr="00E3787E">
        <w:rPr>
          <w:rFonts w:ascii="Times SUT" w:hAnsi="Times SUT" w:cs="Times SUT"/>
          <w:i/>
          <w:sz w:val="20"/>
        </w:rPr>
        <w:t>`kaigas</w:t>
      </w:r>
      <w:r w:rsidRPr="00E3787E">
        <w:rPr>
          <w:rFonts w:ascii="Times SUT" w:hAnsi="Times SUT" w:cs="Times SUT"/>
          <w:sz w:val="20"/>
        </w:rPr>
        <w:t xml:space="preserve"> R(n </w:t>
      </w:r>
      <w:r w:rsidRPr="00E3787E">
        <w:rPr>
          <w:rFonts w:ascii="Times SUT" w:hAnsi="Times SUT" w:cs="Times SUT"/>
          <w:i/>
          <w:sz w:val="20"/>
        </w:rPr>
        <w:t>`kaika</w:t>
      </w:r>
      <w:r w:rsidRPr="00E3787E">
        <w:rPr>
          <w:rFonts w:ascii="Times SUT" w:hAnsi="Times SUT" w:cs="Times SUT"/>
          <w:sz w:val="20"/>
        </w:rPr>
        <w:t xml:space="preserve"> VNg), </w:t>
      </w:r>
      <w:r w:rsidRPr="00E3787E">
        <w:rPr>
          <w:rFonts w:ascii="Times SUT" w:hAnsi="Times SUT" w:cs="Times SUT"/>
          <w:i/>
          <w:sz w:val="20"/>
        </w:rPr>
        <w:t>kaega|s</w:t>
      </w:r>
      <w:r w:rsidRPr="00E3787E">
        <w:rPr>
          <w:rFonts w:ascii="Times SUT" w:hAnsi="Times SUT" w:cs="Times SUT"/>
          <w:sz w:val="20"/>
        </w:rPr>
        <w:t xml:space="preserve"> Jäm/g </w:t>
      </w:r>
      <w:r w:rsidRPr="00E3787E">
        <w:rPr>
          <w:rFonts w:ascii="Times SUT" w:hAnsi="Times SUT" w:cs="Times SUT"/>
          <w:i/>
          <w:sz w:val="20"/>
        </w:rPr>
        <w:t>`kaeka</w:t>
      </w:r>
      <w:r w:rsidRPr="00E3787E">
        <w:rPr>
          <w:rFonts w:ascii="Times SUT" w:hAnsi="Times SUT" w:cs="Times SUT"/>
          <w:sz w:val="20"/>
        </w:rPr>
        <w:t xml:space="preserve">/ Pöi L,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Ha Jä, Kad Kod KJn Vil, </w:t>
      </w:r>
      <w:r w:rsidRPr="00E3787E">
        <w:rPr>
          <w:rFonts w:ascii="Times SUT" w:hAnsi="Times SUT" w:cs="Times SUT"/>
          <w:i/>
          <w:sz w:val="20"/>
        </w:rPr>
        <w:noBreakHyphen/>
        <w:t>ss</w:t>
      </w:r>
      <w:r w:rsidRPr="00E3787E">
        <w:rPr>
          <w:rFonts w:ascii="Times SUT" w:hAnsi="Times SUT" w:cs="Times SUT"/>
          <w:sz w:val="20"/>
        </w:rPr>
        <w:t xml:space="preserve"> Muh Trv TLä; </w:t>
      </w:r>
      <w:r w:rsidRPr="00E3787E">
        <w:rPr>
          <w:rFonts w:ascii="Times SUT" w:hAnsi="Times SUT" w:cs="Times SUT"/>
          <w:i/>
          <w:sz w:val="20"/>
        </w:rPr>
        <w:t>`kaegas</w:t>
      </w:r>
      <w:r w:rsidRPr="00E3787E">
        <w:rPr>
          <w:rFonts w:ascii="Times SUT" w:hAnsi="Times SUT" w:cs="Times SUT"/>
          <w:sz w:val="20"/>
        </w:rPr>
        <w:t xml:space="preserve"> Muh Kad Trm; </w:t>
      </w:r>
      <w:r w:rsidRPr="00E3787E">
        <w:rPr>
          <w:rFonts w:ascii="Times SUT" w:hAnsi="Times SUT" w:cs="Times SUT"/>
          <w:i/>
          <w:sz w:val="20"/>
        </w:rPr>
        <w:t>kaõgas</w:t>
      </w:r>
      <w:r w:rsidRPr="00E3787E">
        <w:rPr>
          <w:rFonts w:ascii="Times SUT" w:hAnsi="Times SUT" w:cs="Times SUT"/>
          <w:sz w:val="20"/>
        </w:rPr>
        <w:t xml:space="preserve"> Khn, g </w:t>
      </w:r>
      <w:r w:rsidRPr="00E3787E">
        <w:rPr>
          <w:rFonts w:ascii="Times SUT" w:hAnsi="Times SUT" w:cs="Times SUT"/>
          <w:i/>
          <w:sz w:val="20"/>
        </w:rPr>
        <w:t>`kaika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kaiga|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puukepp, teivas </w:t>
      </w:r>
      <w:r w:rsidRPr="00E3787E">
        <w:rPr>
          <w:rFonts w:ascii="Times SUT" w:hAnsi="Times SUT" w:cs="Times SUT"/>
          <w:i/>
          <w:sz w:val="20"/>
        </w:rPr>
        <w:t>`Nindagu oles `kaikaga pähe saand, kadus kaik `mielest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tahus `kaikaid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kotti `taoti `kaikaga täis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Ussi kaigast äi tohi `kiskuda, siis tulavad `söuksed punased laigud naha `pääle</w:t>
      </w:r>
      <w:r w:rsidRPr="00E3787E">
        <w:rPr>
          <w:rFonts w:ascii="Times SUT" w:hAnsi="Times SUT" w:cs="Times SUT"/>
          <w:sz w:val="20"/>
        </w:rPr>
        <w:t xml:space="preserve"> Krj; </w:t>
      </w:r>
      <w:r w:rsidRPr="00E3787E">
        <w:rPr>
          <w:rFonts w:ascii="Times SUT" w:hAnsi="Times SUT" w:cs="Times SUT"/>
          <w:i/>
          <w:sz w:val="20"/>
        </w:rPr>
        <w:t>Moa ilma jäme roog kut `kaikad, sest kenad katust äi soa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`Kaika varal käib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puu kaigas oo ühöskohes maas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mõned lehmäd närivad `kaiku, kui neil tõbi oo kallal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 xml:space="preserve">karjane aga </w:t>
      </w:r>
      <w:r w:rsidRPr="00E3787E">
        <w:rPr>
          <w:rFonts w:ascii="Times SUT" w:hAnsi="Times SUT" w:cs="Times SUT"/>
          <w:sz w:val="20"/>
        </w:rPr>
        <w:t>[pullide]</w:t>
      </w:r>
      <w:r w:rsidRPr="00E3787E">
        <w:rPr>
          <w:rFonts w:ascii="Times SUT" w:hAnsi="Times SUT" w:cs="Times SUT"/>
          <w:i/>
          <w:sz w:val="20"/>
        </w:rPr>
        <w:t xml:space="preserve"> `körves oln alati `kaikaga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eks see koer ikka ammustab, kellesse kaegas puudub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 xml:space="preserve">`murtsime sae </w:t>
      </w:r>
      <w:r w:rsidRPr="00E3787E">
        <w:rPr>
          <w:rFonts w:ascii="Times SUT" w:hAnsi="Times SUT" w:cs="Times SUT"/>
          <w:sz w:val="20"/>
        </w:rPr>
        <w:t xml:space="preserve">[katki] </w:t>
      </w:r>
      <w:r w:rsidRPr="00E3787E">
        <w:rPr>
          <w:rFonts w:ascii="Times SUT" w:hAnsi="Times SUT" w:cs="Times SUT"/>
          <w:i/>
          <w:sz w:val="20"/>
        </w:rPr>
        <w:t xml:space="preserve">pisikese `kaika `sisse </w:t>
      </w:r>
      <w:r w:rsidRPr="00E3787E">
        <w:rPr>
          <w:rFonts w:ascii="Times SUT" w:hAnsi="Times SUT" w:cs="Times SUT"/>
          <w:sz w:val="20"/>
        </w:rPr>
        <w:t xml:space="preserve">JJn; </w:t>
      </w:r>
      <w:r w:rsidRPr="00E3787E">
        <w:rPr>
          <w:rFonts w:ascii="Times SUT" w:hAnsi="Times SUT" w:cs="Times SUT"/>
          <w:i/>
          <w:sz w:val="20"/>
        </w:rPr>
        <w:t>mina 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tsin `vemblaga, te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tel olid `kaikad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ma pane sul `kaikage `jalgu `m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dä, et sa jalust maha läät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anna penile `kaikaga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võta kaigasõ, siss sullõ `näüdä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taa inemine um ku kaigass</w:t>
      </w:r>
      <w:r w:rsidRPr="00E3787E">
        <w:rPr>
          <w:rFonts w:ascii="Times SUT" w:hAnsi="Times SUT" w:cs="Times SUT"/>
          <w:sz w:val="20"/>
        </w:rPr>
        <w:t xml:space="preserve"> Plv; k a i g a s t  a n d m a,  s a a m a  peksa andma, saama </w:t>
      </w:r>
      <w:r w:rsidRPr="00E3787E">
        <w:rPr>
          <w:rFonts w:ascii="Times SUT" w:hAnsi="Times SUT" w:cs="Times SUT"/>
          <w:i/>
          <w:sz w:val="20"/>
        </w:rPr>
        <w:t>ouna varastele lubati ka kaigast anda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anna `kaegast taale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 xml:space="preserve">Sa tahad vist kaigast maide </w:t>
      </w:r>
      <w:r w:rsidRPr="00E3787E">
        <w:rPr>
          <w:rFonts w:ascii="Times SUT" w:hAnsi="Times SUT" w:cs="Times SUT"/>
          <w:sz w:val="20"/>
        </w:rPr>
        <w:t>(maitsta)</w:t>
      </w:r>
      <w:r w:rsidRPr="00E3787E">
        <w:rPr>
          <w:rFonts w:ascii="Times SUT" w:hAnsi="Times SUT" w:cs="Times SUT"/>
          <w:i/>
          <w:sz w:val="20"/>
        </w:rPr>
        <w:t xml:space="preserve"> `saada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ära tee `ühti, saad kaigast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vana `Mihkel andis `kaikud ja kiba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mede isa `andis teevast ja kaegast ukse pealt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teistele annid kaigast, said ise ka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piä sä meelen, ku sa `kurja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d, saat kaegast</w:t>
      </w:r>
      <w:r w:rsidRPr="00E3787E">
        <w:rPr>
          <w:rFonts w:ascii="Times SUT" w:hAnsi="Times SUT" w:cs="Times SUT"/>
          <w:sz w:val="20"/>
        </w:rPr>
        <w:t xml:space="preserve"> Nõo; k a i g a s t  l o o p i m a ~ l ö ö m a ~ v i s k a m a (mäng) </w:t>
      </w:r>
      <w:r w:rsidRPr="00E3787E">
        <w:rPr>
          <w:rFonts w:ascii="Times SUT" w:hAnsi="Times SUT" w:cs="Times SUT"/>
          <w:i/>
          <w:sz w:val="20"/>
        </w:rPr>
        <w:t>lähme kaigast `veskama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pulga `võ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sid kätte ja lõid `vasta teist `pulka, siis see läks `kaugele, siis see oli kaegast `lööma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nuared `luapisid kaegast</w:t>
      </w:r>
      <w:r w:rsidRPr="00E3787E">
        <w:rPr>
          <w:rFonts w:ascii="Times SUT" w:hAnsi="Times SUT" w:cs="Times SUT"/>
          <w:sz w:val="20"/>
        </w:rPr>
        <w:t xml:space="preserve"> Kad; k a i g a s t  v e d a m a  jõukatsumismäng </w:t>
      </w:r>
      <w:r w:rsidRPr="00E3787E">
        <w:rPr>
          <w:rFonts w:ascii="Times SUT" w:hAnsi="Times SUT" w:cs="Times SUT"/>
          <w:i/>
          <w:sz w:val="20"/>
        </w:rPr>
        <w:t>`jöulu siis vädasid kaigast</w:t>
      </w:r>
      <w:r w:rsidRPr="00E3787E">
        <w:rPr>
          <w:rFonts w:ascii="Times SUT" w:hAnsi="Times SUT" w:cs="Times SUT"/>
          <w:sz w:val="20"/>
        </w:rPr>
        <w:t xml:space="preserve"> Jäm; Õlgedel hakati ka </w:t>
      </w:r>
      <w:r w:rsidRPr="00E3787E">
        <w:rPr>
          <w:rFonts w:ascii="Times SUT" w:hAnsi="Times SUT" w:cs="Times SUT"/>
          <w:i/>
          <w:sz w:val="20"/>
        </w:rPr>
        <w:t>v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kaigast</w:t>
      </w:r>
      <w:r w:rsidRPr="00E3787E">
        <w:rPr>
          <w:rFonts w:ascii="Times SUT" w:hAnsi="Times SUT" w:cs="Times SUT"/>
          <w:sz w:val="20"/>
        </w:rPr>
        <w:t xml:space="preserve"> vidama Phl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k a i k a i d  k o d a r a t e s s e ~ k o d a r a t e ~ r a t a s t e  v a h e l e  l o o p i m a ~ p i l d u m a ~ p i s t m a ~ v i s k a m a kellelegi halba tegema </w:t>
      </w:r>
      <w:r w:rsidRPr="00E3787E">
        <w:rPr>
          <w:rFonts w:ascii="Times SUT" w:hAnsi="Times SUT" w:cs="Times SUT"/>
          <w:i/>
          <w:sz w:val="20"/>
        </w:rPr>
        <w:t>`viskas `kaika kodarate vahele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temä om mulle külländ `kaikit `pilnu kõdaride vahele</w:t>
      </w:r>
      <w:r w:rsidRPr="00E3787E">
        <w:rPr>
          <w:rFonts w:ascii="Times SUT" w:hAnsi="Times SUT" w:cs="Times SUT"/>
          <w:sz w:val="20"/>
        </w:rPr>
        <w:t xml:space="preserve"> Nõo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töövahend; mingi eseme osa </w:t>
      </w:r>
      <w:r w:rsidRPr="00E3787E">
        <w:rPr>
          <w:rFonts w:ascii="Times SUT" w:hAnsi="Times SUT" w:cs="Times SUT"/>
          <w:i/>
          <w:sz w:val="20"/>
        </w:rPr>
        <w:t xml:space="preserve">`vaalikurikas ja `kaikad on `jälle. `riide on sääl `kaika `ümber </w:t>
      </w:r>
      <w:r w:rsidRPr="00E3787E">
        <w:rPr>
          <w:rFonts w:ascii="Times SUT" w:hAnsi="Times SUT" w:cs="Times SUT"/>
          <w:sz w:val="20"/>
        </w:rPr>
        <w:t xml:space="preserve">VNg; </w:t>
      </w:r>
      <w:r w:rsidRPr="00E3787E">
        <w:rPr>
          <w:rFonts w:ascii="Times SUT" w:hAnsi="Times SUT" w:cs="Times SUT"/>
          <w:i/>
          <w:sz w:val="20"/>
        </w:rPr>
        <w:t>`tre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id on `nüörist `aisad. `atra `kaikade `külles `käisid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üks rabas `reie toas ja `tõised tagusivad `kaikadega `pengi peäl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 xml:space="preserve">saha kaigas </w:t>
      </w:r>
      <w:r w:rsidRPr="00E3787E">
        <w:rPr>
          <w:rFonts w:ascii="Times SUT" w:hAnsi="Times SUT" w:cs="Times SUT"/>
          <w:sz w:val="20"/>
        </w:rPr>
        <w:t xml:space="preserve">Khk; </w:t>
      </w:r>
      <w:r w:rsidRPr="00E3787E">
        <w:rPr>
          <w:rFonts w:ascii="Times SUT" w:hAnsi="Times SUT" w:cs="Times SUT"/>
          <w:i/>
          <w:sz w:val="20"/>
        </w:rPr>
        <w:t>rulli kaigas `üiti, `sõuke suur ümmargune puu oli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`koorma kaigas</w:t>
      </w:r>
      <w:r w:rsidRPr="00E3787E">
        <w:rPr>
          <w:rFonts w:ascii="Times SUT" w:hAnsi="Times SUT" w:cs="Times SUT"/>
          <w:sz w:val="20"/>
        </w:rPr>
        <w:t xml:space="preserve"> Pöi; [adral] </w:t>
      </w:r>
      <w:r w:rsidRPr="00E3787E">
        <w:rPr>
          <w:rFonts w:ascii="Times SUT" w:hAnsi="Times SUT" w:cs="Times SUT"/>
          <w:i/>
          <w:sz w:val="20"/>
        </w:rPr>
        <w:t>kaigas all ja pial käis kurg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nuõda `kaika augud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kel `ru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ei ole, on kaegas ja kurikas</w:t>
      </w:r>
      <w:r w:rsidRPr="00E3787E">
        <w:rPr>
          <w:rFonts w:ascii="Times SUT" w:hAnsi="Times SUT" w:cs="Times SUT"/>
          <w:sz w:val="20"/>
        </w:rPr>
        <w:t xml:space="preserve"> Kad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(pejoratiivsetes väljendites ja koloratiivsetes ühendites) </w:t>
      </w:r>
      <w:r w:rsidRPr="00E3787E">
        <w:rPr>
          <w:rFonts w:ascii="Times SUT" w:hAnsi="Times SUT" w:cs="Times SUT"/>
          <w:i/>
          <w:sz w:val="20"/>
        </w:rPr>
        <w:t>`kurja`ilma`kaigas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sõim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 xml:space="preserve">Igavene `kaigas </w:t>
      </w:r>
      <w:r w:rsidRPr="00E3787E">
        <w:rPr>
          <w:rFonts w:ascii="Times SUT" w:hAnsi="Times SUT" w:cs="Times SUT"/>
          <w:sz w:val="20"/>
        </w:rPr>
        <w:t>(väänik, laisk)</w:t>
      </w:r>
      <w:r w:rsidRPr="00E3787E">
        <w:rPr>
          <w:rFonts w:ascii="Times SUT" w:hAnsi="Times SUT" w:cs="Times SUT"/>
          <w:i/>
          <w:sz w:val="20"/>
        </w:rPr>
        <w:t xml:space="preserve"> sie mies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`kaitse`liitlased ka, et `kaika mehed, talusid `püssi kaigast seljas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litsikaegas</w:t>
      </w:r>
      <w:r w:rsidRPr="00E3787E">
        <w:rPr>
          <w:rFonts w:ascii="Times SUT" w:hAnsi="Times SUT" w:cs="Times SUT"/>
          <w:sz w:val="20"/>
        </w:rPr>
        <w:t xml:space="preserve"> (lits) Rid; </w:t>
      </w:r>
      <w:r w:rsidRPr="00E3787E">
        <w:rPr>
          <w:rFonts w:ascii="Times SUT" w:hAnsi="Times SUT" w:cs="Times SUT"/>
          <w:i/>
          <w:sz w:val="20"/>
        </w:rPr>
        <w:t>kaegass</w:t>
      </w:r>
      <w:r w:rsidRPr="00E3787E">
        <w:rPr>
          <w:rFonts w:ascii="Times SUT" w:hAnsi="Times SUT" w:cs="Times SUT"/>
          <w:sz w:val="20"/>
        </w:rPr>
        <w:t xml:space="preserve"> (peenis) Ran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 xml:space="preserve">Vrd </w:t>
      </w:r>
      <w:r w:rsidRPr="00E3787E">
        <w:rPr>
          <w:rFonts w:ascii="Times SUT" w:hAnsi="Times SUT" w:cs="Times SUT"/>
          <w:sz w:val="20"/>
        </w:rPr>
        <w:t>kadikas, kaikapuu, kajakas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kali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kalikas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kaigas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jalg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`kaigasjalg</w:t>
      </w:r>
      <w:r w:rsidRPr="00E3787E">
        <w:rPr>
          <w:rFonts w:ascii="Times SUT" w:hAnsi="Times SUT" w:cs="Times SUT"/>
          <w:sz w:val="20"/>
        </w:rPr>
        <w:t xml:space="preserve"> ülalt kokkuseotud kolm kaigast, kus kuivatati vilja või heina – IisR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kaige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`kaige</w:t>
      </w:r>
      <w:r w:rsidRPr="00E3787E">
        <w:rPr>
          <w:rFonts w:ascii="Times SUT" w:hAnsi="Times SUT" w:cs="Times SUT"/>
          <w:sz w:val="20"/>
        </w:rPr>
        <w:t xml:space="preserve"> Kuu VNg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(väljendab superlatiivsust) </w:t>
      </w:r>
      <w:r w:rsidRPr="00E3787E">
        <w:rPr>
          <w:rFonts w:ascii="Times SUT" w:hAnsi="Times SUT" w:cs="Times SUT"/>
          <w:i/>
          <w:sz w:val="20"/>
        </w:rPr>
        <w:t xml:space="preserve">kes </w:t>
      </w:r>
      <w:r w:rsidRPr="00E3787E">
        <w:rPr>
          <w:rFonts w:ascii="Times SUT" w:hAnsi="Times SUT" w:cs="Times SUT"/>
          <w:sz w:val="20"/>
        </w:rPr>
        <w:t xml:space="preserve">[jõululaupäeval kirikust] </w:t>
      </w:r>
      <w:r w:rsidRPr="00E3787E">
        <w:rPr>
          <w:rFonts w:ascii="Times SUT" w:hAnsi="Times SUT" w:cs="Times SUT"/>
          <w:i/>
          <w:sz w:val="20"/>
        </w:rPr>
        <w:t>`kaige esimäseks kuo jous, sie sai siis `kaige `ennemb `heinä `tehtud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ken oli `kaige ligemb sugulaine, sie `istus `pruudile ligi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ikka, alati </w:t>
      </w:r>
      <w:r w:rsidRPr="00E3787E">
        <w:rPr>
          <w:rFonts w:ascii="Times SUT" w:hAnsi="Times SUT" w:cs="Times SUT"/>
          <w:i/>
          <w:sz w:val="20"/>
        </w:rPr>
        <w:t>ja `kaige on sedavisi `tehtu</w:t>
      </w:r>
      <w:r w:rsidRPr="00E3787E">
        <w:rPr>
          <w:rFonts w:ascii="Times SUT" w:hAnsi="Times SUT" w:cs="Times SUT"/>
          <w:sz w:val="20"/>
        </w:rPr>
        <w:t xml:space="preserve"> VNg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kõige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kaigelaine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`kaigelai|ne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igasugune </w:t>
      </w:r>
      <w:r w:rsidRPr="00E3787E">
        <w:rPr>
          <w:rFonts w:ascii="Times SUT" w:hAnsi="Times SUT" w:cs="Times SUT"/>
          <w:i/>
          <w:sz w:val="20"/>
        </w:rPr>
        <w:t>sääl on `kaigelaisi `asju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sääl on `kallo `kaigelaisi – `pieni ja `suuri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kaige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pääld</w:t>
      </w:r>
      <w:r w:rsidRPr="00E3787E">
        <w:rPr>
          <w:rFonts w:ascii="Times SUT" w:hAnsi="Times SUT" w:cs="Times SUT"/>
          <w:sz w:val="20"/>
        </w:rPr>
        <w:t xml:space="preserve"> kõigepealt </w:t>
      </w:r>
      <w:r w:rsidRPr="00E3787E">
        <w:rPr>
          <w:rFonts w:ascii="Times SUT" w:hAnsi="Times SUT" w:cs="Times SUT"/>
          <w:i/>
          <w:sz w:val="20"/>
        </w:rPr>
        <w:t>no kala `korjamine oli `kaige pääld `naiste tüö ja siis `ruokimine ka `jälle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kaige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sugune</w:t>
      </w:r>
      <w:r w:rsidRPr="00E3787E">
        <w:rPr>
          <w:rFonts w:ascii="Times SUT" w:hAnsi="Times SUT" w:cs="Times SUT"/>
          <w:sz w:val="20"/>
        </w:rPr>
        <w:t xml:space="preserve"> kõiksugune </w:t>
      </w:r>
      <w:r w:rsidRPr="00E3787E">
        <w:rPr>
          <w:rFonts w:ascii="Times SUT" w:hAnsi="Times SUT" w:cs="Times SUT"/>
          <w:i/>
          <w:sz w:val="20"/>
        </w:rPr>
        <w:t>sääl oli `kaige sugusi `süömisi</w:t>
      </w:r>
      <w:r w:rsidRPr="00E3787E">
        <w:rPr>
          <w:rFonts w:ascii="Times SUT" w:hAnsi="Times SUT" w:cs="Times SUT"/>
          <w:sz w:val="20"/>
        </w:rPr>
        <w:t xml:space="preserve"> Vai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kõigesugune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kaigist</w:t>
      </w:r>
      <w:r w:rsidRPr="00E3787E">
        <w:rPr>
          <w:rFonts w:ascii="Times SUT" w:hAnsi="Times SUT" w:cs="Times SUT"/>
          <w:sz w:val="20"/>
        </w:rPr>
        <w:t xml:space="preserve"> kõigest </w:t>
      </w:r>
      <w:r w:rsidRPr="00E3787E">
        <w:rPr>
          <w:rFonts w:ascii="Times SUT" w:hAnsi="Times SUT" w:cs="Times SUT"/>
          <w:i/>
          <w:sz w:val="20"/>
        </w:rPr>
        <w:t>`Pohja rivi `köüed oli lühükäsed, 10–15 `süldä `kaigist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kaigist-kaiki, kõigist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kaigist-kaiki</w:t>
      </w:r>
      <w:r w:rsidRPr="00E3787E">
        <w:rPr>
          <w:rFonts w:ascii="Times SUT" w:hAnsi="Times SUT" w:cs="Times SUT"/>
          <w:sz w:val="20"/>
        </w:rPr>
        <w:t xml:space="preserve"> = kaigist </w:t>
      </w:r>
      <w:r w:rsidRPr="00E3787E">
        <w:rPr>
          <w:rFonts w:ascii="Times SUT" w:hAnsi="Times SUT" w:cs="Times SUT"/>
          <w:i/>
          <w:sz w:val="20"/>
        </w:rPr>
        <w:t>Täna oli `verkus `kaigist-`kaiki `vaide `kümme `kammilast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Style w:val="PoolpaksKiri"/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kaih</w:t>
      </w:r>
      <w:r w:rsidRPr="00E3787E">
        <w:rPr>
          <w:rStyle w:val="PoolpaksKiri"/>
          <w:rFonts w:ascii="Times SUT" w:hAnsi="Times SUT" w:cs="Times SUT"/>
        </w:rPr>
        <w:t xml:space="preserve"> </w:t>
      </w:r>
      <w:r w:rsidR="00E3787E" w:rsidRPr="00E3787E">
        <w:rPr>
          <w:rStyle w:val="PoolpaksKiri"/>
          <w:rFonts w:ascii="Times SUT" w:hAnsi="Times SUT" w:cs="Times SUT"/>
          <w:b w:val="0"/>
        </w:rPr>
        <w:t>→</w:t>
      </w:r>
      <w:r w:rsidRPr="00E3787E">
        <w:rPr>
          <w:rStyle w:val="PoolpaksKiri"/>
          <w:rFonts w:ascii="Times SUT" w:hAnsi="Times SUT" w:cs="Times SUT"/>
        </w:rPr>
        <w:t xml:space="preserve"> kahju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kaihkõlõma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`kaihkõlõm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Plv Vas kahju tundma; kahetsema </w:t>
      </w:r>
      <w:r w:rsidRPr="00E3787E">
        <w:rPr>
          <w:rFonts w:ascii="Times SUT" w:hAnsi="Times SUT" w:cs="Times SUT"/>
          <w:i/>
          <w:sz w:val="20"/>
        </w:rPr>
        <w:t>ütest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ast nii ka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o um, nakass `kaihkõlõma</w:t>
      </w:r>
      <w:r w:rsidRPr="00E3787E">
        <w:rPr>
          <w:rFonts w:ascii="Times SUT" w:hAnsi="Times SUT" w:cs="Times SUT"/>
          <w:sz w:val="20"/>
        </w:rPr>
        <w:t xml:space="preserve"> Plv; Ta käü </w:t>
      </w:r>
      <w:r w:rsidRPr="00E3787E">
        <w:rPr>
          <w:rFonts w:ascii="Times SUT" w:hAnsi="Times SUT" w:cs="Times SUT"/>
          <w:i/>
          <w:sz w:val="20"/>
        </w:rPr>
        <w:t>kaihkelleh</w:t>
      </w:r>
      <w:r w:rsidRPr="00E3787E">
        <w:rPr>
          <w:rFonts w:ascii="Times SUT" w:hAnsi="Times SUT" w:cs="Times SUT"/>
          <w:sz w:val="20"/>
        </w:rPr>
        <w:t xml:space="preserve"> (Keäki kes hädän api ei tijä) Vas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kahitsama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kahitsema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kaihtuma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`kaihtuma</w:t>
      </w:r>
      <w:r w:rsidRPr="00E3787E">
        <w:rPr>
          <w:rFonts w:ascii="Times SUT" w:hAnsi="Times SUT" w:cs="Times SUT"/>
          <w:sz w:val="20"/>
        </w:rPr>
        <w:t xml:space="preserve"> Vas Räp haihtuma; lakkama; rahunema </w:t>
      </w:r>
      <w:r w:rsidRPr="00E3787E">
        <w:rPr>
          <w:rFonts w:ascii="Times SUT" w:hAnsi="Times SUT" w:cs="Times SUT"/>
          <w:i/>
          <w:sz w:val="20"/>
        </w:rPr>
        <w:t>Kõik külä om vakka, rahvas om jo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kaihtunnu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ni jutt, är om `kaihtunu jo, ei kuulõ inämb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är om kõik `kaihtunu, la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ka lännü kõi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sz w:val="20"/>
        </w:rPr>
        <w:t xml:space="preserve"> 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`kaige</w:t>
      </w:r>
      <w:r w:rsidRPr="00E3787E">
        <w:rPr>
          <w:rFonts w:ascii="Times SUT" w:hAnsi="Times SUT" w:cs="Times SUT"/>
          <w:sz w:val="20"/>
        </w:rPr>
        <w:t xml:space="preserve"> Hlj VNg Vai,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Kuu kõik </w:t>
      </w:r>
      <w:r w:rsidRPr="00E3787E">
        <w:rPr>
          <w:rFonts w:ascii="Times SUT" w:hAnsi="Times SUT" w:cs="Times SUT"/>
          <w:i/>
          <w:sz w:val="20"/>
        </w:rPr>
        <w:t>kes `kaikie peräst nuttab, jääb pimejäks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eks isal oli `mielis kaik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on üks kova `tahtmisega inimine, sie piab kaik `saama mis tema tahab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sel olivad pisukesed `lapsed kaik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`poiga näbi `kaiki `asju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`söimä kaik ühes `lauas </w:t>
      </w:r>
      <w:r w:rsidRPr="00E3787E">
        <w:rPr>
          <w:rFonts w:ascii="Times SUT" w:hAnsi="Times SUT" w:cs="Times SUT"/>
          <w:sz w:val="20"/>
        </w:rPr>
        <w:t xml:space="preserve">VNg; </w:t>
      </w:r>
      <w:r w:rsidRPr="00E3787E">
        <w:rPr>
          <w:rFonts w:ascii="Times SUT" w:hAnsi="Times SUT" w:cs="Times SUT"/>
          <w:i/>
          <w:sz w:val="20"/>
        </w:rPr>
        <w:t>tämä `tiedä kaik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`kaige üöd `püvveti, aga ei `saadu üht `ainokaist kala</w:t>
      </w:r>
      <w:r w:rsidRPr="00E3787E">
        <w:rPr>
          <w:rFonts w:ascii="Times SUT" w:hAnsi="Times SUT" w:cs="Times SUT"/>
          <w:sz w:val="20"/>
        </w:rPr>
        <w:t xml:space="preserve"> Vai || (lause lõpul kokkuvõtva või rõhutava sõnana) </w:t>
      </w:r>
      <w:r w:rsidRPr="00E3787E">
        <w:rPr>
          <w:rFonts w:ascii="Times SUT" w:hAnsi="Times SUT" w:cs="Times SUT"/>
          <w:i/>
          <w:sz w:val="20"/>
        </w:rPr>
        <w:t>ja `ranna `rahvas `üöldi et nie on `vastatuleligud ja kaik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sel olid kääd kaik `kärnäs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kaika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alune</w:t>
      </w:r>
      <w:r w:rsidRPr="00E3787E">
        <w:rPr>
          <w:rFonts w:ascii="Times SUT" w:hAnsi="Times SUT" w:cs="Times SUT"/>
          <w:sz w:val="20"/>
        </w:rPr>
        <w:t xml:space="preserve"> peksmisväärt </w:t>
      </w:r>
      <w:r w:rsidRPr="00E3787E">
        <w:rPr>
          <w:rFonts w:ascii="Times SUT" w:hAnsi="Times SUT" w:cs="Times SUT"/>
          <w:i/>
          <w:sz w:val="20"/>
        </w:rPr>
        <w:t>õled mul vana `kaikaalune, `ühte `puhku `niisuke `laisa segane inimine, piäb `sundimaie taga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see oleks `kaika alune `umbest olad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puu</w:t>
      </w:r>
      <w:r w:rsidRPr="00E3787E">
        <w:rPr>
          <w:rFonts w:ascii="Times SUT" w:hAnsi="Times SUT" w:cs="Times SUT"/>
          <w:sz w:val="20"/>
        </w:rPr>
        <w:t xml:space="preserve"> kaigas </w:t>
      </w:r>
      <w:r w:rsidRPr="00E3787E">
        <w:rPr>
          <w:rFonts w:ascii="Times SUT" w:hAnsi="Times SUT" w:cs="Times SUT"/>
          <w:i/>
          <w:sz w:val="20"/>
        </w:rPr>
        <w:t>`Kaikapuud on käsivarre jämmused puud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Kaikapuud on odavad</w:t>
      </w:r>
      <w:r w:rsidRPr="00E3787E">
        <w:rPr>
          <w:rFonts w:ascii="Times SUT" w:hAnsi="Times SUT" w:cs="Times SUT"/>
          <w:sz w:val="20"/>
        </w:rPr>
        <w:t xml:space="preserve"> Tür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vedu</w:t>
      </w:r>
      <w:r w:rsidRPr="00E3787E">
        <w:rPr>
          <w:rFonts w:ascii="Times SUT" w:hAnsi="Times SUT" w:cs="Times SUT"/>
          <w:sz w:val="20"/>
        </w:rPr>
        <w:t xml:space="preserve"> vägikaikavedamine </w:t>
      </w:r>
      <w:r w:rsidRPr="00E3787E">
        <w:rPr>
          <w:rFonts w:ascii="Times SUT" w:hAnsi="Times SUT" w:cs="Times SUT"/>
          <w:i/>
          <w:sz w:val="20"/>
        </w:rPr>
        <w:t>Reedik oli meite aegus köva kaikaväu mees. Ta perset naljalt maast lahti äi saand</w:t>
      </w:r>
      <w:r w:rsidRPr="00E3787E">
        <w:rPr>
          <w:rFonts w:ascii="Times SUT" w:hAnsi="Times SUT" w:cs="Times SUT"/>
          <w:sz w:val="20"/>
        </w:rPr>
        <w:t xml:space="preserve"> Kaa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i/>
          <w:sz w:val="20"/>
        </w:rPr>
        <w:t xml:space="preserve">kaiki-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kakki-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kaiki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muotine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`Mitma `suksega saab `kaiki`muotisi `kanga jo kudada </w:t>
      </w:r>
      <w:r w:rsidRPr="00E3787E">
        <w:rPr>
          <w:rFonts w:ascii="Times SUT" w:hAnsi="Times SUT" w:cs="Times SUT"/>
          <w:sz w:val="20"/>
        </w:rPr>
        <w:t>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kaikine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`kaikine</w:t>
      </w:r>
      <w:r w:rsidRPr="00E3787E">
        <w:rPr>
          <w:rFonts w:ascii="Times SUT" w:hAnsi="Times SUT" w:cs="Times SUT"/>
          <w:sz w:val="20"/>
        </w:rPr>
        <w:t xml:space="preserve"> kõigega </w:t>
      </w:r>
      <w:r w:rsidRPr="00E3787E">
        <w:rPr>
          <w:rFonts w:ascii="Times SUT" w:hAnsi="Times SUT" w:cs="Times SUT"/>
          <w:i/>
          <w:sz w:val="20"/>
        </w:rPr>
        <w:t>kas `lähmö `kaikine siint `vällä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kaikinest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`kaikinest</w:t>
      </w:r>
      <w:r w:rsidRPr="00E3787E">
        <w:rPr>
          <w:rFonts w:ascii="Times SUT" w:hAnsi="Times SUT" w:cs="Times SUT"/>
          <w:sz w:val="20"/>
        </w:rPr>
        <w:t xml:space="preserve"> hoopis </w:t>
      </w:r>
      <w:r w:rsidRPr="00E3787E">
        <w:rPr>
          <w:rFonts w:ascii="Times SUT" w:hAnsi="Times SUT" w:cs="Times SUT"/>
          <w:i/>
          <w:sz w:val="20"/>
        </w:rPr>
        <w:t>tämä mäni `kaikinest `vällä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kas `annad `miule `kaikinest sedä `asja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kaiki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sugune</w:t>
      </w:r>
      <w:r w:rsidRPr="00E3787E">
        <w:rPr>
          <w:rFonts w:ascii="Times SUT" w:hAnsi="Times SUT" w:cs="Times SUT"/>
          <w:sz w:val="20"/>
        </w:rPr>
        <w:t xml:space="preserve"> kõiksugune </w:t>
      </w:r>
      <w:r w:rsidRPr="00E3787E">
        <w:rPr>
          <w:rFonts w:ascii="Times SUT" w:hAnsi="Times SUT" w:cs="Times SUT"/>
          <w:i/>
          <w:sz w:val="20"/>
        </w:rPr>
        <w:t>ja siis `suoviti `onne ja, ja pikke igä ja `kaikisugust olemist viel siis `pruudile ja peigmihele ja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kõikisugune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kodaras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kaikodaras</w:t>
      </w:r>
      <w:r w:rsidRPr="00E3787E">
        <w:rPr>
          <w:rFonts w:ascii="Times SUT" w:hAnsi="Times SUT" w:cs="Times SUT"/>
          <w:sz w:val="20"/>
        </w:rPr>
        <w:t xml:space="preserve"> aiskodar – Vig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kaiksa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kaheksa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kaikse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`kaikse</w:t>
      </w:r>
      <w:r w:rsidRPr="00E3787E">
        <w:rPr>
          <w:rFonts w:ascii="Times SUT" w:hAnsi="Times SUT" w:cs="Times SUT"/>
          <w:sz w:val="20"/>
        </w:rPr>
        <w:t xml:space="preserve"> Kuu Vai 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(väljendab komparatiivsust) </w:t>
      </w:r>
      <w:r w:rsidRPr="00E3787E">
        <w:rPr>
          <w:rFonts w:ascii="Times SUT" w:hAnsi="Times SUT" w:cs="Times SUT"/>
          <w:i/>
          <w:sz w:val="20"/>
        </w:rPr>
        <w:t>`lauritsa`päivä silk, sie on `kaikse paremb `räime silk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olin `kaikse `aiga `aige</w:t>
      </w:r>
      <w:r w:rsidRPr="00E3787E">
        <w:rPr>
          <w:rFonts w:ascii="Times SUT" w:hAnsi="Times SUT" w:cs="Times SUT"/>
          <w:sz w:val="20"/>
        </w:rPr>
        <w:t xml:space="preserve"> Vai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kõikse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kaikse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pääld</w:t>
      </w:r>
      <w:r w:rsidRPr="00E3787E">
        <w:rPr>
          <w:rFonts w:ascii="Times SUT" w:hAnsi="Times SUT" w:cs="Times SUT"/>
          <w:sz w:val="20"/>
        </w:rPr>
        <w:t xml:space="preserve"> kõigepealt </w:t>
      </w:r>
      <w:r w:rsidRPr="00E3787E">
        <w:rPr>
          <w:rFonts w:ascii="Times SUT" w:hAnsi="Times SUT" w:cs="Times SUT"/>
          <w:i/>
          <w:sz w:val="20"/>
        </w:rPr>
        <w:t>`Kaikse pääld `täüdüb `vergud merest `mennä ärä `tuua, `muidu `jääväd `tormi käde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kaik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sugu</w:t>
      </w:r>
      <w:r w:rsidRPr="00E3787E">
        <w:rPr>
          <w:rFonts w:ascii="Times SUT" w:hAnsi="Times SUT" w:cs="Times SUT"/>
          <w:sz w:val="20"/>
        </w:rPr>
        <w:t xml:space="preserve"> kõiksugu – Kuu Vai </w:t>
      </w:r>
      <w:r w:rsidRPr="00E3787E">
        <w:rPr>
          <w:rFonts w:ascii="Times SUT" w:hAnsi="Times SUT" w:cs="Times SUT"/>
          <w:i/>
          <w:sz w:val="20"/>
        </w:rPr>
        <w:t>siel olid kaiksugu `luomad olid, hobused ja kaks `lehmä ja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`räägiti kaik sugu juttu, ken midä `oskas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kaikuma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`kaikuma</w:t>
      </w:r>
      <w:r w:rsidRPr="00E3787E">
        <w:rPr>
          <w:rFonts w:ascii="Times SUT" w:hAnsi="Times SUT" w:cs="Times SUT"/>
          <w:sz w:val="20"/>
        </w:rPr>
        <w:t xml:space="preserve"> R VJg Trm Kod(</w:t>
      </w:r>
      <w:r w:rsidRPr="00E3787E">
        <w:rPr>
          <w:rFonts w:ascii="Times SUT" w:hAnsi="Times SUT" w:cs="Times SUT"/>
          <w:i/>
          <w:sz w:val="20"/>
        </w:rPr>
        <w:t>`kaikma</w:t>
      </w:r>
      <w:r w:rsidRPr="00E3787E">
        <w:rPr>
          <w:rFonts w:ascii="Times SUT" w:hAnsi="Times SUT" w:cs="Times SUT"/>
          <w:sz w:val="20"/>
        </w:rPr>
        <w:t xml:space="preserve">), (ta) </w:t>
      </w:r>
      <w:r w:rsidRPr="00E3787E">
        <w:rPr>
          <w:rFonts w:ascii="Times SUT" w:hAnsi="Times SUT" w:cs="Times SUT"/>
          <w:i/>
          <w:sz w:val="20"/>
        </w:rPr>
        <w:t>kaigub</w:t>
      </w:r>
      <w:r w:rsidRPr="00E3787E">
        <w:rPr>
          <w:rFonts w:ascii="Times SUT" w:hAnsi="Times SUT" w:cs="Times SUT"/>
          <w:sz w:val="20"/>
        </w:rPr>
        <w:t xml:space="preserve"> VJg, </w:t>
      </w:r>
      <w:r w:rsidRPr="00E3787E">
        <w:rPr>
          <w:rFonts w:ascii="Times SUT" w:hAnsi="Times SUT" w:cs="Times SUT"/>
          <w:i/>
          <w:sz w:val="20"/>
        </w:rPr>
        <w:t xml:space="preserve">kaeg|ub, </w:t>
      </w:r>
      <w:r w:rsidRPr="00E3787E">
        <w:rPr>
          <w:rFonts w:ascii="Times SUT" w:hAnsi="Times SUT" w:cs="Times SUT"/>
          <w:i/>
          <w:sz w:val="20"/>
        </w:rPr>
        <w:noBreakHyphen/>
        <w:t>ob</w:t>
      </w:r>
      <w:r w:rsidRPr="00E3787E">
        <w:rPr>
          <w:rFonts w:ascii="Times SUT" w:hAnsi="Times SUT" w:cs="Times SUT"/>
          <w:sz w:val="20"/>
        </w:rPr>
        <w:t xml:space="preserve"> Kod, </w:t>
      </w:r>
      <w:r w:rsidRPr="00E3787E">
        <w:rPr>
          <w:rFonts w:ascii="Times SUT" w:hAnsi="Times SUT" w:cs="Times SUT"/>
          <w:i/>
          <w:sz w:val="20"/>
        </w:rPr>
        <w:t>`kaikub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i/>
          <w:sz w:val="20"/>
        </w:rPr>
        <w:t>`kaigub</w:t>
      </w:r>
      <w:r w:rsidRPr="00E3787E">
        <w:rPr>
          <w:rFonts w:ascii="Times SUT" w:hAnsi="Times SUT" w:cs="Times SUT"/>
          <w:sz w:val="20"/>
        </w:rPr>
        <w:t xml:space="preserve"> Lüg)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valjusti kostma, kuulduma, kõlama </w:t>
      </w:r>
      <w:r w:rsidRPr="00E3787E">
        <w:rPr>
          <w:rFonts w:ascii="Times SUT" w:hAnsi="Times SUT" w:cs="Times SUT"/>
          <w:i/>
          <w:sz w:val="20"/>
        </w:rPr>
        <w:t>ääl `kaikub kui `oiskavad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`kerge ohk on, siis `kaikub `valjust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Rikka jutt `kaigub `taeva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`lapse ääl `kaikus tuas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`mitme `virsta taha ikke `laulu ääl `kaikus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kell `kaikus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õitsiliste ealt jo `kaikumas `kuulda</w:t>
      </w:r>
      <w:r w:rsidRPr="00E3787E">
        <w:rPr>
          <w:rFonts w:ascii="Times SUT" w:hAnsi="Times SUT" w:cs="Times SUT"/>
          <w:sz w:val="20"/>
        </w:rPr>
        <w:t xml:space="preserve"> Trm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helidest, häältest täidetud olema; vastu kajama </w:t>
      </w:r>
      <w:r w:rsidRPr="00E3787E">
        <w:rPr>
          <w:rFonts w:ascii="Times SUT" w:hAnsi="Times SUT" w:cs="Times SUT"/>
          <w:i/>
          <w:sz w:val="20"/>
        </w:rPr>
        <w:t>`ninda vilistab, et tuba `kaikub `vasta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Kui ta `räisästas `nindat õu `kaikus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Mets `kaikub `kerve `uopidest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tama kisenda `ninda, et `metsä `kaiku `vasta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laul `kaegub metsäss `vassa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karjuma, kisendama </w:t>
      </w:r>
      <w:r w:rsidRPr="00E3787E">
        <w:rPr>
          <w:rFonts w:ascii="Times SUT" w:hAnsi="Times SUT" w:cs="Times SUT"/>
          <w:i/>
          <w:sz w:val="20"/>
        </w:rPr>
        <w:t>mes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 sa kaegod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laps kaegob ki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endätä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lehmäd jo ki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endäväd ja kaegovad. eelä näd `r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ksid ja `kaiksid kua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lahe tä rüägib, kas täl ei õle `aega `kaiku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nad kaegovad laalta siäl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kajama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kail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kail</w:t>
      </w:r>
      <w:r w:rsidRPr="00E3787E">
        <w:rPr>
          <w:rFonts w:ascii="Times SUT" w:hAnsi="Times SUT" w:cs="Times SUT"/>
          <w:sz w:val="20"/>
        </w:rPr>
        <w:t xml:space="preserve"> Khk Pöi Rei PJg Kõp Ran, pl </w:t>
      </w:r>
      <w:r w:rsidRPr="00E3787E">
        <w:rPr>
          <w:rFonts w:ascii="Times SUT" w:hAnsi="Times SUT" w:cs="Times SUT"/>
          <w:i/>
          <w:sz w:val="20"/>
        </w:rPr>
        <w:t>kailud</w:t>
      </w:r>
      <w:r w:rsidRPr="00E3787E">
        <w:rPr>
          <w:rFonts w:ascii="Times SUT" w:hAnsi="Times SUT" w:cs="Times SUT"/>
          <w:sz w:val="20"/>
        </w:rPr>
        <w:t xml:space="preserve"> Khk Pöi Emm Rei Hää/n </w:t>
      </w:r>
      <w:r w:rsidRPr="00E3787E">
        <w:rPr>
          <w:rFonts w:ascii="Times SUT" w:hAnsi="Times SUT" w:cs="Times SUT"/>
          <w:i/>
          <w:sz w:val="20"/>
        </w:rPr>
        <w:t>kailu</w:t>
      </w:r>
      <w:r w:rsidRPr="00E3787E">
        <w:rPr>
          <w:rFonts w:ascii="Times SUT" w:hAnsi="Times SUT" w:cs="Times SUT"/>
          <w:sz w:val="20"/>
        </w:rPr>
        <w:t xml:space="preserve">/ Pai Krk; </w:t>
      </w:r>
      <w:r w:rsidRPr="00E3787E">
        <w:rPr>
          <w:rFonts w:ascii="Times SUT" w:hAnsi="Times SUT" w:cs="Times SUT"/>
          <w:i/>
          <w:sz w:val="20"/>
        </w:rPr>
        <w:t>kael</w:t>
      </w:r>
      <w:r w:rsidRPr="00E3787E">
        <w:rPr>
          <w:rFonts w:ascii="Times SUT" w:hAnsi="Times SUT" w:cs="Times SUT"/>
          <w:sz w:val="20"/>
        </w:rPr>
        <w:t xml:space="preserve"> Var Vän KuuK IisK Kod; </w:t>
      </w:r>
      <w:r w:rsidRPr="00E3787E">
        <w:rPr>
          <w:rFonts w:ascii="Times SUT" w:hAnsi="Times SUT" w:cs="Times SUT"/>
          <w:i/>
          <w:sz w:val="20"/>
        </w:rPr>
        <w:t>kaelu</w:t>
      </w:r>
      <w:r w:rsidRPr="00E3787E">
        <w:rPr>
          <w:rFonts w:ascii="Times SUT" w:hAnsi="Times SUT" w:cs="Times SUT"/>
          <w:sz w:val="20"/>
        </w:rPr>
        <w:t xml:space="preserve"> Muh Han Aud; pl </w:t>
      </w:r>
      <w:r w:rsidRPr="00E3787E">
        <w:rPr>
          <w:rFonts w:ascii="Times SUT" w:hAnsi="Times SUT" w:cs="Times SUT"/>
          <w:i/>
          <w:sz w:val="20"/>
        </w:rPr>
        <w:t>kaelud</w:t>
      </w:r>
      <w:r w:rsidRPr="00E3787E">
        <w:rPr>
          <w:rFonts w:ascii="Times SUT" w:hAnsi="Times SUT" w:cs="Times SUT"/>
          <w:sz w:val="20"/>
        </w:rPr>
        <w:t xml:space="preserve"> Muh Han Var Pä JMd VlPõ, </w:t>
      </w:r>
      <w:r w:rsidRPr="00E3787E">
        <w:rPr>
          <w:rFonts w:ascii="Times SUT" w:hAnsi="Times SUT" w:cs="Times SUT"/>
          <w:i/>
          <w:sz w:val="20"/>
        </w:rPr>
        <w:t>kaelad</w:t>
      </w:r>
      <w:r w:rsidRPr="00E3787E">
        <w:rPr>
          <w:rFonts w:ascii="Times SUT" w:hAnsi="Times SUT" w:cs="Times SUT"/>
          <w:sz w:val="20"/>
        </w:rPr>
        <w:t xml:space="preserve"> Tõs Tor Koe IisK Kod Lai Hls,  </w:t>
      </w:r>
      <w:r w:rsidRPr="00E3787E">
        <w:rPr>
          <w:rFonts w:ascii="Times SUT" w:hAnsi="Times SUT" w:cs="Times SUT"/>
          <w:i/>
          <w:sz w:val="20"/>
        </w:rPr>
        <w:t>kaela</w:t>
      </w:r>
      <w:r w:rsidRPr="00E3787E">
        <w:rPr>
          <w:rFonts w:ascii="Times SUT" w:hAnsi="Times SUT" w:cs="Times SUT"/>
          <w:sz w:val="20"/>
        </w:rPr>
        <w:t xml:space="preserve"> TLä Kam; </w:t>
      </w:r>
      <w:r w:rsidRPr="00E3787E">
        <w:rPr>
          <w:rFonts w:ascii="Times SUT" w:hAnsi="Times SUT" w:cs="Times SUT"/>
          <w:i/>
          <w:sz w:val="20"/>
        </w:rPr>
        <w:noBreakHyphen/>
        <w:t>kaal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noBreakHyphen/>
        <w:t>kaala</w:t>
      </w:r>
      <w:r w:rsidRPr="00E3787E">
        <w:rPr>
          <w:rFonts w:ascii="Times SUT" w:hAnsi="Times SUT" w:cs="Times SUT"/>
          <w:sz w:val="20"/>
        </w:rPr>
        <w:t xml:space="preserve"> Hel Ran Nõo Plv; pl </w:t>
      </w:r>
      <w:r w:rsidRPr="00E3787E">
        <w:rPr>
          <w:rFonts w:ascii="Times SUT" w:hAnsi="Times SUT" w:cs="Times SUT"/>
          <w:i/>
          <w:sz w:val="20"/>
        </w:rPr>
        <w:noBreakHyphen/>
        <w:t>kaaled</w:t>
      </w:r>
      <w:r w:rsidRPr="00E3787E">
        <w:rPr>
          <w:rFonts w:ascii="Times SUT" w:hAnsi="Times SUT" w:cs="Times SUT"/>
          <w:sz w:val="20"/>
        </w:rPr>
        <w:t xml:space="preserve"> Lai; pl </w:t>
      </w:r>
      <w:r w:rsidRPr="00E3787E">
        <w:rPr>
          <w:rFonts w:ascii="Times SUT" w:hAnsi="Times SUT" w:cs="Times SUT"/>
          <w:i/>
          <w:sz w:val="20"/>
        </w:rPr>
        <w:noBreakHyphen/>
        <w:t>kaali</w:t>
      </w:r>
      <w:r w:rsidRPr="00E3787E">
        <w:rPr>
          <w:rFonts w:ascii="Times SUT" w:hAnsi="Times SUT" w:cs="Times SUT"/>
          <w:sz w:val="20"/>
        </w:rPr>
        <w:t xml:space="preserve"> Pst Krk sookail (Ledum) </w:t>
      </w:r>
      <w:r w:rsidRPr="00E3787E">
        <w:rPr>
          <w:rFonts w:ascii="Times SUT" w:hAnsi="Times SUT" w:cs="Times SUT"/>
          <w:i/>
          <w:sz w:val="20"/>
        </w:rPr>
        <w:t>köhimise `nuhtlusega keedeti kailu vett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Raba äär puhas `kailusi täis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kaelud ja porsad tegavad pea `aigeks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Kaelusid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umalaviha ulka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sinikad kasusid seal, kus kaelud olid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 xml:space="preserve">kaelud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tegid pea ullusse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kaelu varred kasuvad raba sees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kailud tegid siad `purje</w:t>
      </w:r>
      <w:r w:rsidRPr="00E3787E">
        <w:rPr>
          <w:rFonts w:ascii="Times SUT" w:hAnsi="Times SUT" w:cs="Times SUT"/>
          <w:sz w:val="20"/>
        </w:rPr>
        <w:t xml:space="preserve"> Pai; </w:t>
      </w:r>
      <w:r w:rsidRPr="00E3787E">
        <w:rPr>
          <w:rFonts w:ascii="Times SUT" w:hAnsi="Times SUT" w:cs="Times SUT"/>
          <w:i/>
          <w:sz w:val="20"/>
        </w:rPr>
        <w:t>kaelul on kah sehake karastav õhk</w:t>
      </w:r>
      <w:r w:rsidRPr="00E3787E">
        <w:rPr>
          <w:rFonts w:ascii="Times SUT" w:hAnsi="Times SUT" w:cs="Times SUT"/>
          <w:sz w:val="20"/>
        </w:rPr>
        <w:t xml:space="preserve"> Vil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kaelavars, kailukas, kailuoks, kalju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kallu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kail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kailu</w:t>
      </w:r>
      <w:r w:rsidRPr="00E3787E">
        <w:rPr>
          <w:rFonts w:ascii="Times SUT" w:hAnsi="Times SUT" w:cs="Times SUT"/>
          <w:sz w:val="20"/>
        </w:rPr>
        <w:t xml:space="preserve"> valge peaga veis </w:t>
      </w:r>
      <w:r w:rsidRPr="00E3787E">
        <w:rPr>
          <w:rFonts w:ascii="Times SUT" w:hAnsi="Times SUT" w:cs="Times SUT"/>
          <w:i/>
          <w:sz w:val="20"/>
        </w:rPr>
        <w:t>ise must ja `valge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oo `valge kail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`ruske kail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musta kail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`seoke `valge joon käib kailul, oo pöigeti joon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auk</w:t>
      </w:r>
      <w:r w:rsidRPr="00E3787E">
        <w:rPr>
          <w:rFonts w:ascii="Times SUT" w:hAnsi="Times SUT" w:cs="Times SUT"/>
          <w:sz w:val="20"/>
        </w:rPr>
        <w:t xml:space="preserve"> kaenlaauk </w:t>
      </w:r>
      <w:r w:rsidRPr="00E3787E">
        <w:rPr>
          <w:rFonts w:ascii="Times SUT" w:hAnsi="Times SUT" w:cs="Times SUT"/>
          <w:i/>
          <w:sz w:val="20"/>
        </w:rPr>
        <w:t>`kaila auk, mis külje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bäl on, kus karvad on</w:t>
      </w:r>
      <w:r w:rsidRPr="00E3787E">
        <w:rPr>
          <w:rFonts w:ascii="Times SUT" w:hAnsi="Times SUT" w:cs="Times SUT"/>
          <w:sz w:val="20"/>
        </w:rPr>
        <w:t xml:space="preserve"> Krj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kailat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`kail|at</w:t>
      </w:r>
      <w:r w:rsidRPr="00E3787E">
        <w:rPr>
          <w:rFonts w:ascii="Times SUT" w:hAnsi="Times SUT" w:cs="Times SUT"/>
          <w:sz w:val="20"/>
        </w:rPr>
        <w:t xml:space="preserve"> Hlj, g </w:t>
      </w:r>
      <w:r w:rsidRPr="00E3787E">
        <w:rPr>
          <w:rFonts w:ascii="Times SUT" w:hAnsi="Times SUT" w:cs="Times SUT"/>
          <w:i/>
          <w:sz w:val="20"/>
        </w:rPr>
        <w:noBreakHyphen/>
        <w:t>adi</w:t>
      </w:r>
      <w:r w:rsidRPr="00E3787E">
        <w:rPr>
          <w:rFonts w:ascii="Times SUT" w:hAnsi="Times SUT" w:cs="Times SUT"/>
          <w:sz w:val="20"/>
        </w:rPr>
        <w:t xml:space="preserve"> Kuu, </w:t>
      </w:r>
      <w:r w:rsidRPr="00E3787E">
        <w:rPr>
          <w:rFonts w:ascii="Times SUT" w:hAnsi="Times SUT" w:cs="Times SUT"/>
          <w:i/>
          <w:sz w:val="20"/>
        </w:rPr>
        <w:noBreakHyphen/>
        <w:t>et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eti</w:t>
      </w:r>
      <w:r w:rsidRPr="00E3787E">
        <w:rPr>
          <w:rFonts w:ascii="Times SUT" w:hAnsi="Times SUT" w:cs="Times SUT"/>
          <w:sz w:val="20"/>
        </w:rPr>
        <w:t xml:space="preserve"> Jõe kajut; kajutiaken </w:t>
      </w:r>
      <w:r w:rsidRPr="00E3787E">
        <w:rPr>
          <w:rFonts w:ascii="Times SUT" w:hAnsi="Times SUT" w:cs="Times SUT"/>
          <w:i/>
          <w:sz w:val="20"/>
        </w:rPr>
        <w:t xml:space="preserve">`kaileti sies `istub `tüürimies, `vaatab läbi `klaasi `aina ja `tüürib </w:t>
      </w:r>
      <w:r w:rsidRPr="00E3787E">
        <w:rPr>
          <w:rFonts w:ascii="Times SUT" w:hAnsi="Times SUT" w:cs="Times SUT"/>
          <w:sz w:val="20"/>
        </w:rPr>
        <w:t xml:space="preserve">Jõe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keilut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kailukas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kailukas</w:t>
      </w:r>
      <w:r w:rsidRPr="00E3787E">
        <w:rPr>
          <w:rFonts w:ascii="Times SUT" w:hAnsi="Times SUT" w:cs="Times SUT"/>
          <w:sz w:val="20"/>
        </w:rPr>
        <w:t xml:space="preserve"> = kail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Soos `kasvasid kailukad. Kailukate juures oli lahve vesi</w:t>
      </w:r>
      <w:r w:rsidRPr="00E3787E">
        <w:rPr>
          <w:rFonts w:ascii="Times SUT" w:hAnsi="Times SUT" w:cs="Times SUT"/>
          <w:sz w:val="20"/>
        </w:rPr>
        <w:t xml:space="preserve"> Kaa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kailu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oks</w:t>
      </w:r>
      <w:r w:rsidRPr="00E3787E">
        <w:rPr>
          <w:rFonts w:ascii="Times SUT" w:hAnsi="Times SUT" w:cs="Times SUT"/>
          <w:sz w:val="20"/>
        </w:rPr>
        <w:t xml:space="preserve"> = kail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kaelu oksad o arsti rohud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Kailuoksad `panti sea asemele, kui sea jälad `aiged olid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Kailuoksad nee aisevad kangeste</w:t>
      </w:r>
      <w:r w:rsidRPr="00E3787E">
        <w:rPr>
          <w:rFonts w:ascii="Times SUT" w:hAnsi="Times SUT" w:cs="Times SUT"/>
          <w:sz w:val="20"/>
        </w:rPr>
        <w:t xml:space="preserve"> Käi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kaim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kaimu</w:t>
      </w:r>
      <w:r w:rsidRPr="00E3787E">
        <w:rPr>
          <w:rFonts w:ascii="Times SUT" w:hAnsi="Times SUT" w:cs="Times SUT"/>
          <w:sz w:val="20"/>
        </w:rPr>
        <w:t xml:space="preserve"> S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Lä, Mih JõeK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Jä, VMr VJg Sim Iis Trm Äks Lai Plt Hls Krk Puh/n </w:t>
      </w:r>
      <w:r w:rsidRPr="00E3787E">
        <w:rPr>
          <w:rFonts w:ascii="Times SUT" w:hAnsi="Times SUT" w:cs="Times SUT"/>
          <w:i/>
          <w:sz w:val="20"/>
        </w:rPr>
        <w:t>`kaimu</w:t>
      </w:r>
      <w:r w:rsidRPr="00E3787E">
        <w:rPr>
          <w:rFonts w:ascii="Times SUT" w:hAnsi="Times SUT" w:cs="Times SUT"/>
          <w:sz w:val="20"/>
        </w:rPr>
        <w:t xml:space="preserve">/, g </w:t>
      </w:r>
      <w:r w:rsidRPr="00E3787E">
        <w:rPr>
          <w:rFonts w:ascii="Times SUT" w:hAnsi="Times SUT" w:cs="Times SUT"/>
          <w:i/>
          <w:sz w:val="20"/>
        </w:rPr>
        <w:t>kaemu</w:t>
      </w:r>
      <w:r w:rsidRPr="00E3787E">
        <w:rPr>
          <w:rFonts w:ascii="Times SUT" w:hAnsi="Times SUT" w:cs="Times SUT"/>
          <w:sz w:val="20"/>
        </w:rPr>
        <w:t xml:space="preserve"> Muh Emm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Pä, Ris Juu Kos JMd VMr KJn, </w:t>
      </w:r>
      <w:r w:rsidRPr="00E3787E">
        <w:rPr>
          <w:rFonts w:ascii="Times SUT" w:hAnsi="Times SUT" w:cs="Times SUT"/>
          <w:i/>
          <w:sz w:val="20"/>
        </w:rPr>
        <w:t>kaemo</w:t>
      </w:r>
      <w:r w:rsidRPr="00E3787E">
        <w:rPr>
          <w:rFonts w:ascii="Times SUT" w:hAnsi="Times SUT" w:cs="Times SUT"/>
          <w:sz w:val="20"/>
        </w:rPr>
        <w:t xml:space="preserve"> Ris Juu Kos Kod, </w:t>
      </w:r>
      <w:r w:rsidRPr="00E3787E">
        <w:rPr>
          <w:rFonts w:ascii="Times SUT" w:hAnsi="Times SUT" w:cs="Times SUT"/>
          <w:i/>
          <w:sz w:val="20"/>
        </w:rPr>
        <w:t>`kaimu</w:t>
      </w:r>
      <w:r w:rsidRPr="00E3787E">
        <w:rPr>
          <w:rFonts w:ascii="Times SUT" w:hAnsi="Times SUT" w:cs="Times SUT"/>
          <w:sz w:val="20"/>
        </w:rPr>
        <w:t xml:space="preserve"> R, </w:t>
      </w:r>
      <w:r w:rsidRPr="00E3787E">
        <w:rPr>
          <w:rFonts w:ascii="Times SUT" w:hAnsi="Times SUT" w:cs="Times SUT"/>
          <w:i/>
          <w:sz w:val="20"/>
        </w:rPr>
        <w:t>kaima</w:t>
      </w:r>
      <w:r w:rsidRPr="00E3787E">
        <w:rPr>
          <w:rFonts w:ascii="Times SUT" w:hAnsi="Times SUT" w:cs="Times SUT"/>
          <w:sz w:val="20"/>
        </w:rPr>
        <w:t xml:space="preserve"> Rid; n, g </w:t>
      </w:r>
      <w:r w:rsidRPr="00E3787E">
        <w:rPr>
          <w:rFonts w:ascii="Times SUT" w:hAnsi="Times SUT" w:cs="Times SUT"/>
          <w:i/>
          <w:sz w:val="20"/>
        </w:rPr>
        <w:t>`kaima</w:t>
      </w:r>
      <w:r w:rsidRPr="00E3787E">
        <w:rPr>
          <w:rFonts w:ascii="Times SUT" w:hAnsi="Times SUT" w:cs="Times SUT"/>
          <w:sz w:val="20"/>
        </w:rPr>
        <w:t xml:space="preserve"> VNg Lüg Vai; n </w:t>
      </w:r>
      <w:r w:rsidRPr="00E3787E">
        <w:rPr>
          <w:rFonts w:ascii="Times SUT" w:hAnsi="Times SUT" w:cs="Times SUT"/>
          <w:i/>
          <w:sz w:val="20"/>
        </w:rPr>
        <w:t>kaem</w:t>
      </w:r>
      <w:r w:rsidRPr="00E3787E">
        <w:rPr>
          <w:rFonts w:ascii="Times SUT" w:hAnsi="Times SUT" w:cs="Times SUT"/>
          <w:sz w:val="20"/>
        </w:rPr>
        <w:t xml:space="preserve"> Juu Kos Trm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nimekaim </w:t>
      </w:r>
      <w:r w:rsidRPr="00E3787E">
        <w:rPr>
          <w:rFonts w:ascii="Times SUT" w:hAnsi="Times SUT" w:cs="Times SUT"/>
          <w:i/>
          <w:sz w:val="20"/>
        </w:rPr>
        <w:t>õlima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`kaimad, õlima ühed `Mihklid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miu `kaima vast `ilja `aiga üks suri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ma sai kaimuga kogu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Kaim läks siit ilmast minema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Koubi Iida on münu kaim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me oleme jo kaimad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`Villem alate `ütles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tere kaim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sugulane; sõber; hea tuttav </w:t>
      </w:r>
      <w:r w:rsidRPr="00E3787E">
        <w:rPr>
          <w:rFonts w:ascii="Times SUT" w:hAnsi="Times SUT" w:cs="Times SUT"/>
          <w:i/>
          <w:sz w:val="20"/>
        </w:rPr>
        <w:t>on tema vend ehk, seda `üiti `kaimust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mo kaimud tulevad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Tulge kallid kaemud ka vahel mind `vaatama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kas mehed vennad või naesed õed, siis on kaemud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poisid `ütlesid ikka tüdrukulle, et oh sa mu kaem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 xml:space="preserve">me oleme ligidalt kaimud </w:t>
      </w:r>
      <w:r w:rsidRPr="00E3787E">
        <w:rPr>
          <w:rFonts w:ascii="Times SUT" w:hAnsi="Times SUT" w:cs="Times SUT"/>
          <w:sz w:val="20"/>
        </w:rPr>
        <w:t xml:space="preserve">Pee; </w:t>
      </w:r>
      <w:r w:rsidRPr="00E3787E">
        <w:rPr>
          <w:rFonts w:ascii="Times SUT" w:hAnsi="Times SUT" w:cs="Times SUT"/>
          <w:i/>
          <w:sz w:val="20"/>
        </w:rPr>
        <w:t>me vanad kaimud oleme, olime ühöskuas `kasvand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kaimane, kaimas, kaimukene, kaimuksed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kaevama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kaimane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`kaima|ne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Jõh Vai = kaim </w:t>
      </w:r>
      <w:r w:rsidRPr="00E3787E">
        <w:rPr>
          <w:rFonts w:ascii="Times SUT" w:hAnsi="Times SUT" w:cs="Times SUT"/>
          <w:i/>
          <w:sz w:val="20"/>
        </w:rPr>
        <w:t>sie on minu `kaimane</w:t>
      </w:r>
      <w:r w:rsidRPr="00E3787E">
        <w:rPr>
          <w:rFonts w:ascii="Times SUT" w:hAnsi="Times SUT" w:cs="Times SUT"/>
          <w:sz w:val="20"/>
        </w:rPr>
        <w:t xml:space="preserve"> Jõh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kaimas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kaimas</w:t>
      </w:r>
      <w:r w:rsidRPr="00E3787E">
        <w:rPr>
          <w:rFonts w:ascii="Times SUT" w:hAnsi="Times SUT" w:cs="Times SUT"/>
          <w:sz w:val="20"/>
        </w:rPr>
        <w:t xml:space="preserve"> Khk, </w:t>
      </w:r>
      <w:r w:rsidRPr="00E3787E">
        <w:rPr>
          <w:rFonts w:ascii="Times SUT" w:hAnsi="Times SUT" w:cs="Times SUT"/>
          <w:i/>
          <w:sz w:val="20"/>
        </w:rPr>
        <w:t>`kaimas</w:t>
      </w:r>
      <w:r w:rsidRPr="00E3787E">
        <w:rPr>
          <w:rFonts w:ascii="Times SUT" w:hAnsi="Times SUT" w:cs="Times SUT"/>
          <w:sz w:val="20"/>
        </w:rPr>
        <w:t xml:space="preserve"> R, g </w:t>
      </w:r>
      <w:r w:rsidRPr="00E3787E">
        <w:rPr>
          <w:rFonts w:ascii="Times SUT" w:hAnsi="Times SUT" w:cs="Times SUT"/>
          <w:i/>
          <w:sz w:val="20"/>
        </w:rPr>
        <w:t>`kaima</w:t>
      </w:r>
      <w:r w:rsidRPr="00E3787E">
        <w:rPr>
          <w:rFonts w:ascii="Times SUT" w:hAnsi="Times SUT" w:cs="Times SUT"/>
          <w:sz w:val="20"/>
        </w:rPr>
        <w:t xml:space="preserve">; pl </w:t>
      </w:r>
      <w:r w:rsidRPr="00E3787E">
        <w:rPr>
          <w:rFonts w:ascii="Times SUT" w:hAnsi="Times SUT" w:cs="Times SUT"/>
          <w:i/>
          <w:sz w:val="20"/>
        </w:rPr>
        <w:t>kaimased</w:t>
      </w:r>
      <w:r w:rsidRPr="00E3787E">
        <w:rPr>
          <w:rFonts w:ascii="Times SUT" w:hAnsi="Times SUT" w:cs="Times SUT"/>
          <w:sz w:val="20"/>
        </w:rPr>
        <w:t xml:space="preserve"> JJn, </w:t>
      </w:r>
      <w:r w:rsidRPr="00E3787E">
        <w:rPr>
          <w:rFonts w:ascii="Times SUT" w:hAnsi="Times SUT" w:cs="Times SUT"/>
          <w:i/>
          <w:sz w:val="20"/>
        </w:rPr>
        <w:t>`kaima|ssed</w:t>
      </w:r>
      <w:r w:rsidRPr="00E3787E">
        <w:rPr>
          <w:rFonts w:ascii="Times SUT" w:hAnsi="Times SUT" w:cs="Times SUT"/>
          <w:sz w:val="20"/>
        </w:rPr>
        <w:t xml:space="preserve"> Lüg, </w:t>
      </w:r>
      <w:r w:rsidRPr="00E3787E">
        <w:rPr>
          <w:rFonts w:ascii="Times SUT" w:hAnsi="Times SUT" w:cs="Times SUT"/>
          <w:i/>
          <w:sz w:val="20"/>
        </w:rPr>
        <w:noBreakHyphen/>
        <w:t>ksed</w:t>
      </w:r>
      <w:r w:rsidRPr="00E3787E">
        <w:rPr>
          <w:rFonts w:ascii="Times SUT" w:hAnsi="Times SUT" w:cs="Times SUT"/>
          <w:sz w:val="20"/>
        </w:rPr>
        <w:t xml:space="preserve"> Vai = kaim </w:t>
      </w:r>
      <w:r w:rsidRPr="00E3787E">
        <w:rPr>
          <w:rFonts w:ascii="Times SUT" w:hAnsi="Times SUT" w:cs="Times SUT"/>
          <w:i/>
          <w:sz w:val="20"/>
        </w:rPr>
        <w:t>me õlema `kaimassed, mõlemad on minu nime `pääle `pantud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tere ka `kaimas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pole täda kaimast `ammu änam näind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need on kaimased</w:t>
      </w:r>
      <w:r w:rsidRPr="00E3787E">
        <w:rPr>
          <w:rFonts w:ascii="Times SUT" w:hAnsi="Times SUT" w:cs="Times SUT"/>
          <w:sz w:val="20"/>
        </w:rPr>
        <w:t xml:space="preserve"> JJn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kaimukene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dem</w:t>
      </w:r>
      <w:r w:rsidRPr="00E3787E">
        <w:rPr>
          <w:rFonts w:ascii="Times SUT" w:hAnsi="Times SUT" w:cs="Times SUT"/>
          <w:sz w:val="20"/>
        </w:rPr>
        <w:t xml:space="preserve"> &lt; kaim </w:t>
      </w:r>
      <w:r w:rsidRPr="00E3787E">
        <w:rPr>
          <w:rFonts w:ascii="Times SUT" w:hAnsi="Times SUT" w:cs="Times SUT"/>
          <w:i/>
          <w:sz w:val="20"/>
        </w:rPr>
        <w:t>me oleme kahegesta kaimukesed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 xml:space="preserve">kaimukene pärast `aigut nii lahjaks ning `jootumaks </w:t>
      </w:r>
      <w:r w:rsidRPr="00E3787E">
        <w:rPr>
          <w:rFonts w:ascii="Times SUT" w:hAnsi="Times SUT" w:cs="Times SUT"/>
          <w:sz w:val="20"/>
        </w:rPr>
        <w:t>(jõuetuks)</w:t>
      </w:r>
      <w:r w:rsidRPr="00E3787E">
        <w:rPr>
          <w:rFonts w:ascii="Times SUT" w:hAnsi="Times SUT" w:cs="Times SUT"/>
          <w:i/>
          <w:sz w:val="20"/>
        </w:rPr>
        <w:t xml:space="preserve"> jäänd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meie kahekesi kaimukesed, üle õue õimukesed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see mu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kaemukene, õrna õimukene</w:t>
      </w:r>
      <w:r w:rsidRPr="00E3787E">
        <w:rPr>
          <w:rFonts w:ascii="Times SUT" w:hAnsi="Times SUT" w:cs="Times SUT"/>
          <w:sz w:val="20"/>
        </w:rPr>
        <w:t xml:space="preserve"> Juu || </w:t>
      </w:r>
      <w:r w:rsidRPr="00E3787E">
        <w:rPr>
          <w:rFonts w:ascii="Times SUT" w:hAnsi="Times SUT" w:cs="Times SUT"/>
          <w:sz w:val="16"/>
        </w:rPr>
        <w:t>int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oi kaimukest küll</w:t>
      </w:r>
      <w:r w:rsidRPr="00E3787E">
        <w:rPr>
          <w:rFonts w:ascii="Times SUT" w:hAnsi="Times SUT" w:cs="Times SUT"/>
          <w:sz w:val="20"/>
        </w:rPr>
        <w:t xml:space="preserve"> (leebe pahameeleavaldus)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kaimuksed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kaimuksed,</w:t>
      </w:r>
      <w:r w:rsidRPr="00E3787E">
        <w:rPr>
          <w:rFonts w:ascii="Times SUT" w:hAnsi="Times SUT" w:cs="Times SUT"/>
          <w:sz w:val="20"/>
        </w:rPr>
        <w:t xml:space="preserve"> (</w:t>
      </w:r>
      <w:r w:rsidRPr="00E3787E">
        <w:rPr>
          <w:rFonts w:ascii="Times SUT" w:hAnsi="Times SUT" w:cs="Times SUT"/>
          <w:i/>
          <w:sz w:val="20"/>
        </w:rPr>
        <w:t>kae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= kaim </w:t>
      </w:r>
      <w:r w:rsidRPr="00E3787E">
        <w:rPr>
          <w:rFonts w:ascii="Times SUT" w:hAnsi="Times SUT" w:cs="Times SUT"/>
          <w:i/>
          <w:sz w:val="20"/>
        </w:rPr>
        <w:t>me oleme kahekeste kaemuksed</w:t>
      </w:r>
      <w:r w:rsidRPr="00E3787E">
        <w:rPr>
          <w:rFonts w:ascii="Times SUT" w:hAnsi="Times SUT" w:cs="Times SUT"/>
          <w:sz w:val="20"/>
        </w:rPr>
        <w:t xml:space="preserve"> VMr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-kaimutse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ütekaimutse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kaimus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`kaimus</w:t>
      </w:r>
      <w:r w:rsidRPr="00E3787E">
        <w:rPr>
          <w:rFonts w:ascii="Times SUT" w:hAnsi="Times SUT" w:cs="Times SUT"/>
          <w:sz w:val="20"/>
        </w:rPr>
        <w:t xml:space="preserve"> hirm </w:t>
      </w:r>
      <w:r w:rsidRPr="00E3787E">
        <w:rPr>
          <w:rFonts w:ascii="Times SUT" w:hAnsi="Times SUT" w:cs="Times SUT"/>
          <w:i/>
          <w:sz w:val="20"/>
        </w:rPr>
        <w:t>`kaimus om ütsinte `kõndi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Säält olli 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`õhtult `kaimus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`m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dä mi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Ütsinte tarebäl mi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nä om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`kaimus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Pimmessen om ik sihante `kaimus olla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kainu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kaindliku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alune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`kaindliku alune</w:t>
      </w:r>
      <w:r w:rsidRPr="00E3787E">
        <w:rPr>
          <w:rFonts w:ascii="Times SUT" w:hAnsi="Times SUT" w:cs="Times SUT"/>
          <w:sz w:val="20"/>
        </w:rPr>
        <w:t xml:space="preserve"> kaenlaalune –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-kaindlõn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käekaindlõn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kaine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`kaine</w:t>
      </w:r>
      <w:r w:rsidRPr="00E3787E">
        <w:rPr>
          <w:rFonts w:ascii="Times SUT" w:hAnsi="Times SUT" w:cs="Times SUT"/>
          <w:sz w:val="20"/>
        </w:rPr>
        <w:t xml:space="preserve"> Mar Mär Tõs Tor Juu Ann Koe Trm Plt Hls San; n </w:t>
      </w:r>
      <w:r w:rsidRPr="00E3787E">
        <w:rPr>
          <w:rFonts w:ascii="Times SUT" w:hAnsi="Times SUT" w:cs="Times SUT"/>
          <w:i/>
          <w:sz w:val="20"/>
        </w:rPr>
        <w:t>kaene</w:t>
      </w:r>
      <w:r w:rsidRPr="00E3787E">
        <w:rPr>
          <w:rFonts w:ascii="Times SUT" w:hAnsi="Times SUT" w:cs="Times SUT"/>
          <w:sz w:val="20"/>
        </w:rPr>
        <w:t xml:space="preserve"> Kul Tõs PJg(g </w:t>
      </w:r>
      <w:r w:rsidRPr="00E3787E">
        <w:rPr>
          <w:rFonts w:ascii="Times SUT" w:hAnsi="Times SUT" w:cs="Times SUT"/>
          <w:i/>
          <w:sz w:val="20"/>
        </w:rPr>
        <w:t>kaene, `kaene</w:t>
      </w:r>
      <w:r w:rsidRPr="00E3787E">
        <w:rPr>
          <w:rFonts w:ascii="Times SUT" w:hAnsi="Times SUT" w:cs="Times SUT"/>
          <w:sz w:val="20"/>
        </w:rPr>
        <w:t xml:space="preserve">) Juu Kos JMd Pal Trv, g </w:t>
      </w:r>
      <w:r w:rsidRPr="00E3787E">
        <w:rPr>
          <w:rFonts w:ascii="Times SUT" w:hAnsi="Times SUT" w:cs="Times SUT"/>
          <w:i/>
          <w:sz w:val="20"/>
        </w:rPr>
        <w:t>`kaine</w:t>
      </w:r>
      <w:r w:rsidRPr="00E3787E">
        <w:rPr>
          <w:rFonts w:ascii="Times SUT" w:hAnsi="Times SUT" w:cs="Times SUT"/>
          <w:sz w:val="20"/>
        </w:rPr>
        <w:t xml:space="preserve"> JMd Puh Nõo; n, g </w:t>
      </w:r>
      <w:r w:rsidRPr="00E3787E">
        <w:rPr>
          <w:rFonts w:ascii="Times SUT" w:hAnsi="Times SUT" w:cs="Times SUT"/>
          <w:i/>
          <w:sz w:val="20"/>
        </w:rPr>
        <w:t>`kaine</w:t>
      </w:r>
      <w:r w:rsidRPr="00E3787E">
        <w:rPr>
          <w:rFonts w:ascii="Times SUT" w:hAnsi="Times SUT" w:cs="Times SUT"/>
          <w:sz w:val="20"/>
        </w:rPr>
        <w:t xml:space="preserve"> R Jäm Khk Vll Pöi Rei VJg Sim Iis; </w:t>
      </w:r>
      <w:r w:rsidRPr="00E3787E">
        <w:rPr>
          <w:rFonts w:ascii="Times SUT" w:hAnsi="Times SUT" w:cs="Times SUT"/>
          <w:i/>
          <w:sz w:val="20"/>
        </w:rPr>
        <w:t>kainõ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`kainõ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mittepurjus; karske </w:t>
      </w:r>
      <w:r w:rsidRPr="00E3787E">
        <w:rPr>
          <w:rFonts w:ascii="Times SUT" w:hAnsi="Times SUT" w:cs="Times SUT"/>
          <w:i/>
          <w:sz w:val="20"/>
        </w:rPr>
        <w:t>`kainest pääst on mõeld ja kui `viina saab, sis on `julge `ütlemäie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 xml:space="preserve">tama vist `kaine `pääga tegi </w:t>
      </w:r>
      <w:r w:rsidRPr="00E3787E">
        <w:rPr>
          <w:rFonts w:ascii="Times SUT" w:hAnsi="Times SUT" w:cs="Times SUT"/>
          <w:sz w:val="20"/>
        </w:rPr>
        <w:t xml:space="preserve">Vai; </w:t>
      </w:r>
      <w:r w:rsidRPr="00E3787E">
        <w:rPr>
          <w:rFonts w:ascii="Times SUT" w:hAnsi="Times SUT" w:cs="Times SUT"/>
          <w:i/>
          <w:sz w:val="20"/>
        </w:rPr>
        <w:t>äi äga ta `kainest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st nii ull polegid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kaine mees ei võta õlut egä võta `viina koa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kaene inimene ei võta `viina, põle `purjus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see on naa kaene mees, ei see ole `purjus `ühti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täna on ta 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nis kaene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ma `rääkisin `kainest peast seda, ega ma `juabnud old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kes se `kaine inimesele tohib seda `öölda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magas nüid oma pea `kainest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päris `kaine `peaga sõimas teist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miu 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om kaine 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`kainest pääst om ta periss tark 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s, `kaine `pääga ta niisugust `asja ei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Mä olli jumala `kainõ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karske; elukommetelt korralik </w:t>
      </w:r>
      <w:r w:rsidRPr="00E3787E">
        <w:rPr>
          <w:rFonts w:ascii="Times SUT" w:hAnsi="Times SUT" w:cs="Times SUT"/>
          <w:i/>
          <w:sz w:val="20"/>
        </w:rPr>
        <w:t>kena `kaine inimene, `kainest `riides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oli üks puhas ja kaene inimene, ei liperdand poestega `ringi</w:t>
      </w:r>
      <w:r w:rsidRPr="00E3787E">
        <w:rPr>
          <w:rFonts w:ascii="Times SUT" w:hAnsi="Times SUT" w:cs="Times SUT"/>
          <w:sz w:val="20"/>
        </w:rPr>
        <w:t xml:space="preserve"> Kul; </w:t>
      </w:r>
      <w:r w:rsidRPr="00E3787E">
        <w:rPr>
          <w:rFonts w:ascii="Times SUT" w:hAnsi="Times SUT" w:cs="Times SUT"/>
          <w:i/>
          <w:sz w:val="20"/>
        </w:rPr>
        <w:t>kaene inimene, aeab `piskuga läbi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kaine inime oo karsk ja puhas kasinaga läbi aeaja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see kaene viks mees, naa `puhtad `riided `selges</w:t>
      </w:r>
      <w:r w:rsidRPr="00E3787E">
        <w:rPr>
          <w:rFonts w:ascii="Times SUT" w:hAnsi="Times SUT" w:cs="Times SUT"/>
          <w:sz w:val="20"/>
        </w:rPr>
        <w:t xml:space="preserve"> Juu || vaikne, tagasihoidlik </w:t>
      </w:r>
      <w:r w:rsidRPr="00E3787E">
        <w:rPr>
          <w:rFonts w:ascii="Times SUT" w:hAnsi="Times SUT" w:cs="Times SUT"/>
          <w:i/>
          <w:sz w:val="20"/>
        </w:rPr>
        <w:t>tama on nii `kaine inimine `ommete, ei tämäl ole juttu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see kaene vahane `vaikne mees</w:t>
      </w:r>
      <w:r w:rsidRPr="00E3787E">
        <w:rPr>
          <w:rFonts w:ascii="Times SUT" w:hAnsi="Times SUT" w:cs="Times SUT"/>
          <w:sz w:val="20"/>
        </w:rPr>
        <w:t xml:space="preserve"> Juu || närb </w:t>
      </w:r>
      <w:r w:rsidRPr="00E3787E">
        <w:rPr>
          <w:rFonts w:ascii="Times SUT" w:hAnsi="Times SUT" w:cs="Times SUT"/>
          <w:i/>
          <w:sz w:val="20"/>
        </w:rPr>
        <w:t>`toine on `aplas `süöma, `toine on `ninda `kaine</w:t>
      </w:r>
      <w:r w:rsidRPr="00E3787E">
        <w:rPr>
          <w:rFonts w:ascii="Times SUT" w:hAnsi="Times SUT" w:cs="Times SUT"/>
          <w:sz w:val="20"/>
        </w:rPr>
        <w:t xml:space="preserve"> VNg || tühi </w:t>
      </w:r>
      <w:r w:rsidRPr="00E3787E">
        <w:rPr>
          <w:rFonts w:ascii="Times SUT" w:hAnsi="Times SUT" w:cs="Times SUT"/>
          <w:i/>
          <w:sz w:val="20"/>
        </w:rPr>
        <w:t>üsna kaene see meri või tühi, ei ole kala ega `räimi</w:t>
      </w:r>
      <w:r w:rsidRPr="00E3787E">
        <w:rPr>
          <w:rFonts w:ascii="Times SUT" w:hAnsi="Times SUT" w:cs="Times SUT"/>
          <w:sz w:val="20"/>
        </w:rPr>
        <w:t xml:space="preserve"> Tõs || </w:t>
      </w:r>
      <w:r w:rsidRPr="00E3787E">
        <w:rPr>
          <w:rFonts w:ascii="Times SUT" w:hAnsi="Times SUT" w:cs="Times SUT"/>
          <w:i/>
          <w:sz w:val="20"/>
        </w:rPr>
        <w:t>see on üks kaene naesterahvas, sel põle enam seda kuupuhastust `ühtigi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ta kaene tüdruk alles</w:t>
      </w:r>
      <w:r w:rsidRPr="00E3787E">
        <w:rPr>
          <w:rFonts w:ascii="Times SUT" w:hAnsi="Times SUT" w:cs="Times SUT"/>
          <w:sz w:val="20"/>
        </w:rPr>
        <w:t xml:space="preserve"> JMd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mõistuspärane, praktiliselt mõtlev või toimiv </w:t>
      </w:r>
      <w:r w:rsidRPr="00E3787E">
        <w:rPr>
          <w:rFonts w:ascii="Times SUT" w:hAnsi="Times SUT" w:cs="Times SUT"/>
          <w:i/>
          <w:sz w:val="20"/>
        </w:rPr>
        <w:t>sii küläs oo paelu `kaini inimesi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tema on `kaine piaga mies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mu miiss om `väegõ kaine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egä asja `vasta</w:t>
      </w:r>
      <w:r w:rsidRPr="00E3787E">
        <w:rPr>
          <w:rFonts w:ascii="Times SUT" w:hAnsi="Times SUT" w:cs="Times SUT"/>
          <w:sz w:val="20"/>
        </w:rPr>
        <w:t xml:space="preserve"> Krl || tervise juures </w:t>
      </w:r>
      <w:r w:rsidRPr="00E3787E">
        <w:rPr>
          <w:rFonts w:ascii="Times SUT" w:hAnsi="Times SUT" w:cs="Times SUT"/>
          <w:i/>
          <w:sz w:val="20"/>
        </w:rPr>
        <w:t>keedan vahel `süia, kui ma olen kaine, kui on tervit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tema ikka kaine veel</w:t>
      </w:r>
      <w:r w:rsidRPr="00E3787E">
        <w:rPr>
          <w:rFonts w:ascii="Times SUT" w:hAnsi="Times SUT" w:cs="Times SUT"/>
          <w:sz w:val="20"/>
        </w:rPr>
        <w:t xml:space="preserve"> Ann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kaede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kaine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n </w:t>
      </w:r>
      <w:r w:rsidRPr="00E3787E">
        <w:rPr>
          <w:rFonts w:ascii="Times SUT" w:hAnsi="Times SUT" w:cs="Times SUT"/>
          <w:i/>
          <w:sz w:val="20"/>
        </w:rPr>
        <w:t xml:space="preserve">kai|ne,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jälk, vastik </w:t>
      </w:r>
      <w:r w:rsidRPr="00E3787E">
        <w:rPr>
          <w:rFonts w:ascii="Times SUT" w:hAnsi="Times SUT" w:cs="Times SUT"/>
          <w:i/>
          <w:sz w:val="20"/>
        </w:rPr>
        <w:t>musta ja kaise latse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periss kaise `vaate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tõine om kaise, ei ole `siante armass ku tõine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eläv seast kaiset elu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õh küll om iki kaise siantst roppu `asja koriste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uisk om kaise 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 om üi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va kaise inimen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vaade `meante must ja kaine nõu, tõstets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`s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ki `sisse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nemä om puha kaine ja kurja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 vesi om, kaine `sisse minnä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i/>
          <w:sz w:val="20"/>
        </w:rPr>
      </w:pPr>
      <w:r w:rsidRPr="00E3787E">
        <w:rPr>
          <w:rStyle w:val="ms1"/>
          <w:rFonts w:ascii="Times SUT" w:hAnsi="Times SUT" w:cs="Times SUT"/>
        </w:rPr>
        <w:t>kaineduss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kainedu|ss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jälkus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kaineduss, ku `seante must ja rumal inimen siul midägi and, siul om kaine, ku sa tatt `vastu võtat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kainelt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&lt; kaine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Mede mees tuli omite täna õhta kaenelt koju</w:t>
      </w:r>
      <w:r w:rsidRPr="00E3787E">
        <w:rPr>
          <w:rFonts w:ascii="Times SUT" w:hAnsi="Times SUT" w:cs="Times SUT"/>
          <w:sz w:val="20"/>
        </w:rPr>
        <w:t xml:space="preserve"> PJg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kainest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>&lt; kaine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 xml:space="preserve">; korralikult </w:t>
      </w:r>
      <w:r w:rsidRPr="00E3787E">
        <w:rPr>
          <w:rFonts w:ascii="Times SUT" w:hAnsi="Times SUT" w:cs="Times SUT"/>
          <w:i/>
          <w:sz w:val="20"/>
        </w:rPr>
        <w:t>kena `kaine inimene, `kainest `riides</w:t>
      </w:r>
      <w:r w:rsidRPr="00E3787E">
        <w:rPr>
          <w:rFonts w:ascii="Times SUT" w:hAnsi="Times SUT" w:cs="Times SUT"/>
          <w:sz w:val="20"/>
        </w:rPr>
        <w:t xml:space="preserve"> Jäm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kainisti</w:t>
      </w:r>
      <w:r w:rsidRPr="00E3787E">
        <w:rPr>
          <w:rFonts w:ascii="Times SUT" w:hAnsi="Times SUT" w:cs="Times SUT"/>
          <w:sz w:val="20"/>
        </w:rPr>
        <w:t xml:space="preserve"> üsna </w:t>
      </w:r>
      <w:r w:rsidRPr="00E3787E">
        <w:rPr>
          <w:rFonts w:ascii="Times SUT" w:hAnsi="Times SUT" w:cs="Times SUT"/>
          <w:i/>
          <w:sz w:val="20"/>
        </w:rPr>
        <w:t>kainisti pailu `asju</w:t>
      </w:r>
      <w:r w:rsidRPr="00E3787E">
        <w:rPr>
          <w:rFonts w:ascii="Times SUT" w:hAnsi="Times SUT" w:cs="Times SUT"/>
          <w:sz w:val="20"/>
        </w:rPr>
        <w:t xml:space="preserve"> VJg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kaintse, kainust, kaunisti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kaintse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tse</w:t>
      </w:r>
      <w:r w:rsidRPr="00E3787E">
        <w:rPr>
          <w:rFonts w:ascii="Times SUT" w:hAnsi="Times SUT" w:cs="Times SUT"/>
          <w:sz w:val="20"/>
        </w:rPr>
        <w:t xml:space="preserve"> Hls Krk(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tse</w:t>
      </w:r>
      <w:r w:rsidRPr="00E3787E">
        <w:rPr>
          <w:rFonts w:ascii="Times SUT" w:hAnsi="Times SUT" w:cs="Times SUT"/>
          <w:sz w:val="20"/>
        </w:rPr>
        <w:t xml:space="preserve">) üsna, kaunis </w:t>
      </w:r>
      <w:r w:rsidRPr="00E3787E">
        <w:rPr>
          <w:rFonts w:ascii="Times SUT" w:hAnsi="Times SUT" w:cs="Times SUT"/>
          <w:i/>
          <w:sz w:val="20"/>
        </w:rPr>
        <w:t>olli iki `kaintsid `jämmid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joba päevä `ka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tse pikä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`ka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tse käbe vanam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nemä olli `kai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tse ää kardule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kainisti, kainust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kainu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kainu</w:t>
      </w:r>
      <w:r w:rsidRPr="00E3787E">
        <w:rPr>
          <w:rFonts w:ascii="Times SUT" w:hAnsi="Times SUT" w:cs="Times SUT"/>
          <w:sz w:val="20"/>
        </w:rPr>
        <w:t xml:space="preserve"> SaLä Kaa, n </w:t>
      </w:r>
      <w:r w:rsidRPr="00E3787E">
        <w:rPr>
          <w:rFonts w:ascii="Times SUT" w:hAnsi="Times SUT" w:cs="Times SUT"/>
          <w:i/>
          <w:sz w:val="20"/>
        </w:rPr>
        <w:t>kain</w:t>
      </w:r>
      <w:r w:rsidRPr="00E3787E">
        <w:rPr>
          <w:rFonts w:ascii="Times SUT" w:hAnsi="Times SUT" w:cs="Times SUT"/>
          <w:sz w:val="20"/>
        </w:rPr>
        <w:t xml:space="preserve"> Khk kaenal </w:t>
      </w:r>
      <w:r w:rsidRPr="00E3787E">
        <w:rPr>
          <w:rFonts w:ascii="Times SUT" w:hAnsi="Times SUT" w:cs="Times SUT"/>
          <w:i/>
          <w:sz w:val="20"/>
        </w:rPr>
        <w:t xml:space="preserve">äkine `aigus, </w:t>
      </w:r>
      <w:r w:rsidRPr="00E3787E">
        <w:rPr>
          <w:rFonts w:ascii="Times SUT" w:hAnsi="Times SUT" w:cs="Times SUT"/>
          <w:sz w:val="20"/>
        </w:rPr>
        <w:t xml:space="preserve">[siis võeti] </w:t>
      </w:r>
      <w:r w:rsidRPr="00E3787E">
        <w:rPr>
          <w:rFonts w:ascii="Times SUT" w:hAnsi="Times SUT" w:cs="Times SUT"/>
          <w:i/>
          <w:sz w:val="20"/>
        </w:rPr>
        <w:t>vas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aku kainu alt igi, `aisti igi, sai `terveks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`aeti kainu paigad särgi `käise pärase, et kää ouk laiem on, kainu ala `käise `ömbluse `sisse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saand kain täis saand siis `pandi</w:t>
      </w:r>
      <w:r w:rsidRPr="00E3787E">
        <w:rPr>
          <w:rFonts w:ascii="Times SUT" w:hAnsi="Times SUT" w:cs="Times SUT"/>
          <w:sz w:val="20"/>
        </w:rPr>
        <w:t xml:space="preserve"> [lõigatud rukis] </w:t>
      </w:r>
      <w:r w:rsidRPr="00E3787E">
        <w:rPr>
          <w:rFonts w:ascii="Times SUT" w:hAnsi="Times SUT" w:cs="Times SUT"/>
          <w:i/>
          <w:sz w:val="20"/>
        </w:rPr>
        <w:t>lasuse maha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viisid `kainudega keik oksad koju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kainu alt `vötsime `kinni, siis kahegesta teineteise najal tulime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Rind kainukarvi täis kasund</w:t>
      </w:r>
      <w:r w:rsidRPr="00E3787E">
        <w:rPr>
          <w:rFonts w:ascii="Times SUT" w:hAnsi="Times SUT" w:cs="Times SUT"/>
          <w:sz w:val="20"/>
        </w:rPr>
        <w:t xml:space="preserve"> Kaa; k a i n u,  </w:t>
      </w:r>
      <w:r w:rsidRPr="00E3787E">
        <w:rPr>
          <w:rFonts w:ascii="Times SUT" w:hAnsi="Times SUT" w:cs="Times SUT"/>
          <w:sz w:val="20"/>
        </w:rPr>
        <w:noBreakHyphen/>
        <w:t xml:space="preserve">s kaenlas(se) </w:t>
      </w:r>
      <w:r w:rsidRPr="00E3787E">
        <w:rPr>
          <w:rFonts w:ascii="Times SUT" w:hAnsi="Times SUT" w:cs="Times SUT"/>
          <w:i/>
          <w:sz w:val="20"/>
        </w:rPr>
        <w:t>vöttas vihu `kainu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vöötasse `kainu, kainust akatasse vaduma `villu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uad said leigatud ära `nuaga `jälle juure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lt ning, siis sääl sai `toodud siis `kainus siis nad ära säält ning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läksid `talgu, `vötsid oki `kainu, läksid külase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Ema vettas lapse `kainu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Mis sool sääl `kainus on</w:t>
      </w:r>
      <w:r w:rsidRPr="00E3787E">
        <w:rPr>
          <w:rFonts w:ascii="Times SUT" w:hAnsi="Times SUT" w:cs="Times SUT"/>
          <w:sz w:val="20"/>
        </w:rPr>
        <w:t xml:space="preserve"> Kaa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Ma vetsi täna jalad kainu ning tuli ette vaatma, kuidas te sii elate</w:t>
      </w:r>
      <w:r w:rsidRPr="00E3787E">
        <w:rPr>
          <w:rFonts w:ascii="Times SUT" w:hAnsi="Times SUT" w:cs="Times SUT"/>
          <w:sz w:val="20"/>
        </w:rPr>
        <w:t xml:space="preserve"> Kaa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kainu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`kainu</w:t>
      </w:r>
      <w:r w:rsidRPr="00E3787E">
        <w:rPr>
          <w:rFonts w:ascii="Times SUT" w:hAnsi="Times SUT" w:cs="Times SUT"/>
          <w:sz w:val="20"/>
        </w:rPr>
        <w:t xml:space="preserve"> Hls, </w:t>
      </w:r>
      <w:r w:rsidRPr="00E3787E">
        <w:rPr>
          <w:rFonts w:ascii="Times SUT" w:hAnsi="Times SUT" w:cs="Times SUT"/>
          <w:i/>
          <w:sz w:val="20"/>
        </w:rPr>
        <w:t>kainu</w:t>
      </w:r>
      <w:r w:rsidRPr="00E3787E">
        <w:rPr>
          <w:rFonts w:ascii="Times SUT" w:hAnsi="Times SUT" w:cs="Times SUT"/>
          <w:sz w:val="20"/>
        </w:rPr>
        <w:t xml:space="preserve"> Krk(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üsna, kaunis </w:t>
      </w:r>
      <w:r w:rsidRPr="00E3787E">
        <w:rPr>
          <w:rFonts w:ascii="Times SUT" w:hAnsi="Times SUT" w:cs="Times SUT"/>
          <w:i/>
          <w:sz w:val="20"/>
        </w:rPr>
        <w:t>mul lääb `kainu vara uni ärä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`kainu lähüksen </w:t>
      </w:r>
      <w:r w:rsidRPr="00E3787E">
        <w:rPr>
          <w:rFonts w:ascii="Times SUT" w:hAnsi="Times SUT" w:cs="Times SUT"/>
          <w:sz w:val="20"/>
        </w:rPr>
        <w:t xml:space="preserve">Hls; </w:t>
      </w:r>
      <w:r w:rsidRPr="00E3787E">
        <w:rPr>
          <w:rFonts w:ascii="Times SUT" w:hAnsi="Times SUT" w:cs="Times SUT"/>
          <w:i/>
          <w:sz w:val="20"/>
        </w:rPr>
        <w:t>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olliv kainu suure levä, mis kümme `nakla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kainu peenelin lõng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 kai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u must joba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u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 ilmak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kauni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kainu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`kainu</w:t>
      </w:r>
      <w:r w:rsidRPr="00E3787E">
        <w:rPr>
          <w:rFonts w:ascii="Times SUT" w:hAnsi="Times SUT" w:cs="Times SUT"/>
          <w:sz w:val="20"/>
        </w:rPr>
        <w:t xml:space="preserve"> kaine </w:t>
      </w:r>
      <w:r w:rsidRPr="00E3787E">
        <w:rPr>
          <w:rFonts w:ascii="Times SUT" w:hAnsi="Times SUT" w:cs="Times SUT"/>
          <w:i/>
          <w:sz w:val="20"/>
        </w:rPr>
        <w:t>minu `poiga on `kainu `pääga</w:t>
      </w:r>
      <w:r w:rsidRPr="00E3787E">
        <w:rPr>
          <w:rFonts w:ascii="Times SUT" w:hAnsi="Times SUT" w:cs="Times SUT"/>
          <w:sz w:val="20"/>
        </w:rPr>
        <w:t xml:space="preserve"> VNg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alune</w:t>
      </w:r>
      <w:r w:rsidRPr="00E3787E">
        <w:rPr>
          <w:rFonts w:ascii="Times SUT" w:hAnsi="Times SUT" w:cs="Times SUT"/>
          <w:sz w:val="20"/>
        </w:rPr>
        <w:t xml:space="preserve"> kaenlaalune </w:t>
      </w:r>
      <w:r w:rsidRPr="00E3787E">
        <w:rPr>
          <w:rFonts w:ascii="Times SUT" w:hAnsi="Times SUT" w:cs="Times SUT"/>
          <w:i/>
          <w:sz w:val="20"/>
        </w:rPr>
        <w:t>särgi kainualune `katki kärisend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Mul ööse kainualune kiheles</w:t>
      </w:r>
      <w:r w:rsidRPr="00E3787E">
        <w:rPr>
          <w:rFonts w:ascii="Times SUT" w:hAnsi="Times SUT" w:cs="Times SUT"/>
          <w:sz w:val="20"/>
        </w:rPr>
        <w:t xml:space="preserve"> Kaa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auk</w:t>
      </w:r>
      <w:r w:rsidRPr="00E3787E">
        <w:rPr>
          <w:rFonts w:ascii="Times SUT" w:hAnsi="Times SUT" w:cs="Times SUT"/>
          <w:sz w:val="20"/>
        </w:rPr>
        <w:t xml:space="preserve"> kaenlaauk </w:t>
      </w:r>
      <w:r w:rsidRPr="00E3787E">
        <w:rPr>
          <w:rFonts w:ascii="Times SUT" w:hAnsi="Times SUT" w:cs="Times SUT"/>
          <w:i/>
          <w:sz w:val="20"/>
        </w:rPr>
        <w:t>kainu ougust saadik üsna märg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rae laes `pandi kainu `auku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nii pailu sadas – mette kainu `aukus es ole `kuiva `karva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jöki käis `öörand kainu augu `katki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Laps poeb ema kainuauku</w:t>
      </w:r>
      <w:r w:rsidRPr="00E3787E">
        <w:rPr>
          <w:rFonts w:ascii="Times SUT" w:hAnsi="Times SUT" w:cs="Times SUT"/>
          <w:sz w:val="20"/>
        </w:rPr>
        <w:t xml:space="preserve"> Kaa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kainukene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`kainu|kene, `kaino-</w:t>
      </w:r>
      <w:r w:rsidRPr="00E3787E">
        <w:rPr>
          <w:rFonts w:ascii="Times SUT" w:hAnsi="Times SUT" w:cs="Times SUT"/>
          <w:sz w:val="20"/>
        </w:rPr>
        <w:t xml:space="preserve"> kõhn </w:t>
      </w:r>
      <w:r w:rsidRPr="00E3787E">
        <w:rPr>
          <w:rFonts w:ascii="Times SUT" w:hAnsi="Times SUT" w:cs="Times SUT"/>
          <w:i/>
          <w:sz w:val="20"/>
        </w:rPr>
        <w:t>`kainokene, `vaivase kasoga ja `lahja `kangest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üks `ainik `ongi ja `niiskene `kainokene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kainu|s</w:t>
      </w:r>
      <w:r w:rsidRPr="00E3787E">
        <w:rPr>
          <w:rFonts w:ascii="Times SUT" w:hAnsi="Times SUT" w:cs="Times SUT"/>
          <w:sz w:val="20"/>
        </w:rPr>
        <w:t xml:space="preserve"> Hls Krk/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ss</w:t>
      </w:r>
      <w:r w:rsidRPr="00E3787E">
        <w:rPr>
          <w:rFonts w:ascii="Times SUT" w:hAnsi="Times SUT" w:cs="Times SUT"/>
          <w:sz w:val="20"/>
        </w:rPr>
        <w:t xml:space="preserve">/ üsna, kaunis </w:t>
      </w:r>
      <w:r w:rsidRPr="00E3787E">
        <w:rPr>
          <w:rFonts w:ascii="Times SUT" w:hAnsi="Times SUT" w:cs="Times SUT"/>
          <w:i/>
          <w:sz w:val="20"/>
        </w:rPr>
        <w:t>temä jooseb kainus kõvasti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 om kainus ilus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kainuss kuju, ei oole pori `kunnigi änäp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temä om kainuss sikke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 kaunis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kainust</w:t>
      </w:r>
      <w:r w:rsidRPr="00E3787E">
        <w:rPr>
          <w:rFonts w:ascii="Times SUT" w:hAnsi="Times SUT" w:cs="Times SUT"/>
          <w:sz w:val="20"/>
        </w:rPr>
        <w:t xml:space="preserve"> üsna, kaunikesti </w:t>
      </w:r>
      <w:r w:rsidRPr="00E3787E">
        <w:rPr>
          <w:rFonts w:ascii="Times SUT" w:hAnsi="Times SUT" w:cs="Times SUT"/>
          <w:i/>
          <w:sz w:val="20"/>
        </w:rPr>
        <w:t>`t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ge olem nüid kainust edesi `jõuden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kainisti, kaintse, kaunisti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kainutama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kainutama</w:t>
      </w:r>
      <w:r w:rsidRPr="00E3787E">
        <w:rPr>
          <w:rFonts w:ascii="Times SUT" w:hAnsi="Times SUT" w:cs="Times SUT"/>
          <w:sz w:val="20"/>
        </w:rPr>
        <w:t xml:space="preserve"> kaisutama </w:t>
      </w:r>
      <w:r w:rsidRPr="00E3787E">
        <w:rPr>
          <w:rFonts w:ascii="Times SUT" w:hAnsi="Times SUT" w:cs="Times SUT"/>
          <w:i/>
          <w:sz w:val="20"/>
        </w:rPr>
        <w:t>Leerivennad said üle ulga aja kogu ning kainutasid teineteist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Ää aka midagi niid sii mind teiste ees kainutama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Juku pidada Manni kainutamas keima</w:t>
      </w:r>
      <w:r w:rsidRPr="00E3787E">
        <w:rPr>
          <w:rFonts w:ascii="Times SUT" w:hAnsi="Times SUT" w:cs="Times SUT"/>
          <w:sz w:val="20"/>
        </w:rPr>
        <w:t xml:space="preserve"> Kaa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täis</w:t>
      </w:r>
      <w:r w:rsidRPr="00E3787E">
        <w:rPr>
          <w:rFonts w:ascii="Times SUT" w:hAnsi="Times SUT" w:cs="Times SUT"/>
          <w:sz w:val="20"/>
        </w:rPr>
        <w:t xml:space="preserve"> kaenlatäis </w:t>
      </w:r>
      <w:r w:rsidRPr="00E3787E">
        <w:rPr>
          <w:rFonts w:ascii="Times SUT" w:hAnsi="Times SUT" w:cs="Times SUT"/>
          <w:i/>
          <w:sz w:val="20"/>
        </w:rPr>
        <w:t>Ta rügas midu kainutäit oksi kuuri ala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kainu täis ees vöi taga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Mis see natuke einu, on ehk kena kainutäis, rohkem pole sii üht</w:t>
      </w:r>
      <w:r w:rsidRPr="00E3787E">
        <w:rPr>
          <w:rFonts w:ascii="Times SUT" w:hAnsi="Times SUT" w:cs="Times SUT"/>
          <w:sz w:val="20"/>
        </w:rPr>
        <w:t xml:space="preserve"> Kaa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kainõtõllõmma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kainõtõllõmma</w:t>
      </w:r>
      <w:r w:rsidRPr="00E3787E">
        <w:rPr>
          <w:rFonts w:ascii="Times SUT" w:hAnsi="Times SUT" w:cs="Times SUT"/>
          <w:sz w:val="20"/>
        </w:rPr>
        <w:t xml:space="preserve"> kasinust pidama; range olema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abielupaa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eläss kainõtõllõn. ei anna tõnõtõsõlõ `perrä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võõrass imä võhlu imä, uma imä armu imä, kaess pääle kainõtõllõn, hiit `si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 hirmutuhe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rhvl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kaipsa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kaipsa</w:t>
      </w:r>
      <w:r w:rsidRPr="00E3787E">
        <w:rPr>
          <w:rFonts w:ascii="Times SUT" w:hAnsi="Times SUT" w:cs="Times SUT"/>
          <w:sz w:val="20"/>
        </w:rPr>
        <w:t xml:space="preserve"> kaeblik –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kaipsalõ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&lt; kaipsa </w:t>
      </w:r>
      <w:r w:rsidRPr="00E3787E">
        <w:rPr>
          <w:rFonts w:ascii="Times SUT" w:hAnsi="Times SUT" w:cs="Times SUT"/>
          <w:i/>
          <w:sz w:val="20"/>
        </w:rPr>
        <w:t>kaipsalõ ikk ali kõnõlass, sääne `kurbunu inemine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kaipsappa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kaipsappa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komp</w:t>
      </w:r>
      <w:r w:rsidRPr="00E3787E">
        <w:rPr>
          <w:rFonts w:ascii="Times SUT" w:hAnsi="Times SUT" w:cs="Times SUT"/>
          <w:sz w:val="20"/>
        </w:rPr>
        <w:t xml:space="preserve"> &lt; kaipsalõ –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kaiptus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rohi</w:t>
      </w:r>
      <w:r w:rsidRPr="00E3787E">
        <w:rPr>
          <w:rFonts w:ascii="Times SUT" w:hAnsi="Times SUT" w:cs="Times SUT"/>
          <w:sz w:val="20"/>
        </w:rPr>
        <w:t xml:space="preserve"> = kaetusrohi </w:t>
      </w:r>
      <w:r w:rsidRPr="00E3787E">
        <w:rPr>
          <w:rFonts w:ascii="Times SUT" w:hAnsi="Times SUT" w:cs="Times SUT"/>
          <w:i/>
          <w:sz w:val="20"/>
        </w:rPr>
        <w:t>`Kaiptusrohutie `aitab iast köhä `vasta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`kaiptusroho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kais</w:t>
      </w:r>
      <w:r w:rsidRPr="00E3787E">
        <w:rPr>
          <w:rFonts w:ascii="Times SUT" w:hAnsi="Times SUT" w:cs="Times SUT"/>
          <w:sz w:val="20"/>
        </w:rPr>
        <w:t xml:space="preserve"> Hel, g </w:t>
      </w:r>
      <w:r w:rsidRPr="00E3787E">
        <w:rPr>
          <w:rFonts w:ascii="Times SUT" w:hAnsi="Times SUT" w:cs="Times SUT"/>
          <w:i/>
          <w:sz w:val="20"/>
        </w:rPr>
        <w:t>kaisu</w:t>
      </w:r>
      <w:r w:rsidRPr="00E3787E">
        <w:rPr>
          <w:rFonts w:ascii="Times SUT" w:hAnsi="Times SUT" w:cs="Times SUT"/>
          <w:sz w:val="20"/>
        </w:rPr>
        <w:t xml:space="preserve"> San paha; õudne </w:t>
      </w:r>
      <w:r w:rsidRPr="00E3787E">
        <w:rPr>
          <w:rFonts w:ascii="Times SUT" w:hAnsi="Times SUT" w:cs="Times SUT"/>
          <w:i/>
          <w:sz w:val="20"/>
        </w:rPr>
        <w:t>kaisu aisuge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kaisu ais man</w:t>
      </w:r>
      <w:r w:rsidRPr="00E3787E">
        <w:rPr>
          <w:rFonts w:ascii="Times SUT" w:hAnsi="Times SUT" w:cs="Times SUT"/>
          <w:sz w:val="20"/>
        </w:rPr>
        <w:t xml:space="preserve"> 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kaise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kaine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kaisel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`kaisel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`kaisla</w:t>
      </w:r>
      <w:r w:rsidRPr="00E3787E">
        <w:rPr>
          <w:rFonts w:ascii="Times SUT" w:hAnsi="Times SUT" w:cs="Times SUT"/>
          <w:sz w:val="20"/>
        </w:rPr>
        <w:t xml:space="preserve"> R(n </w:t>
      </w:r>
      <w:r w:rsidRPr="00E3787E">
        <w:rPr>
          <w:rFonts w:ascii="Times SUT" w:hAnsi="Times SUT" w:cs="Times SUT"/>
          <w:i/>
          <w:sz w:val="20"/>
        </w:rPr>
        <w:t>`kaisla</w:t>
      </w:r>
      <w:r w:rsidRPr="00E3787E">
        <w:rPr>
          <w:rFonts w:ascii="Times SUT" w:hAnsi="Times SUT" w:cs="Times SUT"/>
          <w:sz w:val="20"/>
        </w:rPr>
        <w:t xml:space="preserve"> RId, </w:t>
      </w:r>
      <w:r w:rsidRPr="00E3787E">
        <w:rPr>
          <w:rFonts w:ascii="Times SUT" w:hAnsi="Times SUT" w:cs="Times SUT"/>
          <w:i/>
          <w:sz w:val="20"/>
        </w:rPr>
        <w:t>kaisl</w:t>
      </w:r>
      <w:r w:rsidRPr="00E3787E">
        <w:rPr>
          <w:rFonts w:ascii="Times SUT" w:hAnsi="Times SUT" w:cs="Times SUT"/>
          <w:sz w:val="20"/>
        </w:rPr>
        <w:t xml:space="preserve"> Lüg, </w:t>
      </w:r>
      <w:r w:rsidRPr="00E3787E">
        <w:rPr>
          <w:rFonts w:ascii="Times SUT" w:hAnsi="Times SUT" w:cs="Times SUT"/>
          <w:i/>
          <w:sz w:val="20"/>
        </w:rPr>
        <w:t>`kaislas</w:t>
      </w:r>
      <w:r w:rsidRPr="00E3787E">
        <w:rPr>
          <w:rFonts w:ascii="Times SUT" w:hAnsi="Times SUT" w:cs="Times SUT"/>
          <w:sz w:val="20"/>
        </w:rPr>
        <w:t xml:space="preserve"> Nai) KuuK Kad(</w:t>
      </w:r>
      <w:r w:rsidRPr="00E3787E">
        <w:rPr>
          <w:rFonts w:ascii="Times SUT" w:hAnsi="Times SUT" w:cs="Times SUT"/>
          <w:i/>
          <w:sz w:val="20"/>
        </w:rPr>
        <w:t>kaisel</w:t>
      </w:r>
      <w:r w:rsidRPr="00E3787E">
        <w:rPr>
          <w:rFonts w:ascii="Times SUT" w:hAnsi="Times SUT" w:cs="Times SUT"/>
          <w:sz w:val="20"/>
        </w:rPr>
        <w:t xml:space="preserve">) Iis,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Jõe,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JõeK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kõrkjataoline vee- ja sootaim </w:t>
      </w:r>
      <w:r w:rsidRPr="00E3787E">
        <w:rPr>
          <w:rFonts w:ascii="Times SUT" w:hAnsi="Times SUT" w:cs="Times SUT"/>
          <w:i/>
          <w:sz w:val="20"/>
        </w:rPr>
        <w:t>`kaisladest tehakse mattid</w:t>
      </w:r>
      <w:r w:rsidRPr="00E3787E">
        <w:rPr>
          <w:rFonts w:ascii="Times SUT" w:hAnsi="Times SUT" w:cs="Times SUT"/>
          <w:sz w:val="20"/>
        </w:rPr>
        <w:t xml:space="preserve"> Nai; </w:t>
      </w:r>
      <w:r w:rsidRPr="00E3787E">
        <w:rPr>
          <w:rFonts w:ascii="Times SUT" w:hAnsi="Times SUT" w:cs="Times SUT"/>
          <w:i/>
          <w:sz w:val="20"/>
        </w:rPr>
        <w:t>`kaisel on `piitsa`varre `muodi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`kaisla hein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`kaisla tie on `tervisele väga kasulik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lehm on `kaislaid `söömas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kui `luomadel koht `lahti, siis `kiedeta `kaisla vett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`kaislad `kasvavad vie `ääres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jämedad einad nagu suured `kaislid</w:t>
      </w:r>
      <w:r w:rsidRPr="00E3787E">
        <w:rPr>
          <w:rFonts w:ascii="Times SUT" w:hAnsi="Times SUT" w:cs="Times SUT"/>
          <w:sz w:val="20"/>
        </w:rPr>
        <w:t xml:space="preserve"> JõeK; </w:t>
      </w:r>
      <w:r w:rsidRPr="00E3787E">
        <w:rPr>
          <w:rFonts w:ascii="Times SUT" w:hAnsi="Times SUT" w:cs="Times SUT"/>
          <w:i/>
          <w:sz w:val="20"/>
        </w:rPr>
        <w:t xml:space="preserve">`kaislad mere jääres kasvavad </w:t>
      </w:r>
      <w:r w:rsidRPr="00E3787E">
        <w:rPr>
          <w:rFonts w:ascii="Times SUT" w:hAnsi="Times SUT" w:cs="Times SUT"/>
          <w:sz w:val="20"/>
        </w:rPr>
        <w:t xml:space="preserve">KuuK; </w:t>
      </w:r>
      <w:r w:rsidRPr="00E3787E">
        <w:rPr>
          <w:rFonts w:ascii="Times SUT" w:hAnsi="Times SUT" w:cs="Times SUT"/>
          <w:i/>
          <w:sz w:val="20"/>
        </w:rPr>
        <w:t>`kaislad on ruki `muodi jõemõegad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kaislatega ujutakse</w:t>
      </w:r>
      <w:r w:rsidRPr="00E3787E">
        <w:rPr>
          <w:rFonts w:ascii="Times SUT" w:hAnsi="Times SUT" w:cs="Times SUT"/>
          <w:sz w:val="20"/>
        </w:rPr>
        <w:t xml:space="preserve"> Kad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kaislik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(sootaim); ? kail </w:t>
      </w:r>
      <w:r w:rsidRPr="00E3787E">
        <w:rPr>
          <w:rFonts w:ascii="Times SUT" w:hAnsi="Times SUT" w:cs="Times SUT"/>
          <w:i/>
          <w:sz w:val="20"/>
        </w:rPr>
        <w:t>`kaislad ja suo`sassaparilad on `niisukaised rohod suos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`kaislad `kasvavad `nommedes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`kaislad `onvad madalad, `laiad, `piesa `muodi `kasvavad, `kellagad `oiled on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 xml:space="preserve">`kaislad panevad pia valutama </w:t>
      </w:r>
      <w:r w:rsidRPr="00E3787E">
        <w:rPr>
          <w:rFonts w:ascii="Times SUT" w:hAnsi="Times SUT" w:cs="Times SUT"/>
          <w:sz w:val="20"/>
        </w:rPr>
        <w:t xml:space="preserve">Iis || hundinui </w:t>
      </w:r>
      <w:r w:rsidRPr="00E3787E">
        <w:rPr>
          <w:rFonts w:ascii="Times SUT" w:hAnsi="Times SUT" w:cs="Times SUT"/>
          <w:i/>
          <w:sz w:val="20"/>
        </w:rPr>
        <w:t>`kaislitel või 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dipurikatel on pruunid nuiad otsas</w:t>
      </w:r>
      <w:r w:rsidRPr="00E3787E">
        <w:rPr>
          <w:rFonts w:ascii="Times SUT" w:hAnsi="Times SUT" w:cs="Times SUT"/>
          <w:sz w:val="20"/>
        </w:rPr>
        <w:t xml:space="preserve"> Kad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kaislik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`kaisli|k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Jõe Kuu Kad(</w:t>
      </w:r>
      <w:r w:rsidRPr="00E3787E">
        <w:rPr>
          <w:rFonts w:ascii="Times SUT" w:hAnsi="Times SUT" w:cs="Times SUT"/>
          <w:i/>
          <w:sz w:val="20"/>
        </w:rPr>
        <w:t>kaislik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noBreakHyphen/>
        <w:t>ko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go</w:t>
      </w:r>
      <w:r w:rsidRPr="00E3787E">
        <w:rPr>
          <w:rFonts w:ascii="Times SUT" w:hAnsi="Times SUT" w:cs="Times SUT"/>
          <w:sz w:val="20"/>
        </w:rPr>
        <w:t xml:space="preserve"> Vai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kaislaid täis kasvanud ala </w:t>
      </w:r>
      <w:r w:rsidRPr="00E3787E">
        <w:rPr>
          <w:rFonts w:ascii="Times SUT" w:hAnsi="Times SUT" w:cs="Times SUT"/>
          <w:i/>
          <w:sz w:val="20"/>
        </w:rPr>
        <w:t>`kaislikku munevad `pardid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kalad `uiud `kaisligos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abara `panna kuhugi `kaisligo `ääre vette, siis `vennegä `männä `kaisligo `sisse</w:t>
      </w:r>
      <w:r w:rsidRPr="00E3787E">
        <w:rPr>
          <w:rFonts w:ascii="Times SUT" w:hAnsi="Times SUT" w:cs="Times SUT"/>
          <w:sz w:val="20"/>
        </w:rPr>
        <w:t xml:space="preserve"> Vai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kaisel </w:t>
      </w:r>
      <w:r w:rsidRPr="00E3787E">
        <w:rPr>
          <w:rFonts w:ascii="Times SUT" w:hAnsi="Times SUT" w:cs="Times SUT"/>
          <w:i/>
          <w:sz w:val="20"/>
        </w:rPr>
        <w:t>`kaislik ja pi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liruog kasvab sial sies segamine</w:t>
      </w:r>
      <w:r w:rsidRPr="00E3787E">
        <w:rPr>
          <w:rFonts w:ascii="Times SUT" w:hAnsi="Times SUT" w:cs="Times SUT"/>
          <w:sz w:val="20"/>
        </w:rPr>
        <w:t xml:space="preserve"> JõeK; </w:t>
      </w:r>
      <w:r w:rsidRPr="00E3787E">
        <w:rPr>
          <w:rFonts w:ascii="Times SUT" w:hAnsi="Times SUT" w:cs="Times SUT"/>
          <w:i/>
          <w:sz w:val="20"/>
        </w:rPr>
        <w:t xml:space="preserve">`kaisla luod, sie on einam, nüid sie `kaislik kasvab nii `kõrgeks </w:t>
      </w:r>
      <w:r w:rsidRPr="00E3787E">
        <w:rPr>
          <w:rFonts w:ascii="Times SUT" w:hAnsi="Times SUT" w:cs="Times SUT"/>
          <w:sz w:val="20"/>
        </w:rPr>
        <w:t>Kad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kaissi</w:t>
      </w:r>
      <w:r w:rsidRPr="00E3787E">
        <w:rPr>
          <w:rFonts w:ascii="Times SUT" w:hAnsi="Times SUT" w:cs="Times SUT"/>
          <w:sz w:val="20"/>
        </w:rPr>
        <w:t xml:space="preserve"> kaissu </w:t>
      </w:r>
      <w:r w:rsidRPr="00E3787E">
        <w:rPr>
          <w:rFonts w:ascii="Times SUT" w:hAnsi="Times SUT" w:cs="Times SUT"/>
          <w:i/>
          <w:sz w:val="20"/>
        </w:rPr>
        <w:t>tule `kaissi</w:t>
      </w:r>
      <w:r w:rsidRPr="00E3787E">
        <w:rPr>
          <w:rFonts w:ascii="Times SUT" w:hAnsi="Times SUT" w:cs="Times SUT"/>
          <w:sz w:val="20"/>
        </w:rPr>
        <w:t xml:space="preserve"> Var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kaissima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lstk</w:t>
      </w:r>
      <w:r w:rsidRPr="00E3787E">
        <w:rPr>
          <w:rFonts w:ascii="Times SUT" w:hAnsi="Times SUT" w:cs="Times SUT"/>
          <w:sz w:val="20"/>
        </w:rPr>
        <w:t xml:space="preserve"> kellegi kaisus magama </w:t>
      </w:r>
      <w:r w:rsidRPr="00E3787E">
        <w:rPr>
          <w:rFonts w:ascii="Times SUT" w:hAnsi="Times SUT" w:cs="Times SUT"/>
          <w:i/>
          <w:sz w:val="20"/>
        </w:rPr>
        <w:t>Eegi leheb täte juure kaissima</w:t>
      </w:r>
      <w:r w:rsidRPr="00E3787E">
        <w:rPr>
          <w:rFonts w:ascii="Times SUT" w:hAnsi="Times SUT" w:cs="Times SUT"/>
          <w:sz w:val="20"/>
        </w:rPr>
        <w:t xml:space="preserve"> Emm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kaissu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`kaissu</w:t>
      </w:r>
      <w:r w:rsidRPr="00E3787E">
        <w:rPr>
          <w:rFonts w:ascii="Times SUT" w:hAnsi="Times SUT" w:cs="Times SUT"/>
          <w:sz w:val="20"/>
        </w:rPr>
        <w:t xml:space="preserve"> Lüg Jõh Vai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sz w:val="20"/>
        </w:rPr>
        <w:t xml:space="preserve"> Käi,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s-</w:t>
      </w:r>
      <w:r w:rsidRPr="00E3787E">
        <w:rPr>
          <w:rFonts w:ascii="Times SUT" w:hAnsi="Times SUT" w:cs="Times SUT"/>
          <w:sz w:val="20"/>
        </w:rPr>
        <w:t xml:space="preserve"> Plt), Hls Krk Puh Har embusesse, sülelusse, sülle </w:t>
      </w:r>
      <w:r w:rsidRPr="00E3787E">
        <w:rPr>
          <w:rFonts w:ascii="Times SUT" w:hAnsi="Times SUT" w:cs="Times SUT"/>
          <w:i/>
          <w:sz w:val="20"/>
        </w:rPr>
        <w:t>votti `tütriko oma `kaissu magama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tule memme `kaissu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võta pisike tuiu `kaissu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taat võttis eide `kaissu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 xml:space="preserve">tule mu `juure, ma võtan sind `kaissu </w:t>
      </w:r>
      <w:r w:rsidRPr="00E3787E">
        <w:rPr>
          <w:rFonts w:ascii="Times SUT" w:hAnsi="Times SUT" w:cs="Times SUT"/>
          <w:sz w:val="20"/>
        </w:rPr>
        <w:t xml:space="preserve">Juu; </w:t>
      </w:r>
      <w:r w:rsidRPr="00E3787E">
        <w:rPr>
          <w:rFonts w:ascii="Times SUT" w:hAnsi="Times SUT" w:cs="Times SUT"/>
          <w:i/>
          <w:sz w:val="20"/>
        </w:rPr>
        <w:t>lähme `kaissu magama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poi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tis tüdruku `kaissu, kaisutas </w:t>
      </w:r>
      <w:r w:rsidRPr="00E3787E">
        <w:rPr>
          <w:rFonts w:ascii="Times SUT" w:hAnsi="Times SUT" w:cs="Times SUT"/>
          <w:sz w:val="20"/>
        </w:rPr>
        <w:t xml:space="preserve">Sim; </w:t>
      </w:r>
      <w:r w:rsidRPr="00E3787E">
        <w:rPr>
          <w:rFonts w:ascii="Times SUT" w:hAnsi="Times SUT" w:cs="Times SUT"/>
          <w:i/>
          <w:sz w:val="20"/>
        </w:rPr>
        <w:t>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in ta `kaissu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`tõmmas pruudi `kaissu või `kaindlasse</w:t>
      </w:r>
      <w:r w:rsidRPr="00E3787E">
        <w:rPr>
          <w:rFonts w:ascii="Times SUT" w:hAnsi="Times SUT" w:cs="Times SUT"/>
          <w:sz w:val="20"/>
        </w:rPr>
        <w:t xml:space="preserve"> Ksi;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 võid küll `kaissu võtta ja magama `minna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tule miu manu magame, ma võta sutt `kaissu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võta `hõlma vai `kaissu</w:t>
      </w:r>
      <w:r w:rsidRPr="00E3787E">
        <w:rPr>
          <w:rFonts w:ascii="Times SUT" w:hAnsi="Times SUT" w:cs="Times SUT"/>
          <w:sz w:val="20"/>
        </w:rPr>
        <w:t xml:space="preserve"> Har || </w:t>
      </w:r>
      <w:r w:rsidRPr="00E3787E">
        <w:rPr>
          <w:rFonts w:ascii="Times SUT" w:hAnsi="Times SUT" w:cs="Times SUT"/>
          <w:sz w:val="16"/>
        </w:rPr>
        <w:t xml:space="preserve">fig </w:t>
      </w:r>
      <w:r w:rsidRPr="00E3787E">
        <w:rPr>
          <w:rFonts w:ascii="Times SUT" w:hAnsi="Times SUT" w:cs="Times SUT"/>
          <w:sz w:val="20"/>
        </w:rPr>
        <w:t xml:space="preserve">(suremisest) </w:t>
      </w:r>
      <w:r w:rsidRPr="00E3787E">
        <w:rPr>
          <w:rFonts w:ascii="Times SUT" w:hAnsi="Times SUT" w:cs="Times SUT"/>
          <w:i/>
          <w:sz w:val="20"/>
        </w:rPr>
        <w:t>Läks `eesu `kaissu</w:t>
      </w:r>
      <w:r w:rsidRPr="00E3787E">
        <w:rPr>
          <w:rFonts w:ascii="Times SUT" w:hAnsi="Times SUT" w:cs="Times SUT"/>
          <w:sz w:val="20"/>
        </w:rPr>
        <w:t xml:space="preserve"> Pöi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kaissi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kaissu-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kaisu-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kaisu-</w:t>
      </w:r>
      <w:r w:rsidRPr="00E3787E">
        <w:rPr>
          <w:rFonts w:ascii="Times SUT" w:hAnsi="Times SUT" w:cs="Times SUT"/>
          <w:sz w:val="20"/>
        </w:rPr>
        <w:t xml:space="preserve"> kaisus olev (asi või olend) </w:t>
      </w:r>
      <w:r w:rsidRPr="00E3787E">
        <w:rPr>
          <w:rFonts w:ascii="Times SUT" w:hAnsi="Times SUT" w:cs="Times SUT"/>
          <w:i/>
          <w:sz w:val="20"/>
        </w:rPr>
        <w:t>kui poiss magab `tütriku `juures, siis `tütrik on `kaissu laps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kaisu tuiu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Miia oo ju ikka vanaemme kaisulimp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Lapselt olid ikka mo kaisu nukk, ega `öhta tulid mo `kaissu magama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noorik pidi ühe tüdriku kaisulapseks `võtma `oetele</w:t>
      </w:r>
      <w:r w:rsidRPr="00E3787E">
        <w:rPr>
          <w:rFonts w:ascii="Times SUT" w:hAnsi="Times SUT" w:cs="Times SUT"/>
          <w:sz w:val="20"/>
        </w:rPr>
        <w:t xml:space="preserve"> [pulmaööl] Muh; </w:t>
      </w:r>
      <w:r w:rsidRPr="00E3787E">
        <w:rPr>
          <w:rFonts w:ascii="Times SUT" w:hAnsi="Times SUT" w:cs="Times SUT"/>
          <w:i/>
          <w:sz w:val="20"/>
        </w:rPr>
        <w:t>Mina olen vanaisa lutt ja vanaema kaisulutt</w:t>
      </w:r>
      <w:r w:rsidRPr="00E3787E">
        <w:rPr>
          <w:rFonts w:ascii="Times SUT" w:hAnsi="Times SUT" w:cs="Times SUT"/>
          <w:sz w:val="20"/>
        </w:rPr>
        <w:t xml:space="preserve"> Emm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kaisun</w:t>
      </w:r>
      <w:r w:rsidRPr="00E3787E">
        <w:rPr>
          <w:rFonts w:ascii="Times SUT" w:hAnsi="Times SUT" w:cs="Times SUT"/>
          <w:sz w:val="20"/>
        </w:rPr>
        <w:t xml:space="preserve"> in </w:t>
      </w:r>
      <w:r w:rsidRPr="00E3787E">
        <w:rPr>
          <w:rFonts w:ascii="Times SUT" w:hAnsi="Times SUT" w:cs="Times SUT"/>
          <w:i/>
          <w:sz w:val="20"/>
        </w:rPr>
        <w:t>kaisun</w:t>
      </w:r>
      <w:r w:rsidRPr="00E3787E">
        <w:rPr>
          <w:rFonts w:ascii="Times SUT" w:hAnsi="Times SUT" w:cs="Times SUT"/>
          <w:sz w:val="20"/>
        </w:rPr>
        <w:t xml:space="preserve"> Hls, </w:t>
      </w:r>
      <w:r w:rsidRPr="00E3787E">
        <w:rPr>
          <w:rFonts w:ascii="Times SUT" w:hAnsi="Times SUT" w:cs="Times SUT"/>
          <w:i/>
          <w:sz w:val="20"/>
        </w:rPr>
        <w:t>kaesun</w:t>
      </w:r>
      <w:r w:rsidRPr="00E3787E">
        <w:rPr>
          <w:rFonts w:ascii="Times SUT" w:hAnsi="Times SUT" w:cs="Times SUT"/>
          <w:sz w:val="20"/>
        </w:rPr>
        <w:t xml:space="preserve"> Kod Puh kaisus </w:t>
      </w:r>
      <w:r w:rsidRPr="00E3787E">
        <w:rPr>
          <w:rFonts w:ascii="Times SUT" w:hAnsi="Times SUT" w:cs="Times SUT"/>
          <w:i/>
          <w:sz w:val="20"/>
        </w:rPr>
        <w:t>siu kaisun om ää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makab tõese kaesun</w:t>
      </w:r>
      <w:r w:rsidRPr="00E3787E">
        <w:rPr>
          <w:rFonts w:ascii="Times SUT" w:hAnsi="Times SUT" w:cs="Times SUT"/>
          <w:sz w:val="20"/>
        </w:rPr>
        <w:t xml:space="preserve"> Puh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kaisus</w:t>
      </w:r>
      <w:r w:rsidRPr="00E3787E">
        <w:rPr>
          <w:rFonts w:ascii="Times SUT" w:hAnsi="Times SUT" w:cs="Times SUT"/>
          <w:sz w:val="20"/>
        </w:rPr>
        <w:t xml:space="preserve"> in </w:t>
      </w:r>
      <w:r w:rsidRPr="00E3787E">
        <w:rPr>
          <w:rFonts w:ascii="Times SUT" w:hAnsi="Times SUT" w:cs="Times SUT"/>
          <w:i/>
          <w:sz w:val="20"/>
        </w:rPr>
        <w:t>kaisus</w:t>
      </w:r>
      <w:r w:rsidRPr="00E3787E">
        <w:rPr>
          <w:rFonts w:ascii="Times SUT" w:hAnsi="Times SUT" w:cs="Times SUT"/>
          <w:sz w:val="20"/>
        </w:rPr>
        <w:t xml:space="preserve"> Koe Kad VJg Sim Trm Ksi Lai, </w:t>
      </w:r>
      <w:r w:rsidRPr="00E3787E">
        <w:rPr>
          <w:rFonts w:ascii="Times SUT" w:hAnsi="Times SUT" w:cs="Times SUT"/>
          <w:i/>
          <w:sz w:val="20"/>
        </w:rPr>
        <w:t>`kaisus</w:t>
      </w:r>
      <w:r w:rsidRPr="00E3787E">
        <w:rPr>
          <w:rFonts w:ascii="Times SUT" w:hAnsi="Times SUT" w:cs="Times SUT"/>
          <w:sz w:val="20"/>
        </w:rPr>
        <w:t xml:space="preserve"> VNg Vai, </w:t>
      </w:r>
      <w:r w:rsidRPr="00E3787E">
        <w:rPr>
          <w:rFonts w:ascii="Times SUT" w:hAnsi="Times SUT" w:cs="Times SUT"/>
          <w:i/>
          <w:sz w:val="20"/>
        </w:rPr>
        <w:t>`kaiss|us</w:t>
      </w:r>
      <w:r w:rsidRPr="00E3787E">
        <w:rPr>
          <w:rFonts w:ascii="Times SUT" w:hAnsi="Times SUT" w:cs="Times SUT"/>
          <w:sz w:val="20"/>
        </w:rPr>
        <w:t xml:space="preserve"> Lüg Jõh S(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os</w:t>
      </w:r>
      <w:r w:rsidRPr="00E3787E">
        <w:rPr>
          <w:rFonts w:ascii="Times SUT" w:hAnsi="Times SUT" w:cs="Times SUT"/>
          <w:sz w:val="20"/>
        </w:rPr>
        <w:t xml:space="preserve"> Käi) Kse PJg Tor Juu Kos JMd embuses, süleluses, kaenlas </w:t>
      </w:r>
      <w:r w:rsidRPr="00E3787E">
        <w:rPr>
          <w:rFonts w:ascii="Times SUT" w:hAnsi="Times SUT" w:cs="Times SUT"/>
          <w:i/>
          <w:sz w:val="20"/>
        </w:rPr>
        <w:t>laps on ema `kaissus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magaski tama `kaisus `kaige sene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üö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ole kenast mo `kaissus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Magavad teine teise `kaissus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Vähemad lapsed olid muist ema `kaissus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tüdruk magab poesi `kaissus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olin temaga ühös `kaissus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`oitsin ta oma kaisus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olivad sial kaisus kahekeisi, magasivad koos</w:t>
      </w:r>
      <w:r w:rsidRPr="00E3787E">
        <w:rPr>
          <w:rFonts w:ascii="Times SUT" w:hAnsi="Times SUT" w:cs="Times SUT"/>
          <w:sz w:val="20"/>
        </w:rPr>
        <w:t xml:space="preserve"> Ksi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kaisun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kaisust</w:t>
      </w:r>
      <w:r w:rsidRPr="00E3787E">
        <w:rPr>
          <w:rFonts w:ascii="Times SUT" w:hAnsi="Times SUT" w:cs="Times SUT"/>
          <w:sz w:val="20"/>
        </w:rPr>
        <w:t xml:space="preserve"> el </w:t>
      </w:r>
      <w:r w:rsidRPr="00E3787E">
        <w:rPr>
          <w:rFonts w:ascii="Times SUT" w:hAnsi="Times SUT" w:cs="Times SUT"/>
          <w:i/>
          <w:sz w:val="20"/>
        </w:rPr>
        <w:t>kaisust</w:t>
      </w:r>
      <w:r w:rsidRPr="00E3787E">
        <w:rPr>
          <w:rFonts w:ascii="Times SUT" w:hAnsi="Times SUT" w:cs="Times SUT"/>
          <w:sz w:val="20"/>
        </w:rPr>
        <w:t xml:space="preserve"> Kse Sim embusest, kaenlast </w:t>
      </w:r>
      <w:r w:rsidRPr="00E3787E">
        <w:rPr>
          <w:rFonts w:ascii="Times SUT" w:hAnsi="Times SUT" w:cs="Times SUT"/>
          <w:i/>
          <w:sz w:val="20"/>
        </w:rPr>
        <w:t>sai kaisust `lahti rabeleta</w:t>
      </w:r>
      <w:r w:rsidRPr="00E3787E">
        <w:rPr>
          <w:rFonts w:ascii="Times SUT" w:hAnsi="Times SUT" w:cs="Times SUT"/>
          <w:sz w:val="20"/>
        </w:rPr>
        <w:t xml:space="preserve"> Sim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kaisutama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kaisutama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dama</w:t>
      </w:r>
      <w:r w:rsidRPr="00E3787E">
        <w:rPr>
          <w:rFonts w:ascii="Times SUT" w:hAnsi="Times SUT" w:cs="Times SUT"/>
          <w:sz w:val="20"/>
        </w:rPr>
        <w:t xml:space="preserve"> Rei),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San, </w:t>
      </w:r>
      <w:r w:rsidRPr="00E3787E">
        <w:rPr>
          <w:rFonts w:ascii="Times SUT" w:hAnsi="Times SUT" w:cs="Times SUT"/>
          <w:i/>
          <w:sz w:val="20"/>
        </w:rPr>
        <w:noBreakHyphen/>
        <w:t>teme</w:t>
      </w:r>
      <w:r w:rsidRPr="00E3787E">
        <w:rPr>
          <w:rFonts w:ascii="Times SUT" w:hAnsi="Times SUT" w:cs="Times SUT"/>
          <w:sz w:val="20"/>
        </w:rPr>
        <w:t xml:space="preserve"> Krk, </w:t>
      </w:r>
      <w:r w:rsidRPr="00E3787E">
        <w:rPr>
          <w:rFonts w:ascii="Times SUT" w:hAnsi="Times SUT" w:cs="Times SUT"/>
          <w:i/>
          <w:sz w:val="20"/>
        </w:rPr>
        <w:noBreakHyphen/>
        <w:t>tõmõ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`kaisutama</w:t>
      </w:r>
      <w:r w:rsidRPr="00E3787E">
        <w:rPr>
          <w:rFonts w:ascii="Times SUT" w:hAnsi="Times SUT" w:cs="Times SUT"/>
          <w:sz w:val="20"/>
        </w:rPr>
        <w:t xml:space="preserve"> Kuu VNg Vai/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mma</w:t>
      </w:r>
      <w:r w:rsidRPr="00E3787E">
        <w:rPr>
          <w:rFonts w:ascii="Times SUT" w:hAnsi="Times SUT" w:cs="Times SUT"/>
          <w:sz w:val="20"/>
        </w:rPr>
        <w:t xml:space="preserve">/; </w:t>
      </w:r>
      <w:r w:rsidRPr="00E3787E">
        <w:rPr>
          <w:rFonts w:ascii="Times SUT" w:hAnsi="Times SUT" w:cs="Times SUT"/>
          <w:i/>
          <w:sz w:val="20"/>
        </w:rPr>
        <w:t>kaiso-</w:t>
      </w:r>
      <w:r w:rsidRPr="00E3787E">
        <w:rPr>
          <w:rFonts w:ascii="Times SUT" w:hAnsi="Times SUT" w:cs="Times SUT"/>
          <w:sz w:val="20"/>
        </w:rPr>
        <w:t xml:space="preserve"> Ris, </w:t>
      </w:r>
      <w:r w:rsidRPr="00E3787E">
        <w:rPr>
          <w:rFonts w:ascii="Times SUT" w:hAnsi="Times SUT" w:cs="Times SUT"/>
          <w:i/>
          <w:sz w:val="20"/>
        </w:rPr>
        <w:t xml:space="preserve">kaesu- </w:t>
      </w:r>
      <w:r w:rsidRPr="00E3787E">
        <w:rPr>
          <w:rFonts w:ascii="Times SUT" w:hAnsi="Times SUT" w:cs="Times SUT"/>
          <w:sz w:val="20"/>
        </w:rPr>
        <w:t xml:space="preserve">Muh PJg Tor Hää Juu Kos JMd Puh, </w:t>
      </w:r>
      <w:r w:rsidRPr="00E3787E">
        <w:rPr>
          <w:rFonts w:ascii="Times SUT" w:hAnsi="Times SUT" w:cs="Times SUT"/>
          <w:i/>
          <w:sz w:val="20"/>
        </w:rPr>
        <w:t>kaeso-</w:t>
      </w:r>
      <w:r w:rsidRPr="00E3787E">
        <w:rPr>
          <w:rFonts w:ascii="Times SUT" w:hAnsi="Times SUT" w:cs="Times SUT"/>
          <w:sz w:val="20"/>
        </w:rPr>
        <w:t xml:space="preserve"> Tõs sülelema, kallistama </w:t>
      </w:r>
      <w:r w:rsidRPr="00E3787E">
        <w:rPr>
          <w:rFonts w:ascii="Times SUT" w:hAnsi="Times SUT" w:cs="Times SUT"/>
          <w:i/>
          <w:sz w:val="20"/>
        </w:rPr>
        <w:t>küll nie `kallisti ja `kaisuti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`onvad nii üväd et `toine toist `kaisutavad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kaisutab ja ku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sutab last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kui läheb se kaesutamene pitkale, siis tuleb selle järel koa midagi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kaesutas teda öö läbi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suud 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tsid sussitades, `sauna viisid kaesutasid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kaisutavad üksteist kui joodikud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mis kaisutamene se olgu, pärast tüdrukul silmad vesised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ma kaisute last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ma taha kaisutõ omma naist</w:t>
      </w:r>
      <w:r w:rsidRPr="00E3787E">
        <w:rPr>
          <w:rFonts w:ascii="Times SUT" w:hAnsi="Times SUT" w:cs="Times SUT"/>
          <w:sz w:val="20"/>
        </w:rPr>
        <w:t xml:space="preserve"> Krl || ehal käima </w:t>
      </w:r>
      <w:r w:rsidRPr="00E3787E">
        <w:rPr>
          <w:rFonts w:ascii="Times SUT" w:hAnsi="Times SUT" w:cs="Times SUT"/>
          <w:i/>
          <w:sz w:val="20"/>
        </w:rPr>
        <w:t>keib tüdrugid kaisutamas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lähme tüdrugid kaisudama</w:t>
      </w:r>
      <w:r w:rsidRPr="00E3787E">
        <w:rPr>
          <w:rFonts w:ascii="Times SUT" w:hAnsi="Times SUT" w:cs="Times SUT"/>
          <w:sz w:val="20"/>
        </w:rPr>
        <w:t xml:space="preserve"> Rei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kaisuteleme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kaisuteleme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kaisuteleme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frekv</w:t>
      </w:r>
      <w:r w:rsidRPr="00E3787E">
        <w:rPr>
          <w:rFonts w:ascii="Times SUT" w:hAnsi="Times SUT" w:cs="Times SUT"/>
          <w:sz w:val="20"/>
        </w:rPr>
        <w:t xml:space="preserve"> &lt; kaisutama </w:t>
      </w:r>
      <w:r w:rsidRPr="00E3787E">
        <w:rPr>
          <w:rFonts w:ascii="Times SUT" w:hAnsi="Times SUT" w:cs="Times SUT"/>
          <w:i/>
          <w:sz w:val="20"/>
        </w:rPr>
        <w:t>nä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 kaisuteleb last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poiss kaisuteleb tidrukut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kaisutus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kaisutus</w:t>
      </w:r>
      <w:r w:rsidRPr="00E3787E">
        <w:rPr>
          <w:rFonts w:ascii="Times SUT" w:hAnsi="Times SUT" w:cs="Times SUT"/>
          <w:sz w:val="20"/>
        </w:rPr>
        <w:t xml:space="preserve"> Vll Mär VJg Trm Plt Hls, </w:t>
      </w:r>
      <w:r w:rsidRPr="00E3787E">
        <w:rPr>
          <w:rFonts w:ascii="Times SUT" w:hAnsi="Times SUT" w:cs="Times SUT"/>
          <w:i/>
          <w:sz w:val="20"/>
        </w:rPr>
        <w:t>`k-</w:t>
      </w:r>
      <w:r w:rsidRPr="00E3787E">
        <w:rPr>
          <w:rFonts w:ascii="Times SUT" w:hAnsi="Times SUT" w:cs="Times SUT"/>
          <w:sz w:val="20"/>
        </w:rPr>
        <w:t xml:space="preserve"> Vai, </w:t>
      </w:r>
      <w:r w:rsidRPr="00E3787E">
        <w:rPr>
          <w:rFonts w:ascii="Times SUT" w:hAnsi="Times SUT" w:cs="Times SUT"/>
          <w:i/>
          <w:sz w:val="20"/>
        </w:rPr>
        <w:t>kae-</w:t>
      </w:r>
      <w:r w:rsidRPr="00E3787E">
        <w:rPr>
          <w:rFonts w:ascii="Times SUT" w:hAnsi="Times SUT" w:cs="Times SUT"/>
          <w:sz w:val="20"/>
        </w:rPr>
        <w:t xml:space="preserve"> Tor Kos, </w:t>
      </w:r>
      <w:r w:rsidRPr="00E3787E">
        <w:rPr>
          <w:rFonts w:ascii="Times SUT" w:hAnsi="Times SUT" w:cs="Times SUT"/>
          <w:i/>
          <w:sz w:val="20"/>
        </w:rPr>
        <w:t>kaeso-</w:t>
      </w:r>
      <w:r w:rsidRPr="00E3787E">
        <w:rPr>
          <w:rFonts w:ascii="Times SUT" w:hAnsi="Times SUT" w:cs="Times SUT"/>
          <w:sz w:val="20"/>
        </w:rPr>
        <w:t xml:space="preserve"> Tõs, </w:t>
      </w:r>
      <w:r w:rsidRPr="00E3787E">
        <w:rPr>
          <w:rFonts w:ascii="Times SUT" w:hAnsi="Times SUT" w:cs="Times SUT"/>
          <w:i/>
          <w:sz w:val="20"/>
        </w:rPr>
        <w:t>kaisudus</w:t>
      </w:r>
      <w:r w:rsidRPr="00E3787E">
        <w:rPr>
          <w:rFonts w:ascii="Times SUT" w:hAnsi="Times SUT" w:cs="Times SUT"/>
          <w:sz w:val="20"/>
        </w:rPr>
        <w:t xml:space="preserve"> Khk,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kaisutamine, embus </w:t>
      </w:r>
      <w:r w:rsidRPr="00E3787E">
        <w:rPr>
          <w:rFonts w:ascii="Times SUT" w:hAnsi="Times SUT" w:cs="Times SUT"/>
          <w:i/>
          <w:sz w:val="20"/>
        </w:rPr>
        <w:t>neid kaisudusi, mis ta sai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ea laps saab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 kaisutusi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kas see kaisutus juba ära `jahtund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oli pikk kaisutus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tidruku tahave kaisutusi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kaitan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`kaitan, kaitan, kaidan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Vas Se (hrl kaelaristi) peenike põimitud nöör; näpunöör </w:t>
      </w:r>
      <w:r w:rsidRPr="00E3787E">
        <w:rPr>
          <w:rFonts w:ascii="Times SUT" w:hAnsi="Times SUT" w:cs="Times SUT"/>
          <w:i/>
          <w:sz w:val="20"/>
        </w:rPr>
        <w:t>Timä lüö kaidanat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sannah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gõ kä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täss õks 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sil `pruumi `kaitanat ku kõva om, õt ri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ar `kaosi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risti nüü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vai kaidan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`pa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mitass, siss om kaidan, aga ku lõng om vai, siss om nüü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  ku `kaitan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kaits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kai|tsa,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dsa</w:t>
      </w:r>
      <w:r w:rsidRPr="00E3787E">
        <w:rPr>
          <w:rFonts w:ascii="Times SUT" w:hAnsi="Times SUT" w:cs="Times SUT"/>
          <w:sz w:val="20"/>
        </w:rPr>
        <w:t xml:space="preserve"> (puuokstest) kalatõke –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kaitse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kaitse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`kaitse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S, Mär Kse Tõs Tor Ris Juu JMd VJg Iis Plt Hls San; n, g </w:t>
      </w:r>
      <w:r w:rsidRPr="00E3787E">
        <w:rPr>
          <w:rFonts w:ascii="Times SUT" w:hAnsi="Times SUT" w:cs="Times SUT"/>
          <w:i/>
          <w:sz w:val="20"/>
        </w:rPr>
        <w:t>kaitse</w:t>
      </w:r>
      <w:r w:rsidRPr="00E3787E">
        <w:rPr>
          <w:rFonts w:ascii="Times SUT" w:hAnsi="Times SUT" w:cs="Times SUT"/>
          <w:sz w:val="20"/>
        </w:rPr>
        <w:t xml:space="preserve"> Noa Koe Trm; n, g </w:t>
      </w:r>
      <w:r w:rsidRPr="00E3787E">
        <w:rPr>
          <w:rFonts w:ascii="Times SUT" w:hAnsi="Times SUT" w:cs="Times SUT"/>
          <w:i/>
          <w:sz w:val="20"/>
        </w:rPr>
        <w:t>`kaitse</w:t>
      </w:r>
      <w:r w:rsidRPr="00E3787E">
        <w:rPr>
          <w:rFonts w:ascii="Times SUT" w:hAnsi="Times SUT" w:cs="Times SUT"/>
          <w:sz w:val="20"/>
        </w:rPr>
        <w:t xml:space="preserve"> R 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kaetse</w:t>
      </w:r>
      <w:r w:rsidRPr="00E3787E">
        <w:rPr>
          <w:rFonts w:ascii="Times SUT" w:hAnsi="Times SUT" w:cs="Times SUT"/>
          <w:sz w:val="20"/>
        </w:rPr>
        <w:t xml:space="preserve"> LNg PJg Hää Kos, g </w:t>
      </w:r>
      <w:r w:rsidRPr="00E3787E">
        <w:rPr>
          <w:rFonts w:ascii="Times SUT" w:hAnsi="Times SUT" w:cs="Times SUT"/>
          <w:i/>
          <w:sz w:val="20"/>
        </w:rPr>
        <w:t>`kaitse</w:t>
      </w:r>
      <w:r w:rsidRPr="00E3787E">
        <w:rPr>
          <w:rFonts w:ascii="Times SUT" w:hAnsi="Times SUT" w:cs="Times SUT"/>
          <w:sz w:val="20"/>
        </w:rPr>
        <w:t xml:space="preserve"> Tor Kod Puh; </w:t>
      </w:r>
      <w:r w:rsidRPr="00E3787E">
        <w:rPr>
          <w:rFonts w:ascii="Times SUT" w:hAnsi="Times SUT" w:cs="Times SUT"/>
          <w:i/>
          <w:sz w:val="20"/>
        </w:rPr>
        <w:t>kaidsõ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`kaitsõ</w:t>
      </w:r>
      <w:r w:rsidRPr="00E3787E">
        <w:rPr>
          <w:rFonts w:ascii="Times SUT" w:hAnsi="Times SUT" w:cs="Times SUT"/>
          <w:sz w:val="20"/>
        </w:rPr>
        <w:t xml:space="preserve"> Rõu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kaitsmine; kaitsev vari </w:t>
      </w:r>
      <w:r w:rsidRPr="00E3787E">
        <w:rPr>
          <w:rFonts w:ascii="Times SUT" w:hAnsi="Times SUT" w:cs="Times SUT"/>
          <w:i/>
          <w:sz w:val="20"/>
        </w:rPr>
        <w:t>sa tahad aga `tõise `perse taga elada, `tõise `kaitse all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üks inimene seisab teise `kaitse all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 xml:space="preserve">olen `ikka kodo kaetse </w:t>
      </w:r>
      <w:r w:rsidRPr="00E3787E">
        <w:rPr>
          <w:rFonts w:ascii="Times SUT" w:hAnsi="Times SUT" w:cs="Times SUT"/>
          <w:sz w:val="20"/>
        </w:rPr>
        <w:t xml:space="preserve"> LNg; </w:t>
      </w:r>
      <w:r w:rsidRPr="00E3787E">
        <w:rPr>
          <w:rFonts w:ascii="Times SUT" w:hAnsi="Times SUT" w:cs="Times SUT"/>
          <w:i/>
          <w:sz w:val="20"/>
        </w:rPr>
        <w:t>võttis oma `kaitse `alla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dis talle kaetset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tal oss kaetsed `vaega olnu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ta tema `kaitse all, pöle maealt `armu `kuskilt `saada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jumala `kaitse `alla `andma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ei mul old kaitset `kuskilt puolt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seal on aed kaitsest `vasta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kõik luamad on inimese `kaitse all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ei ole meil `varju ega kaitset `ku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kil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selle raavi kaitse om kõva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kaitsja, advokaat – Muh </w:t>
      </w:r>
      <w:r w:rsidRPr="00E3787E">
        <w:rPr>
          <w:rFonts w:ascii="Times SUT" w:hAnsi="Times SUT" w:cs="Times SUT"/>
          <w:i/>
          <w:sz w:val="20"/>
        </w:rPr>
        <w:t>taal o `kaitse koa ees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`võetud taale kust tahes üks kaitse, kes tõtta oleks kaitsn</w:t>
      </w:r>
      <w:r w:rsidRPr="00E3787E">
        <w:rPr>
          <w:rFonts w:ascii="Times SUT" w:hAnsi="Times SUT" w:cs="Times SUT"/>
          <w:sz w:val="20"/>
        </w:rPr>
        <w:t xml:space="preserve"> 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-kaitse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käekaitse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kaitse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alune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kaitse all olija </w:t>
      </w:r>
      <w:r w:rsidRPr="00E3787E">
        <w:rPr>
          <w:rFonts w:ascii="Times SUT" w:hAnsi="Times SUT" w:cs="Times SUT"/>
          <w:i/>
          <w:sz w:val="20"/>
        </w:rPr>
        <w:t>tämä on minu `kaitsealune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sii `öölda kaitse alone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valla `kaitsealune, valla valitsus piäb tädä üle `vuatama, et tä ärä ei juakse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kaitse all olev </w:t>
      </w:r>
      <w:r w:rsidRPr="00E3787E">
        <w:rPr>
          <w:rFonts w:ascii="Times SUT" w:hAnsi="Times SUT" w:cs="Times SUT"/>
          <w:i/>
          <w:sz w:val="20"/>
        </w:rPr>
        <w:t xml:space="preserve">tema </w:t>
      </w:r>
      <w:r w:rsidRPr="00E3787E">
        <w:rPr>
          <w:rFonts w:ascii="Times SUT" w:hAnsi="Times SUT" w:cs="Times SUT"/>
          <w:sz w:val="20"/>
        </w:rPr>
        <w:t xml:space="preserve">(kurg) </w:t>
      </w:r>
      <w:r w:rsidRPr="00E3787E">
        <w:rPr>
          <w:rFonts w:ascii="Times SUT" w:hAnsi="Times SUT" w:cs="Times SUT"/>
          <w:i/>
          <w:sz w:val="20"/>
        </w:rPr>
        <w:t>on `kaitsealune lend</w:t>
      </w:r>
      <w:r w:rsidRPr="00E3787E">
        <w:rPr>
          <w:rFonts w:ascii="Times SUT" w:hAnsi="Times SUT" w:cs="Times SUT"/>
          <w:sz w:val="20"/>
        </w:rPr>
        <w:t xml:space="preserve"> SJn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kaitse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koop</w:t>
      </w:r>
      <w:r w:rsidRPr="00E3787E">
        <w:rPr>
          <w:rFonts w:ascii="Times SUT" w:hAnsi="Times SUT" w:cs="Times SUT"/>
          <w:sz w:val="20"/>
        </w:rPr>
        <w:t xml:space="preserve"> kaitsekraav </w:t>
      </w:r>
      <w:r w:rsidRPr="00E3787E">
        <w:rPr>
          <w:rFonts w:ascii="Times SUT" w:hAnsi="Times SUT" w:cs="Times SUT"/>
          <w:i/>
          <w:sz w:val="20"/>
        </w:rPr>
        <w:t>kaivõti suurõ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`kaitsõ kooba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2"/>
          <w:rFonts w:ascii="Times SUT" w:hAnsi="Times SUT" w:cs="Times SUT"/>
        </w:rPr>
        <w:t>kraav</w:t>
      </w:r>
      <w:r w:rsidRPr="00E3787E">
        <w:rPr>
          <w:rFonts w:ascii="Times SUT" w:hAnsi="Times SUT" w:cs="Times SUT"/>
          <w:sz w:val="20"/>
        </w:rPr>
        <w:t xml:space="preserve"> kaevik </w:t>
      </w:r>
      <w:r w:rsidRPr="00E3787E">
        <w:rPr>
          <w:rFonts w:ascii="Times SUT" w:hAnsi="Times SUT" w:cs="Times SUT"/>
          <w:i/>
          <w:sz w:val="20"/>
        </w:rPr>
        <w:t>`läksiväd `suure `ohkamisega `kaitse `kraavi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söea aeal söditakse kaitse `raavides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sis viisid ilusti meid `sinna `kaitseraabi ette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sõa ajal tetti kaitsõ`kraavõ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okass traadi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`kaitse `kraave iih</w:t>
      </w:r>
      <w:r w:rsidRPr="00E3787E">
        <w:rPr>
          <w:rFonts w:ascii="Times SUT" w:hAnsi="Times SUT" w:cs="Times SUT"/>
          <w:sz w:val="20"/>
        </w:rPr>
        <w:t xml:space="preserve">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kaitselik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`kaitselik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mea su `kaitselik ei oleki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mine oma kaitselikudege `pergeliss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kaitsema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kaitsma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kaitse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müür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ess olõ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`toetusess `h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nõllõ,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 `kaitsõ müür külmä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kaitsetu</w:t>
      </w:r>
      <w:r w:rsidRPr="00E3787E">
        <w:rPr>
          <w:rFonts w:ascii="Times SUT" w:hAnsi="Times SUT" w:cs="Times SUT"/>
          <w:sz w:val="20"/>
        </w:rPr>
        <w:t xml:space="preserve"> kaitseta </w:t>
      </w:r>
      <w:r w:rsidRPr="00E3787E">
        <w:rPr>
          <w:rFonts w:ascii="Times SUT" w:hAnsi="Times SUT" w:cs="Times SUT"/>
          <w:i/>
          <w:sz w:val="20"/>
        </w:rPr>
        <w:t>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one `kaitsetu, kui inimene `vuatab `õtsa, ei `suama edess minnä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kaitse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vaim</w:t>
      </w:r>
      <w:r w:rsidRPr="00E3787E">
        <w:rPr>
          <w:rFonts w:ascii="Times SUT" w:hAnsi="Times SUT" w:cs="Times SUT"/>
          <w:sz w:val="20"/>
        </w:rPr>
        <w:t xml:space="preserve"> kaitsev vaim </w:t>
      </w:r>
      <w:r w:rsidRPr="00E3787E">
        <w:rPr>
          <w:rFonts w:ascii="Times SUT" w:hAnsi="Times SUT" w:cs="Times SUT"/>
          <w:i/>
          <w:sz w:val="20"/>
        </w:rPr>
        <w:t>inimesel oo ka oma `kaitsevaim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nevä `ütlive, et miut olevet kaidse vaim är `k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len, et mia es tohi minnä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kaitsik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kaitsik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 xml:space="preserve">u </w:t>
      </w:r>
      <w:r w:rsidRPr="00E3787E">
        <w:rPr>
          <w:rFonts w:ascii="Times SUT" w:hAnsi="Times SUT" w:cs="Times SUT"/>
          <w:sz w:val="20"/>
        </w:rPr>
        <w:t>leivakonts</w:t>
      </w:r>
      <w:r w:rsidRPr="00E3787E">
        <w:rPr>
          <w:rFonts w:ascii="Times SUT" w:hAnsi="Times SUT" w:cs="Times SUT"/>
          <w:i/>
          <w:sz w:val="20"/>
        </w:rPr>
        <w:t xml:space="preserve"> Mine vii see kaitsik üsna kanadele</w:t>
      </w:r>
      <w:r w:rsidRPr="00E3787E">
        <w:rPr>
          <w:rFonts w:ascii="Times SUT" w:hAnsi="Times SUT" w:cs="Times SUT"/>
          <w:sz w:val="20"/>
        </w:rPr>
        <w:t xml:space="preserve"> Käi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kaitsma</w:t>
      </w:r>
      <w:r w:rsidRPr="00E3787E">
        <w:rPr>
          <w:rFonts w:ascii="Times SUT" w:hAnsi="Times SUT" w:cs="Times SUT"/>
          <w:i/>
          <w:sz w:val="20"/>
        </w:rPr>
        <w:t xml:space="preserve"> `kaitsma</w:t>
      </w:r>
      <w:r w:rsidRPr="00E3787E">
        <w:rPr>
          <w:rFonts w:ascii="Times SUT" w:hAnsi="Times SUT" w:cs="Times SUT"/>
          <w:b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eP T(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õ</w:t>
      </w:r>
      <w:r w:rsidRPr="00E3787E">
        <w:rPr>
          <w:rFonts w:ascii="Times SUT" w:hAnsi="Times SUT" w:cs="Times SUT"/>
          <w:sz w:val="20"/>
        </w:rPr>
        <w:t xml:space="preserve"> San) V(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õ</w:t>
      </w:r>
      <w:r w:rsidRPr="00E3787E">
        <w:rPr>
          <w:rFonts w:ascii="Times SUT" w:hAnsi="Times SUT" w:cs="Times SUT"/>
          <w:sz w:val="20"/>
        </w:rPr>
        <w:t xml:space="preserve"> Krl),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M </w:t>
      </w:r>
      <w:r w:rsidRPr="00E3787E">
        <w:rPr>
          <w:rFonts w:ascii="Times SUT" w:hAnsi="Times SUT" w:cs="Times SUT"/>
          <w:i/>
          <w:sz w:val="20"/>
        </w:rPr>
        <w:t>`kaitse-</w:t>
      </w:r>
      <w:r w:rsidRPr="00E3787E">
        <w:rPr>
          <w:rFonts w:ascii="Times SUT" w:hAnsi="Times SUT" w:cs="Times SUT"/>
          <w:sz w:val="20"/>
        </w:rPr>
        <w:t xml:space="preserve"> R Khk Pöi Rei Kse Hää Juu Kos Jä VJg Iis Trm SJn; (ma) </w:t>
      </w:r>
      <w:r w:rsidRPr="00E3787E">
        <w:rPr>
          <w:rFonts w:ascii="Times SUT" w:hAnsi="Times SUT" w:cs="Times SUT"/>
          <w:i/>
          <w:sz w:val="20"/>
        </w:rPr>
        <w:t>`kaitse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 xml:space="preserve">) R Kse Saa Ris Juu Kos JMd Koe VJg Iis, </w:t>
      </w:r>
      <w:r w:rsidRPr="00E3787E">
        <w:rPr>
          <w:rFonts w:ascii="Times SUT" w:hAnsi="Times SUT" w:cs="Times SUT"/>
          <w:i/>
          <w:sz w:val="20"/>
        </w:rPr>
        <w:t>kaitse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>) S Kul Mär Vig Trm Plt(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kaetse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 xml:space="preserve">) Pä Kod Puh, </w:t>
      </w:r>
      <w:r w:rsidRPr="00E3787E">
        <w:rPr>
          <w:rFonts w:ascii="Times SUT" w:hAnsi="Times SUT" w:cs="Times SUT"/>
          <w:i/>
          <w:sz w:val="20"/>
        </w:rPr>
        <w:t>kaitsa</w:t>
      </w:r>
      <w:r w:rsidRPr="00E3787E">
        <w:rPr>
          <w:rFonts w:ascii="Times SUT" w:hAnsi="Times SUT" w:cs="Times SUT"/>
          <w:sz w:val="20"/>
        </w:rPr>
        <w:t xml:space="preserve"> Trv Krl, </w:t>
      </w:r>
      <w:r w:rsidRPr="00E3787E">
        <w:rPr>
          <w:rFonts w:ascii="Times SUT" w:hAnsi="Times SUT" w:cs="Times SUT"/>
          <w:i/>
          <w:sz w:val="20"/>
        </w:rPr>
        <w:t>kaedsa</w:t>
      </w:r>
      <w:r w:rsidRPr="00E3787E">
        <w:rPr>
          <w:rFonts w:ascii="Times SUT" w:hAnsi="Times SUT" w:cs="Times SUT"/>
          <w:sz w:val="20"/>
        </w:rPr>
        <w:t xml:space="preserve"> T(</w:t>
      </w:r>
      <w:r w:rsidRPr="00E3787E">
        <w:rPr>
          <w:rFonts w:ascii="Times SUT" w:hAnsi="Times SUT" w:cs="Times SUT"/>
          <w:i/>
          <w:sz w:val="20"/>
        </w:rPr>
        <w:t>kaitsõ</w:t>
      </w:r>
      <w:r w:rsidRPr="00E3787E">
        <w:rPr>
          <w:rFonts w:ascii="Times SUT" w:hAnsi="Times SUT" w:cs="Times SUT"/>
          <w:sz w:val="20"/>
        </w:rPr>
        <w:t xml:space="preserve"> San), </w:t>
      </w:r>
      <w:r w:rsidRPr="00E3787E">
        <w:rPr>
          <w:rFonts w:ascii="Times SUT" w:hAnsi="Times SUT" w:cs="Times SUT"/>
          <w:i/>
          <w:sz w:val="20"/>
        </w:rPr>
        <w:t>kaidsa</w:t>
      </w:r>
      <w:r w:rsidRPr="00E3787E">
        <w:rPr>
          <w:rFonts w:ascii="Times SUT" w:hAnsi="Times SUT" w:cs="Times SUT"/>
          <w:sz w:val="20"/>
        </w:rPr>
        <w:t xml:space="preserve"> 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hoidma, hoolitsema, varjama </w:t>
      </w:r>
      <w:r w:rsidRPr="00E3787E">
        <w:rPr>
          <w:rFonts w:ascii="Times SUT" w:hAnsi="Times SUT" w:cs="Times SUT"/>
          <w:i/>
          <w:sz w:val="20"/>
        </w:rPr>
        <w:t>ma võttan `luoma ehk `lapse oma `uole `alle, ma `kaitsen tädä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piän `karja `kaitsema</w:t>
      </w:r>
      <w:r w:rsidRPr="00E3787E">
        <w:rPr>
          <w:rFonts w:ascii="Times SUT" w:hAnsi="Times SUT" w:cs="Times SUT"/>
          <w:sz w:val="20"/>
        </w:rPr>
        <w:t xml:space="preserve"> Lüg;  </w:t>
      </w:r>
      <w:r w:rsidRPr="00E3787E">
        <w:rPr>
          <w:rFonts w:ascii="Times SUT" w:hAnsi="Times SUT" w:cs="Times SUT"/>
          <w:i/>
          <w:sz w:val="20"/>
        </w:rPr>
        <w:t>eks jumal tada `kaitse ja `oia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külilind on tubli oma pesa `kaitsema ka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vill kaitseb lammast külma eest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`kesked maad ikka peaks `kaitsev koht olema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puud `tahtvad kaitsta madrikade eest</w:t>
      </w:r>
      <w:r w:rsidRPr="00E3787E">
        <w:rPr>
          <w:rFonts w:ascii="Times SUT" w:hAnsi="Times SUT" w:cs="Times SUT"/>
          <w:sz w:val="20"/>
        </w:rPr>
        <w:t xml:space="preserve"> Kul; </w:t>
      </w:r>
      <w:r w:rsidRPr="00E3787E">
        <w:rPr>
          <w:rFonts w:ascii="Times SUT" w:hAnsi="Times SUT" w:cs="Times SUT"/>
          <w:i/>
          <w:sz w:val="20"/>
        </w:rPr>
        <w:t>Isa tule appi ja kaetse mind selle ullu eest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jumal `kaitse meid ja meie oma `rahvaid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Eks kodumaad tuleb `kaitsta</w:t>
      </w:r>
      <w:r w:rsidRPr="00E3787E">
        <w:rPr>
          <w:rFonts w:ascii="Times SUT" w:hAnsi="Times SUT" w:cs="Times SUT"/>
          <w:sz w:val="20"/>
        </w:rPr>
        <w:t xml:space="preserve"> Rak; </w:t>
      </w:r>
      <w:r w:rsidRPr="00E3787E">
        <w:rPr>
          <w:rFonts w:ascii="Times SUT" w:hAnsi="Times SUT" w:cs="Times SUT"/>
          <w:i/>
          <w:sz w:val="20"/>
        </w:rPr>
        <w:t>`kaitse meid äda ja viletsuse iest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meheemä tuli, et kaetseb `lapsi kodo kui minä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l käin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Loosi</w:t>
      </w:r>
      <w:r w:rsidRPr="00E3787E">
        <w:rPr>
          <w:rFonts w:ascii="Times SUT" w:hAnsi="Times SUT" w:cs="Times SUT"/>
          <w:sz w:val="20"/>
        </w:rPr>
        <w:t xml:space="preserve"> (kolhoosi) </w:t>
      </w:r>
      <w:r w:rsidRPr="00E3787E">
        <w:rPr>
          <w:rFonts w:ascii="Times SUT" w:hAnsi="Times SUT" w:cs="Times SUT"/>
          <w:i/>
          <w:sz w:val="20"/>
        </w:rPr>
        <w:t>kari om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mä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 `kaitstud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Kanu tuleb rebäste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 `kaitsa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mea `kaitsi oma `raami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t, ega ma tõiste `raami es kaidse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kaitse ku `k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ba katelt </w:t>
      </w:r>
      <w:r w:rsidRPr="00E3787E">
        <w:rPr>
          <w:rFonts w:ascii="Times SUT" w:hAnsi="Times SUT" w:cs="Times SUT"/>
          <w:sz w:val="20"/>
        </w:rPr>
        <w:t xml:space="preserve">(ole valvel) Krk; </w:t>
      </w:r>
      <w:r w:rsidRPr="00E3787E">
        <w:rPr>
          <w:rFonts w:ascii="Times SUT" w:hAnsi="Times SUT" w:cs="Times SUT"/>
          <w:i/>
          <w:sz w:val="20"/>
        </w:rPr>
        <w:t>mina siin ike koriste ja kaedsa</w:t>
      </w:r>
      <w:r w:rsidRPr="00E3787E">
        <w:rPr>
          <w:rFonts w:ascii="Times SUT" w:hAnsi="Times SUT" w:cs="Times SUT"/>
          <w:sz w:val="20"/>
        </w:rPr>
        <w:t xml:space="preserve"> (korraldan) Hel; </w:t>
      </w:r>
      <w:r w:rsidRPr="00E3787E">
        <w:rPr>
          <w:rFonts w:ascii="Times SUT" w:hAnsi="Times SUT" w:cs="Times SUT"/>
          <w:i/>
          <w:sz w:val="20"/>
        </w:rPr>
        <w:t>Ega tu aid luume ei kaedsa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vanasõnagi `ütlep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nüit tigedale ääd ehk kaedsa kadeda `karja, üits 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dass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rahvass kaa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siva toda</w:t>
      </w:r>
      <w:r w:rsidRPr="00E3787E">
        <w:rPr>
          <w:rFonts w:ascii="Times SUT" w:hAnsi="Times SUT" w:cs="Times SUT"/>
          <w:sz w:val="20"/>
        </w:rPr>
        <w:t xml:space="preserve"> (maja) Võn; </w:t>
      </w:r>
      <w:r w:rsidRPr="00E3787E">
        <w:rPr>
          <w:rFonts w:ascii="Times SUT" w:hAnsi="Times SUT" w:cs="Times SUT"/>
          <w:i/>
          <w:sz w:val="20"/>
        </w:rPr>
        <w:t>kaidsa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umma rahvast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ki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riv kari, lakõ väli, tark 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a `kaitsja </w:t>
      </w:r>
      <w:r w:rsidRPr="00E3787E">
        <w:rPr>
          <w:rFonts w:ascii="Times SUT" w:hAnsi="Times SUT" w:cs="Times SUT"/>
          <w:sz w:val="20"/>
        </w:rPr>
        <w:t>= </w:t>
      </w:r>
      <w:r w:rsidRPr="00E3787E">
        <w:rPr>
          <w:rFonts w:ascii="Times SUT" w:hAnsi="Times SUT" w:cs="Times SUT"/>
          <w:i/>
          <w:sz w:val="20"/>
        </w:rPr>
        <w:t>kirä tähe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papõ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ja lukõi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ämaa pääl om hüä `ka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ja `kaitsa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tigõhõlõ hüvvä vai kaidsa ku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a `ka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ja, 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jo om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Se;  </w:t>
      </w:r>
      <w:r w:rsidRPr="00E3787E">
        <w:rPr>
          <w:rFonts w:ascii="Times SUT" w:hAnsi="Times SUT" w:cs="Times SUT"/>
          <w:i/>
          <w:sz w:val="20"/>
        </w:rPr>
        <w:t>ä</w:t>
      </w:r>
      <w:r w:rsidR="00E3787E" w:rsidRPr="00E3787E">
        <w:rPr>
          <w:rFonts w:ascii="Times SUT" w:hAnsi="Times SUT" w:cs="Times SUT"/>
          <w:i/>
          <w:sz w:val="20"/>
        </w:rPr>
        <w:t>ž́</w:t>
      </w:r>
      <w:r w:rsidRPr="00E3787E">
        <w:rPr>
          <w:rFonts w:ascii="Times SUT" w:hAnsi="Times SUT" w:cs="Times SUT"/>
          <w:i/>
          <w:sz w:val="20"/>
        </w:rPr>
        <w:t>uomugu ma kai</w:t>
      </w:r>
      <w:r w:rsidR="00E3787E" w:rsidRPr="00E3787E">
        <w:rPr>
          <w:rFonts w:ascii="Times SUT" w:hAnsi="Times SUT" w:cs="Times SUT"/>
          <w:i/>
          <w:sz w:val="20"/>
        </w:rPr>
        <w:t>d́ž</w:t>
      </w:r>
      <w:r w:rsidRPr="00E3787E">
        <w:rPr>
          <w:rFonts w:ascii="Times SUT" w:hAnsi="Times SUT" w:cs="Times SUT"/>
          <w:i/>
          <w:sz w:val="20"/>
        </w:rPr>
        <w:t>i `ka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da</w:t>
      </w:r>
      <w:r w:rsidRPr="00E3787E">
        <w:rPr>
          <w:rFonts w:ascii="Times SUT" w:hAnsi="Times SUT" w:cs="Times SUT"/>
          <w:sz w:val="20"/>
        </w:rPr>
        <w:t xml:space="preserve"> Lei; `v</w:t>
      </w:r>
      <w:r w:rsidRPr="00E3787E">
        <w:rPr>
          <w:rFonts w:ascii="Times SUT" w:hAnsi="Times SUT" w:cs="Times SUT"/>
          <w:i/>
          <w:sz w:val="20"/>
        </w:rPr>
        <w:t>algõ nu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m, must tõbraš, targal 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üssõl `kaitsa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= kiri raamatus Lut || int </w:t>
      </w:r>
      <w:r w:rsidRPr="00E3787E">
        <w:rPr>
          <w:rFonts w:ascii="Times SUT" w:hAnsi="Times SUT" w:cs="Times SUT"/>
          <w:i/>
          <w:sz w:val="20"/>
        </w:rPr>
        <w:t>Oh et eige kaitse ja keela</w:t>
      </w:r>
      <w:r w:rsidRPr="00E3787E">
        <w:rPr>
          <w:rFonts w:ascii="Times SUT" w:hAnsi="Times SUT" w:cs="Times SUT"/>
          <w:sz w:val="20"/>
        </w:rPr>
        <w:t xml:space="preserve"> (oh hoidku, hoia ja keela) Emm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tõrjuma, eemale hoidma, (ohtu) vältida püüdma  </w:t>
      </w:r>
      <w:r w:rsidRPr="00E3787E">
        <w:rPr>
          <w:rFonts w:ascii="Times SUT" w:hAnsi="Times SUT" w:cs="Times SUT"/>
          <w:i/>
          <w:sz w:val="20"/>
        </w:rPr>
        <w:t>peab seda `nä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 `kaitsema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meie sõdurid `kaitsesid `vaenlase ää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mee</w:t>
      </w:r>
      <w:r w:rsidRPr="00E3787E">
        <w:rPr>
          <w:rFonts w:ascii="Times SUT" w:hAnsi="Times SUT" w:cs="Times SUT"/>
          <w:sz w:val="20"/>
        </w:rPr>
        <w:t xml:space="preserve"> (mine) </w:t>
      </w:r>
      <w:r w:rsidRPr="00E3787E">
        <w:rPr>
          <w:rFonts w:ascii="Times SUT" w:hAnsi="Times SUT" w:cs="Times SUT"/>
          <w:i/>
          <w:sz w:val="20"/>
        </w:rPr>
        <w:t>kaidsa vana siga ärä põrste mant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iki kaidsat `koera, et koer `külgi aia ei saa </w:t>
      </w:r>
      <w:r w:rsidRPr="00E3787E">
        <w:rPr>
          <w:rFonts w:ascii="Times SUT" w:hAnsi="Times SUT" w:cs="Times SUT"/>
          <w:sz w:val="20"/>
        </w:rPr>
        <w:t xml:space="preserve">Krk; </w:t>
      </w:r>
      <w:r w:rsidRPr="00E3787E">
        <w:rPr>
          <w:rFonts w:ascii="Times SUT" w:hAnsi="Times SUT" w:cs="Times SUT"/>
          <w:i/>
          <w:sz w:val="20"/>
        </w:rPr>
        <w:t>kes `pesmä nakab, `kaitsma, `kaklõma nakab, tollel om `õkva sällän</w:t>
      </w:r>
      <w:r w:rsidRPr="00E3787E">
        <w:rPr>
          <w:rFonts w:ascii="Times SUT" w:hAnsi="Times SUT" w:cs="Times SUT"/>
          <w:sz w:val="20"/>
        </w:rPr>
        <w:t xml:space="preserve"> (mesilased); </w:t>
      </w:r>
      <w:r w:rsidRPr="00E3787E">
        <w:rPr>
          <w:rFonts w:ascii="Times SUT" w:hAnsi="Times SUT" w:cs="Times SUT"/>
          <w:i/>
          <w:sz w:val="20"/>
        </w:rPr>
        <w:t xml:space="preserve">lastega olli jo vana 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 pää arimisega, et `täie `kaitsa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mia kaedsa`kärbläisi, muedu `kärbläse söövä su ärä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ma kaedsa `lambit `vasta</w:t>
      </w:r>
      <w:r w:rsidRPr="00E3787E">
        <w:rPr>
          <w:rFonts w:ascii="Times SUT" w:hAnsi="Times SUT" w:cs="Times SUT"/>
          <w:sz w:val="20"/>
        </w:rPr>
        <w:t xml:space="preserve"> Rõn; 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kai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si pi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ni, pini `tahtsõ minnu purrõ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ubinõid `äestät haina `kaitsmisess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Ma kaadsi vasta katõ käpäga</w:t>
      </w:r>
      <w:r w:rsidRPr="00E3787E">
        <w:rPr>
          <w:rFonts w:ascii="Times SUT" w:hAnsi="Times SUT" w:cs="Times SUT"/>
          <w:sz w:val="20"/>
        </w:rPr>
        <w:t xml:space="preserve"> Räp || ringi vahtima, silmsidet vältima </w:t>
      </w:r>
      <w:r w:rsidRPr="00E3787E">
        <w:rPr>
          <w:rFonts w:ascii="Times SUT" w:hAnsi="Times SUT" w:cs="Times SUT"/>
          <w:i/>
          <w:sz w:val="20"/>
        </w:rPr>
        <w:t>Mis sa kaitsed ilma kaudu, vaada ikka ede, kus sa lähed</w:t>
      </w:r>
      <w:r w:rsidRPr="00E3787E">
        <w:rPr>
          <w:rFonts w:ascii="Times SUT" w:hAnsi="Times SUT" w:cs="Times SUT"/>
          <w:sz w:val="20"/>
        </w:rPr>
        <w:t xml:space="preserve"> (lapsega tõrelemine); </w:t>
      </w:r>
      <w:r w:rsidRPr="00E3787E">
        <w:rPr>
          <w:rFonts w:ascii="Times SUT" w:hAnsi="Times SUT" w:cs="Times SUT"/>
          <w:i/>
          <w:sz w:val="20"/>
        </w:rPr>
        <w:t>Mette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p vaada su otsa, muud kut kaitseb ühtlast nurki kaudu</w:t>
      </w:r>
      <w:r w:rsidRPr="00E3787E">
        <w:rPr>
          <w:rFonts w:ascii="Times SUT" w:hAnsi="Times SUT" w:cs="Times SUT"/>
          <w:sz w:val="20"/>
        </w:rPr>
        <w:t xml:space="preserve"> Kaa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kellegi eest seisma, kedagi õigustama </w:t>
      </w:r>
      <w:r w:rsidRPr="00E3787E">
        <w:rPr>
          <w:rFonts w:ascii="Times SUT" w:hAnsi="Times SUT" w:cs="Times SUT"/>
          <w:i/>
          <w:sz w:val="20"/>
        </w:rPr>
        <w:t>`jaksab `endast`kaitseda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mina `võtsi eesele `kaitsjas advugati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ahukaart kaetseb `kohtus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 xml:space="preserve">Akka teist `kaitsema, jääd isi ka vahel </w:t>
      </w:r>
      <w:r w:rsidRPr="00E3787E">
        <w:rPr>
          <w:rFonts w:ascii="Times SUT" w:hAnsi="Times SUT" w:cs="Times SUT"/>
          <w:sz w:val="20"/>
        </w:rPr>
        <w:t xml:space="preserve">Hää; </w:t>
      </w:r>
      <w:r w:rsidRPr="00E3787E">
        <w:rPr>
          <w:rFonts w:ascii="Times SUT" w:hAnsi="Times SUT" w:cs="Times SUT"/>
          <w:i/>
          <w:sz w:val="20"/>
        </w:rPr>
        <w:t xml:space="preserve">kui niuke armulik taga </w:t>
      </w:r>
      <w:r w:rsidRPr="00E3787E">
        <w:rPr>
          <w:rFonts w:ascii="Times SUT" w:hAnsi="Times SUT" w:cs="Times SUT"/>
          <w:sz w:val="20"/>
        </w:rPr>
        <w:t>(temaga)</w:t>
      </w:r>
      <w:r w:rsidRPr="00E3787E">
        <w:rPr>
          <w:rFonts w:ascii="Times SUT" w:hAnsi="Times SUT" w:cs="Times SUT"/>
          <w:i/>
          <w:sz w:val="20"/>
        </w:rPr>
        <w:t xml:space="preserve"> on, eks ta siis `kaitse teda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kaetse siis minuda kua `kontori 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ren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ei sua ennäss `kaitsta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minä õlen tädä `kaitsnud mitu `aega, kaitse sina nüid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kaitsõma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kahitsema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kaitus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`kaitus</w:t>
      </w:r>
      <w:r w:rsidRPr="00E3787E">
        <w:rPr>
          <w:rFonts w:ascii="Times SUT" w:hAnsi="Times SUT" w:cs="Times SUT"/>
          <w:sz w:val="20"/>
        </w:rPr>
        <w:t xml:space="preserve"> kaebus – Pöi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kaeptus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kaitus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`kaitu|s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se</w:t>
      </w:r>
      <w:r w:rsidRPr="00E3787E">
        <w:rPr>
          <w:rFonts w:ascii="Times SUT" w:hAnsi="Times SUT" w:cs="Times SUT"/>
          <w:sz w:val="20"/>
        </w:rPr>
        <w:t xml:space="preserve"> Lüg Jõh IisR Vai nõmm-liivatee </w:t>
      </w:r>
      <w:r w:rsidRPr="00E3787E">
        <w:rPr>
          <w:rFonts w:ascii="Times SUT" w:hAnsi="Times SUT" w:cs="Times SUT"/>
          <w:i/>
          <w:sz w:val="20"/>
        </w:rPr>
        <w:t>`Liivasel maal `kasvavad `kaitussed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`kaitussist `keideta tied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`kaitusse tie on `rindudelle ia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`kaitussed `korjati, `suitsetatti, et kui `tõine sõnab midagist, et siis piab sie `aitama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Kui `lehmad `piima olid tulnd, `juodeti `kaituse vett `lehmadelle</w:t>
      </w:r>
      <w:r w:rsidRPr="00E3787E">
        <w:rPr>
          <w:rFonts w:ascii="Times SUT" w:hAnsi="Times SUT" w:cs="Times SUT"/>
          <w:sz w:val="20"/>
        </w:rPr>
        <w:t xml:space="preserve"> IisR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kaetus, kaibasrohi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kaituse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rohi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kaitusrohi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kaitus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rohi</w:t>
      </w:r>
      <w:r w:rsidRPr="00E3787E">
        <w:rPr>
          <w:rFonts w:ascii="Times SUT" w:hAnsi="Times SUT" w:cs="Times SUT"/>
          <w:sz w:val="20"/>
        </w:rPr>
        <w:t xml:space="preserve"> = kaitus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`kaitus rohod, nied `kasvavad `liiva maas, sinised `õiled, pisiksed lehed</w:t>
      </w:r>
      <w:r w:rsidRPr="00E3787E">
        <w:rPr>
          <w:rFonts w:ascii="Times SUT" w:hAnsi="Times SUT" w:cs="Times SUT"/>
          <w:sz w:val="20"/>
        </w:rPr>
        <w:t xml:space="preserve">; [kui] </w:t>
      </w:r>
      <w:r w:rsidRPr="00E3787E">
        <w:rPr>
          <w:rFonts w:ascii="Times SUT" w:hAnsi="Times SUT" w:cs="Times SUT"/>
          <w:i/>
          <w:sz w:val="20"/>
        </w:rPr>
        <w:t>kade silm on üle käind, `suitsetetti `kaituse roho `suitsu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`kaituse rohod on `taui </w:t>
      </w:r>
      <w:r w:rsidRPr="00E3787E">
        <w:rPr>
          <w:rFonts w:ascii="Times SUT" w:hAnsi="Times SUT" w:cs="Times SUT"/>
          <w:sz w:val="20"/>
        </w:rPr>
        <w:t>(taudi)</w:t>
      </w:r>
      <w:r w:rsidRPr="00E3787E">
        <w:rPr>
          <w:rFonts w:ascii="Times SUT" w:hAnsi="Times SUT" w:cs="Times SUT"/>
          <w:i/>
          <w:sz w:val="20"/>
        </w:rPr>
        <w:t xml:space="preserve"> `vasta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`Kaitusserohost saab ia `rinna roho tie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`kaitusroho `kasva mere `ääres ja `liivasel maal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moni juo `kaitusroho tied</w:t>
      </w:r>
      <w:r w:rsidRPr="00E3787E">
        <w:rPr>
          <w:rFonts w:ascii="Times SUT" w:hAnsi="Times SUT" w:cs="Times SUT"/>
          <w:sz w:val="20"/>
        </w:rPr>
        <w:t xml:space="preserve"> Vai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kaibajus-, kaibas-, kaibaus-, kaetis-, kaetsus-, kaetus|rohi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kaiuld(i)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kaiul|d, </w:t>
      </w:r>
      <w:r w:rsidRPr="00E3787E">
        <w:rPr>
          <w:rFonts w:ascii="Times SUT" w:hAnsi="Times SUT" w:cs="Times SUT"/>
          <w:i/>
          <w:sz w:val="20"/>
        </w:rPr>
        <w:noBreakHyphen/>
        <w:t>di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di</w:t>
      </w:r>
      <w:r w:rsidRPr="00E3787E">
        <w:rPr>
          <w:rFonts w:ascii="Times SUT" w:hAnsi="Times SUT" w:cs="Times SUT"/>
          <w:sz w:val="20"/>
        </w:rPr>
        <w:t xml:space="preserve"> kajut – Rei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kaiuma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`kaiuma</w:t>
      </w:r>
      <w:r w:rsidRPr="00E3787E">
        <w:rPr>
          <w:rFonts w:ascii="Times SUT" w:hAnsi="Times SUT" w:cs="Times SUT"/>
          <w:sz w:val="20"/>
        </w:rPr>
        <w:t xml:space="preserve"> kaebama, hädaldama </w:t>
      </w:r>
      <w:r w:rsidRPr="00E3787E">
        <w:rPr>
          <w:rFonts w:ascii="Times SUT" w:hAnsi="Times SUT" w:cs="Times SUT"/>
          <w:i/>
          <w:sz w:val="20"/>
        </w:rPr>
        <w:t>akkab juba `kaiuma, et paelu sööb</w:t>
      </w:r>
      <w:r w:rsidRPr="00E3787E">
        <w:rPr>
          <w:rFonts w:ascii="Times SUT" w:hAnsi="Times SUT" w:cs="Times SUT"/>
          <w:sz w:val="20"/>
        </w:rPr>
        <w:t xml:space="preserve"> Kse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kaiutes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kaiu|tes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tse</w:t>
      </w:r>
      <w:r w:rsidRPr="00E3787E">
        <w:rPr>
          <w:rFonts w:ascii="Times SUT" w:hAnsi="Times SUT" w:cs="Times SUT"/>
          <w:sz w:val="20"/>
        </w:rPr>
        <w:t xml:space="preserve"> kajut </w:t>
      </w:r>
      <w:r w:rsidRPr="00E3787E">
        <w:rPr>
          <w:rFonts w:ascii="Times SUT" w:hAnsi="Times SUT" w:cs="Times SUT"/>
          <w:i/>
          <w:sz w:val="20"/>
        </w:rPr>
        <w:t>`laevel oo need kaiutesed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üks laud pannasse `sõnna lootsiku otsa `sesse, `sõnna pannasse asjad  ja see oo lootsiku kaiutes</w:t>
      </w:r>
      <w:r w:rsidRPr="00E3787E">
        <w:rPr>
          <w:rFonts w:ascii="Times SUT" w:hAnsi="Times SUT" w:cs="Times SUT"/>
          <w:sz w:val="20"/>
        </w:rPr>
        <w:t xml:space="preserve"> Mar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kaivama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kaebama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kaiv(a)ma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kaevama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kaivat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kaiva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kajut – 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kaivats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kaiva|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dsi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kurtja, hädaldaja </w:t>
      </w:r>
      <w:r w:rsidRPr="00E3787E">
        <w:rPr>
          <w:rFonts w:ascii="Times SUT" w:hAnsi="Times SUT" w:cs="Times SUT"/>
          <w:i/>
          <w:sz w:val="20"/>
        </w:rPr>
        <w:t>Taa piiri`pernaane meil um sääne kaiva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pealekaebaja </w:t>
      </w:r>
      <w:r w:rsidRPr="00E3787E">
        <w:rPr>
          <w:rFonts w:ascii="Times SUT" w:hAnsi="Times SUT" w:cs="Times SUT"/>
          <w:i/>
          <w:sz w:val="20"/>
        </w:rPr>
        <w:t>Taa `poisk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sõ risu ollõv jo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`väega kaiva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kaivik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kaivik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kaivi|k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kaebaja </w:t>
      </w:r>
      <w:r w:rsidRPr="00E3787E">
        <w:rPr>
          <w:rFonts w:ascii="Times SUT" w:hAnsi="Times SUT" w:cs="Times SUT"/>
          <w:i/>
          <w:sz w:val="20"/>
        </w:rPr>
        <w:t>See oo igavene kaivik, alati keib kaibemes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kaivats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kaiõ</w:t>
      </w:r>
      <w:r w:rsidRPr="00E3787E">
        <w:rPr>
          <w:rFonts w:ascii="Times SUT" w:hAnsi="Times SUT" w:cs="Times SUT"/>
          <w:sz w:val="20"/>
        </w:rPr>
        <w:t xml:space="preserve"> (peegel)sile </w:t>
      </w:r>
      <w:r w:rsidRPr="00E3787E">
        <w:rPr>
          <w:rFonts w:ascii="Times SUT" w:hAnsi="Times SUT" w:cs="Times SUT"/>
          <w:i/>
          <w:sz w:val="20"/>
        </w:rPr>
        <w:t>periss vaganõ jä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 om kaiõ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kaiõtsõma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kahitsema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kaja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 xml:space="preserve">spor </w:t>
      </w:r>
      <w:r w:rsidRPr="00E3787E">
        <w:rPr>
          <w:rFonts w:ascii="Times SUT" w:hAnsi="Times SUT" w:cs="Times SUT"/>
          <w:sz w:val="20"/>
        </w:rPr>
        <w:t xml:space="preserve">R(g </w:t>
      </w:r>
      <w:r w:rsidRPr="00E3787E">
        <w:rPr>
          <w:rFonts w:ascii="Times SUT" w:hAnsi="Times SUT" w:cs="Times SUT"/>
          <w:i/>
          <w:sz w:val="20"/>
        </w:rPr>
        <w:t>kaa</w:t>
      </w:r>
      <w:r w:rsidRPr="00E3787E">
        <w:rPr>
          <w:rFonts w:ascii="Times SUT" w:hAnsi="Times SUT" w:cs="Times SUT"/>
          <w:sz w:val="20"/>
        </w:rPr>
        <w:t xml:space="preserve"> Lüg) S,</w:t>
      </w:r>
      <w:r w:rsidRPr="00E3787E">
        <w:rPr>
          <w:rFonts w:ascii="Times SUT" w:hAnsi="Times SUT" w:cs="Times SUT"/>
          <w:sz w:val="16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Mär K Kod  Hls Puh Krl Rõu; </w:t>
      </w:r>
      <w:r w:rsidRPr="00E3787E">
        <w:rPr>
          <w:rFonts w:ascii="Times SUT" w:hAnsi="Times SUT" w:cs="Times SUT"/>
          <w:i/>
          <w:sz w:val="20"/>
        </w:rPr>
        <w:t>kaea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 xml:space="preserve">spor </w:t>
      </w:r>
      <w:r w:rsidRPr="00E3787E">
        <w:rPr>
          <w:rFonts w:ascii="Times SUT" w:hAnsi="Times SUT" w:cs="Times SUT"/>
          <w:sz w:val="20"/>
        </w:rPr>
        <w:t xml:space="preserve">L, Juu Koe hääle vastupeegeldus </w:t>
      </w:r>
      <w:r w:rsidRPr="00E3787E">
        <w:rPr>
          <w:rFonts w:ascii="Times SUT" w:hAnsi="Times SUT" w:cs="Times SUT"/>
          <w:i/>
          <w:sz w:val="20"/>
        </w:rPr>
        <w:t>ku `üiad `metsas uu, siis mets `vastab `kaaga `vasta, siis `kuuled `metsast kaad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see oli vaid tühi kaja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mets kaeab `vastu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ku kaea õige ele on, siis tuleb teist `ilma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metsast kaeab kaea `vasta, et ju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nagu mõni reägiks kohe `vasta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karjub nii et kaja taga</w:t>
      </w:r>
      <w:r w:rsidRPr="00E3787E">
        <w:rPr>
          <w:rFonts w:ascii="Times SUT" w:hAnsi="Times SUT" w:cs="Times SUT"/>
          <w:sz w:val="20"/>
        </w:rPr>
        <w:t xml:space="preserve"> JMd;  </w:t>
      </w:r>
      <w:r w:rsidRPr="00E3787E">
        <w:rPr>
          <w:rFonts w:ascii="Times SUT" w:hAnsi="Times SUT" w:cs="Times SUT"/>
          <w:i/>
          <w:sz w:val="20"/>
        </w:rPr>
        <w:t>kisa ja kaja käis `kaugele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mõtsa kaja ko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`vasta</w:t>
      </w:r>
      <w:r w:rsidRPr="00E3787E">
        <w:rPr>
          <w:rFonts w:ascii="Times SUT" w:hAnsi="Times SUT" w:cs="Times SUT"/>
          <w:sz w:val="20"/>
        </w:rPr>
        <w:t xml:space="preserve"> Krl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  <w:vertAlign w:val="superscript"/>
        </w:rPr>
      </w:pPr>
      <w:r w:rsidRPr="00E3787E">
        <w:rPr>
          <w:rStyle w:val="ms1"/>
          <w:rFonts w:ascii="Times SUT" w:hAnsi="Times SUT" w:cs="Times SUT"/>
        </w:rPr>
        <w:t>kajajas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kaja|jas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ja</w:t>
      </w:r>
      <w:r w:rsidRPr="00E3787E">
        <w:rPr>
          <w:rFonts w:ascii="Times SUT" w:hAnsi="Times SUT" w:cs="Times SUT"/>
          <w:sz w:val="20"/>
        </w:rPr>
        <w:t xml:space="preserve"> kajakas </w:t>
      </w:r>
      <w:r w:rsidRPr="00E3787E">
        <w:rPr>
          <w:rFonts w:ascii="Times SUT" w:hAnsi="Times SUT" w:cs="Times SUT"/>
          <w:i/>
          <w:sz w:val="20"/>
        </w:rPr>
        <w:t>Kajajall hüä nenä, kaik kalad `löüdäb üless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`Rannald `kuulus kaja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ie kisa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`Lahja kui kajaja kusi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kajaka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king</w:t>
      </w:r>
      <w:r w:rsidRPr="00E3787E">
        <w:rPr>
          <w:rFonts w:ascii="Times SUT" w:hAnsi="Times SUT" w:cs="Times SUT"/>
          <w:sz w:val="20"/>
        </w:rPr>
        <w:t xml:space="preserve"> merekarp  </w:t>
      </w:r>
      <w:r w:rsidRPr="00E3787E">
        <w:rPr>
          <w:rFonts w:ascii="Times SUT" w:hAnsi="Times SUT" w:cs="Times SUT"/>
          <w:i/>
          <w:sz w:val="20"/>
        </w:rPr>
        <w:t>rand tormi `järge kajaga `kingi täis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kaeaga ki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ad on `valged, varese ki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ad on mustad, me toome neid kanadele</w:t>
      </w:r>
      <w:r w:rsidRPr="00E3787E">
        <w:rPr>
          <w:rFonts w:ascii="Times SUT" w:hAnsi="Times SUT" w:cs="Times SUT"/>
          <w:sz w:val="20"/>
        </w:rPr>
        <w:t xml:space="preserve"> Mus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kajaka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kubjas</w:t>
      </w:r>
      <w:r w:rsidRPr="00E3787E">
        <w:rPr>
          <w:rFonts w:ascii="Times SUT" w:hAnsi="Times SUT" w:cs="Times SUT"/>
          <w:sz w:val="20"/>
        </w:rPr>
        <w:t xml:space="preserve"> merelind, änn – Phl Mar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kajakas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kaja|kas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 xml:space="preserve">ka, </w:t>
      </w:r>
      <w:r w:rsidRPr="00E3787E">
        <w:rPr>
          <w:rFonts w:ascii="Times SUT" w:hAnsi="Times SUT" w:cs="Times SUT"/>
          <w:i/>
          <w:sz w:val="20"/>
        </w:rPr>
        <w:noBreakHyphen/>
        <w:t>gas</w:t>
      </w:r>
      <w:r w:rsidRPr="00E3787E">
        <w:rPr>
          <w:rFonts w:ascii="Times SUT" w:hAnsi="Times SUT" w:cs="Times SUT"/>
          <w:sz w:val="20"/>
        </w:rPr>
        <w:t xml:space="preserve"> Vai) L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KPõ, Iis Trm Äks Plt Hls, </w:t>
      </w:r>
      <w:r w:rsidRPr="00E3787E">
        <w:rPr>
          <w:rFonts w:ascii="Times SUT" w:hAnsi="Times SUT" w:cs="Times SUT"/>
          <w:i/>
          <w:sz w:val="20"/>
        </w:rPr>
        <w:t>kaea-</w:t>
      </w:r>
      <w:r w:rsidRPr="00E3787E">
        <w:rPr>
          <w:rFonts w:ascii="Times SUT" w:hAnsi="Times SUT" w:cs="Times SUT"/>
          <w:sz w:val="20"/>
        </w:rPr>
        <w:t xml:space="preserve"> L Ris,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kajakass </w:t>
      </w:r>
      <w:r w:rsidRPr="00E3787E">
        <w:rPr>
          <w:rFonts w:ascii="Times SUT" w:hAnsi="Times SUT" w:cs="Times SUT"/>
          <w:sz w:val="16"/>
        </w:rPr>
        <w:t>u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 xml:space="preserve">kaja|k </w:t>
      </w:r>
      <w:r w:rsidRPr="00E3787E">
        <w:rPr>
          <w:rFonts w:ascii="Times SUT" w:hAnsi="Times SUT" w:cs="Times SUT"/>
          <w:sz w:val="20"/>
        </w:rPr>
        <w:t>Ris,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Khk Krj Hää Kod Puh,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Kod M Nõo,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Jäm Ans Krk Rõu merelind (</w:t>
      </w:r>
      <w:r w:rsidRPr="00E3787E">
        <w:rPr>
          <w:rFonts w:ascii="Times SUT" w:hAnsi="Times SUT" w:cs="Times SUT"/>
          <w:i/>
          <w:sz w:val="20"/>
        </w:rPr>
        <w:t>Larus L</w:t>
      </w:r>
      <w:r w:rsidRPr="00E3787E">
        <w:rPr>
          <w:rFonts w:ascii="Times SUT" w:hAnsi="Times SUT" w:cs="Times SUT"/>
          <w:sz w:val="20"/>
        </w:rPr>
        <w:t xml:space="preserve">) </w:t>
      </w:r>
      <w:r w:rsidRPr="00E3787E">
        <w:rPr>
          <w:rFonts w:ascii="Times SUT" w:hAnsi="Times SUT" w:cs="Times SUT"/>
          <w:i/>
          <w:sz w:val="20"/>
        </w:rPr>
        <w:t>vihm ei jää tulematta, kajagad on maal, `lennavad ja `kiunuvad</w:t>
      </w:r>
      <w:r w:rsidRPr="00E3787E">
        <w:rPr>
          <w:rFonts w:ascii="Times SUT" w:hAnsi="Times SUT" w:cs="Times SUT"/>
          <w:sz w:val="20"/>
        </w:rPr>
        <w:t xml:space="preserve"> Hlj; Neelab nagu </w:t>
      </w:r>
      <w:r w:rsidRPr="00E3787E">
        <w:rPr>
          <w:rFonts w:ascii="Times SUT" w:hAnsi="Times SUT" w:cs="Times SUT"/>
          <w:i/>
          <w:sz w:val="20"/>
        </w:rPr>
        <w:t>kajakas</w:t>
      </w:r>
      <w:r w:rsidRPr="00E3787E">
        <w:rPr>
          <w:rFonts w:ascii="Times SUT" w:hAnsi="Times SUT" w:cs="Times SUT"/>
          <w:sz w:val="20"/>
        </w:rPr>
        <w:t xml:space="preserve"> (ahnelt) VNg; </w:t>
      </w:r>
      <w:r w:rsidRPr="00E3787E">
        <w:rPr>
          <w:rFonts w:ascii="Times SUT" w:hAnsi="Times SUT" w:cs="Times SUT"/>
          <w:i/>
          <w:sz w:val="20"/>
        </w:rPr>
        <w:t>kui kala`parve tuli, kajagad `kierisivad ülevel ja `raiusivad kala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künni `aega siis on pöld kiri kajagatega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pöllal nii pailu kajagid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Kui kajakad `karjuvad, läheb tuulele</w:t>
      </w:r>
      <w:r w:rsidRPr="00E3787E">
        <w:rPr>
          <w:rFonts w:ascii="Times SUT" w:hAnsi="Times SUT" w:cs="Times SUT"/>
          <w:sz w:val="20"/>
        </w:rPr>
        <w:t xml:space="preserve"> Pöi;  </w:t>
      </w:r>
      <w:r w:rsidRPr="00E3787E">
        <w:rPr>
          <w:rFonts w:ascii="Times SUT" w:hAnsi="Times SUT" w:cs="Times SUT"/>
          <w:i/>
          <w:sz w:val="20"/>
        </w:rPr>
        <w:t>Naagut kajak ühe soolega</w:t>
      </w:r>
      <w:r w:rsidRPr="00E3787E">
        <w:rPr>
          <w:rFonts w:ascii="Times SUT" w:hAnsi="Times SUT" w:cs="Times SUT"/>
          <w:sz w:val="20"/>
        </w:rPr>
        <w:t xml:space="preserve"> (inimesest, kes kohe pärast sööki väljakäiku läheb) Emm; </w:t>
      </w:r>
      <w:r w:rsidRPr="00E3787E">
        <w:rPr>
          <w:rFonts w:ascii="Times SUT" w:hAnsi="Times SUT" w:cs="Times SUT"/>
          <w:i/>
          <w:sz w:val="20"/>
        </w:rPr>
        <w:t>`e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tulevad lõod, sis tulevad kiived, sis tulevad kaeakad</w:t>
      </w:r>
      <w:r w:rsidRPr="00E3787E">
        <w:rPr>
          <w:rFonts w:ascii="Times SUT" w:hAnsi="Times SUT" w:cs="Times SUT"/>
          <w:sz w:val="20"/>
        </w:rPr>
        <w:t xml:space="preserve"> (kevadel) Kir; </w:t>
      </w:r>
      <w:r w:rsidRPr="00E3787E">
        <w:rPr>
          <w:rFonts w:ascii="Times SUT" w:hAnsi="Times SUT" w:cs="Times SUT"/>
          <w:i/>
          <w:sz w:val="20"/>
        </w:rPr>
        <w:t>mere `ääres oo paelu kajaku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sii oo paelu kaeaki, karjuvad tormitse ilmaga `randes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Jusku kajakas, `öeldaks tigeda inimesest, jusku kajakas teise kallal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Kui kajakad sügavale `maale `lendavad, on merel `tormi oodata</w:t>
      </w:r>
      <w:r w:rsidRPr="00E3787E">
        <w:rPr>
          <w:rFonts w:ascii="Times SUT" w:hAnsi="Times SUT" w:cs="Times SUT"/>
          <w:sz w:val="20"/>
        </w:rPr>
        <w:t xml:space="preserve"> Rap; </w:t>
      </w:r>
      <w:r w:rsidRPr="00E3787E">
        <w:rPr>
          <w:rFonts w:ascii="Times SUT" w:hAnsi="Times SUT" w:cs="Times SUT"/>
          <w:i/>
          <w:sz w:val="20"/>
        </w:rPr>
        <w:t>kajakad tulevad `maale, et nüid akkab `vihma sadama</w:t>
      </w:r>
      <w:r w:rsidRPr="00E3787E">
        <w:rPr>
          <w:rFonts w:ascii="Times SUT" w:hAnsi="Times SUT" w:cs="Times SUT"/>
          <w:sz w:val="20"/>
        </w:rPr>
        <w:t xml:space="preserve"> KuuK; </w:t>
      </w:r>
      <w:r w:rsidRPr="00E3787E">
        <w:rPr>
          <w:rFonts w:ascii="Times SUT" w:hAnsi="Times SUT" w:cs="Times SUT"/>
          <w:i/>
          <w:sz w:val="20"/>
        </w:rPr>
        <w:t>kajakad elutsevad metsa `järvedes, vie linnud</w:t>
      </w:r>
      <w:r w:rsidRPr="00E3787E">
        <w:rPr>
          <w:rFonts w:ascii="Times SUT" w:hAnsi="Times SUT" w:cs="Times SUT"/>
          <w:sz w:val="20"/>
        </w:rPr>
        <w:t xml:space="preserve"> IisK; </w:t>
      </w:r>
      <w:r w:rsidRPr="00E3787E">
        <w:rPr>
          <w:rFonts w:ascii="Times SUT" w:hAnsi="Times SUT" w:cs="Times SUT"/>
          <w:i/>
          <w:sz w:val="20"/>
        </w:rPr>
        <w:t>Lakku täis kui kajakas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Karjub kui kajakas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kajakid väli täis, langeb kui lumeang maha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kajak näeb sadu ja tuult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naene one ku kajak, kõhna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kajagu ja kauri om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linnu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midägi sa tettä ei viisi, aga `s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ki aad `endäle `sisse nigu kajak</w:t>
      </w:r>
      <w:r w:rsidRPr="00E3787E">
        <w:rPr>
          <w:rFonts w:ascii="Times SUT" w:hAnsi="Times SUT" w:cs="Times SUT"/>
          <w:sz w:val="20"/>
        </w:rPr>
        <w:t xml:space="preserve"> Nõo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vahuharjaline laine </w:t>
      </w:r>
      <w:r w:rsidRPr="00E3787E">
        <w:rPr>
          <w:rFonts w:ascii="Times SUT" w:hAnsi="Times SUT" w:cs="Times SUT"/>
          <w:i/>
          <w:sz w:val="20"/>
        </w:rPr>
        <w:t>laine murrab, meri `vilkab, kajakas meres juba</w:t>
      </w:r>
      <w:r w:rsidRPr="00E3787E">
        <w:rPr>
          <w:rFonts w:ascii="Times SUT" w:hAnsi="Times SUT" w:cs="Times SUT"/>
          <w:sz w:val="20"/>
        </w:rPr>
        <w:t xml:space="preserve"> Mus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 xml:space="preserve">pej </w:t>
      </w:r>
      <w:r w:rsidRPr="00E3787E">
        <w:rPr>
          <w:rFonts w:ascii="Times SUT" w:hAnsi="Times SUT" w:cs="Times SUT"/>
          <w:sz w:val="20"/>
        </w:rPr>
        <w:t xml:space="preserve">lärmakas, riiakas inimene </w:t>
      </w:r>
      <w:r w:rsidRPr="00E3787E">
        <w:rPr>
          <w:rFonts w:ascii="Times SUT" w:hAnsi="Times SUT" w:cs="Times SUT"/>
          <w:i/>
          <w:sz w:val="20"/>
        </w:rPr>
        <w:t>oh sa ilma kaeakas, tullid mind ära `süüma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Mis sa kajakas karjud</w:t>
      </w:r>
      <w:r w:rsidRPr="00E3787E">
        <w:rPr>
          <w:rFonts w:ascii="Times SUT" w:hAnsi="Times SUT" w:cs="Times SUT"/>
          <w:sz w:val="20"/>
        </w:rPr>
        <w:t xml:space="preserve"> (kisavale lapsele) Koe;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(laps)</w:t>
      </w:r>
      <w:r w:rsidRPr="00E3787E">
        <w:rPr>
          <w:rFonts w:ascii="Times SUT" w:hAnsi="Times SUT" w:cs="Times SUT"/>
          <w:i/>
          <w:sz w:val="20"/>
        </w:rPr>
        <w:t xml:space="preserve"> om küll `põrgu kajak, kisents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õige kajak veli, tänits `pääle, mis kajakut sa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t </w:t>
      </w:r>
      <w:r w:rsidRPr="00E3787E">
        <w:rPr>
          <w:rFonts w:ascii="Times SUT" w:hAnsi="Times SUT" w:cs="Times SUT"/>
          <w:sz w:val="20"/>
        </w:rPr>
        <w:t>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kaagand, kaagas, kajajas, kajakkull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kajakas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kaja|k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as</w:t>
      </w:r>
      <w:r w:rsidRPr="00E3787E">
        <w:rPr>
          <w:rFonts w:ascii="Times SUT" w:hAnsi="Times SUT" w:cs="Times SUT"/>
          <w:sz w:val="20"/>
        </w:rPr>
        <w:t xml:space="preserve">)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  <w:sz w:val="20"/>
        </w:rPr>
        <w:t xml:space="preserve"> teivas, kaigas – 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kajak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kull</w:t>
      </w:r>
      <w:r w:rsidRPr="00E3787E">
        <w:rPr>
          <w:rFonts w:ascii="Times SUT" w:hAnsi="Times SUT" w:cs="Times SUT"/>
          <w:sz w:val="20"/>
        </w:rPr>
        <w:t xml:space="preserve"> kajakas </w:t>
      </w:r>
      <w:r w:rsidRPr="00E3787E">
        <w:rPr>
          <w:rFonts w:ascii="Times SUT" w:hAnsi="Times SUT" w:cs="Times SUT"/>
          <w:i/>
          <w:sz w:val="20"/>
        </w:rPr>
        <w:t>kaeak 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 küll, püiab kala käde, paned lesta tahenema, nönda viib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kaakkull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kaja|ma</w:t>
      </w:r>
      <w:r w:rsidRPr="00E3787E">
        <w:rPr>
          <w:rFonts w:ascii="Times SUT" w:hAnsi="Times SUT" w:cs="Times SUT"/>
          <w:sz w:val="20"/>
        </w:rPr>
        <w:t xml:space="preserve"> R([ta] </w:t>
      </w:r>
      <w:r w:rsidRPr="00E3787E">
        <w:rPr>
          <w:rFonts w:ascii="Times SUT" w:hAnsi="Times SUT" w:cs="Times SUT"/>
          <w:i/>
          <w:sz w:val="20"/>
        </w:rPr>
        <w:t>`kaia, kaja</w:t>
      </w:r>
      <w:r w:rsidRPr="00E3787E">
        <w:rPr>
          <w:rFonts w:ascii="Times SUT" w:hAnsi="Times SUT" w:cs="Times SUT"/>
          <w:sz w:val="20"/>
        </w:rPr>
        <w:t xml:space="preserve"> Vai) S Mar Mär Khn K, I Puh Nõo,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M, </w:t>
      </w:r>
      <w:r w:rsidRPr="00E3787E">
        <w:rPr>
          <w:rFonts w:ascii="Times SUT" w:hAnsi="Times SUT" w:cs="Times SUT"/>
          <w:i/>
          <w:sz w:val="20"/>
        </w:rPr>
        <w:noBreakHyphen/>
        <w:t>mõ</w:t>
      </w:r>
      <w:r w:rsidRPr="00E3787E">
        <w:rPr>
          <w:rFonts w:ascii="Times SUT" w:hAnsi="Times SUT" w:cs="Times SUT"/>
          <w:sz w:val="20"/>
        </w:rPr>
        <w:t xml:space="preserve"> Krl, </w:t>
      </w:r>
      <w:r w:rsidRPr="00E3787E">
        <w:rPr>
          <w:rFonts w:ascii="Times SUT" w:hAnsi="Times SUT" w:cs="Times SUT"/>
          <w:i/>
          <w:sz w:val="20"/>
        </w:rPr>
        <w:t>kaeama</w:t>
      </w:r>
      <w:r w:rsidRPr="00E3787E">
        <w:rPr>
          <w:rFonts w:ascii="Times SUT" w:hAnsi="Times SUT" w:cs="Times SUT"/>
          <w:sz w:val="20"/>
        </w:rPr>
        <w:t xml:space="preserve"> Tõs Tor Nis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vastu kostma, kõlama </w:t>
      </w:r>
      <w:r w:rsidRPr="00E3787E">
        <w:rPr>
          <w:rFonts w:ascii="Times SUT" w:hAnsi="Times SUT" w:cs="Times SUT"/>
          <w:i/>
          <w:sz w:val="20"/>
        </w:rPr>
        <w:t>mets ku `ka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est kajab `vasta, siis `püiäb `tõisi `ilmu `tulla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maja kajab `vasta nagu tühi kerik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küll sääl oli `laulu `ninda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 `linna kajas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aga sie tuba `kaia kui müö `räägimö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rökkas nenda, mis mets kajas kää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Ilmad `lähtvad kenaks, mets kajas omiku `vastu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iäl kaeab metsast `vastu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kisas nõnna, et terve kammer kaeas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mets kajab, nüid tuleb ilusat `ilma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tühi tuba kajab koa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eal kajas `ä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kerik kajab laess `vassa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küll vede piäl kajab ja elgub iäl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vaea olli `luusi ja `na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la tetä, luht kajas ja kõlas </w:t>
      </w:r>
      <w:r w:rsidRPr="00E3787E">
        <w:rPr>
          <w:rFonts w:ascii="Times SUT" w:hAnsi="Times SUT" w:cs="Times SUT"/>
          <w:sz w:val="20"/>
        </w:rPr>
        <w:t xml:space="preserve">Ran; </w:t>
      </w:r>
      <w:r w:rsidRPr="00E3787E">
        <w:rPr>
          <w:rFonts w:ascii="Times SUT" w:hAnsi="Times SUT" w:cs="Times SUT"/>
          <w:i/>
          <w:sz w:val="20"/>
        </w:rPr>
        <w:t>kägu kukup nigu mõts kajab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mõts kajasi `vasta</w:t>
      </w:r>
      <w:r w:rsidRPr="00E3787E">
        <w:rPr>
          <w:rFonts w:ascii="Times SUT" w:hAnsi="Times SUT" w:cs="Times SUT"/>
          <w:sz w:val="20"/>
        </w:rPr>
        <w:t xml:space="preserve"> Krl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huikama, hõikama; laulma </w:t>
      </w:r>
      <w:r w:rsidRPr="00E3787E">
        <w:rPr>
          <w:rFonts w:ascii="Times SUT" w:hAnsi="Times SUT" w:cs="Times SUT"/>
          <w:i/>
          <w:sz w:val="20"/>
        </w:rPr>
        <w:t>ku karjussed kajavad, siis tuleb sadu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latse `r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ksivä ja naese kajasiva tanumide seen</w:t>
      </w:r>
      <w:r w:rsidRPr="00E3787E">
        <w:rPr>
          <w:rFonts w:ascii="Times SUT" w:hAnsi="Times SUT" w:cs="Times SUT"/>
          <w:sz w:val="20"/>
        </w:rPr>
        <w:t xml:space="preserve"> Puh || naerma </w:t>
      </w:r>
      <w:r w:rsidRPr="00E3787E">
        <w:rPr>
          <w:rFonts w:ascii="Times SUT" w:hAnsi="Times SUT" w:cs="Times SUT"/>
          <w:i/>
          <w:sz w:val="20"/>
        </w:rPr>
        <w:t>siss `panden tõse ki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 kajame</w:t>
      </w:r>
      <w:r w:rsidRPr="00E3787E">
        <w:rPr>
          <w:rFonts w:ascii="Times SUT" w:hAnsi="Times SUT" w:cs="Times SUT"/>
          <w:sz w:val="20"/>
        </w:rPr>
        <w:t xml:space="preserve"> Trv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kaikuma, kajatama, kajuma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kõjama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kajastama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kajasta|ma</w:t>
      </w:r>
      <w:r w:rsidRPr="00E3787E">
        <w:rPr>
          <w:rFonts w:ascii="Times SUT" w:hAnsi="Times SUT" w:cs="Times SUT"/>
          <w:sz w:val="20"/>
        </w:rPr>
        <w:t xml:space="preserve"> Kuu IisR Kos, </w:t>
      </w:r>
      <w:r w:rsidRPr="00E3787E">
        <w:rPr>
          <w:rFonts w:ascii="Times SUT" w:hAnsi="Times SUT" w:cs="Times SUT"/>
          <w:i/>
          <w:sz w:val="20"/>
        </w:rPr>
        <w:noBreakHyphen/>
        <w:t xml:space="preserve">mma </w:t>
      </w:r>
      <w:r w:rsidRPr="00E3787E">
        <w:rPr>
          <w:rFonts w:ascii="Times SUT" w:hAnsi="Times SUT" w:cs="Times SUT"/>
          <w:sz w:val="20"/>
        </w:rPr>
        <w:t xml:space="preserve">Lüg Vai peegeldama, peegelduma </w:t>
      </w:r>
      <w:r w:rsidRPr="00E3787E">
        <w:rPr>
          <w:rFonts w:ascii="Times SUT" w:hAnsi="Times SUT" w:cs="Times SUT"/>
          <w:i/>
          <w:sz w:val="20"/>
        </w:rPr>
        <w:t>kajastab vie `pääle, tegeb vie siniseks</w:t>
      </w:r>
      <w:r w:rsidRPr="00E3787E">
        <w:rPr>
          <w:rFonts w:ascii="Times SUT" w:hAnsi="Times SUT" w:cs="Times SUT"/>
          <w:sz w:val="20"/>
        </w:rPr>
        <w:t xml:space="preserve"> (taevas); </w:t>
      </w:r>
      <w:r w:rsidRPr="00E3787E">
        <w:rPr>
          <w:rFonts w:ascii="Times SUT" w:hAnsi="Times SUT" w:cs="Times SUT"/>
          <w:i/>
          <w:sz w:val="20"/>
        </w:rPr>
        <w:t>Nää, ku Odakive mets kajastab ilusasti lahes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 xml:space="preserve">`kaugel jua `taivas kajastab </w:t>
      </w:r>
      <w:r w:rsidRPr="00E3787E">
        <w:rPr>
          <w:rFonts w:ascii="Times SUT" w:hAnsi="Times SUT" w:cs="Times SUT"/>
          <w:sz w:val="20"/>
        </w:rPr>
        <w:t xml:space="preserve">(äikest) Lüg; </w:t>
      </w:r>
      <w:r w:rsidRPr="00E3787E">
        <w:rPr>
          <w:rFonts w:ascii="Times SUT" w:hAnsi="Times SUT" w:cs="Times SUT"/>
          <w:i/>
          <w:sz w:val="20"/>
        </w:rPr>
        <w:t>vesi kajasta miu kuva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pää piegeldab lume `piale ja sie kajastab</w:t>
      </w:r>
      <w:r w:rsidRPr="00E3787E">
        <w:rPr>
          <w:rFonts w:ascii="Times SUT" w:hAnsi="Times SUT" w:cs="Times SUT"/>
          <w:sz w:val="20"/>
        </w:rPr>
        <w:t xml:space="preserve"> Kos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kajastuma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kajastuma</w:t>
      </w:r>
      <w:r w:rsidRPr="00E3787E">
        <w:rPr>
          <w:rFonts w:ascii="Times SUT" w:hAnsi="Times SUT" w:cs="Times SUT"/>
          <w:sz w:val="20"/>
        </w:rPr>
        <w:t xml:space="preserve"> (ta) </w:t>
      </w:r>
      <w:r w:rsidRPr="00E3787E">
        <w:rPr>
          <w:rFonts w:ascii="Times SUT" w:hAnsi="Times SUT" w:cs="Times SUT"/>
          <w:i/>
          <w:sz w:val="20"/>
        </w:rPr>
        <w:t>kajastub</w:t>
      </w:r>
      <w:r w:rsidRPr="00E3787E">
        <w:rPr>
          <w:rFonts w:ascii="Times SUT" w:hAnsi="Times SUT" w:cs="Times SUT"/>
          <w:sz w:val="20"/>
        </w:rPr>
        <w:t xml:space="preserve"> peegeldub (vastu) </w:t>
      </w:r>
      <w:r w:rsidRPr="00E3787E">
        <w:rPr>
          <w:rFonts w:ascii="Times SUT" w:hAnsi="Times SUT" w:cs="Times SUT"/>
          <w:i/>
          <w:sz w:val="20"/>
        </w:rPr>
        <w:t>Kui `Mohni tuli `siie `randa kajastub viess, siis tuleb merituuld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kajastama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kajastus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kajastus</w:t>
      </w:r>
      <w:r w:rsidRPr="00E3787E">
        <w:rPr>
          <w:rFonts w:ascii="Times SUT" w:hAnsi="Times SUT" w:cs="Times SUT"/>
          <w:sz w:val="20"/>
        </w:rPr>
        <w:t xml:space="preserve"> (vastu)peegeldus, kuma vees või taevas </w:t>
      </w:r>
      <w:r w:rsidRPr="00E3787E">
        <w:rPr>
          <w:rFonts w:ascii="Times SUT" w:hAnsi="Times SUT" w:cs="Times SUT"/>
          <w:i/>
          <w:sz w:val="20"/>
        </w:rPr>
        <w:t>Merituul ajand jää ligemäs, juo kajastus `paistab pohi`taevast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`Välgü kajastus `pilvedes, lüöb `kuiva `välkü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tule kajastus, kui tuli `otseselt ei `paista, </w:t>
      </w:r>
      <w:r w:rsidRPr="00E3787E">
        <w:rPr>
          <w:rFonts w:ascii="Times SUT" w:hAnsi="Times SUT" w:cs="Times SUT"/>
          <w:sz w:val="20"/>
        </w:rPr>
        <w:t xml:space="preserve">[vaid on] </w:t>
      </w:r>
      <w:r w:rsidRPr="00E3787E">
        <w:rPr>
          <w:rFonts w:ascii="Times SUT" w:hAnsi="Times SUT" w:cs="Times SUT"/>
          <w:i/>
          <w:sz w:val="20"/>
        </w:rPr>
        <w:t>`piegeldus, kas `taeva pääld vai</w:t>
      </w:r>
      <w:r w:rsidRPr="00E3787E">
        <w:rPr>
          <w:rFonts w:ascii="Times SUT" w:hAnsi="Times SUT" w:cs="Times SUT"/>
          <w:sz w:val="20"/>
        </w:rPr>
        <w:t xml:space="preserve"> Kuu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kajatama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kajat|ama</w:t>
      </w:r>
      <w:r w:rsidRPr="00E3787E">
        <w:rPr>
          <w:rFonts w:ascii="Times SUT" w:hAnsi="Times SUT" w:cs="Times SUT"/>
          <w:sz w:val="20"/>
        </w:rPr>
        <w:t xml:space="preserve"> Lüg Tor Ris Kod Nõo, </w:t>
      </w:r>
      <w:r w:rsidRPr="00E3787E">
        <w:rPr>
          <w:rFonts w:ascii="Times SUT" w:hAnsi="Times SUT" w:cs="Times SUT"/>
          <w:i/>
          <w:sz w:val="20"/>
        </w:rPr>
        <w:noBreakHyphen/>
        <w:t>eme</w:t>
      </w:r>
      <w:r w:rsidRPr="00E3787E">
        <w:rPr>
          <w:rFonts w:ascii="Times SUT" w:hAnsi="Times SUT" w:cs="Times SUT"/>
          <w:sz w:val="20"/>
        </w:rPr>
        <w:t xml:space="preserve"> Hls Krk </w:t>
      </w:r>
      <w:r w:rsidRPr="00E3787E">
        <w:rPr>
          <w:rFonts w:ascii="Times SUT" w:hAnsi="Times SUT" w:cs="Times SUT"/>
          <w:b/>
          <w:sz w:val="20"/>
        </w:rPr>
        <w:t>a. </w:t>
      </w:r>
      <w:r w:rsidRPr="00E3787E">
        <w:rPr>
          <w:rFonts w:ascii="Times SUT" w:hAnsi="Times SUT" w:cs="Times SUT"/>
          <w:sz w:val="20"/>
        </w:rPr>
        <w:t xml:space="preserve">kajada laskma (häälel), kõva häält või heli tekitama, lärmitsema </w:t>
      </w:r>
      <w:r w:rsidRPr="00E3787E">
        <w:rPr>
          <w:rFonts w:ascii="Times SUT" w:hAnsi="Times SUT" w:cs="Times SUT"/>
          <w:i/>
          <w:sz w:val="20"/>
        </w:rPr>
        <w:t>mis sa sii mets kajatad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oh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kajatab kui kava, egä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nõnna rutto ärä ei lõpe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kajatemine, ku suurt `lärmi akkap üi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inimen tegeme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ku kurjast kõnelts, ütelts, mis sa iki kajadet ilmast `ilma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kes mürä ja kajats, kes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kõneless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mes te sääl kajatade, kas te vakka ei mõesta olla</w:t>
      </w:r>
      <w:r w:rsidRPr="00E3787E">
        <w:rPr>
          <w:rFonts w:ascii="Times SUT" w:hAnsi="Times SUT" w:cs="Times SUT"/>
          <w:sz w:val="20"/>
        </w:rPr>
        <w:t xml:space="preserve"> Nõo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vastu kajama </w:t>
      </w:r>
      <w:r w:rsidRPr="00E3787E">
        <w:rPr>
          <w:rFonts w:ascii="Times SUT" w:hAnsi="Times SUT" w:cs="Times SUT"/>
          <w:i/>
          <w:sz w:val="20"/>
        </w:rPr>
        <w:t>mets kajatab `vastu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tuul lei uksed kokko nõnnagu maja kajatas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külm l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b seenäpa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gid `lõhki ku kõmab, maja kajatab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Kui suve õdagult ilus ilm om, siss ku õikat midägi kõvaste, siss mõts kajatap vasta</w:t>
      </w:r>
      <w:r w:rsidRPr="00E3787E">
        <w:rPr>
          <w:rFonts w:ascii="Times SUT" w:hAnsi="Times SUT" w:cs="Times SUT"/>
          <w:sz w:val="20"/>
        </w:rPr>
        <w:t xml:space="preserve"> Nõo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kajama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kajatam(m)a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kaja|tam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a,</w:t>
      </w:r>
      <w:r w:rsidRPr="00E3787E">
        <w:rPr>
          <w:rFonts w:ascii="Times SUT" w:hAnsi="Times SUT" w:cs="Times SUT"/>
          <w:sz w:val="20"/>
        </w:rPr>
        <w:t xml:space="preserve"> (ma) </w:t>
      </w:r>
      <w:r w:rsidRPr="00E3787E">
        <w:rPr>
          <w:rFonts w:ascii="Times SUT" w:hAnsi="Times SUT" w:cs="Times SUT"/>
          <w:i/>
          <w:sz w:val="20"/>
        </w:rPr>
        <w:noBreakHyphen/>
        <w:t>dan</w:t>
      </w:r>
      <w:r w:rsidRPr="00E3787E">
        <w:rPr>
          <w:rFonts w:ascii="Times SUT" w:hAnsi="Times SUT" w:cs="Times SUT"/>
          <w:sz w:val="20"/>
        </w:rPr>
        <w:t xml:space="preserve"> terendama, kangastuma </w:t>
      </w:r>
      <w:r w:rsidRPr="00E3787E">
        <w:rPr>
          <w:rFonts w:ascii="Times SUT" w:hAnsi="Times SUT" w:cs="Times SUT"/>
          <w:i/>
          <w:sz w:val="20"/>
        </w:rPr>
        <w:t>`saare kajata `kaugel meres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vanast `räägiti, siis `tullo `üvvi `ilmo, kui `kaugel kajata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`korgele kajata, nind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at `selgest kaik näkkö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kajatuma</w:t>
      </w:r>
      <w:r w:rsidRPr="00E3787E">
        <w:rPr>
          <w:rFonts w:ascii="Times SUT" w:hAnsi="Times SUT" w:cs="Times SUT"/>
          <w:sz w:val="20"/>
        </w:rPr>
        <w:t xml:space="preserve"> (ei) </w:t>
      </w:r>
      <w:r w:rsidRPr="00E3787E">
        <w:rPr>
          <w:rFonts w:ascii="Times SUT" w:hAnsi="Times SUT" w:cs="Times SUT"/>
          <w:i/>
          <w:sz w:val="20"/>
        </w:rPr>
        <w:t>kajatu,  kajotu</w:t>
      </w:r>
      <w:r w:rsidRPr="00E3787E">
        <w:rPr>
          <w:rFonts w:ascii="Times SUT" w:hAnsi="Times SUT" w:cs="Times SUT"/>
          <w:sz w:val="20"/>
        </w:rPr>
        <w:t xml:space="preserve"> Kod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ei mõju </w:t>
      </w:r>
      <w:r w:rsidRPr="00E3787E">
        <w:rPr>
          <w:rFonts w:ascii="Times SUT" w:hAnsi="Times SUT" w:cs="Times SUT"/>
          <w:i/>
          <w:sz w:val="20"/>
        </w:rPr>
        <w:t>täl kelleski `puuduss ei õle, aga ei kajatu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südä one muret täis, siis 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k ei kajotu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vahel `ütleväd mõnd `l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ma kua, suab küll `s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tä tõiss ja `oida, ei kajotu kohegi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ei jätku </w:t>
      </w:r>
      <w:r w:rsidRPr="00E3787E">
        <w:rPr>
          <w:rFonts w:ascii="Times SUT" w:hAnsi="Times SUT" w:cs="Times SUT"/>
          <w:i/>
          <w:sz w:val="20"/>
        </w:rPr>
        <w:t xml:space="preserve">ku annab ja kasinass jäeb, </w:t>
      </w:r>
      <w:r w:rsidRPr="00E3787E">
        <w:rPr>
          <w:rFonts w:ascii="Times SUT" w:hAnsi="Times SUT" w:cs="Times SUT"/>
          <w:sz w:val="20"/>
        </w:rPr>
        <w:t>[ütleb]</w:t>
      </w:r>
      <w:r w:rsidRPr="00E3787E">
        <w:rPr>
          <w:rFonts w:ascii="Times SUT" w:hAnsi="Times SUT" w:cs="Times SUT"/>
          <w:i/>
          <w:sz w:val="20"/>
        </w:rPr>
        <w:t xml:space="preserve"> ei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kajotund kohegi, juba õtsan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sedä es kajotu ku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nisski, sae `õtsa mõni asi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kajojas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kajo|jas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) Trv Hel, </w:t>
      </w:r>
      <w:r w:rsidRPr="00E3787E">
        <w:rPr>
          <w:rFonts w:ascii="Times SUT" w:hAnsi="Times SUT" w:cs="Times SUT"/>
          <w:i/>
          <w:sz w:val="20"/>
        </w:rPr>
        <w:noBreakHyphen/>
        <w:t>jes</w:t>
      </w:r>
      <w:r w:rsidRPr="00E3787E">
        <w:rPr>
          <w:rFonts w:ascii="Times SUT" w:hAnsi="Times SUT" w:cs="Times SUT"/>
          <w:sz w:val="20"/>
        </w:rPr>
        <w:t xml:space="preserve"> Hel valupiste </w:t>
      </w:r>
      <w:r w:rsidRPr="00E3787E">
        <w:rPr>
          <w:rFonts w:ascii="Times SUT" w:hAnsi="Times SUT" w:cs="Times SUT"/>
          <w:i/>
          <w:sz w:val="20"/>
        </w:rPr>
        <w:t>mul käib seande `pistja külle `sissi, seande kajojass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kajojas `sü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käs kõvaste rinnun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kajojes `sorkap, sellä sihen ja `rinde all</w:t>
      </w:r>
      <w:r w:rsidRPr="00E3787E">
        <w:rPr>
          <w:rFonts w:ascii="Times SUT" w:hAnsi="Times SUT" w:cs="Times SUT"/>
          <w:sz w:val="20"/>
        </w:rPr>
        <w:t xml:space="preserve"> Hel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kajoje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kajoje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kajoje</w:t>
      </w:r>
      <w:r w:rsidRPr="00E3787E">
        <w:rPr>
          <w:rFonts w:ascii="Times SUT" w:hAnsi="Times SUT" w:cs="Times SUT"/>
          <w:sz w:val="20"/>
        </w:rPr>
        <w:t xml:space="preserve"> Krk Hel, </w:t>
      </w:r>
      <w:r w:rsidRPr="00E3787E">
        <w:rPr>
          <w:rFonts w:ascii="Times SUT" w:hAnsi="Times SUT" w:cs="Times SUT"/>
          <w:i/>
          <w:sz w:val="20"/>
        </w:rPr>
        <w:t xml:space="preserve">kajo|i </w:t>
      </w:r>
      <w:r w:rsidRPr="00E3787E">
        <w:rPr>
          <w:rFonts w:ascii="Times SUT" w:hAnsi="Times SUT" w:cs="Times SUT"/>
          <w:sz w:val="20"/>
        </w:rPr>
        <w:t xml:space="preserve">g </w:t>
      </w:r>
      <w:r w:rsidRPr="00E3787E">
        <w:rPr>
          <w:rFonts w:ascii="Times SUT" w:hAnsi="Times SUT" w:cs="Times SUT"/>
          <w:i/>
          <w:sz w:val="20"/>
        </w:rPr>
        <w:noBreakHyphen/>
        <w:t>ja</w:t>
      </w:r>
      <w:r w:rsidRPr="00E3787E">
        <w:rPr>
          <w:rFonts w:ascii="Times SUT" w:hAnsi="Times SUT" w:cs="Times SUT"/>
          <w:sz w:val="20"/>
        </w:rPr>
        <w:t xml:space="preserve"> Trv = kajojas </w:t>
      </w:r>
      <w:r w:rsidRPr="00E3787E">
        <w:rPr>
          <w:rFonts w:ascii="Times SUT" w:hAnsi="Times SUT" w:cs="Times SUT"/>
          <w:i/>
          <w:sz w:val="20"/>
        </w:rPr>
        <w:t>ku kajoi om, siss om ää `sisse võtta läbi`valget `laasi,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olli kajoja rohi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miul om kajoje sehen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i/>
          <w:sz w:val="20"/>
        </w:rPr>
        <w:t>kajotu-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kajatu-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kaju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kaju, kaeu</w:t>
      </w:r>
      <w:r w:rsidRPr="00E3787E">
        <w:rPr>
          <w:rFonts w:ascii="Times SUT" w:hAnsi="Times SUT" w:cs="Times SUT"/>
          <w:sz w:val="20"/>
        </w:rPr>
        <w:t xml:space="preserve"> S(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sz w:val="20"/>
        </w:rPr>
        <w:t xml:space="preserve"> Emm Phl) L(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sz w:val="20"/>
        </w:rPr>
        <w:t xml:space="preserve"> Rid LäLõ PäLõ) VlPõ(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sz w:val="20"/>
        </w:rPr>
        <w:t xml:space="preserve"> KJn Kõp), g </w:t>
      </w:r>
      <w:r w:rsidRPr="00E3787E">
        <w:rPr>
          <w:rFonts w:ascii="Times SUT" w:hAnsi="Times SUT" w:cs="Times SUT"/>
          <w:i/>
          <w:sz w:val="20"/>
        </w:rPr>
        <w:t>kao, kaao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Lei; n, g </w:t>
      </w:r>
      <w:r w:rsidRPr="00E3787E">
        <w:rPr>
          <w:rFonts w:ascii="Times SUT" w:hAnsi="Times SUT" w:cs="Times SUT"/>
          <w:i/>
          <w:sz w:val="20"/>
        </w:rPr>
        <w:t>kaju, kajo</w:t>
      </w:r>
      <w:r w:rsidRPr="00E3787E">
        <w:rPr>
          <w:rFonts w:ascii="Times SUT" w:hAnsi="Times SUT" w:cs="Times SUT"/>
          <w:sz w:val="20"/>
        </w:rPr>
        <w:t xml:space="preserve"> M T, p </w:t>
      </w:r>
      <w:r w:rsidRPr="00E3787E">
        <w:rPr>
          <w:rFonts w:ascii="Times SUT" w:hAnsi="Times SUT" w:cs="Times SUT"/>
          <w:i/>
          <w:sz w:val="20"/>
        </w:rPr>
        <w:t>`kaivu</w:t>
      </w:r>
      <w:r w:rsidRPr="00E3787E">
        <w:rPr>
          <w:rFonts w:ascii="Times SUT" w:hAnsi="Times SUT" w:cs="Times SUT"/>
          <w:sz w:val="20"/>
        </w:rPr>
        <w:t xml:space="preserve"> Nõo Ote; n, g </w:t>
      </w:r>
      <w:r w:rsidRPr="00E3787E">
        <w:rPr>
          <w:rFonts w:ascii="Times SUT" w:hAnsi="Times SUT" w:cs="Times SUT"/>
          <w:i/>
          <w:sz w:val="20"/>
        </w:rPr>
        <w:t>kao</w:t>
      </w:r>
      <w:r w:rsidRPr="00E3787E">
        <w:rPr>
          <w:rFonts w:ascii="Times SUT" w:hAnsi="Times SUT" w:cs="Times SUT"/>
          <w:sz w:val="20"/>
        </w:rPr>
        <w:t xml:space="preserve"> SaId Muh L(</w:t>
      </w:r>
      <w:r w:rsidRPr="00E3787E">
        <w:rPr>
          <w:rFonts w:ascii="Times SUT" w:hAnsi="Times SUT" w:cs="Times SUT"/>
          <w:i/>
          <w:sz w:val="20"/>
        </w:rPr>
        <w:t>kau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Lä Mih) Rap Pil; in </w:t>
      </w:r>
      <w:r w:rsidRPr="00E3787E">
        <w:rPr>
          <w:rFonts w:ascii="Times SUT" w:hAnsi="Times SUT" w:cs="Times SUT"/>
          <w:i/>
          <w:sz w:val="20"/>
        </w:rPr>
        <w:t>`kaajo</w:t>
      </w:r>
      <w:r w:rsidRPr="00E3787E">
        <w:rPr>
          <w:rFonts w:ascii="Times SUT" w:hAnsi="Times SUT" w:cs="Times SUT"/>
          <w:sz w:val="20"/>
        </w:rPr>
        <w:t xml:space="preserve"> Rid Mar(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u</w:t>
      </w:r>
      <w:r w:rsidRPr="00E3787E">
        <w:rPr>
          <w:rFonts w:ascii="Times SUT" w:hAnsi="Times SUT" w:cs="Times SUT"/>
          <w:sz w:val="20"/>
        </w:rPr>
        <w:t>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a.</w:t>
      </w:r>
      <w:r w:rsidRPr="00E3787E">
        <w:rPr>
          <w:rFonts w:ascii="Times SUT" w:hAnsi="Times SUT" w:cs="Times SUT"/>
          <w:sz w:val="20"/>
        </w:rPr>
        <w:t xml:space="preserve"> kaev </w:t>
      </w:r>
      <w:r w:rsidRPr="00E3787E">
        <w:rPr>
          <w:rFonts w:ascii="Times SUT" w:hAnsi="Times SUT" w:cs="Times SUT"/>
          <w:i/>
          <w:sz w:val="20"/>
        </w:rPr>
        <w:t>pumbiga, vibuga kaju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Kajus on näkk, kajule ei tohi mitte `minna, näkk viib kaju</w:t>
      </w:r>
      <w:r w:rsidRPr="00E3787E">
        <w:rPr>
          <w:rFonts w:ascii="Times SUT" w:hAnsi="Times SUT" w:cs="Times SUT"/>
          <w:sz w:val="20"/>
        </w:rPr>
        <w:t xml:space="preserve">; [merekallas] </w:t>
      </w:r>
      <w:r w:rsidRPr="00E3787E">
        <w:rPr>
          <w:rFonts w:ascii="Times SUT" w:hAnsi="Times SUT" w:cs="Times SUT"/>
          <w:i/>
          <w:sz w:val="20"/>
        </w:rPr>
        <w:t>nii `järsku kut peaks kaju kukkuma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saju eel iseäranis kajud `kuivavad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vibuga kajust on `kerge vett vötta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karjamal on menes kuhas `loomade joodi kajud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loomad lastasse kajule `jooma `talve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Töi lehma, vöttas kivid, `viskas oma kaeu `sisse, siis ei pidada lehm ära minema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Sauna juures oli meitel vanasti lahtine kaju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puuritud kaju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raiutud kaju ~ raiekaju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Kes liivamaa `sisse kaju tegi, see kudus selle ka kuuse puudega sihest ää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me `peame oma `lambud kodu kajul pesema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ma liha kaost vett `tooma</w:t>
      </w:r>
      <w:r w:rsidRPr="00E3787E">
        <w:rPr>
          <w:rFonts w:ascii="Times SUT" w:hAnsi="Times SUT" w:cs="Times SUT"/>
          <w:sz w:val="20"/>
        </w:rPr>
        <w:t xml:space="preserve"> Jaa; </w:t>
      </w:r>
      <w:r w:rsidRPr="00E3787E">
        <w:rPr>
          <w:rFonts w:ascii="Times SUT" w:hAnsi="Times SUT" w:cs="Times SUT"/>
          <w:i/>
          <w:sz w:val="20"/>
        </w:rPr>
        <w:t>See mees kadus siit kut kerves `kause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Kaju kudumine</w:t>
      </w:r>
      <w:r w:rsidRPr="00E3787E">
        <w:rPr>
          <w:rFonts w:ascii="Times SUT" w:hAnsi="Times SUT" w:cs="Times SUT"/>
          <w:sz w:val="20"/>
        </w:rPr>
        <w:t xml:space="preserve"> (vooderdamine) </w:t>
      </w:r>
      <w:r w:rsidRPr="00E3787E">
        <w:rPr>
          <w:rFonts w:ascii="Times SUT" w:hAnsi="Times SUT" w:cs="Times SUT"/>
          <w:i/>
          <w:sz w:val="20"/>
        </w:rPr>
        <w:t>oli `raske töö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Seda tuli ka ede, et va kau `õues `auras, siis tuli ikka `külma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Just kut va põhjatu kaju, `terve ruusi tääve joob korraga äe </w:t>
      </w:r>
      <w:r w:rsidRPr="00E3787E">
        <w:rPr>
          <w:rFonts w:ascii="Times SUT" w:hAnsi="Times SUT" w:cs="Times SUT"/>
          <w:sz w:val="20"/>
        </w:rPr>
        <w:t xml:space="preserve">Pöi; </w:t>
      </w:r>
      <w:r w:rsidRPr="00E3787E">
        <w:rPr>
          <w:rFonts w:ascii="Times SUT" w:hAnsi="Times SUT" w:cs="Times SUT"/>
          <w:i/>
          <w:sz w:val="20"/>
        </w:rPr>
        <w:t>puu salvetsed `pandi `kaole `ümber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kao tahab `rooki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kaeul `panta ark maha ja roog `panta `senna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le kahe argi vahele </w:t>
      </w:r>
      <w:r w:rsidRPr="00E3787E">
        <w:rPr>
          <w:rFonts w:ascii="Times SUT" w:hAnsi="Times SUT" w:cs="Times SUT"/>
          <w:sz w:val="20"/>
        </w:rPr>
        <w:t xml:space="preserve">Emm; </w:t>
      </w:r>
      <w:r w:rsidRPr="00E3787E">
        <w:rPr>
          <w:rFonts w:ascii="Times SUT" w:hAnsi="Times SUT" w:cs="Times SUT"/>
          <w:i/>
          <w:sz w:val="20"/>
        </w:rPr>
        <w:t>Lapsed ei `tohtind mitte kaju `vaata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ma akka seda kao `kaebma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sii põlegi sügävid `kaosid `ühti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kao oo seest kibistud, kibid oo `ümbär kao `pandud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kaos vesi aiseb, siis `veska kolm peotäit `soola `kaajo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`kaole pannakse sa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vispuud `peale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kaost saab kibi`rüntsa, `rühka või `rihka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`võetud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see elma sooneta kao</w:t>
      </w:r>
      <w:r w:rsidRPr="00E3787E">
        <w:rPr>
          <w:rFonts w:ascii="Times SUT" w:hAnsi="Times SUT" w:cs="Times SUT"/>
          <w:sz w:val="20"/>
        </w:rPr>
        <w:t xml:space="preserve"> (vähese veega) Kir; </w:t>
      </w:r>
      <w:r w:rsidRPr="00E3787E">
        <w:rPr>
          <w:rFonts w:ascii="Times SUT" w:hAnsi="Times SUT" w:cs="Times SUT"/>
          <w:i/>
          <w:sz w:val="20"/>
        </w:rPr>
        <w:t>kao ääre `tassa täis</w:t>
      </w:r>
      <w:r w:rsidRPr="00E3787E">
        <w:rPr>
          <w:rFonts w:ascii="Times SUT" w:hAnsi="Times SUT" w:cs="Times SUT"/>
          <w:sz w:val="20"/>
        </w:rPr>
        <w:t xml:space="preserve"> Lih; </w:t>
      </w:r>
      <w:r w:rsidRPr="00E3787E">
        <w:rPr>
          <w:rFonts w:ascii="Times SUT" w:hAnsi="Times SUT" w:cs="Times SUT"/>
          <w:i/>
          <w:sz w:val="20"/>
        </w:rPr>
        <w:t>Kau all, kaigas pial</w:t>
      </w:r>
      <w:r w:rsidRPr="00E3787E">
        <w:rPr>
          <w:rFonts w:ascii="Times SUT" w:hAnsi="Times SUT" w:cs="Times SUT"/>
          <w:sz w:val="20"/>
        </w:rPr>
        <w:t xml:space="preserve"> = kassi sabaalune Han; </w:t>
      </w:r>
      <w:r w:rsidRPr="00E3787E">
        <w:rPr>
          <w:rFonts w:ascii="Times SUT" w:hAnsi="Times SUT" w:cs="Times SUT"/>
          <w:i/>
          <w:sz w:val="20"/>
        </w:rPr>
        <w:t>`kaosid võtma</w:t>
      </w:r>
      <w:r w:rsidRPr="00E3787E">
        <w:rPr>
          <w:rFonts w:ascii="Times SUT" w:hAnsi="Times SUT" w:cs="Times SUT"/>
          <w:sz w:val="20"/>
        </w:rPr>
        <w:t xml:space="preserve"> (kaevu kohta määrama); </w:t>
      </w:r>
      <w:r w:rsidRPr="00E3787E">
        <w:rPr>
          <w:rFonts w:ascii="Times SUT" w:hAnsi="Times SUT" w:cs="Times SUT"/>
          <w:i/>
          <w:sz w:val="20"/>
        </w:rPr>
        <w:t>rukis külvati kuiba aeaga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rukis `tuhka, oter oeasse ja kaer kaosse</w:t>
      </w:r>
      <w:r w:rsidRPr="00E3787E">
        <w:rPr>
          <w:rFonts w:ascii="Times SUT" w:hAnsi="Times SUT" w:cs="Times SUT"/>
          <w:sz w:val="20"/>
        </w:rPr>
        <w:t xml:space="preserve"> (märga mulda) Mih; </w:t>
      </w:r>
      <w:r w:rsidRPr="00E3787E">
        <w:rPr>
          <w:rFonts w:ascii="Times SUT" w:hAnsi="Times SUT" w:cs="Times SUT"/>
          <w:i/>
          <w:sz w:val="20"/>
        </w:rPr>
        <w:t>meil ei ole kaot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lähme kaod `rookma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pang kukkus kaeuse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Vinnaga kajust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`raske vett võtta, nüid oo änamasti võ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liga kajud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isa istub, poeg pistab, tüdar taga tolgendab</w:t>
      </w:r>
      <w:r w:rsidRPr="00E3787E">
        <w:rPr>
          <w:rFonts w:ascii="Times SUT" w:hAnsi="Times SUT" w:cs="Times SUT"/>
          <w:sz w:val="20"/>
        </w:rPr>
        <w:t xml:space="preserve"> = </w:t>
      </w:r>
      <w:r w:rsidRPr="00E3787E">
        <w:rPr>
          <w:rFonts w:ascii="Times SUT" w:hAnsi="Times SUT" w:cs="Times SUT"/>
          <w:i/>
          <w:sz w:val="20"/>
        </w:rPr>
        <w:t xml:space="preserve">kaeu, kook ja </w:t>
      </w:r>
      <w:r w:rsidRPr="00E3787E">
        <w:rPr>
          <w:rFonts w:ascii="Times SUT" w:hAnsi="Times SUT" w:cs="Times SUT"/>
          <w:sz w:val="20"/>
        </w:rPr>
        <w:t xml:space="preserve">[koogu] </w:t>
      </w:r>
      <w:r w:rsidRPr="00E3787E">
        <w:rPr>
          <w:rFonts w:ascii="Times SUT" w:hAnsi="Times SUT" w:cs="Times SUT"/>
          <w:i/>
          <w:sz w:val="20"/>
        </w:rPr>
        <w:t>pakk sääl taga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aas vana kao `kinni</w:t>
      </w:r>
      <w:r w:rsidRPr="00E3787E">
        <w:rPr>
          <w:rFonts w:ascii="Times SUT" w:hAnsi="Times SUT" w:cs="Times SUT"/>
          <w:sz w:val="20"/>
        </w:rPr>
        <w:t xml:space="preserve"> Rap; </w:t>
      </w:r>
      <w:r w:rsidRPr="00E3787E">
        <w:rPr>
          <w:rFonts w:ascii="Times SUT" w:hAnsi="Times SUT" w:cs="Times SUT"/>
          <w:i/>
          <w:sz w:val="20"/>
        </w:rPr>
        <w:t>kao oli just rihalse värava ees</w:t>
      </w:r>
      <w:r w:rsidRPr="00E3787E">
        <w:rPr>
          <w:rFonts w:ascii="Times SUT" w:hAnsi="Times SUT" w:cs="Times SUT"/>
          <w:sz w:val="20"/>
        </w:rPr>
        <w:t xml:space="preserve"> Pil; </w:t>
      </w:r>
      <w:r w:rsidRPr="00E3787E">
        <w:rPr>
          <w:rFonts w:ascii="Times SUT" w:hAnsi="Times SUT" w:cs="Times SUT"/>
          <w:i/>
          <w:sz w:val="20"/>
        </w:rPr>
        <w:t>Käisin kajul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näkk kajos, ära mine </w:t>
      </w:r>
      <w:r w:rsidRPr="00E3787E">
        <w:rPr>
          <w:rFonts w:ascii="Times SUT" w:hAnsi="Times SUT" w:cs="Times SUT"/>
          <w:sz w:val="20"/>
        </w:rPr>
        <w:t xml:space="preserve">(öeld lapsele) KJn; </w:t>
      </w:r>
      <w:r w:rsidRPr="00E3787E">
        <w:rPr>
          <w:rFonts w:ascii="Times SUT" w:hAnsi="Times SUT" w:cs="Times SUT"/>
          <w:i/>
          <w:sz w:val="20"/>
        </w:rPr>
        <w:t>saana kõrval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kaju ja pesu künä</w:t>
      </w:r>
      <w:r w:rsidRPr="00E3787E">
        <w:rPr>
          <w:rFonts w:ascii="Times SUT" w:hAnsi="Times SUT" w:cs="Times SUT"/>
          <w:sz w:val="20"/>
        </w:rPr>
        <w:t xml:space="preserve"> Vil; </w:t>
      </w:r>
      <w:r w:rsidRPr="00E3787E">
        <w:rPr>
          <w:rFonts w:ascii="Times SUT" w:hAnsi="Times SUT" w:cs="Times SUT"/>
          <w:i/>
          <w:sz w:val="20"/>
        </w:rPr>
        <w:t>läits kajo manu vett `kiskma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linguga </w:t>
      </w:r>
      <w:r w:rsidRPr="00E3787E">
        <w:rPr>
          <w:rFonts w:ascii="Times SUT" w:hAnsi="Times SUT" w:cs="Times SUT"/>
          <w:sz w:val="20"/>
        </w:rPr>
        <w:t xml:space="preserve">(vinnaga) </w:t>
      </w:r>
      <w:r w:rsidRPr="00E3787E">
        <w:rPr>
          <w:rFonts w:ascii="Times SUT" w:hAnsi="Times SUT" w:cs="Times SUT"/>
          <w:i/>
          <w:sz w:val="20"/>
        </w:rPr>
        <w:t>kajo, lingu otsan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ma lää kajo `v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rde vett `t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ma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meil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vesi õhuksen, me võtime puust konguga kajost vett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mõnel om pööräga kajo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vanast `olli külä pääl kaits </w:t>
      </w:r>
      <w:r w:rsidRPr="00E3787E">
        <w:rPr>
          <w:rFonts w:ascii="Times SUT" w:hAnsi="Times SUT" w:cs="Times SUT"/>
          <w:sz w:val="20"/>
        </w:rPr>
        <w:t xml:space="preserve">kajo Nõo;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ss lahup puid ja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p vett kajost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Kavvede paist kaeoling üle puie</w:t>
      </w:r>
      <w:r w:rsidRPr="00E3787E">
        <w:rPr>
          <w:rFonts w:ascii="Times SUT" w:hAnsi="Times SUT" w:cs="Times SUT"/>
          <w:sz w:val="20"/>
        </w:rPr>
        <w:t xml:space="preserve"> Rõn; </w:t>
      </w:r>
      <w:r w:rsidRPr="00E3787E">
        <w:rPr>
          <w:rFonts w:ascii="Times SUT" w:hAnsi="Times SUT" w:cs="Times SUT"/>
          <w:i/>
          <w:sz w:val="20"/>
        </w:rPr>
        <w:t>ümbre kao sourõ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ura </w:t>
      </w:r>
      <w:r w:rsidR="00E3787E" w:rsidRPr="00E3787E">
        <w:rPr>
          <w:rFonts w:ascii="Times SUT" w:hAnsi="Times SUT" w:cs="Times SUT"/>
          <w:i/>
          <w:sz w:val="20"/>
        </w:rPr>
        <w:t>d́u̬u̬</w:t>
      </w:r>
      <w:r w:rsidRPr="00E3787E">
        <w:rPr>
          <w:rFonts w:ascii="Times SUT" w:hAnsi="Times SUT" w:cs="Times SUT"/>
          <w:i/>
          <w:sz w:val="20"/>
        </w:rPr>
        <w:t>skõva</w:t>
      </w:r>
      <w:r w:rsidRPr="00E3787E">
        <w:rPr>
          <w:rFonts w:ascii="Times SUT" w:hAnsi="Times SUT" w:cs="Times SUT"/>
          <w:sz w:val="20"/>
        </w:rPr>
        <w:t xml:space="preserve"> Lei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(lahjast õllest, toidust) </w:t>
      </w:r>
      <w:r w:rsidRPr="00E3787E">
        <w:rPr>
          <w:rFonts w:ascii="Times SUT" w:hAnsi="Times SUT" w:cs="Times SUT"/>
          <w:i/>
          <w:sz w:val="20"/>
        </w:rPr>
        <w:t>Tuul on kaju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lt</w:t>
      </w:r>
      <w:r w:rsidRPr="00E3787E">
        <w:rPr>
          <w:rFonts w:ascii="Times SUT" w:hAnsi="Times SUT" w:cs="Times SUT"/>
          <w:sz w:val="20"/>
        </w:rPr>
        <w:t xml:space="preserve"> Jäm | (tukkujast) </w:t>
      </w:r>
      <w:r w:rsidRPr="00E3787E">
        <w:rPr>
          <w:rFonts w:ascii="Times SUT" w:hAnsi="Times SUT" w:cs="Times SUT"/>
          <w:i/>
          <w:sz w:val="20"/>
        </w:rPr>
        <w:t>sa akkad kaeu `vötma, j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d tukkuma</w:t>
      </w:r>
      <w:r w:rsidRPr="00E3787E">
        <w:rPr>
          <w:rFonts w:ascii="Times SUT" w:hAnsi="Times SUT" w:cs="Times SUT"/>
          <w:sz w:val="20"/>
        </w:rPr>
        <w:t xml:space="preserve"> (ja peaga noogutama) Khk; </w:t>
      </w:r>
      <w:r w:rsidRPr="00E3787E">
        <w:rPr>
          <w:rFonts w:ascii="Times SUT" w:hAnsi="Times SUT" w:cs="Times SUT"/>
          <w:i/>
          <w:sz w:val="20"/>
        </w:rPr>
        <w:t xml:space="preserve">`Vardad vajusid süle ning emm akkas ka kaju `kaevama </w:t>
      </w:r>
      <w:r w:rsidRPr="00E3787E">
        <w:rPr>
          <w:rFonts w:ascii="Times SUT" w:hAnsi="Times SUT" w:cs="Times SUT"/>
          <w:sz w:val="20"/>
        </w:rPr>
        <w:t>Kaa |</w:t>
      </w:r>
      <w:r w:rsidRPr="00E3787E">
        <w:rPr>
          <w:rFonts w:ascii="Times SUT" w:hAnsi="Times SUT" w:cs="Times SUT"/>
          <w:i/>
          <w:sz w:val="20"/>
        </w:rPr>
        <w:t xml:space="preserve"> Tüdruk, sa oled kaju `ääres kusel käind</w:t>
      </w:r>
      <w:r w:rsidRPr="00E3787E">
        <w:rPr>
          <w:rFonts w:ascii="Times SUT" w:hAnsi="Times SUT" w:cs="Times SUT"/>
          <w:sz w:val="20"/>
        </w:rPr>
        <w:t xml:space="preserve"> (öeldi luksujale) Pöi | </w:t>
      </w:r>
      <w:r w:rsidRPr="00E3787E">
        <w:rPr>
          <w:rFonts w:ascii="Times SUT" w:hAnsi="Times SUT" w:cs="Times SUT"/>
          <w:i/>
          <w:sz w:val="20"/>
        </w:rPr>
        <w:t>äda ajab ärja `kaose</w:t>
      </w:r>
      <w:r w:rsidRPr="00E3787E">
        <w:rPr>
          <w:rFonts w:ascii="Times SUT" w:hAnsi="Times SUT" w:cs="Times SUT"/>
          <w:sz w:val="20"/>
        </w:rPr>
        <w:t xml:space="preserve"> Tõs |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ae enne vana kaju umpseks kut uus valmis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Vana kaud ei või enne täis sittu, kui uus põle veel `valmis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ärä enne vana `kaiu sittu, ku sa uvvest kajost juvva ei oole saanu</w:t>
      </w:r>
      <w:r w:rsidRPr="00E3787E">
        <w:rPr>
          <w:rFonts w:ascii="Times SUT" w:hAnsi="Times SUT" w:cs="Times SUT"/>
          <w:sz w:val="20"/>
        </w:rPr>
        <w:t xml:space="preserve"> Krk | </w:t>
      </w:r>
      <w:r w:rsidRPr="00E3787E">
        <w:rPr>
          <w:rFonts w:ascii="Times SUT" w:hAnsi="Times SUT" w:cs="Times SUT"/>
          <w:i/>
          <w:sz w:val="20"/>
        </w:rPr>
        <w:t>sa tia seda vist isigi, kui paelu oo sinu kao kallal köind vett `võtmas, `öetasse `langenud naeste`rahva `kohta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sinu kajost om mitu 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 vett `võtnu, sul om pombaga kajo</w:t>
      </w:r>
      <w:r w:rsidRPr="00E3787E">
        <w:rPr>
          <w:rFonts w:ascii="Times SUT" w:hAnsi="Times SUT" w:cs="Times SUT"/>
          <w:sz w:val="20"/>
        </w:rPr>
        <w:t xml:space="preserve"> (öeld liiderlikule naisele) Nõo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sügav koht meres </w:t>
      </w:r>
      <w:r w:rsidRPr="00E3787E">
        <w:rPr>
          <w:rFonts w:ascii="Times SUT" w:hAnsi="Times SUT" w:cs="Times SUT"/>
          <w:i/>
          <w:sz w:val="20"/>
        </w:rPr>
        <w:t>`öetse mere kao või mere so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n, see oo `seoke sügav koht, need oo sügavas meres</w:t>
      </w:r>
      <w:r w:rsidRPr="00E3787E">
        <w:rPr>
          <w:rFonts w:ascii="Times SUT" w:hAnsi="Times SUT" w:cs="Times SUT"/>
          <w:sz w:val="20"/>
        </w:rPr>
        <w:t xml:space="preserve"> Tõs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ants</w:t>
      </w:r>
      <w:r w:rsidRPr="00E3787E">
        <w:rPr>
          <w:rFonts w:ascii="Times SUT" w:hAnsi="Times SUT" w:cs="Times SUT"/>
          <w:sz w:val="20"/>
        </w:rPr>
        <w:t xml:space="preserve"> lastehirmutis, kaevukoll – LäEd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kajujaan, kaevuants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auk</w:t>
      </w:r>
      <w:r w:rsidRPr="00E3787E">
        <w:rPr>
          <w:rFonts w:ascii="Times SUT" w:hAnsi="Times SUT" w:cs="Times SUT"/>
          <w:sz w:val="20"/>
        </w:rPr>
        <w:t xml:space="preserve"> raketeta kaev </w:t>
      </w:r>
      <w:r w:rsidRPr="00E3787E">
        <w:rPr>
          <w:rFonts w:ascii="Times SUT" w:hAnsi="Times SUT" w:cs="Times SUT"/>
          <w:i/>
          <w:sz w:val="20"/>
        </w:rPr>
        <w:t>Kuiva suiga saavad seiksed madalad kajuaugud puhas tühaks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Vanale kajuaugule peaks midagid varju peele panema, äkist meni loom läheb kolinal sisse</w:t>
      </w:r>
      <w:r w:rsidRPr="00E3787E">
        <w:rPr>
          <w:rFonts w:ascii="Times SUT" w:hAnsi="Times SUT" w:cs="Times SUT"/>
          <w:sz w:val="20"/>
        </w:rPr>
        <w:t xml:space="preserve"> Kaa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kaevuauk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hark</w:t>
      </w:r>
      <w:r w:rsidRPr="00E3787E">
        <w:rPr>
          <w:rFonts w:ascii="Times SUT" w:hAnsi="Times SUT" w:cs="Times SUT"/>
          <w:sz w:val="20"/>
        </w:rPr>
        <w:t xml:space="preserve"> kaevuhark </w:t>
      </w:r>
      <w:r w:rsidRPr="00E3787E">
        <w:rPr>
          <w:rFonts w:ascii="Times SUT" w:hAnsi="Times SUT" w:cs="Times SUT"/>
          <w:i/>
          <w:sz w:val="20"/>
        </w:rPr>
        <w:t>Kau argiks otsiti araline tamm, kooriti äe ja `aeti kau taha `püsti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spacing w:val="40"/>
          <w:sz w:val="20"/>
        </w:rPr>
        <w:t>kajuharki ajama</w:t>
      </w:r>
      <w:r w:rsidRPr="00E3787E">
        <w:rPr>
          <w:rFonts w:ascii="Times SUT" w:hAnsi="Times SUT" w:cs="Times SUT"/>
          <w:sz w:val="20"/>
        </w:rPr>
        <w:t xml:space="preserve"> tiritamme kasvatama </w:t>
      </w:r>
      <w:r w:rsidRPr="00E3787E">
        <w:rPr>
          <w:rFonts w:ascii="Times SUT" w:hAnsi="Times SUT" w:cs="Times SUT"/>
          <w:i/>
          <w:sz w:val="20"/>
        </w:rPr>
        <w:t>Mihkel oli kange mees kaju arki ajama</w:t>
      </w:r>
      <w:r w:rsidRPr="00E3787E">
        <w:rPr>
          <w:rFonts w:ascii="Times SUT" w:hAnsi="Times SUT" w:cs="Times SUT"/>
          <w:sz w:val="20"/>
        </w:rPr>
        <w:t xml:space="preserve"> Kaa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jaan</w:t>
      </w:r>
      <w:r w:rsidRPr="00E3787E">
        <w:rPr>
          <w:rFonts w:ascii="Times SUT" w:hAnsi="Times SUT" w:cs="Times SUT"/>
          <w:sz w:val="20"/>
        </w:rPr>
        <w:t xml:space="preserve"> = kajuants </w:t>
      </w:r>
      <w:r w:rsidRPr="00E3787E">
        <w:rPr>
          <w:rFonts w:ascii="Times SUT" w:hAnsi="Times SUT" w:cs="Times SUT"/>
          <w:i/>
          <w:sz w:val="20"/>
        </w:rPr>
        <w:t xml:space="preserve">kajujaen </w:t>
      </w:r>
      <w:r w:rsidRPr="00E3787E">
        <w:rPr>
          <w:rFonts w:ascii="Times SUT" w:hAnsi="Times SUT" w:cs="Times SUT"/>
          <w:sz w:val="20"/>
        </w:rPr>
        <w:t xml:space="preserve">Khk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jung</w:t>
      </w:r>
      <w:r w:rsidRPr="00E3787E">
        <w:rPr>
          <w:rFonts w:ascii="Times SUT" w:hAnsi="Times SUT" w:cs="Times SUT"/>
          <w:sz w:val="20"/>
        </w:rPr>
        <w:t xml:space="preserve"> = jung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Kajujungi ammet pole ka kerge ühtid</w:t>
      </w:r>
      <w:r w:rsidRPr="00E3787E">
        <w:rPr>
          <w:rFonts w:ascii="Times SUT" w:hAnsi="Times SUT" w:cs="Times SUT"/>
          <w:sz w:val="20"/>
        </w:rPr>
        <w:t xml:space="preserve"> Emm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koll</w:t>
      </w:r>
      <w:r w:rsidRPr="00E3787E">
        <w:rPr>
          <w:rFonts w:ascii="Times SUT" w:hAnsi="Times SUT" w:cs="Times SUT"/>
          <w:sz w:val="20"/>
        </w:rPr>
        <w:t xml:space="preserve"> kaevukoll </w:t>
      </w:r>
      <w:r w:rsidRPr="00E3787E">
        <w:rPr>
          <w:rFonts w:ascii="Times SUT" w:hAnsi="Times SUT" w:cs="Times SUT"/>
          <w:i/>
          <w:sz w:val="20"/>
        </w:rPr>
        <w:t>Ära vahi kaju seletsite pealt kajuse, kajukoll tömbab sind sise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 xml:space="preserve">Kajukoll vetab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sz w:val="20"/>
        </w:rPr>
        <w:t xml:space="preserve"> (hirmutati lapsi) Emm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kajunäkk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kook</w:t>
      </w:r>
      <w:r w:rsidRPr="00E3787E">
        <w:rPr>
          <w:rFonts w:ascii="Times SUT" w:hAnsi="Times SUT" w:cs="Times SUT"/>
          <w:sz w:val="20"/>
        </w:rPr>
        <w:t xml:space="preserve"> kaevukook – 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küna</w:t>
      </w:r>
      <w:r w:rsidRPr="00E3787E">
        <w:rPr>
          <w:rFonts w:ascii="Times SUT" w:hAnsi="Times SUT" w:cs="Times SUT"/>
          <w:sz w:val="20"/>
        </w:rPr>
        <w:t xml:space="preserve"> kaevuküna </w:t>
      </w:r>
      <w:r w:rsidRPr="00E3787E">
        <w:rPr>
          <w:rFonts w:ascii="Times SUT" w:hAnsi="Times SUT" w:cs="Times SUT"/>
          <w:i/>
          <w:sz w:val="20"/>
        </w:rPr>
        <w:t>kao küna on suur pikk, re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 keib kaevu juurest künasse</w:t>
      </w:r>
      <w:r w:rsidRPr="00E3787E">
        <w:rPr>
          <w:rFonts w:ascii="Times SUT" w:hAnsi="Times SUT" w:cs="Times SUT"/>
          <w:sz w:val="20"/>
        </w:rPr>
        <w:t xml:space="preserve"> Kul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kajuma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kajuma</w:t>
      </w:r>
      <w:r w:rsidRPr="00E3787E">
        <w:rPr>
          <w:rFonts w:ascii="Times SUT" w:hAnsi="Times SUT" w:cs="Times SUT"/>
          <w:sz w:val="20"/>
        </w:rPr>
        <w:t xml:space="preserve"> JõeK, </w:t>
      </w:r>
      <w:r w:rsidRPr="00E3787E">
        <w:rPr>
          <w:rFonts w:ascii="Times SUT" w:hAnsi="Times SUT" w:cs="Times SUT"/>
          <w:i/>
          <w:sz w:val="20"/>
        </w:rPr>
        <w:t>`kaoma</w:t>
      </w:r>
      <w:r w:rsidRPr="00E3787E">
        <w:rPr>
          <w:rFonts w:ascii="Times SUT" w:hAnsi="Times SUT" w:cs="Times SUT"/>
          <w:sz w:val="20"/>
        </w:rPr>
        <w:t xml:space="preserve"> Mar kajama </w:t>
      </w:r>
      <w:r w:rsidRPr="00E3787E">
        <w:rPr>
          <w:rFonts w:ascii="Times SUT" w:hAnsi="Times SUT" w:cs="Times SUT"/>
          <w:i/>
          <w:sz w:val="20"/>
        </w:rPr>
        <w:t>mets kaob `vasto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`teisi `ilmu tuleb, ääl kajub `vasta</w:t>
      </w:r>
      <w:r w:rsidRPr="00E3787E">
        <w:rPr>
          <w:rFonts w:ascii="Times SUT" w:hAnsi="Times SUT" w:cs="Times SUT"/>
          <w:sz w:val="20"/>
        </w:rPr>
        <w:t xml:space="preserve"> JõeK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kajuma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kaju|ma </w:t>
      </w:r>
      <w:r w:rsidRPr="00E3787E">
        <w:rPr>
          <w:rFonts w:ascii="Times SUT" w:hAnsi="Times SUT" w:cs="Times SUT"/>
          <w:sz w:val="20"/>
        </w:rPr>
        <w:t>Hää Vil(</w:t>
      </w:r>
      <w:r w:rsidRPr="00E3787E">
        <w:rPr>
          <w:rFonts w:ascii="Times SUT" w:hAnsi="Times SUT" w:cs="Times SUT"/>
          <w:i/>
          <w:sz w:val="20"/>
        </w:rPr>
        <w:t>kaeu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Puh,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Pst Hls Krk Hel San, </w:t>
      </w:r>
      <w:r w:rsidRPr="00E3787E">
        <w:rPr>
          <w:rFonts w:ascii="Times SUT" w:hAnsi="Times SUT" w:cs="Times SUT"/>
          <w:i/>
          <w:sz w:val="20"/>
        </w:rPr>
        <w:t>kajo|ma, kaeo-</w:t>
      </w:r>
      <w:r w:rsidRPr="00E3787E">
        <w:rPr>
          <w:rFonts w:ascii="Times SUT" w:hAnsi="Times SUT" w:cs="Times SUT"/>
          <w:sz w:val="20"/>
        </w:rPr>
        <w:t xml:space="preserve"> Saa KJn Kõp Vil Trv, </w:t>
      </w:r>
      <w:r w:rsidRPr="00E3787E">
        <w:rPr>
          <w:rFonts w:ascii="Times SUT" w:hAnsi="Times SUT" w:cs="Times SUT"/>
          <w:i/>
          <w:sz w:val="20"/>
        </w:rPr>
        <w:t>kajo|ma</w:t>
      </w:r>
      <w:r w:rsidRPr="00E3787E">
        <w:rPr>
          <w:rFonts w:ascii="Times SUT" w:hAnsi="Times SUT" w:cs="Times SUT"/>
          <w:sz w:val="20"/>
        </w:rPr>
        <w:t xml:space="preserve"> T,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Hls Krk Hel, da-inf </w:t>
      </w:r>
      <w:r w:rsidRPr="00E3787E">
        <w:rPr>
          <w:rFonts w:ascii="Times SUT" w:hAnsi="Times SUT" w:cs="Times SUT"/>
          <w:i/>
          <w:sz w:val="20"/>
        </w:rPr>
        <w:t>`kaeva</w:t>
      </w:r>
      <w:r w:rsidRPr="00E3787E">
        <w:rPr>
          <w:rFonts w:ascii="Times SUT" w:hAnsi="Times SUT" w:cs="Times SUT"/>
          <w:sz w:val="20"/>
        </w:rPr>
        <w:t xml:space="preserve"> Hls Krk, </w:t>
      </w:r>
      <w:r w:rsidRPr="00E3787E">
        <w:rPr>
          <w:rFonts w:ascii="Times SUT" w:hAnsi="Times SUT" w:cs="Times SUT"/>
          <w:i/>
          <w:sz w:val="20"/>
        </w:rPr>
        <w:t>`kaiva</w:t>
      </w:r>
      <w:r w:rsidRPr="00E3787E">
        <w:rPr>
          <w:rFonts w:ascii="Times SUT" w:hAnsi="Times SUT" w:cs="Times SUT"/>
          <w:sz w:val="20"/>
        </w:rPr>
        <w:t xml:space="preserve"> Nõo Ote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</w:t>
      </w:r>
      <w:r w:rsidRPr="00E3787E">
        <w:rPr>
          <w:rFonts w:ascii="Times SUT" w:hAnsi="Times SUT" w:cs="Times SUT"/>
          <w:sz w:val="20"/>
        </w:rPr>
        <w:t xml:space="preserve">kaevama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lääb alles õhta auku kajuma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 xml:space="preserve">Mõne `aasta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 kaeusid k</w:t>
      </w:r>
      <w:r w:rsidR="00E3787E" w:rsidRPr="00E3787E">
        <w:rPr>
          <w:rFonts w:ascii="Times SUT" w:hAnsi="Times SUT" w:cs="Times SUT"/>
          <w:i/>
          <w:sz w:val="20"/>
        </w:rPr>
        <w:t>u̬u̬ĺ</w:t>
      </w:r>
      <w:r w:rsidRPr="00E3787E">
        <w:rPr>
          <w:rFonts w:ascii="Times SUT" w:hAnsi="Times SUT" w:cs="Times SUT"/>
          <w:i/>
          <w:sz w:val="20"/>
        </w:rPr>
        <w:t xml:space="preserve">`meister ja lapsed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luukere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</w:t>
      </w:r>
      <w:r w:rsidRPr="00E3787E">
        <w:rPr>
          <w:rFonts w:ascii="Times SUT" w:hAnsi="Times SUT" w:cs="Times SUT"/>
          <w:sz w:val="20"/>
        </w:rPr>
        <w:t xml:space="preserve"> Vil; </w:t>
      </w:r>
      <w:r w:rsidRPr="00E3787E">
        <w:rPr>
          <w:rFonts w:ascii="Times SUT" w:hAnsi="Times SUT" w:cs="Times SUT"/>
          <w:i/>
          <w:sz w:val="20"/>
        </w:rPr>
        <w:t>mehe lätsive `auda kajome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`saarlese ja `iidlese tulev `raavi kajome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kajoge auk `sissi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akka 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pa kajome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ein olli juba ärä tettu, ku `lasti kraav kaeude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nelläkeste kaeonuva</w:t>
      </w:r>
      <w:r w:rsidRPr="00E3787E">
        <w:rPr>
          <w:rFonts w:ascii="Times SUT" w:hAnsi="Times SUT" w:cs="Times SUT"/>
          <w:sz w:val="20"/>
        </w:rPr>
        <w:t xml:space="preserve"> Ran; [metsa istutades] </w:t>
      </w:r>
      <w:r w:rsidRPr="00E3787E">
        <w:rPr>
          <w:rFonts w:ascii="Times SUT" w:hAnsi="Times SUT" w:cs="Times SUT"/>
          <w:i/>
          <w:sz w:val="20"/>
        </w:rPr>
        <w:t>ikki vanam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kajosi `audu ja mia panni `s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mnit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mia olli ka `auda kaeoman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Jaan ja lell kaeosiva mul siin `kraavi, `tahtsiva siist `õkva `kaiva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pia `laskma `vastne kaeo kaeoda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kaeosime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`uibu, `kaalsime üless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nii suur p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t `olli, võti vigla, viglaga kajosi üless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lase `valla `kaiva tolle kraavi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ma kajosi `kaivu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maa taht läbi kajude, ma kaiva `lapjuge</w:t>
      </w:r>
      <w:r w:rsidRPr="00E3787E">
        <w:rPr>
          <w:rFonts w:ascii="Times SUT" w:hAnsi="Times SUT" w:cs="Times SUT"/>
          <w:sz w:val="20"/>
        </w:rPr>
        <w:t xml:space="preserve"> San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(välja) õõnestama </w:t>
      </w:r>
      <w:r w:rsidRPr="00E3787E">
        <w:rPr>
          <w:rFonts w:ascii="Times SUT" w:hAnsi="Times SUT" w:cs="Times SUT"/>
          <w:i/>
          <w:sz w:val="20"/>
        </w:rPr>
        <w:t>`niske kõver väits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li, tollega kaeoss ta `lu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ka sehest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lastu 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lä, ja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ligi lu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 valmiss</w:t>
      </w:r>
      <w:r w:rsidRPr="00E3787E">
        <w:rPr>
          <w:rFonts w:ascii="Times SUT" w:hAnsi="Times SUT" w:cs="Times SUT"/>
          <w:sz w:val="20"/>
        </w:rPr>
        <w:t xml:space="preserve"> Nõo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kaevama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mees</w:t>
      </w:r>
      <w:r w:rsidRPr="00E3787E">
        <w:rPr>
          <w:rFonts w:ascii="Times SUT" w:hAnsi="Times SUT" w:cs="Times SUT"/>
          <w:sz w:val="20"/>
        </w:rPr>
        <w:t xml:space="preserve"> kaevukoll, lastehirmutis </w:t>
      </w:r>
      <w:r w:rsidRPr="00E3787E">
        <w:rPr>
          <w:rFonts w:ascii="Times SUT" w:hAnsi="Times SUT" w:cs="Times SUT"/>
          <w:i/>
          <w:sz w:val="20"/>
        </w:rPr>
        <w:t xml:space="preserve">ole kena laps, </w:t>
      </w:r>
      <w:r w:rsidRPr="00E3787E">
        <w:rPr>
          <w:rFonts w:ascii="Times SUT" w:hAnsi="Times SUT" w:cs="Times SUT"/>
          <w:sz w:val="20"/>
        </w:rPr>
        <w:t xml:space="preserve">[muidu] </w:t>
      </w:r>
      <w:r w:rsidRPr="00E3787E">
        <w:rPr>
          <w:rFonts w:ascii="Times SUT" w:hAnsi="Times SUT" w:cs="Times SUT"/>
          <w:i/>
          <w:sz w:val="20"/>
        </w:rPr>
        <w:t>kajumees tuleb, viib kotiga kajuse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siit tuleb kajumees ja vetab sind `sisse</w:t>
      </w:r>
      <w:r w:rsidRPr="00E3787E">
        <w:rPr>
          <w:rFonts w:ascii="Times SUT" w:hAnsi="Times SUT" w:cs="Times SUT"/>
          <w:sz w:val="20"/>
        </w:rPr>
        <w:t xml:space="preserve"> Emm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kaju|näkk, </w:t>
      </w:r>
      <w:r w:rsidRPr="00E3787E">
        <w:rPr>
          <w:rFonts w:ascii="Times SUT" w:hAnsi="Times SUT" w:cs="Times SUT"/>
          <w:sz w:val="20"/>
        </w:rPr>
        <w:noBreakHyphen/>
        <w:t xml:space="preserve">peeter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nina</w:t>
      </w:r>
      <w:r w:rsidRPr="00E3787E">
        <w:rPr>
          <w:rFonts w:ascii="Times SUT" w:hAnsi="Times SUT" w:cs="Times SUT"/>
          <w:sz w:val="20"/>
        </w:rPr>
        <w:t xml:space="preserve"> = kaevukatsuja </w:t>
      </w:r>
      <w:r w:rsidRPr="00E3787E">
        <w:rPr>
          <w:rFonts w:ascii="Times SUT" w:hAnsi="Times SUT" w:cs="Times SUT"/>
          <w:i/>
          <w:sz w:val="20"/>
        </w:rPr>
        <w:t>kaonina, kui `otsis vee soont, siis `vaatas `taeba `poole ja `vaatas maha ja siis `turkas kepi maha ja `ütles, et `siia `kohta `tehke kao</w:t>
      </w:r>
      <w:r w:rsidRPr="00E3787E">
        <w:rPr>
          <w:rFonts w:ascii="Times SUT" w:hAnsi="Times SUT" w:cs="Times SUT"/>
          <w:sz w:val="20"/>
        </w:rPr>
        <w:t xml:space="preserve"> Mar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näkk</w:t>
      </w:r>
      <w:r w:rsidRPr="00E3787E">
        <w:rPr>
          <w:rFonts w:ascii="Times SUT" w:hAnsi="Times SUT" w:cs="Times SUT"/>
          <w:sz w:val="20"/>
        </w:rPr>
        <w:t xml:space="preserve"> = kajumees </w:t>
      </w:r>
      <w:r w:rsidRPr="00E3787E">
        <w:rPr>
          <w:rFonts w:ascii="Times SUT" w:hAnsi="Times SUT" w:cs="Times SUT"/>
          <w:i/>
          <w:sz w:val="20"/>
        </w:rPr>
        <w:t>kaju näkk tuleb kallale</w:t>
      </w:r>
      <w:r w:rsidRPr="00E3787E">
        <w:rPr>
          <w:rFonts w:ascii="Times SUT" w:hAnsi="Times SUT" w:cs="Times SUT"/>
          <w:sz w:val="20"/>
        </w:rPr>
        <w:t xml:space="preserve"> Jäm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onk</w:t>
      </w:r>
      <w:r w:rsidRPr="00E3787E">
        <w:rPr>
          <w:rFonts w:ascii="Times SUT" w:hAnsi="Times SUT" w:cs="Times SUT"/>
          <w:sz w:val="20"/>
        </w:rPr>
        <w:t xml:space="preserve"> kaevuvinn – Khk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peeter</w:t>
      </w:r>
      <w:r w:rsidRPr="00E3787E">
        <w:rPr>
          <w:rFonts w:ascii="Times SUT" w:hAnsi="Times SUT" w:cs="Times SUT"/>
          <w:sz w:val="20"/>
        </w:rPr>
        <w:t xml:space="preserve"> = kajumees </w:t>
      </w:r>
      <w:r w:rsidRPr="00E3787E">
        <w:rPr>
          <w:rFonts w:ascii="Times SUT" w:hAnsi="Times SUT" w:cs="Times SUT"/>
          <w:i/>
          <w:sz w:val="20"/>
        </w:rPr>
        <w:t>kaju `peeter</w:t>
      </w:r>
      <w:r w:rsidRPr="00E3787E">
        <w:rPr>
          <w:rFonts w:ascii="Times SUT" w:hAnsi="Times SUT" w:cs="Times SUT"/>
          <w:sz w:val="20"/>
        </w:rPr>
        <w:t xml:space="preserve"> Pha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praks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kajopra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s </w:t>
      </w:r>
      <w:r w:rsidRPr="00E3787E">
        <w:rPr>
          <w:rFonts w:ascii="Times SUT" w:hAnsi="Times SUT" w:cs="Times SUT"/>
          <w:sz w:val="20"/>
        </w:rPr>
        <w:t xml:space="preserve">kaevutegija </w:t>
      </w:r>
      <w:r w:rsidRPr="00E3787E">
        <w:rPr>
          <w:rFonts w:ascii="Times SUT" w:hAnsi="Times SUT" w:cs="Times SUT"/>
          <w:i/>
          <w:sz w:val="20"/>
        </w:rPr>
        <w:t>kajopraksi 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, kes kajosit tekkive</w:t>
      </w:r>
      <w:r w:rsidRPr="00E3787E">
        <w:rPr>
          <w:rFonts w:ascii="Times SUT" w:hAnsi="Times SUT" w:cs="Times SUT"/>
          <w:sz w:val="20"/>
        </w:rPr>
        <w:t xml:space="preserve"> Hel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roog</w:t>
      </w:r>
      <w:r w:rsidRPr="00E3787E">
        <w:rPr>
          <w:rFonts w:ascii="Times SUT" w:hAnsi="Times SUT" w:cs="Times SUT"/>
          <w:sz w:val="20"/>
        </w:rPr>
        <w:t xml:space="preserve"> kaevuvinn </w:t>
      </w:r>
      <w:r w:rsidRPr="00E3787E">
        <w:rPr>
          <w:rFonts w:ascii="Times SUT" w:hAnsi="Times SUT" w:cs="Times SUT"/>
          <w:i/>
          <w:sz w:val="20"/>
        </w:rPr>
        <w:t xml:space="preserve">Kaju roo `pandi ikka tammest </w:t>
      </w:r>
      <w:r w:rsidRPr="00E3787E">
        <w:rPr>
          <w:rFonts w:ascii="Times SUT" w:hAnsi="Times SUT" w:cs="Times SUT"/>
          <w:sz w:val="20"/>
        </w:rPr>
        <w:t xml:space="preserve">Pöi; </w:t>
      </w:r>
      <w:r w:rsidRPr="00E3787E">
        <w:rPr>
          <w:rFonts w:ascii="Times SUT" w:hAnsi="Times SUT" w:cs="Times SUT"/>
          <w:i/>
          <w:sz w:val="20"/>
        </w:rPr>
        <w:t>mes öl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s `alla käib, see on kajo roo, see keige petkem</w:t>
      </w:r>
      <w:r w:rsidRPr="00E3787E">
        <w:rPr>
          <w:rFonts w:ascii="Times SUT" w:hAnsi="Times SUT" w:cs="Times SUT"/>
          <w:sz w:val="20"/>
        </w:rPr>
        <w:t xml:space="preserve"> Käi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ruhi</w:t>
      </w:r>
      <w:r w:rsidRPr="00E3787E">
        <w:rPr>
          <w:rFonts w:ascii="Times SUT" w:hAnsi="Times SUT" w:cs="Times SUT"/>
          <w:sz w:val="20"/>
        </w:rPr>
        <w:t xml:space="preserve"> kaevuküna </w:t>
      </w:r>
      <w:r w:rsidRPr="00E3787E">
        <w:rPr>
          <w:rFonts w:ascii="Times SUT" w:hAnsi="Times SUT" w:cs="Times SUT"/>
          <w:i/>
          <w:sz w:val="20"/>
        </w:rPr>
        <w:t>vesi pumbati kajo `ruhvese</w:t>
      </w:r>
      <w:r w:rsidRPr="00E3787E">
        <w:rPr>
          <w:rFonts w:ascii="Times SUT" w:hAnsi="Times SUT" w:cs="Times SUT"/>
          <w:sz w:val="20"/>
        </w:rPr>
        <w:t xml:space="preserve"> Trv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sittuja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kaoši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ka</w:t>
      </w:r>
      <w:r w:rsidRPr="00E3787E">
        <w:rPr>
          <w:rFonts w:ascii="Times SUT" w:hAnsi="Times SUT" w:cs="Times SUT"/>
          <w:sz w:val="20"/>
        </w:rPr>
        <w:t xml:space="preserve"> sõimusõna – Lei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kajut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kaju|t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ti</w:t>
      </w:r>
      <w:r w:rsidRPr="00E3787E">
        <w:rPr>
          <w:rFonts w:ascii="Times SUT" w:hAnsi="Times SUT" w:cs="Times SUT"/>
          <w:sz w:val="20"/>
        </w:rPr>
        <w:t xml:space="preserve"> Hlj VNg Vll Mär Tor Juu Trm Plt Hls, g </w:t>
      </w:r>
      <w:r w:rsidRPr="00E3787E">
        <w:rPr>
          <w:rFonts w:ascii="Times SUT" w:hAnsi="Times SUT" w:cs="Times SUT"/>
          <w:i/>
          <w:sz w:val="20"/>
        </w:rPr>
        <w:noBreakHyphen/>
        <w:t>di</w:t>
      </w:r>
      <w:r w:rsidRPr="00E3787E">
        <w:rPr>
          <w:rFonts w:ascii="Times SUT" w:hAnsi="Times SUT" w:cs="Times SUT"/>
          <w:sz w:val="20"/>
        </w:rPr>
        <w:t xml:space="preserve"> Kuu Vai Rei, </w:t>
      </w:r>
      <w:r w:rsidRPr="00E3787E">
        <w:rPr>
          <w:rFonts w:ascii="Times SUT" w:hAnsi="Times SUT" w:cs="Times SUT"/>
          <w:i/>
          <w:sz w:val="20"/>
        </w:rPr>
        <w:noBreakHyphen/>
        <w:t>ti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di</w:t>
      </w:r>
      <w:r w:rsidRPr="00E3787E">
        <w:rPr>
          <w:rFonts w:ascii="Times SUT" w:hAnsi="Times SUT" w:cs="Times SUT"/>
          <w:sz w:val="20"/>
        </w:rPr>
        <w:t xml:space="preserve"> VNg Vai, </w:t>
      </w:r>
      <w:r w:rsidRPr="00E3787E">
        <w:rPr>
          <w:rFonts w:ascii="Times SUT" w:hAnsi="Times SUT" w:cs="Times SUT"/>
          <w:i/>
          <w:sz w:val="20"/>
        </w:rPr>
        <w:t>kajo|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ti</w:t>
      </w:r>
      <w:r w:rsidRPr="00E3787E">
        <w:rPr>
          <w:rFonts w:ascii="Times SUT" w:hAnsi="Times SUT" w:cs="Times SUT"/>
          <w:sz w:val="20"/>
        </w:rPr>
        <w:t xml:space="preserve"> Trv Krk, </w:t>
      </w:r>
      <w:r w:rsidRPr="00E3787E">
        <w:rPr>
          <w:rFonts w:ascii="Times SUT" w:hAnsi="Times SUT" w:cs="Times SUT"/>
          <w:i/>
          <w:sz w:val="20"/>
        </w:rPr>
        <w:t>kajuu·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kaiu|t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ti</w:t>
      </w:r>
      <w:r w:rsidRPr="00E3787E">
        <w:rPr>
          <w:rFonts w:ascii="Times SUT" w:hAnsi="Times SUT" w:cs="Times SUT"/>
          <w:sz w:val="20"/>
        </w:rPr>
        <w:t xml:space="preserve"> Sa Phl Rid Tõs Khn Hää Ris Juu Kos JMd,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sz w:val="20"/>
        </w:rPr>
        <w:t xml:space="preserve"> VJg Hls, </w:t>
      </w:r>
      <w:r w:rsidRPr="00E3787E">
        <w:rPr>
          <w:rFonts w:ascii="Times SUT" w:hAnsi="Times SUT" w:cs="Times SUT"/>
          <w:i/>
          <w:sz w:val="20"/>
        </w:rPr>
        <w:t>kaaiut</w:t>
      </w:r>
      <w:r w:rsidRPr="00E3787E">
        <w:rPr>
          <w:rFonts w:ascii="Times SUT" w:hAnsi="Times SUT" w:cs="Times SUT"/>
          <w:sz w:val="20"/>
        </w:rPr>
        <w:t xml:space="preserve">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eluruum laevas </w:t>
      </w:r>
      <w:r w:rsidRPr="00E3787E">
        <w:rPr>
          <w:rFonts w:ascii="Times SUT" w:hAnsi="Times SUT" w:cs="Times SUT"/>
          <w:i/>
          <w:sz w:val="20"/>
        </w:rPr>
        <w:t>`kapteni kajut on aladi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peräss, aga mies`konnal on ige tavaliselt iespuol `masti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kajuti oli `ahtri puol `otsas ja `ruhvi oli `vüöri puol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`laivas on kajut, kus `matrused magavad ja `puhkavad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suuremates `laevades on kaiutid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kaiutis laevamehed söövad ja magavad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tuli kaiutist `välja, vaos merese ja uppus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 xml:space="preserve">läks laeva kaiuti </w:t>
      </w:r>
      <w:r w:rsidRPr="00E3787E">
        <w:rPr>
          <w:rFonts w:ascii="Times SUT" w:hAnsi="Times SUT" w:cs="Times SUT"/>
          <w:sz w:val="20"/>
        </w:rPr>
        <w:t xml:space="preserve">Tõs; </w:t>
      </w:r>
      <w:r w:rsidRPr="00E3787E">
        <w:rPr>
          <w:rFonts w:ascii="Times SUT" w:hAnsi="Times SUT" w:cs="Times SUT"/>
          <w:i/>
          <w:sz w:val="20"/>
        </w:rPr>
        <w:t>`väiksel</w:t>
      </w:r>
      <w:r w:rsidRPr="00E3787E">
        <w:rPr>
          <w:rFonts w:ascii="Times SUT" w:hAnsi="Times SUT" w:cs="Times SUT"/>
          <w:sz w:val="20"/>
        </w:rPr>
        <w:t xml:space="preserve"> [laeval] </w:t>
      </w:r>
      <w:r w:rsidRPr="00E3787E">
        <w:rPr>
          <w:rFonts w:ascii="Times SUT" w:hAnsi="Times SUT" w:cs="Times SUT"/>
          <w:i/>
          <w:sz w:val="20"/>
        </w:rPr>
        <w:t>on ruhv ja kaiut ühesk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reisijatel on ka kaiutid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kaiutis olid moon ja pakid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laeval on kajutid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lätsim `alla kajotiss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mine `kajuu·te, `puhka veidikäist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(pealt) kaetud ruum paadis </w:t>
      </w:r>
      <w:r w:rsidRPr="00E3787E">
        <w:rPr>
          <w:rFonts w:ascii="Times SUT" w:hAnsi="Times SUT" w:cs="Times SUT"/>
          <w:i/>
          <w:sz w:val="20"/>
        </w:rPr>
        <w:t>kajut `piale ja oligi paa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 `valmis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nuo `muotoril oli kajut ka sies, kus `massina `pääle kohe vesi ei lähä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tal om kajo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 ka ehen,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täitsä purjepaa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sz w:val="20"/>
        </w:rPr>
        <w:t xml:space="preserve"> Trv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kaiuld(i), kaiutes, kaivat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kaju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tark</w:t>
      </w:r>
      <w:r w:rsidRPr="00E3787E">
        <w:rPr>
          <w:rFonts w:ascii="Times SUT" w:hAnsi="Times SUT" w:cs="Times SUT"/>
          <w:sz w:val="20"/>
        </w:rPr>
        <w:t xml:space="preserve"> = kaevutark </w:t>
      </w:r>
      <w:r w:rsidRPr="00E3787E">
        <w:rPr>
          <w:rFonts w:ascii="Times SUT" w:hAnsi="Times SUT" w:cs="Times SUT"/>
          <w:i/>
          <w:sz w:val="20"/>
        </w:rPr>
        <w:t>vanast olliva kajotarga, kes tuusiva, kos võip kajo kajoda</w:t>
      </w:r>
      <w:r w:rsidRPr="00E3787E">
        <w:rPr>
          <w:rFonts w:ascii="Times SUT" w:hAnsi="Times SUT" w:cs="Times SUT"/>
          <w:sz w:val="20"/>
        </w:rPr>
        <w:t xml:space="preserve"> Nõo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tundja</w:t>
      </w:r>
      <w:r w:rsidRPr="00E3787E">
        <w:rPr>
          <w:rFonts w:ascii="Times SUT" w:hAnsi="Times SUT" w:cs="Times SUT"/>
          <w:sz w:val="20"/>
        </w:rPr>
        <w:t xml:space="preserve"> = kaevutundja </w:t>
      </w:r>
      <w:r w:rsidRPr="00E3787E">
        <w:rPr>
          <w:rFonts w:ascii="Times SUT" w:hAnsi="Times SUT" w:cs="Times SUT"/>
          <w:i/>
          <w:sz w:val="20"/>
        </w:rPr>
        <w:t xml:space="preserve">kajo `tunja </w:t>
      </w:r>
      <w:r w:rsidRPr="00E3787E">
        <w:rPr>
          <w:rFonts w:ascii="Times SUT" w:hAnsi="Times SUT" w:cs="Times SUT"/>
          <w:sz w:val="20"/>
        </w:rPr>
        <w:t xml:space="preserve">Nõo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vesi</w:t>
      </w:r>
      <w:r w:rsidRPr="00E3787E">
        <w:rPr>
          <w:rFonts w:ascii="Times SUT" w:hAnsi="Times SUT" w:cs="Times SUT"/>
          <w:sz w:val="20"/>
        </w:rPr>
        <w:t xml:space="preserve"> kaevuvesi </w:t>
      </w:r>
      <w:r w:rsidRPr="00E3787E">
        <w:rPr>
          <w:rFonts w:ascii="Times SUT" w:hAnsi="Times SUT" w:cs="Times SUT"/>
          <w:i/>
          <w:sz w:val="20"/>
        </w:rPr>
        <w:t>kaovesi oo kõba vesi, kao `veele panevad ikke seebi kibi `sesse, kui peso `pestasse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vihm on</w:t>
      </w:r>
      <w:r w:rsidRPr="00E3787E">
        <w:rPr>
          <w:rFonts w:ascii="Times SUT" w:hAnsi="Times SUT" w:cs="Times SUT"/>
          <w:sz w:val="20"/>
        </w:rPr>
        <w:t xml:space="preserve"> [taimedele] </w:t>
      </w:r>
      <w:r w:rsidRPr="00E3787E">
        <w:rPr>
          <w:rFonts w:ascii="Times SUT" w:hAnsi="Times SUT" w:cs="Times SUT"/>
          <w:i/>
          <w:sz w:val="20"/>
        </w:rPr>
        <w:t>parem kui kau vesi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Ki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 siis kajuvett akas `j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ma, `kartsid kollerid</w:t>
      </w:r>
      <w:r w:rsidRPr="00E3787E">
        <w:rPr>
          <w:rFonts w:ascii="Times SUT" w:hAnsi="Times SUT" w:cs="Times SUT"/>
          <w:sz w:val="20"/>
        </w:rPr>
        <w:t xml:space="preserve"> KJn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vibu</w:t>
      </w:r>
      <w:r w:rsidRPr="00E3787E">
        <w:rPr>
          <w:rFonts w:ascii="Times SUT" w:hAnsi="Times SUT" w:cs="Times SUT"/>
          <w:sz w:val="20"/>
        </w:rPr>
        <w:t xml:space="preserve"> kaevukook – Sa Phl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vinn</w:t>
      </w:r>
      <w:r w:rsidRPr="00E3787E">
        <w:rPr>
          <w:rFonts w:ascii="Times SUT" w:hAnsi="Times SUT" w:cs="Times SUT"/>
          <w:sz w:val="20"/>
        </w:rPr>
        <w:t xml:space="preserve"> kaevuvinn </w:t>
      </w:r>
      <w:r w:rsidRPr="00E3787E">
        <w:rPr>
          <w:rFonts w:ascii="Times SUT" w:hAnsi="Times SUT" w:cs="Times SUT"/>
          <w:i/>
          <w:sz w:val="20"/>
        </w:rPr>
        <w:t>Kau vinna otsas oo kook, koogu otsas oo kau raandas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Kaeu vinn on tagalt `raskem, `aitab vee `pange kaeust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tõmmata</w:t>
      </w:r>
      <w:r w:rsidRPr="00E3787E">
        <w:rPr>
          <w:rFonts w:ascii="Times SUT" w:hAnsi="Times SUT" w:cs="Times SUT"/>
          <w:sz w:val="20"/>
        </w:rPr>
        <w:t xml:space="preserve"> SJn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võtja</w:t>
      </w:r>
      <w:r w:rsidRPr="00E3787E">
        <w:rPr>
          <w:rFonts w:ascii="Times SUT" w:hAnsi="Times SUT" w:cs="Times SUT"/>
          <w:sz w:val="20"/>
        </w:rPr>
        <w:t xml:space="preserve"> = kaevutark </w:t>
      </w:r>
      <w:r w:rsidRPr="00E3787E">
        <w:rPr>
          <w:rFonts w:ascii="Times SUT" w:hAnsi="Times SUT" w:cs="Times SUT"/>
          <w:i/>
          <w:sz w:val="20"/>
        </w:rPr>
        <w:t>see oo kajuvöttija, see tunneb ää, kohes vee sooned maa sehes oo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Kau `võtjad `vaatasid kuulasid, mõni pani kõrva `vastu maad ja kuulas vee solinad, teine `vaatas käte vahelt moa `sisse, pidand vee äe nägema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Käärasaana vana oli kuulus kao`võtja, võttis `kaosid, kus `kuhta kao tuleb tiha</w:t>
      </w:r>
      <w:r w:rsidRPr="00E3787E">
        <w:rPr>
          <w:rFonts w:ascii="Times SUT" w:hAnsi="Times SUT" w:cs="Times SUT"/>
          <w:sz w:val="20"/>
        </w:rPr>
        <w:t xml:space="preserve"> Mih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ämber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Kajuämblid olid kövasti tehtud, pidasid kaua vastu, kajuämmel oli kajuraa otsas kinni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Kaju `ämber `pääsis otsast `lahti, läks `põhja mis kolises</w:t>
      </w:r>
      <w:r w:rsidRPr="00E3787E">
        <w:rPr>
          <w:rFonts w:ascii="Times SUT" w:hAnsi="Times SUT" w:cs="Times SUT"/>
          <w:sz w:val="20"/>
        </w:rPr>
        <w:t xml:space="preserve"> Pöi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kaevuämber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kakaar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kakaar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tuttpütt (Podiceps cristatus) </w:t>
      </w:r>
      <w:r w:rsidRPr="00E3787E">
        <w:rPr>
          <w:rFonts w:ascii="Times SUT" w:hAnsi="Times SUT" w:cs="Times SUT"/>
          <w:i/>
          <w:sz w:val="20"/>
        </w:rPr>
        <w:t>kakaàril on suur pikk kael, keha on alt `valget `värvi, selja pealt on must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kakaar on `vaalakas, `lendab `üksikult nii et ohk `vingub kohe</w:t>
      </w:r>
      <w:r w:rsidRPr="00E3787E">
        <w:rPr>
          <w:rFonts w:ascii="Times SUT" w:hAnsi="Times SUT" w:cs="Times SUT"/>
          <w:sz w:val="20"/>
        </w:rPr>
        <w:t xml:space="preserve"> Jõe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kakar</w:t>
      </w:r>
      <w:r w:rsidRPr="00E3787E">
        <w:rPr>
          <w:rFonts w:ascii="Times SUT" w:hAnsi="Times SUT" w:cs="Times SUT"/>
          <w:sz w:val="20"/>
          <w:vertAlign w:val="superscript"/>
        </w:rPr>
        <w:t>5</w:t>
      </w:r>
      <w:r w:rsidRPr="00E3787E">
        <w:rPr>
          <w:rFonts w:ascii="Times SUT" w:hAnsi="Times SUT" w:cs="Times SUT"/>
          <w:sz w:val="20"/>
        </w:rPr>
        <w:t>, kakard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kakardaja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</w:t>
      </w:r>
      <w:r w:rsidRPr="00E3787E">
        <w:rPr>
          <w:rFonts w:ascii="Times SUT" w:hAnsi="Times SUT" w:cs="Times SUT"/>
          <w:sz w:val="20"/>
        </w:rPr>
        <w:t xml:space="preserve"> S L K Krk Nõo Krl Se(</w:t>
      </w:r>
      <w:r w:rsidRPr="00E3787E">
        <w:rPr>
          <w:rFonts w:ascii="Times SUT" w:hAnsi="Times SUT" w:cs="Times SUT"/>
          <w:i/>
          <w:sz w:val="20"/>
        </w:rPr>
        <w:t>kaaka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kakka</w:t>
      </w:r>
      <w:r w:rsidRPr="00E3787E">
        <w:rPr>
          <w:rFonts w:ascii="Times SUT" w:hAnsi="Times SUT" w:cs="Times SUT"/>
          <w:sz w:val="20"/>
        </w:rPr>
        <w:t xml:space="preserve"> Lüg Jõh IisR; </w:t>
      </w:r>
      <w:r w:rsidRPr="00E3787E">
        <w:rPr>
          <w:rFonts w:ascii="Times SUT" w:hAnsi="Times SUT" w:cs="Times SUT"/>
          <w:i/>
          <w:sz w:val="20"/>
        </w:rPr>
        <w:t>kakk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kaka</w:t>
      </w:r>
      <w:r w:rsidRPr="00E3787E">
        <w:rPr>
          <w:rFonts w:ascii="Times SUT" w:hAnsi="Times SUT" w:cs="Times SUT"/>
          <w:sz w:val="20"/>
        </w:rPr>
        <w:t xml:space="preserve"> MMg Hls Krk(p </w:t>
      </w:r>
      <w:r w:rsidRPr="00E3787E">
        <w:rPr>
          <w:rFonts w:ascii="Times SUT" w:hAnsi="Times SUT" w:cs="Times SUT"/>
          <w:i/>
          <w:sz w:val="20"/>
        </w:rPr>
        <w:t>kakka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sz w:val="16"/>
        </w:rPr>
        <w:t xml:space="preserve"> euf, lstk </w:t>
      </w:r>
      <w:r w:rsidRPr="00E3787E">
        <w:rPr>
          <w:rFonts w:ascii="Times SUT" w:hAnsi="Times SUT" w:cs="Times SUT"/>
          <w:sz w:val="20"/>
        </w:rPr>
        <w:t xml:space="preserve">väljaheide </w:t>
      </w:r>
      <w:r w:rsidRPr="00E3787E">
        <w:rPr>
          <w:rFonts w:ascii="Times SUT" w:hAnsi="Times SUT" w:cs="Times SUT"/>
          <w:i/>
          <w:sz w:val="20"/>
        </w:rPr>
        <w:t>ärä võtta, sie on kakka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Kakkale minema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nää laps kukkund Muri kaka `sisse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vii laps kakale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kaka oo samma mis äka, laps tahab kakale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ää mine kaka `sisse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tie po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 pial kakad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tie kaka ära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ärä minnä kaka `sisse,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d ennast kakaga ütte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mine `välla kakale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ärä võtta kakka `piiu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om `endä kakagõ kokku tennü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väega kaakaga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h, vaja `mõskõ</w:t>
      </w:r>
      <w:r w:rsidRPr="00E3787E">
        <w:rPr>
          <w:rFonts w:ascii="Times SUT" w:hAnsi="Times SUT" w:cs="Times SUT"/>
          <w:sz w:val="20"/>
        </w:rPr>
        <w:t xml:space="preserve"> Se || paha, halb </w:t>
      </w:r>
      <w:r w:rsidRPr="00E3787E">
        <w:rPr>
          <w:rFonts w:ascii="Times SUT" w:hAnsi="Times SUT" w:cs="Times SUT"/>
          <w:i/>
          <w:sz w:val="20"/>
        </w:rPr>
        <w:t>Sa oled kaka laps, oled alb laps, pahandust teinu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suab üel</w:t>
      </w:r>
      <w:r w:rsidRPr="00E3787E">
        <w:rPr>
          <w:rFonts w:ascii="Times SUT" w:hAnsi="Times SUT" w:cs="Times SUT"/>
          <w:sz w:val="20"/>
        </w:rPr>
        <w:t>[</w:t>
      </w:r>
      <w:r w:rsidRPr="00E3787E">
        <w:rPr>
          <w:rFonts w:ascii="Times SUT" w:hAnsi="Times SUT" w:cs="Times SUT"/>
          <w:i/>
          <w:sz w:val="20"/>
        </w:rPr>
        <w:t>dud</w:t>
      </w:r>
      <w:r w:rsidRPr="00E3787E">
        <w:rPr>
          <w:rFonts w:ascii="Times SUT" w:hAnsi="Times SUT" w:cs="Times SUT"/>
          <w:sz w:val="20"/>
        </w:rPr>
        <w:t xml:space="preserve">] </w:t>
      </w:r>
      <w:r w:rsidRPr="00E3787E">
        <w:rPr>
          <w:rFonts w:ascii="Times SUT" w:hAnsi="Times SUT" w:cs="Times SUT"/>
          <w:i/>
          <w:sz w:val="20"/>
        </w:rPr>
        <w:t>kaka päh</w:t>
      </w:r>
      <w:r w:rsidRPr="00E3787E">
        <w:rPr>
          <w:rFonts w:ascii="Times SUT" w:hAnsi="Times SUT" w:cs="Times SUT"/>
          <w:sz w:val="20"/>
        </w:rPr>
        <w:t xml:space="preserve"> JMd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</w:t>
      </w:r>
      <w:r w:rsidRPr="00E3787E">
        <w:rPr>
          <w:rFonts w:ascii="Times SUT" w:hAnsi="Times SUT" w:cs="Times SUT"/>
          <w:sz w:val="20"/>
        </w:rPr>
        <w:t xml:space="preserve"> Nõo Võn Urv Se </w:t>
      </w:r>
      <w:r w:rsidRPr="00E3787E">
        <w:rPr>
          <w:rFonts w:ascii="Times SUT" w:hAnsi="Times SUT" w:cs="Times SUT"/>
          <w:sz w:val="16"/>
        </w:rPr>
        <w:t>lstk</w:t>
      </w:r>
      <w:r w:rsidRPr="00E3787E">
        <w:rPr>
          <w:rFonts w:ascii="Times SUT" w:hAnsi="Times SUT" w:cs="Times SUT"/>
          <w:sz w:val="20"/>
        </w:rPr>
        <w:t xml:space="preserve"> liha </w:t>
      </w:r>
      <w:r w:rsidRPr="00E3787E">
        <w:rPr>
          <w:rFonts w:ascii="Times SUT" w:hAnsi="Times SUT" w:cs="Times SUT"/>
          <w:i/>
          <w:sz w:val="20"/>
        </w:rPr>
        <w:t>mamma, anna mulle kakad, toda pehmet kakad</w:t>
      </w:r>
      <w:r w:rsidRPr="00E3787E">
        <w:rPr>
          <w:rFonts w:ascii="Times SUT" w:hAnsi="Times SUT" w:cs="Times SUT"/>
          <w:sz w:val="20"/>
        </w:rPr>
        <w:t xml:space="preserve"> (pekkliha); </w:t>
      </w:r>
      <w:r w:rsidRPr="00E3787E">
        <w:rPr>
          <w:rFonts w:ascii="Times SUT" w:hAnsi="Times SUT" w:cs="Times SUT"/>
          <w:i/>
          <w:sz w:val="20"/>
        </w:rPr>
        <w:t xml:space="preserve">anna mulle `lahja kakad </w:t>
      </w:r>
      <w:r w:rsidRPr="00E3787E">
        <w:rPr>
          <w:rFonts w:ascii="Times SUT" w:hAnsi="Times SUT" w:cs="Times SUT"/>
          <w:sz w:val="20"/>
        </w:rPr>
        <w:t xml:space="preserve">(tailiha) Nõo; </w:t>
      </w:r>
      <w:r w:rsidRPr="00E3787E">
        <w:rPr>
          <w:rFonts w:ascii="Times SUT" w:hAnsi="Times SUT" w:cs="Times SUT"/>
          <w:i/>
          <w:sz w:val="20"/>
        </w:rPr>
        <w:t>Annami latsõlõ kaka kah, hää kaka om</w:t>
      </w:r>
      <w:r w:rsidRPr="00E3787E">
        <w:rPr>
          <w:rFonts w:ascii="Times SUT" w:hAnsi="Times SUT" w:cs="Times SUT"/>
          <w:sz w:val="20"/>
        </w:rPr>
        <w:t xml:space="preserve"> Urv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kakk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-kakal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paatskakal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kakama</w:t>
      </w:r>
      <w:r w:rsidRPr="00E3787E">
        <w:rPr>
          <w:rFonts w:ascii="Times SUT" w:hAnsi="Times SUT" w:cs="Times SUT"/>
          <w:sz w:val="20"/>
        </w:rPr>
        <w:t xml:space="preserve"> Jõe Jäm Rei Phl Kse Tor Kos Jür JMd Plt Nõo, </w:t>
      </w:r>
      <w:r w:rsidRPr="00E3787E">
        <w:rPr>
          <w:rFonts w:ascii="Times SUT" w:hAnsi="Times SUT" w:cs="Times SUT"/>
          <w:i/>
          <w:sz w:val="20"/>
        </w:rPr>
        <w:t>kakka|ma</w:t>
      </w:r>
      <w:r w:rsidRPr="00E3787E">
        <w:rPr>
          <w:rFonts w:ascii="Times SUT" w:hAnsi="Times SUT" w:cs="Times SUT"/>
          <w:sz w:val="20"/>
        </w:rPr>
        <w:t xml:space="preserve"> Lüg(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ie</w:t>
      </w:r>
      <w:r w:rsidRPr="00E3787E">
        <w:rPr>
          <w:rFonts w:ascii="Times SUT" w:hAnsi="Times SUT" w:cs="Times SUT"/>
          <w:sz w:val="20"/>
        </w:rPr>
        <w:t xml:space="preserve">) Jõh Vai Ans([ta] </w:t>
      </w:r>
      <w:r w:rsidRPr="00E3787E">
        <w:rPr>
          <w:rFonts w:ascii="Times SUT" w:hAnsi="Times SUT" w:cs="Times SUT"/>
          <w:i/>
          <w:sz w:val="20"/>
        </w:rPr>
        <w:t>kakab</w:t>
      </w:r>
      <w:r w:rsidRPr="00E3787E">
        <w:rPr>
          <w:rFonts w:ascii="Times SUT" w:hAnsi="Times SUT" w:cs="Times SUT"/>
          <w:sz w:val="20"/>
        </w:rPr>
        <w:t xml:space="preserve">) PJg(da-inf </w:t>
      </w:r>
      <w:r w:rsidRPr="00E3787E">
        <w:rPr>
          <w:rFonts w:ascii="Times SUT" w:hAnsi="Times SUT" w:cs="Times SUT"/>
          <w:i/>
          <w:sz w:val="20"/>
        </w:rPr>
        <w:t>kakata</w:t>
      </w:r>
      <w:r w:rsidRPr="00E3787E">
        <w:rPr>
          <w:rFonts w:ascii="Times SUT" w:hAnsi="Times SUT" w:cs="Times SUT"/>
          <w:sz w:val="20"/>
        </w:rPr>
        <w:t xml:space="preserve">) VJg, </w:t>
      </w:r>
      <w:r w:rsidRPr="00E3787E">
        <w:rPr>
          <w:rFonts w:ascii="Times SUT" w:hAnsi="Times SUT" w:cs="Times SUT"/>
          <w:i/>
          <w:sz w:val="20"/>
        </w:rPr>
        <w:noBreakHyphen/>
        <w:t>mõ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sz w:val="16"/>
        </w:rPr>
        <w:t>euf, lstk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roojama </w:t>
      </w:r>
      <w:r w:rsidRPr="00E3787E">
        <w:rPr>
          <w:rFonts w:ascii="Times SUT" w:hAnsi="Times SUT" w:cs="Times SUT"/>
          <w:i/>
          <w:sz w:val="20"/>
        </w:rPr>
        <w:t>kui laps sikkub, siis `üelda et kakkab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laps akkab kakkamaie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laps `tahto kakka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laps kakab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juba sa oled `jälle tuppa kakand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laps kakab poti peal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laps kakas enese täis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po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om siin, kaka nüid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om `endä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kakanu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kakima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kakale viima, panema </w:t>
      </w:r>
      <w:r w:rsidRPr="00E3787E">
        <w:rPr>
          <w:rFonts w:ascii="Times SUT" w:hAnsi="Times SUT" w:cs="Times SUT"/>
          <w:i/>
          <w:sz w:val="20"/>
        </w:rPr>
        <w:t>last kakkama</w:t>
      </w:r>
      <w:r w:rsidRPr="00E3787E">
        <w:rPr>
          <w:rFonts w:ascii="Times SUT" w:hAnsi="Times SUT" w:cs="Times SUT"/>
          <w:sz w:val="20"/>
        </w:rPr>
        <w:t xml:space="preserve"> [on] </w:t>
      </w:r>
      <w:r w:rsidRPr="00E3787E">
        <w:rPr>
          <w:rFonts w:ascii="Times SUT" w:hAnsi="Times SUT" w:cs="Times SUT"/>
          <w:i/>
          <w:sz w:val="20"/>
        </w:rPr>
        <w:t>last situtama, läks last kakkama</w:t>
      </w:r>
      <w:r w:rsidRPr="00E3787E">
        <w:rPr>
          <w:rFonts w:ascii="Times SUT" w:hAnsi="Times SUT" w:cs="Times SUT"/>
          <w:sz w:val="20"/>
        </w:rPr>
        <w:t xml:space="preserve"> PJg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kakand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kakand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S Lä merikilk </w:t>
      </w:r>
      <w:r w:rsidRPr="00E3787E">
        <w:rPr>
          <w:rFonts w:ascii="Times SUT" w:hAnsi="Times SUT" w:cs="Times SUT"/>
          <w:i/>
          <w:sz w:val="20"/>
        </w:rPr>
        <w:t>kui `meitel sügise vörgud sihes on, siis kakandid närivad rüsad `katki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 xml:space="preserve">kakandid söövad vörgu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, igavene pisine punane 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s, karuste `jalgadega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vähike kakand oo sure punase seljaga, suured kakandid oo `jälle teist `värvi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Aab näust `sisse kut igavene kakand</w:t>
      </w:r>
      <w:r w:rsidRPr="00E3787E">
        <w:rPr>
          <w:rFonts w:ascii="Times SUT" w:hAnsi="Times SUT" w:cs="Times SUT"/>
          <w:sz w:val="20"/>
        </w:rPr>
        <w:t xml:space="preserve"> (aplast sööjast) Mus; </w:t>
      </w:r>
      <w:r w:rsidRPr="00E3787E">
        <w:rPr>
          <w:rFonts w:ascii="Times SUT" w:hAnsi="Times SUT" w:cs="Times SUT"/>
          <w:i/>
          <w:sz w:val="20"/>
        </w:rPr>
        <w:t>kakandid oo pisiksed putukad meres, mis `võrkusi ää imevad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Vahib silma kohas kut kakand</w:t>
      </w:r>
      <w:r w:rsidRPr="00E3787E">
        <w:rPr>
          <w:rFonts w:ascii="Times SUT" w:hAnsi="Times SUT" w:cs="Times SUT"/>
          <w:sz w:val="20"/>
        </w:rPr>
        <w:t xml:space="preserve"> (laps vaatab alati näkku) Pöi; </w:t>
      </w:r>
      <w:r w:rsidRPr="00E3787E">
        <w:rPr>
          <w:rFonts w:ascii="Times SUT" w:hAnsi="Times SUT" w:cs="Times SUT"/>
          <w:i/>
          <w:sz w:val="20"/>
        </w:rPr>
        <w:t>kakandid oo nõnna suured kut suured kilgid oo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sa oled kõver kut kakand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kakandid on jälle `vörkusi söön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kui tuul toob merest muda, siis kakandid õeruvad võrgud puruks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ega kakandid ega ogaluugid põle kellegi kalad, need oo muidu ühed mere `pühked</w:t>
      </w:r>
      <w:r w:rsidRPr="00E3787E">
        <w:rPr>
          <w:rFonts w:ascii="Times SUT" w:hAnsi="Times SUT" w:cs="Times SUT"/>
          <w:sz w:val="20"/>
        </w:rPr>
        <w:t xml:space="preserve"> Kse || </w:t>
      </w:r>
      <w:r w:rsidRPr="00E3787E">
        <w:rPr>
          <w:rFonts w:ascii="Times SUT" w:hAnsi="Times SUT" w:cs="Times SUT"/>
          <w:sz w:val="16"/>
        </w:rPr>
        <w:t>fig pej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kut kakandid kallal</w:t>
      </w:r>
      <w:r w:rsidRPr="00E3787E">
        <w:rPr>
          <w:rFonts w:ascii="Times SUT" w:hAnsi="Times SUT" w:cs="Times SUT"/>
          <w:sz w:val="20"/>
        </w:rPr>
        <w:t xml:space="preserve"> (pealetükkivatest lastest) Khk; </w:t>
      </w:r>
      <w:r w:rsidRPr="00E3787E">
        <w:rPr>
          <w:rFonts w:ascii="Times SUT" w:hAnsi="Times SUT" w:cs="Times SUT"/>
          <w:i/>
          <w:sz w:val="20"/>
        </w:rPr>
        <w:t xml:space="preserve">oh teid kakandid küll, </w:t>
      </w:r>
      <w:r w:rsidRPr="00E3787E">
        <w:rPr>
          <w:rFonts w:ascii="Times SUT" w:hAnsi="Times SUT" w:cs="Times SUT"/>
          <w:sz w:val="20"/>
        </w:rPr>
        <w:t xml:space="preserve">[päris] </w:t>
      </w:r>
      <w:r w:rsidRPr="00E3787E">
        <w:rPr>
          <w:rFonts w:ascii="Times SUT" w:hAnsi="Times SUT" w:cs="Times SUT"/>
          <w:i/>
          <w:sz w:val="20"/>
        </w:rPr>
        <w:t>kakandid oma söömaga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Kasige kurati kakandid nüid magama</w:t>
      </w:r>
      <w:r w:rsidRPr="00E3787E">
        <w:rPr>
          <w:rFonts w:ascii="Times SUT" w:hAnsi="Times SUT" w:cs="Times SUT"/>
          <w:sz w:val="20"/>
        </w:rPr>
        <w:t xml:space="preserve"> (öeld kanadele) Pöi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kakar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kakard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kakat(i)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tse</w:t>
      </w:r>
      <w:r w:rsidRPr="00E3787E">
        <w:rPr>
          <w:rFonts w:ascii="Times SUT" w:hAnsi="Times SUT" w:cs="Times SUT"/>
          <w:sz w:val="20"/>
        </w:rPr>
        <w:t xml:space="preserve"> Hls, </w:t>
      </w:r>
      <w:r w:rsidRPr="00E3787E">
        <w:rPr>
          <w:rFonts w:ascii="Times SUT" w:hAnsi="Times SUT" w:cs="Times SUT"/>
          <w:i/>
          <w:sz w:val="20"/>
        </w:rPr>
        <w:t>kakkane</w:t>
      </w:r>
      <w:r w:rsidRPr="00E3787E">
        <w:rPr>
          <w:rFonts w:ascii="Times SUT" w:hAnsi="Times SUT" w:cs="Times SUT"/>
          <w:sz w:val="20"/>
        </w:rPr>
        <w:t xml:space="preserve"> Lüg Vai must, (väljaheitega) määrdunud </w:t>
      </w:r>
      <w:r w:rsidRPr="00E3787E">
        <w:rPr>
          <w:rFonts w:ascii="Times SUT" w:hAnsi="Times SUT" w:cs="Times SUT"/>
          <w:i/>
          <w:sz w:val="20"/>
        </w:rPr>
        <w:t>ära `puudu sedä, sie on kakkane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tule `katso, laps on kakkane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d ennast kakage ütte, oled kakane</w:t>
      </w:r>
      <w:r w:rsidRPr="00E3787E">
        <w:rPr>
          <w:rFonts w:ascii="Times SUT" w:hAnsi="Times SUT" w:cs="Times SUT"/>
          <w:sz w:val="20"/>
        </w:rPr>
        <w:t xml:space="preserve"> Hls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kakar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`kakra</w:t>
      </w:r>
      <w:r w:rsidRPr="00E3787E">
        <w:rPr>
          <w:rFonts w:ascii="Times SUT" w:hAnsi="Times SUT" w:cs="Times SUT"/>
          <w:sz w:val="20"/>
        </w:rPr>
        <w:t xml:space="preserve"> Mar Tõs kakand </w:t>
      </w:r>
      <w:r w:rsidRPr="00E3787E">
        <w:rPr>
          <w:rFonts w:ascii="Times SUT" w:hAnsi="Times SUT" w:cs="Times SUT"/>
          <w:i/>
          <w:sz w:val="20"/>
        </w:rPr>
        <w:t>meres oo `kakrad, räägitse ikke, et mõrrad `süiä 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`kakrad oo kilgi `taolesed, näriväd püinised katti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`kakrad oo kõverad loomad, `kakral oo kõhualune `jalgu täis</w:t>
      </w:r>
      <w:r w:rsidRPr="00E3787E">
        <w:rPr>
          <w:rFonts w:ascii="Times SUT" w:hAnsi="Times SUT" w:cs="Times SUT"/>
          <w:sz w:val="20"/>
        </w:rPr>
        <w:t xml:space="preserve"> Tõs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kakar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kakar </w:t>
      </w:r>
      <w:r w:rsidRPr="00E3787E">
        <w:rPr>
          <w:rFonts w:ascii="Times SUT" w:hAnsi="Times SUT" w:cs="Times SUT"/>
          <w:sz w:val="20"/>
        </w:rPr>
        <w:t xml:space="preserve">g </w:t>
      </w:r>
      <w:r w:rsidRPr="00E3787E">
        <w:rPr>
          <w:rFonts w:ascii="Times SUT" w:hAnsi="Times SUT" w:cs="Times SUT"/>
          <w:i/>
          <w:sz w:val="20"/>
        </w:rPr>
        <w:t>`kakra</w:t>
      </w:r>
      <w:r w:rsidRPr="00E3787E">
        <w:rPr>
          <w:rFonts w:ascii="Times SUT" w:hAnsi="Times SUT" w:cs="Times SUT"/>
          <w:sz w:val="20"/>
        </w:rPr>
        <w:t xml:space="preserve"> Muh L K Trm Hls Krk TMr Kam, Krl/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sz w:val="20"/>
        </w:rPr>
        <w:t xml:space="preserve">/, g </w:t>
      </w:r>
      <w:r w:rsidRPr="00E3787E">
        <w:rPr>
          <w:rFonts w:ascii="Times SUT" w:hAnsi="Times SUT" w:cs="Times SUT"/>
          <w:i/>
          <w:sz w:val="20"/>
        </w:rPr>
        <w:t>kagara</w:t>
      </w:r>
      <w:r w:rsidRPr="00E3787E">
        <w:rPr>
          <w:rFonts w:ascii="Times SUT" w:hAnsi="Times SUT" w:cs="Times SUT"/>
          <w:sz w:val="20"/>
        </w:rPr>
        <w:t xml:space="preserve"> TLä Kam Kan Urv Vas Se,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`kakrõ</w:t>
      </w:r>
      <w:r w:rsidRPr="00E3787E">
        <w:rPr>
          <w:rFonts w:ascii="Times SUT" w:hAnsi="Times SUT" w:cs="Times SUT"/>
          <w:sz w:val="20"/>
        </w:rPr>
        <w:t xml:space="preserve"> Räp, g </w:t>
      </w:r>
      <w:r w:rsidRPr="00E3787E">
        <w:rPr>
          <w:rFonts w:ascii="Times SUT" w:hAnsi="Times SUT" w:cs="Times SUT"/>
          <w:i/>
          <w:sz w:val="20"/>
        </w:rPr>
        <w:t>kagarõ</w:t>
      </w:r>
      <w:r w:rsidRPr="00E3787E">
        <w:rPr>
          <w:rFonts w:ascii="Times SUT" w:hAnsi="Times SUT" w:cs="Times SUT"/>
          <w:sz w:val="20"/>
        </w:rPr>
        <w:t xml:space="preserve"> Urv Rõu; </w:t>
      </w:r>
      <w:r w:rsidRPr="00E3787E">
        <w:rPr>
          <w:rFonts w:ascii="Times SUT" w:hAnsi="Times SUT" w:cs="Times SUT"/>
          <w:i/>
          <w:sz w:val="20"/>
        </w:rPr>
        <w:t>kakõr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`kakrõ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kakkar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Kuu, g </w:t>
      </w:r>
      <w:r w:rsidRPr="00E3787E">
        <w:rPr>
          <w:rFonts w:ascii="Times SUT" w:hAnsi="Times SUT" w:cs="Times SUT"/>
          <w:i/>
          <w:sz w:val="20"/>
        </w:rPr>
        <w:t>`kakra</w:t>
      </w:r>
      <w:r w:rsidRPr="00E3787E">
        <w:rPr>
          <w:rFonts w:ascii="Times SUT" w:hAnsi="Times SUT" w:cs="Times SUT"/>
          <w:sz w:val="20"/>
        </w:rPr>
        <w:t xml:space="preserve"> VNg Lüg Vai KJn; </w:t>
      </w:r>
      <w:r w:rsidRPr="00E3787E">
        <w:rPr>
          <w:rFonts w:ascii="Times SUT" w:hAnsi="Times SUT" w:cs="Times SUT"/>
          <w:i/>
          <w:sz w:val="20"/>
        </w:rPr>
        <w:t>kakr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`kakra</w:t>
      </w:r>
      <w:r w:rsidRPr="00E3787E">
        <w:rPr>
          <w:rFonts w:ascii="Times SUT" w:hAnsi="Times SUT" w:cs="Times SUT"/>
          <w:sz w:val="20"/>
        </w:rPr>
        <w:t xml:space="preserve"> Lüg Mar; pl </w:t>
      </w:r>
      <w:r w:rsidRPr="00E3787E">
        <w:rPr>
          <w:rFonts w:ascii="Times SUT" w:hAnsi="Times SUT" w:cs="Times SUT"/>
          <w:i/>
          <w:sz w:val="20"/>
        </w:rPr>
        <w:t>`kakra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 karikakar </w:t>
      </w:r>
      <w:r w:rsidRPr="00E3787E">
        <w:rPr>
          <w:rFonts w:ascii="Times SUT" w:hAnsi="Times SUT" w:cs="Times SUT"/>
          <w:i/>
          <w:sz w:val="20"/>
        </w:rPr>
        <w:t>`kakrad on `kõldased ja `valged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vana `ärjäpää sies `püiäb `valged `kakra ja `kõldast `kakra `kasvada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`kakrad, nie, mida kesa pääl `kasvavad, neist sai tume`kollast</w:t>
      </w:r>
      <w:r w:rsidRPr="00E3787E">
        <w:rPr>
          <w:rFonts w:ascii="Times SUT" w:hAnsi="Times SUT" w:cs="Times SUT"/>
          <w:sz w:val="20"/>
        </w:rPr>
        <w:t xml:space="preserve"> [värvi] Vai; </w:t>
      </w:r>
      <w:r w:rsidRPr="00E3787E">
        <w:rPr>
          <w:rFonts w:ascii="Times SUT" w:hAnsi="Times SUT" w:cs="Times SUT"/>
          <w:i/>
          <w:sz w:val="20"/>
        </w:rPr>
        <w:t>`kakrad o kanapärssiku `moodi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`kakrid oo vahest paelu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siin ei kasva `kakrid</w:t>
      </w:r>
      <w:r w:rsidRPr="00E3787E">
        <w:rPr>
          <w:rFonts w:ascii="Times SUT" w:hAnsi="Times SUT" w:cs="Times SUT"/>
          <w:sz w:val="20"/>
        </w:rPr>
        <w:t xml:space="preserve"> Hls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kakras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kakar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kagara</w:t>
      </w:r>
      <w:r w:rsidRPr="00E3787E">
        <w:rPr>
          <w:rFonts w:ascii="Times SUT" w:hAnsi="Times SUT" w:cs="Times SUT"/>
          <w:sz w:val="20"/>
        </w:rPr>
        <w:t xml:space="preserve"> V(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õ</w:t>
      </w:r>
      <w:r w:rsidRPr="00E3787E">
        <w:rPr>
          <w:rFonts w:ascii="Times SUT" w:hAnsi="Times SUT" w:cs="Times SUT"/>
          <w:sz w:val="20"/>
        </w:rPr>
        <w:t xml:space="preserve"> Urv), g </w:t>
      </w:r>
      <w:r w:rsidRPr="00E3787E">
        <w:rPr>
          <w:rFonts w:ascii="Times SUT" w:hAnsi="Times SUT" w:cs="Times SUT"/>
          <w:i/>
          <w:sz w:val="20"/>
        </w:rPr>
        <w:t>`kakra</w:t>
      </w:r>
      <w:r w:rsidRPr="00E3787E">
        <w:rPr>
          <w:rFonts w:ascii="Times SUT" w:hAnsi="Times SUT" w:cs="Times SUT"/>
          <w:sz w:val="20"/>
        </w:rPr>
        <w:t xml:space="preserve"> Rõu, </w:t>
      </w:r>
      <w:r w:rsidRPr="00E3787E">
        <w:rPr>
          <w:rFonts w:ascii="Times SUT" w:hAnsi="Times SUT" w:cs="Times SUT"/>
          <w:i/>
          <w:sz w:val="20"/>
        </w:rPr>
        <w:noBreakHyphen/>
        <w:t>õ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kakõr</w:t>
      </w:r>
      <w:r w:rsidRPr="00E3787E">
        <w:rPr>
          <w:rFonts w:ascii="Times SUT" w:hAnsi="Times SUT" w:cs="Times SUT"/>
          <w:sz w:val="20"/>
        </w:rPr>
        <w:t xml:space="preserve"> Krl, </w:t>
      </w:r>
      <w:r w:rsidRPr="00E3787E">
        <w:rPr>
          <w:rFonts w:ascii="Times SUT" w:hAnsi="Times SUT" w:cs="Times SUT"/>
          <w:i/>
          <w:sz w:val="20"/>
        </w:rPr>
        <w:t>kakr</w:t>
      </w:r>
      <w:r w:rsidRPr="00E3787E">
        <w:rPr>
          <w:rFonts w:ascii="Times SUT" w:hAnsi="Times SUT" w:cs="Times SUT"/>
          <w:sz w:val="20"/>
        </w:rPr>
        <w:t xml:space="preserve"> Har, g </w:t>
      </w:r>
      <w:r w:rsidRPr="00E3787E">
        <w:rPr>
          <w:rFonts w:ascii="Times SUT" w:hAnsi="Times SUT" w:cs="Times SUT"/>
          <w:i/>
          <w:sz w:val="20"/>
        </w:rPr>
        <w:t>`kakrõ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kaga|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g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ra</w:t>
      </w:r>
      <w:r w:rsidRPr="00E3787E">
        <w:rPr>
          <w:rFonts w:ascii="Times SUT" w:hAnsi="Times SUT" w:cs="Times SUT"/>
          <w:sz w:val="20"/>
        </w:rPr>
        <w:t xml:space="preserve"> Plv Räp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linakupar </w:t>
      </w:r>
      <w:r w:rsidRPr="00E3787E">
        <w:rPr>
          <w:rFonts w:ascii="Times SUT" w:hAnsi="Times SUT" w:cs="Times SUT"/>
          <w:i/>
          <w:sz w:val="20"/>
        </w:rPr>
        <w:t>ku lina `s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mne vällä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pestäss `riihjega, siss riihitäse `kakrõ</w:t>
      </w:r>
      <w:r w:rsidR="00E3787E" w:rsidRPr="00E3787E">
        <w:rPr>
          <w:rFonts w:ascii="Times SUT" w:hAnsi="Times SUT" w:cs="Times SUT"/>
          <w:i/>
          <w:sz w:val="20"/>
        </w:rPr>
        <w:t>ʔ˽</w:t>
      </w:r>
      <w:r w:rsidRPr="00E3787E">
        <w:rPr>
          <w:rFonts w:ascii="Times SUT" w:hAnsi="Times SUT" w:cs="Times SUT"/>
          <w:i/>
          <w:sz w:val="20"/>
        </w:rPr>
        <w:t>päält vällä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aganõ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`s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mne jääse põrmadu pääle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mine küüsü perremihe käest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üsätäüs `kakrõid kooba suu pääle panda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`Kakrõid eläjeile ei või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anda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n</w:t>
      </w:r>
      <w:r w:rsidR="00E3787E" w:rsidRPr="00E3787E">
        <w:rPr>
          <w:rFonts w:ascii="Times SUT" w:hAnsi="Times SUT" w:cs="Times SUT"/>
          <w:i/>
          <w:sz w:val="20"/>
        </w:rPr>
        <w:t>u̬u̬ʔ</w:t>
      </w:r>
      <w:r w:rsidRPr="00E3787E">
        <w:rPr>
          <w:rFonts w:ascii="Times SUT" w:hAnsi="Times SUT" w:cs="Times SUT"/>
          <w:i/>
          <w:sz w:val="20"/>
        </w:rPr>
        <w:t xml:space="preserve"> omma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`karhõ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tol linal um hää kakar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kagara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`suiti lina sugimise ha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aga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ku lina kagara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tirisese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tu voori vaja kakku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kidur, vilets, hõre karva-, juuksetutt; puuladva-, põõsapuhmas </w:t>
      </w:r>
      <w:r w:rsidRPr="00E3787E">
        <w:rPr>
          <w:rFonts w:ascii="Times SUT" w:hAnsi="Times SUT" w:cs="Times SUT"/>
          <w:i/>
          <w:sz w:val="20"/>
        </w:rPr>
        <w:t>kagara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omma säärtse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`kõokõsõ, mis 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n kasusõ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Harva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na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karva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nigu igävetse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kagara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 `põrsa `k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iki `karvu ja kagardõga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patta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`lõpnu põrss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pinel är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 `k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iki `karvu ja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kagardõga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ni mõtsa kaka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kasuss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tah um naid kõivo kagarit periss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ma sinno võta kagarit</w:t>
      </w:r>
      <w:r w:rsidRPr="00E3787E">
        <w:rPr>
          <w:rFonts w:ascii="Times SUT" w:hAnsi="Times SUT" w:cs="Times SUT"/>
          <w:sz w:val="20"/>
        </w:rPr>
        <w:t xml:space="preserve"> (juukseid) </w:t>
      </w:r>
      <w:r w:rsidRPr="00E3787E">
        <w:rPr>
          <w:rFonts w:ascii="Times SUT" w:hAnsi="Times SUT" w:cs="Times SUT"/>
          <w:i/>
          <w:sz w:val="20"/>
        </w:rPr>
        <w:t>pite, 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ma su rapuda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hiusõ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kagarahe</w:t>
      </w:r>
      <w:r w:rsidRPr="00E3787E">
        <w:rPr>
          <w:rFonts w:ascii="Times SUT" w:hAnsi="Times SUT" w:cs="Times SUT"/>
          <w:sz w:val="20"/>
        </w:rPr>
        <w:t xml:space="preserve"> (patsi, krunni)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kagarik, kagrak, kagrass, kagrats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kakar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 xml:space="preserve">i, </w:t>
      </w:r>
      <w:r w:rsidRPr="00E3787E">
        <w:rPr>
          <w:rFonts w:ascii="Times SUT" w:hAnsi="Times SUT" w:cs="Times SUT"/>
          <w:i/>
          <w:sz w:val="20"/>
        </w:rPr>
        <w:noBreakHyphen/>
        <w:t>õ</w:t>
      </w:r>
      <w:r w:rsidRPr="00E3787E">
        <w:rPr>
          <w:rFonts w:ascii="Times SUT" w:hAnsi="Times SUT" w:cs="Times SUT"/>
          <w:sz w:val="20"/>
        </w:rPr>
        <w:t xml:space="preserve"> Krl,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kagari</w:t>
      </w:r>
      <w:r w:rsidRPr="00E3787E">
        <w:rPr>
          <w:rFonts w:ascii="Times SUT" w:hAnsi="Times SUT" w:cs="Times SUT"/>
          <w:sz w:val="20"/>
        </w:rPr>
        <w:t xml:space="preserve"> Har; pl </w:t>
      </w:r>
      <w:r w:rsidRPr="00E3787E">
        <w:rPr>
          <w:rFonts w:ascii="Times SUT" w:hAnsi="Times SUT" w:cs="Times SUT"/>
          <w:i/>
          <w:sz w:val="20"/>
        </w:rPr>
        <w:t xml:space="preserve">`kakr|e,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t>kagare</w:t>
      </w:r>
      <w:r w:rsidRPr="00E3787E">
        <w:rPr>
          <w:rFonts w:ascii="Times SUT" w:hAnsi="Times SUT" w:cs="Times SUT"/>
          <w:sz w:val="20"/>
        </w:rPr>
        <w:t xml:space="preserve"> San kuhjamalk </w:t>
      </w:r>
      <w:r w:rsidRPr="00E3787E">
        <w:rPr>
          <w:rFonts w:ascii="Times SUT" w:hAnsi="Times SUT" w:cs="Times SUT"/>
          <w:i/>
          <w:sz w:val="20"/>
        </w:rPr>
        <w:t>rõugulõ pandass kakarõ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`pääle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`pankõ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kagari `pääle ku kuhi valmis om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no `ankõ kagari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 üless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kakats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kakar</w:t>
      </w:r>
      <w:r w:rsidRPr="00E3787E">
        <w:rPr>
          <w:rStyle w:val="ms3"/>
          <w:rFonts w:ascii="Times SUT" w:hAnsi="Times SUT" w:cs="Times SUT"/>
        </w:rPr>
        <w:t>5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`kakra</w:t>
      </w:r>
      <w:r w:rsidRPr="00E3787E">
        <w:rPr>
          <w:rFonts w:ascii="Times SUT" w:hAnsi="Times SUT" w:cs="Times SUT"/>
          <w:sz w:val="20"/>
        </w:rPr>
        <w:t xml:space="preserve"> (merelind) </w:t>
      </w:r>
      <w:r w:rsidRPr="00E3787E">
        <w:rPr>
          <w:rFonts w:ascii="Times SUT" w:hAnsi="Times SUT" w:cs="Times SUT"/>
          <w:i/>
          <w:sz w:val="20"/>
        </w:rPr>
        <w:t>`kaugel meres on `kakrad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`kakrad on ikka musta ja alli lapilised</w:t>
      </w:r>
      <w:r w:rsidRPr="00E3787E">
        <w:rPr>
          <w:rFonts w:ascii="Times SUT" w:hAnsi="Times SUT" w:cs="Times SUT"/>
          <w:sz w:val="20"/>
        </w:rPr>
        <w:t xml:space="preserve"> Pöi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kakaar, kakard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kakardaja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kakard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kakard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Var Tõs(pl </w:t>
      </w:r>
      <w:r w:rsidRPr="00E3787E">
        <w:rPr>
          <w:rFonts w:ascii="Times SUT" w:hAnsi="Times SUT" w:cs="Times SUT"/>
          <w:i/>
          <w:sz w:val="20"/>
        </w:rPr>
        <w:t>`kakrad</w:t>
      </w:r>
      <w:r w:rsidRPr="00E3787E">
        <w:rPr>
          <w:rFonts w:ascii="Times SUT" w:hAnsi="Times SUT" w:cs="Times SUT"/>
          <w:sz w:val="20"/>
        </w:rPr>
        <w:t xml:space="preserve">) kakand </w:t>
      </w:r>
      <w:r w:rsidRPr="00E3787E">
        <w:rPr>
          <w:rFonts w:ascii="Times SUT" w:hAnsi="Times SUT" w:cs="Times SUT"/>
          <w:i/>
          <w:sz w:val="20"/>
        </w:rPr>
        <w:t>`pissed mõrrad kakartisi täis, `pissed tilluksed, suured aralest jalad kõik all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lamuga torm aab kakardid `kalda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ma `püitsi ühü kakardi `kinni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kakard oo `seoke, kui `pissed kalad muttis oo, see lähäb sööb ää</w:t>
      </w:r>
      <w:r w:rsidRPr="00E3787E">
        <w:rPr>
          <w:rFonts w:ascii="Times SUT" w:hAnsi="Times SUT" w:cs="Times SUT"/>
          <w:sz w:val="20"/>
        </w:rPr>
        <w:t xml:space="preserve"> Tõs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kakard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kakard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Mär Aud Tor Saa Kei,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d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Hää (merelind) </w:t>
      </w:r>
      <w:r w:rsidRPr="00E3787E">
        <w:rPr>
          <w:rFonts w:ascii="Times SUT" w:hAnsi="Times SUT" w:cs="Times SUT"/>
          <w:i/>
          <w:sz w:val="20"/>
        </w:rPr>
        <w:t>kakardid `lendavad üle metsa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kaka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d laulab iki ka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kau, ka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kau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mere kakard on partsi `m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du, kakardil on lestasjalad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mereoherdi `üitakse ka kakard aga ei tia, on nad sis üks ja sama või ei ole</w:t>
      </w:r>
      <w:r w:rsidRPr="00E3787E">
        <w:rPr>
          <w:rFonts w:ascii="Times SUT" w:hAnsi="Times SUT" w:cs="Times SUT"/>
          <w:sz w:val="20"/>
        </w:rPr>
        <w:t xml:space="preserve"> Kei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kakaar, kakar</w:t>
      </w:r>
      <w:r w:rsidRPr="00E3787E">
        <w:rPr>
          <w:rFonts w:ascii="Times SUT" w:hAnsi="Times SUT" w:cs="Times SUT"/>
          <w:sz w:val="20"/>
          <w:vertAlign w:val="superscript"/>
        </w:rPr>
        <w:t>5</w:t>
      </w:r>
      <w:r w:rsidRPr="00E3787E">
        <w:rPr>
          <w:rFonts w:ascii="Times SUT" w:hAnsi="Times SUT" w:cs="Times SUT"/>
          <w:sz w:val="20"/>
        </w:rPr>
        <w:t>, kakardaja, kakerdaja, kakerdes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kakard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kakard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Mär Saa HJn Lai(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d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noBreakHyphen/>
        <w:t>rt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rdi</w:t>
      </w:r>
      <w:r w:rsidRPr="00E3787E">
        <w:rPr>
          <w:rFonts w:ascii="Times SUT" w:hAnsi="Times SUT" w:cs="Times SUT"/>
          <w:sz w:val="20"/>
        </w:rPr>
        <w:t xml:space="preserve"> Nõo saamatu inimene, käpard; kaltsakas </w:t>
      </w:r>
      <w:r w:rsidRPr="00E3787E">
        <w:rPr>
          <w:rFonts w:ascii="Times SUT" w:hAnsi="Times SUT" w:cs="Times SUT"/>
          <w:i/>
          <w:sz w:val="20"/>
        </w:rPr>
        <w:t>sa just kui va kakard, ei saa tööd `tehtud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oh sa kuradi kakard, küll on aga närud ümmer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Ta om kül üits kakart, juusse ärä vassenu ja rõiva sällän ärä kakenu</w:t>
      </w:r>
      <w:r w:rsidRPr="00E3787E">
        <w:rPr>
          <w:rFonts w:ascii="Times SUT" w:hAnsi="Times SUT" w:cs="Times SUT"/>
          <w:sz w:val="20"/>
        </w:rPr>
        <w:t xml:space="preserve"> Nõo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kakert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kakardaja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kakardaja</w:t>
      </w:r>
      <w:r w:rsidRPr="00E3787E">
        <w:rPr>
          <w:rFonts w:ascii="Times SUT" w:hAnsi="Times SUT" w:cs="Times SUT"/>
          <w:sz w:val="20"/>
        </w:rPr>
        <w:t xml:space="preserve"> Kad, </w:t>
      </w:r>
      <w:r w:rsidRPr="00E3787E">
        <w:rPr>
          <w:rFonts w:ascii="Times SUT" w:hAnsi="Times SUT" w:cs="Times SUT"/>
          <w:i/>
          <w:sz w:val="20"/>
        </w:rPr>
        <w:t>kakkar-</w:t>
      </w:r>
      <w:r w:rsidRPr="00E3787E">
        <w:rPr>
          <w:rFonts w:ascii="Times SUT" w:hAnsi="Times SUT" w:cs="Times SUT"/>
          <w:sz w:val="20"/>
        </w:rPr>
        <w:t xml:space="preserve"> Jõe, </w:t>
      </w:r>
      <w:r w:rsidRPr="00E3787E">
        <w:rPr>
          <w:rFonts w:ascii="Times SUT" w:hAnsi="Times SUT" w:cs="Times SUT"/>
          <w:i/>
          <w:sz w:val="20"/>
        </w:rPr>
        <w:t>kagar-</w:t>
      </w:r>
      <w:r w:rsidRPr="00E3787E">
        <w:rPr>
          <w:rFonts w:ascii="Times SUT" w:hAnsi="Times SUT" w:cs="Times SUT"/>
          <w:sz w:val="20"/>
        </w:rPr>
        <w:t xml:space="preserve"> Kuu (merelind) </w:t>
      </w:r>
      <w:r w:rsidRPr="00E3787E">
        <w:rPr>
          <w:rFonts w:ascii="Times SUT" w:hAnsi="Times SUT" w:cs="Times SUT"/>
          <w:i/>
          <w:sz w:val="20"/>
        </w:rPr>
        <w:t>kui `palju `lennavad ühes, siis `üelda kakkardajad `lennavad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pardi seltsi merelind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kakardaja</w:t>
      </w:r>
      <w:r w:rsidRPr="00E3787E">
        <w:rPr>
          <w:rFonts w:ascii="Times SUT" w:hAnsi="Times SUT" w:cs="Times SUT"/>
          <w:sz w:val="20"/>
        </w:rPr>
        <w:t xml:space="preserve"> Kad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kakaar, kakar</w:t>
      </w:r>
      <w:r w:rsidRPr="00E3787E">
        <w:rPr>
          <w:rFonts w:ascii="Times SUT" w:hAnsi="Times SUT" w:cs="Times SUT"/>
          <w:sz w:val="20"/>
          <w:vertAlign w:val="superscript"/>
        </w:rPr>
        <w:t>5</w:t>
      </w:r>
      <w:r w:rsidRPr="00E3787E">
        <w:rPr>
          <w:rFonts w:ascii="Times SUT" w:hAnsi="Times SUT" w:cs="Times SUT"/>
          <w:sz w:val="20"/>
        </w:rPr>
        <w:t>, kakard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kakerdaja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kakart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kakar|t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di</w:t>
      </w:r>
      <w:r w:rsidRPr="00E3787E">
        <w:rPr>
          <w:rFonts w:ascii="Times SUT" w:hAnsi="Times SUT" w:cs="Times SUT"/>
          <w:sz w:val="20"/>
        </w:rPr>
        <w:t xml:space="preserve"> Var Nõo </w:t>
      </w:r>
      <w:r w:rsidRPr="00E3787E">
        <w:rPr>
          <w:rFonts w:ascii="Times SUT" w:hAnsi="Times SUT" w:cs="Times SUT"/>
          <w:b/>
          <w:sz w:val="20"/>
        </w:rPr>
        <w:t>(</w:t>
      </w:r>
      <w:r w:rsidRPr="00E3787E">
        <w:rPr>
          <w:rFonts w:ascii="Times SUT" w:hAnsi="Times SUT" w:cs="Times SUT"/>
          <w:sz w:val="20"/>
        </w:rPr>
        <w:t xml:space="preserve">mardikas) </w:t>
      </w:r>
      <w:r w:rsidRPr="00E3787E">
        <w:rPr>
          <w:rFonts w:ascii="Times SUT" w:hAnsi="Times SUT" w:cs="Times SUT"/>
          <w:i/>
          <w:sz w:val="20"/>
        </w:rPr>
        <w:t>kakardid oo matikad, sarved piäs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kakardid lennäväd ja ammustavad</w:t>
      </w:r>
      <w:r w:rsidRPr="00E3787E">
        <w:rPr>
          <w:rFonts w:ascii="Times SUT" w:hAnsi="Times SUT" w:cs="Times SUT"/>
          <w:sz w:val="20"/>
        </w:rPr>
        <w:t xml:space="preserve"> Var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kaela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kakas`kaela</w:t>
      </w:r>
      <w:r w:rsidRPr="00E3787E">
        <w:rPr>
          <w:rFonts w:ascii="Times SUT" w:hAnsi="Times SUT" w:cs="Times SUT"/>
          <w:sz w:val="20"/>
        </w:rPr>
        <w:t xml:space="preserve"> Kse VJg käkaskaela </w:t>
      </w:r>
      <w:r w:rsidRPr="00E3787E">
        <w:rPr>
          <w:rFonts w:ascii="Times SUT" w:hAnsi="Times SUT" w:cs="Times SUT"/>
          <w:i/>
          <w:sz w:val="20"/>
        </w:rPr>
        <w:t>kukub aller`kuuti ehk kakas`kaela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ta läks kakas`kaela vette, pea `allapidi, jalad ülessepidi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kakastama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katkastama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kakatama</w:t>
      </w:r>
      <w:r w:rsidRPr="00E3787E">
        <w:rPr>
          <w:rFonts w:ascii="Times SUT" w:hAnsi="Times SUT" w:cs="Times SUT"/>
          <w:sz w:val="20"/>
        </w:rPr>
        <w:t xml:space="preserve"> Trm Har Vas, </w:t>
      </w:r>
      <w:r w:rsidRPr="00E3787E">
        <w:rPr>
          <w:rFonts w:ascii="Times SUT" w:hAnsi="Times SUT" w:cs="Times SUT"/>
          <w:i/>
          <w:sz w:val="20"/>
        </w:rPr>
        <w:noBreakHyphen/>
        <w:t>mma</w:t>
      </w:r>
      <w:r w:rsidRPr="00E3787E">
        <w:rPr>
          <w:rFonts w:ascii="Times SUT" w:hAnsi="Times SUT" w:cs="Times SUT"/>
          <w:sz w:val="20"/>
        </w:rPr>
        <w:t xml:space="preserve"> Har Rõu Vas Se </w:t>
      </w:r>
      <w:r w:rsidRPr="00E3787E">
        <w:rPr>
          <w:rFonts w:ascii="Times SUT" w:hAnsi="Times SUT" w:cs="Times SUT"/>
          <w:sz w:val="16"/>
        </w:rPr>
        <w:t>deskr</w:t>
      </w:r>
      <w:r w:rsidRPr="00E3787E">
        <w:rPr>
          <w:rFonts w:ascii="Times SUT" w:hAnsi="Times SUT" w:cs="Times SUT"/>
          <w:sz w:val="20"/>
        </w:rPr>
        <w:t xml:space="preserve"> kaagutama </w:t>
      </w:r>
      <w:r w:rsidRPr="00E3787E">
        <w:rPr>
          <w:rFonts w:ascii="Times SUT" w:hAnsi="Times SUT" w:cs="Times SUT"/>
          <w:i/>
          <w:sz w:val="20"/>
        </w:rPr>
        <w:t>Kui anid kakatavad, tuleb teist ilma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kana kaka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, kana 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munõmast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ku kana kaka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, siss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harak pla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sih, ärä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muna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püve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`lätvä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üle pää, iks üle pää vöörüse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esi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`r</w:t>
      </w:r>
      <w:r w:rsidR="00E3787E" w:rsidRPr="00E3787E">
        <w:rPr>
          <w:rFonts w:ascii="Times SUT" w:hAnsi="Times SUT" w:cs="Times SUT"/>
          <w:i/>
          <w:sz w:val="20"/>
        </w:rPr>
        <w:t>ü̬ü̬ḱ</w:t>
      </w:r>
      <w:r w:rsidRPr="00E3787E">
        <w:rPr>
          <w:rFonts w:ascii="Times SUT" w:hAnsi="Times SUT" w:cs="Times SUT"/>
          <w:i/>
          <w:sz w:val="20"/>
        </w:rPr>
        <w:t>vä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kakatasõ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kana kakatass, kui lätt munna `l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ma, vai tulõ munna loomast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kaakatama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kakat(i)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kaka|ti</w:t>
      </w:r>
      <w:r w:rsidRPr="00E3787E">
        <w:rPr>
          <w:rFonts w:ascii="Times SUT" w:hAnsi="Times SUT" w:cs="Times SUT"/>
          <w:sz w:val="20"/>
        </w:rPr>
        <w:t xml:space="preserve"> Khn(</w:t>
      </w:r>
      <w:r w:rsidRPr="00E3787E">
        <w:rPr>
          <w:rFonts w:ascii="Times SUT" w:hAnsi="Times SUT" w:cs="Times SUT"/>
          <w:i/>
          <w:sz w:val="20"/>
        </w:rPr>
        <w:t>kakat</w:t>
      </w:r>
      <w:r w:rsidRPr="00E3787E">
        <w:rPr>
          <w:rFonts w:ascii="Times SUT" w:hAnsi="Times SUT" w:cs="Times SUT"/>
          <w:sz w:val="20"/>
        </w:rPr>
        <w:t xml:space="preserve">), pl </w:t>
      </w:r>
      <w:r w:rsidRPr="00E3787E">
        <w:rPr>
          <w:rFonts w:ascii="Times SUT" w:hAnsi="Times SUT" w:cs="Times SUT"/>
          <w:i/>
          <w:sz w:val="20"/>
        </w:rPr>
        <w:t>kakatid</w:t>
      </w:r>
      <w:r w:rsidRPr="00E3787E">
        <w:rPr>
          <w:rFonts w:ascii="Times SUT" w:hAnsi="Times SUT" w:cs="Times SUT"/>
          <w:sz w:val="20"/>
        </w:rPr>
        <w:t xml:space="preserve">  Phl kakand </w:t>
      </w:r>
      <w:r w:rsidRPr="00E3787E">
        <w:rPr>
          <w:rFonts w:ascii="Times SUT" w:hAnsi="Times SUT" w:cs="Times SUT"/>
          <w:i/>
          <w:sz w:val="20"/>
        </w:rPr>
        <w:t>kakatid, merest tulad pissiksed `kukrikud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Njagu `terven lagun, nagu kakatitõ `süedüd</w:t>
      </w:r>
      <w:r w:rsidRPr="00E3787E">
        <w:rPr>
          <w:rFonts w:ascii="Times SUT" w:hAnsi="Times SUT" w:cs="Times SUT"/>
          <w:sz w:val="20"/>
        </w:rPr>
        <w:t xml:space="preserve"> Khn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kaka|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dsi</w:t>
      </w:r>
      <w:r w:rsidRPr="00E3787E">
        <w:rPr>
          <w:rFonts w:ascii="Times SUT" w:hAnsi="Times SUT" w:cs="Times SUT"/>
          <w:sz w:val="20"/>
        </w:rPr>
        <w:t xml:space="preserve"> kuhjamalk, </w:t>
      </w:r>
      <w:r w:rsidRPr="00E3787E">
        <w:rPr>
          <w:rFonts w:ascii="Times SUT" w:hAnsi="Times SUT" w:cs="Times SUT"/>
          <w:sz w:val="20"/>
        </w:rPr>
        <w:noBreakHyphen/>
        <w:t xml:space="preserve">vits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u̬u̬ʔ</w:t>
      </w:r>
      <w:r w:rsidRPr="00E3787E">
        <w:rPr>
          <w:rFonts w:ascii="Times SUT" w:hAnsi="Times SUT" w:cs="Times SUT"/>
          <w:i/>
          <w:sz w:val="20"/>
        </w:rPr>
        <w:t xml:space="preserve"> kakatsit `pääle panda kuhjalõ,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tuu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ei aja maha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kakar</w:t>
      </w:r>
      <w:r w:rsidRPr="00E3787E">
        <w:rPr>
          <w:rFonts w:ascii="Times SUT" w:hAnsi="Times SUT" w:cs="Times SUT"/>
          <w:sz w:val="20"/>
          <w:vertAlign w:val="superscript"/>
        </w:rPr>
        <w:t>5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kakaul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kaul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kull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Trv Krk riiakas inimene, tülinorija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küll kake 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l, tüküss `kaklem egä ütege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kakelküüt, kakeraats, kakukull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kakeldama</w:t>
      </w:r>
      <w:r w:rsidRPr="00E3787E">
        <w:rPr>
          <w:rFonts w:ascii="Times SUT" w:hAnsi="Times SUT" w:cs="Times SUT"/>
          <w:sz w:val="20"/>
        </w:rPr>
        <w:t xml:space="preserve"> kähmlema, kaklema </w:t>
      </w:r>
      <w:r w:rsidRPr="00E3787E">
        <w:rPr>
          <w:rFonts w:ascii="Times SUT" w:hAnsi="Times SUT" w:cs="Times SUT"/>
          <w:i/>
          <w:sz w:val="20"/>
        </w:rPr>
        <w:t>käänustavad `ühteteist, kakeldavad koos</w:t>
      </w:r>
      <w:r w:rsidRPr="00E3787E">
        <w:rPr>
          <w:rFonts w:ascii="Times SUT" w:hAnsi="Times SUT" w:cs="Times SUT"/>
          <w:sz w:val="20"/>
        </w:rPr>
        <w:t xml:space="preserve"> Var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-kakeldi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kukeldi-kakeldi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kakeldus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kakeldus</w:t>
      </w:r>
      <w:r w:rsidRPr="00E3787E">
        <w:rPr>
          <w:rFonts w:ascii="Times SUT" w:hAnsi="Times SUT" w:cs="Times SUT"/>
          <w:sz w:val="20"/>
        </w:rPr>
        <w:t xml:space="preserve"> kaklus – JMd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küüt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kakelküüt</w:t>
      </w:r>
      <w:r w:rsidRPr="00E3787E">
        <w:rPr>
          <w:rFonts w:ascii="Times SUT" w:hAnsi="Times SUT" w:cs="Times SUT"/>
          <w:sz w:val="20"/>
        </w:rPr>
        <w:t xml:space="preserve"> riiakas inimene, tülinorija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üi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kakelküüt, muud ta ei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ku `kakless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kakekull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kakendu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kakendu, kakõnd</w:t>
      </w:r>
      <w:r w:rsidRPr="00E3787E">
        <w:rPr>
          <w:rFonts w:ascii="Times SUT" w:hAnsi="Times SUT" w:cs="Times SUT"/>
          <w:sz w:val="20"/>
        </w:rPr>
        <w:t xml:space="preserve"> kuristik, sügav org –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`kakre</w:t>
      </w:r>
      <w:r w:rsidRPr="00E3787E">
        <w:rPr>
          <w:rFonts w:ascii="Times SUT" w:hAnsi="Times SUT" w:cs="Times SUT"/>
          <w:sz w:val="20"/>
        </w:rPr>
        <w:t xml:space="preserve"> Saa KJn M(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sz w:val="20"/>
        </w:rPr>
        <w:t xml:space="preserve"> Krk) külakost (midagi toidupoolist) </w:t>
      </w:r>
      <w:r w:rsidRPr="00E3787E">
        <w:rPr>
          <w:rFonts w:ascii="Times SUT" w:hAnsi="Times SUT" w:cs="Times SUT"/>
          <w:i/>
          <w:sz w:val="20"/>
        </w:rPr>
        <w:t>kaker on `nüidsel aal külaleib, vanasti `viiti alati `pehmed `leiba või sepikud. mõni tõi `sü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ti, mõni `uudse jahu `kooki, küla kaker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ikki väga ää, mis `toodi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kas sa küläkakert koa tõid meile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ku `küllä lääd, siss viid kakert kah, kas `viina või `leiba või veel midagi muud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kodust võtad karaski manu, kellele sa `käime lääd, viid kakert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kiriku man kakert `santidele</w:t>
      </w:r>
      <w:r w:rsidRPr="00E3787E">
        <w:rPr>
          <w:rFonts w:ascii="Times SUT" w:hAnsi="Times SUT" w:cs="Times SUT"/>
          <w:sz w:val="20"/>
        </w:rPr>
        <w:t xml:space="preserve"> (ristimisel, leeripäeval, laulatusel); </w:t>
      </w:r>
      <w:r w:rsidRPr="00E3787E">
        <w:rPr>
          <w:rFonts w:ascii="Times SUT" w:hAnsi="Times SUT" w:cs="Times SUT"/>
          <w:i/>
          <w:sz w:val="20"/>
        </w:rPr>
        <w:t>Pulman andas nooriku kakert – muna`k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ki ja `veini, `ristsen andas `jälle latse kakert peräst `ri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tmist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ku tanu pähe pannass, siis akass kakert `jaeme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 noorikut kirikun olli, `pääle laulatemise sel pühäl, siss `anti jälle kakert – noore paari kaker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ku kakert andass, siis koeral andass kige päält võid leibä, siis koer ei aea `külgi </w:t>
      </w:r>
      <w:r w:rsidRPr="00E3787E">
        <w:rPr>
          <w:rFonts w:ascii="Times SUT" w:hAnsi="Times SUT" w:cs="Times SUT"/>
          <w:sz w:val="20"/>
        </w:rPr>
        <w:t xml:space="preserve">Krk; </w:t>
      </w:r>
      <w:r w:rsidRPr="00E3787E">
        <w:rPr>
          <w:rFonts w:ascii="Times SUT" w:hAnsi="Times SUT" w:cs="Times SUT"/>
          <w:i/>
          <w:sz w:val="20"/>
        </w:rPr>
        <w:t>värsket `viidi iks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stõestele `kakress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`kakress `viidi, mis `olli, `viidi saia- või kara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kipätsikut</w:t>
      </w:r>
      <w:r w:rsidRPr="00E3787E">
        <w:rPr>
          <w:rFonts w:ascii="Times SUT" w:hAnsi="Times SUT" w:cs="Times SUT"/>
          <w:sz w:val="20"/>
        </w:rPr>
        <w:t xml:space="preserve"> Hel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kakeraad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kake|raad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rae</w:t>
      </w:r>
      <w:r w:rsidRPr="00E3787E">
        <w:rPr>
          <w:rFonts w:ascii="Times SUT" w:hAnsi="Times SUT" w:cs="Times SUT"/>
          <w:sz w:val="20"/>
        </w:rPr>
        <w:t xml:space="preserve"> Pst rääbakas, poolpaljas (sulgivatest kanadest) </w:t>
      </w:r>
      <w:r w:rsidRPr="00E3787E">
        <w:rPr>
          <w:rFonts w:ascii="Times SUT" w:hAnsi="Times SUT" w:cs="Times SUT"/>
          <w:i/>
          <w:sz w:val="20"/>
        </w:rPr>
        <w:t>Kül ni kana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 irmsa, kõnniv lauda man ku kakerae, perse pallas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Kana aab karva, kõnnib perän ku kakeraad</w:t>
      </w:r>
      <w:r w:rsidRPr="00E3787E">
        <w:rPr>
          <w:rFonts w:ascii="Times SUT" w:hAnsi="Times SUT" w:cs="Times SUT"/>
          <w:sz w:val="20"/>
        </w:rPr>
        <w:t xml:space="preserve"> Pst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kakeraats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kakeraats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kakeraa|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dsi</w:t>
      </w:r>
      <w:r w:rsidRPr="00E3787E">
        <w:rPr>
          <w:rFonts w:ascii="Times SUT" w:hAnsi="Times SUT" w:cs="Times SUT"/>
          <w:sz w:val="20"/>
        </w:rPr>
        <w:t xml:space="preserve"> Hls Krk, </w:t>
      </w:r>
      <w:r w:rsidRPr="00E3787E">
        <w:rPr>
          <w:rFonts w:ascii="Times SUT" w:hAnsi="Times SUT" w:cs="Times SUT"/>
          <w:i/>
          <w:sz w:val="20"/>
        </w:rPr>
        <w:noBreakHyphen/>
        <w:t>ts</w:t>
      </w:r>
      <w:r w:rsidRPr="00E3787E">
        <w:rPr>
          <w:rFonts w:ascii="Times SUT" w:hAnsi="Times SUT" w:cs="Times SUT"/>
          <w:sz w:val="20"/>
        </w:rPr>
        <w:t xml:space="preserve"> Saa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kaltsakas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katkiste rõivastega inimene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ku kakeraa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käü, kunagi ei oole ilusit `r</w:t>
      </w:r>
      <w:r w:rsidR="00E3787E" w:rsidRPr="00E3787E">
        <w:rPr>
          <w:rFonts w:ascii="Times SUT" w:hAnsi="Times SUT" w:cs="Times SUT"/>
          <w:i/>
          <w:sz w:val="20"/>
        </w:rPr>
        <w:t>õ̭õ̭</w:t>
      </w:r>
      <w:r w:rsidRPr="00E3787E">
        <w:rPr>
          <w:rFonts w:ascii="Times SUT" w:hAnsi="Times SUT" w:cs="Times SUT"/>
          <w:i/>
          <w:sz w:val="20"/>
        </w:rPr>
        <w:t>vit 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Ärä sedäsi kakeraadsi `viisi küll tõ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 sekkä mine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Kes väegä kakenu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li,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skise `rõiva sä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län, toda siss üteldi, et nigu vana kakeraats</w:t>
      </w:r>
      <w:r w:rsidRPr="00E3787E">
        <w:rPr>
          <w:rFonts w:ascii="Times SUT" w:hAnsi="Times SUT" w:cs="Times SUT"/>
          <w:sz w:val="20"/>
        </w:rPr>
        <w:t xml:space="preserve"> Ran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poolpaljas, tokerjas loom </w:t>
      </w:r>
      <w:r w:rsidRPr="00E3787E">
        <w:rPr>
          <w:rFonts w:ascii="Times SUT" w:hAnsi="Times SUT" w:cs="Times SUT"/>
          <w:i/>
          <w:sz w:val="20"/>
        </w:rPr>
        <w:t>Vaade `määte kakeraa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kana om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Üi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om koera vette visanu, nüid om ta kui kakeraa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kakeraad, kakerants, kakerdus, kakert, kakerts, kakeränts, kakõruss, kakõrääts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kakleja, tülinorija; müraja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üits kakeraa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küll, temä ei taha muud ku kakelte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va kakeraadsi</w:t>
      </w:r>
      <w:r w:rsidRPr="00E3787E">
        <w:rPr>
          <w:rFonts w:ascii="Times SUT" w:hAnsi="Times SUT" w:cs="Times SUT"/>
          <w:sz w:val="20"/>
        </w:rPr>
        <w:t xml:space="preserve"> (vallatuist lastest)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kakekull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kakerants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kakera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kaltsakas, katkiste rõivastega inimene </w:t>
      </w:r>
      <w:r w:rsidRPr="00E3787E">
        <w:rPr>
          <w:rFonts w:ascii="Times SUT" w:hAnsi="Times SUT" w:cs="Times SUT"/>
          <w:i/>
          <w:sz w:val="20"/>
        </w:rPr>
        <w:t>Kakera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 on lagunu ja korratu inimene ja k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lt `oskab kanda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Päris kakera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tsiks teine jäänu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`Seuksi kakera</w:t>
      </w:r>
      <w:r w:rsidR="00E3787E" w:rsidRPr="00E3787E">
        <w:rPr>
          <w:rFonts w:ascii="Times SUT" w:hAnsi="Times SUT" w:cs="Times SUT"/>
          <w:i/>
          <w:sz w:val="20"/>
        </w:rPr>
        <w:t>ńt̀</w:t>
      </w:r>
      <w:r w:rsidRPr="00E3787E">
        <w:rPr>
          <w:rFonts w:ascii="Times SUT" w:hAnsi="Times SUT" w:cs="Times SUT"/>
          <w:i/>
          <w:sz w:val="20"/>
        </w:rPr>
        <w:t>sisi küll `nähtud</w:t>
      </w:r>
      <w:r w:rsidRPr="00E3787E">
        <w:rPr>
          <w:rFonts w:ascii="Times SUT" w:hAnsi="Times SUT" w:cs="Times SUT"/>
          <w:sz w:val="20"/>
        </w:rPr>
        <w:t xml:space="preserve"> Hää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kakeraats, kakeränts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b/>
          <w:sz w:val="20"/>
        </w:rPr>
      </w:pPr>
      <w:r w:rsidRPr="00E3787E">
        <w:rPr>
          <w:rStyle w:val="ms1"/>
          <w:rFonts w:ascii="Times SUT" w:hAnsi="Times SUT" w:cs="Times SUT"/>
        </w:rPr>
        <w:t>kakerdaja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kaker|daja</w:t>
      </w:r>
      <w:r w:rsidRPr="00E3787E">
        <w:rPr>
          <w:rFonts w:ascii="Times SUT" w:hAnsi="Times SUT" w:cs="Times SUT"/>
          <w:sz w:val="20"/>
        </w:rPr>
        <w:t xml:space="preserve"> Kuu/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kk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/ Amb, </w:t>
      </w:r>
      <w:r w:rsidRPr="00E3787E">
        <w:rPr>
          <w:rFonts w:ascii="Times SUT" w:hAnsi="Times SUT" w:cs="Times SUT"/>
          <w:i/>
          <w:sz w:val="20"/>
        </w:rPr>
        <w:noBreakHyphen/>
        <w:t>dai</w:t>
      </w:r>
      <w:r w:rsidRPr="00E3787E">
        <w:rPr>
          <w:rFonts w:ascii="Times SUT" w:hAnsi="Times SUT" w:cs="Times SUT"/>
          <w:sz w:val="20"/>
        </w:rPr>
        <w:t xml:space="preserve"> Hel veelind, tuttpütt või kaur </w:t>
      </w:r>
      <w:r w:rsidRPr="00E3787E">
        <w:rPr>
          <w:rFonts w:ascii="Times SUT" w:hAnsi="Times SUT" w:cs="Times SUT"/>
          <w:i/>
          <w:sz w:val="20"/>
        </w:rPr>
        <w:t>Kui kakerdai tõsest järvest `tõisi `lendäs, om `vihma uuta</w:t>
      </w:r>
      <w:r w:rsidRPr="00E3787E">
        <w:rPr>
          <w:rFonts w:ascii="Times SUT" w:hAnsi="Times SUT" w:cs="Times SUT"/>
          <w:sz w:val="20"/>
        </w:rPr>
        <w:t xml:space="preserve"> Hel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kakard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kakardaja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kakerdama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kakerdama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pacing w:val="-2"/>
          <w:sz w:val="20"/>
        </w:rPr>
        <w:t>Jäm Saa VJg Kod Lai Plt SJn</w:t>
      </w:r>
      <w:r w:rsidRPr="00E3787E">
        <w:rPr>
          <w:rFonts w:ascii="Times SUT" w:hAnsi="Times SUT" w:cs="Times SUT"/>
          <w:sz w:val="20"/>
        </w:rPr>
        <w:t>,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kk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 Lüg IisR; ipf (ta) </w:t>
      </w:r>
      <w:r w:rsidRPr="00E3787E">
        <w:rPr>
          <w:rFonts w:ascii="Times SUT" w:hAnsi="Times SUT" w:cs="Times SUT"/>
          <w:i/>
          <w:sz w:val="20"/>
        </w:rPr>
        <w:t>kakõrd</w:t>
      </w:r>
      <w:r w:rsidRPr="00E3787E">
        <w:rPr>
          <w:rFonts w:ascii="Times SUT" w:hAnsi="Times SUT" w:cs="Times SUT"/>
          <w:sz w:val="20"/>
        </w:rPr>
        <w:t xml:space="preserve"> Krl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koperdama, komberdama </w:t>
      </w:r>
      <w:r w:rsidRPr="00E3787E">
        <w:rPr>
          <w:rFonts w:ascii="Times SUT" w:hAnsi="Times SUT" w:cs="Times SUT"/>
          <w:i/>
          <w:sz w:val="20"/>
        </w:rPr>
        <w:t>kakkerdab `käia, ei `kõnni ilusast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Kakkerdab ku kana takkus, tule juo `kõrra, midä sa kakkerdad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Kakkerdab säel inimeste jalus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Kakerdas ulk `aega meite oues, enne kut minema sai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ei sua `jalgess käädä, kakerdab neie `jalgegä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eks ma kakerda ike `minnä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laps akab `käima, kakerdab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 xml:space="preserve">kui eest ära aead, `lapsi või, </w:t>
      </w:r>
      <w:r w:rsidRPr="00E3787E">
        <w:rPr>
          <w:rFonts w:ascii="Times SUT" w:hAnsi="Times SUT" w:cs="Times SUT"/>
          <w:sz w:val="20"/>
        </w:rPr>
        <w:t xml:space="preserve">[ütled] </w:t>
      </w:r>
      <w:r w:rsidRPr="00E3787E">
        <w:rPr>
          <w:rFonts w:ascii="Times SUT" w:hAnsi="Times SUT" w:cs="Times SUT"/>
          <w:i/>
          <w:sz w:val="20"/>
        </w:rPr>
        <w:t>mis sa kakerdad siin jalus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kes iast ei käi, nagu tuigerdab, see kakerdab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kakerdab müda `õue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kelsa mineki aeg piad kakerdama</w:t>
      </w:r>
      <w:r w:rsidRPr="00E3787E">
        <w:rPr>
          <w:rFonts w:ascii="Times SUT" w:hAnsi="Times SUT" w:cs="Times SUT"/>
          <w:sz w:val="20"/>
        </w:rPr>
        <w:t xml:space="preserve"> Plt || </w:t>
      </w:r>
      <w:r w:rsidRPr="00E3787E">
        <w:rPr>
          <w:rFonts w:ascii="Times SUT" w:hAnsi="Times SUT" w:cs="Times SUT"/>
          <w:i/>
          <w:sz w:val="20"/>
        </w:rPr>
        <w:t>Kakõrd tõsõ kondsa pääl</w:t>
      </w:r>
      <w:r w:rsidRPr="00E3787E">
        <w:rPr>
          <w:rFonts w:ascii="Times SUT" w:hAnsi="Times SUT" w:cs="Times SUT"/>
          <w:sz w:val="20"/>
        </w:rPr>
        <w:t xml:space="preserve"> (kui halvasti tantsis) Krl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(seljas) tallama, paaritama </w:t>
      </w:r>
      <w:r w:rsidRPr="00E3787E">
        <w:rPr>
          <w:rFonts w:ascii="Times SUT" w:hAnsi="Times SUT" w:cs="Times SUT"/>
          <w:i/>
          <w:sz w:val="20"/>
        </w:rPr>
        <w:t>Ärg ajas `lehmä taga, rõhus `lehmä maha, kakkerdas `seljäs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kohmitsema, oskamatult, saamatult tegema </w:t>
      </w:r>
      <w:r w:rsidRPr="00E3787E">
        <w:rPr>
          <w:rFonts w:ascii="Times SUT" w:hAnsi="Times SUT" w:cs="Times SUT"/>
          <w:i/>
          <w:sz w:val="20"/>
        </w:rPr>
        <w:t>Kakkerdab `jusku kana takkus, tüö ei edene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linamaa on puha ära kakerdud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sina ei mõsta `juusid lõigata, kakerdad pää ära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eenamaa kõik ära kakerdand</w:t>
      </w:r>
      <w:r w:rsidRPr="00E3787E">
        <w:rPr>
          <w:rFonts w:ascii="Times SUT" w:hAnsi="Times SUT" w:cs="Times SUT"/>
          <w:sz w:val="20"/>
        </w:rPr>
        <w:t xml:space="preserve"> SJn || </w:t>
      </w:r>
      <w:r w:rsidRPr="00E3787E">
        <w:rPr>
          <w:rFonts w:ascii="Times SUT" w:hAnsi="Times SUT" w:cs="Times SUT"/>
          <w:i/>
          <w:sz w:val="20"/>
        </w:rPr>
        <w:t xml:space="preserve">kui üks </w:t>
      </w:r>
      <w:r w:rsidRPr="00E3787E">
        <w:rPr>
          <w:rFonts w:ascii="Times SUT" w:hAnsi="Times SUT" w:cs="Times SUT"/>
          <w:sz w:val="20"/>
        </w:rPr>
        <w:t xml:space="preserve">[juukse] </w:t>
      </w:r>
      <w:r w:rsidRPr="00E3787E">
        <w:rPr>
          <w:rFonts w:ascii="Times SUT" w:hAnsi="Times SUT" w:cs="Times SUT"/>
          <w:i/>
          <w:sz w:val="20"/>
        </w:rPr>
        <w:t>salk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pikk, teine lühike, siss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kakerdanud pää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`lambad kakerdavad `takja põõsastes oma villa ära</w:t>
      </w:r>
      <w:r w:rsidRPr="00E3787E">
        <w:rPr>
          <w:rFonts w:ascii="Times SUT" w:hAnsi="Times SUT" w:cs="Times SUT"/>
          <w:sz w:val="20"/>
        </w:rPr>
        <w:t xml:space="preserve"> Saa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kakerdes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kakerdes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(veelind) </w:t>
      </w:r>
      <w:r w:rsidRPr="00E3787E">
        <w:rPr>
          <w:rFonts w:ascii="Times SUT" w:hAnsi="Times SUT" w:cs="Times SUT"/>
          <w:i/>
          <w:sz w:val="20"/>
        </w:rPr>
        <w:t>kakerdes on üks lind jõe `jaares</w:t>
      </w:r>
      <w:r w:rsidRPr="00E3787E">
        <w:rPr>
          <w:rFonts w:ascii="Times SUT" w:hAnsi="Times SUT" w:cs="Times SUT"/>
          <w:sz w:val="20"/>
        </w:rPr>
        <w:t xml:space="preserve"> JMd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kakard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kakerdis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kakerdis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kohmitseja, käpard </w:t>
      </w:r>
      <w:r w:rsidRPr="00E3787E">
        <w:rPr>
          <w:rFonts w:ascii="Times SUT" w:hAnsi="Times SUT" w:cs="Times SUT"/>
          <w:i/>
          <w:sz w:val="20"/>
        </w:rPr>
        <w:t>küll oo see üks kohmetu ja kakerdis `tööga</w:t>
      </w:r>
      <w:r w:rsidRPr="00E3787E">
        <w:rPr>
          <w:rFonts w:ascii="Times SUT" w:hAnsi="Times SUT" w:cs="Times SUT"/>
          <w:sz w:val="20"/>
        </w:rPr>
        <w:t xml:space="preserve"> Mär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kakerdus, kakerjas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kakerdus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kakerdu|s</w:t>
      </w:r>
      <w:r w:rsidRPr="00E3787E">
        <w:rPr>
          <w:rFonts w:ascii="Times SUT" w:hAnsi="Times SUT" w:cs="Times SUT"/>
          <w:sz w:val="20"/>
        </w:rPr>
        <w:t xml:space="preserve"> VJg, </w:t>
      </w:r>
      <w:r w:rsidRPr="00E3787E">
        <w:rPr>
          <w:rFonts w:ascii="Times SUT" w:hAnsi="Times SUT" w:cs="Times SUT"/>
          <w:i/>
          <w:sz w:val="20"/>
        </w:rPr>
        <w:noBreakHyphen/>
        <w:t>ss</w:t>
      </w:r>
      <w:r w:rsidRPr="00E3787E">
        <w:rPr>
          <w:rFonts w:ascii="Times SUT" w:hAnsi="Times SUT" w:cs="Times SUT"/>
          <w:sz w:val="20"/>
        </w:rPr>
        <w:t xml:space="preserve"> Ran, </w:t>
      </w:r>
      <w:r w:rsidRPr="00E3787E">
        <w:rPr>
          <w:rFonts w:ascii="Times SUT" w:hAnsi="Times SUT" w:cs="Times SUT"/>
          <w:i/>
          <w:sz w:val="20"/>
        </w:rPr>
        <w:t>kakkerdu|s</w:t>
      </w:r>
      <w:r w:rsidRPr="00E3787E">
        <w:rPr>
          <w:rFonts w:ascii="Times SUT" w:hAnsi="Times SUT" w:cs="Times SUT"/>
          <w:sz w:val="20"/>
        </w:rPr>
        <w:t xml:space="preserve"> Lüg IisR,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kohmitseja, kakerdaja </w:t>
      </w:r>
      <w:r w:rsidRPr="00E3787E">
        <w:rPr>
          <w:rFonts w:ascii="Times SUT" w:hAnsi="Times SUT" w:cs="Times SUT"/>
          <w:i/>
          <w:sz w:val="20"/>
        </w:rPr>
        <w:t>`Ärge `laske sel kakkerdusel enamb `rahva `ulka `menna, jäeb `teiste `jalgu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kõ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nib nõnna kui kakerdus, ei `pääse edasi kohe, jalad lodakil</w:t>
      </w:r>
      <w:r w:rsidRPr="00E3787E">
        <w:rPr>
          <w:rFonts w:ascii="Times SUT" w:hAnsi="Times SUT" w:cs="Times SUT"/>
          <w:sz w:val="20"/>
        </w:rPr>
        <w:t xml:space="preserve"> VJg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kakerdis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kaltsakas, katkiste rõivastega inimene </w:t>
      </w:r>
      <w:r w:rsidRPr="00E3787E">
        <w:rPr>
          <w:rFonts w:ascii="Times SUT" w:hAnsi="Times SUT" w:cs="Times SUT"/>
          <w:i/>
          <w:sz w:val="20"/>
        </w:rPr>
        <w:t>väegä lohak inimene, `rõiva lagunu ja nirmendävä, nigu vana kakerduss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kos ma serätse kakerdusega `tihka mi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nä</w:t>
      </w:r>
      <w:r w:rsidRPr="00E3787E">
        <w:rPr>
          <w:rFonts w:ascii="Times SUT" w:hAnsi="Times SUT" w:cs="Times SUT"/>
          <w:sz w:val="20"/>
        </w:rPr>
        <w:t xml:space="preserve"> Ran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kakeraats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kakerjas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kaker|jas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ja</w:t>
      </w:r>
      <w:r w:rsidRPr="00E3787E">
        <w:rPr>
          <w:rFonts w:ascii="Times SUT" w:hAnsi="Times SUT" w:cs="Times SUT"/>
          <w:sz w:val="20"/>
        </w:rPr>
        <w:t xml:space="preserve"> Juu Pil kohmitseja, kakerdaja </w:t>
      </w:r>
      <w:r w:rsidRPr="00E3787E">
        <w:rPr>
          <w:rFonts w:ascii="Times SUT" w:hAnsi="Times SUT" w:cs="Times SUT"/>
          <w:i/>
          <w:sz w:val="20"/>
        </w:rPr>
        <w:t>käib nagu kakerjas, jalad laiali all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käesid mu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u küla kakerjad</w:t>
      </w:r>
      <w:r w:rsidRPr="00E3787E">
        <w:rPr>
          <w:rFonts w:ascii="Times SUT" w:hAnsi="Times SUT" w:cs="Times SUT"/>
          <w:sz w:val="20"/>
        </w:rPr>
        <w:t xml:space="preserve"> (poisikesed) Pil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kakerdis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kakert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kake|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rti</w:t>
      </w:r>
      <w:r w:rsidRPr="00E3787E">
        <w:rPr>
          <w:rFonts w:ascii="Times SUT" w:hAnsi="Times SUT" w:cs="Times SUT"/>
          <w:sz w:val="20"/>
        </w:rPr>
        <w:t xml:space="preserve"> kaltsakas, katkiste rõivastega inimene </w:t>
      </w:r>
      <w:r w:rsidRPr="00E3787E">
        <w:rPr>
          <w:rFonts w:ascii="Times SUT" w:hAnsi="Times SUT" w:cs="Times SUT"/>
          <w:i/>
          <w:sz w:val="20"/>
        </w:rPr>
        <w:t>miut naarav iki</w:t>
      </w:r>
      <w:r w:rsidRPr="00E3787E">
        <w:rPr>
          <w:rFonts w:ascii="Times SUT" w:hAnsi="Times SUT" w:cs="Times SUT"/>
          <w:sz w:val="20"/>
        </w:rPr>
        <w:t xml:space="preserve">: </w:t>
      </w:r>
      <w:r w:rsidRPr="00E3787E">
        <w:rPr>
          <w:rFonts w:ascii="Times SUT" w:hAnsi="Times SUT" w:cs="Times SUT"/>
          <w:i/>
          <w:sz w:val="20"/>
        </w:rPr>
        <w:t>käü ku kuradi kake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 kunagi. kes sut naarap, et sa kake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 olet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kakard</w:t>
      </w:r>
      <w:r w:rsidRPr="00E3787E">
        <w:rPr>
          <w:rFonts w:ascii="Times SUT" w:hAnsi="Times SUT" w:cs="Times SUT"/>
          <w:sz w:val="20"/>
          <w:vertAlign w:val="superscript"/>
        </w:rPr>
        <w:t>3</w:t>
      </w:r>
      <w:r w:rsidRPr="00E3787E">
        <w:rPr>
          <w:rFonts w:ascii="Times SUT" w:hAnsi="Times SUT" w:cs="Times SUT"/>
          <w:sz w:val="20"/>
        </w:rPr>
        <w:t>, kakeraats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kakerts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kakerts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Saa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pulstunud, tokerdanud, salkus (olend, ese) </w:t>
      </w:r>
      <w:r w:rsidRPr="00E3787E">
        <w:rPr>
          <w:rFonts w:ascii="Times SUT" w:hAnsi="Times SUT" w:cs="Times SUT"/>
          <w:i/>
          <w:sz w:val="20"/>
        </w:rPr>
        <w:t>Kus sa selle kakertsiga lähäd</w:t>
      </w:r>
      <w:r w:rsidRPr="00E3787E">
        <w:rPr>
          <w:rFonts w:ascii="Times SUT" w:hAnsi="Times SUT" w:cs="Times SUT"/>
          <w:sz w:val="20"/>
        </w:rPr>
        <w:t xml:space="preserve"> (sasipäise poisiga); </w:t>
      </w:r>
      <w:r w:rsidRPr="00E3787E">
        <w:rPr>
          <w:rFonts w:ascii="Times SUT" w:hAnsi="Times SUT" w:cs="Times SUT"/>
          <w:i/>
          <w:sz w:val="20"/>
        </w:rPr>
        <w:t>mina seda kakertsid</w:t>
      </w:r>
      <w:r w:rsidRPr="00E3787E">
        <w:rPr>
          <w:rFonts w:ascii="Times SUT" w:hAnsi="Times SUT" w:cs="Times SUT"/>
          <w:sz w:val="20"/>
        </w:rPr>
        <w:t xml:space="preserve"> (vana kasukat) </w:t>
      </w:r>
      <w:r w:rsidRPr="00E3787E">
        <w:rPr>
          <w:rFonts w:ascii="Times SUT" w:hAnsi="Times SUT" w:cs="Times SUT"/>
          <w:i/>
          <w:sz w:val="20"/>
        </w:rPr>
        <w:t>küll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 ei pane</w:t>
      </w:r>
      <w:r w:rsidRPr="00E3787E">
        <w:rPr>
          <w:rFonts w:ascii="Times SUT" w:hAnsi="Times SUT" w:cs="Times SUT"/>
          <w:sz w:val="20"/>
        </w:rPr>
        <w:t xml:space="preserve"> Saa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sasine, salkus </w:t>
      </w:r>
      <w:r w:rsidRPr="00E3787E">
        <w:rPr>
          <w:rFonts w:ascii="Times SUT" w:hAnsi="Times SUT" w:cs="Times SUT"/>
          <w:i/>
          <w:sz w:val="20"/>
        </w:rPr>
        <w:t>kel juused tolgendasid, siss üteldi, kakerts pää otsas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mia seda kakertsid lammast ei saa `niita </w:t>
      </w:r>
      <w:r w:rsidRPr="00E3787E">
        <w:rPr>
          <w:rFonts w:ascii="Times SUT" w:hAnsi="Times SUT" w:cs="Times SUT"/>
          <w:sz w:val="20"/>
        </w:rPr>
        <w:t>Saa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kakeraats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kakeränts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kakerän|ts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dsu</w:t>
      </w:r>
      <w:r w:rsidRPr="00E3787E">
        <w:rPr>
          <w:rFonts w:ascii="Times SUT" w:hAnsi="Times SUT" w:cs="Times SUT"/>
          <w:sz w:val="20"/>
        </w:rPr>
        <w:t xml:space="preserve"> = kakerants </w:t>
      </w:r>
      <w:r w:rsidRPr="00E3787E">
        <w:rPr>
          <w:rFonts w:ascii="Times SUT" w:hAnsi="Times SUT" w:cs="Times SUT"/>
          <w:i/>
          <w:sz w:val="20"/>
        </w:rPr>
        <w:t>kos ma serätse kakerändsuga lää</w:t>
      </w:r>
      <w:r w:rsidRPr="00E3787E">
        <w:rPr>
          <w:rFonts w:ascii="Times SUT" w:hAnsi="Times SUT" w:cs="Times SUT"/>
          <w:sz w:val="20"/>
        </w:rPr>
        <w:t xml:space="preserve"> Ran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kakeraats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kakestama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katkestama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kaki</w:t>
      </w:r>
      <w:r w:rsidRPr="00E3787E">
        <w:rPr>
          <w:rFonts w:ascii="Times SUT" w:hAnsi="Times SUT" w:cs="Times SUT"/>
          <w:sz w:val="20"/>
        </w:rPr>
        <w:t xml:space="preserve"> Kos Jür Nõo,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i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sz w:val="16"/>
        </w:rPr>
        <w:t>lstk</w:t>
      </w:r>
      <w:r w:rsidRPr="00E3787E">
        <w:rPr>
          <w:rFonts w:ascii="Times SUT" w:hAnsi="Times SUT" w:cs="Times SUT"/>
          <w:sz w:val="20"/>
        </w:rPr>
        <w:t xml:space="preserve"> väljaheide </w:t>
      </w:r>
      <w:r w:rsidRPr="00E3787E">
        <w:rPr>
          <w:rFonts w:ascii="Times SUT" w:hAnsi="Times SUT" w:cs="Times SUT"/>
          <w:i/>
          <w:sz w:val="20"/>
        </w:rPr>
        <w:t>Laps läheb nüüd kakile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Kui kaki korras, oli nu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 nagu veike suolikas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sa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lõt periss 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iga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h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kakima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lstk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kakima</w:t>
      </w:r>
      <w:r w:rsidRPr="00E3787E">
        <w:rPr>
          <w:rFonts w:ascii="Times SUT" w:hAnsi="Times SUT" w:cs="Times SUT"/>
          <w:sz w:val="20"/>
        </w:rPr>
        <w:t xml:space="preserve"> Kos Jür kakama </w:t>
      </w:r>
      <w:r w:rsidRPr="00E3787E">
        <w:rPr>
          <w:rFonts w:ascii="Times SUT" w:hAnsi="Times SUT" w:cs="Times SUT"/>
          <w:i/>
          <w:sz w:val="20"/>
        </w:rPr>
        <w:t>Laps tahab kakida</w:t>
      </w:r>
      <w:r w:rsidRPr="00E3787E">
        <w:rPr>
          <w:rFonts w:ascii="Times SUT" w:hAnsi="Times SUT" w:cs="Times SUT"/>
          <w:sz w:val="20"/>
        </w:rPr>
        <w:t xml:space="preserve"> Kos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lstk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kakine</w:t>
      </w:r>
      <w:r w:rsidRPr="00E3787E">
        <w:rPr>
          <w:rFonts w:ascii="Times SUT" w:hAnsi="Times SUT" w:cs="Times SUT"/>
          <w:sz w:val="20"/>
        </w:rPr>
        <w:t xml:space="preserve"> Kos Jür kakane </w:t>
      </w:r>
      <w:r w:rsidRPr="00E3787E">
        <w:rPr>
          <w:rFonts w:ascii="Times SUT" w:hAnsi="Times SUT" w:cs="Times SUT"/>
          <w:i/>
          <w:sz w:val="20"/>
        </w:rPr>
        <w:t>Lapse tussu kakine</w:t>
      </w:r>
      <w:r w:rsidRPr="00E3787E">
        <w:rPr>
          <w:rFonts w:ascii="Times SUT" w:hAnsi="Times SUT" w:cs="Times SUT"/>
          <w:sz w:val="20"/>
        </w:rPr>
        <w:t xml:space="preserve"> Kos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kakk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kaku</w:t>
      </w:r>
      <w:r w:rsidRPr="00E3787E">
        <w:rPr>
          <w:rFonts w:ascii="Times SUT" w:hAnsi="Times SUT" w:cs="Times SUT"/>
          <w:sz w:val="20"/>
        </w:rPr>
        <w:t xml:space="preserve"> Hel TMr Kam Ote San V(g </w:t>
      </w:r>
      <w:r w:rsidRPr="00E3787E">
        <w:rPr>
          <w:rFonts w:ascii="Times SUT" w:hAnsi="Times SUT" w:cs="Times SUT"/>
          <w:i/>
          <w:sz w:val="20"/>
        </w:rPr>
        <w:noBreakHyphen/>
        <w:t>o</w:t>
      </w:r>
      <w:r w:rsidRPr="00E3787E">
        <w:rPr>
          <w:rFonts w:ascii="Times SUT" w:hAnsi="Times SUT" w:cs="Times SUT"/>
          <w:sz w:val="20"/>
        </w:rPr>
        <w:t xml:space="preserve"> Räp),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kaki</w:t>
      </w:r>
      <w:r w:rsidRPr="00E3787E">
        <w:rPr>
          <w:rFonts w:ascii="Times SUT" w:hAnsi="Times SUT" w:cs="Times SUT"/>
          <w:sz w:val="20"/>
        </w:rPr>
        <w:t xml:space="preserve"> Ote öökull </w:t>
      </w:r>
      <w:r w:rsidRPr="00E3787E">
        <w:rPr>
          <w:rFonts w:ascii="Times SUT" w:hAnsi="Times SUT" w:cs="Times SUT"/>
          <w:i/>
          <w:sz w:val="20"/>
        </w:rPr>
        <w:t xml:space="preserve">Irmuss om ku kakk tare lähidal ikk, üteldess alba tähendevad </w:t>
      </w:r>
      <w:r w:rsidRPr="00E3787E">
        <w:rPr>
          <w:rFonts w:ascii="Times SUT" w:hAnsi="Times SUT" w:cs="Times SUT"/>
          <w:sz w:val="20"/>
        </w:rPr>
        <w:t xml:space="preserve">Hel; </w:t>
      </w:r>
      <w:r w:rsidRPr="00E3787E">
        <w:rPr>
          <w:rFonts w:ascii="Times SUT" w:hAnsi="Times SUT" w:cs="Times SUT"/>
          <w:i/>
          <w:sz w:val="20"/>
        </w:rPr>
        <w:t>kui kakk `ikse, siss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`peijit ja kui uik, siss `pulme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kaku käinuva kahru`persest lao pääle magama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kakul om inemese nägu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kakk 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k vilet 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 ajal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ku kakk ikk,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saa `k</w:t>
      </w:r>
      <w:r w:rsidR="00E3787E" w:rsidRPr="00E3787E">
        <w:rPr>
          <w:rFonts w:ascii="Times SUT" w:hAnsi="Times SUT" w:cs="Times SUT"/>
          <w:i/>
          <w:sz w:val="20"/>
        </w:rPr>
        <w:t>u̬u̬ĺ</w:t>
      </w:r>
      <w:r w:rsidRPr="00E3787E">
        <w:rPr>
          <w:rFonts w:ascii="Times SUT" w:hAnsi="Times SUT" w:cs="Times SUT"/>
          <w:i/>
          <w:sz w:val="20"/>
        </w:rPr>
        <w:t>jat, ku kakk naard,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saa `pulma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kaku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`säntse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="00E3787E" w:rsidRPr="00E3787E">
        <w:rPr>
          <w:rFonts w:ascii="Times SUT" w:hAnsi="Times SUT" w:cs="Times SUT"/>
          <w:i/>
          <w:sz w:val="20"/>
        </w:rPr>
        <w:t>ü̬ü̬t́</w:t>
      </w:r>
      <w:r w:rsidRPr="00E3787E">
        <w:rPr>
          <w:rFonts w:ascii="Times SUT" w:hAnsi="Times SUT" w:cs="Times SUT"/>
          <w:i/>
          <w:sz w:val="20"/>
        </w:rPr>
        <w:t>sirgu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noid `päivä ei `näeki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kaku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`r</w:t>
      </w:r>
      <w:r w:rsidR="00E3787E" w:rsidRPr="00E3787E">
        <w:rPr>
          <w:rFonts w:ascii="Times SUT" w:hAnsi="Times SUT" w:cs="Times SUT"/>
          <w:i/>
          <w:sz w:val="20"/>
        </w:rPr>
        <w:t>ü̬ü̬ḱ</w:t>
      </w:r>
      <w:r w:rsidRPr="00E3787E">
        <w:rPr>
          <w:rFonts w:ascii="Times SUT" w:hAnsi="Times SUT" w:cs="Times SUT"/>
          <w:i/>
          <w:sz w:val="20"/>
        </w:rPr>
        <w:t>vä `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kakk r</w:t>
      </w:r>
      <w:r w:rsidR="00E3787E" w:rsidRPr="00E3787E">
        <w:rPr>
          <w:rFonts w:ascii="Times SUT" w:hAnsi="Times SUT" w:cs="Times SUT"/>
          <w:i/>
          <w:sz w:val="20"/>
        </w:rPr>
        <w:t>ü̬ü̬ḱ</w:t>
      </w:r>
      <w:r w:rsidRPr="00E3787E">
        <w:rPr>
          <w:rFonts w:ascii="Times SUT" w:hAnsi="Times SUT" w:cs="Times SUT"/>
          <w:i/>
          <w:sz w:val="20"/>
        </w:rPr>
        <w:t>, koolõss 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ni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kaku silmä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omma nigu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kakk ikk raan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 xml:space="preserve">kakk 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äug nigu 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s, sääne 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 `pääga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kah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kakk su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tarõ katusõ pääl ikk,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tähendäss, et sul tulõ palamist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kaku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tännitäse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poolõ suvõ `aigu nakasõ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`laulma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tu ka kakk laul koh majäh, ikk siss saa 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lja, a ku oihk, sis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sa eläjä kaho, a ku jäl tege nii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või-v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i-v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 kui ikk, siss saa tulõ patt, a kui ikk nigu lat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lask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üää-üää, sis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sa `tütrigul lat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, a ku kiuhk `õkva kui jäness, sis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sa sajä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|| </w:t>
      </w:r>
      <w:r w:rsidRPr="00E3787E">
        <w:rPr>
          <w:rFonts w:ascii="Times SUT" w:hAnsi="Times SUT" w:cs="Times SUT"/>
          <w:sz w:val="16"/>
        </w:rPr>
        <w:t xml:space="preserve">fig 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sa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lõt ku vana kakk, pää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ssunnu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pu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stunnu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näe ei umma pääd `panda 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ni, nigu kakk juusk, `hiusõ lajah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sul nigu kaku pää otsah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kakk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kaku</w:t>
      </w:r>
      <w:r w:rsidRPr="00E3787E">
        <w:rPr>
          <w:rFonts w:ascii="Times SUT" w:hAnsi="Times SUT" w:cs="Times SUT"/>
          <w:sz w:val="20"/>
        </w:rPr>
        <w:t xml:space="preserve"> eP(g </w:t>
      </w:r>
      <w:r w:rsidRPr="00E3787E">
        <w:rPr>
          <w:rFonts w:ascii="Times SUT" w:hAnsi="Times SUT" w:cs="Times SUT"/>
          <w:i/>
          <w:sz w:val="20"/>
        </w:rPr>
        <w:noBreakHyphen/>
        <w:t>o</w:t>
      </w:r>
      <w:r w:rsidRPr="00E3787E">
        <w:rPr>
          <w:rFonts w:ascii="Times SUT" w:hAnsi="Times SUT" w:cs="Times SUT"/>
          <w:sz w:val="20"/>
        </w:rPr>
        <w:t xml:space="preserve"> Kul Vig Ris) M Puh TMr Rõn Urv Krl, g </w:t>
      </w:r>
      <w:r w:rsidRPr="00E3787E">
        <w:rPr>
          <w:rFonts w:ascii="Times SUT" w:hAnsi="Times SUT" w:cs="Times SUT"/>
          <w:i/>
          <w:sz w:val="20"/>
        </w:rPr>
        <w:t>kakku</w:t>
      </w:r>
      <w:r w:rsidRPr="00E3787E">
        <w:rPr>
          <w:rFonts w:ascii="Times SUT" w:hAnsi="Times SUT" w:cs="Times SUT"/>
          <w:sz w:val="20"/>
        </w:rPr>
        <w:t xml:space="preserve"> VNg Lüg Jõh IisR, g </w:t>
      </w:r>
      <w:r w:rsidRPr="00E3787E">
        <w:rPr>
          <w:rFonts w:ascii="Times SUT" w:hAnsi="Times SUT" w:cs="Times SUT"/>
          <w:i/>
          <w:sz w:val="20"/>
        </w:rPr>
        <w:t>kagu</w:t>
      </w:r>
      <w:r w:rsidRPr="00E3787E">
        <w:rPr>
          <w:rFonts w:ascii="Times SUT" w:hAnsi="Times SUT" w:cs="Times SUT"/>
          <w:sz w:val="20"/>
        </w:rPr>
        <w:t xml:space="preserve"> Kuu; n, g </w:t>
      </w:r>
      <w:r w:rsidRPr="00E3787E">
        <w:rPr>
          <w:rFonts w:ascii="Times SUT" w:hAnsi="Times SUT" w:cs="Times SUT"/>
          <w:i/>
          <w:sz w:val="20"/>
        </w:rPr>
        <w:t>kaku</w:t>
      </w:r>
      <w:r w:rsidRPr="00E3787E">
        <w:rPr>
          <w:rFonts w:ascii="Times SUT" w:hAnsi="Times SUT" w:cs="Times SUT"/>
          <w:sz w:val="20"/>
        </w:rPr>
        <w:t xml:space="preserve"> Vll Kei Kad; n, g </w:t>
      </w:r>
      <w:r w:rsidRPr="00E3787E">
        <w:rPr>
          <w:rFonts w:ascii="Times SUT" w:hAnsi="Times SUT" w:cs="Times SUT"/>
          <w:i/>
          <w:sz w:val="20"/>
        </w:rPr>
        <w:t>kakku</w:t>
      </w:r>
      <w:r w:rsidRPr="00E3787E">
        <w:rPr>
          <w:rFonts w:ascii="Times SUT" w:hAnsi="Times SUT" w:cs="Times SUT"/>
          <w:sz w:val="20"/>
        </w:rPr>
        <w:t xml:space="preserve"> VNg IisR Vai; </w:t>
      </w:r>
      <w:r w:rsidRPr="00E3787E">
        <w:rPr>
          <w:rFonts w:ascii="Times SUT" w:hAnsi="Times SUT" w:cs="Times SUT"/>
          <w:i/>
          <w:sz w:val="20"/>
        </w:rPr>
        <w:t>kakku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kagu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väheldane (ümmargune) leiva- või saiapäts; pirukas </w:t>
      </w:r>
      <w:r w:rsidRPr="00E3787E">
        <w:rPr>
          <w:rFonts w:ascii="Times SUT" w:hAnsi="Times SUT" w:cs="Times SUT"/>
          <w:i/>
          <w:sz w:val="20"/>
        </w:rPr>
        <w:t>`lapsed `tahtosivad pisukest kakku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Kakku pidi `murdama, `lõikada ei `tõhtind, siis `leivad `ahjus ei `saaned `küpsäst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Kakku tegin `viimasest `taigna `jäägist, sie jäi `leiva`astja `põhja</w:t>
      </w:r>
      <w:r w:rsidRPr="00E3787E">
        <w:rPr>
          <w:rFonts w:ascii="Times SUT" w:hAnsi="Times SUT" w:cs="Times SUT"/>
          <w:sz w:val="20"/>
        </w:rPr>
        <w:t xml:space="preserve"> (juuretiseks) IisR; </w:t>
      </w:r>
      <w:r w:rsidRPr="00E3787E">
        <w:rPr>
          <w:rFonts w:ascii="Times SUT" w:hAnsi="Times SUT" w:cs="Times SUT"/>
          <w:i/>
          <w:sz w:val="20"/>
        </w:rPr>
        <w:t>vaja `lapsile tehä kakku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mie akkan tänä kakku `paistama `riehtlägä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tegime pühabeks sepigu kaku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Värske leva kakk oo üles leigatud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töi poest kaks kakku leiba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Kakk oli levast natuke pisem, muidu ikka leva `moodi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siis `pandi `ahju lapsele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, `ööti see lapse kakk </w:t>
      </w:r>
      <w:r w:rsidRPr="00E3787E">
        <w:rPr>
          <w:rFonts w:ascii="Times SUT" w:hAnsi="Times SUT" w:cs="Times SUT"/>
          <w:sz w:val="20"/>
        </w:rPr>
        <w:t xml:space="preserve">Pöi; </w:t>
      </w:r>
      <w:r w:rsidRPr="00E3787E">
        <w:rPr>
          <w:rFonts w:ascii="Times SUT" w:hAnsi="Times SUT" w:cs="Times SUT"/>
          <w:i/>
          <w:sz w:val="20"/>
        </w:rPr>
        <w:t>ma tee iga lapsele kaku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leiva juur, kraabiti üks `väikene kakk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võtad lõemest ühü väikse kako, vajotad laiass, et tä ää küpseb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 xml:space="preserve">sai `silku leiva `sisse `panna, öödeti kakud </w:t>
      </w:r>
      <w:r w:rsidRPr="00E3787E">
        <w:rPr>
          <w:rFonts w:ascii="Times SUT" w:hAnsi="Times SUT" w:cs="Times SUT"/>
          <w:sz w:val="20"/>
        </w:rPr>
        <w:t xml:space="preserve">Mih; </w:t>
      </w:r>
      <w:r w:rsidRPr="00E3787E">
        <w:rPr>
          <w:rFonts w:ascii="Times SUT" w:hAnsi="Times SUT" w:cs="Times SUT"/>
          <w:i/>
          <w:sz w:val="20"/>
        </w:rPr>
        <w:t>sügise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õun kakule `sisse, talve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tükike liha või mõni räim `sisse kakule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ku ma `väike olin, `tehti ohrajahudest kakku, nüid `üitakse sepik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kui leib on niuke veike, siis on leiva kakk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kas teie isa ema on öhös `leibas või on teene kakkus, teene kanikas</w:t>
      </w:r>
      <w:r w:rsidRPr="00E3787E">
        <w:rPr>
          <w:rFonts w:ascii="Times SUT" w:hAnsi="Times SUT" w:cs="Times SUT"/>
          <w:sz w:val="20"/>
        </w:rPr>
        <w:t xml:space="preserve"> (kas vanemad saavad hästi läbi) Juu; </w:t>
      </w:r>
      <w:r w:rsidRPr="00E3787E">
        <w:rPr>
          <w:rFonts w:ascii="Times SUT" w:hAnsi="Times SUT" w:cs="Times SUT"/>
          <w:i/>
          <w:sz w:val="20"/>
        </w:rPr>
        <w:t>saab lapsele `tehtud kakk, nisuke pisike leib</w:t>
      </w:r>
      <w:r w:rsidRPr="00E3787E">
        <w:rPr>
          <w:rFonts w:ascii="Times SUT" w:hAnsi="Times SUT" w:cs="Times SUT"/>
          <w:sz w:val="20"/>
        </w:rPr>
        <w:t xml:space="preserve"> Ann; </w:t>
      </w:r>
      <w:r w:rsidRPr="00E3787E">
        <w:rPr>
          <w:rFonts w:ascii="Times SUT" w:hAnsi="Times SUT" w:cs="Times SUT"/>
          <w:i/>
          <w:sz w:val="20"/>
        </w:rPr>
        <w:t>juan annab veke kaku, aga juagup suure pä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</w:t>
      </w:r>
      <w:r w:rsidRPr="00E3787E">
        <w:rPr>
          <w:rFonts w:ascii="Times SUT" w:hAnsi="Times SUT" w:cs="Times SUT"/>
          <w:sz w:val="20"/>
        </w:rPr>
        <w:t xml:space="preserve"> (jaagupipäevast alates saab uudsevilja) VMr; </w:t>
      </w:r>
      <w:r w:rsidRPr="00E3787E">
        <w:rPr>
          <w:rFonts w:ascii="Times SUT" w:hAnsi="Times SUT" w:cs="Times SUT"/>
          <w:i/>
          <w:sz w:val="20"/>
        </w:rPr>
        <w:t>`tehti leivast kakk, sie `pieti kõik pühade aeg laua pial ühe riista all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panin kakult `ahju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 xml:space="preserve">sae kuus suurt `leibä ja üks kakk </w:t>
      </w:r>
      <w:r w:rsidRPr="00E3787E">
        <w:rPr>
          <w:rFonts w:ascii="Times SUT" w:hAnsi="Times SUT" w:cs="Times SUT"/>
          <w:sz w:val="20"/>
        </w:rPr>
        <w:t xml:space="preserve">Kod; </w:t>
      </w:r>
      <w:r w:rsidRPr="00E3787E">
        <w:rPr>
          <w:rFonts w:ascii="Times SUT" w:hAnsi="Times SUT" w:cs="Times SUT"/>
          <w:i/>
          <w:sz w:val="20"/>
        </w:rPr>
        <w:t>minu vanaema `kaapis leeva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tja `puhtast, tegi kaku ja `viskas kaku vette. kui kakk on üleval vee pial, on leib ahjus `va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mis</w:t>
      </w:r>
      <w:r w:rsidRPr="00E3787E">
        <w:rPr>
          <w:rFonts w:ascii="Times SUT" w:hAnsi="Times SUT" w:cs="Times SUT"/>
          <w:sz w:val="20"/>
        </w:rPr>
        <w:t xml:space="preserve"> Pal; </w:t>
      </w:r>
      <w:r w:rsidRPr="00E3787E">
        <w:rPr>
          <w:rFonts w:ascii="Times SUT" w:hAnsi="Times SUT" w:cs="Times SUT"/>
          <w:i/>
          <w:sz w:val="20"/>
        </w:rPr>
        <w:t>kakk oli ümmargune ehk vahest natuke `piklik, võis `olla poole leiva `suurune. kamala `suurune oli paras kakk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`aituma, `aituma `andamesta, pikä pätsi pistämesta, laia kaku `kastamesta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rhvl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ei miä tervet kakku jõvva kõrraga `osta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latsõ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`tulkõ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leevä kakku `süümä</w:t>
      </w:r>
      <w:r w:rsidRPr="00E3787E">
        <w:rPr>
          <w:rFonts w:ascii="Times SUT" w:hAnsi="Times SUT" w:cs="Times SUT"/>
          <w:sz w:val="20"/>
        </w:rPr>
        <w:t xml:space="preserve"> Krl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ümmargused pilved </w:t>
      </w:r>
      <w:r w:rsidRPr="00E3787E">
        <w:rPr>
          <w:rFonts w:ascii="Times SUT" w:hAnsi="Times SUT" w:cs="Times SUT"/>
          <w:i/>
          <w:sz w:val="20"/>
        </w:rPr>
        <w:t>kakud pidid `taevas õlema, ku</w:t>
      </w:r>
      <w:r w:rsidR="00E3787E" w:rsidRPr="00E3787E">
        <w:rPr>
          <w:rFonts w:ascii="Times SUT" w:hAnsi="Times SUT" w:cs="Times SUT"/>
          <w:i/>
          <w:sz w:val="20"/>
        </w:rPr>
        <w:t>‿ś</w:t>
      </w:r>
      <w:r w:rsidRPr="00E3787E">
        <w:rPr>
          <w:rFonts w:ascii="Times SUT" w:hAnsi="Times SUT" w:cs="Times SUT"/>
          <w:i/>
          <w:sz w:val="20"/>
        </w:rPr>
        <w:t>a rukkid `külvasid.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peremees läks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iga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ja, aga kakkusid põle `taevas, `keeras tagasi, et täna ei külva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`pilvetombud `veksed nagu kakud</w:t>
      </w:r>
      <w:r w:rsidRPr="00E3787E">
        <w:rPr>
          <w:rFonts w:ascii="Times SUT" w:hAnsi="Times SUT" w:cs="Times SUT"/>
          <w:sz w:val="20"/>
        </w:rPr>
        <w:t xml:space="preserve"> Lai || </w:t>
      </w:r>
      <w:r w:rsidRPr="00E3787E">
        <w:rPr>
          <w:rFonts w:ascii="Times SUT" w:hAnsi="Times SUT" w:cs="Times SUT"/>
          <w:i/>
          <w:sz w:val="20"/>
        </w:rPr>
        <w:t>Õli `este küll `sirge `seljäga, juo tämal ka kakk pihas</w:t>
      </w:r>
      <w:r w:rsidRPr="00E3787E">
        <w:rPr>
          <w:rFonts w:ascii="Times SUT" w:hAnsi="Times SUT" w:cs="Times SUT"/>
          <w:sz w:val="20"/>
        </w:rPr>
        <w:t xml:space="preserve"> (küür seljas); </w:t>
      </w:r>
      <w:r w:rsidRPr="00E3787E">
        <w:rPr>
          <w:rFonts w:ascii="Times SUT" w:hAnsi="Times SUT" w:cs="Times SUT"/>
          <w:i/>
          <w:sz w:val="20"/>
        </w:rPr>
        <w:t>Põletasin kää piopesä ärä, `suure kakku</w:t>
      </w:r>
      <w:r w:rsidRPr="00E3787E">
        <w:rPr>
          <w:rFonts w:ascii="Times SUT" w:hAnsi="Times SUT" w:cs="Times SUT"/>
          <w:sz w:val="20"/>
        </w:rPr>
        <w:t xml:space="preserve"> (vesivilli) </w:t>
      </w:r>
      <w:r w:rsidRPr="00E3787E">
        <w:rPr>
          <w:rFonts w:ascii="Times SUT" w:hAnsi="Times SUT" w:cs="Times SUT"/>
          <w:i/>
          <w:sz w:val="20"/>
        </w:rPr>
        <w:t>ajas üläs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piimal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õlut `ulka, `tõmmas nagu kakku</w:t>
      </w:r>
      <w:r w:rsidRPr="00E3787E">
        <w:rPr>
          <w:rFonts w:ascii="Times SUT" w:hAnsi="Times SUT" w:cs="Times SUT"/>
          <w:sz w:val="20"/>
        </w:rPr>
        <w:t xml:space="preserve"> (tükki), </w:t>
      </w:r>
      <w:r w:rsidRPr="00E3787E">
        <w:rPr>
          <w:rFonts w:ascii="Times SUT" w:hAnsi="Times SUT" w:cs="Times SUT"/>
          <w:i/>
          <w:sz w:val="20"/>
        </w:rPr>
        <w:t>`üiti `piergis</w:t>
      </w:r>
      <w:r w:rsidRPr="00E3787E">
        <w:rPr>
          <w:rFonts w:ascii="Times SUT" w:hAnsi="Times SUT" w:cs="Times SUT"/>
          <w:sz w:val="20"/>
        </w:rPr>
        <w:t xml:space="preserve"> Kad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leib, </w:t>
      </w:r>
      <w:r w:rsidRPr="00E3787E">
        <w:rPr>
          <w:rFonts w:ascii="Times SUT" w:hAnsi="Times SUT" w:cs="Times SUT"/>
          <w:sz w:val="16"/>
        </w:rPr>
        <w:t>sag lstk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lahuta `riide üle `leibide ehk kakkude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`Leika `lapsele kakku ja `mäeri võid `piale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Unest ei `tehta kakku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seaste rugid nii `vaesed, pole meil sii kakku `saaja midad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Söa aegu olli kakku nönda napisti kää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Emm akkab oome värsket kakku tegema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ää lase kakku muha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vanal aeal `ööti, akkame kakku tegema, oli se nesuleib ehk odraleib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anna lapsele kakku ja apad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laps ike `ütleb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anna kakku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säh või kakku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`leiba `üiti et kakk, lapsed `üitsid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Anname tillule kakku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kakku one lapsel esimene sõna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säh ma annan sulle kakku</w:t>
      </w:r>
      <w:r w:rsidRPr="00E3787E">
        <w:rPr>
          <w:rFonts w:ascii="Times SUT" w:hAnsi="Times SUT" w:cs="Times SUT"/>
          <w:sz w:val="20"/>
        </w:rPr>
        <w:t xml:space="preserve"> Äks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kakk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kaka</w:t>
      </w:r>
      <w:r w:rsidRPr="00E3787E">
        <w:rPr>
          <w:rFonts w:ascii="Times SUT" w:hAnsi="Times SUT" w:cs="Times SUT"/>
          <w:sz w:val="20"/>
        </w:rPr>
        <w:t xml:space="preserve"> Puh V(g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Kan) </w:t>
      </w:r>
      <w:r w:rsidRPr="00E3787E">
        <w:rPr>
          <w:rFonts w:ascii="Times SUT" w:hAnsi="Times SUT" w:cs="Times SUT"/>
          <w:sz w:val="16"/>
        </w:rPr>
        <w:t>lstk</w:t>
      </w:r>
      <w:r w:rsidRPr="00E3787E">
        <w:rPr>
          <w:rFonts w:ascii="Times SUT" w:hAnsi="Times SUT" w:cs="Times SUT"/>
          <w:sz w:val="20"/>
        </w:rPr>
        <w:t xml:space="preserve"> liha </w:t>
      </w:r>
      <w:r w:rsidRPr="00E3787E">
        <w:rPr>
          <w:rFonts w:ascii="Times SUT" w:hAnsi="Times SUT" w:cs="Times SUT"/>
          <w:i/>
          <w:sz w:val="20"/>
        </w:rPr>
        <w:t>kõvva kakku ei saa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süvvä, anna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pehmet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anna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latsõlõ kukku ja kakka</w:t>
      </w:r>
      <w:r w:rsidRPr="00E3787E">
        <w:rPr>
          <w:rFonts w:ascii="Times SUT" w:hAnsi="Times SUT" w:cs="Times SUT"/>
          <w:sz w:val="20"/>
        </w:rPr>
        <w:t xml:space="preserve"> (leiba ja liha) Har; </w:t>
      </w:r>
      <w:r w:rsidRPr="00E3787E">
        <w:rPr>
          <w:rFonts w:ascii="Times SUT" w:hAnsi="Times SUT" w:cs="Times SUT"/>
          <w:i/>
          <w:sz w:val="20"/>
        </w:rPr>
        <w:t>latsõlõ kakka andma</w:t>
      </w:r>
      <w:r w:rsidRPr="00E3787E">
        <w:rPr>
          <w:rFonts w:ascii="Times SUT" w:hAnsi="Times SUT" w:cs="Times SUT"/>
          <w:sz w:val="20"/>
        </w:rPr>
        <w:t xml:space="preserve"> Vas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kakk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kaka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kakk</w:t>
      </w:r>
      <w:r w:rsidRPr="00E3787E">
        <w:rPr>
          <w:rStyle w:val="ms3"/>
          <w:rFonts w:ascii="Times SUT" w:hAnsi="Times SUT" w:cs="Times SUT"/>
        </w:rPr>
        <w:t>5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kakk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kagu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 xml:space="preserve"> – Hlj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-kakk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juustekakk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kakkama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kakkama,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kakata</w:t>
      </w:r>
      <w:r w:rsidRPr="00E3787E">
        <w:rPr>
          <w:rFonts w:ascii="Times SUT" w:hAnsi="Times SUT" w:cs="Times SUT"/>
          <w:sz w:val="20"/>
        </w:rPr>
        <w:t xml:space="preserve"> Rei Hää Kõp Trv T Lei, </w:t>
      </w:r>
      <w:r w:rsidRPr="00E3787E">
        <w:rPr>
          <w:rFonts w:ascii="Times SUT" w:hAnsi="Times SUT" w:cs="Times SUT"/>
          <w:i/>
          <w:sz w:val="20"/>
        </w:rPr>
        <w:noBreakHyphen/>
        <w:t>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V, </w:t>
      </w:r>
      <w:r w:rsidRPr="00E3787E">
        <w:rPr>
          <w:rFonts w:ascii="Times SUT" w:hAnsi="Times SUT" w:cs="Times SUT"/>
          <w:i/>
          <w:sz w:val="20"/>
        </w:rPr>
        <w:t>kakka|me,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kaka|te</w:t>
      </w:r>
      <w:r w:rsidRPr="00E3787E">
        <w:rPr>
          <w:rFonts w:ascii="Times SUT" w:hAnsi="Times SUT" w:cs="Times SUT"/>
          <w:sz w:val="20"/>
        </w:rPr>
        <w:t xml:space="preserve"> M(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de</w:t>
      </w:r>
      <w:r w:rsidRPr="00E3787E">
        <w:rPr>
          <w:rFonts w:ascii="Times SUT" w:hAnsi="Times SUT" w:cs="Times SUT"/>
          <w:sz w:val="20"/>
        </w:rPr>
        <w:t xml:space="preserve"> Krk), </w:t>
      </w:r>
      <w:r w:rsidRPr="00E3787E">
        <w:rPr>
          <w:rFonts w:ascii="Times SUT" w:hAnsi="Times SUT" w:cs="Times SUT"/>
          <w:i/>
          <w:sz w:val="20"/>
        </w:rPr>
        <w:noBreakHyphen/>
        <w:t>mõ,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dõ</w:t>
      </w:r>
      <w:r w:rsidRPr="00E3787E">
        <w:rPr>
          <w:rFonts w:ascii="Times SUT" w:hAnsi="Times SUT" w:cs="Times SUT"/>
          <w:sz w:val="20"/>
        </w:rPr>
        <w:t xml:space="preserve"> 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a.</w:t>
      </w:r>
      <w:r w:rsidRPr="00E3787E">
        <w:rPr>
          <w:rFonts w:ascii="Times SUT" w:hAnsi="Times SUT" w:cs="Times SUT"/>
          <w:b/>
          <w:i/>
          <w:sz w:val="20"/>
        </w:rPr>
        <w:t> </w:t>
      </w:r>
      <w:r w:rsidRPr="00E3787E">
        <w:rPr>
          <w:rFonts w:ascii="Times SUT" w:hAnsi="Times SUT" w:cs="Times SUT"/>
          <w:sz w:val="20"/>
        </w:rPr>
        <w:t xml:space="preserve">tõmbama, rebima, katkuma </w:t>
      </w:r>
      <w:r w:rsidRPr="00E3787E">
        <w:rPr>
          <w:rFonts w:ascii="Times SUT" w:hAnsi="Times SUT" w:cs="Times SUT"/>
          <w:i/>
          <w:sz w:val="20"/>
        </w:rPr>
        <w:t>kud linu veel meres leodadi, siis kakasid nad</w:t>
      </w:r>
      <w:r w:rsidRPr="00E3787E">
        <w:rPr>
          <w:rFonts w:ascii="Times SUT" w:hAnsi="Times SUT" w:cs="Times SUT"/>
          <w:sz w:val="20"/>
        </w:rPr>
        <w:t xml:space="preserve"> (kakandid) </w:t>
      </w:r>
      <w:r w:rsidRPr="00E3787E">
        <w:rPr>
          <w:rFonts w:ascii="Times SUT" w:hAnsi="Times SUT" w:cs="Times SUT"/>
          <w:i/>
          <w:sz w:val="20"/>
        </w:rPr>
        <w:t>linakiud kati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ärä kakka kapustit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sulle keida jala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 villane lang, sa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ski ei kakka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t>kelle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 ei lää edesi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 xml:space="preserve">mine lase </w:t>
      </w:r>
      <w:r w:rsidRPr="00E3787E">
        <w:rPr>
          <w:rFonts w:ascii="Times SUT" w:hAnsi="Times SUT" w:cs="Times SUT"/>
          <w:sz w:val="20"/>
        </w:rPr>
        <w:t xml:space="preserve">[hammas] </w:t>
      </w:r>
      <w:r w:rsidRPr="00E3787E">
        <w:rPr>
          <w:rFonts w:ascii="Times SUT" w:hAnsi="Times SUT" w:cs="Times SUT"/>
          <w:i/>
          <w:sz w:val="20"/>
        </w:rPr>
        <w:t>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kakata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pind käe ehk jala `sisse läits, siss kakati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 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 kaits `rõiva `raasu masinaga kokku, 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 kakata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kakake nüid `lahki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aga es kakkava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nigu mõni mari tiratap, nii laits kakkap ärä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näed mul siin lõvva otsan om üits karu,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olna õnne karu, sedä ei `tohtna ärä kakata </w:t>
      </w:r>
      <w:r w:rsidRPr="00E3787E">
        <w:rPr>
          <w:rFonts w:ascii="Times SUT" w:hAnsi="Times SUT" w:cs="Times SUT"/>
          <w:sz w:val="20"/>
        </w:rPr>
        <w:t xml:space="preserve">Nõo; </w:t>
      </w:r>
      <w:r w:rsidRPr="00E3787E">
        <w:rPr>
          <w:rFonts w:ascii="Times SUT" w:hAnsi="Times SUT" w:cs="Times SUT"/>
          <w:i/>
          <w:sz w:val="20"/>
        </w:rPr>
        <w:t>obene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kabla `katski kakanu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Ta kakass särgi küllest tüki</w:t>
      </w:r>
      <w:r w:rsidRPr="00E3787E">
        <w:rPr>
          <w:rFonts w:ascii="Times SUT" w:hAnsi="Times SUT" w:cs="Times SUT"/>
          <w:sz w:val="20"/>
        </w:rPr>
        <w:t xml:space="preserve"> Rõn; </w:t>
      </w:r>
      <w:r w:rsidRPr="00E3787E">
        <w:rPr>
          <w:rFonts w:ascii="Times SUT" w:hAnsi="Times SUT" w:cs="Times SUT"/>
          <w:i/>
          <w:sz w:val="20"/>
        </w:rPr>
        <w:t>kiru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 rohu ja nii jäi ammass kakkamõdõ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kakka mõnõ puhma `kartold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kaka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käe mant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(veskis) Se; </w:t>
      </w:r>
      <w:r w:rsidRPr="00E3787E">
        <w:rPr>
          <w:rFonts w:ascii="Times SUT" w:hAnsi="Times SUT" w:cs="Times SUT"/>
          <w:i/>
          <w:sz w:val="20"/>
        </w:rPr>
        <w:t>kaka 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ški</w:t>
      </w:r>
      <w:r w:rsidRPr="00E3787E">
        <w:rPr>
          <w:rFonts w:ascii="Times SUT" w:hAnsi="Times SUT" w:cs="Times SUT"/>
          <w:sz w:val="20"/>
        </w:rPr>
        <w:t xml:space="preserve"> Lei || </w:t>
      </w:r>
      <w:r w:rsidRPr="00E3787E">
        <w:rPr>
          <w:rFonts w:ascii="Times SUT" w:hAnsi="Times SUT" w:cs="Times SUT"/>
          <w:i/>
          <w:sz w:val="20"/>
        </w:rPr>
        <w:t>ku sul `viina om kotu ja kui om `koskild nigu kakata</w:t>
      </w:r>
      <w:r w:rsidRPr="00E3787E">
        <w:rPr>
          <w:rFonts w:ascii="Times SUT" w:hAnsi="Times SUT" w:cs="Times SUT"/>
          <w:sz w:val="20"/>
        </w:rPr>
        <w:t xml:space="preserve"> (vargsi võtta) </w:t>
      </w:r>
      <w:r w:rsidRPr="00E3787E">
        <w:rPr>
          <w:rFonts w:ascii="Times SUT" w:hAnsi="Times SUT" w:cs="Times SUT"/>
          <w:i/>
          <w:sz w:val="20"/>
        </w:rPr>
        <w:t>vai saada midägi, siss - -  massap klaas `viina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</w:t>
      </w:r>
      <w:r w:rsidRPr="00E3787E">
        <w:rPr>
          <w:rFonts w:ascii="Times SUT" w:hAnsi="Times SUT" w:cs="Times SUT"/>
          <w:sz w:val="20"/>
        </w:rPr>
        <w:t xml:space="preserve"> Puh || </w:t>
      </w:r>
      <w:r w:rsidRPr="00E3787E">
        <w:rPr>
          <w:rFonts w:ascii="Times SUT" w:hAnsi="Times SUT" w:cs="Times SUT"/>
          <w:i/>
          <w:sz w:val="20"/>
        </w:rPr>
        <w:t>tõse kakanuva `naaru</w:t>
      </w:r>
      <w:r w:rsidRPr="00E3787E">
        <w:rPr>
          <w:rFonts w:ascii="Times SUT" w:hAnsi="Times SUT" w:cs="Times SUT"/>
          <w:sz w:val="20"/>
        </w:rPr>
        <w:t xml:space="preserve"> Ote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füüsiliselt pingutama, endale liiga tegema </w:t>
      </w:r>
      <w:r w:rsidRPr="00E3787E">
        <w:rPr>
          <w:rFonts w:ascii="Times SUT" w:hAnsi="Times SUT" w:cs="Times SUT"/>
          <w:i/>
          <w:sz w:val="20"/>
        </w:rPr>
        <w:t>Mis sa kakkat sääl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Ärä kakka kõttu ärä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`mõ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lin, et `t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bre `tõstmisega olen naba ärä kakanu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 xml:space="preserve">ma ole `endä väegä ärä kakanu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ole `indäle `aiget tennü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tä kaka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`hindä är `nõstõh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siäh är kaka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`hi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dä</w:t>
      </w:r>
      <w:r w:rsidRPr="00E3787E">
        <w:rPr>
          <w:rFonts w:ascii="Times SUT" w:hAnsi="Times SUT" w:cs="Times SUT"/>
          <w:sz w:val="20"/>
        </w:rPr>
        <w:t xml:space="preserve"> Lut              ||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 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(lõhkus, murdis) </w:t>
      </w:r>
      <w:r w:rsidRPr="00E3787E">
        <w:rPr>
          <w:rFonts w:ascii="Times SUT" w:hAnsi="Times SUT" w:cs="Times SUT"/>
          <w:i/>
          <w:sz w:val="20"/>
        </w:rPr>
        <w:t>timä `hirmsahe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kaksama, katkastama, katkuma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jooksma, pagema </w:t>
      </w:r>
      <w:r w:rsidRPr="00E3787E">
        <w:rPr>
          <w:rFonts w:ascii="Times SUT" w:hAnsi="Times SUT" w:cs="Times SUT"/>
          <w:i/>
          <w:sz w:val="20"/>
        </w:rPr>
        <w:t>ma kakkasi `kaugel üle mere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nüid kakka eläjidege kate 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vahet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Las latse kakkave vällän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 kakkama, nii et jala es putu maha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lase mu `sisse, ma sai kotust kakkama po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 käest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siug nakass `endä liigutama, no küll ma siss kakassi minemä sääld mant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kül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ta kaka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s mu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</w:t>
      </w:r>
      <w:r w:rsidRPr="00E3787E">
        <w:rPr>
          <w:rFonts w:ascii="Times SUT" w:hAnsi="Times SUT" w:cs="Times SUT"/>
          <w:sz w:val="20"/>
        </w:rPr>
        <w:t xml:space="preserve"> 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andma </w:t>
      </w:r>
      <w:r w:rsidRPr="00E3787E">
        <w:rPr>
          <w:rFonts w:ascii="Times SUT" w:hAnsi="Times SUT" w:cs="Times SUT"/>
          <w:i/>
          <w:sz w:val="20"/>
        </w:rPr>
        <w:t>ega ta `seante `kinni `käege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oole, ta kakkass iki vahel ärä kah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temä ometik oma näpu vahelt ei kakka kedägi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kakkar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kakkar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VNg tükk, klomp </w:t>
      </w:r>
      <w:r w:rsidRPr="00E3787E">
        <w:rPr>
          <w:rFonts w:ascii="Times SUT" w:hAnsi="Times SUT" w:cs="Times SUT"/>
          <w:i/>
          <w:sz w:val="20"/>
        </w:rPr>
        <w:t>`terne `piima `tehti. pane suol `sisse ja `liiguta, siis oli kohe ilusad kakkarad ja nied ei murenend</w:t>
      </w:r>
      <w:r w:rsidRPr="00E3787E">
        <w:rPr>
          <w:rFonts w:ascii="Times SUT" w:hAnsi="Times SUT" w:cs="Times SUT"/>
          <w:sz w:val="20"/>
        </w:rPr>
        <w:t xml:space="preserve">; (võitegemisel) </w:t>
      </w:r>
      <w:r w:rsidRPr="00E3787E">
        <w:rPr>
          <w:rFonts w:ascii="Times SUT" w:hAnsi="Times SUT" w:cs="Times SUT"/>
          <w:i/>
          <w:sz w:val="20"/>
        </w:rPr>
        <w:t xml:space="preserve">siis peräst </w:t>
      </w:r>
      <w:r w:rsidRPr="00E3787E">
        <w:rPr>
          <w:rFonts w:ascii="Times SUT" w:hAnsi="Times SUT" w:cs="Times SUT"/>
          <w:sz w:val="20"/>
        </w:rPr>
        <w:t>(kui koor hakkab kokku minema)</w:t>
      </w:r>
      <w:r w:rsidRPr="00E3787E">
        <w:rPr>
          <w:rFonts w:ascii="Times SUT" w:hAnsi="Times SUT" w:cs="Times SUT"/>
          <w:i/>
          <w:sz w:val="20"/>
        </w:rPr>
        <w:t xml:space="preserve"> lüöb nie kakkarad `sisse</w:t>
      </w:r>
      <w:r w:rsidRPr="00E3787E">
        <w:rPr>
          <w:rFonts w:ascii="Times SUT" w:hAnsi="Times SUT" w:cs="Times SUT"/>
          <w:sz w:val="20"/>
        </w:rPr>
        <w:t xml:space="preserve"> VNg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kakkema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katkema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kakki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</w:t>
      </w:r>
      <w:r w:rsidRPr="00E3787E">
        <w:rPr>
          <w:rFonts w:ascii="Times SUT" w:hAnsi="Times SUT" w:cs="Times SUT"/>
          <w:sz w:val="20"/>
        </w:rPr>
        <w:t xml:space="preserve"> Saa Kos HJn Jä ViK Trm, </w:t>
      </w:r>
      <w:r w:rsidRPr="00E3787E">
        <w:rPr>
          <w:rFonts w:ascii="Times SUT" w:hAnsi="Times SUT" w:cs="Times SUT"/>
          <w:i/>
          <w:sz w:val="20"/>
        </w:rPr>
        <w:t>`kaiki</w:t>
      </w:r>
      <w:r w:rsidRPr="00E3787E">
        <w:rPr>
          <w:rFonts w:ascii="Times SUT" w:hAnsi="Times SUT" w:cs="Times SUT"/>
          <w:sz w:val="20"/>
        </w:rPr>
        <w:t xml:space="preserve"> Juu Kos Jür katki </w:t>
      </w:r>
      <w:r w:rsidRPr="00E3787E">
        <w:rPr>
          <w:rFonts w:ascii="Times SUT" w:hAnsi="Times SUT" w:cs="Times SUT"/>
          <w:i/>
          <w:sz w:val="20"/>
        </w:rPr>
        <w:t>küüne rännäd `lääväd 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ki, kippeks </w:t>
      </w:r>
      <w:r w:rsidRPr="00E3787E">
        <w:rPr>
          <w:rFonts w:ascii="Times SUT" w:hAnsi="Times SUT" w:cs="Times SUT"/>
          <w:sz w:val="20"/>
        </w:rPr>
        <w:t xml:space="preserve">Saa; </w:t>
      </w:r>
      <w:r w:rsidRPr="00E3787E">
        <w:rPr>
          <w:rFonts w:ascii="Times SUT" w:hAnsi="Times SUT" w:cs="Times SUT"/>
          <w:i/>
          <w:sz w:val="20"/>
        </w:rPr>
        <w:t>`pükste reied olid `kaiki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`lõikame 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di liha 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läks mõni asi 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 ja tuli sepale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luu lähäb juo 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 `krõpsti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jä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tis tüe 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ki, läks minema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kiidab või kaela 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nii aganane old, et leib läks kohe 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</w:t>
      </w:r>
      <w:r w:rsidRPr="00E3787E">
        <w:rPr>
          <w:rFonts w:ascii="Times SUT" w:hAnsi="Times SUT" w:cs="Times SUT"/>
          <w:sz w:val="20"/>
        </w:rPr>
        <w:t xml:space="preserve"> Ann; </w:t>
      </w:r>
      <w:r w:rsidRPr="00E3787E">
        <w:rPr>
          <w:rFonts w:ascii="Times SUT" w:hAnsi="Times SUT" w:cs="Times SUT"/>
          <w:i/>
          <w:sz w:val="20"/>
        </w:rPr>
        <w:t>tema on oma nisa `traati 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 aand</w:t>
      </w:r>
      <w:r w:rsidRPr="00E3787E">
        <w:rPr>
          <w:rFonts w:ascii="Times SUT" w:hAnsi="Times SUT" w:cs="Times SUT"/>
          <w:sz w:val="20"/>
        </w:rPr>
        <w:t xml:space="preserve"> Tür; </w:t>
      </w:r>
      <w:r w:rsidRPr="00E3787E">
        <w:rPr>
          <w:rFonts w:ascii="Times SUT" w:hAnsi="Times SUT" w:cs="Times SUT"/>
          <w:i/>
          <w:sz w:val="20"/>
        </w:rPr>
        <w:t>`pasled 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ki, tahvad lappida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lüe pulk vahest läheb 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murrin kepi 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</w:t>
      </w:r>
      <w:r w:rsidRPr="00E3787E">
        <w:rPr>
          <w:rFonts w:ascii="Times SUT" w:hAnsi="Times SUT" w:cs="Times SUT"/>
          <w:sz w:val="20"/>
        </w:rPr>
        <w:t xml:space="preserve"> Sim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katti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kakkine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Kos HJn JMd VMr, </w:t>
      </w:r>
      <w:r w:rsidRPr="00E3787E">
        <w:rPr>
          <w:rFonts w:ascii="Times SUT" w:hAnsi="Times SUT" w:cs="Times SUT"/>
          <w:i/>
          <w:sz w:val="20"/>
        </w:rPr>
        <w:t>`kaiki-</w:t>
      </w:r>
      <w:r w:rsidRPr="00E3787E">
        <w:rPr>
          <w:rFonts w:ascii="Times SUT" w:hAnsi="Times SUT" w:cs="Times SUT"/>
          <w:sz w:val="20"/>
        </w:rPr>
        <w:t xml:space="preserve"> Jür Koe katkine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kine katel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ää pane 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kiseid `püksa `jalga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kised `suapad lasevad vett läbi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kine</w:t>
      </w:r>
      <w:r w:rsidRPr="00E3787E">
        <w:rPr>
          <w:rFonts w:ascii="Times SUT" w:hAnsi="Times SUT" w:cs="Times SUT"/>
          <w:sz w:val="20"/>
        </w:rPr>
        <w:t xml:space="preserve"> [asi], </w:t>
      </w:r>
      <w:r w:rsidRPr="00E3787E">
        <w:rPr>
          <w:rFonts w:ascii="Times SUT" w:hAnsi="Times SUT" w:cs="Times SUT"/>
          <w:i/>
          <w:sz w:val="20"/>
        </w:rPr>
        <w:t>sie sai ära parandetud</w:t>
      </w:r>
      <w:r w:rsidRPr="00E3787E">
        <w:rPr>
          <w:rFonts w:ascii="Times SUT" w:hAnsi="Times SUT" w:cs="Times SUT"/>
          <w:sz w:val="20"/>
        </w:rPr>
        <w:t xml:space="preserve"> VMr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kattine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kakkuma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katkuma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kakl</w:t>
      </w:r>
      <w:r w:rsidRPr="00E3787E">
        <w:rPr>
          <w:rFonts w:ascii="Times SUT" w:hAnsi="Times SUT" w:cs="Times SUT"/>
          <w:sz w:val="20"/>
        </w:rPr>
        <w:t xml:space="preserve"> kael </w:t>
      </w:r>
      <w:r w:rsidRPr="00E3787E">
        <w:rPr>
          <w:rFonts w:ascii="Times SUT" w:hAnsi="Times SUT" w:cs="Times SUT"/>
          <w:i/>
          <w:sz w:val="20"/>
        </w:rPr>
        <w:t xml:space="preserve">mul naa 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ala murõldu, kakl ka murt</w:t>
      </w:r>
      <w:r w:rsidRPr="00E3787E">
        <w:rPr>
          <w:rFonts w:ascii="Times SUT" w:hAnsi="Times SUT" w:cs="Times SUT"/>
          <w:sz w:val="20"/>
        </w:rPr>
        <w:t xml:space="preserve"> Lei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kael, kaal</w:t>
      </w:r>
      <w:r w:rsidRPr="00E3787E">
        <w:rPr>
          <w:rFonts w:ascii="Times SUT" w:hAnsi="Times SUT" w:cs="Times SUT"/>
          <w:sz w:val="20"/>
          <w:vertAlign w:val="superscript"/>
        </w:rPr>
        <w:t>5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kakla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`kakla </w:t>
      </w:r>
      <w:r w:rsidRPr="00E3787E">
        <w:rPr>
          <w:rFonts w:ascii="Times SUT" w:hAnsi="Times SUT" w:cs="Times SUT"/>
          <w:sz w:val="20"/>
        </w:rPr>
        <w:t xml:space="preserve">kaela </w:t>
      </w:r>
      <w:r w:rsidRPr="00E3787E">
        <w:rPr>
          <w:rFonts w:ascii="Times SUT" w:hAnsi="Times SUT" w:cs="Times SUT"/>
          <w:i/>
          <w:sz w:val="20"/>
        </w:rPr>
        <w:t>rä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 käüt `kakla, n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 xml:space="preserve">glaga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šuka</w:t>
      </w:r>
      <w:r w:rsidR="00E3787E" w:rsidRPr="00E3787E">
        <w:rPr>
          <w:rFonts w:ascii="Times SUT" w:hAnsi="Times SUT" w:cs="Times SUT"/>
          <w:i/>
          <w:sz w:val="20"/>
        </w:rPr>
        <w:t>š́</w:t>
      </w:r>
      <w:r w:rsidRPr="00E3787E">
        <w:rPr>
          <w:rFonts w:ascii="Times SUT" w:hAnsi="Times SUT" w:cs="Times SUT"/>
          <w:i/>
          <w:sz w:val="20"/>
        </w:rPr>
        <w:t>š kini `kaalarä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</w:t>
      </w:r>
      <w:r w:rsidRPr="00E3787E">
        <w:rPr>
          <w:rFonts w:ascii="Times SUT" w:hAnsi="Times SUT" w:cs="Times SUT"/>
          <w:sz w:val="20"/>
        </w:rPr>
        <w:t xml:space="preserve"> Lei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kaala, kaela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kaklema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`kaklema,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kakelda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L K, Trv TLä Võn Rõu, </w:t>
      </w:r>
      <w:r w:rsidRPr="00E3787E">
        <w:rPr>
          <w:rFonts w:ascii="Times SUT" w:hAnsi="Times SUT" w:cs="Times SUT"/>
          <w:i/>
          <w:sz w:val="20"/>
        </w:rPr>
        <w:t>`kakleda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mma</w:t>
      </w:r>
      <w:r w:rsidRPr="00E3787E">
        <w:rPr>
          <w:rFonts w:ascii="Times SUT" w:hAnsi="Times SUT" w:cs="Times SUT"/>
          <w:sz w:val="20"/>
        </w:rPr>
        <w:t xml:space="preserve"> Vai) Khk Vll Hää Iis, </w:t>
      </w:r>
      <w:r w:rsidRPr="00E3787E">
        <w:rPr>
          <w:rFonts w:ascii="Times SUT" w:hAnsi="Times SUT" w:cs="Times SUT"/>
          <w:i/>
          <w:sz w:val="20"/>
        </w:rPr>
        <w:noBreakHyphen/>
        <w:t>me,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kakelte</w:t>
      </w:r>
      <w:r w:rsidRPr="00E3787E">
        <w:rPr>
          <w:rFonts w:ascii="Times SUT" w:hAnsi="Times SUT" w:cs="Times SUT"/>
          <w:sz w:val="20"/>
        </w:rPr>
        <w:t xml:space="preserve"> M, </w:t>
      </w:r>
      <w:r w:rsidRPr="00E3787E">
        <w:rPr>
          <w:rFonts w:ascii="Times SUT" w:hAnsi="Times SUT" w:cs="Times SUT"/>
          <w:i/>
          <w:sz w:val="20"/>
        </w:rPr>
        <w:t>kakõlde</w:t>
      </w:r>
      <w:r w:rsidRPr="00E3787E">
        <w:rPr>
          <w:rFonts w:ascii="Times SUT" w:hAnsi="Times SUT" w:cs="Times SUT"/>
          <w:sz w:val="20"/>
        </w:rPr>
        <w:t xml:space="preserve"> San, </w:t>
      </w:r>
      <w:r w:rsidRPr="00E3787E">
        <w:rPr>
          <w:rFonts w:ascii="Times SUT" w:hAnsi="Times SUT" w:cs="Times SUT"/>
          <w:i/>
          <w:sz w:val="20"/>
        </w:rPr>
        <w:noBreakHyphen/>
        <w:t>õma,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kakõlda</w:t>
      </w:r>
      <w:r w:rsidRPr="00E3787E">
        <w:rPr>
          <w:rFonts w:ascii="Times SUT" w:hAnsi="Times SUT" w:cs="Times SUT"/>
          <w:sz w:val="20"/>
        </w:rPr>
        <w:t xml:space="preserve"> TLä Ote Rõn, </w:t>
      </w:r>
      <w:r w:rsidRPr="00E3787E">
        <w:rPr>
          <w:rFonts w:ascii="Times SUT" w:hAnsi="Times SUT" w:cs="Times SUT"/>
          <w:i/>
          <w:sz w:val="20"/>
        </w:rPr>
        <w:noBreakHyphen/>
        <w:t>õmma,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kakõlda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V, </w:t>
      </w:r>
      <w:r w:rsidRPr="00E3787E">
        <w:rPr>
          <w:rFonts w:ascii="Times SUT" w:hAnsi="Times SUT" w:cs="Times SUT"/>
          <w:i/>
          <w:sz w:val="20"/>
        </w:rPr>
        <w:noBreakHyphen/>
        <w:t>õmõ</w:t>
      </w:r>
      <w:r w:rsidRPr="00E3787E">
        <w:rPr>
          <w:rFonts w:ascii="Times SUT" w:hAnsi="Times SUT" w:cs="Times SUT"/>
          <w:sz w:val="20"/>
        </w:rPr>
        <w:t xml:space="preserve"> San Krl tülitsedes hoope jagama, rüselema </w:t>
      </w:r>
      <w:r w:rsidRPr="00E3787E">
        <w:rPr>
          <w:rFonts w:ascii="Times SUT" w:hAnsi="Times SUT" w:cs="Times SUT"/>
          <w:i/>
          <w:sz w:val="20"/>
        </w:rPr>
        <w:t>ärä tule `kaklema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`Kuerad `läksivad `kaklema</w:t>
      </w:r>
      <w:r w:rsidRPr="00E3787E">
        <w:rPr>
          <w:rFonts w:ascii="Times SUT" w:hAnsi="Times SUT" w:cs="Times SUT"/>
          <w:sz w:val="20"/>
        </w:rPr>
        <w:t xml:space="preserve"> (purelema) Jõh; </w:t>
      </w:r>
      <w:r w:rsidRPr="00E3787E">
        <w:rPr>
          <w:rFonts w:ascii="Times SUT" w:hAnsi="Times SUT" w:cs="Times SUT"/>
          <w:i/>
          <w:sz w:val="20"/>
        </w:rPr>
        <w:t>ku akkasin `kaklemma, siis `toine mies oli `toises kääs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`raaplevad</w:t>
      </w:r>
      <w:r w:rsidRPr="00E3787E">
        <w:rPr>
          <w:rFonts w:ascii="Times SUT" w:hAnsi="Times SUT" w:cs="Times SUT"/>
          <w:sz w:val="20"/>
        </w:rPr>
        <w:t xml:space="preserve"> [öeldakse, kui] </w:t>
      </w:r>
      <w:r w:rsidRPr="00E3787E">
        <w:rPr>
          <w:rFonts w:ascii="Times SUT" w:hAnsi="Times SUT" w:cs="Times SUT"/>
          <w:i/>
          <w:sz w:val="20"/>
        </w:rPr>
        <w:t xml:space="preserve">mehed `kisvad `joonud `piaga, </w:t>
      </w:r>
      <w:r w:rsidRPr="00E3787E">
        <w:rPr>
          <w:rFonts w:ascii="Times SUT" w:hAnsi="Times SUT" w:cs="Times SUT"/>
          <w:sz w:val="20"/>
        </w:rPr>
        <w:t xml:space="preserve">[kui] </w:t>
      </w:r>
      <w:r w:rsidRPr="00E3787E">
        <w:rPr>
          <w:rFonts w:ascii="Times SUT" w:hAnsi="Times SUT" w:cs="Times SUT"/>
          <w:i/>
          <w:sz w:val="20"/>
        </w:rPr>
        <w:t>naised `kisvad, `öötasse `kaklevad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kuked `kaklevad või `riidlevad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ma tahass ta naha läbi `kakleda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`ühte lugu karupidi kuos, `kaklevad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Koarel `kakleb joonud peast</w:t>
      </w:r>
      <w:r w:rsidRPr="00E3787E">
        <w:rPr>
          <w:rFonts w:ascii="Times SUT" w:hAnsi="Times SUT" w:cs="Times SUT"/>
          <w:sz w:val="20"/>
        </w:rPr>
        <w:t xml:space="preserve"> Tür; </w:t>
      </w:r>
      <w:r w:rsidRPr="00E3787E">
        <w:rPr>
          <w:rFonts w:ascii="Times SUT" w:hAnsi="Times SUT" w:cs="Times SUT"/>
          <w:i/>
          <w:sz w:val="20"/>
        </w:rPr>
        <w:t>mõnikord on ka, et `koeruse pärast `kaklevad teised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küll kakelsivad 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ja varess, nii et kole kohe</w:t>
      </w:r>
      <w:r w:rsidRPr="00E3787E">
        <w:rPr>
          <w:rFonts w:ascii="Times SUT" w:hAnsi="Times SUT" w:cs="Times SUT"/>
          <w:sz w:val="20"/>
        </w:rPr>
        <w:t xml:space="preserve"> Äks; </w:t>
      </w:r>
      <w:r w:rsidRPr="00E3787E">
        <w:rPr>
          <w:rFonts w:ascii="Times SUT" w:hAnsi="Times SUT" w:cs="Times SUT"/>
          <w:i/>
          <w:sz w:val="20"/>
        </w:rPr>
        <w:t>poisi kakelnu `arja pidi kogusin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kuke `kakleve, kisuve nii et veritse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 ta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ts miul suie `si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mige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 tulla, ta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ts `kaklem tulla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lihuniku vanast `kaklive kõrtsin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ärä `mõtle et `kiägi `kaklemada om, kanagi lähvä `kaklema</w:t>
      </w:r>
      <w:r w:rsidRPr="00E3787E">
        <w:rPr>
          <w:rFonts w:ascii="Times SUT" w:hAnsi="Times SUT" w:cs="Times SUT"/>
          <w:sz w:val="20"/>
        </w:rPr>
        <w:t xml:space="preserve">; (nemad) </w:t>
      </w:r>
      <w:r w:rsidRPr="00E3787E">
        <w:rPr>
          <w:rFonts w:ascii="Times SUT" w:hAnsi="Times SUT" w:cs="Times SUT"/>
          <w:i/>
          <w:sz w:val="20"/>
        </w:rPr>
        <w:t>ei ole üits ütega läbi saanuva, sõemõlnuva, kakõlnuva ja kiiselnuva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ta sõemel miu, aga kakelda ta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 saa, aid `olli vahepääl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sa ärä lase näil kakelda, lahuta ärä</w:t>
      </w:r>
      <w:r w:rsidRPr="00E3787E">
        <w:rPr>
          <w:rFonts w:ascii="Times SUT" w:hAnsi="Times SUT" w:cs="Times SUT"/>
          <w:sz w:val="20"/>
        </w:rPr>
        <w:t xml:space="preserve"> Rõn; </w:t>
      </w:r>
      <w:r w:rsidRPr="00E3787E">
        <w:rPr>
          <w:rFonts w:ascii="Times SUT" w:hAnsi="Times SUT" w:cs="Times SUT"/>
          <w:i/>
          <w:sz w:val="20"/>
        </w:rPr>
        <w:t>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kakõlnu vai tapõlnu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timä mugu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tülü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 ja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kakõ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vanast ka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ks te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ti `tempa ja, `peeti illo ja kakõldi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kas pulmah kakõldi ka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|| sõnelema, riidlema </w:t>
      </w:r>
      <w:r w:rsidRPr="00E3787E">
        <w:rPr>
          <w:rFonts w:ascii="Times SUT" w:hAnsi="Times SUT" w:cs="Times SUT"/>
          <w:i/>
          <w:sz w:val="20"/>
        </w:rPr>
        <w:t>perenaine kake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alati</w:t>
      </w:r>
      <w:r w:rsidRPr="00E3787E">
        <w:rPr>
          <w:rFonts w:ascii="Times SUT" w:hAnsi="Times SUT" w:cs="Times SUT"/>
          <w:sz w:val="20"/>
        </w:rPr>
        <w:t xml:space="preserve"> (tüdrukutega) Hls; </w:t>
      </w:r>
      <w:r w:rsidRPr="00E3787E">
        <w:rPr>
          <w:rFonts w:ascii="Times SUT" w:hAnsi="Times SUT" w:cs="Times SUT"/>
          <w:i/>
          <w:sz w:val="20"/>
        </w:rPr>
        <w:t>miheemä tullu `kaklem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`kaklet latsege, põrudet last,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sa ei tohi sedäsi tetä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meie mõne sõna man jageleme kõvaste, mõni `mõtleb, et me `kakleme</w:t>
      </w:r>
      <w:r w:rsidRPr="00E3787E">
        <w:rPr>
          <w:rFonts w:ascii="Times SUT" w:hAnsi="Times SUT" w:cs="Times SUT"/>
          <w:sz w:val="20"/>
        </w:rPr>
        <w:t xml:space="preserve"> Puh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kaaklema, kraaklema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kaklus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`kaklus</w:t>
      </w:r>
      <w:r w:rsidRPr="00E3787E">
        <w:rPr>
          <w:rFonts w:ascii="Times SUT" w:hAnsi="Times SUT" w:cs="Times SUT"/>
          <w:sz w:val="20"/>
        </w:rPr>
        <w:t xml:space="preserve"> Kuu Khk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L, Kos I Plt, </w:t>
      </w:r>
      <w:r w:rsidRPr="00E3787E">
        <w:rPr>
          <w:rFonts w:ascii="Times SUT" w:hAnsi="Times SUT" w:cs="Times SUT"/>
          <w:i/>
          <w:sz w:val="20"/>
        </w:rPr>
        <w:t>kakelu|s</w:t>
      </w:r>
      <w:r w:rsidRPr="00E3787E">
        <w:rPr>
          <w:rFonts w:ascii="Times SUT" w:hAnsi="Times SUT" w:cs="Times SUT"/>
          <w:sz w:val="20"/>
        </w:rPr>
        <w:t xml:space="preserve"> Vai Vll Mär Plt M, </w:t>
      </w:r>
      <w:r w:rsidRPr="00E3787E">
        <w:rPr>
          <w:rFonts w:ascii="Times SUT" w:hAnsi="Times SUT" w:cs="Times SUT"/>
          <w:i/>
          <w:sz w:val="20"/>
        </w:rPr>
        <w:noBreakHyphen/>
        <w:t>ss</w:t>
      </w:r>
      <w:r w:rsidRPr="00E3787E">
        <w:rPr>
          <w:rFonts w:ascii="Times SUT" w:hAnsi="Times SUT" w:cs="Times SUT"/>
          <w:sz w:val="20"/>
        </w:rPr>
        <w:t xml:space="preserve"> Krk TLä San,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kakõlu|ss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se,</w:t>
      </w:r>
      <w:r w:rsidRPr="00E3787E">
        <w:rPr>
          <w:rFonts w:ascii="Times SUT" w:hAnsi="Times SUT" w:cs="Times SUT"/>
          <w:sz w:val="20"/>
        </w:rPr>
        <w:t xml:space="preserve">T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V(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ll-</w:t>
      </w:r>
      <w:r w:rsidRPr="00E3787E">
        <w:rPr>
          <w:rFonts w:ascii="Times SUT" w:hAnsi="Times SUT" w:cs="Times SUT"/>
          <w:sz w:val="20"/>
        </w:rPr>
        <w:t xml:space="preserve"> Har,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Rõu) käsikähmlus, lööming; riid, sõnelus </w:t>
      </w:r>
      <w:r w:rsidRPr="00E3787E">
        <w:rPr>
          <w:rFonts w:ascii="Times SUT" w:hAnsi="Times SUT" w:cs="Times SUT"/>
          <w:i/>
          <w:sz w:val="20"/>
        </w:rPr>
        <w:t>poisid läksid omavahel kakelusse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`laatadel on `tihti `kaklusi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`kaklus läks poiste vahel `lahti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`kaklus tuleb tühisest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sast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tuli `kakluselt verise piaga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tema `kaklusesse ei segand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kõrtsi man jälle kakelus ollu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`kaklemine om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ku saadane kuradi käive. ku väistege ja teivästege akkav `pääle,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ka kakeluss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kakeluse peräst mea ei ike, ka mea ei mõista `vastu ütelte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tülist tulep kakeluss kah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ma `pe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 kakelust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tõene `ütlep `vasta, aap `süäme täis ja `ommegi kakeluss käen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edimält nigu `na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teivä, aga peräst läits kakõlusess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sääl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suu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kakõluss, mihe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`j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bunu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sulanõ viidi kakõlusõ peräst 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sääl õks omma na kakõlusõ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katkuma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kakohe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ohe</w:t>
      </w:r>
      <w:r w:rsidRPr="00E3787E">
        <w:rPr>
          <w:rFonts w:ascii="Times SUT" w:hAnsi="Times SUT" w:cs="Times SUT"/>
          <w:sz w:val="20"/>
        </w:rPr>
        <w:t xml:space="preserve"> vaata kuhu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ohe lei no `jalgu `kä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gmä, läve pääle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ohe timä ar `päädü ni kavvõndõhe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kaara, `kaara</w:t>
      </w:r>
      <w:r w:rsidRPr="00E3787E">
        <w:rPr>
          <w:rFonts w:ascii="Times SUT" w:hAnsi="Times SUT" w:cs="Times SUT"/>
          <w:sz w:val="20"/>
        </w:rPr>
        <w:t xml:space="preserve"> kaer </w:t>
      </w:r>
      <w:r w:rsidRPr="00E3787E">
        <w:rPr>
          <w:rFonts w:ascii="Times SUT" w:hAnsi="Times SUT" w:cs="Times SUT"/>
          <w:i/>
          <w:sz w:val="20"/>
        </w:rPr>
        <w:t>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vi `kakru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štõismess nätä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sz w:val="20"/>
        </w:rPr>
        <w:t xml:space="preserve"> (külvinädal)</w:t>
      </w:r>
      <w:r w:rsidRPr="00E3787E">
        <w:rPr>
          <w:rFonts w:ascii="Times SUT" w:hAnsi="Times SUT" w:cs="Times SUT"/>
          <w:i/>
          <w:sz w:val="20"/>
        </w:rPr>
        <w:t xml:space="preserve"> ollõv `kakru beran pareb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`augusti`kouga 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 xml:space="preserve">oo om taa 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ülü aig rükil, bõt 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e</w:t>
      </w:r>
      <w:r w:rsidR="00E3787E" w:rsidRPr="00E3787E">
        <w:rPr>
          <w:rFonts w:ascii="Times SUT" w:hAnsi="Times SUT" w:cs="Times SUT"/>
          <w:i/>
          <w:sz w:val="20"/>
        </w:rPr>
        <w:t>ž́</w:t>
      </w:r>
      <w:r w:rsidRPr="00E3787E">
        <w:rPr>
          <w:rFonts w:ascii="Times SUT" w:hAnsi="Times SUT" w:cs="Times SUT"/>
          <w:i/>
          <w:sz w:val="20"/>
        </w:rPr>
        <w:t xml:space="preserve">vil `kaarul un linul 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evaja</w:t>
      </w:r>
      <w:r w:rsidRPr="00E3787E">
        <w:rPr>
          <w:rFonts w:ascii="Times SUT" w:hAnsi="Times SUT" w:cs="Times SUT"/>
          <w:sz w:val="20"/>
        </w:rPr>
        <w:t xml:space="preserve"> Lei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kaar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kakras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`kak|ras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ra</w:t>
      </w:r>
      <w:r w:rsidRPr="00E3787E">
        <w:rPr>
          <w:rFonts w:ascii="Times SUT" w:hAnsi="Times SUT" w:cs="Times SUT"/>
          <w:sz w:val="20"/>
        </w:rPr>
        <w:t xml:space="preserve"> karikakar </w:t>
      </w:r>
      <w:r w:rsidRPr="00E3787E">
        <w:rPr>
          <w:rFonts w:ascii="Times SUT" w:hAnsi="Times SUT" w:cs="Times SUT"/>
          <w:i/>
          <w:sz w:val="20"/>
        </w:rPr>
        <w:t>`kakras `kasvab kesa `põllu pääl, `kollase `õiega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`kakrad `kasvavad rukkis, ohaka `muadused on, pikkad `suured, `kollased `õied</w:t>
      </w:r>
      <w:r w:rsidRPr="00E3787E">
        <w:rPr>
          <w:rFonts w:ascii="Times SUT" w:hAnsi="Times SUT" w:cs="Times SUT"/>
          <w:sz w:val="20"/>
        </w:rPr>
        <w:t xml:space="preserve"> Vai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kakar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kakru</w:t>
      </w:r>
      <w:r w:rsidRPr="00E3787E">
        <w:rPr>
          <w:rStyle w:val="PoolpaksKiri"/>
          <w:rFonts w:ascii="Times SUT" w:hAnsi="Times SUT" w:cs="Times SUT"/>
        </w:rPr>
        <w:t>|</w:t>
      </w:r>
      <w:r w:rsidRPr="00E3787E">
        <w:rPr>
          <w:rStyle w:val="ms4"/>
          <w:rFonts w:ascii="Times SUT" w:hAnsi="Times SUT" w:cs="Times SUT"/>
        </w:rPr>
        <w:t>olg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`kakru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</w:t>
      </w:r>
      <w:r w:rsidRPr="00E3787E">
        <w:rPr>
          <w:rFonts w:ascii="Times SUT" w:hAnsi="Times SUT" w:cs="Times SUT"/>
          <w:sz w:val="20"/>
        </w:rPr>
        <w:t xml:space="preserve"> kaeraõlg </w:t>
      </w:r>
      <w:r w:rsidRPr="00E3787E">
        <w:rPr>
          <w:rFonts w:ascii="Times SUT" w:hAnsi="Times SUT" w:cs="Times SUT"/>
          <w:i/>
          <w:sz w:val="20"/>
        </w:rPr>
        <w:t>reibuti vanu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šin aon 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ügä un `kakru`olgõ</w:t>
      </w:r>
      <w:r w:rsidRPr="00E3787E">
        <w:rPr>
          <w:rFonts w:ascii="Times SUT" w:hAnsi="Times SUT" w:cs="Times SUT"/>
          <w:sz w:val="20"/>
        </w:rPr>
        <w:t xml:space="preserve"> Lei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kaaraolg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kahe</w:t>
      </w:r>
      <w:r w:rsidRPr="00E3787E">
        <w:rPr>
          <w:rFonts w:ascii="Times SUT" w:hAnsi="Times SUT" w:cs="Times SUT"/>
          <w:sz w:val="20"/>
        </w:rPr>
        <w:t xml:space="preserve"> p </w:t>
      </w:r>
      <w:r w:rsidRPr="00E3787E">
        <w:rPr>
          <w:rFonts w:ascii="Times SUT" w:hAnsi="Times SUT" w:cs="Times SUT"/>
          <w:i/>
          <w:sz w:val="20"/>
        </w:rPr>
        <w:t>`kaht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) R eP(g </w:t>
      </w:r>
      <w:r w:rsidRPr="00E3787E">
        <w:rPr>
          <w:rFonts w:ascii="Times SUT" w:hAnsi="Times SUT" w:cs="Times SUT"/>
          <w:i/>
          <w:sz w:val="20"/>
        </w:rPr>
        <w:t>kahõ</w:t>
      </w:r>
      <w:r w:rsidRPr="00E3787E">
        <w:rPr>
          <w:rFonts w:ascii="Times SUT" w:hAnsi="Times SUT" w:cs="Times SUT"/>
          <w:sz w:val="20"/>
        </w:rPr>
        <w:t xml:space="preserve"> p </w:t>
      </w:r>
      <w:r w:rsidRPr="00E3787E">
        <w:rPr>
          <w:rFonts w:ascii="Times SUT" w:hAnsi="Times SUT" w:cs="Times SUT"/>
          <w:i/>
          <w:sz w:val="20"/>
        </w:rPr>
        <w:t>`kahtõ</w:t>
      </w:r>
      <w:r w:rsidRPr="00E3787E">
        <w:rPr>
          <w:rFonts w:ascii="Times SUT" w:hAnsi="Times SUT" w:cs="Times SUT"/>
          <w:sz w:val="20"/>
        </w:rPr>
        <w:t xml:space="preserve"> Khn, g </w:t>
      </w:r>
      <w:r w:rsidRPr="00E3787E">
        <w:rPr>
          <w:rFonts w:ascii="Times SUT" w:hAnsi="Times SUT" w:cs="Times SUT"/>
          <w:i/>
          <w:sz w:val="20"/>
        </w:rPr>
        <w:t>kae</w:t>
      </w:r>
      <w:r w:rsidRPr="00E3787E">
        <w:rPr>
          <w:rFonts w:ascii="Times SUT" w:hAnsi="Times SUT" w:cs="Times SUT"/>
          <w:sz w:val="20"/>
        </w:rPr>
        <w:t xml:space="preserve"> Sim, p </w:t>
      </w:r>
      <w:r w:rsidRPr="00E3787E">
        <w:rPr>
          <w:rFonts w:ascii="Times SUT" w:hAnsi="Times SUT" w:cs="Times SUT"/>
          <w:i/>
          <w:sz w:val="20"/>
        </w:rPr>
        <w:t>kast</w:t>
      </w:r>
      <w:r w:rsidRPr="00E3787E">
        <w:rPr>
          <w:rFonts w:ascii="Times SUT" w:hAnsi="Times SUT" w:cs="Times SUT"/>
          <w:sz w:val="20"/>
        </w:rPr>
        <w:t xml:space="preserve"> Kod); </w:t>
      </w:r>
      <w:r w:rsidRPr="00E3787E">
        <w:rPr>
          <w:rFonts w:ascii="Times SUT" w:hAnsi="Times SUT" w:cs="Times SUT"/>
          <w:i/>
          <w:sz w:val="20"/>
        </w:rPr>
        <w:t xml:space="preserve">kaksi </w:t>
      </w:r>
      <w:r w:rsidRPr="00E3787E">
        <w:rPr>
          <w:rFonts w:ascii="Times SUT" w:hAnsi="Times SUT" w:cs="Times SUT"/>
          <w:sz w:val="20"/>
        </w:rPr>
        <w:t xml:space="preserve">(rahvalauludes, ütlustes)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kaks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kindel hulk </w:t>
      </w:r>
      <w:r w:rsidRPr="00E3787E">
        <w:rPr>
          <w:rFonts w:ascii="Times SUT" w:hAnsi="Times SUT" w:cs="Times SUT"/>
          <w:i/>
          <w:sz w:val="20"/>
        </w:rPr>
        <w:t>`eile kaks kilu oli `kammela `vergus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Üks ige üks mies, kaks miest `voitlevad ka kuradiga `vastamisi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Kaks sest `kasva</w:t>
      </w:r>
      <w:r w:rsidRPr="00E3787E">
        <w:rPr>
          <w:rFonts w:ascii="Times SUT" w:hAnsi="Times SUT" w:cs="Times SUT"/>
          <w:sz w:val="20"/>
        </w:rPr>
        <w:t xml:space="preserve"> [öeld], </w:t>
      </w:r>
      <w:r w:rsidRPr="00E3787E">
        <w:rPr>
          <w:rFonts w:ascii="Times SUT" w:hAnsi="Times SUT" w:cs="Times SUT"/>
          <w:i/>
          <w:sz w:val="20"/>
        </w:rPr>
        <w:t>ku last `liiast `hoieti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`läksin `kahte talu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tulevad kahed `lapsed</w:t>
      </w:r>
      <w:r w:rsidRPr="00E3787E">
        <w:rPr>
          <w:rFonts w:ascii="Times SUT" w:hAnsi="Times SUT" w:cs="Times SUT"/>
          <w:sz w:val="20"/>
        </w:rPr>
        <w:t xml:space="preserve"> (kahest abielust); </w:t>
      </w:r>
      <w:r w:rsidRPr="00E3787E">
        <w:rPr>
          <w:rFonts w:ascii="Times SUT" w:hAnsi="Times SUT" w:cs="Times SUT"/>
          <w:i/>
          <w:sz w:val="20"/>
        </w:rPr>
        <w:t>Kui kaks kuos, sis `kolmas suus</w:t>
      </w:r>
      <w:r w:rsidRPr="00E3787E">
        <w:rPr>
          <w:rFonts w:ascii="Times SUT" w:hAnsi="Times SUT" w:cs="Times SUT"/>
          <w:sz w:val="20"/>
        </w:rPr>
        <w:t xml:space="preserve"> (taga rääkida) Lüg; </w:t>
      </w:r>
      <w:r w:rsidRPr="00E3787E">
        <w:rPr>
          <w:rFonts w:ascii="Times SUT" w:hAnsi="Times SUT" w:cs="Times SUT"/>
          <w:i/>
          <w:sz w:val="20"/>
        </w:rPr>
        <w:t>Kaks `näitavad tuld, neli `tievad aset, üks `eidab `piale</w:t>
      </w:r>
      <w:r w:rsidRPr="00E3787E">
        <w:rPr>
          <w:rFonts w:ascii="Times SUT" w:hAnsi="Times SUT" w:cs="Times SUT"/>
          <w:sz w:val="20"/>
        </w:rPr>
        <w:t xml:space="preserve"> = koer; </w:t>
      </w:r>
      <w:r w:rsidRPr="00E3787E">
        <w:rPr>
          <w:rFonts w:ascii="Times SUT" w:hAnsi="Times SUT" w:cs="Times SUT"/>
          <w:i/>
          <w:sz w:val="20"/>
        </w:rPr>
        <w:t>Kaks `juoksevad ies, kaks ajavad taga</w:t>
      </w:r>
      <w:r w:rsidRPr="00E3787E">
        <w:rPr>
          <w:rFonts w:ascii="Times SUT" w:hAnsi="Times SUT" w:cs="Times SUT"/>
          <w:sz w:val="20"/>
        </w:rPr>
        <w:t xml:space="preserve"> = vankrirattad; </w:t>
      </w:r>
      <w:r w:rsidRPr="00E3787E">
        <w:rPr>
          <w:rFonts w:ascii="Times SUT" w:hAnsi="Times SUT" w:cs="Times SUT"/>
          <w:i/>
          <w:sz w:val="20"/>
        </w:rPr>
        <w:t>Kaks `ilma `kolmandata ei jäe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inimisel on kaks kätt ja kaks `jalga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jogi `lahku kaht `aara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kahel puol on</w:t>
      </w:r>
      <w:r w:rsidRPr="00E3787E">
        <w:rPr>
          <w:rFonts w:ascii="Times SUT" w:hAnsi="Times SUT" w:cs="Times SUT"/>
          <w:sz w:val="20"/>
        </w:rPr>
        <w:t xml:space="preserve"> [abaral] </w:t>
      </w:r>
      <w:r w:rsidRPr="00E3787E">
        <w:rPr>
          <w:rFonts w:ascii="Times SUT" w:hAnsi="Times SUT" w:cs="Times SUT"/>
          <w:i/>
          <w:sz w:val="20"/>
        </w:rPr>
        <w:t xml:space="preserve">`arvad `silmad </w:t>
      </w:r>
      <w:r w:rsidRPr="00E3787E">
        <w:rPr>
          <w:rFonts w:ascii="Times SUT" w:hAnsi="Times SUT" w:cs="Times SUT"/>
          <w:sz w:val="20"/>
        </w:rPr>
        <w:t xml:space="preserve">Vai; </w:t>
      </w:r>
      <w:r w:rsidRPr="00E3787E">
        <w:rPr>
          <w:rFonts w:ascii="Times SUT" w:hAnsi="Times SUT" w:cs="Times SUT"/>
          <w:i/>
          <w:sz w:val="20"/>
        </w:rPr>
        <w:t>Kaks kätt rinna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(surnud); </w:t>
      </w:r>
      <w:r w:rsidRPr="00E3787E">
        <w:rPr>
          <w:rFonts w:ascii="Times SUT" w:hAnsi="Times SUT" w:cs="Times SUT"/>
          <w:i/>
          <w:sz w:val="20"/>
        </w:rPr>
        <w:t>`Möisas olid suured kahe poolega uksed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käristab kahe eest tööd tiha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Käru, seda `üiti kahed rattad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mis sa raasid `kahte vahet</w:t>
      </w:r>
      <w:r w:rsidRPr="00E3787E">
        <w:rPr>
          <w:rFonts w:ascii="Times SUT" w:hAnsi="Times SUT" w:cs="Times SUT"/>
          <w:sz w:val="20"/>
        </w:rPr>
        <w:t xml:space="preserve"> (edasi-tagasi); </w:t>
      </w:r>
      <w:r w:rsidRPr="00E3787E">
        <w:rPr>
          <w:rFonts w:ascii="Times SUT" w:hAnsi="Times SUT" w:cs="Times SUT"/>
          <w:i/>
          <w:sz w:val="20"/>
        </w:rPr>
        <w:t>töime ta kahe vahel tuba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Nüid `aeti kahese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 `körge mulla kuhi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`Päivi küll, äi kedagi ela `kahte `aega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Nee on just kut kaks iges `ärga</w:t>
      </w:r>
      <w:r w:rsidRPr="00E3787E">
        <w:rPr>
          <w:rFonts w:ascii="Times SUT" w:hAnsi="Times SUT" w:cs="Times SUT"/>
          <w:sz w:val="20"/>
        </w:rPr>
        <w:t xml:space="preserve"> (alati koos) Pöi; </w:t>
      </w:r>
      <w:r w:rsidRPr="00E3787E">
        <w:rPr>
          <w:rFonts w:ascii="Times SUT" w:hAnsi="Times SUT" w:cs="Times SUT"/>
          <w:i/>
          <w:sz w:val="20"/>
        </w:rPr>
        <w:t>seitse nädalt oo kahede pühade vahet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võiks jo kaks kätt vahelutte seista</w:t>
      </w:r>
      <w:r w:rsidRPr="00E3787E">
        <w:rPr>
          <w:rFonts w:ascii="Times SUT" w:hAnsi="Times SUT" w:cs="Times SUT"/>
          <w:sz w:val="20"/>
        </w:rPr>
        <w:t xml:space="preserve"> (töötegemisest loobuda); </w:t>
      </w:r>
      <w:r w:rsidRPr="00E3787E">
        <w:rPr>
          <w:rFonts w:ascii="Times SUT" w:hAnsi="Times SUT" w:cs="Times SUT"/>
          <w:i/>
          <w:sz w:val="20"/>
        </w:rPr>
        <w:t>`ühte keedust es keedeta `kahte `õhtud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taha nüid kahelt poolt ea `olla</w:t>
      </w:r>
      <w:r w:rsidRPr="00E3787E">
        <w:rPr>
          <w:rFonts w:ascii="Times SUT" w:hAnsi="Times SUT" w:cs="Times SUT"/>
          <w:sz w:val="20"/>
        </w:rPr>
        <w:t xml:space="preserve"> (mõlemaga hästi läbi saada) Muh; </w:t>
      </w:r>
      <w:r w:rsidRPr="00E3787E">
        <w:rPr>
          <w:rFonts w:ascii="Times SUT" w:hAnsi="Times SUT" w:cs="Times SUT"/>
          <w:i/>
          <w:sz w:val="20"/>
        </w:rPr>
        <w:t>Kahte meest ma küll äi karda, kolm äi mahu kallale</w:t>
      </w:r>
      <w:r w:rsidRPr="00E3787E">
        <w:rPr>
          <w:rFonts w:ascii="Times SUT" w:hAnsi="Times SUT" w:cs="Times SUT"/>
          <w:sz w:val="20"/>
        </w:rPr>
        <w:t xml:space="preserve"> (kiidukuke suurustamine) Emm; </w:t>
      </w:r>
      <w:r w:rsidRPr="00E3787E">
        <w:rPr>
          <w:rFonts w:ascii="Times SUT" w:hAnsi="Times SUT" w:cs="Times SUT"/>
          <w:i/>
          <w:sz w:val="20"/>
        </w:rPr>
        <w:t>kut kaks kätt rönna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 saab</w:t>
      </w:r>
      <w:r w:rsidRPr="00E3787E">
        <w:rPr>
          <w:rFonts w:ascii="Times SUT" w:hAnsi="Times SUT" w:cs="Times SUT"/>
          <w:sz w:val="20"/>
        </w:rPr>
        <w:t xml:space="preserve"> (sureb), </w:t>
      </w:r>
      <w:r w:rsidRPr="00E3787E">
        <w:rPr>
          <w:rFonts w:ascii="Times SUT" w:hAnsi="Times SUT" w:cs="Times SUT"/>
          <w:i/>
          <w:sz w:val="20"/>
        </w:rPr>
        <w:t>siis on keik k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, mes tahtnd ja igatsend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kus seda `kahte</w:t>
      </w:r>
      <w:r w:rsidRPr="00E3787E">
        <w:rPr>
          <w:rFonts w:ascii="Times SUT" w:hAnsi="Times SUT" w:cs="Times SUT"/>
          <w:sz w:val="20"/>
        </w:rPr>
        <w:t xml:space="preserve"> [hobust] </w:t>
      </w:r>
      <w:r w:rsidRPr="00E3787E">
        <w:rPr>
          <w:rFonts w:ascii="Times SUT" w:hAnsi="Times SUT" w:cs="Times SUT"/>
          <w:i/>
          <w:sz w:val="20"/>
        </w:rPr>
        <w:t>oli, ju ikka öhöga `künti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kui mõni laps sureb kahe vahelt ää, siis `öötasse, see on kahe vahelmene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`kahte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tsi loomad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`kahtes maeas olid pulmad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ennem kaks `kargamas kui viis `vingumas</w:t>
      </w:r>
      <w:r w:rsidRPr="00E3787E">
        <w:rPr>
          <w:rFonts w:ascii="Times SUT" w:hAnsi="Times SUT" w:cs="Times SUT"/>
          <w:sz w:val="20"/>
        </w:rPr>
        <w:t xml:space="preserve"> (loomi olgu vähem, aga hästi toidetud) Kse; </w:t>
      </w:r>
      <w:r w:rsidRPr="00E3787E">
        <w:rPr>
          <w:rFonts w:ascii="Times SUT" w:hAnsi="Times SUT" w:cs="Times SUT"/>
          <w:i/>
          <w:sz w:val="20"/>
        </w:rPr>
        <w:t>Kui kaks koera purelevad, võtab kolmas kondi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Kaks `lindu ehitavad pesa, üks lind `kautab pesa</w:t>
      </w:r>
      <w:r w:rsidRPr="00E3787E">
        <w:rPr>
          <w:rFonts w:ascii="Times SUT" w:hAnsi="Times SUT" w:cs="Times SUT"/>
          <w:sz w:val="20"/>
        </w:rPr>
        <w:t xml:space="preserve"> (vallalisele inimesele vara ei kogune); </w:t>
      </w:r>
      <w:r w:rsidRPr="00E3787E">
        <w:rPr>
          <w:rFonts w:ascii="Times SUT" w:hAnsi="Times SUT" w:cs="Times SUT"/>
          <w:i/>
          <w:sz w:val="20"/>
        </w:rPr>
        <w:t>Kaks `kandvad kolmat, kolm piad ja kahessa `jalga</w:t>
      </w:r>
      <w:r w:rsidRPr="00E3787E">
        <w:rPr>
          <w:rFonts w:ascii="Times SUT" w:hAnsi="Times SUT" w:cs="Times SUT"/>
          <w:sz w:val="20"/>
        </w:rPr>
        <w:t xml:space="preserve"> = jahimehed lastud karuga Han; </w:t>
      </w:r>
      <w:r w:rsidRPr="00E3787E">
        <w:rPr>
          <w:rFonts w:ascii="Times SUT" w:hAnsi="Times SUT" w:cs="Times SUT"/>
          <w:i/>
          <w:sz w:val="20"/>
        </w:rPr>
        <w:t xml:space="preserve">siis tulavad tal </w:t>
      </w:r>
      <w:r w:rsidRPr="00E3787E">
        <w:rPr>
          <w:rFonts w:ascii="Times SUT" w:hAnsi="Times SUT" w:cs="Times SUT"/>
          <w:sz w:val="20"/>
        </w:rPr>
        <w:t>(tõrvaahjul)</w:t>
      </w:r>
      <w:r w:rsidRPr="00E3787E">
        <w:rPr>
          <w:rFonts w:ascii="Times SUT" w:hAnsi="Times SUT" w:cs="Times SUT"/>
          <w:i/>
          <w:sz w:val="20"/>
        </w:rPr>
        <w:t xml:space="preserve"> leerid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`ümmere kahest 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lt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lest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kahe otsaga pulmad tulid 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lem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Nied kalad tulad `meite kahõ `piäle ää jagada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ei lastass `kahtõ maja ühe nime päl `olla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Üks läheb `sisse, kaks tulevad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</w:t>
      </w:r>
      <w:r w:rsidRPr="00E3787E">
        <w:rPr>
          <w:rFonts w:ascii="Times SUT" w:hAnsi="Times SUT" w:cs="Times SUT"/>
          <w:sz w:val="20"/>
        </w:rPr>
        <w:t xml:space="preserve"> = sünnitamine haiglas; </w:t>
      </w:r>
      <w:r w:rsidRPr="00E3787E">
        <w:rPr>
          <w:rFonts w:ascii="Times SUT" w:hAnsi="Times SUT" w:cs="Times SUT"/>
          <w:i/>
          <w:sz w:val="20"/>
        </w:rPr>
        <w:t>Obune komistab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jala pääl, mis ime siis, kui inimene kahe jala pääl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kahel pääval ei saan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oli sest `kahte nädalid, kui oli siin</w:t>
      </w:r>
      <w:r w:rsidRPr="00E3787E">
        <w:rPr>
          <w:rFonts w:ascii="Times SUT" w:hAnsi="Times SUT" w:cs="Times SUT"/>
          <w:sz w:val="20"/>
        </w:rPr>
        <w:t xml:space="preserve"> (kiri Kanadast) HMd; </w:t>
      </w:r>
      <w:r w:rsidRPr="00E3787E">
        <w:rPr>
          <w:rFonts w:ascii="Times SUT" w:hAnsi="Times SUT" w:cs="Times SUT"/>
          <w:i/>
          <w:sz w:val="20"/>
        </w:rPr>
        <w:t>ega mul pole kahesi `kä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`kahte paelu, `ühte vähe</w:t>
      </w:r>
      <w:r w:rsidRPr="00E3787E">
        <w:rPr>
          <w:rFonts w:ascii="Times SUT" w:hAnsi="Times SUT" w:cs="Times SUT"/>
          <w:sz w:val="20"/>
        </w:rPr>
        <w:t xml:space="preserve"> (vähese jaotamisel) Kos; </w:t>
      </w:r>
      <w:r w:rsidRPr="00E3787E">
        <w:rPr>
          <w:rFonts w:ascii="Times SUT" w:hAnsi="Times SUT" w:cs="Times SUT"/>
          <w:i/>
          <w:sz w:val="20"/>
        </w:rPr>
        <w:t>siis tark oli üeld, kaks tükki suavad rikkust, kolmas jääb ilma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 xml:space="preserve">igas saunas olid kahed rahvas </w:t>
      </w:r>
      <w:r w:rsidRPr="00E3787E">
        <w:rPr>
          <w:rFonts w:ascii="Times SUT" w:hAnsi="Times SUT" w:cs="Times SUT"/>
          <w:sz w:val="20"/>
        </w:rPr>
        <w:t>(kaks peret) Koe;</w:t>
      </w:r>
      <w:r w:rsidRPr="00E3787E">
        <w:rPr>
          <w:rFonts w:ascii="Times SUT" w:hAnsi="Times SUT" w:cs="Times SUT"/>
          <w:i/>
          <w:sz w:val="20"/>
        </w:rPr>
        <w:t xml:space="preserve"> süöb suu, katsub `kaksi, kolmel olgu ju `iagi kogu ees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tievad kahe `piale kahasse</w:t>
      </w:r>
      <w:r w:rsidRPr="00E3787E">
        <w:rPr>
          <w:rFonts w:ascii="Times SUT" w:hAnsi="Times SUT" w:cs="Times SUT"/>
          <w:sz w:val="20"/>
        </w:rPr>
        <w:t xml:space="preserve"> (heina) Iis; </w:t>
      </w:r>
      <w:r w:rsidRPr="00E3787E">
        <w:rPr>
          <w:rFonts w:ascii="Times SUT" w:hAnsi="Times SUT" w:cs="Times SUT"/>
          <w:i/>
          <w:sz w:val="20"/>
        </w:rPr>
        <w:t>vai sa `kaste üvä suad, ilosad naiss ja `kru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egä ühess kast ei kasva</w:t>
      </w:r>
      <w:r w:rsidRPr="00E3787E">
        <w:rPr>
          <w:rFonts w:ascii="Times SUT" w:hAnsi="Times SUT" w:cs="Times SUT"/>
          <w:sz w:val="20"/>
        </w:rPr>
        <w:t xml:space="preserve"> (lapse hellitamisest) Kod; </w:t>
      </w:r>
      <w:r w:rsidRPr="00E3787E">
        <w:rPr>
          <w:rFonts w:ascii="Times SUT" w:hAnsi="Times SUT" w:cs="Times SUT"/>
          <w:i/>
          <w:sz w:val="20"/>
        </w:rPr>
        <w:t>kui kaks ninapidi koos, siis kolmas ammaste vahel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kaks 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 tulevad ja läheväd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sz w:val="16"/>
        </w:rPr>
        <w:t>instr</w:t>
      </w:r>
      <w:r w:rsidRPr="00E3787E">
        <w:rPr>
          <w:rFonts w:ascii="Times SUT" w:hAnsi="Times SUT" w:cs="Times SUT"/>
          <w:sz w:val="20"/>
        </w:rPr>
        <w:t xml:space="preserve">  k a h e  kaksi, kahekesi </w:t>
      </w:r>
      <w:r w:rsidRPr="00E3787E">
        <w:rPr>
          <w:rFonts w:ascii="Times SUT" w:hAnsi="Times SUT" w:cs="Times SUT"/>
          <w:i/>
          <w:sz w:val="20"/>
        </w:rPr>
        <w:t xml:space="preserve">`üösse akkasima `tüöle kahe mehe </w:t>
      </w:r>
      <w:r w:rsidRPr="00E3787E">
        <w:rPr>
          <w:rFonts w:ascii="Times SUT" w:hAnsi="Times SUT" w:cs="Times SUT"/>
          <w:sz w:val="20"/>
        </w:rPr>
        <w:t xml:space="preserve">VNg; </w:t>
      </w:r>
      <w:r w:rsidRPr="00E3787E">
        <w:rPr>
          <w:rFonts w:ascii="Times SUT" w:hAnsi="Times SUT" w:cs="Times SUT"/>
          <w:i/>
          <w:sz w:val="20"/>
        </w:rPr>
        <w:t>kahe vene tulivad perädikko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kahe tüdruku olime seal</w:t>
      </w:r>
      <w:r w:rsidRPr="00E3787E">
        <w:rPr>
          <w:rFonts w:ascii="Times SUT" w:hAnsi="Times SUT" w:cs="Times SUT"/>
          <w:sz w:val="20"/>
        </w:rPr>
        <w:t xml:space="preserve"> Kir; </w:t>
      </w:r>
      <w:r w:rsidRPr="00E3787E">
        <w:rPr>
          <w:rFonts w:ascii="Times SUT" w:hAnsi="Times SUT" w:cs="Times SUT"/>
          <w:i/>
          <w:sz w:val="20"/>
        </w:rPr>
        <w:t>kahe venna</w:t>
      </w:r>
      <w:r w:rsidRPr="00E3787E">
        <w:rPr>
          <w:rFonts w:ascii="Times SUT" w:hAnsi="Times SUT" w:cs="Times SUT"/>
          <w:sz w:val="20"/>
        </w:rPr>
        <w:t xml:space="preserve"> Tür; </w:t>
      </w:r>
      <w:r w:rsidRPr="00E3787E">
        <w:rPr>
          <w:rFonts w:ascii="Times SUT" w:hAnsi="Times SUT" w:cs="Times SUT"/>
          <w:i/>
          <w:sz w:val="20"/>
        </w:rPr>
        <w:t>elame siin kahe vanainimese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kahe pere elavad sial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näd alate kahe mehe panevad `leibä ahaju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õssan `liitri `viina, panen `põvve, assun `m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dä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d nagu kahe mehe</w:t>
      </w:r>
      <w:r w:rsidRPr="00E3787E">
        <w:rPr>
          <w:rFonts w:ascii="Times SUT" w:hAnsi="Times SUT" w:cs="Times SUT"/>
          <w:sz w:val="20"/>
        </w:rPr>
        <w:t xml:space="preserve"> (julgesti) Kod || rase </w:t>
      </w:r>
      <w:r w:rsidRPr="00E3787E">
        <w:rPr>
          <w:rFonts w:ascii="Times SUT" w:hAnsi="Times SUT" w:cs="Times SUT"/>
          <w:i/>
          <w:sz w:val="20"/>
        </w:rPr>
        <w:t>ta põle enam üksi `ühti, nää on kaks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ta ei ole üks, vaid kaks</w:t>
      </w:r>
      <w:r w:rsidRPr="00E3787E">
        <w:rPr>
          <w:rFonts w:ascii="Times SUT" w:hAnsi="Times SUT" w:cs="Times SUT"/>
          <w:sz w:val="20"/>
        </w:rPr>
        <w:t xml:space="preserve"> VJg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mõni, paar </w:t>
      </w:r>
      <w:r w:rsidRPr="00E3787E">
        <w:rPr>
          <w:rFonts w:ascii="Times SUT" w:hAnsi="Times SUT" w:cs="Times SUT"/>
          <w:i/>
          <w:sz w:val="20"/>
        </w:rPr>
        <w:t xml:space="preserve">`jalga kaks pöhjast ülal 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Mets lõi päeva kahega iire`karva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Rihal `nurkas pisike `lamba aid, lammast kaks sihes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Küll seal vaka kahe osa `vilja on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sii oo ju `versta kaks vahet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nüid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 `päeva kaks silm `aige ja vesine</w:t>
      </w:r>
      <w:r w:rsidRPr="00E3787E">
        <w:rPr>
          <w:rFonts w:ascii="Times SUT" w:hAnsi="Times SUT" w:cs="Times SUT"/>
          <w:sz w:val="20"/>
        </w:rPr>
        <w:t xml:space="preserve"> Muh; k a h e k s  ~  k a h e s (s) e  lahku, pooleks, laiali </w:t>
      </w:r>
      <w:r w:rsidRPr="00E3787E">
        <w:rPr>
          <w:rFonts w:ascii="Times SUT" w:hAnsi="Times SUT" w:cs="Times SUT"/>
          <w:i/>
          <w:sz w:val="20"/>
        </w:rPr>
        <w:t>nüid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se pere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 kaheks juba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noot `võeti kaheks, need kaks poolt siis `üiti nooda reied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 xml:space="preserve">eidäb peret, </w:t>
      </w:r>
      <w:r w:rsidRPr="00E3787E">
        <w:rPr>
          <w:rFonts w:ascii="Times SUT" w:hAnsi="Times SUT" w:cs="Times SUT"/>
          <w:sz w:val="20"/>
        </w:rPr>
        <w:t xml:space="preserve">[mesilased] </w:t>
      </w:r>
      <w:r w:rsidRPr="00E3787E">
        <w:rPr>
          <w:rFonts w:ascii="Times SUT" w:hAnsi="Times SUT" w:cs="Times SUT"/>
          <w:i/>
          <w:sz w:val="20"/>
        </w:rPr>
        <w:t>`lähtvad kahese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Saksa riik läks kahesse</w:t>
      </w:r>
      <w:r w:rsidRPr="00E3787E">
        <w:rPr>
          <w:rFonts w:ascii="Times SUT" w:hAnsi="Times SUT" w:cs="Times SUT"/>
          <w:sz w:val="20"/>
        </w:rPr>
        <w:t xml:space="preserve"> Ris; k a h e  k e e l e g a  ~  o t s a g a  ~  p e a g a  ~  p e r s e g a  ebausaldatav, põhimõttelage </w:t>
      </w:r>
      <w:r w:rsidRPr="00E3787E">
        <w:rPr>
          <w:rFonts w:ascii="Times SUT" w:hAnsi="Times SUT" w:cs="Times SUT"/>
          <w:i/>
          <w:sz w:val="20"/>
        </w:rPr>
        <w:t>See üks va kahe otsaga inimene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Kahe perssega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kes kahe `keelne inimene on, seda üitse kahe `peaga rebaseks ehk kahe `persega rebaseks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`Öeldaks kahe `persega peni ja kahe otsaga siga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kahe keelega inimene räägi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`teisi inimeisi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mõni mees ka on sihuke kahe otsaga vo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st, räägib ühest asjast `mitmed `moodi</w:t>
      </w:r>
      <w:r w:rsidRPr="00E3787E">
        <w:rPr>
          <w:rFonts w:ascii="Times SUT" w:hAnsi="Times SUT" w:cs="Times SUT"/>
          <w:sz w:val="20"/>
        </w:rPr>
        <w:t xml:space="preserve"> Plt;  k a h e l e  k o r r a l e,  k a h t e  k o r d a  ~  p ä h e  kaks korda, kahel korral </w:t>
      </w:r>
      <w:r w:rsidRPr="00E3787E">
        <w:rPr>
          <w:rFonts w:ascii="Times SUT" w:hAnsi="Times SUT" w:cs="Times SUT"/>
          <w:i/>
          <w:sz w:val="20"/>
        </w:rPr>
        <w:t>kahele `kõrrale `läksiväd `silmad `kinni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 xml:space="preserve">kahele korrale peksetasse ne laed </w:t>
      </w:r>
      <w:r w:rsidRPr="00E3787E">
        <w:rPr>
          <w:rFonts w:ascii="Times SUT" w:hAnsi="Times SUT" w:cs="Times SUT"/>
          <w:sz w:val="20"/>
        </w:rPr>
        <w:t>(lademed)</w:t>
      </w:r>
      <w:r w:rsidRPr="00E3787E">
        <w:rPr>
          <w:rFonts w:ascii="Times SUT" w:hAnsi="Times SUT" w:cs="Times SUT"/>
          <w:i/>
          <w:sz w:val="20"/>
        </w:rPr>
        <w:t xml:space="preserve"> läbi `vartadega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kanamuna, mis kahele korrale sünnib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miks sa seda kahele korrale teed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panin sõrmed suhu ja vilistasi `kahte `korda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ta oo `kahte `korda kirjutan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seal põles `kahte `korda</w:t>
      </w:r>
      <w:r w:rsidRPr="00E3787E">
        <w:rPr>
          <w:rFonts w:ascii="Times SUT" w:hAnsi="Times SUT" w:cs="Times SUT"/>
          <w:sz w:val="20"/>
        </w:rPr>
        <w:t xml:space="preserve"> (tulekahjust) Tõs; </w:t>
      </w:r>
      <w:r w:rsidRPr="00E3787E">
        <w:rPr>
          <w:rFonts w:ascii="Times SUT" w:hAnsi="Times SUT" w:cs="Times SUT"/>
          <w:i/>
          <w:sz w:val="20"/>
        </w:rPr>
        <w:t>`kahte `korda oli `aigemaeas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`öösse `ärkasin kahele korrale üles</w:t>
      </w:r>
      <w:r w:rsidRPr="00E3787E">
        <w:rPr>
          <w:rFonts w:ascii="Times SUT" w:hAnsi="Times SUT" w:cs="Times SUT"/>
          <w:sz w:val="20"/>
        </w:rPr>
        <w:t xml:space="preserve"> Ann; </w:t>
      </w:r>
      <w:r w:rsidRPr="00E3787E">
        <w:rPr>
          <w:rFonts w:ascii="Times SUT" w:hAnsi="Times SUT" w:cs="Times SUT"/>
          <w:i/>
          <w:sz w:val="20"/>
        </w:rPr>
        <w:t>tä one ärä õõrutud kahele kõrrale läbi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 `kaste pähä siäl käänud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leimä rehädegä eenäd `kahte pähä ülesi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olen `kahte `korda näind</w:t>
      </w:r>
      <w:r w:rsidRPr="00E3787E">
        <w:rPr>
          <w:rFonts w:ascii="Times SUT" w:hAnsi="Times SUT" w:cs="Times SUT"/>
          <w:sz w:val="20"/>
        </w:rPr>
        <w:t xml:space="preserve"> SJn; k a h e s  m õ t t e s  ebakindel, kahevahel </w:t>
      </w:r>
      <w:r w:rsidRPr="00E3787E">
        <w:rPr>
          <w:rFonts w:ascii="Times SUT" w:hAnsi="Times SUT" w:cs="Times SUT"/>
          <w:i/>
          <w:sz w:val="20"/>
        </w:rPr>
        <w:t>seesäb na kahes mõttes, põle `kindel, mis tehä</w:t>
      </w:r>
      <w:r w:rsidRPr="00E3787E">
        <w:rPr>
          <w:rFonts w:ascii="Times SUT" w:hAnsi="Times SUT" w:cs="Times SUT"/>
          <w:sz w:val="20"/>
        </w:rPr>
        <w:t xml:space="preserve"> Tõs; k a h e  s i l m a  v a h e l (e)  märkamata, tähele panemata </w:t>
      </w:r>
      <w:r w:rsidRPr="00E3787E">
        <w:rPr>
          <w:rFonts w:ascii="Times SUT" w:hAnsi="Times SUT" w:cs="Times SUT"/>
          <w:i/>
          <w:sz w:val="20"/>
        </w:rPr>
        <w:t>Jättas pooled asjad kahe silma vahele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 xml:space="preserve">Kahe silma vahel ja ninaotsa `varjus </w:t>
      </w:r>
      <w:r w:rsidRPr="00E3787E">
        <w:rPr>
          <w:rFonts w:ascii="Times SUT" w:hAnsi="Times SUT" w:cs="Times SUT"/>
          <w:sz w:val="20"/>
        </w:rPr>
        <w:t xml:space="preserve">Rei; </w:t>
      </w:r>
      <w:r w:rsidRPr="00E3787E">
        <w:rPr>
          <w:rFonts w:ascii="Times SUT" w:hAnsi="Times SUT" w:cs="Times SUT"/>
          <w:i/>
          <w:sz w:val="20"/>
        </w:rPr>
        <w:t>Kahe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ma vahele `jääma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see asi jäi kahe silma vahele</w:t>
      </w:r>
      <w:r w:rsidRPr="00E3787E">
        <w:rPr>
          <w:rFonts w:ascii="Times SUT" w:hAnsi="Times SUT" w:cs="Times SUT"/>
          <w:sz w:val="20"/>
        </w:rPr>
        <w:t xml:space="preserve"> Kei; k a k s-k o l m mõni, mitu </w:t>
      </w:r>
      <w:r w:rsidRPr="00E3787E">
        <w:rPr>
          <w:rFonts w:ascii="Times SUT" w:hAnsi="Times SUT" w:cs="Times SUT"/>
          <w:i/>
          <w:sz w:val="20"/>
        </w:rPr>
        <w:t>kaks kolm kive, paar kolm munaku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kaks kolm tükki oo korralt laudul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kaks kolm kasukast pannasse `selga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 xml:space="preserve">`kahte `kolme `moodi </w:t>
      </w:r>
      <w:r w:rsidRPr="00E3787E">
        <w:rPr>
          <w:rFonts w:ascii="Times SUT" w:hAnsi="Times SUT" w:cs="Times SUT"/>
          <w:sz w:val="20"/>
        </w:rPr>
        <w:t xml:space="preserve">Mar; </w:t>
      </w:r>
      <w:r w:rsidRPr="00E3787E">
        <w:rPr>
          <w:rFonts w:ascii="Times SUT" w:hAnsi="Times SUT" w:cs="Times SUT"/>
          <w:i/>
          <w:sz w:val="20"/>
        </w:rPr>
        <w:t>ma aevastan kaks kolm `korda pärastiku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 xml:space="preserve">kahe kolmel on siin `lammad </w:t>
      </w:r>
      <w:r w:rsidRPr="00E3787E">
        <w:rPr>
          <w:rFonts w:ascii="Times SUT" w:hAnsi="Times SUT" w:cs="Times SUT"/>
          <w:sz w:val="20"/>
        </w:rPr>
        <w:t xml:space="preserve">Kei; </w:t>
      </w:r>
      <w:r w:rsidRPr="00E3787E">
        <w:rPr>
          <w:rFonts w:ascii="Times SUT" w:hAnsi="Times SUT" w:cs="Times SUT"/>
          <w:i/>
          <w:sz w:val="20"/>
        </w:rPr>
        <w:t>annan tämäle kaks kolm 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ki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tõesed vihud `ri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 `piäle kahelt kolmelt realt</w:t>
      </w:r>
      <w:r w:rsidRPr="00E3787E">
        <w:rPr>
          <w:rFonts w:ascii="Times SUT" w:hAnsi="Times SUT" w:cs="Times SUT"/>
          <w:sz w:val="20"/>
        </w:rPr>
        <w:t xml:space="preserve"> Kod; k a h t  l u g e d a  (koos eitusega) sõnatuks jäämisest </w:t>
      </w:r>
      <w:r w:rsidRPr="00E3787E">
        <w:rPr>
          <w:rFonts w:ascii="Times SUT" w:hAnsi="Times SUT" w:cs="Times SUT"/>
          <w:i/>
          <w:sz w:val="20"/>
        </w:rPr>
        <w:t>ei `muista kaht lugeda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akkasivad nied majad põlemaie, `meie ei `õskand siis midagi enamb kaht lugeda</w:t>
      </w:r>
      <w:r w:rsidRPr="00E3787E">
        <w:rPr>
          <w:rFonts w:ascii="Times SUT" w:hAnsi="Times SUT" w:cs="Times SUT"/>
          <w:sz w:val="20"/>
        </w:rPr>
        <w:t xml:space="preserve"> Lüg; Jäi vaid, et ei osand enam </w:t>
      </w:r>
      <w:r w:rsidRPr="00E3787E">
        <w:rPr>
          <w:rFonts w:ascii="Times SUT" w:hAnsi="Times SUT" w:cs="Times SUT"/>
          <w:i/>
          <w:sz w:val="20"/>
        </w:rPr>
        <w:t>`kahte lugeda</w:t>
      </w:r>
      <w:r w:rsidRPr="00E3787E">
        <w:rPr>
          <w:rFonts w:ascii="Times SUT" w:hAnsi="Times SUT" w:cs="Times SUT"/>
          <w:sz w:val="20"/>
        </w:rPr>
        <w:t xml:space="preserve"> Rak; </w:t>
      </w:r>
      <w:r w:rsidRPr="00E3787E">
        <w:rPr>
          <w:rFonts w:ascii="Times SUT" w:hAnsi="Times SUT" w:cs="Times SUT"/>
          <w:i/>
          <w:sz w:val="20"/>
        </w:rPr>
        <w:t>Enam ei mõistnud kahte sealjuures üelda</w:t>
      </w:r>
      <w:r w:rsidRPr="00E3787E">
        <w:rPr>
          <w:rFonts w:ascii="Times SUT" w:hAnsi="Times SUT" w:cs="Times SUT"/>
          <w:sz w:val="20"/>
        </w:rPr>
        <w:t xml:space="preserve"> Trm; k a k s  n ä g e m a  kaht võimalust arvestama </w:t>
      </w:r>
      <w:r w:rsidRPr="00E3787E">
        <w:rPr>
          <w:rFonts w:ascii="Times SUT" w:hAnsi="Times SUT" w:cs="Times SUT"/>
          <w:i/>
          <w:sz w:val="20"/>
        </w:rPr>
        <w:t xml:space="preserve">Kalamies juo kaks nägeb, saab </w:t>
      </w:r>
      <w:r w:rsidRPr="00E3787E">
        <w:rPr>
          <w:rFonts w:ascii="Times SUT" w:hAnsi="Times SUT" w:cs="Times SUT"/>
          <w:sz w:val="20"/>
        </w:rPr>
        <w:t xml:space="preserve">[kala] </w:t>
      </w:r>
      <w:r w:rsidRPr="00E3787E">
        <w:rPr>
          <w:rFonts w:ascii="Times SUT" w:hAnsi="Times SUT" w:cs="Times SUT"/>
          <w:i/>
          <w:sz w:val="20"/>
        </w:rPr>
        <w:t>vai jääb `ilma `uobis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`Üeldi `ohkajes, et kaks püümies näge</w:t>
      </w:r>
      <w:r w:rsidRPr="00E3787E">
        <w:rPr>
          <w:rFonts w:ascii="Times SUT" w:hAnsi="Times SUT" w:cs="Times SUT"/>
          <w:sz w:val="20"/>
        </w:rPr>
        <w:t xml:space="preserve"> (kas tuleb eluga või upub)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number kaks </w:t>
      </w:r>
      <w:r w:rsidRPr="00E3787E">
        <w:rPr>
          <w:rFonts w:ascii="Times SUT" w:hAnsi="Times SUT" w:cs="Times SUT"/>
          <w:i/>
          <w:sz w:val="20"/>
        </w:rPr>
        <w:t>ei `oska `kirjutada kaht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suur kaks ukse pääl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üks oli väga ea, kaks oli ea, kolm läks `korda</w:t>
      </w:r>
      <w:r w:rsidRPr="00E3787E">
        <w:rPr>
          <w:rFonts w:ascii="Times SUT" w:hAnsi="Times SUT" w:cs="Times SUT"/>
          <w:sz w:val="20"/>
        </w:rPr>
        <w:t xml:space="preserve"> (hinnetest) Mar; </w:t>
      </w:r>
      <w:r w:rsidRPr="00E3787E">
        <w:rPr>
          <w:rFonts w:ascii="Times SUT" w:hAnsi="Times SUT" w:cs="Times SUT"/>
          <w:i/>
          <w:sz w:val="20"/>
        </w:rPr>
        <w:t>üks ja siis on kaks</w:t>
      </w:r>
      <w:r w:rsidRPr="00E3787E">
        <w:rPr>
          <w:rFonts w:ascii="Times SUT" w:hAnsi="Times SUT" w:cs="Times SUT"/>
          <w:sz w:val="20"/>
        </w:rPr>
        <w:t xml:space="preserve"> Juu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kell kaks </w:t>
      </w:r>
      <w:r w:rsidRPr="00E3787E">
        <w:rPr>
          <w:rFonts w:ascii="Times SUT" w:hAnsi="Times SUT" w:cs="Times SUT"/>
          <w:i/>
          <w:sz w:val="20"/>
        </w:rPr>
        <w:t>ma kahe `järge</w:t>
      </w:r>
      <w:r w:rsidRPr="00E3787E">
        <w:rPr>
          <w:rFonts w:ascii="Times SUT" w:hAnsi="Times SUT" w:cs="Times SUT"/>
          <w:sz w:val="20"/>
        </w:rPr>
        <w:t xml:space="preserve"> (kell kaks läbi) </w:t>
      </w:r>
      <w:r w:rsidRPr="00E3787E">
        <w:rPr>
          <w:rFonts w:ascii="Times SUT" w:hAnsi="Times SUT" w:cs="Times SUT"/>
          <w:i/>
          <w:sz w:val="20"/>
        </w:rPr>
        <w:t>tuli `siia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`e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kan kell kaks `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si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`kaksama, kaksata</w:t>
      </w:r>
      <w:r w:rsidRPr="00E3787E">
        <w:rPr>
          <w:rFonts w:ascii="Times SUT" w:hAnsi="Times SUT" w:cs="Times SUT"/>
          <w:sz w:val="20"/>
        </w:rPr>
        <w:t xml:space="preserve"> KJn T(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õm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Võn),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Hls Hel San, </w:t>
      </w:r>
      <w:r w:rsidRPr="00E3787E">
        <w:rPr>
          <w:rFonts w:ascii="Times SUT" w:hAnsi="Times SUT" w:cs="Times SUT"/>
          <w:i/>
          <w:sz w:val="20"/>
        </w:rPr>
        <w:t>`kaksada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`kaksam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a, kaksada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gs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noBreakHyphen/>
        <w:t>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mõ</w:t>
      </w:r>
      <w:r w:rsidRPr="00E3787E">
        <w:rPr>
          <w:rFonts w:ascii="Times SUT" w:hAnsi="Times SUT" w:cs="Times SUT"/>
          <w:sz w:val="20"/>
        </w:rPr>
        <w:t xml:space="preserve"> Krl,</w:t>
      </w:r>
      <w:r w:rsidRPr="00E3787E">
        <w:rPr>
          <w:rFonts w:ascii="Times SUT" w:hAnsi="Times SUT" w:cs="Times SUT"/>
          <w:i/>
          <w:sz w:val="20"/>
        </w:rPr>
        <w:t xml:space="preserve"> `kaksõm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Räp Se, </w:t>
      </w:r>
      <w:r w:rsidRPr="00E3787E">
        <w:rPr>
          <w:rFonts w:ascii="Times SUT" w:hAnsi="Times SUT" w:cs="Times SUT"/>
          <w:i/>
          <w:sz w:val="20"/>
        </w:rPr>
        <w:t>kaksaada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Lut)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järsku rebima, (katki, välja) kiskuma </w:t>
      </w:r>
      <w:r w:rsidRPr="00E3787E">
        <w:rPr>
          <w:rFonts w:ascii="Times SUT" w:hAnsi="Times SUT" w:cs="Times SUT"/>
          <w:i/>
          <w:sz w:val="20"/>
        </w:rPr>
        <w:t>Poiss `kaksas maast `kaalikaid ja `viskas `vankri `pääle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kabla `kaksad katik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mia es lase üttegi ammast kaksata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jakup `kaksap ao anna ärä</w:t>
      </w:r>
      <w:r w:rsidRPr="00E3787E">
        <w:rPr>
          <w:rFonts w:ascii="Times SUT" w:hAnsi="Times SUT" w:cs="Times SUT"/>
          <w:sz w:val="20"/>
        </w:rPr>
        <w:t xml:space="preserve"> (jaagupipäevast alates on hommikul kauem pime) Kam;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kaksati tulõ `soetusõss nigu papõrt inne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Lehmä rõibõ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to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i `vällä kagsanu ja `põldu lännü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tiä `kaksõ `kaalõ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ala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kaksadu taat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skiss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kiä `m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dä hernet lätt, piat õks `kaksamma paa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`kõtru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kost ta kätte saa, säält ta `kaksass</w:t>
      </w:r>
      <w:r w:rsidRPr="00E3787E">
        <w:rPr>
          <w:rFonts w:ascii="Times SUT" w:hAnsi="Times SUT" w:cs="Times SUT"/>
          <w:sz w:val="20"/>
        </w:rPr>
        <w:t xml:space="preserve"> (varastab); </w:t>
      </w:r>
      <w:r w:rsidRPr="00E3787E">
        <w:rPr>
          <w:rFonts w:ascii="Times SUT" w:hAnsi="Times SUT" w:cs="Times SUT"/>
          <w:i/>
          <w:sz w:val="20"/>
        </w:rPr>
        <w:t>anna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`antust, murra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`murtust, `kaksa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kaksatust, jumma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and sullõ saa ja tuhandõ võrra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lää kaksa hiussist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`kaksõt rõivast vai `kapla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`Kapstapää mant om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räbä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hulga`lehti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kaksanu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hammass tulõ `laskõ `vällä kaksada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karv `tilko, `kaksa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võhl võta õi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`hernist, kadõ `kaksa õi `nakrist,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ahnitsasõ pa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õmbat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mulk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kaksat voona küle `sisse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tuli kidsi, ta uma näpo vahelt `vaesõlõ ei `kaksõ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hobõsõ tao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s`palgõ `ka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si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`kaksõss ussõ vallalõ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`kaksõt puu üless</w:t>
      </w:r>
      <w:r w:rsidRPr="00E3787E">
        <w:rPr>
          <w:rFonts w:ascii="Times SUT" w:hAnsi="Times SUT" w:cs="Times SUT"/>
          <w:sz w:val="20"/>
        </w:rPr>
        <w:t xml:space="preserve"> (juurtega); </w:t>
      </w:r>
      <w:r w:rsidRPr="00E3787E">
        <w:rPr>
          <w:rFonts w:ascii="Times SUT" w:hAnsi="Times SUT" w:cs="Times SUT"/>
          <w:i/>
          <w:sz w:val="20"/>
        </w:rPr>
        <w:t>ma `kaksõ su n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na `maaha</w:t>
      </w:r>
      <w:r w:rsidRPr="00E3787E">
        <w:rPr>
          <w:rFonts w:ascii="Times SUT" w:hAnsi="Times SUT" w:cs="Times SUT"/>
          <w:sz w:val="20"/>
        </w:rPr>
        <w:t xml:space="preserve"> (ähvardatakse sõnakuulmatut last) Se || töö või pingutamisega tervisele liiga tegema, end venitama </w:t>
      </w:r>
      <w:r w:rsidRPr="00E3787E">
        <w:rPr>
          <w:rFonts w:ascii="Times SUT" w:hAnsi="Times SUT" w:cs="Times SUT"/>
          <w:i/>
          <w:sz w:val="20"/>
        </w:rPr>
        <w:t>Egas kihä ei taha jo kaksamist, siss oled kõtust valla kah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`kaksi hennest tuu `nõstmisega vällä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tä um `hinnä nõstmisega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kaksanu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kaksaku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är hinnäst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naard nigu ar `kaksõss `hindä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kaksõss kõtu vallalõ</w:t>
      </w:r>
      <w:r w:rsidRPr="00E3787E">
        <w:rPr>
          <w:rFonts w:ascii="Times SUT" w:hAnsi="Times SUT" w:cs="Times SUT"/>
          <w:sz w:val="20"/>
        </w:rPr>
        <w:t xml:space="preserve"> Lut || lööma </w:t>
      </w:r>
      <w:r w:rsidRPr="00E3787E">
        <w:rPr>
          <w:rFonts w:ascii="Times SUT" w:hAnsi="Times SUT" w:cs="Times SUT"/>
          <w:i/>
          <w:sz w:val="20"/>
        </w:rPr>
        <w:t>tõnõ naa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õ tõsõn paku otsan ja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`kaksi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[tõlvadega] Urv; </w:t>
      </w:r>
      <w:r w:rsidRPr="00E3787E">
        <w:rPr>
          <w:rFonts w:ascii="Times SUT" w:hAnsi="Times SUT" w:cs="Times SUT"/>
          <w:i/>
          <w:sz w:val="20"/>
        </w:rPr>
        <w:t>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miä asi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käehn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l, `t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ga kaksa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`kirvõ üle ola hii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, siss tõõnõ matsu kagsa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jooksma </w:t>
      </w:r>
      <w:r w:rsidRPr="00E3787E">
        <w:rPr>
          <w:rFonts w:ascii="Times SUT" w:hAnsi="Times SUT" w:cs="Times SUT"/>
          <w:i/>
          <w:sz w:val="20"/>
        </w:rPr>
        <w:t>ka ku pand `kaksame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perem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l, aga ma sai `kaksama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 xml:space="preserve">küll `kaksap minu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 ärä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ku lats `kuulsõ imä `hõikamist,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tä naka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kodo poolõ `kaksama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Hobõnõ tõmma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näet to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i `vällä ja 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 `mõisa poolõ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`kaksamma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kui siss kaksa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minemä ku valu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uma hanna `sälgä ja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sa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külä pääle minekit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ta `kaksõss mineket kui tuhat `ne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ma `kaksi kodo pagõhhõmiist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uuristama </w:t>
      </w:r>
      <w:r w:rsidRPr="00E3787E">
        <w:rPr>
          <w:rFonts w:ascii="Times SUT" w:hAnsi="Times SUT" w:cs="Times SUT"/>
          <w:i/>
          <w:sz w:val="20"/>
        </w:rPr>
        <w:t>vesi om maa ärä `uhtnu, `suuri `kraave `sisse kaksanu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säält om vastanõ egi läbi kaksanu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vana egi `ümbre jäänü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taa 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mädäness pääle, ei `kaksa `mulku `sisse kah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no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õdagult küdsetu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sibula</w:t>
      </w:r>
      <w:r w:rsidRPr="00E3787E">
        <w:rPr>
          <w:rFonts w:ascii="Times SUT" w:hAnsi="Times SUT" w:cs="Times SUT"/>
          <w:sz w:val="20"/>
        </w:rPr>
        <w:t xml:space="preserve"> [paise] </w:t>
      </w:r>
      <w:r w:rsidRPr="00E3787E">
        <w:rPr>
          <w:rFonts w:ascii="Times SUT" w:hAnsi="Times SUT" w:cs="Times SUT"/>
          <w:i/>
          <w:sz w:val="20"/>
        </w:rPr>
        <w:t>pääle, no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 mulgu `sisse kaksanu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`viiga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kaksa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`määntse tsori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kakkama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kaksamise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sõna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`kaksamese sõna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umma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pühä `Maa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a tulõ abist kõegist suonist, kõegist jakõst, kõegist `luukesist, kõest verest tulõ abist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kakseti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kakseti</w:t>
      </w:r>
      <w:r w:rsidRPr="00E3787E">
        <w:rPr>
          <w:rFonts w:ascii="Times SUT" w:hAnsi="Times SUT" w:cs="Times SUT"/>
          <w:sz w:val="20"/>
        </w:rPr>
        <w:t xml:space="preserve"> PJg KJn kaksiratsi </w:t>
      </w:r>
      <w:r w:rsidRPr="00E3787E">
        <w:rPr>
          <w:rFonts w:ascii="Times SUT" w:hAnsi="Times SUT" w:cs="Times SUT"/>
          <w:i/>
          <w:sz w:val="20"/>
        </w:rPr>
        <w:t>Poiss ära nühe seal kakseti kartsa selgas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Ahjuluuda ei saand mu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u tehägi, kui pidid kakseti piäl olema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enäm ei niidetud, aga vi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ät luesati 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ki ärä, vanakurat mineva mu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u kakseti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</w:t>
      </w:r>
      <w:r w:rsidRPr="00E3787E">
        <w:rPr>
          <w:rFonts w:ascii="Times SUT" w:hAnsi="Times SUT" w:cs="Times SUT"/>
          <w:sz w:val="20"/>
        </w:rPr>
        <w:t xml:space="preserve"> KJn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kaksiti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kaksi</w:t>
      </w:r>
      <w:r w:rsidRPr="00E3787E">
        <w:rPr>
          <w:rFonts w:ascii="Times SUT" w:hAnsi="Times SUT" w:cs="Times SUT"/>
          <w:sz w:val="20"/>
        </w:rPr>
        <w:t xml:space="preserve"> Khk Kaa Muh Mar Kse Hää Juu Kod Pal Plt KJn, </w:t>
      </w:r>
      <w:r w:rsidRPr="00E3787E">
        <w:rPr>
          <w:rFonts w:ascii="Times SUT" w:hAnsi="Times SUT" w:cs="Times SUT"/>
          <w:i/>
          <w:sz w:val="20"/>
        </w:rPr>
        <w:t xml:space="preserve">`k- </w:t>
      </w:r>
      <w:r w:rsidRPr="00E3787E">
        <w:rPr>
          <w:rFonts w:ascii="Times SUT" w:hAnsi="Times SUT" w:cs="Times SUT"/>
          <w:sz w:val="20"/>
        </w:rPr>
        <w:t xml:space="preserve">Kuu Lüg; </w:t>
      </w:r>
      <w:r w:rsidRPr="00E3787E">
        <w:rPr>
          <w:rFonts w:ascii="Times SUT" w:hAnsi="Times SUT" w:cs="Times SUT"/>
          <w:i/>
          <w:sz w:val="20"/>
        </w:rPr>
        <w:t>kaksi-</w:t>
      </w:r>
      <w:r w:rsidRPr="00E3787E">
        <w:rPr>
          <w:rFonts w:ascii="Times SUT" w:hAnsi="Times SUT" w:cs="Times SUT"/>
          <w:sz w:val="20"/>
        </w:rPr>
        <w:t xml:space="preserve"> Sa Rei L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K, Kod, </w:t>
      </w:r>
      <w:r w:rsidRPr="00E3787E">
        <w:rPr>
          <w:rFonts w:ascii="Times SUT" w:hAnsi="Times SUT" w:cs="Times SUT"/>
          <w:i/>
          <w:sz w:val="20"/>
        </w:rPr>
        <w:t>`k-</w:t>
      </w:r>
      <w:r w:rsidRPr="00E3787E">
        <w:rPr>
          <w:rFonts w:ascii="Times SUT" w:hAnsi="Times SUT" w:cs="Times SUT"/>
          <w:sz w:val="20"/>
        </w:rPr>
        <w:t xml:space="preserve"> R kahekesi; kahekaupa </w:t>
      </w:r>
      <w:r w:rsidRPr="00E3787E">
        <w:rPr>
          <w:rFonts w:ascii="Times SUT" w:hAnsi="Times SUT" w:cs="Times SUT"/>
          <w:i/>
          <w:sz w:val="20"/>
        </w:rPr>
        <w:t>`Üksi `endäst, `kaksi käsist</w:t>
      </w:r>
      <w:r w:rsidRPr="00E3787E">
        <w:rPr>
          <w:rFonts w:ascii="Times SUT" w:hAnsi="Times SUT" w:cs="Times SUT"/>
          <w:sz w:val="20"/>
        </w:rPr>
        <w:t xml:space="preserve"> (ühe inimese tööjõud) Kuu; Viska linnaksed liguje, õdrad õtseti vedeje, kaurad </w:t>
      </w:r>
      <w:r w:rsidRPr="00E3787E">
        <w:rPr>
          <w:rFonts w:ascii="Times SUT" w:hAnsi="Times SUT" w:cs="Times SUT"/>
          <w:i/>
          <w:sz w:val="20"/>
        </w:rPr>
        <w:t>`kaksi</w:t>
      </w:r>
      <w:r w:rsidRPr="00E3787E">
        <w:rPr>
          <w:rFonts w:ascii="Times SUT" w:hAnsi="Times SUT" w:cs="Times SUT"/>
          <w:sz w:val="20"/>
        </w:rPr>
        <w:t xml:space="preserve"> mätta</w:t>
      </w:r>
      <w:r w:rsidR="00E3787E" w:rsidRPr="00E3787E">
        <w:rPr>
          <w:rFonts w:ascii="Times SUT" w:hAnsi="Times SUT" w:cs="Times SUT"/>
          <w:sz w:val="20"/>
        </w:rPr>
        <w:t>˛</w:t>
      </w:r>
      <w:r w:rsidRPr="00E3787E">
        <w:rPr>
          <w:rFonts w:ascii="Times SUT" w:hAnsi="Times SUT" w:cs="Times SUT"/>
          <w:sz w:val="20"/>
        </w:rPr>
        <w:t xml:space="preserve">eie </w:t>
      </w:r>
      <w:r w:rsidRPr="00E3787E">
        <w:rPr>
          <w:rFonts w:ascii="Times SUT" w:hAnsi="Times SUT" w:cs="Times SUT"/>
          <w:sz w:val="16"/>
        </w:rPr>
        <w:t>rhvl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lähme nüid kaksi `sõnna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kaksita, pane `mõnda `kõsta kaksi</w:t>
      </w:r>
      <w:r w:rsidRPr="00E3787E">
        <w:rPr>
          <w:rFonts w:ascii="Times SUT" w:hAnsi="Times SUT" w:cs="Times SUT"/>
          <w:sz w:val="20"/>
        </w:rPr>
        <w:t xml:space="preserve"> (lõngad soasse)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katsi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16"/>
        </w:rPr>
      </w:pPr>
      <w:r w:rsidRPr="00E3787E">
        <w:rPr>
          <w:rStyle w:val="ms1"/>
          <w:rFonts w:ascii="Times SUT" w:hAnsi="Times SUT" w:cs="Times SUT"/>
        </w:rPr>
        <w:t>kaksik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kaksi|k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eP(g </w:t>
      </w:r>
      <w:r w:rsidRPr="00E3787E">
        <w:rPr>
          <w:rFonts w:ascii="Times SUT" w:hAnsi="Times SUT" w:cs="Times SUT"/>
          <w:i/>
          <w:sz w:val="20"/>
        </w:rPr>
        <w:noBreakHyphen/>
        <w:t>ko</w:t>
      </w:r>
      <w:r w:rsidRPr="00E3787E">
        <w:rPr>
          <w:rFonts w:ascii="Times SUT" w:hAnsi="Times SUT" w:cs="Times SUT"/>
          <w:sz w:val="20"/>
        </w:rPr>
        <w:t xml:space="preserve"> Mar, </w:t>
      </w:r>
      <w:r w:rsidRPr="00E3787E">
        <w:rPr>
          <w:rFonts w:ascii="Times SUT" w:hAnsi="Times SUT" w:cs="Times SUT"/>
          <w:i/>
          <w:sz w:val="20"/>
        </w:rPr>
        <w:noBreakHyphen/>
        <w:t>ke</w:t>
      </w:r>
      <w:r w:rsidRPr="00E3787E">
        <w:rPr>
          <w:rFonts w:ascii="Times SUT" w:hAnsi="Times SUT" w:cs="Times SUT"/>
          <w:sz w:val="20"/>
        </w:rPr>
        <w:t xml:space="preserve"> Kod,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Jäm Khk Hi); </w:t>
      </w:r>
      <w:r w:rsidRPr="00E3787E">
        <w:rPr>
          <w:rFonts w:ascii="Times SUT" w:hAnsi="Times SUT" w:cs="Times SUT"/>
          <w:i/>
          <w:sz w:val="20"/>
        </w:rPr>
        <w:t>`kaksi|k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R(g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Kuu VNg; </w:t>
      </w:r>
      <w:r w:rsidRPr="00E3787E">
        <w:rPr>
          <w:rFonts w:ascii="Times SUT" w:hAnsi="Times SUT" w:cs="Times SUT"/>
          <w:i/>
          <w:sz w:val="20"/>
        </w:rPr>
        <w:noBreakHyphen/>
        <w:t>ko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go</w:t>
      </w:r>
      <w:r w:rsidRPr="00E3787E">
        <w:rPr>
          <w:rFonts w:ascii="Times SUT" w:hAnsi="Times SUT" w:cs="Times SUT"/>
          <w:sz w:val="20"/>
        </w:rPr>
        <w:t xml:space="preserve"> Vai) </w:t>
      </w:r>
      <w:r w:rsidRPr="00E3787E">
        <w:rPr>
          <w:rFonts w:ascii="Times SUT" w:hAnsi="Times SUT" w:cs="Times SUT"/>
          <w:sz w:val="16"/>
        </w:rPr>
        <w:t>hrl pl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kaksik (laps, tall, varss) </w:t>
      </w:r>
      <w:r w:rsidRPr="00E3787E">
        <w:rPr>
          <w:rFonts w:ascii="Times SUT" w:hAnsi="Times SUT" w:cs="Times SUT"/>
          <w:i/>
          <w:sz w:val="20"/>
        </w:rPr>
        <w:t>No neil on kuus tüdärd, kahed `kaksigud. Kahe `kaksikuje vahel `sündis üks tüdär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kui `kuhja `malgad `pandi `paaris, siis `naisel `kaksikud `lapsed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Noore `lambal teine kaksik suri äe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Nämad on alati `seltsis kut kaks kaksikud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kaks vanamad</w:t>
      </w:r>
      <w:r w:rsidRPr="00E3787E">
        <w:rPr>
          <w:rFonts w:ascii="Times SUT" w:hAnsi="Times SUT" w:cs="Times SUT"/>
          <w:sz w:val="20"/>
        </w:rPr>
        <w:t xml:space="preserve"> [talle] </w:t>
      </w:r>
      <w:r w:rsidRPr="00E3787E">
        <w:rPr>
          <w:rFonts w:ascii="Times SUT" w:hAnsi="Times SUT" w:cs="Times SUT"/>
          <w:i/>
          <w:sz w:val="20"/>
        </w:rPr>
        <w:t>on kaksigud ja kaks nooremad on üksigud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nelläsid</w:t>
      </w:r>
      <w:r w:rsidRPr="00E3787E">
        <w:rPr>
          <w:rFonts w:ascii="Times SUT" w:hAnsi="Times SUT" w:cs="Times SUT"/>
          <w:sz w:val="20"/>
        </w:rPr>
        <w:t xml:space="preserve"> [lapsi] </w:t>
      </w:r>
      <w:r w:rsidRPr="00E3787E">
        <w:rPr>
          <w:rFonts w:ascii="Times SUT" w:hAnsi="Times SUT" w:cs="Times SUT"/>
          <w:i/>
          <w:sz w:val="20"/>
        </w:rPr>
        <w:t>pole `Aeskas olnd, kaksikusi ja kolmikusi oo olnd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kaksikuid `lapsi tuleb õige `tihti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Meil vana must lammas tõi tihti kaksikid tallesi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nad on nii ühesugused ju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kui kaksikud kohe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 xml:space="preserve">kui kuus `malka `panna </w:t>
      </w:r>
      <w:r w:rsidRPr="00E3787E">
        <w:rPr>
          <w:rFonts w:ascii="Times SUT" w:hAnsi="Times SUT" w:cs="Times SUT"/>
          <w:sz w:val="20"/>
        </w:rPr>
        <w:t xml:space="preserve">[kuhjale], </w:t>
      </w:r>
      <w:r w:rsidRPr="00E3787E">
        <w:rPr>
          <w:rFonts w:ascii="Times SUT" w:hAnsi="Times SUT" w:cs="Times SUT"/>
          <w:i/>
          <w:sz w:val="20"/>
        </w:rPr>
        <w:t>`lambad ei too kaksikuid `tallesi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mina olen kaksiku paarimees</w:t>
      </w:r>
      <w:r w:rsidRPr="00E3787E">
        <w:rPr>
          <w:rFonts w:ascii="Times SUT" w:hAnsi="Times SUT" w:cs="Times SUT"/>
          <w:sz w:val="20"/>
        </w:rPr>
        <w:t xml:space="preserve"> (teine kaksik) Pai; </w:t>
      </w:r>
      <w:r w:rsidRPr="00E3787E">
        <w:rPr>
          <w:rFonts w:ascii="Times SUT" w:hAnsi="Times SUT" w:cs="Times SUT"/>
          <w:i/>
          <w:sz w:val="20"/>
        </w:rPr>
        <w:t>kaksikud pojad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sõsarel olid kaksikud `tütred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kaksikid `varsu oo küll õllud</w:t>
      </w:r>
      <w:r w:rsidRPr="00E3787E">
        <w:rPr>
          <w:rFonts w:ascii="Times SUT" w:hAnsi="Times SUT" w:cs="Times SUT"/>
          <w:sz w:val="20"/>
        </w:rPr>
        <w:t xml:space="preserve"> Kod || kahekaupa kokku kasvanud </w:t>
      </w:r>
      <w:r w:rsidRPr="00E3787E">
        <w:rPr>
          <w:rFonts w:ascii="Times SUT" w:hAnsi="Times SUT" w:cs="Times SUT"/>
          <w:i/>
          <w:sz w:val="20"/>
        </w:rPr>
        <w:t>kaheksas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vinädal peab ube tegema, siis `tulla kaksikud kaunad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kaks piäd mõne rükki kõrre õtsan, kaksikud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kaksiked piäd</w:t>
      </w:r>
      <w:r w:rsidRPr="00E3787E">
        <w:rPr>
          <w:rFonts w:ascii="Times SUT" w:hAnsi="Times SUT" w:cs="Times SUT"/>
          <w:sz w:val="20"/>
        </w:rPr>
        <w:t xml:space="preserve"> (rukkil, odral),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vaja kodo viädä ja `anda `lambale, siis lammas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b kaks `poega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kaksiked `pähklid, sabad on tupen koon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2. </w:t>
      </w:r>
      <w:r w:rsidRPr="00E3787E">
        <w:rPr>
          <w:rFonts w:ascii="Times SUT" w:hAnsi="Times SUT" w:cs="Times SUT"/>
          <w:sz w:val="20"/>
        </w:rPr>
        <w:t xml:space="preserve">(kanga kudumisel)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paarislõngne või täispiine kangas </w:t>
      </w:r>
      <w:r w:rsidRPr="00E3787E">
        <w:rPr>
          <w:rFonts w:ascii="Times SUT" w:hAnsi="Times SUT" w:cs="Times SUT"/>
          <w:i/>
          <w:sz w:val="20"/>
        </w:rPr>
        <w:t>`siati kaksikus `sisse, kaks `lõnga soa pii vahel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Enama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`kooti niit`lõime tekkisi, need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tagumise niie `piale kaksikusse ja esimise niie `piale kua kaksikusse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kui sa `tahtsid kaksikusse kangast kududa, siis pidi olema `pandud üleni kaksikusse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kaksik kangas, kui paa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sz w:val="20"/>
        </w:rPr>
        <w:t xml:space="preserve"> [lõngu on] </w:t>
      </w:r>
      <w:r w:rsidRPr="00E3787E">
        <w:rPr>
          <w:rFonts w:ascii="Times SUT" w:hAnsi="Times SUT" w:cs="Times SUT"/>
          <w:i/>
          <w:sz w:val="20"/>
        </w:rPr>
        <w:t>ühes `niies</w:t>
      </w:r>
      <w:r w:rsidRPr="00E3787E">
        <w:rPr>
          <w:rFonts w:ascii="Times SUT" w:hAnsi="Times SUT" w:cs="Times SUT"/>
          <w:sz w:val="20"/>
        </w:rPr>
        <w:t xml:space="preserve"> Rak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kangaviga </w:t>
      </w:r>
      <w:r w:rsidRPr="00E3787E">
        <w:rPr>
          <w:rFonts w:ascii="Times SUT" w:hAnsi="Times SUT" w:cs="Times SUT"/>
          <w:i/>
          <w:sz w:val="20"/>
        </w:rPr>
        <w:t>`Kaksikud, siis on ühele niis`varvale kaks niit `järsko `pandud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sel `kangal on `kaksik sies, ku kogematta `juhtub kaks `õtsa `kõrvi ühe `niie pialt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`kangal oo kaksikud või paarid sees, kui niies oo kaks `lõnga kõrvu sees ja üks niis oo jään vahele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kui lõng 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ti on, siis lähäb kaksikuks, kui sa ää parandad, siis kaob kaksik ää</w:t>
      </w:r>
      <w:r w:rsidRPr="00E3787E">
        <w:rPr>
          <w:rFonts w:ascii="Times SUT" w:hAnsi="Times SUT" w:cs="Times SUT"/>
          <w:sz w:val="20"/>
        </w:rPr>
        <w:t xml:space="preserve"> Juu; [kui oli] </w:t>
      </w:r>
      <w:r w:rsidRPr="00E3787E">
        <w:rPr>
          <w:rFonts w:ascii="Times SUT" w:hAnsi="Times SUT" w:cs="Times SUT"/>
          <w:i/>
          <w:sz w:val="20"/>
        </w:rPr>
        <w:t xml:space="preserve">üks kaksik ja üks piivahe, sie oli nagu kogemata `kombel </w:t>
      </w:r>
      <w:r w:rsidRPr="00E3787E">
        <w:rPr>
          <w:rFonts w:ascii="Times SUT" w:hAnsi="Times SUT" w:cs="Times SUT"/>
          <w:sz w:val="20"/>
        </w:rPr>
        <w:t xml:space="preserve">VMr; </w:t>
      </w:r>
      <w:r w:rsidRPr="00E3787E">
        <w:rPr>
          <w:rFonts w:ascii="Times SUT" w:hAnsi="Times SUT" w:cs="Times SUT"/>
          <w:i/>
          <w:sz w:val="20"/>
        </w:rPr>
        <w:t>kui lõng mõnikord `kangas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ki lähäb, siis on pial kaksik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võisid kua edasi kududa, kui kaksik sees õli, aga sialt sai kangas paksem, kaksikut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`si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se ei `jäetud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kaksikitega kudutud riie one sõre ja `lö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tsjäs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`riidel võis `olla mõni rikand või kaksik</w:t>
      </w:r>
      <w:r w:rsidRPr="00E3787E">
        <w:rPr>
          <w:rFonts w:ascii="Times SUT" w:hAnsi="Times SUT" w:cs="Times SUT"/>
          <w:sz w:val="20"/>
        </w:rPr>
        <w:t xml:space="preserve">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pl</w:t>
      </w:r>
      <w:r w:rsidRPr="00E3787E">
        <w:rPr>
          <w:rFonts w:ascii="Times SUT" w:hAnsi="Times SUT" w:cs="Times SUT"/>
          <w:sz w:val="20"/>
        </w:rPr>
        <w:t xml:space="preserve"> tähtkuju – Kad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> käik nipsumängus (kivikestega) –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katsiku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kaari</w:t>
      </w:r>
      <w:r w:rsidRPr="00E3787E">
        <w:rPr>
          <w:rFonts w:ascii="Times SUT" w:hAnsi="Times SUT" w:cs="Times SUT"/>
          <w:sz w:val="20"/>
        </w:rPr>
        <w:t xml:space="preserve"> vastaskaar(t)ega </w:t>
      </w:r>
      <w:r w:rsidRPr="00E3787E">
        <w:rPr>
          <w:rFonts w:ascii="Times SUT" w:hAnsi="Times SUT" w:cs="Times SUT"/>
          <w:i/>
          <w:sz w:val="20"/>
        </w:rPr>
        <w:t>kui on nörk ein, saab kaksi kaari niidetud</w:t>
      </w:r>
      <w:r w:rsidRPr="00E3787E">
        <w:rPr>
          <w:rFonts w:ascii="Times SUT" w:hAnsi="Times SUT" w:cs="Times SUT"/>
          <w:sz w:val="20"/>
        </w:rPr>
        <w:t xml:space="preserve"> Kär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katsikaari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kaksikalli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`kaksikalli</w:t>
      </w:r>
      <w:r w:rsidRPr="00E3787E">
        <w:rPr>
          <w:rFonts w:ascii="Times SUT" w:hAnsi="Times SUT" w:cs="Times SUT"/>
          <w:sz w:val="20"/>
        </w:rPr>
        <w:t xml:space="preserve"> Kuu Lüg, </w:t>
      </w:r>
      <w:r w:rsidRPr="00E3787E">
        <w:rPr>
          <w:rFonts w:ascii="Times SUT" w:hAnsi="Times SUT" w:cs="Times SUT"/>
          <w:i/>
          <w:sz w:val="20"/>
        </w:rPr>
        <w:t>kaksika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kahekordselt </w:t>
      </w:r>
      <w:r w:rsidRPr="00E3787E">
        <w:rPr>
          <w:rFonts w:ascii="Times SUT" w:hAnsi="Times SUT" w:cs="Times SUT"/>
          <w:i/>
          <w:sz w:val="20"/>
        </w:rPr>
        <w:t>ma `sulle sedä ei `kingi, ma tasun `sulle kättä `kaksikalli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noo, sa oled kaksika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ära makst `jälle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kaksiratsi </w:t>
      </w:r>
      <w:r w:rsidRPr="00E3787E">
        <w:rPr>
          <w:rFonts w:ascii="Times SUT" w:hAnsi="Times SUT" w:cs="Times SUT"/>
          <w:i/>
          <w:sz w:val="20"/>
        </w:rPr>
        <w:t>`istub `kaksikalli, `tõine jalg `tõisel puol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kaksik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käibiji</w:t>
      </w:r>
      <w:r w:rsidRPr="00E3787E">
        <w:rPr>
          <w:rFonts w:ascii="Times SUT" w:hAnsi="Times SUT" w:cs="Times SUT"/>
          <w:sz w:val="20"/>
        </w:rPr>
        <w:t xml:space="preserve"> hoiatusvaim </w:t>
      </w:r>
      <w:r w:rsidRPr="00E3787E">
        <w:rPr>
          <w:rFonts w:ascii="Times SUT" w:hAnsi="Times SUT" w:cs="Times SUT"/>
          <w:i/>
          <w:sz w:val="20"/>
        </w:rPr>
        <w:t xml:space="preserve">kaksik`käibiji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pidada oma nägu olema, näidab ennast, kut midad önnetus tulab</w:t>
      </w:r>
      <w:r w:rsidRPr="00E3787E">
        <w:rPr>
          <w:rFonts w:ascii="Times SUT" w:hAnsi="Times SUT" w:cs="Times SUT"/>
          <w:sz w:val="20"/>
        </w:rPr>
        <w:t xml:space="preserve"> Jäm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kaksiklane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kaksiklane</w:t>
      </w:r>
      <w:r w:rsidRPr="00E3787E">
        <w:rPr>
          <w:rFonts w:ascii="Times SUT" w:hAnsi="Times SUT" w:cs="Times SUT"/>
          <w:sz w:val="20"/>
        </w:rPr>
        <w:t xml:space="preserve"> paarislõngne </w:t>
      </w:r>
      <w:r w:rsidRPr="00E3787E">
        <w:rPr>
          <w:rFonts w:ascii="Times SUT" w:hAnsi="Times SUT" w:cs="Times SUT"/>
          <w:i/>
          <w:sz w:val="20"/>
        </w:rPr>
        <w:t>kaksiklane kangas. paned niie `piäle kaks `lõnga, esimäse `piäle kaks `lõnga kõrvu, tõese</w:t>
      </w:r>
      <w:r w:rsidRPr="00E3787E">
        <w:rPr>
          <w:rFonts w:ascii="Times SUT" w:hAnsi="Times SUT" w:cs="Times SUT"/>
          <w:sz w:val="20"/>
        </w:rPr>
        <w:t xml:space="preserve"> [niie] </w:t>
      </w:r>
      <w:r w:rsidRPr="00E3787E">
        <w:rPr>
          <w:rFonts w:ascii="Times SUT" w:hAnsi="Times SUT" w:cs="Times SUT"/>
          <w:i/>
          <w:sz w:val="20"/>
        </w:rPr>
        <w:t>`piäle kaks `lõnga, siis tuleb kaksiklane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kaksiline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kaksikune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kaksiku|ne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Kse Plt 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  <w:sz w:val="20"/>
        </w:rPr>
        <w:t xml:space="preserve"> kaksik </w:t>
      </w:r>
      <w:r w:rsidRPr="00E3787E">
        <w:rPr>
          <w:rFonts w:ascii="Times SUT" w:hAnsi="Times SUT" w:cs="Times SUT"/>
          <w:i/>
          <w:sz w:val="20"/>
        </w:rPr>
        <w:t>need oo nagu kaksikused</w:t>
      </w:r>
      <w:r w:rsidRPr="00E3787E">
        <w:rPr>
          <w:rFonts w:ascii="Times SUT" w:hAnsi="Times SUT" w:cs="Times SUT"/>
          <w:sz w:val="20"/>
        </w:rPr>
        <w:t xml:space="preserve"> Kse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katsikunõ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kaksik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võitlus</w:t>
      </w:r>
      <w:r w:rsidRPr="00E3787E">
        <w:rPr>
          <w:rFonts w:ascii="Times SUT" w:hAnsi="Times SUT" w:cs="Times SUT"/>
          <w:sz w:val="20"/>
        </w:rPr>
        <w:t xml:space="preserve"> kahevõitlus </w:t>
      </w:r>
      <w:r w:rsidRPr="00E3787E">
        <w:rPr>
          <w:rFonts w:ascii="Times SUT" w:hAnsi="Times SUT" w:cs="Times SUT"/>
          <w:i/>
          <w:sz w:val="20"/>
        </w:rPr>
        <w:t>käsitsi nad ei `vihtund teineteist ja kividega ei `pillund, läksid kaksik`võitlusele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läksid kaksik`võitlusese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kaksik`võitlus, kui juba rammumehed on mõlemad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kõrrute</w:t>
      </w:r>
      <w:r w:rsidRPr="00E3787E">
        <w:rPr>
          <w:rFonts w:ascii="Times SUT" w:hAnsi="Times SUT" w:cs="Times SUT"/>
          <w:sz w:val="20"/>
        </w:rPr>
        <w:t xml:space="preserve"> = kaksikõrvu </w:t>
      </w:r>
      <w:r w:rsidRPr="00E3787E">
        <w:rPr>
          <w:rFonts w:ascii="Times SUT" w:hAnsi="Times SUT" w:cs="Times SUT"/>
          <w:i/>
          <w:sz w:val="20"/>
        </w:rPr>
        <w:t>`kierän `püksid `kaksi`kõrrute, et ei lähe `märjäst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ülimises `õtsas õli pläkk `kaksi`kõrrute `kieretud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terä lähäb juo `kaksi`kõrrute, kui üle `liia `käiäd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kõrvu</w:t>
      </w:r>
      <w:r w:rsidRPr="00E3787E">
        <w:rPr>
          <w:rFonts w:ascii="Times SUT" w:hAnsi="Times SUT" w:cs="Times SUT"/>
          <w:sz w:val="20"/>
        </w:rPr>
        <w:t xml:space="preserve"> kahekorra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as sai pikkite `kaksi`kõrvu `käänada `enne `kaikale `kieramist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kaksikõrrute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kaksiline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p </w:t>
      </w:r>
      <w:r w:rsidRPr="00E3787E">
        <w:rPr>
          <w:rFonts w:ascii="Times SUT" w:hAnsi="Times SUT" w:cs="Times SUT"/>
          <w:i/>
          <w:sz w:val="20"/>
        </w:rPr>
        <w:t>kaksiliss</w:t>
      </w:r>
      <w:r w:rsidRPr="00E3787E">
        <w:rPr>
          <w:rFonts w:ascii="Times SUT" w:hAnsi="Times SUT" w:cs="Times SUT"/>
          <w:sz w:val="20"/>
        </w:rPr>
        <w:t xml:space="preserve"> paarislõngne </w:t>
      </w:r>
      <w:r w:rsidRPr="00E3787E">
        <w:rPr>
          <w:rFonts w:ascii="Times SUT" w:hAnsi="Times SUT" w:cs="Times SUT"/>
          <w:i/>
          <w:sz w:val="20"/>
        </w:rPr>
        <w:t>kaksiliss kangass kua õlen kudonud, kaks `lõnga one tagumase niie piäl kõrvu ja kaks esimäse niie piäl kõrvu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kaksiklane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pidi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kahes(t) suunas(t), edasi-tagasi, siia-sinna </w:t>
      </w:r>
      <w:r w:rsidRPr="00E3787E">
        <w:rPr>
          <w:rFonts w:ascii="Times SUT" w:hAnsi="Times SUT" w:cs="Times SUT"/>
          <w:i/>
          <w:sz w:val="20"/>
        </w:rPr>
        <w:t>mis sa joosed kaksipidi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Kellel `keike kää oli, see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 akka tümaga kaksipidi `keima ka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kaksipidi `lained, mere jooks käis pial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täna ma ole nii pailu kaksipidi keind et</w:t>
      </w:r>
      <w:r w:rsidRPr="00E3787E">
        <w:rPr>
          <w:rFonts w:ascii="Times SUT" w:hAnsi="Times SUT" w:cs="Times SUT"/>
          <w:sz w:val="20"/>
        </w:rPr>
        <w:t xml:space="preserve"> Jaa; </w:t>
      </w:r>
      <w:r w:rsidRPr="00E3787E">
        <w:rPr>
          <w:rFonts w:ascii="Times SUT" w:hAnsi="Times SUT" w:cs="Times SUT"/>
          <w:i/>
          <w:sz w:val="20"/>
        </w:rPr>
        <w:t>ta nüd loksub kaksipidi</w:t>
      </w:r>
      <w:r w:rsidRPr="00E3787E">
        <w:rPr>
          <w:rFonts w:ascii="Times SUT" w:hAnsi="Times SUT" w:cs="Times SUT"/>
          <w:sz w:val="20"/>
        </w:rPr>
        <w:t xml:space="preserve"> (noor abielumees käib kahe kodu vahet); </w:t>
      </w:r>
      <w:r w:rsidRPr="00E3787E">
        <w:rPr>
          <w:rFonts w:ascii="Times SUT" w:hAnsi="Times SUT" w:cs="Times SUT"/>
          <w:i/>
          <w:sz w:val="20"/>
        </w:rPr>
        <w:t>nee kondid, mis on sõda`viisi kaksipidi</w:t>
      </w:r>
      <w:r w:rsidRPr="00E3787E">
        <w:rPr>
          <w:rFonts w:ascii="Times SUT" w:hAnsi="Times SUT" w:cs="Times SUT"/>
          <w:sz w:val="20"/>
        </w:rPr>
        <w:t xml:space="preserve"> (laiali) Pöi; </w:t>
      </w:r>
      <w:r w:rsidRPr="00E3787E">
        <w:rPr>
          <w:rFonts w:ascii="Times SUT" w:hAnsi="Times SUT" w:cs="Times SUT"/>
          <w:i/>
          <w:sz w:val="20"/>
        </w:rPr>
        <w:t>rihva saag, kaksipidi kõver puu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mis sa vahid kaksipidi</w:t>
      </w:r>
      <w:r w:rsidRPr="00E3787E">
        <w:rPr>
          <w:rFonts w:ascii="Times SUT" w:hAnsi="Times SUT" w:cs="Times SUT"/>
          <w:sz w:val="20"/>
        </w:rPr>
        <w:t>; [hobune]</w:t>
      </w:r>
      <w:r w:rsidRPr="00E3787E">
        <w:rPr>
          <w:rFonts w:ascii="Times SUT" w:hAnsi="Times SUT" w:cs="Times SUT"/>
          <w:i/>
          <w:sz w:val="20"/>
        </w:rPr>
        <w:t>`Taagleb, paigal ei seisa, `kargleb kaksipidi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nää nüid, inime läind kaksipidi sedasi</w:t>
      </w:r>
      <w:r w:rsidRPr="00E3787E">
        <w:rPr>
          <w:rFonts w:ascii="Times SUT" w:hAnsi="Times SUT" w:cs="Times SUT"/>
          <w:sz w:val="20"/>
        </w:rPr>
        <w:t xml:space="preserve"> (ekselnud); </w:t>
      </w:r>
      <w:r w:rsidRPr="00E3787E">
        <w:rPr>
          <w:rFonts w:ascii="Times SUT" w:hAnsi="Times SUT" w:cs="Times SUT"/>
          <w:i/>
          <w:sz w:val="20"/>
        </w:rPr>
        <w:t>lumi on nüid nii kaksipidi tuisand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Loksuta piäle kaksipidi</w:t>
      </w:r>
      <w:r w:rsidRPr="00E3787E">
        <w:rPr>
          <w:rFonts w:ascii="Times SUT" w:hAnsi="Times SUT" w:cs="Times SUT"/>
          <w:sz w:val="20"/>
        </w:rPr>
        <w:t xml:space="preserve"> (õlleankrut); </w:t>
      </w:r>
      <w:r w:rsidRPr="00E3787E">
        <w:rPr>
          <w:rFonts w:ascii="Times SUT" w:hAnsi="Times SUT" w:cs="Times SUT"/>
          <w:i/>
          <w:sz w:val="20"/>
        </w:rPr>
        <w:t>mõned 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vad</w:t>
      </w:r>
      <w:r w:rsidRPr="00E3787E">
        <w:rPr>
          <w:rFonts w:ascii="Times SUT" w:hAnsi="Times SUT" w:cs="Times SUT"/>
          <w:sz w:val="20"/>
        </w:rPr>
        <w:t xml:space="preserve"> [sukka] </w:t>
      </w:r>
      <w:r w:rsidRPr="00E3787E">
        <w:rPr>
          <w:rFonts w:ascii="Times SUT" w:hAnsi="Times SUT" w:cs="Times SUT"/>
          <w:i/>
          <w:sz w:val="20"/>
        </w:rPr>
        <w:t>päriss üleni kaksipidi</w:t>
      </w:r>
      <w:r w:rsidRPr="00E3787E">
        <w:rPr>
          <w:rFonts w:ascii="Times SUT" w:hAnsi="Times SUT" w:cs="Times SUT"/>
          <w:sz w:val="20"/>
        </w:rPr>
        <w:t xml:space="preserve"> (kahtpidi), </w:t>
      </w:r>
      <w:r w:rsidRPr="00E3787E">
        <w:rPr>
          <w:rFonts w:ascii="Times SUT" w:hAnsi="Times SUT" w:cs="Times SUT"/>
          <w:i/>
          <w:sz w:val="20"/>
        </w:rPr>
        <w:t>aga sis ta tarvis sedävisi just kaksipidi ei ole kududa</w:t>
      </w:r>
      <w:r w:rsidRPr="00E3787E">
        <w:rPr>
          <w:rFonts w:ascii="Times SUT" w:hAnsi="Times SUT" w:cs="Times SUT"/>
          <w:sz w:val="20"/>
        </w:rPr>
        <w:t xml:space="preserve"> KJn || vaheliti, kahtepidi </w:t>
      </w:r>
      <w:r w:rsidRPr="00E3787E">
        <w:rPr>
          <w:rFonts w:ascii="Times SUT" w:hAnsi="Times SUT" w:cs="Times SUT"/>
          <w:i/>
          <w:sz w:val="20"/>
        </w:rPr>
        <w:t>`Räästa korrad `pantaks kaksipidi – selipidi laast `alla ja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kummuli </w:t>
      </w:r>
      <w:r w:rsidRPr="00E3787E">
        <w:rPr>
          <w:rFonts w:ascii="Times SUT" w:hAnsi="Times SUT" w:cs="Times SUT"/>
          <w:sz w:val="20"/>
        </w:rPr>
        <w:t>[laast]</w:t>
      </w:r>
      <w:r w:rsidRPr="00E3787E">
        <w:rPr>
          <w:rFonts w:ascii="Times SUT" w:hAnsi="Times SUT" w:cs="Times SUT"/>
          <w:i/>
          <w:sz w:val="20"/>
        </w:rPr>
        <w:t xml:space="preserve"> pääle</w:t>
      </w:r>
      <w:r w:rsidRPr="00E3787E">
        <w:rPr>
          <w:rFonts w:ascii="Times SUT" w:hAnsi="Times SUT" w:cs="Times SUT"/>
          <w:sz w:val="20"/>
        </w:rPr>
        <w:t xml:space="preserve"> Hää; [puu]</w:t>
      </w:r>
      <w:r w:rsidRPr="00E3787E">
        <w:rPr>
          <w:rFonts w:ascii="Times SUT" w:hAnsi="Times SUT" w:cs="Times SUT"/>
          <w:i/>
          <w:sz w:val="20"/>
        </w:rPr>
        <w:t>riida ots `pantse `jummi, jumm on kaksipidi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 xml:space="preserve">piha aid on kaksipidi kuuse `okstest </w:t>
      </w:r>
      <w:r w:rsidRPr="00E3787E">
        <w:rPr>
          <w:rFonts w:ascii="Times SUT" w:hAnsi="Times SUT" w:cs="Times SUT"/>
          <w:sz w:val="20"/>
        </w:rPr>
        <w:t xml:space="preserve">KJn || kaksiratsi </w:t>
      </w:r>
      <w:r w:rsidRPr="00E3787E">
        <w:rPr>
          <w:rFonts w:ascii="Times SUT" w:hAnsi="Times SUT" w:cs="Times SUT"/>
          <w:i/>
          <w:sz w:val="20"/>
        </w:rPr>
        <w:t>istub kaksipidi obuse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gas, istub kaksipidi, jalad laiali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kahtepidi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kaht (eri) moodi, nii ja teisiti (ka kahekeelsuse või järjekindlusetuse tõttu)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ärä `mõtle `kaksipidi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kõva usuga mies, kes ei usu mitte `kaksipidi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mõni on `niisikene, et ei `räägi `õiete, `räägib `kaksipidi, sõna siit, `tõine säält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`kaakleb, `kahtleb kaksipidi, teha vöi mette teha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Sii polnd kaksipidi `mötlemist, vaid aketi kohe otsast `pihta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ma `mõtle ikka kaksipidi</w:t>
      </w:r>
      <w:r w:rsidRPr="00E3787E">
        <w:rPr>
          <w:rFonts w:ascii="Times SUT" w:hAnsi="Times SUT" w:cs="Times SUT"/>
          <w:sz w:val="20"/>
        </w:rPr>
        <w:t xml:space="preserve"> Muh;</w:t>
      </w:r>
      <w:r w:rsidRPr="00E3787E">
        <w:rPr>
          <w:rFonts w:ascii="Times SUT" w:hAnsi="Times SUT" w:cs="Times SUT"/>
          <w:i/>
          <w:sz w:val="20"/>
        </w:rPr>
        <w:t xml:space="preserve"> kaksipidi `mõtleb peale, enni ikke lubab, juba pärast ei anna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Juttu kannab ja nõnda kah, ku kaksipidi räägib, koorutab juttusi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roamatus `ütleb, et oja kaksipidi `mõtlemese eest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kaksipidi `mõtlema, kas ta on tõsi või ei ole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ta `mõtleb seda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sa kaksipidi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 aab kaksipidi juttu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`mõtleb kaksipidi, kas jäen `süidläsess vai suan `la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kaksipidi kõneled ehk `kaste `m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du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kaksipidi juttu `rääkmä</w:t>
      </w:r>
      <w:r w:rsidRPr="00E3787E">
        <w:rPr>
          <w:rFonts w:ascii="Times SUT" w:hAnsi="Times SUT" w:cs="Times SUT"/>
          <w:sz w:val="20"/>
        </w:rPr>
        <w:t xml:space="preserve"> KJn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kahetine, kaksipidine </w:t>
      </w:r>
      <w:r w:rsidRPr="00E3787E">
        <w:rPr>
          <w:rFonts w:ascii="Times SUT" w:hAnsi="Times SUT" w:cs="Times SUT"/>
          <w:i/>
          <w:sz w:val="20"/>
        </w:rPr>
        <w:t>kui `räägib seda ühes kõhas ühtpidi ja `tõises kõhas tõistpidi, siis on `kaksipidi jutt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`kaksipidi asi, see `ongi kiusatus, kaks `vaimu `vastamidi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kaksipidi mielega inime ei tia, mis teha `tarvis</w:t>
      </w:r>
      <w:r w:rsidRPr="00E3787E">
        <w:rPr>
          <w:rFonts w:ascii="Times SUT" w:hAnsi="Times SUT" w:cs="Times SUT"/>
          <w:sz w:val="20"/>
        </w:rPr>
        <w:t xml:space="preserve"> Kos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aina, ühtelugu </w:t>
      </w:r>
      <w:r w:rsidRPr="00E3787E">
        <w:rPr>
          <w:rFonts w:ascii="Times SUT" w:hAnsi="Times SUT" w:cs="Times SUT"/>
          <w:i/>
          <w:sz w:val="20"/>
        </w:rPr>
        <w:t>kaksipidi käib `ulkumas, ei seisa kodus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On `päeva pailu `ussisi kaksipidi `jalgus teede ja radade peal, siis `tulla `jälle mõne päeva pärast `vihma</w:t>
      </w:r>
      <w:r w:rsidRPr="00E3787E">
        <w:rPr>
          <w:rFonts w:ascii="Times SUT" w:hAnsi="Times SUT" w:cs="Times SUT"/>
          <w:sz w:val="20"/>
        </w:rPr>
        <w:t xml:space="preserve">; [jääral] </w:t>
      </w:r>
      <w:r w:rsidRPr="00E3787E">
        <w:rPr>
          <w:rFonts w:ascii="Times SUT" w:hAnsi="Times SUT" w:cs="Times SUT"/>
          <w:i/>
          <w:sz w:val="20"/>
        </w:rPr>
        <w:t>Pea maha ja `nöuse, mis ta muidu kargutab kaksipidi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kolme kopikesi rahasid kõrsist kaksipidi `käidi vahetamas</w:t>
      </w:r>
      <w:r w:rsidRPr="00E3787E">
        <w:rPr>
          <w:rFonts w:ascii="Times SUT" w:hAnsi="Times SUT" w:cs="Times SUT"/>
          <w:sz w:val="20"/>
        </w:rPr>
        <w:t xml:space="preserve"> Pöi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kaksi|pite, </w:t>
      </w:r>
      <w:r w:rsidRPr="00E3787E">
        <w:rPr>
          <w:rFonts w:ascii="Times SUT" w:hAnsi="Times SUT" w:cs="Times SUT"/>
          <w:sz w:val="20"/>
        </w:rPr>
        <w:noBreakHyphen/>
        <w:t>päidi, katsipidi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pidine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&lt; kaksipidi </w:t>
      </w:r>
      <w:r w:rsidRPr="00E3787E">
        <w:rPr>
          <w:rFonts w:ascii="Times SUT" w:hAnsi="Times SUT" w:cs="Times SUT"/>
          <w:i/>
          <w:sz w:val="20"/>
        </w:rPr>
        <w:t>`toise talo pere`naine on üks `kaksipidine inimene, ei tädä voi `usku – taas `räägi nii, taas `toisite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see oo ühna kaksipidine töö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`kaksipidine `mötlemine</w:t>
      </w:r>
      <w:r w:rsidRPr="00E3787E">
        <w:rPr>
          <w:rFonts w:ascii="Times SUT" w:hAnsi="Times SUT" w:cs="Times SUT"/>
          <w:sz w:val="20"/>
        </w:rPr>
        <w:t xml:space="preserve"> Rei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katsipidine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pite</w:t>
      </w:r>
      <w:r w:rsidRPr="00E3787E">
        <w:rPr>
          <w:rFonts w:ascii="Times SUT" w:hAnsi="Times SUT" w:cs="Times SUT"/>
          <w:sz w:val="20"/>
        </w:rPr>
        <w:t xml:space="preserve"> kaksipidi </w:t>
      </w:r>
      <w:r w:rsidRPr="00E3787E">
        <w:rPr>
          <w:rFonts w:ascii="Times SUT" w:hAnsi="Times SUT" w:cs="Times SUT"/>
          <w:i/>
          <w:sz w:val="20"/>
        </w:rPr>
        <w:t>`motleb `ninda `kaksipitte `selle `asja üle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nämäd `rääkisiväd `kaksipite</w:t>
      </w:r>
      <w:r w:rsidRPr="00E3787E">
        <w:rPr>
          <w:rFonts w:ascii="Times SUT" w:hAnsi="Times SUT" w:cs="Times SUT"/>
          <w:sz w:val="20"/>
        </w:rPr>
        <w:t xml:space="preserve"> Vai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katsipite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päidi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`kaksipäidi</w:t>
      </w:r>
      <w:r w:rsidRPr="00E3787E">
        <w:rPr>
          <w:rFonts w:ascii="Times SUT" w:hAnsi="Times SUT" w:cs="Times SUT"/>
          <w:sz w:val="20"/>
        </w:rPr>
        <w:t xml:space="preserve"> kaksipidi –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kahta-, katsipäidi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raksi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raksi</w:t>
      </w:r>
      <w:r w:rsidRPr="00E3787E">
        <w:rPr>
          <w:rFonts w:ascii="Times SUT" w:hAnsi="Times SUT" w:cs="Times SUT"/>
          <w:sz w:val="20"/>
        </w:rPr>
        <w:t xml:space="preserve"> Aud Hää Plt KJn, </w:t>
      </w:r>
      <w:r w:rsidRPr="00E3787E">
        <w:rPr>
          <w:rFonts w:ascii="Times SUT" w:hAnsi="Times SUT" w:cs="Times SUT"/>
          <w:i/>
          <w:sz w:val="20"/>
        </w:rPr>
        <w:t>-`raksi</w:t>
      </w:r>
      <w:r w:rsidRPr="00E3787E">
        <w:rPr>
          <w:rFonts w:ascii="Times SUT" w:hAnsi="Times SUT" w:cs="Times SUT"/>
          <w:sz w:val="20"/>
        </w:rPr>
        <w:t xml:space="preserve"> Kuu Jõh kaksiratsi </w:t>
      </w:r>
      <w:r w:rsidRPr="00E3787E">
        <w:rPr>
          <w:rFonts w:ascii="Times SUT" w:hAnsi="Times SUT" w:cs="Times SUT"/>
          <w:i/>
          <w:sz w:val="20"/>
        </w:rPr>
        <w:t>siel</w:t>
      </w:r>
      <w:r w:rsidRPr="00E3787E">
        <w:rPr>
          <w:rFonts w:ascii="Times SUT" w:hAnsi="Times SUT" w:cs="Times SUT"/>
          <w:sz w:val="20"/>
        </w:rPr>
        <w:t xml:space="preserve"> [kivil] </w:t>
      </w:r>
      <w:r w:rsidRPr="00E3787E">
        <w:rPr>
          <w:rFonts w:ascii="Times SUT" w:hAnsi="Times SUT" w:cs="Times SUT"/>
          <w:i/>
          <w:sz w:val="20"/>
        </w:rPr>
        <w:t>vois `kaksi`raksi pääl `olla `jüsku hobuse `seljäss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Arst `käskis `aigel `istuda `istmele `kaksi`raksi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Selma oli kaksiraksi tääl kaela pial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kaksiraksi obuse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ga, teine jalg teine 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mõni istub kaksiraksi `lamba pääl, ku lammast niidab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kaksiraksi kaevu pial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kaksitraksi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ratsa</w:t>
      </w:r>
      <w:r w:rsidRPr="00E3787E">
        <w:rPr>
          <w:rFonts w:ascii="Times SUT" w:hAnsi="Times SUT" w:cs="Times SUT"/>
          <w:sz w:val="20"/>
        </w:rPr>
        <w:t xml:space="preserve"> kaksiratsi </w:t>
      </w:r>
      <w:r w:rsidRPr="00E3787E">
        <w:rPr>
          <w:rFonts w:ascii="Times SUT" w:hAnsi="Times SUT" w:cs="Times SUT"/>
          <w:i/>
          <w:sz w:val="20"/>
        </w:rPr>
        <w:t>Oled `jälle `kaksi`ratsa `pingi `seljäs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Mis sa `kargad `kaksi`ratsa `puide `otsas `jusku mõni poiss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`Istus kaksi`ratsa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Poiss oli kaksi`ratsa obuse seljas</w:t>
      </w:r>
      <w:r w:rsidRPr="00E3787E">
        <w:rPr>
          <w:rFonts w:ascii="Times SUT" w:hAnsi="Times SUT" w:cs="Times SUT"/>
          <w:sz w:val="20"/>
        </w:rPr>
        <w:t xml:space="preserve"> Jäm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 xml:space="preserve">kahteratsa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ratsi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ratsi</w:t>
      </w:r>
      <w:r w:rsidRPr="00E3787E">
        <w:rPr>
          <w:rFonts w:ascii="Times SUT" w:hAnsi="Times SUT" w:cs="Times SUT"/>
          <w:sz w:val="20"/>
        </w:rPr>
        <w:t xml:space="preserve"> Sa, </w:t>
      </w:r>
      <w:r w:rsidRPr="00E3787E">
        <w:rPr>
          <w:rFonts w:ascii="Times SUT" w:hAnsi="Times SUT" w:cs="Times SUT"/>
          <w:i/>
          <w:sz w:val="20"/>
        </w:rPr>
        <w:noBreakHyphen/>
        <w:t>ra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</w:t>
      </w:r>
      <w:r w:rsidRPr="00E3787E">
        <w:rPr>
          <w:rFonts w:ascii="Times SUT" w:hAnsi="Times SUT" w:cs="Times SUT"/>
          <w:sz w:val="20"/>
        </w:rPr>
        <w:t xml:space="preserve"> Vän Saa JJn </w:t>
      </w:r>
      <w:r w:rsidRPr="00E3787E">
        <w:rPr>
          <w:rFonts w:ascii="Times SUT" w:hAnsi="Times SUT" w:cs="Times SUT"/>
          <w:i/>
          <w:sz w:val="20"/>
        </w:rPr>
        <w:t>Istus kaksiratsi pingi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ta `istus kaksiratsi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kaksira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 õla peal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>istus kaksira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 nõu pääl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läks kaksiti `turja, kaksira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</w:t>
      </w:r>
      <w:r w:rsidRPr="00E3787E">
        <w:rPr>
          <w:rFonts w:ascii="Times SUT" w:hAnsi="Times SUT" w:cs="Times SUT"/>
          <w:sz w:val="20"/>
        </w:rPr>
        <w:t xml:space="preserve"> JJn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kaksiraksi, kaksiratsa, katsiratsi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kaksita</w:t>
      </w:r>
      <w:r w:rsidRPr="00E3787E">
        <w:rPr>
          <w:rFonts w:ascii="Times SUT" w:hAnsi="Times SUT" w:cs="Times SUT"/>
          <w:sz w:val="20"/>
        </w:rPr>
        <w:t xml:space="preserve"> kaksiratsi </w:t>
      </w:r>
      <w:r w:rsidRPr="00E3787E">
        <w:rPr>
          <w:rFonts w:ascii="Times SUT" w:hAnsi="Times SUT" w:cs="Times SUT"/>
          <w:i/>
          <w:sz w:val="20"/>
        </w:rPr>
        <w:t>`Kargan `kaksita</w:t>
      </w:r>
      <w:r w:rsidRPr="00E3787E">
        <w:rPr>
          <w:rFonts w:ascii="Times SUT" w:hAnsi="Times SUT" w:cs="Times SUT"/>
          <w:sz w:val="20"/>
        </w:rPr>
        <w:t xml:space="preserve"> [hülgele] </w:t>
      </w:r>
      <w:r w:rsidRPr="00E3787E">
        <w:rPr>
          <w:rFonts w:ascii="Times SUT" w:hAnsi="Times SUT" w:cs="Times SUT"/>
          <w:i/>
          <w:sz w:val="20"/>
        </w:rPr>
        <w:t>`selgä ja hakkan sugema puoss`haagi `varrega pähä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kaksiti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kaksitama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kaksita-</w:t>
      </w:r>
      <w:r w:rsidRPr="00E3787E">
        <w:rPr>
          <w:rFonts w:ascii="Times SUT" w:hAnsi="Times SUT" w:cs="Times SUT"/>
          <w:sz w:val="20"/>
        </w:rPr>
        <w:t xml:space="preserve"> Kod, </w:t>
      </w:r>
      <w:r w:rsidRPr="00E3787E">
        <w:rPr>
          <w:rFonts w:ascii="Times SUT" w:hAnsi="Times SUT" w:cs="Times SUT"/>
          <w:i/>
          <w:sz w:val="20"/>
        </w:rPr>
        <w:t>`k-</w:t>
      </w:r>
      <w:r w:rsidRPr="00E3787E">
        <w:rPr>
          <w:rFonts w:ascii="Times SUT" w:hAnsi="Times SUT" w:cs="Times SUT"/>
          <w:sz w:val="20"/>
        </w:rPr>
        <w:t xml:space="preserve"> Lüg lõngu kahekaupa soasse panema </w:t>
      </w:r>
      <w:r w:rsidRPr="00E3787E">
        <w:rPr>
          <w:rFonts w:ascii="Times SUT" w:hAnsi="Times SUT" w:cs="Times SUT"/>
          <w:i/>
          <w:sz w:val="20"/>
        </w:rPr>
        <w:t>`kaksitab `piirda `panna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kui üks lõng pinnu vahel ja ei taha `varsa jättä kõrvale, kaksita, pane `mõnda `kõsta kaksi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katsitama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kaksite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kaksite</w:t>
      </w:r>
      <w:r w:rsidRPr="00E3787E">
        <w:rPr>
          <w:rFonts w:ascii="Times SUT" w:hAnsi="Times SUT" w:cs="Times SUT"/>
          <w:sz w:val="20"/>
        </w:rPr>
        <w:t xml:space="preserve"> Rei Mar JJn VMr I, </w:t>
      </w:r>
      <w:r w:rsidRPr="00E3787E">
        <w:rPr>
          <w:rFonts w:ascii="Times SUT" w:hAnsi="Times SUT" w:cs="Times SUT"/>
          <w:i/>
          <w:sz w:val="20"/>
        </w:rPr>
        <w:t>`kaksite</w:t>
      </w:r>
      <w:r w:rsidRPr="00E3787E">
        <w:rPr>
          <w:rFonts w:ascii="Times SUT" w:hAnsi="Times SUT" w:cs="Times SUT"/>
          <w:sz w:val="20"/>
        </w:rPr>
        <w:t xml:space="preserve"> 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kaksiratsi </w:t>
      </w:r>
      <w:r w:rsidRPr="00E3787E">
        <w:rPr>
          <w:rFonts w:ascii="Times SUT" w:hAnsi="Times SUT" w:cs="Times SUT"/>
          <w:i/>
          <w:sz w:val="20"/>
        </w:rPr>
        <w:t>`Istu `tuolil ilusasti, ärä ole alade `kaksite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mies oli `kaksite hüppänd `sinne `hülge `selgä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`lammas `käntsti külite ja ise `kaksite `kaela `pääle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ikke `kaksite obose `seljäs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laps `sõitas `kaksite `luuva `varre `seljäs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istu kaksite obuse `selga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 xml:space="preserve">üks aeas </w:t>
      </w:r>
      <w:r w:rsidRPr="00E3787E">
        <w:rPr>
          <w:rFonts w:ascii="Times SUT" w:hAnsi="Times SUT" w:cs="Times SUT"/>
          <w:sz w:val="20"/>
        </w:rPr>
        <w:t>[viljavihke]</w:t>
      </w:r>
      <w:r w:rsidRPr="00E3787E">
        <w:rPr>
          <w:rFonts w:ascii="Times SUT" w:hAnsi="Times SUT" w:cs="Times SUT"/>
          <w:i/>
          <w:sz w:val="20"/>
        </w:rPr>
        <w:t xml:space="preserve"> tuppa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t xml:space="preserve">teine oli kaksite parsil </w:t>
      </w:r>
      <w:r w:rsidRPr="00E3787E">
        <w:rPr>
          <w:rFonts w:ascii="Times SUT" w:hAnsi="Times SUT" w:cs="Times SUT"/>
          <w:sz w:val="20"/>
        </w:rPr>
        <w:t xml:space="preserve">Mar; </w:t>
      </w:r>
      <w:r w:rsidRPr="00E3787E">
        <w:rPr>
          <w:rFonts w:ascii="Times SUT" w:hAnsi="Times SUT" w:cs="Times SUT"/>
          <w:i/>
          <w:sz w:val="20"/>
        </w:rPr>
        <w:t>vot inime pidi kaksite olema parte pial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sõidab kaksite `ratsa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issun kaksite `seie uksepaku `piäle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kahekaupa, kahekesi </w:t>
      </w:r>
      <w:r w:rsidRPr="00E3787E">
        <w:rPr>
          <w:rFonts w:ascii="Times SUT" w:hAnsi="Times SUT" w:cs="Times SUT"/>
          <w:i/>
          <w:sz w:val="20"/>
        </w:rPr>
        <w:t>Neid `kaubamihi oli nädäläss vahel `üksite ja `kaksite oma pudi-padi `kaupa pakkumass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`siuti sie kimp siis `niidiga `kinni ja `pandi siis `tõine punt ka ja siis `pandi `kaksite kuhugi puu `pääle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`erne `luuvad `pandi `kaksite `aasa `pääle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ubad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kua `sarda kaksite 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 `piäle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pane riie kaksite ukse `piäle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kaksipidi, poolt ja vastu </w:t>
      </w:r>
      <w:r w:rsidRPr="00E3787E">
        <w:rPr>
          <w:rFonts w:ascii="Times SUT" w:hAnsi="Times SUT" w:cs="Times SUT"/>
          <w:i/>
          <w:sz w:val="20"/>
        </w:rPr>
        <w:t>`kaksite `motlema</w:t>
      </w:r>
      <w:r w:rsidRPr="00E3787E">
        <w:rPr>
          <w:rFonts w:ascii="Times SUT" w:hAnsi="Times SUT" w:cs="Times SUT"/>
          <w:sz w:val="20"/>
        </w:rPr>
        <w:t xml:space="preserve"> VNg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kaksiti, katsite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kaksiti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kaksiti</w:t>
      </w:r>
      <w:r w:rsidRPr="00E3787E">
        <w:rPr>
          <w:rFonts w:ascii="Times SUT" w:hAnsi="Times SUT" w:cs="Times SUT"/>
          <w:sz w:val="20"/>
        </w:rPr>
        <w:t xml:space="preserve"> S L K Trm, </w:t>
      </w:r>
      <w:r w:rsidRPr="00E3787E">
        <w:rPr>
          <w:rFonts w:ascii="Times SUT" w:hAnsi="Times SUT" w:cs="Times SUT"/>
          <w:i/>
          <w:sz w:val="20"/>
        </w:rPr>
        <w:t>`k-</w:t>
      </w:r>
      <w:r w:rsidRPr="00E3787E">
        <w:rPr>
          <w:rFonts w:ascii="Times SUT" w:hAnsi="Times SUT" w:cs="Times SUT"/>
          <w:sz w:val="20"/>
        </w:rPr>
        <w:t xml:space="preserve"> Kuu VNg </w:t>
      </w: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siia-sinna, kahes(t) suunas(t) </w:t>
      </w:r>
      <w:r w:rsidRPr="00E3787E">
        <w:rPr>
          <w:rFonts w:ascii="Times SUT" w:hAnsi="Times SUT" w:cs="Times SUT"/>
          <w:i/>
          <w:sz w:val="20"/>
        </w:rPr>
        <w:t xml:space="preserve">see </w:t>
      </w:r>
      <w:r w:rsidRPr="00E3787E">
        <w:rPr>
          <w:rFonts w:ascii="Times SUT" w:hAnsi="Times SUT" w:cs="Times SUT"/>
          <w:sz w:val="20"/>
        </w:rPr>
        <w:t xml:space="preserve">(näärisai), </w:t>
      </w:r>
      <w:r w:rsidRPr="00E3787E">
        <w:rPr>
          <w:rFonts w:ascii="Times SUT" w:hAnsi="Times SUT" w:cs="Times SUT"/>
          <w:i/>
          <w:sz w:val="20"/>
        </w:rPr>
        <w:t>mis on sedasi köveriti `tainast kaksiti `tehtud, teist `moodi oli kut `kringel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 xml:space="preserve">tuul `kargab `ümber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puhub kaksiti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meri `löökleb kaksiti, siis kui meres joosk on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ka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ast kojutasse, siis uikoda keib kaksiti ühest otsast teisse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`joonud inime vaagub kaksiti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Tuuled tormid peksid viljad kaksiti maha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Irred teibad tuleb ikka kenasti üksipidi unni laduda, mette kaksiti </w:t>
      </w:r>
      <w:r w:rsidRPr="00E3787E">
        <w:rPr>
          <w:rFonts w:ascii="Times SUT" w:hAnsi="Times SUT" w:cs="Times SUT"/>
          <w:sz w:val="20"/>
        </w:rPr>
        <w:t xml:space="preserve">(risti-rästi) </w:t>
      </w:r>
      <w:r w:rsidRPr="00E3787E">
        <w:rPr>
          <w:rFonts w:ascii="Times SUT" w:hAnsi="Times SUT" w:cs="Times SUT"/>
          <w:i/>
          <w:sz w:val="20"/>
        </w:rPr>
        <w:t>vissata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Mis sa nii ka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est kaksiti vahid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Täna pilved joosvad kaksiti</w:t>
      </w:r>
      <w:r w:rsidRPr="00E3787E">
        <w:rPr>
          <w:rFonts w:ascii="Times SUT" w:hAnsi="Times SUT" w:cs="Times SUT"/>
          <w:sz w:val="20"/>
        </w:rPr>
        <w:t xml:space="preserve"> Kaa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kaksiratsi; kahekaupa (rippu) </w:t>
      </w:r>
      <w:r w:rsidRPr="00E3787E">
        <w:rPr>
          <w:rFonts w:ascii="Times SUT" w:hAnsi="Times SUT" w:cs="Times SUT"/>
          <w:i/>
          <w:sz w:val="20"/>
        </w:rPr>
        <w:t>ise `istus `kaksiti sial `vankri pial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no üks oli `parsil `kaksiti, `teine `andas kätte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So tüdar oo kut suur kassak, varub kaksiti obuse `selga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 xml:space="preserve">me `paime </w:t>
      </w:r>
      <w:r w:rsidRPr="00E3787E">
        <w:rPr>
          <w:rFonts w:ascii="Times SUT" w:hAnsi="Times SUT" w:cs="Times SUT"/>
          <w:sz w:val="20"/>
        </w:rPr>
        <w:t>(panime)</w:t>
      </w:r>
      <w:r w:rsidRPr="00E3787E">
        <w:rPr>
          <w:rFonts w:ascii="Times SUT" w:hAnsi="Times SUT" w:cs="Times SUT"/>
          <w:i/>
          <w:sz w:val="20"/>
        </w:rPr>
        <w:t xml:space="preserve"> sii kaksiti puud, aripuud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kaksiti `põhkude `peäle </w:t>
      </w:r>
      <w:r w:rsidRPr="00E3787E">
        <w:rPr>
          <w:rFonts w:ascii="Times SUT" w:hAnsi="Times SUT" w:cs="Times SUT"/>
          <w:sz w:val="20"/>
        </w:rPr>
        <w:t xml:space="preserve">(õlgkatuse harjale) Mär; </w:t>
      </w:r>
      <w:r w:rsidRPr="00E3787E">
        <w:rPr>
          <w:rFonts w:ascii="Times SUT" w:hAnsi="Times SUT" w:cs="Times SUT"/>
          <w:i/>
          <w:sz w:val="20"/>
        </w:rPr>
        <w:t>na `kõrge oli see lääve, et kaksiti üle said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kaksiti katusel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Jaa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 võttis ta kaksiti oma pihade pääl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pane odrad otseti oeass, kaerad kaksiti kaeuse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pink`vankrel sõidavad kaksiti pial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>Ise oli kaksiti `tiisli 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 xml:space="preserve">`erne kahlud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kaksiti `siia puu `piale, siis jäid ladvad alaspidi ja `tüikad ülespidi</w:t>
      </w:r>
      <w:r w:rsidRPr="00E3787E">
        <w:rPr>
          <w:rFonts w:ascii="Times SUT" w:hAnsi="Times SUT" w:cs="Times SUT"/>
          <w:sz w:val="20"/>
        </w:rPr>
        <w:t xml:space="preserve"> Tür; </w:t>
      </w:r>
      <w:r w:rsidRPr="00E3787E">
        <w:rPr>
          <w:rFonts w:ascii="Times SUT" w:hAnsi="Times SUT" w:cs="Times SUT"/>
          <w:i/>
          <w:sz w:val="20"/>
        </w:rPr>
        <w:t>ronis kaksiti sia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istub kaksiti aia peal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arijalad jäid kaksiti arja `piale</w:t>
      </w:r>
      <w:r w:rsidRPr="00E3787E">
        <w:rPr>
          <w:rFonts w:ascii="Times SUT" w:hAnsi="Times SUT" w:cs="Times SUT"/>
          <w:sz w:val="20"/>
        </w:rPr>
        <w:t xml:space="preserve"> Pal; </w:t>
      </w:r>
      <w:r w:rsidRPr="00E3787E">
        <w:rPr>
          <w:rFonts w:ascii="Times SUT" w:hAnsi="Times SUT" w:cs="Times SUT"/>
          <w:i/>
          <w:sz w:val="20"/>
        </w:rPr>
        <w:t>poiss sõidab kaksiti luua seilas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kakseti, kaksita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kaksipidi </w:t>
      </w:r>
      <w:r w:rsidRPr="00E3787E">
        <w:rPr>
          <w:rFonts w:ascii="Times SUT" w:hAnsi="Times SUT" w:cs="Times SUT"/>
          <w:b/>
          <w:sz w:val="20"/>
        </w:rPr>
        <w:t>a. </w:t>
      </w:r>
      <w:r w:rsidRPr="00E3787E">
        <w:rPr>
          <w:rFonts w:ascii="Times SUT" w:hAnsi="Times SUT" w:cs="Times SUT"/>
          <w:sz w:val="20"/>
        </w:rPr>
        <w:t xml:space="preserve">(adverbiaalina) </w:t>
      </w:r>
      <w:r w:rsidRPr="00E3787E">
        <w:rPr>
          <w:rFonts w:ascii="Times SUT" w:hAnsi="Times SUT" w:cs="Times SUT"/>
          <w:i/>
          <w:sz w:val="20"/>
        </w:rPr>
        <w:t>Ma aksi juba kaksiti mötlema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nönda kaksiti `rääkis, ken sest aru sai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Mihkel rääkis seda juttu nii kaksiti, äi mina saand aru, kudas asi õieti oli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ma `mõtle koa kaksiti, vahel teist `asja, vahel teist `asja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(atribuudina) </w:t>
      </w:r>
      <w:r w:rsidRPr="00E3787E">
        <w:rPr>
          <w:rFonts w:ascii="Times SUT" w:hAnsi="Times SUT" w:cs="Times SUT"/>
          <w:i/>
          <w:sz w:val="20"/>
        </w:rPr>
        <w:t>räägib kaksiti juttusid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Juuli oo seikese kaksiti jutuga, ühekorra sedati, teisekorra teisiti</w:t>
      </w:r>
      <w:r w:rsidRPr="00E3787E">
        <w:rPr>
          <w:rFonts w:ascii="Times SUT" w:hAnsi="Times SUT" w:cs="Times SUT"/>
          <w:sz w:val="20"/>
        </w:rPr>
        <w:t xml:space="preserve"> Kaa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 xml:space="preserve"> kaks korda </w:t>
      </w:r>
      <w:r w:rsidRPr="00E3787E">
        <w:rPr>
          <w:rFonts w:ascii="Times SUT" w:hAnsi="Times SUT" w:cs="Times SUT"/>
          <w:i/>
          <w:sz w:val="20"/>
        </w:rPr>
        <w:t xml:space="preserve">siis pole kaksiti `söita </w:t>
      </w:r>
      <w:r w:rsidRPr="00E3787E">
        <w:rPr>
          <w:rFonts w:ascii="Times SUT" w:hAnsi="Times SUT" w:cs="Times SUT"/>
          <w:sz w:val="20"/>
        </w:rPr>
        <w:t xml:space="preserve">Jäm; </w:t>
      </w:r>
      <w:r w:rsidRPr="00E3787E">
        <w:rPr>
          <w:rFonts w:ascii="Times SUT" w:hAnsi="Times SUT" w:cs="Times SUT"/>
          <w:i/>
          <w:sz w:val="20"/>
        </w:rPr>
        <w:t>alumese lati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 läks kaksiti, `p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räs vitsa 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`veikse lati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</w:t>
      </w:r>
      <w:r w:rsidRPr="00E3787E">
        <w:rPr>
          <w:rFonts w:ascii="Times SUT" w:hAnsi="Times SUT" w:cs="Times SUT"/>
          <w:sz w:val="20"/>
        </w:rPr>
        <w:t xml:space="preserve"> Pal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b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kaksite, katsiti</w:t>
      </w:r>
      <w:r w:rsidRPr="00E3787E">
        <w:rPr>
          <w:rFonts w:ascii="Times SUT" w:hAnsi="Times SUT" w:cs="Times SUT"/>
          <w:b/>
          <w:sz w:val="20"/>
        </w:rPr>
        <w:t xml:space="preserve">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traksi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kaksitraksi</w:t>
      </w:r>
      <w:r w:rsidRPr="00E3787E">
        <w:rPr>
          <w:rFonts w:ascii="Times SUT" w:hAnsi="Times SUT" w:cs="Times SUT"/>
          <w:sz w:val="20"/>
        </w:rPr>
        <w:t xml:space="preserve"> kaksiratsi – Vän Tor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kaksiraksi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kanti</w:t>
      </w:r>
      <w:r w:rsidRPr="00E3787E">
        <w:rPr>
          <w:rFonts w:ascii="Times SUT" w:hAnsi="Times SUT" w:cs="Times SUT"/>
          <w:b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kahest küljest </w:t>
      </w:r>
      <w:r w:rsidRPr="00E3787E">
        <w:rPr>
          <w:rFonts w:ascii="Times SUT" w:hAnsi="Times SUT" w:cs="Times SUT"/>
          <w:i/>
          <w:sz w:val="20"/>
        </w:rPr>
        <w:t>rugi tükk oli kaks`kanti kümme latti, kaks`kanti üksteisend</w:t>
      </w:r>
      <w:r w:rsidRPr="00E3787E">
        <w:rPr>
          <w:rFonts w:ascii="Times SUT" w:hAnsi="Times SUT" w:cs="Times SUT"/>
          <w:sz w:val="20"/>
        </w:rPr>
        <w:t xml:space="preserve"> Jäm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kolmat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van</w:t>
      </w:r>
      <w:r w:rsidRPr="00E3787E">
        <w:rPr>
          <w:rFonts w:ascii="Times SUT" w:hAnsi="Times SUT" w:cs="Times SUT"/>
          <w:sz w:val="20"/>
        </w:rPr>
        <w:t xml:space="preserve"> kakskümmend kaks </w:t>
      </w:r>
      <w:r w:rsidRPr="00E3787E">
        <w:rPr>
          <w:rFonts w:ascii="Times SUT" w:hAnsi="Times SUT" w:cs="Times SUT"/>
          <w:i/>
          <w:sz w:val="20"/>
        </w:rPr>
        <w:t>`naised lugesivad sedäsi `võrkeid, kui `niiti `aspeldasivad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üks `kolmat ja kaks `kolmat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kakskolmat `korda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enni asveldati sedasi, `loeti `lõngu üks kolmat, kaks kolmat, niikaua kui kuuskümmend `lõnga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meie lukeme sii kakskümmend, siis  akkame ükskolmat, kakskolmat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ükskolmat, kakskolmat, kolmkolmat – kolmkümmend oli `viimaks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kaks kõlmat</w:t>
      </w:r>
      <w:r w:rsidRPr="00E3787E">
        <w:rPr>
          <w:rFonts w:ascii="Times SUT" w:hAnsi="Times SUT" w:cs="Times SUT"/>
          <w:sz w:val="20"/>
        </w:rPr>
        <w:t xml:space="preserve"> Kod || </w:t>
      </w:r>
      <w:r w:rsidRPr="00E3787E">
        <w:rPr>
          <w:rFonts w:ascii="Times SUT" w:hAnsi="Times SUT" w:cs="Times SUT"/>
          <w:i/>
          <w:sz w:val="20"/>
        </w:rPr>
        <w:t>puol`kolmat</w:t>
      </w:r>
      <w:r w:rsidRPr="00E3787E">
        <w:rPr>
          <w:rFonts w:ascii="Times SUT" w:hAnsi="Times SUT" w:cs="Times SUT"/>
          <w:sz w:val="20"/>
        </w:rPr>
        <w:t xml:space="preserve"> [või] </w:t>
      </w:r>
      <w:r w:rsidRPr="00E3787E">
        <w:rPr>
          <w:rFonts w:ascii="Times SUT" w:hAnsi="Times SUT" w:cs="Times SUT"/>
          <w:i/>
          <w:sz w:val="20"/>
        </w:rPr>
        <w:t>kaks`kolmat</w:t>
      </w:r>
      <w:r w:rsidRPr="00E3787E">
        <w:rPr>
          <w:rFonts w:ascii="Times SUT" w:hAnsi="Times SUT" w:cs="Times SUT"/>
          <w:sz w:val="20"/>
        </w:rPr>
        <w:t xml:space="preserve"> (</w:t>
      </w:r>
      <w:r w:rsidRPr="00E3787E">
        <w:rPr>
          <w:rFonts w:ascii="Times SUT" w:hAnsi="Times SUT" w:cs="Times SUT"/>
          <w:sz w:val="16"/>
        </w:rPr>
        <w:t>hum</w:t>
      </w:r>
      <w:r w:rsidRPr="00E3787E">
        <w:rPr>
          <w:rFonts w:ascii="Times SUT" w:hAnsi="Times SUT" w:cs="Times SUT"/>
          <w:sz w:val="20"/>
        </w:rPr>
        <w:t xml:space="preserve"> lombaka käimisest) IisR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kümmend</w:t>
      </w:r>
      <w:r w:rsidRPr="00E3787E">
        <w:rPr>
          <w:rFonts w:ascii="Times SUT" w:hAnsi="Times SUT" w:cs="Times SUT"/>
          <w:sz w:val="20"/>
        </w:rPr>
        <w:t xml:space="preserve"> kakskümmend </w:t>
      </w:r>
      <w:r w:rsidRPr="00E3787E">
        <w:rPr>
          <w:rFonts w:ascii="Times SUT" w:hAnsi="Times SUT" w:cs="Times SUT"/>
          <w:i/>
          <w:sz w:val="20"/>
        </w:rPr>
        <w:t>sie on `vaata et `kahte`kümmend `versta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naha `keskmine ind oli ikke kakskümend viis `kruoni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`Aestat kaks`kümmend kaks on vanatüdrigu taks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kahel`kümmel suvel rikkus vesi `kartuli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lue kahe`kümme ühess `saate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miä `läksin mehele, kahe`kümme `kuue `aastane olin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kodo tulin, siis olin kaksküme `üeksä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pole `kahtekümmendkid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oled kakskümmend seitse `aastad meil oln, aga `luuda ega nuustikast põle ää kulutan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nääd `enni kahtkümnet viit `aastat soldatiks ei läind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kakskümmen üks</w:t>
      </w:r>
      <w:r w:rsidRPr="00E3787E">
        <w:rPr>
          <w:rFonts w:ascii="Times SUT" w:hAnsi="Times SUT" w:cs="Times SUT"/>
          <w:sz w:val="20"/>
        </w:rPr>
        <w:t xml:space="preserve"> [on] </w:t>
      </w:r>
      <w:r w:rsidRPr="00E3787E">
        <w:rPr>
          <w:rFonts w:ascii="Times SUT" w:hAnsi="Times SUT" w:cs="Times SUT"/>
          <w:i/>
          <w:sz w:val="20"/>
        </w:rPr>
        <w:t>ükskolmat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ma olin kahekümme `aastane, kui tienimast ära tulin</w:t>
      </w:r>
      <w:r w:rsidRPr="00E3787E">
        <w:rPr>
          <w:rFonts w:ascii="Times SUT" w:hAnsi="Times SUT" w:cs="Times SUT"/>
          <w:sz w:val="20"/>
        </w:rPr>
        <w:t xml:space="preserve"> Rak; </w:t>
      </w:r>
      <w:r w:rsidRPr="00E3787E">
        <w:rPr>
          <w:rFonts w:ascii="Times SUT" w:hAnsi="Times SUT" w:cs="Times SUT"/>
          <w:i/>
          <w:sz w:val="20"/>
        </w:rPr>
        <w:t>kakskümmend kaks `puuda siga `raske, tõene ei `kualnud `kastekümmetki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kual linu one kakskümmet leesiked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`alla kahe`kümne `aasta käisin `lahtiste `juustega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veike kohakene, siuke kahe`kümne vakamane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on aeg olnd, kui viina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p on kakskümmend viis `kopkad `maksnu</w:t>
      </w:r>
      <w:r w:rsidRPr="00E3787E">
        <w:rPr>
          <w:rFonts w:ascii="Times SUT" w:hAnsi="Times SUT" w:cs="Times SUT"/>
          <w:sz w:val="20"/>
        </w:rPr>
        <w:t xml:space="preserve"> Vil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katskümmend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neljat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kaksneljat</w:t>
      </w:r>
      <w:r w:rsidRPr="00E3787E">
        <w:rPr>
          <w:rFonts w:ascii="Times SUT" w:hAnsi="Times SUT" w:cs="Times SUT"/>
          <w:sz w:val="20"/>
        </w:rPr>
        <w:t xml:space="preserve"> Phl Mar </w:t>
      </w:r>
      <w:r w:rsidRPr="00E3787E">
        <w:rPr>
          <w:rFonts w:ascii="Times SUT" w:hAnsi="Times SUT" w:cs="Times SUT"/>
          <w:sz w:val="16"/>
        </w:rPr>
        <w:t>van</w:t>
      </w:r>
      <w:r w:rsidRPr="00E3787E">
        <w:rPr>
          <w:rFonts w:ascii="Times SUT" w:hAnsi="Times SUT" w:cs="Times SUT"/>
          <w:sz w:val="20"/>
        </w:rPr>
        <w:t xml:space="preserve"> kolmkümmend kaks [loeti] </w:t>
      </w:r>
      <w:r w:rsidRPr="00E3787E">
        <w:rPr>
          <w:rFonts w:ascii="Times SUT" w:hAnsi="Times SUT" w:cs="Times SUT"/>
          <w:i/>
          <w:sz w:val="20"/>
        </w:rPr>
        <w:t>seni kui kolmkümmend, siis akkas `jälle üksne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lat, kaksne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lat</w:t>
      </w:r>
      <w:r w:rsidRPr="00E3787E">
        <w:rPr>
          <w:rFonts w:ascii="Times SUT" w:hAnsi="Times SUT" w:cs="Times SUT"/>
          <w:sz w:val="20"/>
        </w:rPr>
        <w:t xml:space="preserve"> Mar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piiline</w:t>
      </w:r>
      <w:r w:rsidRPr="00E3787E">
        <w:rPr>
          <w:rStyle w:val="ms3"/>
          <w:rFonts w:ascii="Times SUT" w:hAnsi="Times SUT" w:cs="Times SUT"/>
        </w:rPr>
        <w:t xml:space="preserve"> p</w:t>
      </w:r>
      <w:r w:rsidRPr="00E3787E">
        <w:rPr>
          <w:rStyle w:val="TstegaNumber"/>
          <w:rFonts w:ascii="Times SUT" w:hAnsi="Times SUT" w:cs="Times SUT"/>
        </w:rPr>
        <w:t>aaris</w:t>
      </w:r>
      <w:r w:rsidRPr="00E3787E">
        <w:rPr>
          <w:rFonts w:ascii="Times SUT" w:hAnsi="Times SUT" w:cs="Times SUT"/>
          <w:sz w:val="20"/>
        </w:rPr>
        <w:t xml:space="preserve">lõngne </w:t>
      </w:r>
      <w:r w:rsidRPr="00E3787E">
        <w:rPr>
          <w:rFonts w:ascii="Times SUT" w:hAnsi="Times SUT" w:cs="Times SUT"/>
          <w:i/>
          <w:sz w:val="20"/>
        </w:rPr>
        <w:t>üks`piilist ja kaks`piilist, neid olen ma ise kudund kõik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linased</w:t>
      </w:r>
      <w:r w:rsidRPr="00E3787E">
        <w:rPr>
          <w:rFonts w:ascii="Times SUT" w:hAnsi="Times SUT" w:cs="Times SUT"/>
          <w:sz w:val="20"/>
        </w:rPr>
        <w:t xml:space="preserve"> [kangad] </w:t>
      </w:r>
      <w:r w:rsidRPr="00E3787E">
        <w:rPr>
          <w:rFonts w:ascii="Times SUT" w:hAnsi="Times SUT" w:cs="Times SUT"/>
          <w:i/>
          <w:sz w:val="20"/>
        </w:rPr>
        <w:t>olid enamani kõik kaks`piilised</w:t>
      </w:r>
      <w:r w:rsidRPr="00E3787E">
        <w:rPr>
          <w:rFonts w:ascii="Times SUT" w:hAnsi="Times SUT" w:cs="Times SUT"/>
          <w:sz w:val="20"/>
        </w:rPr>
        <w:t xml:space="preserve"> Amb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kakspiine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piine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kakspiine</w:t>
      </w:r>
      <w:r w:rsidRPr="00E3787E">
        <w:rPr>
          <w:rFonts w:ascii="Times SUT" w:hAnsi="Times SUT" w:cs="Times SUT"/>
          <w:sz w:val="20"/>
        </w:rPr>
        <w:t xml:space="preserve"> = kakspiiline – Phl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ratas</w:t>
      </w:r>
      <w:r w:rsidRPr="00E3787E">
        <w:rPr>
          <w:rFonts w:ascii="Times SUT" w:hAnsi="Times SUT" w:cs="Times SUT"/>
          <w:sz w:val="20"/>
        </w:rPr>
        <w:t xml:space="preserve"> kaarik </w:t>
      </w:r>
      <w:r w:rsidRPr="00E3787E">
        <w:rPr>
          <w:rFonts w:ascii="Times SUT" w:hAnsi="Times SUT" w:cs="Times SUT"/>
          <w:i/>
          <w:sz w:val="20"/>
        </w:rPr>
        <w:t>siss perenane või perem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s lõi siss kaheratta ette obese </w:t>
      </w:r>
      <w:r w:rsidRPr="00E3787E">
        <w:rPr>
          <w:rFonts w:ascii="Times SUT" w:hAnsi="Times SUT" w:cs="Times SUT"/>
          <w:sz w:val="20"/>
        </w:rPr>
        <w:t xml:space="preserve">[kui oli tuline rutt]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katsratass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sada</w:t>
      </w:r>
      <w:r w:rsidRPr="00E3787E">
        <w:rPr>
          <w:rFonts w:ascii="Times SUT" w:hAnsi="Times SUT" w:cs="Times SUT"/>
          <w:sz w:val="20"/>
        </w:rPr>
        <w:t xml:space="preserve"> (mõlemad osised muutuvad) kakssada </w:t>
      </w:r>
      <w:r w:rsidRPr="00E3787E">
        <w:rPr>
          <w:rFonts w:ascii="Times SUT" w:hAnsi="Times SUT" w:cs="Times SUT"/>
          <w:i/>
          <w:sz w:val="20"/>
        </w:rPr>
        <w:t>Karu `Volli sai üel `ommigol siin kakssada kuus kilo</w:t>
      </w:r>
      <w:r w:rsidRPr="00E3787E">
        <w:rPr>
          <w:rFonts w:ascii="Times SUT" w:hAnsi="Times SUT" w:cs="Times SUT"/>
          <w:sz w:val="20"/>
        </w:rPr>
        <w:t xml:space="preserve"> [lõhet] Vai; </w:t>
      </w:r>
      <w:r w:rsidRPr="00E3787E">
        <w:rPr>
          <w:rFonts w:ascii="Times SUT" w:hAnsi="Times SUT" w:cs="Times SUT"/>
          <w:i/>
          <w:sz w:val="20"/>
        </w:rPr>
        <w:t>karjanaised töötasid üle kahesaea</w:t>
      </w:r>
      <w:r w:rsidRPr="00E3787E">
        <w:rPr>
          <w:rFonts w:ascii="Times SUT" w:hAnsi="Times SUT" w:cs="Times SUT"/>
          <w:sz w:val="20"/>
        </w:rPr>
        <w:t xml:space="preserve"> [normi]</w:t>
      </w:r>
      <w:r w:rsidRPr="00E3787E">
        <w:rPr>
          <w:rFonts w:ascii="Times SUT" w:hAnsi="Times SUT" w:cs="Times SUT"/>
          <w:i/>
          <w:sz w:val="20"/>
        </w:rPr>
        <w:t>pääva kuus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see vöib kahesaa `aasta eest `olla olnd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lubas tääle sis kakssada latti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kakssada rubla tuli mõesale `maksa iga `oasta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riivelpü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jooseb `kaugele, verst ja kakssada küünärt</w:t>
      </w:r>
      <w:r w:rsidRPr="00E3787E">
        <w:rPr>
          <w:rFonts w:ascii="Times SUT" w:hAnsi="Times SUT" w:cs="Times SUT"/>
          <w:sz w:val="20"/>
        </w:rPr>
        <w:t xml:space="preserve"> KJn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katssada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teisend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kaksteist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teisku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kaks`teisku</w:t>
      </w:r>
      <w:r w:rsidRPr="00E3787E">
        <w:rPr>
          <w:rFonts w:ascii="Times SUT" w:hAnsi="Times SUT" w:cs="Times SUT"/>
          <w:sz w:val="20"/>
        </w:rPr>
        <w:t xml:space="preserve"> Saa Vil kaksteist </w:t>
      </w:r>
      <w:r w:rsidRPr="00E3787E">
        <w:rPr>
          <w:rFonts w:ascii="Times SUT" w:hAnsi="Times SUT" w:cs="Times SUT"/>
          <w:i/>
          <w:sz w:val="20"/>
        </w:rPr>
        <w:t>eina`kuhja, `väiksesse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kaks`teisku `saagi `einu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kümme minutid `puudub kahe`teiskus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kell kaks`teisku sa tuled `lõunelle</w:t>
      </w:r>
      <w:r w:rsidRPr="00E3787E">
        <w:rPr>
          <w:rFonts w:ascii="Times SUT" w:hAnsi="Times SUT" w:cs="Times SUT"/>
          <w:sz w:val="20"/>
        </w:rPr>
        <w:t xml:space="preserve"> Vil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katstõisku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teist(kümmend)</w:t>
      </w:r>
      <w:r w:rsidRPr="00E3787E">
        <w:rPr>
          <w:rStyle w:val="ms3"/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kaksteist </w:t>
      </w:r>
      <w:r w:rsidRPr="00E3787E">
        <w:rPr>
          <w:rFonts w:ascii="Times SUT" w:hAnsi="Times SUT" w:cs="Times SUT"/>
          <w:i/>
          <w:sz w:val="20"/>
        </w:rPr>
        <w:t>`neie peret oli siis kakstoist last oli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`kehvas elus olen kaksteist`kümme last üless `kasvatand, `kuolitand ja `lieritand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minu emal õli kakstõist`kümme õdeda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no siis õlin juo `aastat kakstõist vai nii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iga mees töi kaksteisend vakka `soola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kaksteisend tükki on üks tosin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sii `linnas `peetakse ega `aasta kahe`teisme pääva `pitkust riiete `laata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kaksteisend suid köis kodus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`aasta on kaksteissend kuud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kaheteistküme vea pärast vesati `vällä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li kaheteiss`kümne `aastane</w:t>
      </w:r>
      <w:r w:rsidRPr="00E3787E">
        <w:rPr>
          <w:rFonts w:ascii="Times SUT" w:hAnsi="Times SUT" w:cs="Times SUT"/>
          <w:sz w:val="20"/>
        </w:rPr>
        <w:t xml:space="preserve"> Kir; </w:t>
      </w:r>
      <w:r w:rsidRPr="00E3787E">
        <w:rPr>
          <w:rFonts w:ascii="Times SUT" w:hAnsi="Times SUT" w:cs="Times SUT"/>
          <w:i/>
          <w:sz w:val="20"/>
        </w:rPr>
        <w:t>ma oli vel alles noh kaheteist `aastane</w:t>
      </w:r>
      <w:r w:rsidRPr="00E3787E">
        <w:rPr>
          <w:rFonts w:ascii="Times SUT" w:hAnsi="Times SUT" w:cs="Times SUT"/>
          <w:sz w:val="20"/>
        </w:rPr>
        <w:t xml:space="preserve"> Lih; </w:t>
      </w:r>
      <w:r w:rsidRPr="00E3787E">
        <w:rPr>
          <w:rFonts w:ascii="Times SUT" w:hAnsi="Times SUT" w:cs="Times SUT"/>
          <w:i/>
          <w:sz w:val="20"/>
        </w:rPr>
        <w:t>kaksteist on üks tosin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kaheteist`kümne pulgaga reha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sie juu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 `rääkis kaksteistkümmend kielt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ta on jo kahtteistkümmet `aastad kuoli`tienija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kahe`tõisku mehega maganud rehe all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isa `rääkis, et kaksteisskümme `u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tulnud ta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pääl `vasta</w:t>
      </w:r>
      <w:r w:rsidRPr="00E3787E">
        <w:rPr>
          <w:rFonts w:ascii="Times SUT" w:hAnsi="Times SUT" w:cs="Times SUT"/>
          <w:sz w:val="20"/>
        </w:rPr>
        <w:t xml:space="preserve"> Äks; </w:t>
      </w:r>
      <w:r w:rsidRPr="00E3787E">
        <w:rPr>
          <w:rFonts w:ascii="Times SUT" w:hAnsi="Times SUT" w:cs="Times SUT"/>
          <w:i/>
          <w:sz w:val="20"/>
        </w:rPr>
        <w:t>minu mees oli minust kakste·istkümme `aastad vanem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poeg oli meil juba `siuke kaheteist</w:t>
      </w:r>
      <w:r w:rsidRPr="00E3787E">
        <w:rPr>
          <w:rFonts w:ascii="Times SUT" w:hAnsi="Times SUT" w:cs="Times SUT"/>
          <w:sz w:val="20"/>
        </w:rPr>
        <w:t xml:space="preserve"> ~ </w:t>
      </w:r>
      <w:r w:rsidRPr="00E3787E">
        <w:rPr>
          <w:rFonts w:ascii="Times SUT" w:hAnsi="Times SUT" w:cs="Times SUT"/>
          <w:i/>
          <w:sz w:val="20"/>
        </w:rPr>
        <w:t>kaheteist`kümne `aastane</w:t>
      </w:r>
      <w:r w:rsidRPr="00E3787E">
        <w:rPr>
          <w:rFonts w:ascii="Times SUT" w:hAnsi="Times SUT" w:cs="Times SUT"/>
          <w:sz w:val="20"/>
        </w:rPr>
        <w:t xml:space="preserve"> Pil || kellaaeg</w:t>
      </w:r>
      <w:r w:rsidRPr="00E3787E">
        <w:rPr>
          <w:rFonts w:ascii="Times SUT" w:hAnsi="Times SUT" w:cs="Times SUT"/>
          <w:i/>
          <w:sz w:val="20"/>
        </w:rPr>
        <w:t xml:space="preserve"> `üöse `kella `puole kahetoist`kümme aeal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kellu oo kahe`teisme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(üksteist läbi) Khk; </w:t>
      </w:r>
      <w:r w:rsidRPr="00E3787E">
        <w:rPr>
          <w:rFonts w:ascii="Times SUT" w:hAnsi="Times SUT" w:cs="Times SUT"/>
          <w:i/>
          <w:sz w:val="20"/>
        </w:rPr>
        <w:t>Kell kaksteissend ma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s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 olema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kui laps sünnib maa `peale kella kahe`teistme `aegas, siis `öötasse, et see pidäde üks suur varas tulema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kirikärrä ei kirjota kaksteist, et see pidäde `vaendlase tund olema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omigune öö oo peale kella kahe`teistme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Lõuna akkas kaeteistkümmest</w:t>
      </w:r>
      <w:r w:rsidRPr="00E3787E">
        <w:rPr>
          <w:rFonts w:ascii="Times SUT" w:hAnsi="Times SUT" w:cs="Times SUT"/>
          <w:sz w:val="20"/>
        </w:rPr>
        <w:t xml:space="preserve"> Amb;</w:t>
      </w:r>
      <w:r w:rsidRPr="00E3787E">
        <w:rPr>
          <w:rFonts w:ascii="Times SUT" w:hAnsi="Times SUT" w:cs="Times SUT"/>
          <w:i/>
          <w:sz w:val="20"/>
        </w:rPr>
        <w:t xml:space="preserve"> kella kahetõiss`kümne aal</w:t>
      </w:r>
      <w:r w:rsidRPr="00E3787E">
        <w:rPr>
          <w:rFonts w:ascii="Times SUT" w:hAnsi="Times SUT" w:cs="Times SUT"/>
          <w:sz w:val="20"/>
        </w:rPr>
        <w:t xml:space="preserve"> KodT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kaksteisku, kats|tõisku, </w:t>
      </w:r>
      <w:r w:rsidRPr="00E3787E">
        <w:rPr>
          <w:rFonts w:ascii="Times SUT" w:hAnsi="Times SUT" w:cs="Times SUT"/>
          <w:sz w:val="20"/>
        </w:rPr>
        <w:noBreakHyphen/>
        <w:t>tõist(kümmend)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kaksti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int</w:t>
      </w:r>
      <w:r w:rsidRPr="00E3787E">
        <w:rPr>
          <w:rFonts w:ascii="Times SUT" w:hAnsi="Times SUT" w:cs="Times SUT"/>
          <w:sz w:val="20"/>
        </w:rPr>
        <w:t xml:space="preserve"> kõpsti, naksti </w:t>
      </w:r>
      <w:r w:rsidRPr="00E3787E">
        <w:rPr>
          <w:rFonts w:ascii="Times SUT" w:hAnsi="Times SUT" w:cs="Times SUT"/>
          <w:i/>
          <w:sz w:val="20"/>
        </w:rPr>
        <w:t xml:space="preserve">No on osav sie `Karla,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maast üppab `kaksti obuse `selga</w:t>
      </w:r>
      <w:r w:rsidRPr="00E3787E">
        <w:rPr>
          <w:rFonts w:ascii="Times SUT" w:hAnsi="Times SUT" w:cs="Times SUT"/>
          <w:sz w:val="20"/>
        </w:rPr>
        <w:t xml:space="preserve"> IisR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b/>
          <w:sz w:val="20"/>
        </w:rPr>
      </w:pPr>
      <w:r w:rsidRPr="00E3787E">
        <w:rPr>
          <w:rStyle w:val="ms1"/>
          <w:rFonts w:ascii="Times SUT" w:hAnsi="Times SUT" w:cs="Times SUT"/>
        </w:rPr>
        <w:t>kakstoist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kaksteist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viiet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kaks viiet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van</w:t>
      </w:r>
      <w:r w:rsidRPr="00E3787E">
        <w:rPr>
          <w:rFonts w:ascii="Times SUT" w:hAnsi="Times SUT" w:cs="Times SUT"/>
          <w:sz w:val="20"/>
        </w:rPr>
        <w:t xml:space="preserve"> nelikümmend kaks – Phl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kaksõma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kaksama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kakuam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kakuam</w:t>
      </w:r>
      <w:r w:rsidRPr="00E3787E">
        <w:rPr>
          <w:rFonts w:ascii="Times SUT" w:hAnsi="Times SUT" w:cs="Times SUT"/>
          <w:sz w:val="20"/>
        </w:rPr>
        <w:t xml:space="preserve"> Jäm Tõs Khn, </w:t>
      </w:r>
      <w:r w:rsidRPr="00E3787E">
        <w:rPr>
          <w:rFonts w:ascii="Times SUT" w:hAnsi="Times SUT" w:cs="Times SUT"/>
          <w:i/>
          <w:sz w:val="20"/>
        </w:rPr>
        <w:noBreakHyphen/>
        <w:t>aam</w:t>
      </w:r>
      <w:r w:rsidRPr="00E3787E">
        <w:rPr>
          <w:rFonts w:ascii="Times SUT" w:hAnsi="Times SUT" w:cs="Times SUT"/>
          <w:sz w:val="20"/>
        </w:rPr>
        <w:t xml:space="preserve"> Pha Jaa Aud Hää, </w:t>
      </w:r>
      <w:r w:rsidRPr="00E3787E">
        <w:rPr>
          <w:rFonts w:ascii="Times SUT" w:hAnsi="Times SUT" w:cs="Times SUT"/>
          <w:i/>
          <w:sz w:val="20"/>
        </w:rPr>
        <w:t>`kaakuam</w:t>
      </w:r>
      <w:r w:rsidRPr="00E3787E">
        <w:rPr>
          <w:rFonts w:ascii="Times SUT" w:hAnsi="Times SUT" w:cs="Times SUT"/>
          <w:sz w:val="20"/>
        </w:rPr>
        <w:t xml:space="preserve"> Kuu, </w:t>
      </w:r>
      <w:r w:rsidRPr="00E3787E">
        <w:rPr>
          <w:rFonts w:ascii="Times SUT" w:hAnsi="Times SUT" w:cs="Times SUT"/>
          <w:i/>
          <w:sz w:val="20"/>
        </w:rPr>
        <w:t>kakkuam</w:t>
      </w:r>
      <w:r w:rsidRPr="00E3787E">
        <w:rPr>
          <w:rFonts w:ascii="Times SUT" w:hAnsi="Times SUT" w:cs="Times SUT"/>
          <w:sz w:val="20"/>
        </w:rPr>
        <w:t xml:space="preserve"> Vai, </w:t>
      </w:r>
      <w:r w:rsidRPr="00E3787E">
        <w:rPr>
          <w:rFonts w:ascii="Times SUT" w:hAnsi="Times SUT" w:cs="Times SUT"/>
          <w:i/>
          <w:sz w:val="20"/>
        </w:rPr>
        <w:noBreakHyphen/>
        <w:t>aam</w:t>
      </w:r>
      <w:r w:rsidRPr="00E3787E">
        <w:rPr>
          <w:rFonts w:ascii="Times SUT" w:hAnsi="Times SUT" w:cs="Times SUT"/>
          <w:sz w:val="20"/>
        </w:rPr>
        <w:t xml:space="preserve"> Kuu Vai,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seisevnoot, kakuam </w:t>
      </w:r>
      <w:r w:rsidRPr="00E3787E">
        <w:rPr>
          <w:rFonts w:ascii="Times SUT" w:hAnsi="Times SUT" w:cs="Times SUT"/>
          <w:i/>
          <w:sz w:val="20"/>
        </w:rPr>
        <w:t>kakkuamil on maa-aid niisama kui rüsäl ja ring`aiad ka, `matkast `lähto `toiso ja siis on kast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see pole `öige kakuaam, see on 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tmörd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Kakuamid viiässe mere ning tõuassõ räimi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üks paat ei saa `nõuda kakuaàmi</w:t>
      </w:r>
      <w:r w:rsidRPr="00E3787E">
        <w:rPr>
          <w:rFonts w:ascii="Times SUT" w:hAnsi="Times SUT" w:cs="Times SUT"/>
          <w:sz w:val="20"/>
        </w:rPr>
        <w:t xml:space="preserve"> Aud;</w:t>
      </w:r>
      <w:r w:rsidRPr="00E3787E">
        <w:rPr>
          <w:rFonts w:ascii="Times SUT" w:hAnsi="Times SUT" w:cs="Times SUT"/>
          <w:i/>
          <w:sz w:val="20"/>
        </w:rPr>
        <w:t xml:space="preserve"> Kakuami äär on sääl suure paadi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les ja teisest äärest akataks kakuami lina `võtma. </w:t>
      </w:r>
      <w:r w:rsidRPr="00E3787E">
        <w:rPr>
          <w:rFonts w:ascii="Times SUT" w:hAnsi="Times SUT" w:cs="Times SUT"/>
          <w:sz w:val="20"/>
        </w:rPr>
        <w:t xml:space="preserve">[kui] </w:t>
      </w:r>
      <w:r w:rsidRPr="00E3787E">
        <w:rPr>
          <w:rFonts w:ascii="Times SUT" w:hAnsi="Times SUT" w:cs="Times SUT"/>
          <w:i/>
          <w:sz w:val="20"/>
        </w:rPr>
        <w:t>Kaks `paati juba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s, 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akkavad `räimi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`tõstma selle viimatse sopi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st, aga kakuam jääb ikki `merre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ui</w:t>
      </w:r>
      <w:r w:rsidRPr="00E3787E">
        <w:rPr>
          <w:rFonts w:ascii="Times SUT" w:hAnsi="Times SUT" w:cs="Times SUT"/>
          <w:sz w:val="20"/>
        </w:rPr>
        <w:t xml:space="preserve"> otsekui, nagu </w:t>
      </w:r>
      <w:r w:rsidRPr="00E3787E">
        <w:rPr>
          <w:rFonts w:ascii="Times SUT" w:hAnsi="Times SUT" w:cs="Times SUT"/>
          <w:i/>
          <w:sz w:val="20"/>
        </w:rPr>
        <w:t xml:space="preserve">kašami·r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ka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ui linahää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se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l, sääne gu ta</w:t>
      </w:r>
      <w:r w:rsidR="00E3787E" w:rsidRPr="00E3787E">
        <w:rPr>
          <w:rFonts w:ascii="Times SUT" w:hAnsi="Times SUT" w:cs="Times SUT"/>
          <w:i/>
          <w:sz w:val="20"/>
        </w:rPr>
        <w:t>v́</w:t>
      </w:r>
      <w:r w:rsidRPr="00E3787E">
        <w:rPr>
          <w:rFonts w:ascii="Times SUT" w:hAnsi="Times SUT" w:cs="Times SUT"/>
          <w:i/>
          <w:sz w:val="20"/>
        </w:rPr>
        <w:t>ass sinine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harv ka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ui pra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isahtu ka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ui latsõlõ nisa `miilde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õngõrdõlõss ka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ui vakl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`kiskmese kisk är mindä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. vadõrakõnõ minnu ka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ui `kistmisega `ki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auk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pej, lstk</w:t>
      </w:r>
      <w:r w:rsidRPr="00E3787E">
        <w:rPr>
          <w:rFonts w:ascii="Times SUT" w:hAnsi="Times SUT" w:cs="Times SUT"/>
          <w:sz w:val="20"/>
        </w:rPr>
        <w:t xml:space="preserve"> suu </w:t>
      </w:r>
      <w:r w:rsidRPr="00E3787E">
        <w:rPr>
          <w:rFonts w:ascii="Times SUT" w:hAnsi="Times SUT" w:cs="Times SUT"/>
          <w:i/>
          <w:sz w:val="20"/>
        </w:rPr>
        <w:t>Pea oma kakuouk kinni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Selle kakuauk äi seisa ju poolest kindi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Pea ette oma kakuauk vagusi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Ää oma kakuouku mitte pautagi</w:t>
      </w:r>
      <w:r w:rsidRPr="00E3787E">
        <w:rPr>
          <w:rFonts w:ascii="Times SUT" w:hAnsi="Times SUT" w:cs="Times SUT"/>
          <w:sz w:val="20"/>
        </w:rPr>
        <w:t xml:space="preserve"> Han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kakumulk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kakukene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dem</w:t>
      </w:r>
      <w:r w:rsidRPr="00E3787E">
        <w:rPr>
          <w:rFonts w:ascii="Times SUT" w:hAnsi="Times SUT" w:cs="Times SUT"/>
          <w:sz w:val="20"/>
        </w:rPr>
        <w:t xml:space="preserve"> &lt; kakk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`terveks, `terveks kakukene, mis me oome jälle sööme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rhvl</w:t>
      </w:r>
      <w:r w:rsidRPr="00E3787E">
        <w:rPr>
          <w:rFonts w:ascii="Times SUT" w:hAnsi="Times SUT" w:cs="Times SUT"/>
          <w:sz w:val="20"/>
        </w:rPr>
        <w:t xml:space="preserve"> Muh; [kadrisandid] </w:t>
      </w:r>
      <w:r w:rsidRPr="00E3787E">
        <w:rPr>
          <w:rFonts w:ascii="Times SUT" w:hAnsi="Times SUT" w:cs="Times SUT"/>
          <w:i/>
          <w:sz w:val="20"/>
        </w:rPr>
        <w:t>`laulsid, et kadri ei taha mette kakukest, kadri tahab vellatukukest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ta 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dis kakukse `leiba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enamb lastele kakukest ei tehta, on `leiba küll, ei `peeta tast enamb lugu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ajas otsa ette muhu kui kakukese ülesse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 xml:space="preserve">minu ema tegi `veikse kakukese, pani ühe `terve muna `sisse ja `ahju </w:t>
      </w:r>
      <w:r w:rsidRPr="00E3787E">
        <w:rPr>
          <w:rFonts w:ascii="Times SUT" w:hAnsi="Times SUT" w:cs="Times SUT"/>
          <w:sz w:val="20"/>
        </w:rPr>
        <w:t xml:space="preserve">Pal; </w:t>
      </w:r>
      <w:r w:rsidRPr="00E3787E">
        <w:rPr>
          <w:rFonts w:ascii="Times SUT" w:hAnsi="Times SUT" w:cs="Times SUT"/>
          <w:i/>
          <w:sz w:val="20"/>
        </w:rPr>
        <w:t>mõni `ütleb ka `veikse pätsiku `kohta ka kakukene</w:t>
      </w:r>
      <w:r w:rsidRPr="00E3787E">
        <w:rPr>
          <w:rFonts w:ascii="Times SUT" w:hAnsi="Times SUT" w:cs="Times SUT"/>
          <w:sz w:val="20"/>
        </w:rPr>
        <w:t xml:space="preserve"> Äks; </w:t>
      </w:r>
      <w:r w:rsidRPr="00E3787E">
        <w:rPr>
          <w:rFonts w:ascii="Times SUT" w:hAnsi="Times SUT" w:cs="Times SUT"/>
          <w:i/>
          <w:sz w:val="20"/>
        </w:rPr>
        <w:t>latse armasteve kakukesi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kakukõnõ vai kaku pojakõnõ</w:t>
      </w:r>
      <w:r w:rsidRPr="00E3787E">
        <w:rPr>
          <w:rFonts w:ascii="Times SUT" w:hAnsi="Times SUT" w:cs="Times SUT"/>
          <w:sz w:val="20"/>
        </w:rPr>
        <w:t xml:space="preserve"> 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kikass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kakukikass</w:t>
      </w:r>
      <w:r w:rsidRPr="00E3787E">
        <w:rPr>
          <w:rFonts w:ascii="Times SUT" w:hAnsi="Times SUT" w:cs="Times SUT"/>
          <w:sz w:val="20"/>
        </w:rPr>
        <w:t xml:space="preserve"> riiukukk – Nõo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kott</w:t>
      </w:r>
      <w:r w:rsidRPr="00E3787E">
        <w:rPr>
          <w:rFonts w:ascii="Times SUT" w:hAnsi="Times SUT" w:cs="Times SUT"/>
          <w:sz w:val="20"/>
        </w:rPr>
        <w:t xml:space="preserve"> leivakott, toidumoon </w:t>
      </w:r>
      <w:r w:rsidRPr="00E3787E">
        <w:rPr>
          <w:rFonts w:ascii="Times SUT" w:hAnsi="Times SUT" w:cs="Times SUT"/>
          <w:i/>
          <w:sz w:val="20"/>
        </w:rPr>
        <w:t>Muud kut kakuko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abu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 ning akame astuma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See</w:t>
      </w:r>
      <w:r w:rsidRPr="00E3787E">
        <w:rPr>
          <w:rFonts w:ascii="Times SUT" w:hAnsi="Times SUT" w:cs="Times SUT"/>
          <w:sz w:val="20"/>
        </w:rPr>
        <w:t xml:space="preserve"> (emarind)</w:t>
      </w:r>
      <w:r w:rsidRPr="00E3787E">
        <w:rPr>
          <w:rFonts w:ascii="Times SUT" w:hAnsi="Times SUT" w:cs="Times SUT"/>
          <w:i/>
          <w:sz w:val="20"/>
        </w:rPr>
        <w:t xml:space="preserve"> on inimese esimene kakuko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Pöi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kull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kaku 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IisR Nõo TMr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öökull </w:t>
      </w:r>
      <w:r w:rsidRPr="00E3787E">
        <w:rPr>
          <w:rFonts w:ascii="Times SUT" w:hAnsi="Times SUT" w:cs="Times SUT"/>
          <w:i/>
          <w:sz w:val="20"/>
        </w:rPr>
        <w:t>Kaku`ku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 on üe`linnud, nävad `pääval ei nää</w:t>
      </w:r>
      <w:r w:rsidRPr="00E3787E">
        <w:rPr>
          <w:rFonts w:ascii="Times SUT" w:hAnsi="Times SUT" w:cs="Times SUT"/>
          <w:sz w:val="20"/>
        </w:rPr>
        <w:t xml:space="preserve"> IisR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riiukukk </w:t>
      </w:r>
      <w:r w:rsidRPr="00E3787E">
        <w:rPr>
          <w:rFonts w:ascii="Times SUT" w:hAnsi="Times SUT" w:cs="Times SUT"/>
          <w:i/>
          <w:sz w:val="20"/>
        </w:rPr>
        <w:t>ku latse `väega kakelsi, siss `võeti vits ja üteldi, et ka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gos kakukulli</w:t>
      </w:r>
      <w:r w:rsidRPr="00E3787E">
        <w:rPr>
          <w:rFonts w:ascii="Times SUT" w:hAnsi="Times SUT" w:cs="Times SUT"/>
          <w:sz w:val="20"/>
        </w:rPr>
        <w:t xml:space="preserve"> Nõo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kakekull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leib</w:t>
      </w:r>
      <w:r w:rsidRPr="00E3787E">
        <w:rPr>
          <w:rFonts w:ascii="Times SUT" w:hAnsi="Times SUT" w:cs="Times SUT"/>
          <w:sz w:val="20"/>
        </w:rPr>
        <w:t xml:space="preserve"> sepik, karask </w:t>
      </w:r>
      <w:r w:rsidRPr="00E3787E">
        <w:rPr>
          <w:rFonts w:ascii="Times SUT" w:hAnsi="Times SUT" w:cs="Times SUT"/>
          <w:i/>
          <w:sz w:val="20"/>
        </w:rPr>
        <w:t>kakuleib oli ika kehvemast jahust, nõnna kudas kellegil `jõudu oli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kakuleib oli sõelajahudest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titeema peres `viidi kaku`leiba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ohrakakku `üiti koa kakuleib</w:t>
      </w:r>
      <w:r w:rsidRPr="00E3787E">
        <w:rPr>
          <w:rFonts w:ascii="Times SUT" w:hAnsi="Times SUT" w:cs="Times SUT"/>
          <w:sz w:val="20"/>
        </w:rPr>
        <w:t xml:space="preserve"> Kei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kakuline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Kos Kad Trm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ümarate pilvelaikudega </w:t>
      </w:r>
      <w:r w:rsidRPr="00E3787E">
        <w:rPr>
          <w:rFonts w:ascii="Times SUT" w:hAnsi="Times SUT" w:cs="Times SUT"/>
          <w:i/>
          <w:sz w:val="20"/>
        </w:rPr>
        <w:t>Kui taevas kakuline õli, siis püiti õdre külvata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taevas on kakuline, võib rukit teha</w:t>
      </w:r>
      <w:r w:rsidRPr="00E3787E">
        <w:rPr>
          <w:rFonts w:ascii="Times SUT" w:hAnsi="Times SUT" w:cs="Times SUT"/>
          <w:sz w:val="20"/>
        </w:rPr>
        <w:t>; [taevas]</w:t>
      </w:r>
      <w:r w:rsidRPr="00E3787E">
        <w:rPr>
          <w:rFonts w:ascii="Times SUT" w:hAnsi="Times SUT" w:cs="Times SUT"/>
          <w:i/>
          <w:sz w:val="20"/>
        </w:rPr>
        <w:t xml:space="preserve"> ei õld sinine, õli lapiline või kakuline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 xml:space="preserve">kui taevas kakuline, tuleb rukkid külvata </w:t>
      </w:r>
      <w:r w:rsidRPr="00E3787E">
        <w:rPr>
          <w:rFonts w:ascii="Times SUT" w:hAnsi="Times SUT" w:cs="Times SUT"/>
          <w:sz w:val="20"/>
        </w:rPr>
        <w:t>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i/>
          <w:sz w:val="20"/>
        </w:rPr>
        <w:t>kakulised</w:t>
      </w:r>
      <w:r w:rsidRPr="00E3787E">
        <w:rPr>
          <w:rFonts w:ascii="Times SUT" w:hAnsi="Times SUT" w:cs="Times SUT"/>
          <w:sz w:val="20"/>
        </w:rPr>
        <w:t xml:space="preserve"> (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sarvilised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 xml:space="preserve">) </w:t>
      </w:r>
      <w:r w:rsidRPr="00E3787E">
        <w:rPr>
          <w:rFonts w:ascii="Times SUT" w:hAnsi="Times SUT" w:cs="Times SUT"/>
          <w:i/>
          <w:sz w:val="20"/>
        </w:rPr>
        <w:t>saiad</w:t>
      </w:r>
      <w:r w:rsidRPr="00E3787E">
        <w:rPr>
          <w:rFonts w:ascii="Times SUT" w:hAnsi="Times SUT" w:cs="Times SUT"/>
          <w:sz w:val="20"/>
        </w:rPr>
        <w:t xml:space="preserve"> Kad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i/>
          <w:sz w:val="20"/>
        </w:rPr>
        <w:t>Kakuliseks</w:t>
      </w:r>
      <w:r w:rsidRPr="00E3787E">
        <w:rPr>
          <w:rFonts w:ascii="Times SUT" w:hAnsi="Times SUT" w:cs="Times SUT"/>
          <w:sz w:val="20"/>
        </w:rPr>
        <w:t xml:space="preserve"> kutsuti isikut, kes tuli leiva ahjust väljavõtmise ajal. Temale anti siis proovida sooja leiba, välja arvatud vanatüdrukule ja vihavaenlasele, kartuses, et need viivad hea leivaõnne ära Kos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mulk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suu </w:t>
      </w:r>
      <w:r w:rsidRPr="00E3787E">
        <w:rPr>
          <w:rFonts w:ascii="Times SUT" w:hAnsi="Times SUT" w:cs="Times SUT"/>
          <w:i/>
          <w:sz w:val="20"/>
        </w:rPr>
        <w:t>Too ma rüüpa natuke vett, kakumulk on nönda kuiv</w:t>
      </w:r>
      <w:r w:rsidRPr="00E3787E">
        <w:rPr>
          <w:rFonts w:ascii="Times SUT" w:hAnsi="Times SUT" w:cs="Times SUT"/>
          <w:sz w:val="20"/>
        </w:rPr>
        <w:t xml:space="preserve"> Pöi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kakuauk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kakune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Khk Tõs Juu VJg </w:t>
      </w:r>
      <w:r w:rsidRPr="00E3787E">
        <w:rPr>
          <w:rFonts w:ascii="Times SUT" w:hAnsi="Times SUT" w:cs="Times SUT"/>
          <w:sz w:val="16"/>
        </w:rPr>
        <w:t>lstk</w:t>
      </w:r>
      <w:r w:rsidRPr="00E3787E">
        <w:rPr>
          <w:rFonts w:ascii="Times SUT" w:hAnsi="Times SUT" w:cs="Times SUT"/>
          <w:sz w:val="20"/>
        </w:rPr>
        <w:t xml:space="preserve"> toidune, purune </w:t>
      </w:r>
      <w:r w:rsidRPr="00E3787E">
        <w:rPr>
          <w:rFonts w:ascii="Times SUT" w:hAnsi="Times SUT" w:cs="Times SUT"/>
          <w:i/>
          <w:sz w:val="20"/>
        </w:rPr>
        <w:t>koes sa `söukse kakuse `suuga lehed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 xml:space="preserve">lapse suu oo kakune </w:t>
      </w:r>
      <w:r w:rsidRPr="00E3787E">
        <w:rPr>
          <w:rFonts w:ascii="Times SUT" w:hAnsi="Times SUT" w:cs="Times SUT"/>
          <w:sz w:val="20"/>
        </w:rPr>
        <w:t xml:space="preserve">Tõs; </w:t>
      </w:r>
      <w:r w:rsidRPr="00E3787E">
        <w:rPr>
          <w:rFonts w:ascii="Times SUT" w:hAnsi="Times SUT" w:cs="Times SUT"/>
          <w:i/>
          <w:sz w:val="20"/>
        </w:rPr>
        <w:t>sõi kakku, nüüd suu kakune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nädal</w:t>
      </w:r>
      <w:r w:rsidRPr="00E3787E">
        <w:rPr>
          <w:rFonts w:ascii="Times SUT" w:hAnsi="Times SUT" w:cs="Times SUT"/>
          <w:sz w:val="20"/>
        </w:rPr>
        <w:t xml:space="preserve"> taluteenija töönädal üle lepingus ettenähtud aja – R Ans Muh Mar Kod </w:t>
      </w:r>
      <w:r w:rsidRPr="00E3787E">
        <w:rPr>
          <w:rFonts w:ascii="Times SUT" w:hAnsi="Times SUT" w:cs="Times SUT"/>
          <w:i/>
          <w:sz w:val="20"/>
        </w:rPr>
        <w:t>olen mina neid kakkunädäli küll `tehnu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kakkunädälä iest sai kakku, `terve `leivä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jo jääb kakunädaliks ka veel</w:t>
      </w:r>
      <w:r w:rsidRPr="00E3787E">
        <w:rPr>
          <w:rFonts w:ascii="Times SUT" w:hAnsi="Times SUT" w:cs="Times SUT"/>
          <w:sz w:val="20"/>
        </w:rPr>
        <w:t xml:space="preserve"> [tööle] Ans; </w:t>
      </w:r>
      <w:r w:rsidRPr="00E3787E">
        <w:rPr>
          <w:rFonts w:ascii="Times SUT" w:hAnsi="Times SUT" w:cs="Times SUT"/>
          <w:i/>
          <w:sz w:val="20"/>
        </w:rPr>
        <w:t>kakonädälit tegi karjane `peale, ühö nädäli `teenis üle `mehklipäe `peale palga aro, sai kakko ja `vorsti ja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ku õli nädälä `piäle, siis tegi kakunädäläd, ku ärä läks, 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kakk, põtk liha, ube `t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pi kaks ja terve leib</w:t>
      </w:r>
      <w:r w:rsidRPr="00E3787E">
        <w:rPr>
          <w:rFonts w:ascii="Times SUT" w:hAnsi="Times SUT" w:cs="Times SUT"/>
          <w:sz w:val="20"/>
        </w:rPr>
        <w:t xml:space="preserve"> Kod || </w:t>
      </w:r>
      <w:r w:rsidRPr="00E3787E">
        <w:rPr>
          <w:rFonts w:ascii="Times SUT" w:hAnsi="Times SUT" w:cs="Times SUT"/>
          <w:i/>
          <w:sz w:val="20"/>
        </w:rPr>
        <w:t>kui noorikuga akati tülitsemä, sis ta võis üteldä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 nüid oli veel kakunädäl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kakunädal, kui tütar lähäb mehele ja tuleb nädala või kahe pärast isakoju tagasi kaku nädalad pidama</w:t>
      </w:r>
      <w:r w:rsidRPr="00E3787E">
        <w:rPr>
          <w:rFonts w:ascii="Times SUT" w:hAnsi="Times SUT" w:cs="Times SUT"/>
          <w:sz w:val="20"/>
        </w:rPr>
        <w:t xml:space="preserve"> VJg || pühade nädal </w:t>
      </w:r>
      <w:r w:rsidRPr="00E3787E">
        <w:rPr>
          <w:rFonts w:ascii="Times SUT" w:hAnsi="Times SUT" w:cs="Times SUT"/>
          <w:i/>
          <w:sz w:val="20"/>
        </w:rPr>
        <w:t>nüid akkabad kakunädälid `piale, pühäde nädälid neh</w:t>
      </w:r>
      <w:r w:rsidRPr="00E3787E">
        <w:rPr>
          <w:rFonts w:ascii="Times SUT" w:hAnsi="Times SUT" w:cs="Times SUT"/>
          <w:sz w:val="20"/>
        </w:rPr>
        <w:t xml:space="preserve"> Mar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kakupäev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pea|kull</w:t>
      </w:r>
      <w:r w:rsidRPr="00E3787E">
        <w:rPr>
          <w:rFonts w:ascii="Times SUT" w:hAnsi="Times SUT" w:cs="Times SUT"/>
          <w:sz w:val="20"/>
        </w:rPr>
        <w:t xml:space="preserve"> kassikakk (Bubo bubo) – Lüg IisR VJg Kod Se </w:t>
      </w:r>
      <w:r w:rsidRPr="00E3787E">
        <w:rPr>
          <w:rFonts w:ascii="Times SUT" w:hAnsi="Times SUT" w:cs="Times SUT"/>
          <w:i/>
          <w:sz w:val="20"/>
        </w:rPr>
        <w:t>kakkupääkull padikas kiri on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Sügisite kakkupia`kullid `kräuksuvad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kakupiäku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oo vesi 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l, ümmärguse `näoga, nagu 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 nägu, aga nokk `keskel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tapeti ärä kakupiäku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l,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salve servä `piäle, siis iired pe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jäsid sedä</w:t>
      </w:r>
      <w:r w:rsidRPr="00E3787E">
        <w:rPr>
          <w:rFonts w:ascii="Times SUT" w:hAnsi="Times SUT" w:cs="Times SUT"/>
          <w:sz w:val="20"/>
        </w:rPr>
        <w:t xml:space="preserve"> Kod; [lapsele öeld] </w:t>
      </w:r>
      <w:r w:rsidRPr="00E3787E">
        <w:rPr>
          <w:rFonts w:ascii="Times SUT" w:hAnsi="Times SUT" w:cs="Times SUT"/>
          <w:i/>
          <w:sz w:val="20"/>
        </w:rPr>
        <w:t>sa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kui kakupää, `hiusõ väega kohrulõ, sa käut kui kakk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päev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hrl pl</w:t>
      </w:r>
      <w:r w:rsidRPr="00E3787E">
        <w:rPr>
          <w:rFonts w:ascii="Times SUT" w:hAnsi="Times SUT" w:cs="Times SUT"/>
          <w:sz w:val="20"/>
        </w:rPr>
        <w:t xml:space="preserve"> taluteenija tööpäevad üle lepingus ettenähtud aja </w:t>
      </w:r>
      <w:r w:rsidRPr="00E3787E">
        <w:rPr>
          <w:rFonts w:ascii="Times SUT" w:hAnsi="Times SUT" w:cs="Times SUT"/>
          <w:i/>
          <w:sz w:val="20"/>
        </w:rPr>
        <w:t>kes taluinimese `juures `suiliseks oli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 `mihklipääva natuse veel, siis `eeti, ma kakupäävad tee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</w:t>
      </w:r>
      <w:r w:rsidRPr="00E3787E">
        <w:rPr>
          <w:rFonts w:ascii="Times SUT" w:hAnsi="Times SUT" w:cs="Times SUT"/>
          <w:sz w:val="20"/>
        </w:rPr>
        <w:t xml:space="preserve"> Jäm;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koht olnd, aeg `ümber, tööd oo veel, siis </w:t>
      </w:r>
      <w:r w:rsidRPr="00E3787E">
        <w:rPr>
          <w:rFonts w:ascii="Times SUT" w:hAnsi="Times SUT" w:cs="Times SUT"/>
          <w:sz w:val="20"/>
        </w:rPr>
        <w:t xml:space="preserve">[suviline] </w:t>
      </w:r>
      <w:r w:rsidRPr="00E3787E">
        <w:rPr>
          <w:rFonts w:ascii="Times SUT" w:hAnsi="Times SUT" w:cs="Times SUT"/>
          <w:i/>
          <w:sz w:val="20"/>
        </w:rPr>
        <w:t>teeb möned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vad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t>siis naljaks `itlemine, ma tee kakup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vad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le </w:t>
      </w:r>
      <w:r w:rsidRPr="00E3787E">
        <w:rPr>
          <w:rFonts w:ascii="Times SUT" w:hAnsi="Times SUT" w:cs="Times SUT"/>
          <w:sz w:val="20"/>
        </w:rPr>
        <w:t xml:space="preserve">Khk || ettemakstud tasu tööga tasa tegema </w:t>
      </w:r>
      <w:r w:rsidRPr="00E3787E">
        <w:rPr>
          <w:rFonts w:ascii="Times SUT" w:hAnsi="Times SUT" w:cs="Times SUT"/>
          <w:i/>
          <w:sz w:val="20"/>
        </w:rPr>
        <w:t>kui ta `enne tasu on kätte saand, siis teeb kaku`päävi. eks need kaku`päävade tegijad old ikke kehvemad inimesed, kes ei osand oma elu `siada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kakunädal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rauad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kaku rauad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hrl pl,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hambad –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seen</w:t>
      </w:r>
      <w:r w:rsidRPr="00E3787E">
        <w:rPr>
          <w:rFonts w:ascii="Times SUT" w:hAnsi="Times SUT" w:cs="Times SUT"/>
          <w:sz w:val="20"/>
        </w:rPr>
        <w:t xml:space="preserve"> puravik </w:t>
      </w:r>
      <w:r w:rsidRPr="00E3787E">
        <w:rPr>
          <w:rFonts w:ascii="Times SUT" w:hAnsi="Times SUT" w:cs="Times SUT"/>
          <w:i/>
          <w:sz w:val="20"/>
        </w:rPr>
        <w:t>Ega kaik inimised neid kakku`sieni tahu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Nie kakku`siened on `oite hüäd samate kohe `praadida ne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kakusiened, suured plotakad, mis luomad süövad, mõned inimesed süövad kua</w:t>
      </w:r>
      <w:r w:rsidRPr="00E3787E">
        <w:rPr>
          <w:rFonts w:ascii="Times SUT" w:hAnsi="Times SUT" w:cs="Times SUT"/>
          <w:sz w:val="20"/>
        </w:rPr>
        <w:t xml:space="preserve"> Kad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selg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küürakas </w:t>
      </w:r>
      <w:r w:rsidRPr="00E3787E">
        <w:rPr>
          <w:rFonts w:ascii="Times SUT" w:hAnsi="Times SUT" w:cs="Times SUT"/>
          <w:i/>
          <w:sz w:val="20"/>
        </w:rPr>
        <w:t>Nää, midä nied `aastad `tievad, juo sina ka kakkuselg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kakusse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kakusse</w:t>
      </w:r>
      <w:r w:rsidRPr="00E3787E">
        <w:rPr>
          <w:rFonts w:ascii="Times SUT" w:hAnsi="Times SUT" w:cs="Times SUT"/>
          <w:sz w:val="20"/>
        </w:rPr>
        <w:t xml:space="preserve"> Kam, </w:t>
      </w:r>
      <w:r w:rsidRPr="00E3787E">
        <w:rPr>
          <w:rFonts w:ascii="Times SUT" w:hAnsi="Times SUT" w:cs="Times SUT"/>
          <w:i/>
          <w:sz w:val="20"/>
        </w:rPr>
        <w:noBreakHyphen/>
        <w:t>õ</w:t>
      </w:r>
      <w:r w:rsidRPr="00E3787E">
        <w:rPr>
          <w:rFonts w:ascii="Times SUT" w:hAnsi="Times SUT" w:cs="Times SUT"/>
          <w:sz w:val="20"/>
        </w:rPr>
        <w:t xml:space="preserve"> Nõo näpped </w:t>
      </w:r>
      <w:r w:rsidRPr="00E3787E">
        <w:rPr>
          <w:rFonts w:ascii="Times SUT" w:hAnsi="Times SUT" w:cs="Times SUT"/>
          <w:i/>
          <w:sz w:val="20"/>
        </w:rPr>
        <w:t>kakussõ om `rõivala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pest kakutu villatsõ langajupi, `kraasega kraasiti lahedass ja tetti lang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vanast kraasiti `kraasega noit kakussit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tost kakustõ langast `koeti rõevass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`pa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kakussit siän, ilusit `villu es oleki</w:t>
      </w:r>
      <w:r w:rsidRPr="00E3787E">
        <w:rPr>
          <w:rFonts w:ascii="Times SUT" w:hAnsi="Times SUT" w:cs="Times SUT"/>
          <w:sz w:val="20"/>
        </w:rPr>
        <w:t xml:space="preserve"> Kam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kakutsed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kakkutama</w:t>
      </w:r>
      <w:r w:rsidRPr="00E3787E">
        <w:rPr>
          <w:rFonts w:ascii="Times SUT" w:hAnsi="Times SUT" w:cs="Times SUT"/>
          <w:sz w:val="20"/>
        </w:rPr>
        <w:t xml:space="preserve"> kaagutama </w:t>
      </w:r>
      <w:r w:rsidRPr="00E3787E">
        <w:rPr>
          <w:rFonts w:ascii="Times SUT" w:hAnsi="Times SUT" w:cs="Times SUT"/>
          <w:i/>
          <w:sz w:val="20"/>
        </w:rPr>
        <w:t>Ega siis kana iga kõrd mune, et kakkutab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kakutsed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kakutsed</w:t>
      </w:r>
      <w:r w:rsidRPr="00E3787E">
        <w:rPr>
          <w:rFonts w:ascii="Times SUT" w:hAnsi="Times SUT" w:cs="Times SUT"/>
          <w:sz w:val="20"/>
        </w:rPr>
        <w:t xml:space="preserve"> = kakusse </w:t>
      </w:r>
      <w:r w:rsidRPr="00E3787E">
        <w:rPr>
          <w:rFonts w:ascii="Times SUT" w:hAnsi="Times SUT" w:cs="Times SUT"/>
          <w:i/>
          <w:sz w:val="20"/>
        </w:rPr>
        <w:t>Kakutsed, 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d on arutadud lõngad, lambieli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`juure ja `k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ma, siis kaariti `lahti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Näpped on esimene sõna, pärast `tu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lid kakutsed, mina kakutsi küll kakkunu ja `kaarinu </w:t>
      </w:r>
      <w:r w:rsidRPr="00E3787E">
        <w:rPr>
          <w:rFonts w:ascii="Times SUT" w:hAnsi="Times SUT" w:cs="Times SUT"/>
          <w:sz w:val="20"/>
        </w:rPr>
        <w:t>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kakutse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vill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Kakutse `villa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vahel natuke pika villade sekka ka pee `riideks või alamaks `riideks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kakõnd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kakendu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kakõr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kakar</w:t>
      </w:r>
      <w:r w:rsidRPr="00E3787E">
        <w:rPr>
          <w:rFonts w:ascii="Times SUT" w:hAnsi="Times SUT" w:cs="Times SUT"/>
          <w:sz w:val="20"/>
          <w:vertAlign w:val="superscript"/>
        </w:rPr>
        <w:t>2; 3</w:t>
      </w:r>
      <w:r w:rsidRPr="00E3787E">
        <w:rPr>
          <w:rFonts w:ascii="Times SUT" w:hAnsi="Times SUT" w:cs="Times SUT"/>
          <w:b/>
          <w:sz w:val="20"/>
        </w:rPr>
        <w:t xml:space="preserve">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kakõruss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kakõru|ss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Nõo Plv kaltsakas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kakõrusõss kutsutass toda, kes külä `m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dä kõnnip räbälätse `rõiva sä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län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käü ku vana kakõruss, `rõiva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umma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lohakalla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kakeraats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kakõrääts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kakõrääts</w:t>
      </w:r>
      <w:r w:rsidRPr="00E3787E">
        <w:rPr>
          <w:rFonts w:ascii="Times SUT" w:hAnsi="Times SUT" w:cs="Times SUT"/>
          <w:sz w:val="20"/>
        </w:rPr>
        <w:t xml:space="preserve"> hilpharakas – Kam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kakeraats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üld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igasugune kala (kohati üksnes räim); kalatoit </w:t>
      </w:r>
      <w:r w:rsidRPr="00E3787E">
        <w:rPr>
          <w:rFonts w:ascii="Times SUT" w:hAnsi="Times SUT" w:cs="Times SUT"/>
          <w:i/>
          <w:sz w:val="20"/>
        </w:rPr>
        <w:t>kalad `lähväd `verku `ennemb pimedama `üöga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kagutuul viib kalad `kausistki `välja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ega kalal `kella `kaelas ole ega `ülge `sängi tule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Ei sedä kala viel pada `panna, mes vies `laksu lüöb</w:t>
      </w:r>
      <w:r w:rsidRPr="00E3787E">
        <w:rPr>
          <w:rFonts w:ascii="Times SUT" w:hAnsi="Times SUT" w:cs="Times SUT"/>
          <w:sz w:val="20"/>
        </w:rPr>
        <w:t xml:space="preserve"> (ära liiga vara rõõmusta); </w:t>
      </w:r>
      <w:r w:rsidRPr="00E3787E">
        <w:rPr>
          <w:rFonts w:ascii="Times SUT" w:hAnsi="Times SUT" w:cs="Times SUT"/>
          <w:i/>
          <w:sz w:val="20"/>
        </w:rPr>
        <w:t>kala on vesi</w:t>
      </w:r>
      <w:r w:rsidRPr="00E3787E">
        <w:rPr>
          <w:rFonts w:ascii="Times SUT" w:hAnsi="Times SUT" w:cs="Times SUT"/>
          <w:sz w:val="20"/>
        </w:rPr>
        <w:t xml:space="preserve"> (kindla asukohata), </w:t>
      </w:r>
      <w:r w:rsidRPr="00E3787E">
        <w:rPr>
          <w:rFonts w:ascii="Times SUT" w:hAnsi="Times SUT" w:cs="Times SUT"/>
          <w:i/>
          <w:sz w:val="20"/>
        </w:rPr>
        <w:t>kerd siin, kerd siel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 `etsib `kohta, kus sügävämb, mies `kohta, kus paremb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`Uomigull kala ja `kardul, `lounaks `kardul ja kala</w:t>
      </w:r>
      <w:r w:rsidRPr="00E3787E">
        <w:rPr>
          <w:rFonts w:ascii="Times SUT" w:hAnsi="Times SUT" w:cs="Times SUT"/>
          <w:sz w:val="20"/>
        </w:rPr>
        <w:t xml:space="preserve"> (kehviku toit); </w:t>
      </w:r>
      <w:r w:rsidRPr="00E3787E">
        <w:rPr>
          <w:rFonts w:ascii="Times SUT" w:hAnsi="Times SUT" w:cs="Times SUT"/>
          <w:i/>
          <w:sz w:val="20"/>
        </w:rPr>
        <w:t>Ei ole kala `luieta ega puu `oksieta</w:t>
      </w:r>
      <w:r w:rsidRPr="00E3787E">
        <w:rPr>
          <w:rFonts w:ascii="Times SUT" w:hAnsi="Times SUT" w:cs="Times SUT"/>
          <w:sz w:val="20"/>
        </w:rPr>
        <w:t xml:space="preserve"> (igal heal omad vead); </w:t>
      </w:r>
      <w:r w:rsidRPr="00E3787E">
        <w:rPr>
          <w:rFonts w:ascii="Times SUT" w:hAnsi="Times SUT" w:cs="Times SUT"/>
          <w:i/>
          <w:sz w:val="20"/>
        </w:rPr>
        <w:t>`Aeva igä kala ja pala, vade ku peremies `seljä `kierdäb, siis kaks</w:t>
      </w:r>
      <w:r w:rsidRPr="00E3787E">
        <w:rPr>
          <w:rFonts w:ascii="Times SUT" w:hAnsi="Times SUT" w:cs="Times SUT"/>
          <w:sz w:val="20"/>
        </w:rPr>
        <w:t xml:space="preserve"> (teenija söömisest); </w:t>
      </w:r>
      <w:r w:rsidRPr="00E3787E">
        <w:rPr>
          <w:rFonts w:ascii="Times SUT" w:hAnsi="Times SUT" w:cs="Times SUT"/>
          <w:i/>
          <w:sz w:val="20"/>
        </w:rPr>
        <w:t xml:space="preserve">Sidä kala kass saab, midä `naugu </w:t>
      </w:r>
      <w:r w:rsidRPr="00E3787E">
        <w:rPr>
          <w:rFonts w:ascii="Times SUT" w:hAnsi="Times SUT" w:cs="Times SUT"/>
          <w:sz w:val="20"/>
        </w:rPr>
        <w:t xml:space="preserve">(omad vitsad peksavad); </w:t>
      </w:r>
      <w:r w:rsidRPr="00E3787E">
        <w:rPr>
          <w:rFonts w:ascii="Times SUT" w:hAnsi="Times SUT" w:cs="Times SUT"/>
          <w:i/>
          <w:sz w:val="20"/>
        </w:rPr>
        <w:t>Kala akkab `roiskuma pääst, maja kaduksest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`suuri kalu `raiusivad ahingega juest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siis `toivad sügise `mardibä aeal `jälle `värsked `silku, siis nied olid `niigu kalad ilusad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`metsavaht lei jõest `suure kala, ahingiga `püüdas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alasti kala, ei õle `suomussi tämäl</w:t>
      </w:r>
      <w:r w:rsidRPr="00E3787E">
        <w:rPr>
          <w:rFonts w:ascii="Times SUT" w:hAnsi="Times SUT" w:cs="Times SUT"/>
          <w:sz w:val="20"/>
        </w:rPr>
        <w:t xml:space="preserve">;  </w:t>
      </w:r>
      <w:r w:rsidRPr="00E3787E">
        <w:rPr>
          <w:rFonts w:ascii="Times SUT" w:hAnsi="Times SUT" w:cs="Times SUT"/>
          <w:i/>
          <w:sz w:val="20"/>
        </w:rPr>
        <w:t>kalad `ruogitasse `vällä ja `pannasse akkama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sai `suuri ja `pieni kalo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`piened maod `panna `o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e `otsa ja `püvvedä `kallo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vei mänemä `merre kogo `kalloga ühes tükküs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Meitel on kala, mueal räimes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et sa sedasi kuue änna `sisse kalu `vötsid, seda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 tohi `jälle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äkine kala, ainult sool, sibult natine `juure. kut `tundi kolm neli olnd</w:t>
      </w:r>
      <w:r w:rsidRPr="00E3787E">
        <w:rPr>
          <w:rFonts w:ascii="Times SUT" w:hAnsi="Times SUT" w:cs="Times SUT"/>
          <w:sz w:val="20"/>
        </w:rPr>
        <w:t xml:space="preserve"> [soolas] Jäm; </w:t>
      </w:r>
      <w:r w:rsidRPr="00E3787E">
        <w:rPr>
          <w:rFonts w:ascii="Times SUT" w:hAnsi="Times SUT" w:cs="Times SUT"/>
          <w:i/>
          <w:sz w:val="20"/>
        </w:rPr>
        <w:t>rüsadega `püitasse `suuri kalu, `vörkudega `püitasse pisissi kalu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kala lepane on, siis saab neid veel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peab ne kalad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tegema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muist on oue kuivat kala ka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 xml:space="preserve">ahju `küpsend kalad oo söduksed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d `koltsed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Üheksa kala `söödud ära</w:t>
      </w:r>
      <w:r w:rsidRPr="00E3787E">
        <w:rPr>
          <w:rFonts w:ascii="Times SUT" w:hAnsi="Times SUT" w:cs="Times SUT"/>
          <w:sz w:val="20"/>
        </w:rPr>
        <w:t xml:space="preserve"> (uusaastaööl) </w:t>
      </w:r>
      <w:r w:rsidRPr="00E3787E">
        <w:rPr>
          <w:rFonts w:ascii="Times SUT" w:hAnsi="Times SUT" w:cs="Times SUT"/>
          <w:i/>
          <w:sz w:val="20"/>
        </w:rPr>
        <w:t>ja kui nägid</w:t>
      </w:r>
      <w:r w:rsidRPr="00E3787E">
        <w:rPr>
          <w:rFonts w:ascii="Times SUT" w:hAnsi="Times SUT" w:cs="Times SUT"/>
          <w:sz w:val="20"/>
        </w:rPr>
        <w:t xml:space="preserve"> [unes], </w:t>
      </w:r>
      <w:r w:rsidRPr="00E3787E">
        <w:rPr>
          <w:rFonts w:ascii="Times SUT" w:hAnsi="Times SUT" w:cs="Times SUT"/>
          <w:i/>
          <w:sz w:val="20"/>
        </w:rPr>
        <w:t>kes `sulle `juua töi, see pidi su mees olema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`raanda täis `kiutud kalu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Kui lestanaine oli ää läind, akati `mütmekesta kalu tegema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Kuula, kala karjub</w:t>
      </w:r>
      <w:r w:rsidRPr="00E3787E">
        <w:rPr>
          <w:rFonts w:ascii="Times SUT" w:hAnsi="Times SUT" w:cs="Times SUT"/>
          <w:sz w:val="20"/>
        </w:rPr>
        <w:t xml:space="preserve"> (kigiseb kuival), </w:t>
      </w:r>
      <w:r w:rsidRPr="00E3787E">
        <w:rPr>
          <w:rFonts w:ascii="Times SUT" w:hAnsi="Times SUT" w:cs="Times SUT"/>
          <w:i/>
          <w:sz w:val="20"/>
        </w:rPr>
        <w:t>neid saab küll veel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Vihm just `kaela kukkumas, aga äi tule, `sõuksega kala võtab</w:t>
      </w:r>
      <w:r w:rsidRPr="00E3787E">
        <w:rPr>
          <w:rFonts w:ascii="Times SUT" w:hAnsi="Times SUT" w:cs="Times SUT"/>
          <w:sz w:val="20"/>
        </w:rPr>
        <w:t xml:space="preserve"> (hakkab õnge); </w:t>
      </w:r>
      <w:r w:rsidRPr="00E3787E">
        <w:rPr>
          <w:rFonts w:ascii="Times SUT" w:hAnsi="Times SUT" w:cs="Times SUT"/>
          <w:i/>
          <w:sz w:val="20"/>
        </w:rPr>
        <w:t>Kui kalad vee peal pesevad, on vihm `käega `katsuda. Kalad `kargavad veest `välja ja löövad `laksu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eras ja luts `üüti sii ääres libe kalaks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 keedeti tuhliste peal `katlas, keedet kala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Küpset kala `söödi, kala küpsetati pahla `otsas tule peal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me lähme kalu `kauplema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Maigudab kut kala kuial</w:t>
      </w:r>
      <w:r w:rsidRPr="00E3787E">
        <w:rPr>
          <w:rFonts w:ascii="Times SUT" w:hAnsi="Times SUT" w:cs="Times SUT"/>
          <w:sz w:val="20"/>
        </w:rPr>
        <w:t xml:space="preserve"> (kui inimene sõna suust ei saa); </w:t>
      </w:r>
      <w:r w:rsidRPr="00E3787E">
        <w:rPr>
          <w:rFonts w:ascii="Times SUT" w:hAnsi="Times SUT" w:cs="Times SUT"/>
          <w:i/>
          <w:sz w:val="20"/>
        </w:rPr>
        <w:t>Üks silm sihib kala, teina leiba</w:t>
      </w:r>
      <w:r w:rsidRPr="00E3787E">
        <w:rPr>
          <w:rFonts w:ascii="Times SUT" w:hAnsi="Times SUT" w:cs="Times SUT"/>
          <w:sz w:val="20"/>
        </w:rPr>
        <w:t xml:space="preserve"> (kõõrdsilmsest) Emm; </w:t>
      </w:r>
      <w:r w:rsidRPr="00E3787E">
        <w:rPr>
          <w:rFonts w:ascii="Times SUT" w:hAnsi="Times SUT" w:cs="Times SUT"/>
          <w:i/>
          <w:sz w:val="20"/>
        </w:rPr>
        <w:t>kala arimese päebad olid mõisas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lutsud ja vähikalad oo `pehmed kalad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`võetasse kuib sealehareis ja `viinä ja õlut koa puust `lähkridegä, sis pidid kala ennem käte `saama</w:t>
      </w:r>
      <w:r w:rsidRPr="00E3787E">
        <w:rPr>
          <w:rFonts w:ascii="Times SUT" w:hAnsi="Times SUT" w:cs="Times SUT"/>
          <w:sz w:val="20"/>
        </w:rPr>
        <w:t xml:space="preserve"> [müütajailt]; </w:t>
      </w:r>
      <w:r w:rsidRPr="00E3787E">
        <w:rPr>
          <w:rFonts w:ascii="Times SUT" w:hAnsi="Times SUT" w:cs="Times SUT"/>
          <w:i/>
          <w:sz w:val="20"/>
        </w:rPr>
        <w:t>kaladele pannasse `esteks vähä `soola `piale, `öötse veri`soolas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Kui pailu soolast silku söön oled, siis akkad jänutama,</w:t>
      </w:r>
      <w:r w:rsidRPr="00E3787E">
        <w:rPr>
          <w:rFonts w:ascii="Times SUT" w:hAnsi="Times SUT" w:cs="Times SUT"/>
          <w:sz w:val="20"/>
        </w:rPr>
        <w:t xml:space="preserve"> [öeld] </w:t>
      </w:r>
      <w:r w:rsidRPr="00E3787E">
        <w:rPr>
          <w:rFonts w:ascii="Times SUT" w:hAnsi="Times SUT" w:cs="Times SUT"/>
          <w:i/>
          <w:sz w:val="20"/>
        </w:rPr>
        <w:t>kala tahab ojuda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Mere `ärgä piä mitte `kiegi kalaks. Räim, luts, tobias ei põlõ kalad, kala ikka `siokõ, mis suurõm ond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ku tuul mere kurgust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pidi olema, siis kala ei saa, pidi paeast koa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`viima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unna `otsa pannakse kala, a õnge `otsa viidikas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suur rohe on, sis änam võrguga kala ei saa</w:t>
      </w:r>
      <w:r w:rsidRPr="00E3787E">
        <w:rPr>
          <w:rFonts w:ascii="Times SUT" w:hAnsi="Times SUT" w:cs="Times SUT"/>
          <w:sz w:val="20"/>
        </w:rPr>
        <w:t xml:space="preserve"> Vän; Võta võid ja katsu </w:t>
      </w:r>
      <w:r w:rsidRPr="00E3787E">
        <w:rPr>
          <w:rFonts w:ascii="Times SUT" w:hAnsi="Times SUT" w:cs="Times SUT"/>
          <w:i/>
          <w:sz w:val="20"/>
        </w:rPr>
        <w:t>kala</w:t>
      </w:r>
      <w:r w:rsidRPr="00E3787E">
        <w:rPr>
          <w:rFonts w:ascii="Times SUT" w:hAnsi="Times SUT" w:cs="Times SUT"/>
          <w:sz w:val="20"/>
        </w:rPr>
        <w:t xml:space="preserve"> (söö, mida soovid); [mees] </w:t>
      </w:r>
      <w:r w:rsidRPr="00E3787E">
        <w:rPr>
          <w:rFonts w:ascii="Times SUT" w:hAnsi="Times SUT" w:cs="Times SUT"/>
          <w:i/>
          <w:sz w:val="20"/>
        </w:rPr>
        <w:t>nägu kala perus</w:t>
      </w:r>
      <w:r w:rsidRPr="00E3787E">
        <w:rPr>
          <w:rFonts w:ascii="Times SUT" w:hAnsi="Times SUT" w:cs="Times SUT"/>
          <w:sz w:val="20"/>
        </w:rPr>
        <w:t xml:space="preserve"> (kimbatuses) Tor; </w:t>
      </w:r>
      <w:r w:rsidRPr="00E3787E">
        <w:rPr>
          <w:rFonts w:ascii="Times SUT" w:hAnsi="Times SUT" w:cs="Times SUT"/>
          <w:i/>
          <w:sz w:val="20"/>
        </w:rPr>
        <w:t>Kel käed, sel kalad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kalad `viskavad</w:t>
      </w:r>
      <w:r w:rsidRPr="00E3787E">
        <w:rPr>
          <w:rFonts w:ascii="Times SUT" w:hAnsi="Times SUT" w:cs="Times SUT"/>
          <w:sz w:val="20"/>
        </w:rPr>
        <w:t xml:space="preserve"> (hüppavad veest välja), </w:t>
      </w:r>
      <w:r w:rsidRPr="00E3787E">
        <w:rPr>
          <w:rFonts w:ascii="Times SUT" w:hAnsi="Times SUT" w:cs="Times SUT"/>
          <w:i/>
          <w:sz w:val="20"/>
        </w:rPr>
        <w:t>siis tuleb ilust `ilma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meil on vähe `teisu kalasid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ta on nii `terve inime kui kala vees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 sai riim`soola `pandud, väheke `soola `peale</w:t>
      </w:r>
      <w:r w:rsidRPr="00E3787E">
        <w:rPr>
          <w:rFonts w:ascii="Times SUT" w:hAnsi="Times SUT" w:cs="Times SUT"/>
          <w:sz w:val="20"/>
        </w:rPr>
        <w:t xml:space="preserve"> Juu; Kass tahtub </w:t>
      </w:r>
      <w:r w:rsidRPr="00E3787E">
        <w:rPr>
          <w:rFonts w:ascii="Times SUT" w:hAnsi="Times SUT" w:cs="Times SUT"/>
          <w:i/>
          <w:sz w:val="20"/>
        </w:rPr>
        <w:t>kala</w:t>
      </w:r>
      <w:r w:rsidRPr="00E3787E">
        <w:rPr>
          <w:rFonts w:ascii="Times SUT" w:hAnsi="Times SUT" w:cs="Times SUT"/>
          <w:sz w:val="20"/>
        </w:rPr>
        <w:t xml:space="preserve"> saada (poisikese suitsuhimust) KuuK; </w:t>
      </w:r>
      <w:r w:rsidRPr="00E3787E">
        <w:rPr>
          <w:rFonts w:ascii="Times SUT" w:hAnsi="Times SUT" w:cs="Times SUT"/>
          <w:i/>
          <w:sz w:val="20"/>
        </w:rPr>
        <w:t>mida kala `keegi 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sib, seda ta lejab</w:t>
      </w:r>
      <w:r w:rsidRPr="00E3787E">
        <w:rPr>
          <w:rFonts w:ascii="Times SUT" w:hAnsi="Times SUT" w:cs="Times SUT"/>
          <w:sz w:val="20"/>
        </w:rPr>
        <w:t xml:space="preserve"> Ann; </w:t>
      </w:r>
      <w:r w:rsidRPr="00E3787E">
        <w:rPr>
          <w:rFonts w:ascii="Times SUT" w:hAnsi="Times SUT" w:cs="Times SUT"/>
          <w:i/>
          <w:sz w:val="20"/>
        </w:rPr>
        <w:t>kala lüöb ligidalle</w:t>
      </w:r>
      <w:r w:rsidRPr="00E3787E">
        <w:rPr>
          <w:rFonts w:ascii="Times SUT" w:hAnsi="Times SUT" w:cs="Times SUT"/>
          <w:sz w:val="20"/>
        </w:rPr>
        <w:t xml:space="preserve"> (tuleb võrku) Kad;</w:t>
      </w:r>
      <w:r w:rsidRPr="00E3787E">
        <w:rPr>
          <w:rFonts w:ascii="Times SUT" w:hAnsi="Times SUT" w:cs="Times SUT"/>
          <w:i/>
          <w:sz w:val="20"/>
        </w:rPr>
        <w:t xml:space="preserve"> leib on meil kala </w:t>
      </w:r>
      <w:r w:rsidRPr="00E3787E">
        <w:rPr>
          <w:rFonts w:ascii="Times SUT" w:hAnsi="Times SUT" w:cs="Times SUT"/>
          <w:sz w:val="20"/>
        </w:rPr>
        <w:t xml:space="preserve">[öeldakse], </w:t>
      </w:r>
      <w:r w:rsidRPr="00E3787E">
        <w:rPr>
          <w:rFonts w:ascii="Times SUT" w:hAnsi="Times SUT" w:cs="Times SUT"/>
          <w:i/>
          <w:sz w:val="20"/>
        </w:rPr>
        <w:t>kui `jõudu ei ole kala `osta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lähän kalade `vasta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kalad mängäväd vede siden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nüid oo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kalal veri sidess ajamata</w:t>
      </w:r>
      <w:r w:rsidRPr="00E3787E">
        <w:rPr>
          <w:rFonts w:ascii="Times SUT" w:hAnsi="Times SUT" w:cs="Times SUT"/>
          <w:sz w:val="20"/>
        </w:rPr>
        <w:t xml:space="preserve"> (kala puhastamata) Kod; </w:t>
      </w:r>
      <w:r w:rsidRPr="00E3787E">
        <w:rPr>
          <w:rFonts w:ascii="Times SUT" w:hAnsi="Times SUT" w:cs="Times SUT"/>
          <w:i/>
          <w:sz w:val="20"/>
        </w:rPr>
        <w:t>kõik kala on ia, kui kalad tahad `süia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suure kaladest tetäs suppi ja raets panni pääl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olevet üi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jagu kalu, kes `le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dävet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eläb nigu kala `leigen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n </w:t>
      </w:r>
      <w:r w:rsidRPr="00E3787E">
        <w:rPr>
          <w:rFonts w:ascii="Times SUT" w:hAnsi="Times SUT" w:cs="Times SUT"/>
          <w:sz w:val="20"/>
        </w:rPr>
        <w:t xml:space="preserve">(uimaselt); </w:t>
      </w:r>
      <w:r w:rsidRPr="00E3787E">
        <w:rPr>
          <w:rFonts w:ascii="Times SUT" w:hAnsi="Times SUT" w:cs="Times SUT"/>
          <w:i/>
          <w:sz w:val="20"/>
        </w:rPr>
        <w:t>ike `vaatse ilmaga saeva `kallu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`värski kala keedä sa äste läbi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kala kõtuli ojob, lõpusse om la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ega ta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 ei viisi tetä, jõe veeren kongutap `kallu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miu kalaline `tulli kodu jo, puhast kala ärä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kalla ja `putru keedit</w:t>
      </w:r>
      <w:r w:rsidRPr="00E3787E">
        <w:rPr>
          <w:rFonts w:ascii="Times SUT" w:hAnsi="Times SUT" w:cs="Times SUT"/>
          <w:sz w:val="20"/>
        </w:rPr>
        <w:t xml:space="preserve"> Võn; </w:t>
      </w:r>
      <w:r w:rsidRPr="00E3787E">
        <w:rPr>
          <w:rFonts w:ascii="Times SUT" w:hAnsi="Times SUT" w:cs="Times SUT"/>
          <w:i/>
          <w:sz w:val="20"/>
        </w:rPr>
        <w:t xml:space="preserve">ma ei tiiä kalade nimesit `kõiki </w:t>
      </w:r>
      <w:r w:rsidRPr="00E3787E">
        <w:rPr>
          <w:rFonts w:ascii="Times SUT" w:hAnsi="Times SUT" w:cs="Times SUT"/>
          <w:sz w:val="20"/>
        </w:rPr>
        <w:t xml:space="preserve">Kam; Kes </w:t>
      </w:r>
      <w:r w:rsidRPr="00E3787E">
        <w:rPr>
          <w:rFonts w:ascii="Times SUT" w:hAnsi="Times SUT" w:cs="Times SUT"/>
          <w:i/>
          <w:sz w:val="20"/>
        </w:rPr>
        <w:t>kala</w:t>
      </w:r>
      <w:r w:rsidRPr="00E3787E">
        <w:rPr>
          <w:rFonts w:ascii="Times SUT" w:hAnsi="Times SUT" w:cs="Times SUT"/>
          <w:sz w:val="20"/>
        </w:rPr>
        <w:t xml:space="preserve"> mõrran, t</w:t>
      </w:r>
      <w:r w:rsidR="00E3787E" w:rsidRPr="00E3787E">
        <w:rPr>
          <w:rFonts w:ascii="Times SUT" w:hAnsi="Times SUT" w:cs="Times SUT"/>
          <w:sz w:val="20"/>
        </w:rPr>
        <w:t>u̬u̬</w:t>
      </w:r>
      <w:r w:rsidRPr="00E3787E">
        <w:rPr>
          <w:rFonts w:ascii="Times SUT" w:hAnsi="Times SUT" w:cs="Times SUT"/>
          <w:sz w:val="20"/>
        </w:rPr>
        <w:t xml:space="preserve"> taht vä</w:t>
      </w:r>
      <w:r w:rsidR="00E3787E" w:rsidRPr="00E3787E">
        <w:rPr>
          <w:rFonts w:ascii="Times SUT" w:hAnsi="Times SUT" w:cs="Times SUT"/>
          <w:sz w:val="20"/>
        </w:rPr>
        <w:t>ĺ</w:t>
      </w:r>
      <w:r w:rsidRPr="00E3787E">
        <w:rPr>
          <w:rFonts w:ascii="Times SUT" w:hAnsi="Times SUT" w:cs="Times SUT"/>
          <w:sz w:val="20"/>
        </w:rPr>
        <w:t>lä, kes vä</w:t>
      </w:r>
      <w:r w:rsidR="00E3787E" w:rsidRPr="00E3787E">
        <w:rPr>
          <w:rFonts w:ascii="Times SUT" w:hAnsi="Times SUT" w:cs="Times SUT"/>
          <w:sz w:val="20"/>
        </w:rPr>
        <w:t>ĺ</w:t>
      </w:r>
      <w:r w:rsidRPr="00E3787E">
        <w:rPr>
          <w:rFonts w:ascii="Times SUT" w:hAnsi="Times SUT" w:cs="Times SUT"/>
          <w:sz w:val="20"/>
        </w:rPr>
        <w:t>län, t</w:t>
      </w:r>
      <w:r w:rsidR="00E3787E" w:rsidRPr="00E3787E">
        <w:rPr>
          <w:rFonts w:ascii="Times SUT" w:hAnsi="Times SUT" w:cs="Times SUT"/>
          <w:sz w:val="20"/>
        </w:rPr>
        <w:t>u̬u̬</w:t>
      </w:r>
      <w:r w:rsidRPr="00E3787E">
        <w:rPr>
          <w:rFonts w:ascii="Times SUT" w:hAnsi="Times SUT" w:cs="Times SUT"/>
          <w:sz w:val="20"/>
        </w:rPr>
        <w:t xml:space="preserve"> taht mõrda (abielust) Ote;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tiiä midägi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kallust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Kala 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süvämbät vett, inemine parembat ellu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kalol umma hurma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lainõ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visa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kala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kavvõdahe maa pääle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es s</w:t>
      </w:r>
      <w:r w:rsidR="00E3787E" w:rsidRPr="00E3787E">
        <w:rPr>
          <w:rFonts w:ascii="Times SUT" w:hAnsi="Times SUT" w:cs="Times SUT"/>
          <w:i/>
          <w:sz w:val="20"/>
        </w:rPr>
        <w:t>ü̬ü̬˽</w:t>
      </w:r>
      <w:r w:rsidRPr="00E3787E">
        <w:rPr>
          <w:rFonts w:ascii="Times SUT" w:hAnsi="Times SUT" w:cs="Times SUT"/>
          <w:i/>
          <w:sz w:val="20"/>
        </w:rPr>
        <w:t>noid kallu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Vanatarõ Hell jo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kalloga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siin</w:t>
      </w:r>
      <w:r w:rsidRPr="00E3787E">
        <w:rPr>
          <w:rFonts w:ascii="Times SUT" w:hAnsi="Times SUT" w:cs="Times SUT"/>
          <w:sz w:val="20"/>
        </w:rPr>
        <w:t xml:space="preserve">; Terve ku </w:t>
      </w:r>
      <w:r w:rsidRPr="00E3787E">
        <w:rPr>
          <w:rFonts w:ascii="Times SUT" w:hAnsi="Times SUT" w:cs="Times SUT"/>
          <w:i/>
          <w:sz w:val="20"/>
        </w:rPr>
        <w:t>kala</w:t>
      </w:r>
      <w:r w:rsidRPr="00E3787E">
        <w:rPr>
          <w:rFonts w:ascii="Times SUT" w:hAnsi="Times SUT" w:cs="Times SUT"/>
          <w:sz w:val="20"/>
        </w:rPr>
        <w:t xml:space="preserve"> veeh (ilusast loomast); Ütski </w:t>
      </w:r>
      <w:r w:rsidRPr="00E3787E">
        <w:rPr>
          <w:rFonts w:ascii="Times SUT" w:hAnsi="Times SUT" w:cs="Times SUT"/>
          <w:i/>
          <w:sz w:val="20"/>
        </w:rPr>
        <w:t>kala</w:t>
      </w:r>
      <w:r w:rsidRPr="00E3787E">
        <w:rPr>
          <w:rFonts w:ascii="Times SUT" w:hAnsi="Times SUT" w:cs="Times SUT"/>
          <w:sz w:val="20"/>
        </w:rPr>
        <w:t xml:space="preserve"> ei ole luulda, inemine süüldä Vas; </w:t>
      </w:r>
      <w:r w:rsidRPr="00E3787E">
        <w:rPr>
          <w:rFonts w:ascii="Times SUT" w:hAnsi="Times SUT" w:cs="Times SUT"/>
          <w:i/>
          <w:sz w:val="20"/>
        </w:rPr>
        <w:t>kallo `rakma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`randa `kallu `perrä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mul omma käe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kalloga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h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edimäne kala,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 angu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tõõsõlõ,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 xml:space="preserve">ss annat kui uma 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nnõ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paastu aol kõgõ süvväss kallo, tohiki muud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gu um leib salvõh, kala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umma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aa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a all, kala `p</w:t>
      </w:r>
      <w:r w:rsidR="00E3787E" w:rsidRPr="00E3787E">
        <w:rPr>
          <w:rFonts w:ascii="Times SUT" w:hAnsi="Times SUT" w:cs="Times SUT"/>
          <w:i/>
          <w:sz w:val="20"/>
        </w:rPr>
        <w:t>ü̬ü̬d́</w:t>
      </w:r>
      <w:r w:rsidRPr="00E3787E">
        <w:rPr>
          <w:rFonts w:ascii="Times SUT" w:hAnsi="Times SUT" w:cs="Times SUT"/>
          <w:i/>
          <w:sz w:val="20"/>
        </w:rPr>
        <w:t>ja tuu esi `kü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djamehele kallu aa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a läve ala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Lut || rikkalik kalasaak </w:t>
      </w:r>
      <w:r w:rsidRPr="00E3787E">
        <w:rPr>
          <w:rFonts w:ascii="Times SUT" w:hAnsi="Times SUT" w:cs="Times SUT"/>
          <w:i/>
          <w:sz w:val="20"/>
        </w:rPr>
        <w:t>Kova kala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See on ikka kole kala, mis siit merest on `välja `väätud</w:t>
      </w:r>
      <w:r w:rsidRPr="00E3787E">
        <w:rPr>
          <w:rFonts w:ascii="Times SUT" w:hAnsi="Times SUT" w:cs="Times SUT"/>
          <w:sz w:val="20"/>
        </w:rPr>
        <w:t xml:space="preserve"> Pöi | värskena, soolamata </w:t>
      </w:r>
      <w:r w:rsidRPr="00E3787E">
        <w:rPr>
          <w:rFonts w:ascii="Times SUT" w:hAnsi="Times SUT" w:cs="Times SUT"/>
          <w:i/>
          <w:sz w:val="20"/>
        </w:rPr>
        <w:t>vähe, mis siis siit `randadest</w:t>
      </w:r>
      <w:r w:rsidRPr="00E3787E">
        <w:rPr>
          <w:rFonts w:ascii="Times SUT" w:hAnsi="Times SUT" w:cs="Times SUT"/>
          <w:sz w:val="20"/>
        </w:rPr>
        <w:t xml:space="preserve"> [räimi] </w:t>
      </w:r>
      <w:r w:rsidRPr="00E3787E">
        <w:rPr>
          <w:rFonts w:ascii="Times SUT" w:hAnsi="Times SUT" w:cs="Times SUT"/>
          <w:i/>
          <w:sz w:val="20"/>
        </w:rPr>
        <w:t>sai, nied kulusid niisama kalast peast ära</w:t>
      </w:r>
      <w:r w:rsidRPr="00E3787E">
        <w:rPr>
          <w:rFonts w:ascii="Times SUT" w:hAnsi="Times SUT" w:cs="Times SUT"/>
          <w:sz w:val="20"/>
        </w:rPr>
        <w:t xml:space="preserve"> Kad;</w:t>
      </w:r>
      <w:r w:rsidRPr="00E3787E">
        <w:rPr>
          <w:rFonts w:ascii="Times SUT" w:hAnsi="Times SUT" w:cs="Times SUT"/>
          <w:spacing w:val="40"/>
          <w:sz w:val="20"/>
        </w:rPr>
        <w:t xml:space="preserve"> lai kala</w:t>
      </w:r>
      <w:r w:rsidRPr="00E3787E">
        <w:rPr>
          <w:rFonts w:ascii="Times SUT" w:hAnsi="Times SUT" w:cs="Times SUT"/>
          <w:sz w:val="20"/>
        </w:rPr>
        <w:t xml:space="preserve"> suurem kala, vääriskala </w:t>
      </w:r>
      <w:r w:rsidRPr="00E3787E">
        <w:rPr>
          <w:rFonts w:ascii="Times SUT" w:hAnsi="Times SUT" w:cs="Times SUT"/>
          <w:i/>
          <w:sz w:val="20"/>
        </w:rPr>
        <w:t>Seal oli `sõuke kena pühadelaud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laiad kalad, õlut, viin, püüli saiad ja peened leivad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Lai kala puhastati noaga, see äi olnd rappimine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latikad, lestad ja, aavid ja, kohad ja, kõik said laia kala nime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`Laia kala tehta sedaviisi, et `v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da räim kõhu alt luhki ja roog `välja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 xml:space="preserve">Laia kala </w:t>
      </w:r>
      <w:r w:rsidRPr="00E3787E">
        <w:rPr>
          <w:rFonts w:ascii="Times SUT" w:hAnsi="Times SUT" w:cs="Times SUT"/>
          <w:sz w:val="20"/>
        </w:rPr>
        <w:t xml:space="preserve">kuivatatakse harilikult nööril Phl; </w:t>
      </w:r>
      <w:r w:rsidRPr="00E3787E">
        <w:rPr>
          <w:rFonts w:ascii="Times SUT" w:hAnsi="Times SUT" w:cs="Times SUT"/>
          <w:i/>
          <w:sz w:val="20"/>
        </w:rPr>
        <w:t xml:space="preserve">Lebakotti `pandi </w:t>
      </w:r>
      <w:r w:rsidRPr="00E3787E">
        <w:rPr>
          <w:rFonts w:ascii="Times SUT" w:hAnsi="Times SUT" w:cs="Times SUT"/>
          <w:sz w:val="20"/>
        </w:rPr>
        <w:t xml:space="preserve">[pulmade ajal] </w:t>
      </w:r>
      <w:r w:rsidRPr="00E3787E">
        <w:rPr>
          <w:rFonts w:ascii="Times SUT" w:hAnsi="Times SUT" w:cs="Times SUT"/>
          <w:i/>
          <w:sz w:val="20"/>
        </w:rPr>
        <w:t>puhast `leiba, liha, `laiu kalu, võid, nisu`leiba, kõige paramad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spacing w:val="40"/>
          <w:sz w:val="20"/>
        </w:rPr>
        <w:t>valge kala</w:t>
      </w:r>
      <w:r w:rsidRPr="00E3787E">
        <w:rPr>
          <w:rFonts w:ascii="Times SUT" w:hAnsi="Times SUT" w:cs="Times SUT"/>
          <w:sz w:val="20"/>
        </w:rPr>
        <w:t xml:space="preserve"> 1. räim või räimetaoline kala </w:t>
      </w:r>
      <w:r w:rsidRPr="00E3787E">
        <w:rPr>
          <w:rFonts w:ascii="Times SUT" w:hAnsi="Times SUT" w:cs="Times SUT"/>
          <w:i/>
          <w:sz w:val="20"/>
        </w:rPr>
        <w:t>`Valge kala, must leib ja kali oli see pea toidus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`valge kala on `lahtise soomussega nagu räim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`valged kalad on `sõuksed särje `suurdust ilma soomusseta</w:t>
      </w:r>
      <w:r w:rsidRPr="00E3787E">
        <w:rPr>
          <w:rFonts w:ascii="Times SUT" w:hAnsi="Times SUT" w:cs="Times SUT"/>
          <w:sz w:val="20"/>
        </w:rPr>
        <w:t xml:space="preserve"> Hää 2. suurem hõbedaste soomustega kala, sag lõheline </w:t>
      </w:r>
      <w:r w:rsidRPr="00E3787E">
        <w:rPr>
          <w:rFonts w:ascii="Times SUT" w:hAnsi="Times SUT" w:cs="Times SUT"/>
          <w:i/>
          <w:sz w:val="20"/>
        </w:rPr>
        <w:t>`Valged kalad vai `säünjämmed olid ige paremad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Küll neil `valgeil kalul on vade magus ja `rasvane liha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nied `oldi `valged kalad, `valged ladigad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spacing w:val="40"/>
          <w:sz w:val="20"/>
        </w:rPr>
        <w:t>vana kala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asjatundja, kogenud </w:t>
      </w:r>
      <w:r w:rsidRPr="00E3787E">
        <w:rPr>
          <w:rFonts w:ascii="Times SUT" w:hAnsi="Times SUT" w:cs="Times SUT"/>
          <w:i/>
          <w:sz w:val="20"/>
        </w:rPr>
        <w:t>Juhan oli küll vana kala, aga nää, läks mörda</w:t>
      </w:r>
      <w:r w:rsidRPr="00E3787E">
        <w:rPr>
          <w:rFonts w:ascii="Times SUT" w:hAnsi="Times SUT" w:cs="Times SUT"/>
          <w:sz w:val="20"/>
        </w:rPr>
        <w:t xml:space="preserve"> (laskis end petta) Pha; </w:t>
      </w:r>
      <w:r w:rsidRPr="00E3787E">
        <w:rPr>
          <w:rFonts w:ascii="Times SUT" w:hAnsi="Times SUT" w:cs="Times SUT"/>
          <w:i/>
          <w:sz w:val="20"/>
        </w:rPr>
        <w:t>Poiss on juba vana kala, mütu `aastad sõitnd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Ta on jo vana kala, küll ta sellega toime tuleb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Liide meelitas noore poisi ära, ta jo vana kala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spacing w:val="40"/>
          <w:sz w:val="20"/>
        </w:rPr>
        <w:t>ei liha ega kala</w:t>
      </w:r>
      <w:r w:rsidRPr="00E3787E">
        <w:rPr>
          <w:rFonts w:ascii="Times SUT" w:hAnsi="Times SUT" w:cs="Times SUT"/>
          <w:sz w:val="20"/>
        </w:rPr>
        <w:t xml:space="preserve"> midagi ebamäärast </w:t>
      </w:r>
      <w:r w:rsidRPr="00E3787E">
        <w:rPr>
          <w:rFonts w:ascii="Times SUT" w:hAnsi="Times SUT" w:cs="Times SUT"/>
          <w:i/>
          <w:sz w:val="20"/>
        </w:rPr>
        <w:t>Ei puus ega maas, ei liha ega kala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Ei teand, mis ta oli, liha või kala</w:t>
      </w:r>
      <w:r w:rsidRPr="00E3787E">
        <w:rPr>
          <w:rFonts w:ascii="Times SUT" w:hAnsi="Times SUT" w:cs="Times SUT"/>
          <w:sz w:val="20"/>
        </w:rPr>
        <w:t xml:space="preserve"> (enne abielu mees naist lähemalt ei tundnud) Muh; </w:t>
      </w:r>
      <w:r w:rsidRPr="00E3787E">
        <w:rPr>
          <w:rFonts w:ascii="Times SUT" w:hAnsi="Times SUT" w:cs="Times SUT"/>
          <w:i/>
          <w:sz w:val="20"/>
        </w:rPr>
        <w:t>Äi ole kala äga liha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spacing w:val="40"/>
          <w:sz w:val="20"/>
        </w:rPr>
        <w:t>kalale, kalal, kalalt</w:t>
      </w:r>
      <w:r w:rsidRPr="00E3787E">
        <w:rPr>
          <w:rFonts w:ascii="Times SUT" w:hAnsi="Times SUT" w:cs="Times SUT"/>
          <w:sz w:val="20"/>
        </w:rPr>
        <w:t xml:space="preserve"> kalastama(s), kalastamast </w:t>
      </w:r>
      <w:r w:rsidRPr="00E3787E">
        <w:rPr>
          <w:rFonts w:ascii="Times SUT" w:hAnsi="Times SUT" w:cs="Times SUT"/>
          <w:i/>
          <w:sz w:val="20"/>
        </w:rPr>
        <w:t>juo `nuorenna akkasin kalal `käima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tulevad kalalt `vällä juo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ega `enne `saandki kalale `mennä kui ikke `viljad maas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 xml:space="preserve">Kalale minejale äe </w:t>
      </w:r>
      <w:r w:rsidRPr="00E3787E">
        <w:rPr>
          <w:rFonts w:ascii="Times SUT" w:hAnsi="Times SUT" w:cs="Times SUT"/>
          <w:sz w:val="20"/>
        </w:rPr>
        <w:t>(ära)</w:t>
      </w:r>
      <w:r w:rsidRPr="00E3787E">
        <w:rPr>
          <w:rFonts w:ascii="Times SUT" w:hAnsi="Times SUT" w:cs="Times SUT"/>
          <w:i/>
          <w:sz w:val="20"/>
        </w:rPr>
        <w:t xml:space="preserve"> soovi `ilmaski `õnne, siis just kala äe läheb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lähme võrguga kalale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>tulega kalal `käima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venelased käivad iga pääv kalal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on juba aeg, vaea kalale minna</w:t>
      </w:r>
      <w:r w:rsidRPr="00E3787E">
        <w:rPr>
          <w:rFonts w:ascii="Times SUT" w:hAnsi="Times SUT" w:cs="Times SUT"/>
          <w:sz w:val="20"/>
        </w:rPr>
        <w:t xml:space="preserve"> Ksi; </w:t>
      </w:r>
      <w:r w:rsidRPr="00E3787E">
        <w:rPr>
          <w:rFonts w:ascii="Times SUT" w:hAnsi="Times SUT" w:cs="Times SUT"/>
          <w:i/>
          <w:sz w:val="20"/>
        </w:rPr>
        <w:t>ku ma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 olli, siss käesi kalal ja vähjul ka käesi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vaia no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minnä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kalalõ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latsõ läävä kalalõ</w:t>
      </w:r>
      <w:r w:rsidRPr="00E3787E">
        <w:rPr>
          <w:rFonts w:ascii="Times SUT" w:hAnsi="Times SUT" w:cs="Times SUT"/>
          <w:sz w:val="20"/>
        </w:rPr>
        <w:t xml:space="preserve"> Se || </w:t>
      </w:r>
      <w:r w:rsidRPr="00E3787E">
        <w:rPr>
          <w:rFonts w:ascii="Times SUT" w:hAnsi="Times SUT" w:cs="Times SUT"/>
          <w:i/>
          <w:sz w:val="20"/>
        </w:rPr>
        <w:t>Kalal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`käümä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hum</w:t>
      </w:r>
      <w:r w:rsidRPr="00E3787E">
        <w:rPr>
          <w:rFonts w:ascii="Times SUT" w:hAnsi="Times SUT" w:cs="Times SUT"/>
          <w:sz w:val="20"/>
        </w:rPr>
        <w:t xml:space="preserve"> aset märgama (lapse puhul) Kuu; </w:t>
      </w:r>
      <w:r w:rsidRPr="00E3787E">
        <w:rPr>
          <w:rFonts w:ascii="Times SUT" w:hAnsi="Times SUT" w:cs="Times SUT"/>
          <w:sz w:val="16"/>
        </w:rPr>
        <w:t>van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pacing w:val="40"/>
          <w:sz w:val="20"/>
        </w:rPr>
        <w:t>kala(s)</w:t>
      </w:r>
      <w:r w:rsidRPr="00E3787E">
        <w:rPr>
          <w:rFonts w:ascii="Times SUT" w:hAnsi="Times SUT" w:cs="Times SUT"/>
          <w:sz w:val="20"/>
        </w:rPr>
        <w:t xml:space="preserve"> kalastama(s) </w:t>
      </w:r>
      <w:r w:rsidRPr="00E3787E">
        <w:rPr>
          <w:rFonts w:ascii="Times SUT" w:hAnsi="Times SUT" w:cs="Times SUT"/>
          <w:i/>
          <w:sz w:val="20"/>
        </w:rPr>
        <w:t>`meie mehed on `käinud `väljaspuol ka kalas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`läksima kala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`käisima kalas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olid `Vaiste all kalas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spacing w:val="40"/>
          <w:sz w:val="20"/>
        </w:rPr>
        <w:t>kalu söötma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merehaigena merre oksendama </w:t>
      </w:r>
      <w:r w:rsidRPr="00E3787E">
        <w:rPr>
          <w:rFonts w:ascii="Times SUT" w:hAnsi="Times SUT" w:cs="Times SUT"/>
          <w:i/>
          <w:sz w:val="20"/>
        </w:rPr>
        <w:t>`Tunsin, et akkab `kiskuma ja siis ma k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isin kalu `söötamas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`August `polla saand mere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 midagid teha, ta oli keik see aeg kalu `söötand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Esteks aes tihtip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 kalu söötma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sõi `Kihnus riisi`putru ja magusi `ponksisi kõhu täis, kus akkas siis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pääl kalu `s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tmä</w:t>
      </w:r>
      <w:r w:rsidRPr="00E3787E">
        <w:rPr>
          <w:rFonts w:ascii="Times SUT" w:hAnsi="Times SUT" w:cs="Times SUT"/>
          <w:sz w:val="20"/>
        </w:rPr>
        <w:t xml:space="preserve"> Hää || </w:t>
      </w:r>
      <w:r w:rsidRPr="00E3787E">
        <w:rPr>
          <w:rFonts w:ascii="Times SUT" w:hAnsi="Times SUT" w:cs="Times SUT"/>
          <w:i/>
          <w:sz w:val="20"/>
        </w:rPr>
        <w:t>Kalade söödaks läinu</w:t>
      </w:r>
      <w:r w:rsidRPr="00E3787E">
        <w:rPr>
          <w:rFonts w:ascii="Times SUT" w:hAnsi="Times SUT" w:cs="Times SUT"/>
          <w:sz w:val="20"/>
        </w:rPr>
        <w:t xml:space="preserve"> uppunud –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liha </w:t>
      </w:r>
      <w:r w:rsidRPr="00E3787E">
        <w:rPr>
          <w:rFonts w:ascii="Times SUT" w:hAnsi="Times SUT" w:cs="Times SUT"/>
          <w:i/>
          <w:sz w:val="20"/>
        </w:rPr>
        <w:t>`turssa on `niisike `tuima kalaga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`ülge kala oli jah, liha oli maalooma liha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rasvane kala sellel merisial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äärekala kala oo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`süia</w:t>
      </w:r>
      <w:r w:rsidRPr="00E3787E">
        <w:rPr>
          <w:rFonts w:ascii="Times SUT" w:hAnsi="Times SUT" w:cs="Times SUT"/>
          <w:sz w:val="20"/>
        </w:rPr>
        <w:t xml:space="preserve"> Mus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euf</w:t>
      </w:r>
      <w:r w:rsidRPr="00E3787E">
        <w:rPr>
          <w:rFonts w:ascii="Times SUT" w:hAnsi="Times SUT" w:cs="Times SUT"/>
          <w:sz w:val="20"/>
        </w:rPr>
        <w:t xml:space="preserve"> hüljes </w:t>
      </w:r>
      <w:r w:rsidRPr="00E3787E">
        <w:rPr>
          <w:rFonts w:ascii="Times SUT" w:hAnsi="Times SUT" w:cs="Times SUT"/>
          <w:i/>
          <w:sz w:val="20"/>
        </w:rPr>
        <w:t>Üljest nimetati ikka kalaks</w:t>
      </w:r>
      <w:r w:rsidRPr="00E3787E">
        <w:rPr>
          <w:rFonts w:ascii="Times SUT" w:hAnsi="Times SUT" w:cs="Times SUT"/>
          <w:sz w:val="20"/>
        </w:rPr>
        <w:t xml:space="preserve"> Jäm; Ta (hülgekütt) tohtind mette üljes ütelda, pidi ütlema </w:t>
      </w:r>
      <w:r w:rsidRPr="00E3787E">
        <w:rPr>
          <w:rFonts w:ascii="Times SUT" w:hAnsi="Times SUT" w:cs="Times SUT"/>
          <w:i/>
          <w:sz w:val="20"/>
        </w:rPr>
        <w:t>kala</w:t>
      </w:r>
      <w:r w:rsidRPr="00E3787E">
        <w:rPr>
          <w:rFonts w:ascii="Times SUT" w:hAnsi="Times SUT" w:cs="Times SUT"/>
          <w:sz w:val="20"/>
        </w:rPr>
        <w:t xml:space="preserve"> Rei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kala-</w:t>
      </w:r>
      <w:r w:rsidRPr="00E3787E">
        <w:rPr>
          <w:rFonts w:ascii="Times SUT" w:hAnsi="Times SUT" w:cs="Times SUT"/>
          <w:b/>
          <w:sz w:val="20"/>
        </w:rPr>
        <w:t xml:space="preserve"> 1. </w:t>
      </w:r>
      <w:r w:rsidRPr="00E3787E">
        <w:rPr>
          <w:rFonts w:ascii="Times SUT" w:hAnsi="Times SUT" w:cs="Times SUT"/>
          <w:sz w:val="20"/>
        </w:rPr>
        <w:t xml:space="preserve">kala(de)st </w:t>
      </w:r>
      <w:r w:rsidRPr="00E3787E">
        <w:rPr>
          <w:rFonts w:ascii="Times SUT" w:hAnsi="Times SUT" w:cs="Times SUT"/>
          <w:i/>
          <w:sz w:val="20"/>
        </w:rPr>
        <w:t>Kui liha liem, siis `liipa päält, kui kala liem, siis `kaapa `pohjast</w:t>
      </w:r>
      <w:r w:rsidRPr="00E3787E">
        <w:rPr>
          <w:rFonts w:ascii="Times SUT" w:hAnsi="Times SUT" w:cs="Times SUT"/>
          <w:sz w:val="20"/>
        </w:rPr>
        <w:t xml:space="preserve"> (kus rammusam) Kuu; </w:t>
      </w:r>
      <w:r w:rsidRPr="00E3787E">
        <w:rPr>
          <w:rFonts w:ascii="Times SUT" w:hAnsi="Times SUT" w:cs="Times SUT"/>
          <w:i/>
          <w:sz w:val="20"/>
        </w:rPr>
        <w:t>`värski `räimi `pannasse `leivä `sisse, sie on kala kakk vai `piirakas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kalajahu tehässe, kalad `kuivadetta ja javadetta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 xml:space="preserve">Too kalalaga ning kasta leib `sisse </w:t>
      </w:r>
      <w:r w:rsidRPr="00E3787E">
        <w:rPr>
          <w:rFonts w:ascii="Times SUT" w:hAnsi="Times SUT" w:cs="Times SUT"/>
          <w:sz w:val="20"/>
        </w:rPr>
        <w:t xml:space="preserve">Jäm; </w:t>
      </w:r>
      <w:r w:rsidRPr="00E3787E">
        <w:rPr>
          <w:rFonts w:ascii="Times SUT" w:hAnsi="Times SUT" w:cs="Times SUT"/>
          <w:i/>
          <w:sz w:val="20"/>
        </w:rPr>
        <w:t xml:space="preserve">kalakakku `tehti ka,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`tehti see `ööneks leib sehest ja siis `pandi kala `sisse ka, sedist `värsket kala ning liha leigati ka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 `sönna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kala`leiba `vötma</w:t>
      </w:r>
      <w:r w:rsidRPr="00E3787E">
        <w:rPr>
          <w:rFonts w:ascii="Times SUT" w:hAnsi="Times SUT" w:cs="Times SUT"/>
          <w:sz w:val="20"/>
        </w:rPr>
        <w:t xml:space="preserve"> (veidi sööma, sealhulgas kala) Kaa; </w:t>
      </w:r>
      <w:r w:rsidRPr="00E3787E">
        <w:rPr>
          <w:rFonts w:ascii="Times SUT" w:hAnsi="Times SUT" w:cs="Times SUT"/>
          <w:i/>
          <w:sz w:val="20"/>
        </w:rPr>
        <w:t>Kalasuppi `tehti, `tuhli killud sihes, `soola ka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Kalajahu tehakse ja kala`rasva aetakse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Leva tegemise `aegu `pandi kalad leva `sisse, `küpsesid äe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`ööti kalaleib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Meil pole mitte kala `sü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ti `tehtud</w:t>
      </w:r>
      <w:r w:rsidRPr="00E3787E">
        <w:rPr>
          <w:rFonts w:ascii="Times SUT" w:hAnsi="Times SUT" w:cs="Times SUT"/>
          <w:sz w:val="20"/>
        </w:rPr>
        <w:t xml:space="preserve">. </w:t>
      </w:r>
      <w:r w:rsidRPr="00E3787E">
        <w:rPr>
          <w:rFonts w:ascii="Times SUT" w:hAnsi="Times SUT" w:cs="Times SUT"/>
          <w:i/>
          <w:sz w:val="20"/>
        </w:rPr>
        <w:t>Kalasü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t on kena küll, aavist ja tursast saab kõik see parama süldi </w:t>
      </w:r>
      <w:r w:rsidRPr="00E3787E">
        <w:rPr>
          <w:rFonts w:ascii="Times SUT" w:hAnsi="Times SUT" w:cs="Times SUT"/>
          <w:sz w:val="20"/>
        </w:rPr>
        <w:t>Pöi;</w:t>
      </w:r>
      <w:r w:rsidRPr="00E3787E">
        <w:rPr>
          <w:rFonts w:ascii="Times SUT" w:hAnsi="Times SUT" w:cs="Times SUT"/>
          <w:i/>
          <w:sz w:val="20"/>
        </w:rPr>
        <w:t xml:space="preserve"> kalalagast `tehta `sousti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Kalalaga aa ea tuhlikörus. Mönes vaesemas peres polndkid vanast muud, kut elast tuhlistest ja kalalaast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poiss söi koorit tuhlisid ja kalalaga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Lihaleent `liipa pialt, kala leent `kaapa põhjast</w:t>
      </w:r>
      <w:r w:rsidRPr="00E3787E">
        <w:rPr>
          <w:rFonts w:ascii="Times SUT" w:hAnsi="Times SUT" w:cs="Times SUT"/>
          <w:sz w:val="20"/>
        </w:rPr>
        <w:t xml:space="preserve"> Han;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Lihasuppi lipsi päält, </w:t>
      </w:r>
      <w:r w:rsidRPr="00E3787E">
        <w:rPr>
          <w:rFonts w:ascii="Times SUT" w:hAnsi="Times SUT" w:cs="Times SUT"/>
          <w:i/>
          <w:sz w:val="20"/>
        </w:rPr>
        <w:t>kalasuppi</w:t>
      </w:r>
      <w:r w:rsidRPr="00E3787E">
        <w:rPr>
          <w:rFonts w:ascii="Times SUT" w:hAnsi="Times SUT" w:cs="Times SUT"/>
          <w:sz w:val="20"/>
        </w:rPr>
        <w:t xml:space="preserve"> kaabi põhjast Hää; </w:t>
      </w:r>
      <w:r w:rsidRPr="00E3787E">
        <w:rPr>
          <w:rFonts w:ascii="Times SUT" w:hAnsi="Times SUT" w:cs="Times SUT"/>
          <w:i/>
          <w:sz w:val="20"/>
        </w:rPr>
        <w:t>silgusuppi `üitakse `rohkem kalasupp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kala suppi kiädän. kiissa supp õli edemält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kalasuppi ku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sid vanass kala l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kalaleib one leib ja kala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`värskess kalass `kiätässe kala `sü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 eli tuadasse `põ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sile, kui `põrsad ei 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. kala rasvass kiädetässe kala eli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ma `kuulsin, et olema kala`sü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ti ka `tehtud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kalal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m sagenes ärä, va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ku kala keedäd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ma esi tei kalapiirakut, panni leevä vahele `kiissu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meil ku kalasuppi keedät,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üldäss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rõba mis rõba, a uhka um tobra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Kalust `võeti `keeti kala 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ma olõ kala piiraket tennü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kala(de) jaoks </w:t>
      </w:r>
      <w:r w:rsidRPr="00E3787E">
        <w:rPr>
          <w:rFonts w:ascii="Times SUT" w:hAnsi="Times SUT" w:cs="Times SUT"/>
          <w:i/>
          <w:sz w:val="20"/>
        </w:rPr>
        <w:t>`Kalla `löüget vett kala`moldi, et saab kalad sulama</w:t>
      </w:r>
      <w:r w:rsidRPr="00E3787E">
        <w:rPr>
          <w:rFonts w:ascii="Times SUT" w:hAnsi="Times SUT" w:cs="Times SUT"/>
          <w:sz w:val="20"/>
        </w:rPr>
        <w:t xml:space="preserve"> Kuu;</w:t>
      </w:r>
      <w:r w:rsidRPr="00E3787E">
        <w:rPr>
          <w:rFonts w:ascii="Times SUT" w:hAnsi="Times SUT" w:cs="Times SUT"/>
          <w:i/>
          <w:sz w:val="20"/>
        </w:rPr>
        <w:t xml:space="preserve"> minega viel neid `viia, kui ei ole kala `korvi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kala`vardaga `küpsededa kalu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Kala`kummi sies `oiti eluskalad. Kalakumm `sõisas `ankrus mere`ranna ligi vies, kala`kummil `piened `augud sies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kala`lahtmed on `tehtud louast, mis virvust `tehtud, nimedeste `sarjadeks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Pogradel </w:t>
      </w:r>
      <w:r w:rsidRPr="00E3787E">
        <w:rPr>
          <w:rFonts w:ascii="Times SUT" w:hAnsi="Times SUT" w:cs="Times SUT"/>
          <w:sz w:val="20"/>
        </w:rPr>
        <w:t xml:space="preserve">(piirivalvuritel) </w:t>
      </w:r>
      <w:r w:rsidRPr="00E3787E">
        <w:rPr>
          <w:rFonts w:ascii="Times SUT" w:hAnsi="Times SUT" w:cs="Times SUT"/>
          <w:i/>
          <w:sz w:val="20"/>
        </w:rPr>
        <w:t xml:space="preserve">oli kalaveerend `seltsis </w:t>
      </w:r>
      <w:r w:rsidRPr="00E3787E">
        <w:rPr>
          <w:rFonts w:ascii="Times SUT" w:hAnsi="Times SUT" w:cs="Times SUT"/>
          <w:sz w:val="20"/>
        </w:rPr>
        <w:t xml:space="preserve">Jäm; </w:t>
      </w:r>
      <w:r w:rsidRPr="00E3787E">
        <w:rPr>
          <w:rFonts w:ascii="Times SUT" w:hAnsi="Times SUT" w:cs="Times SUT"/>
          <w:i/>
          <w:sz w:val="20"/>
        </w:rPr>
        <w:t>kala kihad on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lt laiemad ning alt `kitsamad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kala sarjad `tehti korvi `piirgudest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nönda kut korvi pöhi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Kalasarja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 kalti veri`soolas kalad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Kala`sarjade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 kalad `kuisid `ühesuguselt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 öli piab `joodama, kui jalad `aiged on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kala kiha kut toor, suur nöu, `senna `sisse `mahtus vakka kaks kolm kalu, kui `sisse soolati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kalavarras ja pahl on `ühte`moodi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Kalaoone oli kiviparandaga, sääl oiti kalakiha ning lihakiha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Kalakihase `pandi `talveks kalu `soola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Sätime kalatarjad üles ning paneme räimed tuule käde kuivama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Kalatari jähi palava pääva käde ning päike oo räimed ää kupatand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pihlapu puust kalapahla pani `uudi</w:t>
      </w:r>
      <w:r w:rsidRPr="00E3787E">
        <w:rPr>
          <w:rFonts w:ascii="Times SUT" w:hAnsi="Times SUT" w:cs="Times SUT"/>
          <w:sz w:val="20"/>
        </w:rPr>
        <w:t xml:space="preserve"> (voodi)</w:t>
      </w:r>
      <w:r w:rsidRPr="00E3787E">
        <w:rPr>
          <w:rFonts w:ascii="Times SUT" w:hAnsi="Times SUT" w:cs="Times SUT"/>
          <w:i/>
          <w:sz w:val="20"/>
        </w:rPr>
        <w:t xml:space="preserve"> `jalguotsa `püsti</w:t>
      </w:r>
      <w:r w:rsidRPr="00E3787E">
        <w:rPr>
          <w:rFonts w:ascii="Times SUT" w:hAnsi="Times SUT" w:cs="Times SUT"/>
          <w:sz w:val="20"/>
        </w:rPr>
        <w:t xml:space="preserve"> (luupainaja vastu) Pha; </w:t>
      </w:r>
      <w:r w:rsidRPr="00E3787E">
        <w:rPr>
          <w:rFonts w:ascii="Times SUT" w:hAnsi="Times SUT" w:cs="Times SUT"/>
          <w:i/>
          <w:sz w:val="20"/>
        </w:rPr>
        <w:t xml:space="preserve">`Tuhli- </w:t>
      </w:r>
      <w:r w:rsidRPr="00E3787E">
        <w:rPr>
          <w:rFonts w:ascii="Times SUT" w:hAnsi="Times SUT" w:cs="Times SUT"/>
          <w:sz w:val="20"/>
        </w:rPr>
        <w:t xml:space="preserve">[ja] </w:t>
      </w:r>
      <w:r w:rsidRPr="00E3787E">
        <w:rPr>
          <w:rFonts w:ascii="Times SUT" w:hAnsi="Times SUT" w:cs="Times SUT"/>
          <w:i/>
          <w:sz w:val="20"/>
        </w:rPr>
        <w:t>kalakorvid, nee olid änamast ikka külimetused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 nõu oli suur vakane puunõu, puu vitsad peal, koan peal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Kalaait oli viljaaida `otsas, aru korral sauna `otsas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kalaputkud olid `pitklikud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 `püüsed `tehti kõik kodu, kedreti lõng ja kojuti võrgu-noodalinad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kala kessid o lõ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ast kojotud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kala tari oo roegastest </w:t>
      </w:r>
      <w:r w:rsidRPr="00E3787E">
        <w:rPr>
          <w:rFonts w:ascii="Times SUT" w:hAnsi="Times SUT" w:cs="Times SUT"/>
          <w:sz w:val="20"/>
        </w:rPr>
        <w:t xml:space="preserve">Muh; </w:t>
      </w:r>
      <w:r w:rsidRPr="00E3787E">
        <w:rPr>
          <w:rFonts w:ascii="Times SUT" w:hAnsi="Times SUT" w:cs="Times SUT"/>
          <w:i/>
          <w:sz w:val="20"/>
        </w:rPr>
        <w:t>Kalaait tehta maast tükk maad ülemale, nukkade all ja keskel aa kivid, siis tuul saab alt läbi puhuda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Kalarasi aa vöirasjast suurem. Kalarasi panti kaalakotti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Kalar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tsiga `toodi kalad rannast kuju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Kalapahl</w:t>
      </w:r>
      <w:r w:rsidRPr="00E3787E">
        <w:rPr>
          <w:rFonts w:ascii="Times SUT" w:hAnsi="Times SUT" w:cs="Times SUT"/>
          <w:sz w:val="20"/>
        </w:rPr>
        <w:t xml:space="preserve"> on Kassaris üleni </w:t>
      </w:r>
      <w:r w:rsidRPr="00E3787E">
        <w:rPr>
          <w:rFonts w:ascii="Times SUT" w:hAnsi="Times SUT" w:cs="Times SUT"/>
          <w:i/>
          <w:sz w:val="20"/>
        </w:rPr>
        <w:t>lestlik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kalakessid, lõngast oo `tehtod, kahe`kortsest mõrralõngast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kalad ja lihad, soolatsed kraamid oo isi `aitas, see oo kalakammer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mool oo kala nõu ja silgujärg sees koa</w:t>
      </w:r>
      <w:r w:rsidRPr="00E3787E">
        <w:rPr>
          <w:rFonts w:ascii="Times SUT" w:hAnsi="Times SUT" w:cs="Times SUT"/>
          <w:sz w:val="20"/>
        </w:rPr>
        <w:t xml:space="preserve"> Lih;</w:t>
      </w:r>
      <w:r w:rsidRPr="00E3787E">
        <w:rPr>
          <w:rFonts w:ascii="Times SUT" w:hAnsi="Times SUT" w:cs="Times SUT"/>
          <w:i/>
          <w:sz w:val="20"/>
        </w:rPr>
        <w:t xml:space="preserve"> kalapahladese pannasse kalad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kalatarjad põimitse `vitstest, kalatarjadele `pantase kalad `kuima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sõitis kala `püistega mere `ääre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kala sump, `keskelt on `väiksi `aukusi täis, kalad `oitaks sääl sihis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kala `püised – mõrrad ja no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id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kalamestel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küll kujutud võrgu linast kala ke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s, mõ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ts, sinna `pandi kalad `sisse ja `toodi koeo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>kalako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vid on pikad ko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vid, käivad paari `viisi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kala nõud one võrgud ja rüsäd ja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kala kumm, kos kalad siden, `sinna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elos kalad. kala kummid lavvadess testod, neli `po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ti, lavvad `külge lüädud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 varras, lõmmuss p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rg, tehässe õts teräväss, sorgatasse läbi kalass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 xml:space="preserve">Uugu </w:t>
      </w:r>
      <w:r w:rsidRPr="00E3787E">
        <w:rPr>
          <w:rFonts w:ascii="Times SUT" w:hAnsi="Times SUT" w:cs="Times SUT"/>
          <w:sz w:val="20"/>
        </w:rPr>
        <w:t xml:space="preserve">(Hugo) </w:t>
      </w:r>
      <w:r w:rsidRPr="00E3787E">
        <w:rPr>
          <w:rFonts w:ascii="Times SUT" w:hAnsi="Times SUT" w:cs="Times SUT"/>
          <w:i/>
          <w:sz w:val="20"/>
        </w:rPr>
        <w:t>tei esi kala kummi, 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üte tünni, 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k oherdiga lavvat täis `mulke </w:t>
      </w:r>
      <w:r w:rsidRPr="00E3787E">
        <w:rPr>
          <w:rFonts w:ascii="Times SUT" w:hAnsi="Times SUT" w:cs="Times SUT"/>
          <w:sz w:val="20"/>
        </w:rPr>
        <w:t xml:space="preserve">Ran; </w:t>
      </w:r>
      <w:r w:rsidRPr="00E3787E">
        <w:rPr>
          <w:rFonts w:ascii="Times SUT" w:hAnsi="Times SUT" w:cs="Times SUT"/>
          <w:i/>
          <w:sz w:val="20"/>
        </w:rPr>
        <w:t>nää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olliva nii jalg vai puultõist `korgõ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näit kutsuti kalasaaniss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lavvost tett jalastõga kalasaa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kogum kalu </w:t>
      </w:r>
      <w:r w:rsidRPr="00E3787E">
        <w:rPr>
          <w:rFonts w:ascii="Times SUT" w:hAnsi="Times SUT" w:cs="Times SUT"/>
          <w:i/>
          <w:sz w:val="20"/>
        </w:rPr>
        <w:t>`viimase `päivä`vieru `luomaga vois `saada kova pattaka</w:t>
      </w:r>
      <w:r w:rsidRPr="00E3787E">
        <w:rPr>
          <w:rFonts w:ascii="Times SUT" w:hAnsi="Times SUT" w:cs="Times SUT"/>
          <w:sz w:val="20"/>
        </w:rPr>
        <w:t xml:space="preserve"> [kalu], </w:t>
      </w:r>
      <w:r w:rsidRPr="00E3787E">
        <w:rPr>
          <w:rFonts w:ascii="Times SUT" w:hAnsi="Times SUT" w:cs="Times SUT"/>
          <w:i/>
          <w:sz w:val="20"/>
        </w:rPr>
        <w:t>kui kalapank `luomale `langes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`kallaspapp sie `ääres, `kalda pääl `vahtis kala`parvesi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 xml:space="preserve">`kallaspappi nägi kohe, kui kala`parve tuli </w:t>
      </w:r>
      <w:r w:rsidRPr="00E3787E">
        <w:rPr>
          <w:rFonts w:ascii="Times SUT" w:hAnsi="Times SUT" w:cs="Times SUT"/>
          <w:sz w:val="20"/>
        </w:rPr>
        <w:t xml:space="preserve">Vai; </w:t>
      </w:r>
      <w:r w:rsidRPr="00E3787E">
        <w:rPr>
          <w:rFonts w:ascii="Times SUT" w:hAnsi="Times SUT" w:cs="Times SUT"/>
          <w:i/>
          <w:sz w:val="20"/>
        </w:rPr>
        <w:t>äkiste üks parv tuli, nii tihe kala pank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Kevadeti olid vahest nii suured kala parved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kus kolmsada `mõetu `mõrdas oo, see oo siis nagu kala pank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kui kala parve `pääle `trehväd, siss annab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vedädä</w:t>
      </w:r>
      <w:r w:rsidRPr="00E3787E">
        <w:rPr>
          <w:rFonts w:ascii="Times SUT" w:hAnsi="Times SUT" w:cs="Times SUT"/>
          <w:sz w:val="20"/>
        </w:rPr>
        <w:t xml:space="preserve">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kalaat-kalaat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on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imä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e varõss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ege kalaat-kalaat, 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äne varõss te</w:t>
      </w:r>
      <w:r w:rsidR="00E3787E" w:rsidRPr="00E3787E">
        <w:rPr>
          <w:rFonts w:ascii="Times SUT" w:hAnsi="Times SUT" w:cs="Times SUT"/>
          <w:i/>
          <w:sz w:val="20"/>
        </w:rPr>
        <w:t>ǵ</w:t>
      </w:r>
      <w:r w:rsidRPr="00E3787E">
        <w:rPr>
          <w:rFonts w:ascii="Times SUT" w:hAnsi="Times SUT" w:cs="Times SUT"/>
          <w:i/>
          <w:sz w:val="20"/>
        </w:rPr>
        <w:t>e vaa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-vaa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kaladi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kaladi</w:t>
      </w:r>
      <w:r w:rsidRPr="00E3787E">
        <w:rPr>
          <w:rFonts w:ascii="Times SUT" w:hAnsi="Times SUT" w:cs="Times SUT"/>
          <w:sz w:val="20"/>
        </w:rPr>
        <w:t xml:space="preserve"> Khk Kär Mus Pha Var Tõs Khn Aud kalasi </w:t>
      </w:r>
      <w:r w:rsidRPr="00E3787E">
        <w:rPr>
          <w:rFonts w:ascii="Times SUT" w:hAnsi="Times SUT" w:cs="Times SUT"/>
          <w:i/>
          <w:sz w:val="20"/>
        </w:rPr>
        <w:t>kaladi, melle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 vörgu silmad `valmis tehasse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lönga ots pannakse `ümber vörguargi, siis `tehtakse vörgulöngast silmad kaladi `ümber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kaladi ja `uiga `kuutse</w:t>
      </w:r>
      <w:r w:rsidRPr="00E3787E">
        <w:rPr>
          <w:rFonts w:ascii="Times SUT" w:hAnsi="Times SUT" w:cs="Times SUT"/>
          <w:sz w:val="20"/>
        </w:rPr>
        <w:t xml:space="preserve"> `</w:t>
      </w:r>
      <w:r w:rsidRPr="00E3787E">
        <w:rPr>
          <w:rFonts w:ascii="Times SUT" w:hAnsi="Times SUT" w:cs="Times SUT"/>
          <w:i/>
          <w:sz w:val="20"/>
        </w:rPr>
        <w:t>võrke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Kaladide `ümmer kujuti </w:t>
      </w:r>
      <w:r w:rsidRPr="00E3787E">
        <w:rPr>
          <w:rFonts w:ascii="Times SUT" w:hAnsi="Times SUT" w:cs="Times SUT"/>
          <w:sz w:val="20"/>
        </w:rPr>
        <w:t>Var;</w:t>
      </w:r>
      <w:r w:rsidRPr="00E3787E">
        <w:rPr>
          <w:rFonts w:ascii="Times SUT" w:hAnsi="Times SUT" w:cs="Times SUT"/>
          <w:i/>
          <w:sz w:val="20"/>
        </w:rPr>
        <w:t xml:space="preserve"> kaladi oli </w:t>
      </w:r>
      <w:r w:rsidRPr="00E3787E">
        <w:rPr>
          <w:rFonts w:ascii="Times SUT" w:hAnsi="Times SUT" w:cs="Times SUT"/>
          <w:sz w:val="20"/>
        </w:rPr>
        <w:t xml:space="preserve">[võrgukudumise ajal] </w:t>
      </w:r>
      <w:r w:rsidRPr="00E3787E">
        <w:rPr>
          <w:rFonts w:ascii="Times SUT" w:hAnsi="Times SUT" w:cs="Times SUT"/>
          <w:i/>
          <w:sz w:val="20"/>
        </w:rPr>
        <w:t>ühes peos ja ui teeses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eedel iä ljõbõ kaladi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kaladi `ümmer `ruitse võrgu kudumise aeal lõng</w:t>
      </w:r>
      <w:r w:rsidRPr="00E3787E">
        <w:rPr>
          <w:rFonts w:ascii="Times SUT" w:hAnsi="Times SUT" w:cs="Times SUT"/>
          <w:sz w:val="20"/>
        </w:rPr>
        <w:t xml:space="preserve"> Aud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ui, kus kaladi, siiad `silmas</w:t>
      </w:r>
      <w:r w:rsidRPr="00E3787E">
        <w:rPr>
          <w:rFonts w:ascii="Times SUT" w:hAnsi="Times SUT" w:cs="Times SUT"/>
          <w:sz w:val="20"/>
        </w:rPr>
        <w:t xml:space="preserve"> (pilgatakse inimest, kes kõik viimaseks minutiks jätab)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handa</w:t>
      </w:r>
      <w:r w:rsidRPr="00E3787E">
        <w:rPr>
          <w:rFonts w:ascii="Times SUT" w:hAnsi="Times SUT" w:cs="Times SUT"/>
          <w:sz w:val="20"/>
        </w:rPr>
        <w:t xml:space="preserve"> ehituspalkide tappimisviis </w:t>
      </w:r>
      <w:r w:rsidRPr="00E3787E">
        <w:rPr>
          <w:rFonts w:ascii="Times SUT" w:hAnsi="Times SUT" w:cs="Times SUT"/>
          <w:i/>
          <w:sz w:val="20"/>
        </w:rPr>
        <w:t>kala `handa jakkamine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, ku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`vaiba `otsa `vaeldamisi kokku. `härbelil ka jakatass niisama, kas panõ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</w:t>
      </w:r>
      <w:r w:rsidR="00E3787E" w:rsidRPr="00E3787E">
        <w:rPr>
          <w:rFonts w:ascii="Times SUT" w:hAnsi="Times SUT" w:cs="Times SUT"/>
          <w:i/>
          <w:sz w:val="20"/>
        </w:rPr>
        <w:t>i̬i̬ĺ</w:t>
      </w:r>
      <w:r w:rsidRPr="00E3787E">
        <w:rPr>
          <w:rFonts w:ascii="Times SUT" w:hAnsi="Times SUT" w:cs="Times SUT"/>
          <w:i/>
          <w:sz w:val="20"/>
        </w:rPr>
        <w:t>de vai kala `handa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kalahända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4"/>
          <w:rFonts w:ascii="Times SUT" w:hAnsi="Times SUT" w:cs="Times SUT"/>
        </w:rPr>
        <w:t>hing</w:t>
      </w:r>
      <w:r w:rsidRPr="00E3787E">
        <w:rPr>
          <w:rFonts w:ascii="Times SUT" w:hAnsi="Times SUT" w:cs="Times SUT"/>
          <w:sz w:val="20"/>
        </w:rPr>
        <w:t xml:space="preserve"> ujupõis </w:t>
      </w:r>
      <w:r w:rsidRPr="00E3787E">
        <w:rPr>
          <w:rFonts w:ascii="Times SUT" w:hAnsi="Times SUT" w:cs="Times SUT"/>
          <w:i/>
          <w:sz w:val="20"/>
        </w:rPr>
        <w:t>Kalaing tieb `plaksu, ku `katki pigista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>`Andasin kala`i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e `kassile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4"/>
          <w:rFonts w:ascii="Times SUT" w:hAnsi="Times SUT" w:cs="Times SUT"/>
        </w:rPr>
        <w:t>hända</w:t>
      </w:r>
      <w:r w:rsidRPr="00E3787E">
        <w:rPr>
          <w:rFonts w:ascii="Times SUT" w:hAnsi="Times SUT" w:cs="Times SUT"/>
          <w:sz w:val="20"/>
        </w:rPr>
        <w:t xml:space="preserve"> kalasabamustriga </w:t>
      </w:r>
      <w:r w:rsidRPr="00E3787E">
        <w:rPr>
          <w:rFonts w:ascii="Times SUT" w:hAnsi="Times SUT" w:cs="Times SUT"/>
          <w:i/>
          <w:sz w:val="20"/>
        </w:rPr>
        <w:t xml:space="preserve">kala `ända riie, </w:t>
      </w:r>
      <w:r w:rsidRPr="00E3787E">
        <w:rPr>
          <w:rFonts w:ascii="Times SUT" w:hAnsi="Times SUT" w:cs="Times SUT"/>
          <w:sz w:val="20"/>
        </w:rPr>
        <w:t xml:space="preserve">[oli] </w:t>
      </w:r>
      <w:r w:rsidRPr="00E3787E">
        <w:rPr>
          <w:rFonts w:ascii="Times SUT" w:hAnsi="Times SUT" w:cs="Times SUT"/>
          <w:i/>
          <w:sz w:val="20"/>
        </w:rPr>
        <w:t xml:space="preserve">ikka ka täis `toimne, neli `lönga tihvatäves. alus`riide ma tegi kala `ända `riidest, </w:t>
      </w:r>
      <w:r w:rsidRPr="00E3787E">
        <w:rPr>
          <w:rFonts w:ascii="Times SUT" w:hAnsi="Times SUT" w:cs="Times SUT"/>
          <w:sz w:val="20"/>
        </w:rPr>
        <w:t xml:space="preserve">[et] </w:t>
      </w:r>
      <w:r w:rsidRPr="00E3787E">
        <w:rPr>
          <w:rFonts w:ascii="Times SUT" w:hAnsi="Times SUT" w:cs="Times SUT"/>
          <w:i/>
          <w:sz w:val="20"/>
        </w:rPr>
        <w:t>teist `moodi `jälle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kala `ända aid</w:t>
      </w:r>
      <w:r w:rsidRPr="00E3787E">
        <w:rPr>
          <w:rFonts w:ascii="Times SUT" w:hAnsi="Times SUT" w:cs="Times SUT"/>
          <w:sz w:val="20"/>
        </w:rPr>
        <w:t xml:space="preserve"> Ans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kalahanda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4"/>
          <w:rFonts w:ascii="Times SUT" w:hAnsi="Times SUT" w:cs="Times SUT"/>
        </w:rPr>
        <w:t>änd</w:t>
      </w:r>
      <w:r w:rsidRPr="00E3787E">
        <w:rPr>
          <w:rFonts w:ascii="Times SUT" w:hAnsi="Times SUT" w:cs="Times SUT"/>
          <w:sz w:val="20"/>
        </w:rPr>
        <w:t xml:space="preserve"> merelind, änn </w:t>
      </w:r>
      <w:r w:rsidRPr="00E3787E">
        <w:rPr>
          <w:rFonts w:ascii="Times SUT" w:hAnsi="Times SUT" w:cs="Times SUT"/>
          <w:i/>
          <w:sz w:val="20"/>
        </w:rPr>
        <w:t>kalaänd on nii`palju `kiire lind, et `lendab kajakale `änna `otsa nokkaga, `muutkui `anna aga kala kätte, `pääsu ole `ühtegi</w:t>
      </w:r>
      <w:r w:rsidRPr="00E3787E">
        <w:rPr>
          <w:rFonts w:ascii="Times SUT" w:hAnsi="Times SUT" w:cs="Times SUT"/>
          <w:sz w:val="20"/>
        </w:rPr>
        <w:t xml:space="preserve"> Jõe </w:t>
      </w:r>
      <w:r w:rsidRPr="00E3787E">
        <w:rPr>
          <w:rFonts w:ascii="Times SUT" w:hAnsi="Times SUT" w:cs="Times SUT"/>
          <w:b/>
          <w:sz w:val="20"/>
        </w:rPr>
        <w:t>-</w:t>
      </w:r>
      <w:r w:rsidRPr="00E3787E">
        <w:rPr>
          <w:rStyle w:val="ms4"/>
          <w:rFonts w:ascii="Times SUT" w:hAnsi="Times SUT" w:cs="Times SUT"/>
        </w:rPr>
        <w:t>kaagas</w:t>
      </w:r>
      <w:r w:rsidRPr="00E3787E">
        <w:rPr>
          <w:rFonts w:ascii="Times SUT" w:hAnsi="Times SUT" w:cs="Times SUT"/>
          <w:sz w:val="20"/>
        </w:rPr>
        <w:t xml:space="preserve"> kalakajakas </w:t>
      </w:r>
      <w:r w:rsidRPr="00E3787E">
        <w:rPr>
          <w:rFonts w:ascii="Times SUT" w:hAnsi="Times SUT" w:cs="Times SUT"/>
          <w:i/>
          <w:sz w:val="20"/>
        </w:rPr>
        <w:t>See on kalakoagas, oh ta vöib kalu `sisse ajada</w:t>
      </w:r>
      <w:r w:rsidRPr="00E3787E">
        <w:rPr>
          <w:rFonts w:ascii="Times SUT" w:hAnsi="Times SUT" w:cs="Times SUT"/>
          <w:sz w:val="20"/>
        </w:rPr>
        <w:t xml:space="preserve"> (</w:t>
      </w:r>
      <w:r w:rsidRPr="00E3787E">
        <w:rPr>
          <w:rFonts w:ascii="Times SUT" w:hAnsi="Times SUT" w:cs="Times SUT"/>
          <w:sz w:val="16"/>
        </w:rPr>
        <w:t xml:space="preserve">fig </w:t>
      </w:r>
      <w:r w:rsidRPr="00E3787E">
        <w:rPr>
          <w:rFonts w:ascii="Times SUT" w:hAnsi="Times SUT" w:cs="Times SUT"/>
          <w:sz w:val="20"/>
        </w:rPr>
        <w:t xml:space="preserve">ka inimese kohta) Pöi; </w:t>
      </w:r>
      <w:r w:rsidRPr="00E3787E">
        <w:rPr>
          <w:rFonts w:ascii="Times SUT" w:hAnsi="Times SUT" w:cs="Times SUT"/>
          <w:i/>
          <w:sz w:val="20"/>
        </w:rPr>
        <w:t>kalakaagas, ta rätsib kalu merest `välja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kajajas</w:t>
      </w:r>
      <w:r w:rsidRPr="00E3787E">
        <w:rPr>
          <w:rFonts w:ascii="Times SUT" w:hAnsi="Times SUT" w:cs="Times SUT"/>
          <w:sz w:val="20"/>
        </w:rPr>
        <w:t xml:space="preserve"> kalakajakas – Kuu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kajakas</w:t>
      </w:r>
      <w:r w:rsidRPr="00E3787E">
        <w:rPr>
          <w:rFonts w:ascii="Times SUT" w:hAnsi="Times SUT" w:cs="Times SUT"/>
          <w:sz w:val="20"/>
        </w:rPr>
        <w:t xml:space="preserve"> kalakajakas (Larum vanus) </w:t>
      </w:r>
      <w:r w:rsidRPr="00E3787E">
        <w:rPr>
          <w:rFonts w:ascii="Times SUT" w:hAnsi="Times SUT" w:cs="Times SUT"/>
          <w:i/>
          <w:sz w:val="20"/>
        </w:rPr>
        <w:t>kalakaeakad oo suured kaeakad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kalakaeakad, `karjas `lendavad ja `põldude pääl käivad</w:t>
      </w:r>
      <w:r w:rsidRPr="00E3787E">
        <w:rPr>
          <w:rFonts w:ascii="Times SUT" w:hAnsi="Times SUT" w:cs="Times SUT"/>
          <w:sz w:val="20"/>
        </w:rPr>
        <w:t xml:space="preserve"> Äks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kalakaagas, </w:t>
      </w:r>
      <w:r w:rsidRPr="00E3787E">
        <w:rPr>
          <w:rFonts w:ascii="Times SUT" w:hAnsi="Times SUT" w:cs="Times SUT"/>
          <w:sz w:val="20"/>
        </w:rPr>
        <w:noBreakHyphen/>
        <w:t>kajajas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kallas</w:t>
      </w:r>
      <w:r w:rsidRPr="00E3787E">
        <w:rPr>
          <w:rFonts w:ascii="Times SUT" w:hAnsi="Times SUT" w:cs="Times SUT"/>
          <w:sz w:val="20"/>
        </w:rPr>
        <w:t xml:space="preserve"> merelind </w:t>
      </w: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aul </w:t>
      </w:r>
      <w:r w:rsidRPr="00E3787E">
        <w:rPr>
          <w:rFonts w:ascii="Times SUT" w:hAnsi="Times SUT" w:cs="Times SUT"/>
          <w:i/>
          <w:sz w:val="20"/>
        </w:rPr>
        <w:t>kalakallas oo vähäm lind, `mustaverd lind, mustad suled, üiab kala`kalda, räimed `randa. kalakallas oo `väiksem kui kaeakas, allid linnud `rohkem. kala`kaldad ei tule kodu ligi</w:t>
      </w:r>
      <w:r w:rsidRPr="00E3787E">
        <w:rPr>
          <w:rFonts w:ascii="Times SUT" w:hAnsi="Times SUT" w:cs="Times SUT"/>
          <w:sz w:val="20"/>
        </w:rPr>
        <w:t xml:space="preserve"> Var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(kala)kajakas </w:t>
      </w:r>
      <w:r w:rsidRPr="00E3787E">
        <w:rPr>
          <w:rFonts w:ascii="Times SUT" w:hAnsi="Times SUT" w:cs="Times SUT"/>
          <w:i/>
          <w:sz w:val="20"/>
        </w:rPr>
        <w:t>`valged kaeakad või kala`kaldad. kala`kaldu oo naa irmus pailu kui kündetse, siis oo põllu pial, saavad sialt matiku</w:t>
      </w:r>
      <w:r w:rsidRPr="00E3787E">
        <w:rPr>
          <w:rFonts w:ascii="Times SUT" w:hAnsi="Times SUT" w:cs="Times SUT"/>
          <w:sz w:val="20"/>
        </w:rPr>
        <w:t xml:space="preserve"> Var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kalakalli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kalaka·</w:t>
      </w:r>
      <w:r w:rsidR="00E3787E" w:rsidRPr="00E3787E">
        <w:rPr>
          <w:rFonts w:ascii="Times SUT" w:hAnsi="Times SUT" w:cs="Times SUT"/>
          <w:i/>
          <w:sz w:val="20"/>
        </w:rPr>
        <w:t>l̀</w:t>
      </w:r>
      <w:r w:rsidRPr="00E3787E">
        <w:rPr>
          <w:rFonts w:ascii="Times SUT" w:hAnsi="Times SUT" w:cs="Times SUT"/>
          <w:i/>
          <w:sz w:val="20"/>
        </w:rPr>
        <w:t>li</w:t>
      </w:r>
      <w:r w:rsidRPr="00E3787E">
        <w:rPr>
          <w:rFonts w:ascii="Times SUT" w:hAnsi="Times SUT" w:cs="Times SUT"/>
          <w:sz w:val="20"/>
        </w:rPr>
        <w:t xml:space="preserve"> Vai merelind, aul </w:t>
      </w:r>
      <w:r w:rsidRPr="00E3787E">
        <w:rPr>
          <w:rFonts w:ascii="Times SUT" w:hAnsi="Times SUT" w:cs="Times SUT"/>
          <w:i/>
          <w:sz w:val="20"/>
        </w:rPr>
        <w:t>kalaka·</w:t>
      </w:r>
      <w:r w:rsidR="00E3787E" w:rsidRPr="00E3787E">
        <w:rPr>
          <w:rFonts w:ascii="Times SUT" w:hAnsi="Times SUT" w:cs="Times SUT"/>
          <w:i/>
          <w:sz w:val="20"/>
        </w:rPr>
        <w:t>l̀</w:t>
      </w:r>
      <w:r w:rsidRPr="00E3787E">
        <w:rPr>
          <w:rFonts w:ascii="Times SUT" w:hAnsi="Times SUT" w:cs="Times SUT"/>
          <w:i/>
          <w:sz w:val="20"/>
        </w:rPr>
        <w:t>lid nied meres `elläd, `suuremad ku `toised `sorsad. kisendäd vaid kalaka·</w:t>
      </w:r>
      <w:r w:rsidR="00E3787E" w:rsidRPr="00E3787E">
        <w:rPr>
          <w:rFonts w:ascii="Times SUT" w:hAnsi="Times SUT" w:cs="Times SUT"/>
          <w:i/>
          <w:sz w:val="20"/>
        </w:rPr>
        <w:t>l̀</w:t>
      </w:r>
      <w:r w:rsidRPr="00E3787E">
        <w:rPr>
          <w:rFonts w:ascii="Times SUT" w:hAnsi="Times SUT" w:cs="Times SUT"/>
          <w:i/>
          <w:sz w:val="20"/>
        </w:rPr>
        <w:t>li, kalaka·</w:t>
      </w:r>
      <w:r w:rsidR="00E3787E" w:rsidRPr="00E3787E">
        <w:rPr>
          <w:rFonts w:ascii="Times SUT" w:hAnsi="Times SUT" w:cs="Times SUT"/>
          <w:i/>
          <w:sz w:val="20"/>
        </w:rPr>
        <w:t>l̀</w:t>
      </w:r>
      <w:r w:rsidRPr="00E3787E">
        <w:rPr>
          <w:rFonts w:ascii="Times SUT" w:hAnsi="Times SUT" w:cs="Times SUT"/>
          <w:i/>
          <w:sz w:val="20"/>
        </w:rPr>
        <w:t>li, nied `süöväd `kallo</w:t>
      </w:r>
      <w:r w:rsidRPr="00E3787E">
        <w:rPr>
          <w:rFonts w:ascii="Times SUT" w:hAnsi="Times SUT" w:cs="Times SUT"/>
          <w:sz w:val="20"/>
        </w:rPr>
        <w:t xml:space="preserve"> Vai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kapp</w:t>
      </w:r>
      <w:r w:rsidRPr="00E3787E">
        <w:rPr>
          <w:rFonts w:ascii="Times SUT" w:hAnsi="Times SUT" w:cs="Times SUT"/>
          <w:sz w:val="20"/>
        </w:rPr>
        <w:t xml:space="preserve"> kalade mõõtmiskast, mahutas 5–6 kg räime või kilu – Kuu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kapsas</w:t>
      </w:r>
      <w:r w:rsidRPr="00E3787E">
        <w:rPr>
          <w:rFonts w:ascii="Times SUT" w:hAnsi="Times SUT" w:cs="Times SUT"/>
          <w:sz w:val="20"/>
        </w:rPr>
        <w:t xml:space="preserve"> pikad ehk suretatud kapsad, neid söödud kala asemel kartuli kõrvale – Emm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karjus</w:t>
      </w:r>
      <w:r w:rsidRPr="00E3787E">
        <w:rPr>
          <w:rFonts w:ascii="Times SUT" w:hAnsi="Times SUT" w:cs="Times SUT"/>
          <w:sz w:val="20"/>
        </w:rPr>
        <w:t xml:space="preserve"> kalavanem –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karp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ovaalne karp kalade kaasavõtmiseks </w:t>
      </w:r>
      <w:r w:rsidRPr="00E3787E">
        <w:rPr>
          <w:rFonts w:ascii="Times SUT" w:hAnsi="Times SUT" w:cs="Times SUT"/>
          <w:i/>
          <w:sz w:val="20"/>
        </w:rPr>
        <w:t>Silmad kut kaks kala`ka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pi</w:t>
      </w:r>
      <w:r w:rsidRPr="00E3787E">
        <w:rPr>
          <w:rFonts w:ascii="Times SUT" w:hAnsi="Times SUT" w:cs="Times SUT"/>
          <w:sz w:val="20"/>
        </w:rPr>
        <w:t xml:space="preserve"> (suured, pärani); </w:t>
      </w:r>
      <w:r w:rsidRPr="00E3787E">
        <w:rPr>
          <w:rFonts w:ascii="Times SUT" w:hAnsi="Times SUT" w:cs="Times SUT"/>
          <w:i/>
          <w:sz w:val="20"/>
        </w:rPr>
        <w:t xml:space="preserve">reisul olid kalakarbid ja vöikarbid </w:t>
      </w:r>
      <w:r w:rsidRPr="00E3787E">
        <w:rPr>
          <w:rFonts w:ascii="Times SUT" w:hAnsi="Times SUT" w:cs="Times SUT"/>
          <w:sz w:val="20"/>
        </w:rPr>
        <w:t xml:space="preserve">Mus; </w:t>
      </w:r>
      <w:r w:rsidRPr="00E3787E">
        <w:rPr>
          <w:rFonts w:ascii="Times SUT" w:hAnsi="Times SUT" w:cs="Times SUT"/>
          <w:i/>
          <w:sz w:val="20"/>
        </w:rPr>
        <w:t>Ki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ad omal `söuksed kut kaks vanad kala`karpi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Kalakarbid olid pisiksed painutud kerega, kaks poolt oli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põle võipü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ega kalaka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p, et vähäneb, meie ühe külä mehed jo</w:t>
      </w:r>
      <w:r w:rsidRPr="00E3787E">
        <w:rPr>
          <w:rFonts w:ascii="Times SUT" w:hAnsi="Times SUT" w:cs="Times SUT"/>
          <w:sz w:val="20"/>
        </w:rPr>
        <w:t xml:space="preserve"> (ütleb mees, kes teise mehe naist magatanud) Rid; </w:t>
      </w:r>
      <w:r w:rsidRPr="00E3787E">
        <w:rPr>
          <w:rFonts w:ascii="Times SUT" w:hAnsi="Times SUT" w:cs="Times SUT"/>
          <w:i/>
          <w:sz w:val="20"/>
        </w:rPr>
        <w:t>kalakarbid õlid egän majan</w:t>
      </w:r>
      <w:r w:rsidRPr="00E3787E">
        <w:rPr>
          <w:rFonts w:ascii="Times SUT" w:hAnsi="Times SUT" w:cs="Times SUT"/>
          <w:sz w:val="20"/>
        </w:rPr>
        <w:t xml:space="preserve"> Kod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karp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konnakarp </w:t>
      </w:r>
      <w:r w:rsidRPr="00E3787E">
        <w:rPr>
          <w:rFonts w:ascii="Times SUT" w:hAnsi="Times SUT" w:cs="Times SUT"/>
          <w:i/>
          <w:sz w:val="20"/>
        </w:rPr>
        <w:t>kalaka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p om viihn vallalõ, ku viist `ussõ võtat, siss lätt 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. sääl om lihasugunõ tü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 sisen, üldäss, et tuu om kala s</w:t>
      </w:r>
      <w:r w:rsidR="00E3787E" w:rsidRPr="00E3787E">
        <w:rPr>
          <w:rFonts w:ascii="Times SUT" w:hAnsi="Times SUT" w:cs="Times SUT"/>
          <w:i/>
          <w:sz w:val="20"/>
        </w:rPr>
        <w:t>ü̬ü̬ḱ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kalakas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i/>
          <w:sz w:val="20"/>
        </w:rPr>
        <w:t xml:space="preserve"> kalak|as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Puh Krl/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ss</w:t>
      </w:r>
      <w:r w:rsidRPr="00E3787E">
        <w:rPr>
          <w:rFonts w:ascii="Times SUT" w:hAnsi="Times SUT" w:cs="Times SUT"/>
          <w:sz w:val="20"/>
        </w:rPr>
        <w:t xml:space="preserve">/ kalarikas </w:t>
      </w:r>
      <w:r w:rsidRPr="00E3787E">
        <w:rPr>
          <w:rFonts w:ascii="Times SUT" w:hAnsi="Times SUT" w:cs="Times SUT"/>
          <w:i/>
          <w:sz w:val="20"/>
        </w:rPr>
        <w:t>kalakas jõgi om too, kon äste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`kallu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tuu om õigõ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kalakass jä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kalaline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kalane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kalakas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kalak|as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Jõh Vig Han K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kalts, näru </w:t>
      </w:r>
      <w:r w:rsidRPr="00E3787E">
        <w:rPr>
          <w:rFonts w:ascii="Times SUT" w:hAnsi="Times SUT" w:cs="Times SUT"/>
          <w:i/>
          <w:sz w:val="20"/>
        </w:rPr>
        <w:t>olin märg kui kalakas</w:t>
      </w:r>
      <w:r w:rsidRPr="00E3787E">
        <w:rPr>
          <w:rFonts w:ascii="Times SUT" w:hAnsi="Times SUT" w:cs="Times SUT"/>
          <w:sz w:val="20"/>
        </w:rPr>
        <w:t xml:space="preserve"> Tür; </w:t>
      </w:r>
      <w:r w:rsidRPr="00E3787E">
        <w:rPr>
          <w:rFonts w:ascii="Times SUT" w:hAnsi="Times SUT" w:cs="Times SUT"/>
          <w:i/>
          <w:sz w:val="20"/>
        </w:rPr>
        <w:t>must käterätik, see nagu kalakas, `viskame `nurka</w:t>
      </w:r>
      <w:r w:rsidRPr="00E3787E">
        <w:rPr>
          <w:rFonts w:ascii="Times SUT" w:hAnsi="Times SUT" w:cs="Times SUT"/>
          <w:sz w:val="20"/>
        </w:rPr>
        <w:t xml:space="preserve"> Pee; </w:t>
      </w:r>
      <w:r w:rsidRPr="00E3787E">
        <w:rPr>
          <w:rFonts w:ascii="Times SUT" w:hAnsi="Times SUT" w:cs="Times SUT"/>
          <w:i/>
          <w:sz w:val="20"/>
        </w:rPr>
        <w:t>Ma olen märg kui kalakas, karja ajades jäin vihma kätte</w:t>
      </w:r>
      <w:r w:rsidRPr="00E3787E">
        <w:rPr>
          <w:rFonts w:ascii="Times SUT" w:hAnsi="Times SUT" w:cs="Times SUT"/>
          <w:sz w:val="20"/>
        </w:rPr>
        <w:t xml:space="preserve"> KJn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kaltsakas, korratu riietuse ja käitumisega (inimene) </w:t>
      </w:r>
      <w:r w:rsidRPr="00E3787E">
        <w:rPr>
          <w:rFonts w:ascii="Times SUT" w:hAnsi="Times SUT" w:cs="Times SUT"/>
          <w:i/>
          <w:sz w:val="20"/>
        </w:rPr>
        <w:t>üks va kalakas, närune, viletsast `riides</w:t>
      </w:r>
      <w:r w:rsidRPr="00E3787E">
        <w:rPr>
          <w:rFonts w:ascii="Times SUT" w:hAnsi="Times SUT" w:cs="Times SUT"/>
          <w:sz w:val="20"/>
        </w:rPr>
        <w:t xml:space="preserve"> JJn; </w:t>
      </w:r>
      <w:r w:rsidRPr="00E3787E">
        <w:rPr>
          <w:rFonts w:ascii="Times SUT" w:hAnsi="Times SUT" w:cs="Times SUT"/>
          <w:i/>
          <w:sz w:val="20"/>
        </w:rPr>
        <w:t>Kalakaid meil `nähtud küll, kui soru</w:t>
      </w:r>
      <w:r w:rsidRPr="00E3787E">
        <w:rPr>
          <w:rFonts w:ascii="Times SUT" w:hAnsi="Times SUT" w:cs="Times SUT"/>
          <w:sz w:val="20"/>
        </w:rPr>
        <w:t xml:space="preserve"> [viina] </w:t>
      </w:r>
      <w:r w:rsidRPr="00E3787E">
        <w:rPr>
          <w:rFonts w:ascii="Times SUT" w:hAnsi="Times SUT" w:cs="Times SUT"/>
          <w:i/>
          <w:sz w:val="20"/>
        </w:rPr>
        <w:t>ära võtab, siis on kalakas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 xml:space="preserve">joodikulle `ööldi, et kalakas, oli nigu kalts teine, kalakas teine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tuigerdas ja `lällas</w:t>
      </w:r>
      <w:r w:rsidRPr="00E3787E">
        <w:rPr>
          <w:rFonts w:ascii="Times SUT" w:hAnsi="Times SUT" w:cs="Times SUT"/>
          <w:sz w:val="20"/>
        </w:rPr>
        <w:t xml:space="preserve"> Sim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kaup</w:t>
      </w:r>
      <w:r w:rsidRPr="00E3787E">
        <w:rPr>
          <w:rFonts w:ascii="Times SUT" w:hAnsi="Times SUT" w:cs="Times SUT"/>
          <w:sz w:val="20"/>
        </w:rPr>
        <w:t xml:space="preserve"> (kalade müütamisest) </w:t>
      </w:r>
      <w:r w:rsidRPr="00E3787E">
        <w:rPr>
          <w:rFonts w:ascii="Times SUT" w:hAnsi="Times SUT" w:cs="Times SUT"/>
          <w:i/>
          <w:sz w:val="20"/>
        </w:rPr>
        <w:t>mõrsiga mõedetse kalu, kui kalakaubale mennasse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`Paides `köidi kalakaubal, kahessa `pä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va `olli reis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`talve `köidi kalakaubal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kaur</w:t>
      </w:r>
      <w:r w:rsidRPr="00E3787E">
        <w:rPr>
          <w:rFonts w:ascii="Times SUT" w:hAnsi="Times SUT" w:cs="Times SUT"/>
          <w:sz w:val="20"/>
        </w:rPr>
        <w:t xml:space="preserve"> veelind (järvekaur, tuttpütt, haigur või kajakas) </w:t>
      </w:r>
      <w:r w:rsidRPr="00E3787E">
        <w:rPr>
          <w:rFonts w:ascii="Times SUT" w:hAnsi="Times SUT" w:cs="Times SUT"/>
          <w:i/>
          <w:sz w:val="20"/>
        </w:rPr>
        <w:t>kalakau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`lindlõs nii kavva vii kotal, seni ku ta sääl 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nd kalla näge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kalakauri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käävä mere veeren `r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ken ja kallu süüven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siin um `jä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vi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lo, `jä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vi `saari pääl umma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kalakaurõl pesä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kalakaur um suur tsirk, munaki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um `säändse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nigu kanal, haha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muna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pruuni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täpi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sisehn </w:t>
      </w:r>
      <w:r w:rsidRPr="00E3787E">
        <w:rPr>
          <w:rFonts w:ascii="Times SUT" w:hAnsi="Times SUT" w:cs="Times SUT"/>
          <w:sz w:val="20"/>
        </w:rPr>
        <w:t>Rõu;</w:t>
      </w:r>
      <w:r w:rsidRPr="00E3787E">
        <w:rPr>
          <w:rFonts w:ascii="Times SUT" w:hAnsi="Times SUT" w:cs="Times SUT"/>
          <w:i/>
          <w:sz w:val="20"/>
        </w:rPr>
        <w:t xml:space="preserve"> kalakau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om üts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sirk,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 sääne `hauka suuru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kalake(ne)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dem</w:t>
      </w:r>
      <w:r w:rsidRPr="00E3787E">
        <w:rPr>
          <w:rFonts w:ascii="Times SUT" w:hAnsi="Times SUT" w:cs="Times SUT"/>
          <w:sz w:val="20"/>
        </w:rPr>
        <w:t xml:space="preserve"> &lt; kala </w:t>
      </w:r>
      <w:r w:rsidRPr="00E3787E">
        <w:rPr>
          <w:rFonts w:ascii="Times SUT" w:hAnsi="Times SUT" w:cs="Times SUT"/>
          <w:i/>
          <w:sz w:val="20"/>
        </w:rPr>
        <w:t xml:space="preserve">me põle saan `ühte kalakestkid </w:t>
      </w:r>
      <w:r w:rsidRPr="00E3787E">
        <w:rPr>
          <w:rFonts w:ascii="Times SUT" w:hAnsi="Times SUT" w:cs="Times SUT"/>
          <w:sz w:val="20"/>
        </w:rPr>
        <w:t xml:space="preserve">Muh; </w:t>
      </w:r>
      <w:r w:rsidRPr="00E3787E">
        <w:rPr>
          <w:rFonts w:ascii="Times SUT" w:hAnsi="Times SUT" w:cs="Times SUT"/>
          <w:i/>
          <w:sz w:val="20"/>
        </w:rPr>
        <w:t>need on nii `veiksed kalakesed, põle suurt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jad `ühti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aga tõenekõrd `tõssi tuul ja kae, nakass kalakest tulema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`väikene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kalakõnõ, parass kassile suhu susata </w:t>
      </w:r>
      <w:r w:rsidRPr="00E3787E">
        <w:rPr>
          <w:rFonts w:ascii="Times SUT" w:hAnsi="Times SUT" w:cs="Times SUT"/>
          <w:sz w:val="20"/>
        </w:rPr>
        <w:t>Nõo;</w:t>
      </w:r>
      <w:r w:rsidRPr="00E3787E">
        <w:rPr>
          <w:rFonts w:ascii="Times SUT" w:hAnsi="Times SUT" w:cs="Times SUT"/>
          <w:i/>
          <w:sz w:val="20"/>
        </w:rPr>
        <w:t xml:space="preserve"> kivijüräjä omma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abõndõgõ kalakõsõ</w:t>
      </w:r>
      <w:r w:rsidRPr="00E3787E">
        <w:rPr>
          <w:rFonts w:ascii="Times SUT" w:hAnsi="Times SUT" w:cs="Times SUT"/>
          <w:sz w:val="20"/>
        </w:rPr>
        <w:t xml:space="preserve"> Urv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kiidlane</w:t>
      </w:r>
      <w:r w:rsidRPr="00E3787E">
        <w:rPr>
          <w:rFonts w:ascii="Times SUT" w:hAnsi="Times SUT" w:cs="Times SUT"/>
          <w:sz w:val="20"/>
        </w:rPr>
        <w:t xml:space="preserve"> Ridala kihelkonna Kiideva ja/või Kalaküla elanik – Rid Mar </w:t>
      </w:r>
      <w:r w:rsidRPr="00E3787E">
        <w:rPr>
          <w:rFonts w:ascii="Times SUT" w:hAnsi="Times SUT" w:cs="Times SUT"/>
          <w:i/>
          <w:sz w:val="20"/>
        </w:rPr>
        <w:t>kala `kiidlased oo Kalakülas, kivi `kiidlased elavad Kiideva `mõesas</w:t>
      </w:r>
      <w:r w:rsidRPr="00E3787E">
        <w:rPr>
          <w:rFonts w:ascii="Times SUT" w:hAnsi="Times SUT" w:cs="Times SUT"/>
          <w:sz w:val="20"/>
        </w:rPr>
        <w:t xml:space="preserve"> Rid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kilk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tilluke kala, kalapoeg </w:t>
      </w:r>
      <w:r w:rsidRPr="00E3787E">
        <w:rPr>
          <w:rFonts w:ascii="Times SUT" w:hAnsi="Times SUT" w:cs="Times SUT"/>
          <w:i/>
          <w:sz w:val="20"/>
        </w:rPr>
        <w:t>Meitel pole mette kalakilkigid majas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kiri</w:t>
      </w:r>
      <w:r w:rsidRPr="00E3787E">
        <w:rPr>
          <w:rFonts w:ascii="Times SUT" w:hAnsi="Times SUT" w:cs="Times SUT"/>
          <w:sz w:val="20"/>
        </w:rPr>
        <w:t xml:space="preserve"> sukakiri – Juu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kodask</w:t>
      </w:r>
      <w:r w:rsidRPr="00E3787E">
        <w:rPr>
          <w:rFonts w:ascii="Times SUT" w:hAnsi="Times SUT" w:cs="Times SUT"/>
          <w:sz w:val="20"/>
        </w:rPr>
        <w:t xml:space="preserve"> = kalakotkas </w:t>
      </w:r>
      <w:r w:rsidRPr="00E3787E">
        <w:rPr>
          <w:rFonts w:ascii="Times SUT" w:hAnsi="Times SUT" w:cs="Times SUT"/>
          <w:i/>
          <w:sz w:val="20"/>
        </w:rPr>
        <w:t>kalakoda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(~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sirkhauga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)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sirgukaise püüd kinni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`lindass `küllä ka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jarve veereh ka om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koit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folkl</w:t>
      </w:r>
      <w:r w:rsidRPr="00E3787E">
        <w:rPr>
          <w:rFonts w:ascii="Times SUT" w:hAnsi="Times SUT" w:cs="Times SUT"/>
          <w:sz w:val="20"/>
        </w:rPr>
        <w:t xml:space="preserve"> Uueaasta öösel pärast kell 12 käiakse </w:t>
      </w:r>
      <w:r w:rsidRPr="00E3787E">
        <w:rPr>
          <w:rFonts w:ascii="Times SUT" w:hAnsi="Times SUT" w:cs="Times SUT"/>
          <w:i/>
          <w:sz w:val="20"/>
        </w:rPr>
        <w:t>kalakoitu</w:t>
      </w:r>
      <w:r w:rsidRPr="00E3787E">
        <w:rPr>
          <w:rFonts w:ascii="Times SUT" w:hAnsi="Times SUT" w:cs="Times SUT"/>
          <w:sz w:val="20"/>
        </w:rPr>
        <w:t xml:space="preserve"> vaatamas. </w:t>
      </w:r>
      <w:r w:rsidRPr="00E3787E">
        <w:rPr>
          <w:rFonts w:ascii="Times SUT" w:hAnsi="Times SUT" w:cs="Times SUT"/>
          <w:i/>
          <w:sz w:val="20"/>
        </w:rPr>
        <w:t>Kalakoit</w:t>
      </w:r>
      <w:r w:rsidRPr="00E3787E">
        <w:rPr>
          <w:rFonts w:ascii="Times SUT" w:hAnsi="Times SUT" w:cs="Times SUT"/>
          <w:sz w:val="20"/>
        </w:rPr>
        <w:t xml:space="preserve"> paistab siis, kui taevas mere poolt enne õiget koitu valgemaks lööb Pöi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kotkas</w:t>
      </w:r>
      <w:r w:rsidRPr="00E3787E">
        <w:rPr>
          <w:rFonts w:ascii="Times SUT" w:hAnsi="Times SUT" w:cs="Times SUT"/>
          <w:sz w:val="20"/>
        </w:rPr>
        <w:t xml:space="preserve"> merelind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kalakotkas (Pandion haliaëtus) </w:t>
      </w:r>
      <w:r w:rsidRPr="00E3787E">
        <w:rPr>
          <w:rFonts w:ascii="Times SUT" w:hAnsi="Times SUT" w:cs="Times SUT"/>
          <w:i/>
          <w:sz w:val="20"/>
        </w:rPr>
        <w:t xml:space="preserve">Kala kotkas on pisike, alt kiri, `söuke täpiline </w:t>
      </w:r>
      <w:r w:rsidRPr="00E3787E">
        <w:rPr>
          <w:rFonts w:ascii="Times SUT" w:hAnsi="Times SUT" w:cs="Times SUT"/>
          <w:sz w:val="20"/>
        </w:rPr>
        <w:t xml:space="preserve">Pöi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kalakodask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> merikajakas – Phl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kott</w:t>
      </w:r>
      <w:r w:rsidRPr="00E3787E">
        <w:rPr>
          <w:rFonts w:ascii="Times SUT" w:hAnsi="Times SUT" w:cs="Times SUT"/>
          <w:sz w:val="20"/>
        </w:rPr>
        <w:t xml:space="preserve"> mõrrasopp </w:t>
      </w:r>
      <w:r w:rsidRPr="00E3787E">
        <w:rPr>
          <w:rFonts w:ascii="Times SUT" w:hAnsi="Times SUT" w:cs="Times SUT"/>
          <w:i/>
          <w:sz w:val="20"/>
        </w:rPr>
        <w:t>Kalako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on `ästi `peenest</w:t>
      </w:r>
      <w:r w:rsidRPr="00E3787E">
        <w:rPr>
          <w:rFonts w:ascii="Times SUT" w:hAnsi="Times SUT" w:cs="Times SUT"/>
          <w:sz w:val="20"/>
        </w:rPr>
        <w:t xml:space="preserve"> [võrgu]</w:t>
      </w:r>
      <w:r w:rsidRPr="00E3787E">
        <w:rPr>
          <w:rFonts w:ascii="Times SUT" w:hAnsi="Times SUT" w:cs="Times SUT"/>
          <w:i/>
          <w:sz w:val="20"/>
        </w:rPr>
        <w:t>linast</w:t>
      </w:r>
      <w:r w:rsidRPr="00E3787E">
        <w:rPr>
          <w:rFonts w:ascii="Times SUT" w:hAnsi="Times SUT" w:cs="Times SUT"/>
          <w:sz w:val="20"/>
        </w:rPr>
        <w:t xml:space="preserve"> Jäm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kude</w:t>
      </w:r>
      <w:r w:rsidRPr="00E3787E">
        <w:rPr>
          <w:rFonts w:ascii="Times SUT" w:hAnsi="Times SUT" w:cs="Times SUT"/>
          <w:sz w:val="20"/>
        </w:rPr>
        <w:t xml:space="preserve"> kalakudu </w:t>
      </w:r>
      <w:r w:rsidRPr="00E3787E">
        <w:rPr>
          <w:rFonts w:ascii="Times SUT" w:hAnsi="Times SUT" w:cs="Times SUT"/>
          <w:i/>
          <w:sz w:val="20"/>
        </w:rPr>
        <w:t>kalakude on `pa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side peal,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kus rohu `kõntsa on</w:t>
      </w:r>
      <w:r w:rsidRPr="00E3787E">
        <w:rPr>
          <w:rFonts w:ascii="Times SUT" w:hAnsi="Times SUT" w:cs="Times SUT"/>
          <w:sz w:val="20"/>
        </w:rPr>
        <w:t xml:space="preserve"> Vän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kudu</w:t>
      </w:r>
      <w:r w:rsidRPr="00E3787E">
        <w:rPr>
          <w:rFonts w:ascii="Times SUT" w:hAnsi="Times SUT" w:cs="Times SUT"/>
          <w:sz w:val="20"/>
        </w:rPr>
        <w:t xml:space="preserve"> viljastatud kalamari vees </w:t>
      </w:r>
      <w:r w:rsidRPr="00E3787E">
        <w:rPr>
          <w:rFonts w:ascii="Times SUT" w:hAnsi="Times SUT" w:cs="Times SUT"/>
          <w:i/>
          <w:sz w:val="20"/>
        </w:rPr>
        <w:t xml:space="preserve">`Vaapse </w:t>
      </w:r>
      <w:r w:rsidRPr="00E3787E">
        <w:rPr>
          <w:rFonts w:ascii="Times SUT" w:hAnsi="Times SUT" w:cs="Times SUT"/>
          <w:sz w:val="20"/>
        </w:rPr>
        <w:t xml:space="preserve">(küllap see) </w:t>
      </w:r>
      <w:r w:rsidRPr="00E3787E">
        <w:rPr>
          <w:rFonts w:ascii="Times SUT" w:hAnsi="Times SUT" w:cs="Times SUT"/>
          <w:i/>
          <w:sz w:val="20"/>
        </w:rPr>
        <w:t>kalakudu ole läbi, kadajad juo `tolmavad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`augusti kuus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siis akkas `jälle sügüsene kalakudu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Käbü, kus `kalsi, kalakudu jo `rannas</w:t>
      </w:r>
      <w:r w:rsidRPr="00E3787E">
        <w:rPr>
          <w:rFonts w:ascii="Times SUT" w:hAnsi="Times SUT" w:cs="Times SUT"/>
          <w:sz w:val="20"/>
        </w:rPr>
        <w:t xml:space="preserve"> (laisale – kalade kudemisajal on liiga hilja hakata võrke kuduma) Kuu; </w:t>
      </w:r>
      <w:r w:rsidRPr="00E3787E">
        <w:rPr>
          <w:rFonts w:ascii="Times SUT" w:hAnsi="Times SUT" w:cs="Times SUT"/>
          <w:i/>
          <w:sz w:val="20"/>
        </w:rPr>
        <w:t>kalakudust tulad kalapojad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aavid söövad kala kudu ää. kut</w:t>
      </w:r>
      <w:r w:rsidRPr="00E3787E">
        <w:rPr>
          <w:rFonts w:ascii="Times SUT" w:hAnsi="Times SUT" w:cs="Times SUT"/>
          <w:sz w:val="20"/>
        </w:rPr>
        <w:t xml:space="preserve"> [havi] </w:t>
      </w:r>
      <w:r w:rsidRPr="00E3787E">
        <w:rPr>
          <w:rFonts w:ascii="Times SUT" w:hAnsi="Times SUT" w:cs="Times SUT"/>
          <w:i/>
          <w:sz w:val="20"/>
        </w:rPr>
        <w:t>käde soad, on kala kudusid täis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kala kudu oo koa paks, süldi `moodi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kala kudu vee `peale ei `tõuse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ma näi järvel kala kutu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kala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aig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kudune</w:t>
      </w:r>
      <w:r w:rsidRPr="00E3787E">
        <w:rPr>
          <w:rFonts w:ascii="Times SUT" w:hAnsi="Times SUT" w:cs="Times SUT"/>
          <w:sz w:val="20"/>
        </w:rPr>
        <w:t xml:space="preserve"> kalakudu täis </w:t>
      </w:r>
      <w:r w:rsidRPr="00E3787E">
        <w:rPr>
          <w:rFonts w:ascii="Times SUT" w:hAnsi="Times SUT" w:cs="Times SUT"/>
          <w:i/>
          <w:sz w:val="20"/>
        </w:rPr>
        <w:t>mereäär on kala kudune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kivid kala kudused puhas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kull</w:t>
      </w:r>
      <w:r w:rsidRPr="00E3787E">
        <w:rPr>
          <w:rFonts w:ascii="Times SUT" w:hAnsi="Times SUT" w:cs="Times SUT"/>
          <w:b/>
          <w:sz w:val="20"/>
        </w:rPr>
        <w:t xml:space="preserve"> a.</w:t>
      </w:r>
      <w:r w:rsidRPr="00E3787E">
        <w:rPr>
          <w:rFonts w:ascii="Times SUT" w:hAnsi="Times SUT" w:cs="Times SUT"/>
          <w:sz w:val="20"/>
        </w:rPr>
        <w:t xml:space="preserve"> kajakas </w:t>
      </w:r>
      <w:r w:rsidRPr="00E3787E">
        <w:rPr>
          <w:rFonts w:ascii="Times SUT" w:hAnsi="Times SUT" w:cs="Times SUT"/>
          <w:i/>
          <w:sz w:val="20"/>
        </w:rPr>
        <w:t>kui kala`kullid tulevad lagedalle, siis tuleb meil `jälle torm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nied kala `näevad, siis `süövad kala kõhe `välla, senepärast nimidetta kala`kullist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Kui kalakullid ähk merikajakad tiirutasid ja kisasid, `ööti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ilm l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heb alvaks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Kalakullid peksvad vahest `mõrdas kalad puruks ja mõrrad `katki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kala 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oo `valge, kana kulli `suurune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kalaku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karib kala`kalda, kala`kalda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kalaku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 oo ikke `õige nimi, </w:t>
      </w:r>
      <w:r w:rsidRPr="00E3787E">
        <w:rPr>
          <w:rFonts w:ascii="Times SUT" w:hAnsi="Times SUT" w:cs="Times SUT"/>
          <w:sz w:val="20"/>
        </w:rPr>
        <w:t xml:space="preserve">[meie] </w:t>
      </w:r>
      <w:r w:rsidRPr="00E3787E">
        <w:rPr>
          <w:rFonts w:ascii="Times SUT" w:hAnsi="Times SUT" w:cs="Times SUT"/>
          <w:i/>
          <w:sz w:val="20"/>
        </w:rPr>
        <w:t>üiame neid kajakase</w:t>
      </w:r>
      <w:r w:rsidRPr="00E3787E">
        <w:rPr>
          <w:rFonts w:ascii="Times SUT" w:hAnsi="Times SUT" w:cs="Times SUT"/>
          <w:sz w:val="20"/>
        </w:rPr>
        <w:t xml:space="preserve"> Aud || </w:t>
      </w:r>
      <w:r w:rsidRPr="00E3787E">
        <w:rPr>
          <w:rFonts w:ascii="Times SUT" w:hAnsi="Times SUT" w:cs="Times SUT"/>
          <w:i/>
          <w:sz w:val="20"/>
        </w:rPr>
        <w:t>`Kaimri küla kalakullid, `Vintri küla vinnapakud</w:t>
      </w:r>
      <w:r w:rsidRPr="00E3787E">
        <w:rPr>
          <w:rFonts w:ascii="Times SUT" w:hAnsi="Times SUT" w:cs="Times SUT"/>
          <w:sz w:val="20"/>
        </w:rPr>
        <w:t xml:space="preserve"> Jäm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kalakotkas </w:t>
      </w:r>
      <w:r w:rsidRPr="00E3787E">
        <w:rPr>
          <w:rFonts w:ascii="Times SUT" w:hAnsi="Times SUT" w:cs="Times SUT"/>
          <w:i/>
          <w:sz w:val="20"/>
        </w:rPr>
        <w:t>Kala`ku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elab `Peipsi puol, pesa on puu `õtsas. Neid on väga `üksikuid</w:t>
      </w:r>
      <w:r w:rsidRPr="00E3787E">
        <w:rPr>
          <w:rFonts w:ascii="Times SUT" w:hAnsi="Times SUT" w:cs="Times SUT"/>
          <w:sz w:val="20"/>
        </w:rPr>
        <w:t xml:space="preserve"> IisR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kullis</w:t>
      </w:r>
      <w:r w:rsidRPr="00E3787E">
        <w:rPr>
          <w:rFonts w:ascii="Times SUT" w:hAnsi="Times SUT" w:cs="Times SUT"/>
          <w:sz w:val="20"/>
        </w:rPr>
        <w:t xml:space="preserve"> kajakas </w:t>
      </w:r>
      <w:r w:rsidRPr="00E3787E">
        <w:rPr>
          <w:rFonts w:ascii="Times SUT" w:hAnsi="Times SUT" w:cs="Times SUT"/>
          <w:i/>
          <w:sz w:val="20"/>
        </w:rPr>
        <w:t>kala kullis vetab kala kut `solksti</w:t>
      </w:r>
      <w:r w:rsidRPr="00E3787E">
        <w:rPr>
          <w:rFonts w:ascii="Times SUT" w:hAnsi="Times SUT" w:cs="Times SUT"/>
          <w:sz w:val="20"/>
        </w:rPr>
        <w:t xml:space="preserve"> Emm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kurg</w:t>
      </w:r>
      <w:r w:rsidRPr="00E3787E">
        <w:rPr>
          <w:rFonts w:ascii="Times SUT" w:hAnsi="Times SUT" w:cs="Times SUT"/>
          <w:sz w:val="20"/>
        </w:rPr>
        <w:t xml:space="preserve"> haigur (Ardea vinerea) </w:t>
      </w:r>
      <w:r w:rsidRPr="00E3787E">
        <w:rPr>
          <w:rFonts w:ascii="Times SUT" w:hAnsi="Times SUT" w:cs="Times SUT"/>
          <w:i/>
          <w:sz w:val="20"/>
        </w:rPr>
        <w:t>Mia nägi kalakurõ pesä kua `Ruhnus kuusõ aru piäl</w:t>
      </w:r>
      <w:r w:rsidRPr="00E3787E">
        <w:rPr>
          <w:rFonts w:ascii="Times SUT" w:hAnsi="Times SUT" w:cs="Times SUT"/>
          <w:sz w:val="20"/>
        </w:rPr>
        <w:t xml:space="preserve"> Khn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kussõm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ujupõis </w:t>
      </w:r>
      <w:r w:rsidRPr="00E3787E">
        <w:rPr>
          <w:rFonts w:ascii="Times SUT" w:hAnsi="Times SUT" w:cs="Times SUT"/>
          <w:i/>
          <w:sz w:val="20"/>
        </w:rPr>
        <w:t>mi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poi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`jeie kalakusõma `terhvelt kõttu, et siss `mõistav häste oiu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laev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kalapüügilaev </w:t>
      </w:r>
      <w:r w:rsidRPr="00E3787E">
        <w:rPr>
          <w:rFonts w:ascii="Times SUT" w:hAnsi="Times SUT" w:cs="Times SUT"/>
          <w:i/>
          <w:sz w:val="20"/>
        </w:rPr>
        <w:t>`läksima kala`laivaga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kala laivad on kala sadamas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Nüid on kohe suured kalalaevad, mis kala öhest kohast `teise vädavad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kala laevad `seisvad `väljas `kuude `viisi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Ri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tpuri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li vana aja puri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`öeldi `Peetruse kalalaeva puri</w:t>
      </w:r>
      <w:r w:rsidRPr="00E3787E">
        <w:rPr>
          <w:rFonts w:ascii="Times SUT" w:hAnsi="Times SUT" w:cs="Times SUT"/>
          <w:sz w:val="20"/>
        </w:rPr>
        <w:t xml:space="preserve"> Hää || sumplaev </w:t>
      </w:r>
      <w:r w:rsidRPr="00E3787E">
        <w:rPr>
          <w:rFonts w:ascii="Times SUT" w:hAnsi="Times SUT" w:cs="Times SUT"/>
          <w:i/>
          <w:sz w:val="20"/>
        </w:rPr>
        <w:t>kala `laiva, ku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 xml:space="preserve">u </w:t>
      </w:r>
      <w:r w:rsidRPr="00E3787E">
        <w:rPr>
          <w:rFonts w:ascii="Times SUT" w:hAnsi="Times SUT" w:cs="Times SUT"/>
          <w:sz w:val="20"/>
        </w:rPr>
        <w:t>(kuhu)</w:t>
      </w:r>
      <w:r w:rsidRPr="00E3787E">
        <w:rPr>
          <w:rFonts w:ascii="Times SUT" w:hAnsi="Times SUT" w:cs="Times SUT"/>
          <w:i/>
          <w:sz w:val="20"/>
        </w:rPr>
        <w:t xml:space="preserve"> `sisse kalad `panna. sie on mogomane samane `laiva, kui kala `sumpu, vesi käüb tämäl alt läbi</w:t>
      </w:r>
      <w:r w:rsidRPr="00E3787E">
        <w:rPr>
          <w:rFonts w:ascii="Times SUT" w:hAnsi="Times SUT" w:cs="Times SUT"/>
          <w:sz w:val="20"/>
        </w:rPr>
        <w:t xml:space="preserve"> Vai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laul</w:t>
      </w:r>
      <w:r w:rsidRPr="00E3787E">
        <w:rPr>
          <w:rFonts w:ascii="Times SUT" w:hAnsi="Times SUT" w:cs="Times SUT"/>
          <w:sz w:val="20"/>
        </w:rPr>
        <w:t xml:space="preserve"> pulmalaul </w:t>
      </w:r>
      <w:r w:rsidRPr="00E3787E">
        <w:rPr>
          <w:rFonts w:ascii="Times SUT" w:hAnsi="Times SUT" w:cs="Times SUT"/>
          <w:i/>
          <w:sz w:val="20"/>
        </w:rPr>
        <w:t xml:space="preserve">õuna laul `olli ja leva laul, kala laul ja </w:t>
      </w:r>
      <w:r w:rsidRPr="00E3787E">
        <w:rPr>
          <w:rFonts w:ascii="Times SUT" w:hAnsi="Times SUT" w:cs="Times SUT"/>
          <w:sz w:val="20"/>
        </w:rPr>
        <w:t>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b/>
          <w:sz w:val="20"/>
        </w:rPr>
      </w:pPr>
      <w:r w:rsidRPr="00E3787E">
        <w:rPr>
          <w:rStyle w:val="ms1"/>
          <w:rFonts w:ascii="Times SUT" w:hAnsi="Times SUT" w:cs="Times SUT"/>
        </w:rPr>
        <w:t>kalalema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kalal|ema, </w:t>
      </w:r>
      <w:r w:rsidRPr="00E3787E">
        <w:rPr>
          <w:rFonts w:ascii="Times SUT" w:hAnsi="Times SUT" w:cs="Times SUT"/>
          <w:i/>
          <w:sz w:val="20"/>
        </w:rPr>
        <w:noBreakHyphen/>
        <w:t xml:space="preserve">õma, </w:t>
      </w:r>
      <w:r w:rsidRPr="00E3787E">
        <w:rPr>
          <w:rFonts w:ascii="Times SUT" w:hAnsi="Times SUT" w:cs="Times SUT"/>
          <w:i/>
          <w:sz w:val="20"/>
        </w:rPr>
        <w:noBreakHyphen/>
        <w:t xml:space="preserve">ama, </w:t>
      </w:r>
      <w:r w:rsidRPr="00E3787E">
        <w:rPr>
          <w:rFonts w:ascii="Times SUT" w:hAnsi="Times SUT" w:cs="Times SUT"/>
          <w:i/>
          <w:sz w:val="20"/>
        </w:rPr>
        <w:noBreakHyphen/>
        <w:t>eme</w:t>
      </w:r>
      <w:r w:rsidRPr="00E3787E">
        <w:rPr>
          <w:rFonts w:ascii="Times SUT" w:hAnsi="Times SUT" w:cs="Times SUT"/>
          <w:sz w:val="20"/>
        </w:rPr>
        <w:t xml:space="preserve"> Lei kalastama </w:t>
      </w:r>
      <w:r w:rsidRPr="00E3787E">
        <w:rPr>
          <w:rFonts w:ascii="Times SUT" w:hAnsi="Times SUT" w:cs="Times SUT"/>
          <w:i/>
          <w:sz w:val="20"/>
        </w:rPr>
        <w:t>tuu taht minna kalalama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lääme kalalema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ss kalalõss loomustega kallu </w:t>
      </w:r>
      <w:r w:rsidRPr="00E3787E">
        <w:rPr>
          <w:rFonts w:ascii="Times SUT" w:hAnsi="Times SUT" w:cs="Times SUT"/>
          <w:sz w:val="20"/>
        </w:rPr>
        <w:t xml:space="preserve">Lei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liim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ž</w:t>
      </w:r>
      <w:r w:rsidRPr="00E3787E">
        <w:rPr>
          <w:rFonts w:ascii="Times SUT" w:hAnsi="Times SUT" w:cs="Times SUT"/>
          <w:sz w:val="20"/>
        </w:rPr>
        <w:t xml:space="preserve">elatiin </w:t>
      </w:r>
      <w:r w:rsidRPr="00E3787E">
        <w:rPr>
          <w:rFonts w:ascii="Times SUT" w:hAnsi="Times SUT" w:cs="Times SUT"/>
          <w:i/>
          <w:sz w:val="20"/>
        </w:rPr>
        <w:t>mina sein kala`liimi `piima sies, sie on nagu paber õhukene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kala`liimi `pantase 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di ja `tärkle sekka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kalaliim pannakse 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di `sisse, kui 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 vahest kokku ei akka</w:t>
      </w:r>
      <w:r w:rsidRPr="00E3787E">
        <w:rPr>
          <w:rFonts w:ascii="Times SUT" w:hAnsi="Times SUT" w:cs="Times SUT"/>
          <w:sz w:val="20"/>
        </w:rPr>
        <w:t xml:space="preserve"> Juu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kalaline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kalaline</w:t>
      </w:r>
      <w:r w:rsidRPr="00E3787E">
        <w:rPr>
          <w:rFonts w:ascii="Times SUT" w:hAnsi="Times SUT" w:cs="Times SUT"/>
          <w:sz w:val="20"/>
        </w:rPr>
        <w:t xml:space="preserve"> VNg Lüg Khk Vll JMd Koe Kad VJg Kod Hls Puh Nõo Plv Vas, </w:t>
      </w:r>
      <w:r w:rsidRPr="00E3787E">
        <w:rPr>
          <w:rFonts w:ascii="Times SUT" w:hAnsi="Times SUT" w:cs="Times SUT"/>
          <w:i/>
          <w:sz w:val="20"/>
        </w:rPr>
        <w:noBreakHyphen/>
        <w:t>lene</w:t>
      </w:r>
      <w:r w:rsidRPr="00E3787E">
        <w:rPr>
          <w:rFonts w:ascii="Times SUT" w:hAnsi="Times SUT" w:cs="Times SUT"/>
          <w:sz w:val="20"/>
        </w:rPr>
        <w:t xml:space="preserve"> Rei Rid Mär Kse Plt, </w:t>
      </w:r>
      <w:r w:rsidRPr="00E3787E">
        <w:rPr>
          <w:rFonts w:ascii="Times SUT" w:hAnsi="Times SUT" w:cs="Times SUT"/>
          <w:i/>
          <w:sz w:val="20"/>
        </w:rPr>
        <w:noBreakHyphen/>
        <w:t xml:space="preserve">lõne </w:t>
      </w:r>
      <w:r w:rsidRPr="00E3787E">
        <w:rPr>
          <w:rFonts w:ascii="Times SUT" w:hAnsi="Times SUT" w:cs="Times SUT"/>
          <w:sz w:val="20"/>
        </w:rPr>
        <w:t xml:space="preserve">San, </w:t>
      </w:r>
      <w:r w:rsidRPr="00E3787E">
        <w:rPr>
          <w:rFonts w:ascii="Times SUT" w:hAnsi="Times SUT" w:cs="Times SUT"/>
          <w:i/>
          <w:sz w:val="20"/>
        </w:rPr>
        <w:noBreakHyphen/>
        <w:t xml:space="preserve">lõni </w:t>
      </w:r>
      <w:r w:rsidRPr="00E3787E">
        <w:rPr>
          <w:rFonts w:ascii="Times SUT" w:hAnsi="Times SUT" w:cs="Times SUT"/>
          <w:sz w:val="20"/>
        </w:rPr>
        <w:t>Krl,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 xml:space="preserve">linõ </w:t>
      </w:r>
      <w:r w:rsidRPr="00E3787E">
        <w:rPr>
          <w:rFonts w:ascii="Times SUT" w:hAnsi="Times SUT" w:cs="Times SUT"/>
          <w:sz w:val="20"/>
        </w:rPr>
        <w:t>Se, g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 xml:space="preserve">se </w:t>
      </w:r>
      <w:r w:rsidRPr="00E3787E">
        <w:rPr>
          <w:rFonts w:ascii="Times SUT" w:hAnsi="Times SUT" w:cs="Times SUT"/>
          <w:sz w:val="20"/>
        </w:rPr>
        <w:t xml:space="preserve">kalamees </w:t>
      </w:r>
      <w:r w:rsidRPr="00E3787E">
        <w:rPr>
          <w:rFonts w:ascii="Times SUT" w:hAnsi="Times SUT" w:cs="Times SUT"/>
          <w:i/>
          <w:sz w:val="20"/>
        </w:rPr>
        <w:t>kalalised `lähväd `püüdämäie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kalalised tulid rannast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suvel on jõe `ääres palju kalalesi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kalalised jõe jaarest eenama ära talland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kalalised esid lähä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järvele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miu kalaline ei tule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kodu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kalalõne lätt kalalõ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kodo,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nigu kalaline likõ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kalalise, nu kes rannah `püüdvä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kalaline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kalaline</w:t>
      </w:r>
      <w:r w:rsidRPr="00E3787E">
        <w:rPr>
          <w:rFonts w:ascii="Times SUT" w:hAnsi="Times SUT" w:cs="Times SUT"/>
          <w:sz w:val="20"/>
        </w:rPr>
        <w:t xml:space="preserve"> Lut, </w:t>
      </w:r>
      <w:r w:rsidRPr="00E3787E">
        <w:rPr>
          <w:rFonts w:ascii="Times SUT" w:hAnsi="Times SUT" w:cs="Times SUT"/>
          <w:i/>
          <w:sz w:val="20"/>
        </w:rPr>
        <w:noBreakHyphen/>
        <w:t>lene</w:t>
      </w:r>
      <w:r w:rsidRPr="00E3787E">
        <w:rPr>
          <w:rFonts w:ascii="Times SUT" w:hAnsi="Times SUT" w:cs="Times SUT"/>
          <w:sz w:val="20"/>
        </w:rPr>
        <w:t xml:space="preserve"> Kse, </w:t>
      </w:r>
      <w:r w:rsidRPr="00E3787E">
        <w:rPr>
          <w:rFonts w:ascii="Times SUT" w:hAnsi="Times SUT" w:cs="Times SUT"/>
          <w:i/>
          <w:sz w:val="20"/>
        </w:rPr>
        <w:noBreakHyphen/>
        <w:t>linõ</w:t>
      </w:r>
      <w:r w:rsidRPr="00E3787E">
        <w:rPr>
          <w:rFonts w:ascii="Times SUT" w:hAnsi="Times SUT" w:cs="Times SUT"/>
          <w:sz w:val="20"/>
        </w:rPr>
        <w:t xml:space="preserve"> Se,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kalarikas </w:t>
      </w:r>
      <w:r w:rsidRPr="00E3787E">
        <w:rPr>
          <w:rFonts w:ascii="Times SUT" w:hAnsi="Times SUT" w:cs="Times SUT"/>
          <w:i/>
          <w:sz w:val="20"/>
        </w:rPr>
        <w:t>kalalene `aasta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kalalinõ jä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kalaline jegi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kalakas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kalane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lükkü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kalalükkü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tegema</w:t>
      </w:r>
      <w:r w:rsidRPr="00E3787E">
        <w:rPr>
          <w:rFonts w:ascii="Times SUT" w:hAnsi="Times SUT" w:cs="Times SUT"/>
          <w:sz w:val="20"/>
        </w:rPr>
        <w:t xml:space="preserve"> sugutama –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mari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kalamari </w:t>
      </w:r>
      <w:r w:rsidRPr="00E3787E">
        <w:rPr>
          <w:rFonts w:ascii="Times SUT" w:hAnsi="Times SUT" w:cs="Times SUT"/>
          <w:i/>
          <w:sz w:val="20"/>
        </w:rPr>
        <w:t>kala`ma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ra `süvvä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kala marjad, kui neid pallu oo, sis keedetasse suppi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koa. karduli kellud, pannasse need kala marjad `sõnna `keldude `piale, vett koa ja keedetasse niisamati nao supp oo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kalama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jass tehasse piirakid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kala mari keedeti ärä, `olli ää süvvä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veneläse korjassiva kala`marja ja müisivä, kala marjast masseti ääd `inda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kala mari om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kõ magusamb süüvä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kalamari um paks, um pulgahn</w:t>
      </w:r>
      <w:r w:rsidRPr="00E3787E">
        <w:rPr>
          <w:rFonts w:ascii="Times SUT" w:hAnsi="Times SUT" w:cs="Times SUT"/>
          <w:sz w:val="20"/>
        </w:rPr>
        <w:t xml:space="preserve"> Rõu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kehv kalasaak </w:t>
      </w:r>
      <w:r w:rsidRPr="00E3787E">
        <w:rPr>
          <w:rFonts w:ascii="Times SUT" w:hAnsi="Times SUT" w:cs="Times SUT"/>
          <w:i/>
          <w:sz w:val="20"/>
        </w:rPr>
        <w:t>üks va kala mari just oli `vörkus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mees</w:t>
      </w:r>
      <w:r w:rsidRPr="00E3787E">
        <w:rPr>
          <w:rFonts w:ascii="Times SUT" w:hAnsi="Times SUT" w:cs="Times SUT"/>
          <w:b/>
          <w:sz w:val="20"/>
        </w:rPr>
        <w:t xml:space="preserve"> 1.a.</w:t>
      </w:r>
      <w:r w:rsidRPr="00E3787E">
        <w:rPr>
          <w:rFonts w:ascii="Times SUT" w:hAnsi="Times SUT" w:cs="Times SUT"/>
          <w:sz w:val="20"/>
        </w:rPr>
        <w:t xml:space="preserve"> kalur </w:t>
      </w:r>
      <w:r w:rsidRPr="00E3787E">
        <w:rPr>
          <w:rFonts w:ascii="Times SUT" w:hAnsi="Times SUT" w:cs="Times SUT"/>
          <w:i/>
          <w:sz w:val="20"/>
        </w:rPr>
        <w:t>Kalamihed `lähteväd juba `rannale `verku `korjama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Kalamies `toitab `kassi, aga jahimies ei saa igakerd sedägi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Kalamies l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heb merele, olgu tühi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kaasas, jahimies jahile minnes vötku aga levako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kaasa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 xml:space="preserve">mis kalamihel – kui kala saab, siis ölut joob </w:t>
      </w:r>
      <w:r w:rsidRPr="00E3787E">
        <w:rPr>
          <w:rFonts w:ascii="Times SUT" w:hAnsi="Times SUT" w:cs="Times SUT"/>
          <w:sz w:val="20"/>
        </w:rPr>
        <w:t xml:space="preserve">Mus; </w:t>
      </w:r>
      <w:r w:rsidRPr="00E3787E">
        <w:rPr>
          <w:rFonts w:ascii="Times SUT" w:hAnsi="Times SUT" w:cs="Times SUT"/>
          <w:i/>
          <w:sz w:val="20"/>
        </w:rPr>
        <w:t xml:space="preserve">kel pole omal kalameest, `neile `anti kala </w:t>
      </w:r>
      <w:r w:rsidRPr="00E3787E">
        <w:rPr>
          <w:rFonts w:ascii="Times SUT" w:hAnsi="Times SUT" w:cs="Times SUT"/>
          <w:sz w:val="20"/>
        </w:rPr>
        <w:t xml:space="preserve">Pha; </w:t>
      </w:r>
      <w:r w:rsidRPr="00E3787E">
        <w:rPr>
          <w:rFonts w:ascii="Times SUT" w:hAnsi="Times SUT" w:cs="Times SUT"/>
          <w:i/>
          <w:sz w:val="20"/>
        </w:rPr>
        <w:t>`Õige kalamees sööb kala änna ka äe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 xml:space="preserve">sii pole kalamehed olnd, sii olid talukoha mehed </w:t>
      </w:r>
      <w:r w:rsidRPr="00E3787E">
        <w:rPr>
          <w:rFonts w:ascii="Times SUT" w:hAnsi="Times SUT" w:cs="Times SUT"/>
          <w:sz w:val="20"/>
        </w:rPr>
        <w:t xml:space="preserve">Rid; </w:t>
      </w:r>
      <w:r w:rsidRPr="00E3787E">
        <w:rPr>
          <w:rFonts w:ascii="Times SUT" w:hAnsi="Times SUT" w:cs="Times SUT"/>
          <w:i/>
          <w:sz w:val="20"/>
        </w:rPr>
        <w:t>`kange kalames teab kõik jõe asjad ja kohad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>mul po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ead olid kaks tükki kalamed</w:t>
      </w:r>
      <w:r w:rsidRPr="00E3787E">
        <w:rPr>
          <w:rFonts w:ascii="Times SUT" w:hAnsi="Times SUT" w:cs="Times SUT"/>
          <w:sz w:val="20"/>
        </w:rPr>
        <w:t xml:space="preserve"> HMd; </w:t>
      </w:r>
      <w:r w:rsidRPr="00E3787E">
        <w:rPr>
          <w:rFonts w:ascii="Times SUT" w:hAnsi="Times SUT" w:cs="Times SUT"/>
          <w:i/>
          <w:sz w:val="20"/>
        </w:rPr>
        <w:t>kalamed `jälle panevad kaladelle jõkke tõkked ette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kalamehed, õngemehed, mu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imehed, kala `püidjäd mehed. mu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iga `tõmbavad ja nuadaga ja `västrägä raiuvad, aga ike kõik kalamehed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ku ta juba õngel käis ja sellesama sikuskiga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t>sõss olli juba kalam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Trv; Kuiv </w:t>
      </w:r>
      <w:r w:rsidRPr="00E3787E">
        <w:rPr>
          <w:rFonts w:ascii="Times SUT" w:hAnsi="Times SUT" w:cs="Times SUT"/>
          <w:i/>
          <w:sz w:val="20"/>
        </w:rPr>
        <w:t>kalamees</w:t>
      </w:r>
      <w:r w:rsidRPr="00E3787E">
        <w:rPr>
          <w:rFonts w:ascii="Times SUT" w:hAnsi="Times SUT" w:cs="Times SUT"/>
          <w:sz w:val="20"/>
        </w:rPr>
        <w:t xml:space="preserve"> ja märg jahimees on mõlemad õnnetumad inimesed Hls; </w:t>
      </w:r>
      <w:r w:rsidRPr="00E3787E">
        <w:rPr>
          <w:rFonts w:ascii="Times SUT" w:hAnsi="Times SUT" w:cs="Times SUT"/>
          <w:i/>
          <w:sz w:val="20"/>
        </w:rPr>
        <w:t>laits `endä ärä kusnu, li</w:t>
      </w:r>
      <w:r w:rsidR="00E3787E" w:rsidRPr="00E3787E">
        <w:rPr>
          <w:rFonts w:ascii="Times SUT" w:hAnsi="Times SUT" w:cs="Times SUT"/>
          <w:i/>
          <w:sz w:val="20"/>
        </w:rPr>
        <w:t>ǵ</w:t>
      </w:r>
      <w:r w:rsidRPr="00E3787E">
        <w:rPr>
          <w:rFonts w:ascii="Times SUT" w:hAnsi="Times SUT" w:cs="Times SUT"/>
          <w:i/>
          <w:sz w:val="20"/>
        </w:rPr>
        <w:t>e kui kalam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s jänest es tohi nimetädä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et siss ei saa kala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Kalam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ei või `k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ike `kallo är `müvvä</w:t>
      </w:r>
      <w:r w:rsidRPr="00E3787E">
        <w:rPr>
          <w:rFonts w:ascii="Times SUT" w:hAnsi="Times SUT" w:cs="Times SUT"/>
          <w:sz w:val="20"/>
        </w:rPr>
        <w:t xml:space="preserve"> (annad õnne ära) Räp; </w:t>
      </w:r>
      <w:r w:rsidRPr="00E3787E">
        <w:rPr>
          <w:rFonts w:ascii="Times SUT" w:hAnsi="Times SUT" w:cs="Times SUT"/>
          <w:i/>
          <w:sz w:val="20"/>
        </w:rPr>
        <w:t>kui jaahim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ss lätt `vällä,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pernaane tohi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pata tulõlõ `panda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. ku kalam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ss lätt `vällä,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 xml:space="preserve">ss </w:t>
      </w:r>
      <w:r w:rsidRPr="00E3787E">
        <w:rPr>
          <w:rFonts w:ascii="Times SUT" w:hAnsi="Times SUT" w:cs="Times SUT"/>
          <w:sz w:val="20"/>
        </w:rPr>
        <w:t xml:space="preserve">[perenaine] </w:t>
      </w:r>
      <w:r w:rsidRPr="00E3787E">
        <w:rPr>
          <w:rFonts w:ascii="Times SUT" w:hAnsi="Times SUT" w:cs="Times SUT"/>
          <w:i/>
          <w:sz w:val="20"/>
        </w:rPr>
        <w:t>k</w:t>
      </w:r>
      <w:r w:rsidR="00E3787E" w:rsidRPr="00E3787E">
        <w:rPr>
          <w:rFonts w:ascii="Times SUT" w:hAnsi="Times SUT" w:cs="Times SUT"/>
          <w:i/>
          <w:sz w:val="20"/>
        </w:rPr>
        <w:t>u̬u̬ŕ</w:t>
      </w:r>
      <w:r w:rsidRPr="00E3787E">
        <w:rPr>
          <w:rFonts w:ascii="Times SUT" w:hAnsi="Times SUT" w:cs="Times SUT"/>
          <w:i/>
          <w:sz w:val="20"/>
        </w:rPr>
        <w:t xml:space="preserve"> jo kartolet</w:t>
      </w:r>
      <w:r w:rsidRPr="00E3787E">
        <w:rPr>
          <w:rFonts w:ascii="Times SUT" w:hAnsi="Times SUT" w:cs="Times SUT"/>
          <w:sz w:val="20"/>
        </w:rPr>
        <w:t xml:space="preserve"> (midagi kalamees ikka toob) Se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noodajuht paadipäras </w:t>
      </w:r>
      <w:r w:rsidRPr="00E3787E">
        <w:rPr>
          <w:rFonts w:ascii="Times SUT" w:hAnsi="Times SUT" w:cs="Times SUT"/>
          <w:i/>
          <w:sz w:val="20"/>
        </w:rPr>
        <w:t>eks kalamies `katsu, midä `nuodas on</w:t>
      </w:r>
      <w:r w:rsidRPr="00E3787E">
        <w:rPr>
          <w:rFonts w:ascii="Times SUT" w:hAnsi="Times SUT" w:cs="Times SUT"/>
          <w:sz w:val="20"/>
        </w:rPr>
        <w:t xml:space="preserve"> VNg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Kihnu tants </w:t>
      </w:r>
      <w:r w:rsidRPr="00E3787E">
        <w:rPr>
          <w:rFonts w:ascii="Times SUT" w:hAnsi="Times SUT" w:cs="Times SUT"/>
          <w:i/>
          <w:sz w:val="20"/>
        </w:rPr>
        <w:t>kalamiest ta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siti</w:t>
      </w:r>
      <w:r w:rsidRPr="00E3787E">
        <w:rPr>
          <w:rFonts w:ascii="Times SUT" w:hAnsi="Times SUT" w:cs="Times SUT"/>
          <w:sz w:val="20"/>
        </w:rPr>
        <w:t xml:space="preserve"> Khn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pl kalamehesaapad </w:t>
      </w:r>
      <w:r w:rsidRPr="00E3787E">
        <w:rPr>
          <w:rFonts w:ascii="Times SUT" w:hAnsi="Times SUT" w:cs="Times SUT"/>
          <w:i/>
          <w:sz w:val="20"/>
        </w:rPr>
        <w:t>Kala`miestel oo `hargini `sääred, ega sield ei tule nii `helpusasti vesi üle küll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mehe|sõlm</w:t>
      </w:r>
      <w:r w:rsidRPr="00E3787E">
        <w:rPr>
          <w:rFonts w:ascii="Times SUT" w:hAnsi="Times SUT" w:cs="Times SUT"/>
          <w:sz w:val="20"/>
        </w:rPr>
        <w:t xml:space="preserve"> jooksev sõlm – Khk Pöi </w:t>
      </w:r>
      <w:r w:rsidRPr="00E3787E">
        <w:rPr>
          <w:rFonts w:ascii="Times SUT" w:hAnsi="Times SUT" w:cs="Times SUT"/>
          <w:i/>
          <w:sz w:val="20"/>
        </w:rPr>
        <w:t>Kalamehesõ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 oli `sõuke, mis `ilmaski `järge äi annund. Tõmmates pidi alati `lahti tulema, vee sihest võttes pidi koa `lahti tulema</w:t>
      </w:r>
      <w:r w:rsidRPr="00E3787E">
        <w:rPr>
          <w:rFonts w:ascii="Times SUT" w:hAnsi="Times SUT" w:cs="Times SUT"/>
          <w:sz w:val="20"/>
        </w:rPr>
        <w:t xml:space="preserve"> Pöi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mõõt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van</w:t>
      </w:r>
      <w:r w:rsidRPr="00E3787E">
        <w:rPr>
          <w:rFonts w:ascii="Times SUT" w:hAnsi="Times SUT" w:cs="Times SUT"/>
          <w:sz w:val="20"/>
        </w:rPr>
        <w:t xml:space="preserve"> ümmargune puunõu kalade mõõtmiseks (mahuga 12,25 toopi) – Kuu Phl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nahk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kalanahk </w:t>
      </w:r>
      <w:r w:rsidRPr="00E3787E">
        <w:rPr>
          <w:rFonts w:ascii="Times SUT" w:hAnsi="Times SUT" w:cs="Times SUT"/>
          <w:i/>
          <w:sz w:val="20"/>
        </w:rPr>
        <w:t>Kui varbavahed ää `audund vöi kätel aavad vöi `kuskis muial, siis pandi kalanahka aava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nahakelme paraneval haaval </w:t>
      </w:r>
      <w:r w:rsidRPr="00E3787E">
        <w:rPr>
          <w:rFonts w:ascii="Times SUT" w:hAnsi="Times SUT" w:cs="Times SUT"/>
          <w:i/>
          <w:sz w:val="20"/>
        </w:rPr>
        <w:t xml:space="preserve">See </w:t>
      </w:r>
      <w:r w:rsidRPr="00E3787E">
        <w:rPr>
          <w:rFonts w:ascii="Times SUT" w:hAnsi="Times SUT" w:cs="Times SUT"/>
          <w:sz w:val="20"/>
        </w:rPr>
        <w:t xml:space="preserve">[koht] </w:t>
      </w:r>
      <w:r w:rsidRPr="00E3787E">
        <w:rPr>
          <w:rFonts w:ascii="Times SUT" w:hAnsi="Times SUT" w:cs="Times SUT"/>
          <w:i/>
          <w:sz w:val="20"/>
        </w:rPr>
        <w:t>paraneb, kalanahk on juba pääle tulnd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Jalg taal terveks äi soa, võtab korraks kalanaha peale, sealsammas läheb `katki `jälle</w:t>
      </w:r>
      <w:r w:rsidRPr="00E3787E">
        <w:rPr>
          <w:rFonts w:ascii="Times SUT" w:hAnsi="Times SUT" w:cs="Times SUT"/>
          <w:sz w:val="20"/>
        </w:rPr>
        <w:t xml:space="preserve"> Pöi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kananahk </w:t>
      </w:r>
      <w:r w:rsidRPr="00E3787E">
        <w:rPr>
          <w:rFonts w:ascii="Times SUT" w:hAnsi="Times SUT" w:cs="Times SUT"/>
          <w:i/>
          <w:sz w:val="20"/>
        </w:rPr>
        <w:t>Mool käis kerest läbi na et vetis ike kalanaha ihule</w:t>
      </w:r>
      <w:r w:rsidRPr="00E3787E">
        <w:rPr>
          <w:rFonts w:ascii="Times SUT" w:hAnsi="Times SUT" w:cs="Times SUT"/>
          <w:sz w:val="20"/>
        </w:rPr>
        <w:t xml:space="preserve"> Käi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nahkne</w:t>
      </w:r>
      <w:r w:rsidRPr="00E3787E">
        <w:rPr>
          <w:rFonts w:ascii="Times SUT" w:hAnsi="Times SUT" w:cs="Times SUT"/>
          <w:sz w:val="20"/>
        </w:rPr>
        <w:t xml:space="preserve"> kalanahast </w:t>
      </w:r>
      <w:r w:rsidRPr="00E3787E">
        <w:rPr>
          <w:rFonts w:ascii="Times SUT" w:hAnsi="Times SUT" w:cs="Times SUT"/>
          <w:i/>
          <w:sz w:val="20"/>
        </w:rPr>
        <w:t>Suured `läikivad kala `nahksed ki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ad olid `jalgas, ko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oli all kut sõrm</w:t>
      </w:r>
      <w:r w:rsidRPr="00E3787E">
        <w:rPr>
          <w:rFonts w:ascii="Times SUT" w:hAnsi="Times SUT" w:cs="Times SUT"/>
          <w:sz w:val="20"/>
        </w:rPr>
        <w:t xml:space="preserve"> Pöi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natt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 xml:space="preserve">fig </w:t>
      </w:r>
      <w:r w:rsidRPr="00E3787E">
        <w:rPr>
          <w:rFonts w:ascii="Times SUT" w:hAnsi="Times SUT" w:cs="Times SUT"/>
          <w:sz w:val="20"/>
        </w:rPr>
        <w:t xml:space="preserve">hüljes </w:t>
      </w:r>
      <w:r w:rsidRPr="00E3787E">
        <w:rPr>
          <w:rFonts w:ascii="Times SUT" w:hAnsi="Times SUT" w:cs="Times SUT"/>
          <w:i/>
          <w:sz w:val="20"/>
        </w:rPr>
        <w:t>üks `väike kalanatt oli seal `verkode `juures, aeas kala taga seal</w:t>
      </w:r>
      <w:r w:rsidRPr="00E3787E">
        <w:rPr>
          <w:rFonts w:ascii="Times SUT" w:hAnsi="Times SUT" w:cs="Times SUT"/>
          <w:sz w:val="20"/>
        </w:rPr>
        <w:t xml:space="preserve"> Jõe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nauk</w:t>
      </w:r>
      <w:r w:rsidRPr="00E3787E">
        <w:rPr>
          <w:rFonts w:ascii="Times SUT" w:hAnsi="Times SUT" w:cs="Times SUT"/>
          <w:sz w:val="20"/>
        </w:rPr>
        <w:t xml:space="preserve"> kalamustus (soomused, lima jne) </w:t>
      </w:r>
      <w:r w:rsidRPr="00E3787E">
        <w:rPr>
          <w:rFonts w:ascii="Times SUT" w:hAnsi="Times SUT" w:cs="Times SUT"/>
          <w:i/>
          <w:sz w:val="20"/>
        </w:rPr>
        <w:t xml:space="preserve"> `Pundand – kova meri`riie, `olgu `presentieks, `olgu `pollieks kalaga `jakseldaes, ettei kalanauk `riide rigu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`üäldi alade, et ärä sa lase sidä kala`nauka igänä `katkinase kää `vasta, tämä oo sama kole ku `villase viha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kaland</w:t>
      </w:r>
      <w:r w:rsidRPr="00E3787E">
        <w:rPr>
          <w:rFonts w:ascii="Times SUT" w:hAnsi="Times SUT" w:cs="Times SUT"/>
          <w:sz w:val="20"/>
        </w:rPr>
        <w:t xml:space="preserve"> p </w:t>
      </w:r>
      <w:r w:rsidRPr="00E3787E">
        <w:rPr>
          <w:rFonts w:ascii="Times SUT" w:hAnsi="Times SUT" w:cs="Times SUT"/>
          <w:i/>
          <w:sz w:val="20"/>
        </w:rPr>
        <w:t>kalandit</w:t>
      </w:r>
      <w:r w:rsidRPr="00E3787E">
        <w:rPr>
          <w:rFonts w:ascii="Times SUT" w:hAnsi="Times SUT" w:cs="Times SUT"/>
          <w:sz w:val="20"/>
        </w:rPr>
        <w:t xml:space="preserve"> kalasi – Pär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kalandi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kalandi</w:t>
      </w:r>
      <w:r w:rsidRPr="00E3787E">
        <w:rPr>
          <w:rFonts w:ascii="Times SUT" w:hAnsi="Times SUT" w:cs="Times SUT"/>
          <w:sz w:val="20"/>
        </w:rPr>
        <w:t xml:space="preserve"> kalasaba-, kalasabamustriline </w:t>
      </w:r>
      <w:r w:rsidRPr="00E3787E">
        <w:rPr>
          <w:rFonts w:ascii="Times SUT" w:hAnsi="Times SUT" w:cs="Times SUT"/>
          <w:i/>
          <w:sz w:val="20"/>
        </w:rPr>
        <w:t>kalandiriie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kalandikiri</w:t>
      </w:r>
      <w:r w:rsidRPr="00E3787E">
        <w:rPr>
          <w:rFonts w:ascii="Times SUT" w:hAnsi="Times SUT" w:cs="Times SUT"/>
          <w:sz w:val="20"/>
        </w:rPr>
        <w:t xml:space="preserve"> (muster); </w:t>
      </w:r>
      <w:r w:rsidRPr="00E3787E">
        <w:rPr>
          <w:rFonts w:ascii="Times SUT" w:hAnsi="Times SUT" w:cs="Times SUT"/>
          <w:i/>
          <w:sz w:val="20"/>
        </w:rPr>
        <w:t>`teeb suri kalandi `jälgi kus ta läbi leheb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kalane </w:t>
      </w:r>
      <w:r w:rsidRPr="00E3787E">
        <w:rPr>
          <w:rFonts w:ascii="Times SUT" w:hAnsi="Times SUT" w:cs="Times SUT"/>
          <w:sz w:val="20"/>
        </w:rPr>
        <w:t xml:space="preserve">Plv,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Kuu VNg Vai S Mär Tor K Trm Hls, g </w:t>
      </w:r>
      <w:r w:rsidRPr="00E3787E">
        <w:rPr>
          <w:rFonts w:ascii="Times SUT" w:hAnsi="Times SUT" w:cs="Times SUT"/>
          <w:i/>
          <w:sz w:val="20"/>
        </w:rPr>
        <w:noBreakHyphen/>
        <w:t>tse</w:t>
      </w:r>
      <w:r w:rsidRPr="00E3787E">
        <w:rPr>
          <w:rFonts w:ascii="Times SUT" w:hAnsi="Times SUT" w:cs="Times SUT"/>
          <w:sz w:val="20"/>
        </w:rPr>
        <w:t xml:space="preserve"> Kse Tõs Puh Nõo San, </w:t>
      </w:r>
      <w:r w:rsidRPr="00E3787E">
        <w:rPr>
          <w:rFonts w:ascii="Times SUT" w:hAnsi="Times SUT" w:cs="Times SUT"/>
          <w:i/>
          <w:sz w:val="20"/>
        </w:rPr>
        <w:noBreakHyphen/>
        <w:t>nõ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tsõ</w:t>
      </w:r>
      <w:r w:rsidRPr="00E3787E">
        <w:rPr>
          <w:rFonts w:ascii="Times SUT" w:hAnsi="Times SUT" w:cs="Times SUT"/>
          <w:sz w:val="20"/>
        </w:rPr>
        <w:t xml:space="preserve"> Vas Se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kalaga koos </w:t>
      </w:r>
      <w:r w:rsidRPr="00E3787E">
        <w:rPr>
          <w:rFonts w:ascii="Times SUT" w:hAnsi="Times SUT" w:cs="Times SUT"/>
          <w:i/>
          <w:sz w:val="20"/>
        </w:rPr>
        <w:t>kääd on kalased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See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on kalane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 limand kalaste kätega raamatu ää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ta pesi oma kalasid kä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ää katsu kalatsete kätega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kalane sõel, kalane kauss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kalane laud, ää pane ruamatud `peale, suab kalaseks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mu `rõiva om kõik kalatse</w:t>
      </w:r>
      <w:r w:rsidRPr="00E3787E">
        <w:rPr>
          <w:rFonts w:ascii="Times SUT" w:hAnsi="Times SUT" w:cs="Times SUT"/>
          <w:sz w:val="20"/>
        </w:rPr>
        <w:t xml:space="preserve"> Puh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kalarikas </w:t>
      </w:r>
      <w:r w:rsidRPr="00E3787E">
        <w:rPr>
          <w:rFonts w:ascii="Times SUT" w:hAnsi="Times SUT" w:cs="Times SUT"/>
          <w:i/>
          <w:sz w:val="20"/>
        </w:rPr>
        <w:t>kalane meri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Sedä `suuremb oli `kiirus taga, kui `juhtus kalane aig olema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Kalasel `päiväl `tehti ige oma neli viis `luoma `päiväss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 xml:space="preserve">kalane vesi </w:t>
      </w:r>
      <w:r w:rsidRPr="00E3787E">
        <w:rPr>
          <w:rFonts w:ascii="Times SUT" w:hAnsi="Times SUT" w:cs="Times SUT"/>
          <w:sz w:val="20"/>
        </w:rPr>
        <w:t xml:space="preserve">Jäm; </w:t>
      </w:r>
      <w:r w:rsidRPr="00E3787E">
        <w:rPr>
          <w:rFonts w:ascii="Times SUT" w:hAnsi="Times SUT" w:cs="Times SUT"/>
          <w:i/>
          <w:sz w:val="20"/>
        </w:rPr>
        <w:t>`äste kalatse jõõ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kalanõ jä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 om all, teräne nu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m om pääl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kalanõ jä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 om rannah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kalanõ jegi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kalakas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kalaline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kalanesa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kalanesa, </w:t>
      </w:r>
      <w:r w:rsidRPr="00E3787E">
        <w:rPr>
          <w:rFonts w:ascii="Times SUT" w:hAnsi="Times SUT" w:cs="Times SUT"/>
          <w:i/>
          <w:sz w:val="20"/>
        </w:rPr>
        <w:noBreakHyphen/>
        <w:t>ä</w:t>
      </w:r>
      <w:r w:rsidRPr="00E3787E">
        <w:rPr>
          <w:rFonts w:ascii="Times SUT" w:hAnsi="Times SUT" w:cs="Times SUT"/>
          <w:sz w:val="20"/>
        </w:rPr>
        <w:t xml:space="preserve"> värskelt, soolamata </w:t>
      </w:r>
      <w:r w:rsidRPr="00E3787E">
        <w:rPr>
          <w:rFonts w:ascii="Times SUT" w:hAnsi="Times SUT" w:cs="Times SUT"/>
          <w:i/>
          <w:sz w:val="20"/>
        </w:rPr>
        <w:t xml:space="preserve">ja ega `palju `nuotakalu igä ei `suolatud ka.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igä siis veid ne kalanesa kohe igä `maale ja möid siel ärä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Tuo `mulle `räimid kalanesä, ärä `ennemi `suola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kalanik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kalani|k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kalamees </w:t>
      </w:r>
      <w:r w:rsidRPr="00E3787E">
        <w:rPr>
          <w:rFonts w:ascii="Times SUT" w:hAnsi="Times SUT" w:cs="Times SUT"/>
          <w:i/>
          <w:sz w:val="20"/>
        </w:rPr>
        <w:t>kalam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s on üksi õngega, kalanikud on `mitmekeisi </w:t>
      </w:r>
      <w:r w:rsidRPr="00E3787E">
        <w:rPr>
          <w:rFonts w:ascii="Times SUT" w:hAnsi="Times SUT" w:cs="Times SUT"/>
          <w:sz w:val="20"/>
        </w:rPr>
        <w:t>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kalanski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kala·nski </w:t>
      </w:r>
      <w:r w:rsidRPr="00E3787E">
        <w:rPr>
          <w:rFonts w:ascii="Times SUT" w:hAnsi="Times SUT" w:cs="Times SUT"/>
          <w:sz w:val="16"/>
        </w:rPr>
        <w:t>jätk</w:t>
      </w:r>
      <w:r w:rsidRPr="00E3787E">
        <w:rPr>
          <w:rFonts w:ascii="Times SUT" w:hAnsi="Times SUT" w:cs="Times SUT"/>
          <w:sz w:val="20"/>
        </w:rPr>
        <w:t xml:space="preserve"> alumiste seinapalkide jätkamisviis – Jõh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kalanski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kui saass kuhugi maha `süita ja kalanski minema `säädä</w:t>
      </w:r>
      <w:r w:rsidRPr="00E3787E">
        <w:rPr>
          <w:rFonts w:ascii="Times SUT" w:hAnsi="Times SUT" w:cs="Times SUT"/>
          <w:sz w:val="20"/>
        </w:rPr>
        <w:t xml:space="preserve"> (tüdrukut magatada)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kalanski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niit</w:t>
      </w:r>
      <w:r w:rsidRPr="00E3787E">
        <w:rPr>
          <w:rFonts w:ascii="Times SUT" w:hAnsi="Times SUT" w:cs="Times SUT"/>
          <w:sz w:val="20"/>
        </w:rPr>
        <w:t xml:space="preserve"> pakkimisnöör </w:t>
      </w:r>
      <w:r w:rsidRPr="00E3787E">
        <w:rPr>
          <w:rFonts w:ascii="Times SUT" w:hAnsi="Times SUT" w:cs="Times SUT"/>
          <w:i/>
          <w:sz w:val="20"/>
        </w:rPr>
        <w:t>Kalantskiniit õli kõva. Kalantski `niiti ei saand `ilma `nuata `katki tehä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Pues pakkid ja kottid `siuti kala·nski `niidiga</w:t>
      </w:r>
      <w:r w:rsidRPr="00E3787E">
        <w:rPr>
          <w:rFonts w:ascii="Times SUT" w:hAnsi="Times SUT" w:cs="Times SUT"/>
          <w:sz w:val="20"/>
        </w:rPr>
        <w:t xml:space="preserve"> Jõh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paat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isä kävi `paadi parandamise tüös ka,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`rahvale parand `jälle ka neid kala`paatisi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 xml:space="preserve">kala`paatidel oli kaks `purju </w:t>
      </w:r>
      <w:r w:rsidRPr="00E3787E">
        <w:rPr>
          <w:rFonts w:ascii="Times SUT" w:hAnsi="Times SUT" w:cs="Times SUT"/>
          <w:sz w:val="20"/>
        </w:rPr>
        <w:t xml:space="preserve">Pha; </w:t>
      </w:r>
      <w:r w:rsidRPr="00E3787E">
        <w:rPr>
          <w:rFonts w:ascii="Times SUT" w:hAnsi="Times SUT" w:cs="Times SUT"/>
          <w:i/>
          <w:sz w:val="20"/>
        </w:rPr>
        <w:t>Kena oli nähja, kui kala poadid omiku merelt tulid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mis juba kalapoadist suuremad olid, nee olid uisud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laev `üüti, ta oli suurem kui kalapaat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`priista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 xml:space="preserve">iga lükkab kalapaadil purjed `lahti </w:t>
      </w:r>
      <w:r w:rsidRPr="00E3787E">
        <w:rPr>
          <w:rFonts w:ascii="Times SUT" w:hAnsi="Times SUT" w:cs="Times SUT"/>
          <w:sz w:val="20"/>
        </w:rPr>
        <w:t xml:space="preserve">JõeK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poolik</w:t>
      </w:r>
      <w:r w:rsidRPr="00E3787E">
        <w:rPr>
          <w:rFonts w:ascii="Times SUT" w:hAnsi="Times SUT" w:cs="Times SUT"/>
          <w:sz w:val="20"/>
        </w:rPr>
        <w:t xml:space="preserve"> pool tündrit kalu – Jäm Muh Ris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põtk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võrgud on `põtkus, kala`põtkus – merese `lastud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püüd</w:t>
      </w:r>
      <w:r w:rsidRPr="00E3787E">
        <w:rPr>
          <w:rFonts w:ascii="Times SUT" w:hAnsi="Times SUT" w:cs="Times SUT"/>
          <w:sz w:val="20"/>
        </w:rPr>
        <w:t xml:space="preserve"> kalapüük </w:t>
      </w:r>
      <w:r w:rsidRPr="00E3787E">
        <w:rPr>
          <w:rFonts w:ascii="Times SUT" w:hAnsi="Times SUT" w:cs="Times SUT"/>
          <w:i/>
          <w:sz w:val="20"/>
        </w:rPr>
        <w:t>`Jaala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ega `mendi igä keväjäl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`Suomesse kala`püüdü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üks kuu `aega oli kevade seda kalapüüs olemise `aega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`enne olin suur kala`püiu mies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kalapüiu paet on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lt lai ning alt vahe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kala püid on sügise `aegu</w:t>
      </w:r>
      <w:r w:rsidRPr="00E3787E">
        <w:rPr>
          <w:rFonts w:ascii="Times SUT" w:hAnsi="Times SUT" w:cs="Times SUT"/>
          <w:sz w:val="20"/>
        </w:rPr>
        <w:t xml:space="preserve"> Krj; </w:t>
      </w:r>
      <w:r w:rsidRPr="00E3787E">
        <w:rPr>
          <w:rFonts w:ascii="Times SUT" w:hAnsi="Times SUT" w:cs="Times SUT"/>
          <w:i/>
          <w:sz w:val="20"/>
        </w:rPr>
        <w:t>kala`püidu veel `aega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me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p ela muinest kui kala püist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kala püiu ö</w:t>
      </w:r>
      <w:r w:rsidR="00E3787E" w:rsidRPr="00E3787E">
        <w:rPr>
          <w:rFonts w:ascii="Times SUT" w:hAnsi="Times SUT" w:cs="Times SUT"/>
          <w:i/>
          <w:sz w:val="20"/>
        </w:rPr>
        <w:t>ŋ</w:t>
      </w:r>
      <w:r w:rsidRPr="00E3787E">
        <w:rPr>
          <w:rFonts w:ascii="Times SUT" w:hAnsi="Times SUT" w:cs="Times SUT"/>
          <w:i/>
          <w:sz w:val="20"/>
        </w:rPr>
        <w:t>ge `otsas on ka sööt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nüid oo kalapüi aeg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ta elatab ennast kala püioga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käisin Suomes kalapüü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üs</w:t>
      </w:r>
      <w:r w:rsidRPr="00E3787E">
        <w:rPr>
          <w:rFonts w:ascii="Times SUT" w:hAnsi="Times SUT" w:cs="Times SUT"/>
          <w:sz w:val="20"/>
        </w:rPr>
        <w:t xml:space="preserve"> Kad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püüdja</w:t>
      </w:r>
      <w:r w:rsidRPr="00E3787E">
        <w:rPr>
          <w:rFonts w:ascii="Times SUT" w:hAnsi="Times SUT" w:cs="Times SUT"/>
          <w:sz w:val="20"/>
        </w:rPr>
        <w:t xml:space="preserve"> kalamees </w:t>
      </w:r>
      <w:r w:rsidRPr="00E3787E">
        <w:rPr>
          <w:rFonts w:ascii="Times SUT" w:hAnsi="Times SUT" w:cs="Times SUT"/>
          <w:i/>
          <w:sz w:val="20"/>
        </w:rPr>
        <w:t>Mis kala püüdja `sõuke sitt on, viieteisme `aastane lapse ots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kes kala`püidajad oo, neil oo vel `silku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mo isa oli kala`püidja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pani tõkked jõkke, kala`püidjatel oo nisuksed</w:t>
      </w:r>
      <w:r w:rsidRPr="00E3787E">
        <w:rPr>
          <w:rFonts w:ascii="Times SUT" w:hAnsi="Times SUT" w:cs="Times SUT"/>
          <w:sz w:val="20"/>
        </w:rPr>
        <w:t xml:space="preserve"> Mär;</w:t>
      </w:r>
      <w:r w:rsidRPr="00E3787E">
        <w:rPr>
          <w:rFonts w:ascii="Times SUT" w:hAnsi="Times SUT" w:cs="Times SUT"/>
          <w:i/>
          <w:sz w:val="20"/>
        </w:rPr>
        <w:t xml:space="preserve"> kes kala`püidja ike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l, sel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 mõrd ka </w:t>
      </w:r>
      <w:r w:rsidRPr="00E3787E">
        <w:rPr>
          <w:rFonts w:ascii="Times SUT" w:hAnsi="Times SUT" w:cs="Times SUT"/>
          <w:sz w:val="20"/>
        </w:rPr>
        <w:t xml:space="preserve">Vän; </w:t>
      </w:r>
      <w:r w:rsidRPr="00E3787E">
        <w:rPr>
          <w:rFonts w:ascii="Times SUT" w:hAnsi="Times SUT" w:cs="Times SUT"/>
          <w:i/>
          <w:sz w:val="20"/>
        </w:rPr>
        <w:t>kala`püidjad on järvel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kala`püidjä ma põle olnd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kala`püidja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siin me järve pääl</w:t>
      </w:r>
      <w:r w:rsidRPr="00E3787E">
        <w:rPr>
          <w:rFonts w:ascii="Times SUT" w:hAnsi="Times SUT" w:cs="Times SUT"/>
          <w:sz w:val="20"/>
        </w:rPr>
        <w:t xml:space="preserve"> Ote || </w:t>
      </w:r>
      <w:r w:rsidRPr="00E3787E">
        <w:rPr>
          <w:rFonts w:ascii="Times SUT" w:hAnsi="Times SUT" w:cs="Times SUT"/>
          <w:i/>
          <w:sz w:val="20"/>
        </w:rPr>
        <w:t>`saarmas elab jõgide sees, tema on kala`püidja</w:t>
      </w:r>
      <w:r w:rsidRPr="00E3787E">
        <w:rPr>
          <w:rFonts w:ascii="Times SUT" w:hAnsi="Times SUT" w:cs="Times SUT"/>
          <w:sz w:val="20"/>
        </w:rPr>
        <w:t xml:space="preserve"> Vän 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kalapüündjä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püügiline</w:t>
      </w:r>
      <w:r w:rsidRPr="00E3787E">
        <w:rPr>
          <w:rFonts w:ascii="Times SUT" w:hAnsi="Times SUT" w:cs="Times SUT"/>
          <w:sz w:val="20"/>
        </w:rPr>
        <w:t xml:space="preserve"> kalamees </w:t>
      </w:r>
      <w:r w:rsidRPr="00E3787E">
        <w:rPr>
          <w:rFonts w:ascii="Times SUT" w:hAnsi="Times SUT" w:cs="Times SUT"/>
          <w:i/>
          <w:sz w:val="20"/>
        </w:rPr>
        <w:t>sääl tulõ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kalapüügiline, noh kas sai ka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kallu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püük</w:t>
      </w:r>
      <w:r w:rsidRPr="00E3787E">
        <w:rPr>
          <w:rFonts w:ascii="Times SUT" w:hAnsi="Times SUT" w:cs="Times SUT"/>
          <w:sz w:val="20"/>
        </w:rPr>
        <w:t xml:space="preserve"> kalastus, kalalkäik </w:t>
      </w:r>
      <w:r w:rsidRPr="00E3787E">
        <w:rPr>
          <w:rFonts w:ascii="Times SUT" w:hAnsi="Times SUT" w:cs="Times SUT"/>
          <w:i/>
          <w:sz w:val="20"/>
        </w:rPr>
        <w:t>kalapüük ei `andand enamb elamist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tämä eläbki kala`püügist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kala püigile ning ö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ele minnasse omigu vara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kala püik oli vaba ja `püised olid ainult vörgud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kõege `vaesem kalapüik on see õngepüik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>kalapüigi riistad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`poati, kalapüigi aeg on kääs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vot siin sängis on nüid minu kalapüik</w:t>
      </w:r>
      <w:r w:rsidRPr="00E3787E">
        <w:rPr>
          <w:rFonts w:ascii="Times SUT" w:hAnsi="Times SUT" w:cs="Times SUT"/>
          <w:sz w:val="20"/>
        </w:rPr>
        <w:t xml:space="preserve"> (kalamees on voodihaige) Trm; </w:t>
      </w:r>
      <w:r w:rsidRPr="00E3787E">
        <w:rPr>
          <w:rFonts w:ascii="Times SUT" w:hAnsi="Times SUT" w:cs="Times SUT"/>
          <w:i/>
          <w:sz w:val="20"/>
        </w:rPr>
        <w:t>kas olli ea kalapüük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kala`püikega ei sa kavvele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talvel `olli suur kalapüik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kuiss sul no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kalapüü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kah, häste vai halvastõ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püündjä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kalamees </w:t>
      </w:r>
      <w:r w:rsidRPr="00E3787E">
        <w:rPr>
          <w:rFonts w:ascii="Times SUT" w:hAnsi="Times SUT" w:cs="Times SUT"/>
          <w:i/>
          <w:sz w:val="20"/>
        </w:rPr>
        <w:t>üi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`väike järveso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p, sääl kedägi kala`püüntjit es käü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kala`püündjä piat ka `vahva mii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olõma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kalapüüdja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rand</w:t>
      </w:r>
      <w:r w:rsidRPr="00E3787E">
        <w:rPr>
          <w:rFonts w:ascii="Times SUT" w:hAnsi="Times SUT" w:cs="Times SUT"/>
          <w:sz w:val="20"/>
        </w:rPr>
        <w:t xml:space="preserve"> kalarikas rannavesi; kalapaatide randumiskoht </w:t>
      </w:r>
      <w:r w:rsidRPr="00E3787E">
        <w:rPr>
          <w:rFonts w:ascii="Times SUT" w:hAnsi="Times SUT" w:cs="Times SUT"/>
          <w:i/>
          <w:sz w:val="20"/>
        </w:rPr>
        <w:t xml:space="preserve">minu emä käis ka iga sügise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kala`rannast `silku `tuomas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kalarand on `Peipse `ääres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lihame kala`randa kala `vastu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 xml:space="preserve">Kala`randa tulid inimesed kaugelt moa sihest äe, obustega tulid </w:t>
      </w:r>
      <w:r w:rsidRPr="00E3787E">
        <w:rPr>
          <w:rFonts w:ascii="Times SUT" w:hAnsi="Times SUT" w:cs="Times SUT"/>
          <w:sz w:val="20"/>
        </w:rPr>
        <w:t xml:space="preserve">Pöi; [inimesed] </w:t>
      </w:r>
      <w:r w:rsidRPr="00E3787E">
        <w:rPr>
          <w:rFonts w:ascii="Times SUT" w:hAnsi="Times SUT" w:cs="Times SUT"/>
          <w:i/>
          <w:sz w:val="20"/>
        </w:rPr>
        <w:t>keiväd ikke kala`randas kalo `ostmas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sii oo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 neid kala `rando, mõned oo suured rannad, kus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 kalo saab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`lähtvad kala`randa `silku `tooma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 xml:space="preserve">läksivad kala `randa, `toodi rannast kala </w:t>
      </w:r>
      <w:r w:rsidRPr="00E3787E">
        <w:rPr>
          <w:rFonts w:ascii="Times SUT" w:hAnsi="Times SUT" w:cs="Times SUT"/>
          <w:sz w:val="20"/>
        </w:rPr>
        <w:t xml:space="preserve">Plt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raud</w:t>
      </w:r>
      <w:r w:rsidRPr="00E3787E">
        <w:rPr>
          <w:rFonts w:ascii="Times SUT" w:hAnsi="Times SUT" w:cs="Times SUT"/>
          <w:sz w:val="20"/>
        </w:rPr>
        <w:t xml:space="preserve"> ahing – Saa Sim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regi</w:t>
      </w:r>
      <w:r w:rsidRPr="00E3787E">
        <w:rPr>
          <w:rFonts w:ascii="Times SUT" w:hAnsi="Times SUT" w:cs="Times SUT"/>
          <w:sz w:val="20"/>
        </w:rPr>
        <w:t xml:space="preserve"> kalapüügiriist </w:t>
      </w:r>
      <w:r w:rsidRPr="00E3787E">
        <w:rPr>
          <w:rFonts w:ascii="Times SUT" w:hAnsi="Times SUT" w:cs="Times SUT"/>
          <w:i/>
          <w:sz w:val="20"/>
        </w:rPr>
        <w:t>kalaregi – 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puud, süli pi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k, võrk om iks sääl man all ja pääl. nigu noodal põhi all</w:t>
      </w:r>
      <w:r w:rsidRPr="00E3787E">
        <w:rPr>
          <w:rFonts w:ascii="Times SUT" w:hAnsi="Times SUT" w:cs="Times SUT"/>
          <w:sz w:val="20"/>
        </w:rPr>
        <w:t xml:space="preserve"> (veetakse madalas vees) Har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riie</w:t>
      </w:r>
      <w:r w:rsidRPr="00E3787E">
        <w:rPr>
          <w:rFonts w:ascii="Times SUT" w:hAnsi="Times SUT" w:cs="Times SUT"/>
          <w:sz w:val="20"/>
        </w:rPr>
        <w:t xml:space="preserve"> paksem riie võrkude või kalade kandmiseks </w:t>
      </w:r>
      <w:r w:rsidRPr="00E3787E">
        <w:rPr>
          <w:rFonts w:ascii="Times SUT" w:hAnsi="Times SUT" w:cs="Times SUT"/>
          <w:i/>
          <w:sz w:val="20"/>
        </w:rPr>
        <w:t>kala`riided</w:t>
      </w:r>
      <w:r w:rsidRPr="00E3787E">
        <w:rPr>
          <w:rFonts w:ascii="Times SUT" w:hAnsi="Times SUT" w:cs="Times SUT"/>
          <w:sz w:val="20"/>
        </w:rPr>
        <w:t xml:space="preserve"> [olid] </w:t>
      </w:r>
      <w:r w:rsidRPr="00E3787E">
        <w:rPr>
          <w:rFonts w:ascii="Times SUT" w:hAnsi="Times SUT" w:cs="Times SUT"/>
          <w:i/>
          <w:sz w:val="20"/>
        </w:rPr>
        <w:t xml:space="preserve">takusest `riidest `tehtud, kui `õete </w:t>
      </w:r>
      <w:r w:rsidRPr="00E3787E">
        <w:rPr>
          <w:rFonts w:ascii="Times SUT" w:hAnsi="Times SUT" w:cs="Times SUT"/>
          <w:sz w:val="20"/>
        </w:rPr>
        <w:t>[kala]</w:t>
      </w:r>
      <w:r w:rsidRPr="00E3787E">
        <w:rPr>
          <w:rFonts w:ascii="Times SUT" w:hAnsi="Times SUT" w:cs="Times SUT"/>
          <w:i/>
          <w:sz w:val="20"/>
        </w:rPr>
        <w:t xml:space="preserve"> täis oli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t>`siuti `otsest `kinni</w:t>
      </w:r>
      <w:r w:rsidRPr="00E3787E">
        <w:rPr>
          <w:rFonts w:ascii="Times SUT" w:hAnsi="Times SUT" w:cs="Times SUT"/>
          <w:sz w:val="20"/>
        </w:rPr>
        <w:t xml:space="preserve"> Var 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kalariies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riies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= kalariie </w:t>
      </w:r>
      <w:r w:rsidRPr="00E3787E">
        <w:rPr>
          <w:rFonts w:ascii="Times SUT" w:hAnsi="Times SUT" w:cs="Times SUT"/>
          <w:i/>
          <w:sz w:val="20"/>
        </w:rPr>
        <w:t>sie `üeldi kala`riies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kaks kotti oli `lahti arudettu, ühest `ommeldu, lappasivad `vergod `riide `pääle, `toine mies avitas `selgä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riist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kalapüügivahend </w:t>
      </w:r>
      <w:r w:rsidRPr="00E3787E">
        <w:rPr>
          <w:rFonts w:ascii="Times SUT" w:hAnsi="Times SUT" w:cs="Times SUT"/>
          <w:i/>
          <w:sz w:val="20"/>
        </w:rPr>
        <w:t>abara on taas üks kala`riista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aga kui `puutu `tuule kätte, siis olid kala `riistost `ilma </w:t>
      </w:r>
      <w:r w:rsidRPr="00E3787E">
        <w:rPr>
          <w:rFonts w:ascii="Times SUT" w:hAnsi="Times SUT" w:cs="Times SUT"/>
          <w:sz w:val="20"/>
        </w:rPr>
        <w:t xml:space="preserve">Vai; </w:t>
      </w:r>
      <w:r w:rsidRPr="00E3787E">
        <w:rPr>
          <w:rFonts w:ascii="Times SUT" w:hAnsi="Times SUT" w:cs="Times SUT"/>
          <w:i/>
          <w:sz w:val="20"/>
        </w:rPr>
        <w:t>täl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kalariista ja vene, käis järvel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kalariista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üleväl lae pääl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kalanõu – Rei Phl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rind</w:t>
      </w:r>
      <w:r w:rsidRPr="00E3787E">
        <w:rPr>
          <w:rFonts w:ascii="Times SUT" w:hAnsi="Times SUT" w:cs="Times SUT"/>
          <w:sz w:val="20"/>
        </w:rPr>
        <w:t xml:space="preserve"> paela lükitud kalarida, kalarong </w:t>
      </w:r>
      <w:r w:rsidRPr="00E3787E">
        <w:rPr>
          <w:rFonts w:ascii="Times SUT" w:hAnsi="Times SUT" w:cs="Times SUT"/>
          <w:i/>
          <w:sz w:val="20"/>
        </w:rPr>
        <w:t>meil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aida hari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gõ kala`rindu täü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sz w:val="20"/>
        </w:rPr>
        <w:t xml:space="preserve">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roog</w:t>
      </w:r>
      <w:r w:rsidRPr="00E3787E">
        <w:rPr>
          <w:rFonts w:ascii="Times SUT" w:hAnsi="Times SUT" w:cs="Times SUT"/>
          <w:b/>
          <w:sz w:val="20"/>
        </w:rPr>
        <w:t xml:space="preserve"> 1. </w:t>
      </w:r>
      <w:r w:rsidRPr="00E3787E">
        <w:rPr>
          <w:rFonts w:ascii="Times SUT" w:hAnsi="Times SUT" w:cs="Times SUT"/>
          <w:sz w:val="20"/>
        </w:rPr>
        <w:t xml:space="preserve">kalaluu </w:t>
      </w:r>
      <w:r w:rsidRPr="00E3787E">
        <w:rPr>
          <w:rFonts w:ascii="Times SUT" w:hAnsi="Times SUT" w:cs="Times SUT"/>
          <w:i/>
          <w:sz w:val="20"/>
        </w:rPr>
        <w:t xml:space="preserve">Sie sööb ju nii kangesti kala`roogu </w:t>
      </w:r>
      <w:r w:rsidRPr="00E3787E">
        <w:rPr>
          <w:rFonts w:ascii="Times SUT" w:hAnsi="Times SUT" w:cs="Times SUT"/>
          <w:sz w:val="20"/>
        </w:rPr>
        <w:t xml:space="preserve">Mus; </w:t>
      </w:r>
      <w:r w:rsidRPr="00E3787E">
        <w:rPr>
          <w:rFonts w:ascii="Times SUT" w:hAnsi="Times SUT" w:cs="Times SUT"/>
          <w:i/>
          <w:sz w:val="20"/>
        </w:rPr>
        <w:t>Oli kala roo `kurku ajand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Nee nosist `kardli`koori ja kala`roogu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ära anna noorele koerale kala`roogu</w:t>
      </w:r>
      <w:r w:rsidRPr="00E3787E">
        <w:rPr>
          <w:rFonts w:ascii="Times SUT" w:hAnsi="Times SUT" w:cs="Times SUT"/>
          <w:sz w:val="20"/>
        </w:rPr>
        <w:t xml:space="preserve"> Aud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kalasupp –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b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  <w:vertAlign w:val="superscript"/>
        </w:rPr>
        <w:t> </w:t>
      </w:r>
      <w:r w:rsidRPr="00E3787E">
        <w:rPr>
          <w:rFonts w:ascii="Times SUT" w:hAnsi="Times SUT" w:cs="Times SUT"/>
          <w:sz w:val="20"/>
        </w:rPr>
        <w:t xml:space="preserve">kalasabamuster </w:t>
      </w:r>
      <w:r w:rsidRPr="00E3787E">
        <w:rPr>
          <w:rFonts w:ascii="Times SUT" w:hAnsi="Times SUT" w:cs="Times SUT"/>
          <w:i/>
          <w:sz w:val="20"/>
        </w:rPr>
        <w:t>Täiskalaroog</w:t>
      </w:r>
      <w:r w:rsidRPr="00E3787E">
        <w:rPr>
          <w:rFonts w:ascii="Times SUT" w:hAnsi="Times SUT" w:cs="Times SUT"/>
          <w:sz w:val="20"/>
        </w:rPr>
        <w:t xml:space="preserve"> (murdtoimne), </w:t>
      </w:r>
      <w:r w:rsidRPr="00E3787E">
        <w:rPr>
          <w:rFonts w:ascii="Times SUT" w:hAnsi="Times SUT" w:cs="Times SUT"/>
          <w:i/>
          <w:sz w:val="20"/>
        </w:rPr>
        <w:t>poolkalaroog</w:t>
      </w:r>
      <w:r w:rsidRPr="00E3787E">
        <w:rPr>
          <w:rFonts w:ascii="Times SUT" w:hAnsi="Times SUT" w:cs="Times SUT"/>
          <w:sz w:val="20"/>
        </w:rPr>
        <w:t xml:space="preserve"> (toimne) Kär; </w:t>
      </w:r>
      <w:r w:rsidRPr="00E3787E">
        <w:rPr>
          <w:rFonts w:ascii="Times SUT" w:hAnsi="Times SUT" w:cs="Times SUT"/>
          <w:i/>
          <w:sz w:val="20"/>
        </w:rPr>
        <w:t>niideti</w:t>
      </w:r>
      <w:r w:rsidRPr="00E3787E">
        <w:rPr>
          <w:rFonts w:ascii="Times SUT" w:hAnsi="Times SUT" w:cs="Times SUT"/>
          <w:sz w:val="20"/>
        </w:rPr>
        <w:t xml:space="preserve"> (niietati)</w:t>
      </w:r>
      <w:r w:rsidRPr="00E3787E">
        <w:rPr>
          <w:rFonts w:ascii="Times SUT" w:hAnsi="Times SUT" w:cs="Times SUT"/>
          <w:i/>
          <w:sz w:val="20"/>
        </w:rPr>
        <w:t xml:space="preserve"> `ühtepidi, siis kui `pöörti, siis `vööti `jälle kaks `lönga kogu ning jälle läks teisepidi, sedamoodi tuli kalaroog siis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</w:t>
      </w:r>
      <w:r w:rsidRPr="00E3787E">
        <w:rPr>
          <w:rFonts w:ascii="Times SUT" w:hAnsi="Times SUT" w:cs="Times SUT"/>
          <w:sz w:val="20"/>
        </w:rPr>
        <w:t xml:space="preserve"> Pha; [Meeste suka] sääre peal on pahempidi kootud silmadest viklid, milledest </w:t>
      </w:r>
      <w:r w:rsidRPr="00E3787E">
        <w:rPr>
          <w:rFonts w:ascii="Times SUT" w:hAnsi="Times SUT" w:cs="Times SUT"/>
          <w:i/>
          <w:sz w:val="20"/>
        </w:rPr>
        <w:t>kalaroog</w:t>
      </w:r>
      <w:r w:rsidRPr="00E3787E">
        <w:rPr>
          <w:rFonts w:ascii="Times SUT" w:hAnsi="Times SUT" w:cs="Times SUT"/>
          <w:sz w:val="20"/>
        </w:rPr>
        <w:t xml:space="preserve"> (kaks triipu) ulatub kannani Muh; </w:t>
      </w:r>
      <w:r w:rsidRPr="00E3787E">
        <w:rPr>
          <w:rFonts w:ascii="Times SUT" w:hAnsi="Times SUT" w:cs="Times SUT"/>
          <w:i/>
          <w:sz w:val="20"/>
        </w:rPr>
        <w:t>kalaro kiri oli, sai edasi tagasi kududa kala rood `sisse</w:t>
      </w:r>
      <w:r w:rsidRPr="00E3787E">
        <w:rPr>
          <w:rFonts w:ascii="Times SUT" w:hAnsi="Times SUT" w:cs="Times SUT"/>
          <w:sz w:val="20"/>
        </w:rPr>
        <w:t xml:space="preserve"> Aud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i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roogne</w:t>
      </w:r>
      <w:r w:rsidRPr="00E3787E">
        <w:rPr>
          <w:rFonts w:ascii="Times SUT" w:hAnsi="Times SUT" w:cs="Times SUT"/>
          <w:sz w:val="20"/>
        </w:rPr>
        <w:t xml:space="preserve"> kalasabamustris </w:t>
      </w:r>
      <w:r w:rsidRPr="00E3787E">
        <w:rPr>
          <w:rFonts w:ascii="Times SUT" w:hAnsi="Times SUT" w:cs="Times SUT"/>
          <w:i/>
          <w:sz w:val="20"/>
        </w:rPr>
        <w:t xml:space="preserve">see </w:t>
      </w:r>
      <w:r w:rsidRPr="00E3787E">
        <w:rPr>
          <w:rFonts w:ascii="Times SUT" w:hAnsi="Times SUT" w:cs="Times SUT"/>
          <w:sz w:val="20"/>
        </w:rPr>
        <w:t>(muster) `</w:t>
      </w:r>
      <w:r w:rsidRPr="00E3787E">
        <w:rPr>
          <w:rFonts w:ascii="Times SUT" w:hAnsi="Times SUT" w:cs="Times SUT"/>
          <w:i/>
          <w:sz w:val="20"/>
        </w:rPr>
        <w:t>ööti kala`rookseks siis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kala`roogsed `tehti pahampidi `kirja `silmadega, vikeldati pitk riip kut kala rood oleks oln. ülalbol `ollid `vikli pead, sealt köisid kala`roogsed `alla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roogu</w:t>
      </w:r>
      <w:r w:rsidRPr="00E3787E">
        <w:rPr>
          <w:rFonts w:ascii="Times SUT" w:hAnsi="Times SUT" w:cs="Times SUT"/>
          <w:sz w:val="20"/>
        </w:rPr>
        <w:t xml:space="preserve"> kalasabamustriga </w:t>
      </w:r>
      <w:r w:rsidRPr="00E3787E">
        <w:rPr>
          <w:rFonts w:ascii="Times SUT" w:hAnsi="Times SUT" w:cs="Times SUT"/>
          <w:i/>
          <w:sz w:val="20"/>
        </w:rPr>
        <w:t>Kala`roogu riiet oli `linnas `müüa. Ka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ast kojuti ka kala`roogu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püsteti kogu, päti äär sai kala`roogu tiheli kogu ömmeldud</w:t>
      </w:r>
      <w:r w:rsidRPr="00E3787E">
        <w:rPr>
          <w:rFonts w:ascii="Times SUT" w:hAnsi="Times SUT" w:cs="Times SUT"/>
          <w:sz w:val="20"/>
        </w:rPr>
        <w:t xml:space="preserve"> Pha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rooline</w:t>
      </w:r>
      <w:r w:rsidRPr="00E3787E">
        <w:rPr>
          <w:rFonts w:ascii="Times SUT" w:hAnsi="Times SUT" w:cs="Times SUT"/>
          <w:sz w:val="20"/>
        </w:rPr>
        <w:t xml:space="preserve"> = kalaroogu (kiri, muster) – Krj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saak</w:t>
      </w:r>
      <w:r w:rsidRPr="00E3787E">
        <w:rPr>
          <w:rFonts w:ascii="Times SUT" w:hAnsi="Times SUT" w:cs="Times SUT"/>
          <w:sz w:val="20"/>
        </w:rPr>
        <w:t xml:space="preserve"> püütud kalad, loomus </w:t>
      </w:r>
      <w:r w:rsidRPr="00E3787E">
        <w:rPr>
          <w:rFonts w:ascii="Times SUT" w:hAnsi="Times SUT" w:cs="Times SUT"/>
          <w:i/>
          <w:sz w:val="20"/>
        </w:rPr>
        <w:t>kalasaak on sant ja abu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Kalasaak</w:t>
      </w:r>
      <w:r w:rsidRPr="00E3787E">
        <w:rPr>
          <w:rFonts w:ascii="Times SUT" w:hAnsi="Times SUT" w:cs="Times SUT"/>
          <w:sz w:val="20"/>
        </w:rPr>
        <w:t xml:space="preserve"> [on] </w:t>
      </w:r>
      <w:r w:rsidRPr="00E3787E">
        <w:rPr>
          <w:rFonts w:ascii="Times SUT" w:hAnsi="Times SUT" w:cs="Times SUT"/>
          <w:i/>
          <w:sz w:val="20"/>
        </w:rPr>
        <w:t>ia, kui maas ja puus `ämblikud `võrkusi teht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vanal kuul kala magab, siis</w:t>
      </w:r>
      <w:r w:rsidRPr="00E3787E">
        <w:rPr>
          <w:rFonts w:ascii="Times SUT" w:hAnsi="Times SUT" w:cs="Times SUT"/>
          <w:sz w:val="20"/>
        </w:rPr>
        <w:t xml:space="preserve"> [uuel kuul] </w:t>
      </w:r>
      <w:r w:rsidRPr="00E3787E">
        <w:rPr>
          <w:rFonts w:ascii="Times SUT" w:hAnsi="Times SUT" w:cs="Times SUT"/>
          <w:i/>
          <w:sz w:val="20"/>
        </w:rPr>
        <w:t>on ia kala `saagi aig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 xml:space="preserve">millal nüid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kala saak olnd on, enne vädasid üsna koormeti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kust tuul kebade puhus, sest vaadatasse kala `saaki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neil oli üsna `rohke kalasaak olnd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küll oli ea kala soak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kala saa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es ole kedägi asi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poig om kadunu, siss om kalasaak ka kadunu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timahalt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hää kalasaa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mõrraga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saan</w:t>
      </w:r>
      <w:r w:rsidRPr="00E3787E">
        <w:rPr>
          <w:rFonts w:ascii="Times SUT" w:hAnsi="Times SUT" w:cs="Times SUT"/>
          <w:sz w:val="20"/>
        </w:rPr>
        <w:t xml:space="preserve"> nooda ja kalade veoriist talvisel kalapüügil </w:t>
      </w:r>
      <w:r w:rsidRPr="00E3787E">
        <w:rPr>
          <w:rFonts w:ascii="Times SUT" w:hAnsi="Times SUT" w:cs="Times SUT"/>
          <w:i/>
          <w:sz w:val="20"/>
        </w:rPr>
        <w:t>kala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olliva siseh, ku kallo püüsivä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nää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olliva nii jalg vai puultõist `korgõ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näit kutsu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 kalasaaniss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lavvost tett jalastõga kalasaa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sz w:val="20"/>
        </w:rPr>
        <w:t xml:space="preserve"> Se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saba</w:t>
      </w:r>
      <w:r w:rsidRPr="00E3787E">
        <w:rPr>
          <w:rFonts w:ascii="Times SUT" w:hAnsi="Times SUT" w:cs="Times SUT"/>
          <w:b/>
          <w:sz w:val="20"/>
        </w:rPr>
        <w:t xml:space="preserve"> a.</w:t>
      </w:r>
      <w:r w:rsidRPr="00E3787E">
        <w:rPr>
          <w:rFonts w:ascii="Times SUT" w:hAnsi="Times SUT" w:cs="Times SUT"/>
          <w:sz w:val="20"/>
        </w:rPr>
        <w:t xml:space="preserve"> kalasabamuster, kalasabamustriline </w:t>
      </w:r>
      <w:r w:rsidRPr="00E3787E">
        <w:rPr>
          <w:rFonts w:ascii="Times SUT" w:hAnsi="Times SUT" w:cs="Times SUT"/>
          <w:i/>
          <w:sz w:val="20"/>
        </w:rPr>
        <w:t>sukka `paulad õlid `tütrikuttel kalasaba lettitud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kalasaba riie oli murreldi riie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 xml:space="preserve">nisuke kalasaba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sa k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isid ikka edasi ja tagasi, nönna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niiega</w:t>
      </w:r>
      <w:r w:rsidRPr="00E3787E">
        <w:rPr>
          <w:rFonts w:ascii="Times SUT" w:hAnsi="Times SUT" w:cs="Times SUT"/>
          <w:sz w:val="20"/>
        </w:rPr>
        <w:t xml:space="preserve"> Noa; </w:t>
      </w:r>
      <w:r w:rsidRPr="00E3787E">
        <w:rPr>
          <w:rFonts w:ascii="Times SUT" w:hAnsi="Times SUT" w:cs="Times SUT"/>
          <w:i/>
          <w:sz w:val="20"/>
        </w:rPr>
        <w:t>kalasabas `koeti käterä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ikid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kalasaba `muster on seante kui räime änd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 xml:space="preserve">kalasaba pael oli kaheteistkümne `keermega,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oli ilus nagu kalasaba</w:t>
      </w:r>
      <w:r w:rsidRPr="00E3787E">
        <w:rPr>
          <w:rFonts w:ascii="Times SUT" w:hAnsi="Times SUT" w:cs="Times SUT"/>
          <w:sz w:val="20"/>
        </w:rPr>
        <w:t xml:space="preserve"> HJn; </w:t>
      </w:r>
      <w:r w:rsidRPr="00E3787E">
        <w:rPr>
          <w:rFonts w:ascii="Times SUT" w:hAnsi="Times SUT" w:cs="Times SUT"/>
          <w:i/>
          <w:sz w:val="20"/>
        </w:rPr>
        <w:t>Enamalt jäult `koo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 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id ja alusko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id kõik mureldi ehk kalasabas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 xml:space="preserve">mureldine kangas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mis kalasabas `kootud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kalasaba `kirja vöö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kalasaba `tehti rinna ette särgil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trapetsikujuline tapp, niisuguste tappidega tappseos </w:t>
      </w:r>
      <w:r w:rsidRPr="00E3787E">
        <w:rPr>
          <w:rFonts w:ascii="Times SUT" w:hAnsi="Times SUT" w:cs="Times SUT"/>
          <w:i/>
          <w:sz w:val="20"/>
        </w:rPr>
        <w:t>Aam`palgid `kinnideti `seinä`palgi `sisse, aam`palgi õts õli kalasaba `pandud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`Palgid `käivad kalasabas `tõine `tõise`sisse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 xml:space="preserve">Kalasaba nurk on seinaga tasane, nurga kael on </w:t>
      </w:r>
      <w:r w:rsidRPr="00E3787E">
        <w:rPr>
          <w:rFonts w:ascii="Times SUT" w:hAnsi="Times SUT" w:cs="Times SUT"/>
          <w:sz w:val="20"/>
        </w:rPr>
        <w:t xml:space="preserve">[palgi] </w:t>
      </w:r>
      <w:r w:rsidRPr="00E3787E">
        <w:rPr>
          <w:rFonts w:ascii="Times SUT" w:hAnsi="Times SUT" w:cs="Times SUT"/>
          <w:i/>
          <w:sz w:val="20"/>
        </w:rPr>
        <w:t>otsast `kitsam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vahe seenad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kalasabasse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jätku otsad lõegatakse kalasaba `moodi, pannakse `vastamesi, piab küll</w:t>
      </w:r>
      <w:r w:rsidRPr="00E3787E">
        <w:rPr>
          <w:rFonts w:ascii="Times SUT" w:hAnsi="Times SUT" w:cs="Times SUT"/>
          <w:sz w:val="20"/>
        </w:rPr>
        <w:t xml:space="preserve"> Nis; </w:t>
      </w:r>
      <w:r w:rsidRPr="00E3787E">
        <w:rPr>
          <w:rFonts w:ascii="Times SUT" w:hAnsi="Times SUT" w:cs="Times SUT"/>
          <w:i/>
          <w:sz w:val="20"/>
        </w:rPr>
        <w:t>kalasabaga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jävaka nukad kokko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kasti nurga pannas kalasaba `moodu kokku, kalasaba nurk ei lao ära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ega vanast puhast nukka `kiäki es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, siss kutsuti kalasaba nukk</w:t>
      </w:r>
      <w:r w:rsidRPr="00E3787E">
        <w:rPr>
          <w:rFonts w:ascii="Times SUT" w:hAnsi="Times SUT" w:cs="Times SUT"/>
          <w:sz w:val="20"/>
        </w:rPr>
        <w:t xml:space="preserve"> Kam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sabaline</w:t>
      </w:r>
      <w:r w:rsidRPr="00E3787E">
        <w:rPr>
          <w:rFonts w:ascii="Times SUT" w:hAnsi="Times SUT" w:cs="Times SUT"/>
          <w:sz w:val="20"/>
        </w:rPr>
        <w:t xml:space="preserve"> kalasabamustris </w:t>
      </w:r>
      <w:r w:rsidRPr="00E3787E">
        <w:rPr>
          <w:rFonts w:ascii="Times SUT" w:hAnsi="Times SUT" w:cs="Times SUT"/>
          <w:i/>
          <w:sz w:val="20"/>
        </w:rPr>
        <w:t>sukapaelad on kalasabalesed ehk peäsukse sabalesed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karjakorral kudusin suka`paelu kalasabalisi näpu vahel</w:t>
      </w:r>
      <w:r w:rsidRPr="00E3787E">
        <w:rPr>
          <w:rFonts w:ascii="Times SUT" w:hAnsi="Times SUT" w:cs="Times SUT"/>
          <w:sz w:val="20"/>
        </w:rPr>
        <w:t xml:space="preserve"> JJn; </w:t>
      </w:r>
      <w:r w:rsidRPr="00E3787E">
        <w:rPr>
          <w:rFonts w:ascii="Times SUT" w:hAnsi="Times SUT" w:cs="Times SUT"/>
          <w:i/>
          <w:sz w:val="20"/>
        </w:rPr>
        <w:t xml:space="preserve">kalasabaline oli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, nigu meeste jope riie on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niiega `kootud, se kalasaba on sies `mustriks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kalasabaline õli obese õhjade v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villasid õhõju kudoti kalasabalised punase ja mussaga </w:t>
      </w:r>
      <w:r w:rsidRPr="00E3787E">
        <w:rPr>
          <w:rFonts w:ascii="Times SUT" w:hAnsi="Times SUT" w:cs="Times SUT"/>
          <w:sz w:val="20"/>
        </w:rPr>
        <w:t xml:space="preserve">Kod; </w:t>
      </w:r>
      <w:r w:rsidRPr="00E3787E">
        <w:rPr>
          <w:rFonts w:ascii="Times SUT" w:hAnsi="Times SUT" w:cs="Times SUT"/>
          <w:i/>
          <w:sz w:val="20"/>
        </w:rPr>
        <w:t>kalasabalene pael on `koetud `sõrmede pial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mia lassi `kangrul kodada kalasabalise `rõiva</w:t>
      </w:r>
      <w:r w:rsidRPr="00E3787E">
        <w:rPr>
          <w:rFonts w:ascii="Times SUT" w:hAnsi="Times SUT" w:cs="Times SUT"/>
          <w:sz w:val="20"/>
        </w:rPr>
        <w:t xml:space="preserve"> Nõo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kalasavaline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sabane</w:t>
      </w:r>
      <w:r w:rsidRPr="00E3787E">
        <w:rPr>
          <w:rFonts w:ascii="Times SUT" w:hAnsi="Times SUT" w:cs="Times SUT"/>
          <w:sz w:val="20"/>
        </w:rPr>
        <w:t xml:space="preserve"> trapetsikujuliste tappidega tapitud </w:t>
      </w:r>
      <w:r w:rsidRPr="00E3787E">
        <w:rPr>
          <w:rFonts w:ascii="Times SUT" w:hAnsi="Times SUT" w:cs="Times SUT"/>
          <w:i/>
          <w:sz w:val="20"/>
        </w:rPr>
        <w:t>Mõned tegid vahest oma koja nurga kalasabase, oli kenam näha, tasane</w:t>
      </w:r>
      <w:r w:rsidRPr="00E3787E">
        <w:rPr>
          <w:rFonts w:ascii="Times SUT" w:hAnsi="Times SUT" w:cs="Times SUT"/>
          <w:sz w:val="20"/>
        </w:rPr>
        <w:t xml:space="preserve"> Pöi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savaline</w:t>
      </w:r>
      <w:r w:rsidRPr="00E3787E">
        <w:rPr>
          <w:rFonts w:ascii="Times SUT" w:hAnsi="Times SUT" w:cs="Times SUT"/>
          <w:sz w:val="20"/>
        </w:rPr>
        <w:t xml:space="preserve"> kalasabamustris </w:t>
      </w:r>
      <w:r w:rsidRPr="00E3787E">
        <w:rPr>
          <w:rFonts w:ascii="Times SUT" w:hAnsi="Times SUT" w:cs="Times SUT"/>
          <w:i/>
          <w:sz w:val="20"/>
        </w:rPr>
        <w:t>Kätterädid `kuoda kalasavalised, on `hüästi tugevad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kalasabaline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kalas(i)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kala|si</w:t>
      </w:r>
      <w:r w:rsidRPr="00E3787E">
        <w:rPr>
          <w:rFonts w:ascii="Times SUT" w:hAnsi="Times SUT" w:cs="Times SUT"/>
          <w:sz w:val="20"/>
        </w:rPr>
        <w:t xml:space="preserve"> S(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Jäm Jaa Rei Phl,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Mus Emm) Rid Kir Han HaLo, ? </w:t>
      </w:r>
      <w:r w:rsidRPr="00E3787E">
        <w:rPr>
          <w:rFonts w:ascii="Times SUT" w:hAnsi="Times SUT" w:cs="Times SUT"/>
          <w:i/>
          <w:sz w:val="20"/>
        </w:rPr>
        <w:t>kalosi</w:t>
      </w:r>
      <w:r w:rsidRPr="00E3787E">
        <w:rPr>
          <w:rFonts w:ascii="Times SUT" w:hAnsi="Times SUT" w:cs="Times SUT"/>
          <w:sz w:val="20"/>
        </w:rPr>
        <w:t xml:space="preserve"> Lüg puuliist, mille ümber sõlmitakse võrgusilmad </w:t>
      </w:r>
      <w:r w:rsidRPr="00E3787E">
        <w:rPr>
          <w:rFonts w:ascii="Times SUT" w:hAnsi="Times SUT" w:cs="Times SUT"/>
          <w:i/>
          <w:sz w:val="20"/>
        </w:rPr>
        <w:t>kalasid `tehti jugapuust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kalasiga kojutasse `vörkusid ning rüsasid. tömmetasse `uiga löng `ümber kalasi ning sö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 eidetasse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meni kalasi oo jämem, meni oo üsna vähike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kalasi oli vassaku näpu vahel, selle peal `kooti</w:t>
      </w:r>
      <w:r w:rsidRPr="00E3787E">
        <w:rPr>
          <w:rFonts w:ascii="Times SUT" w:hAnsi="Times SUT" w:cs="Times SUT"/>
          <w:sz w:val="20"/>
        </w:rPr>
        <w:t xml:space="preserve"> Jaa; </w:t>
      </w:r>
      <w:r w:rsidRPr="00E3787E">
        <w:rPr>
          <w:rFonts w:ascii="Times SUT" w:hAnsi="Times SUT" w:cs="Times SUT"/>
          <w:i/>
          <w:sz w:val="20"/>
        </w:rPr>
        <w:t>muiste `kooti puhas võrgud kalasi peal, et silmad ühesugused saavad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 xml:space="preserve">see oo tihe võrgu kalasi, see oo vale </w:t>
      </w:r>
      <w:r w:rsidRPr="00E3787E">
        <w:rPr>
          <w:rFonts w:ascii="Times SUT" w:hAnsi="Times SUT" w:cs="Times SUT"/>
          <w:sz w:val="20"/>
        </w:rPr>
        <w:t>(hõreda)</w:t>
      </w:r>
      <w:r w:rsidRPr="00E3787E">
        <w:rPr>
          <w:rFonts w:ascii="Times SUT" w:hAnsi="Times SUT" w:cs="Times SUT"/>
          <w:i/>
          <w:sz w:val="20"/>
        </w:rPr>
        <w:t xml:space="preserve"> võrgu kalasi, see oo para silma kalasi, sii oo kessi kalasimi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ja </w:t>
      </w:r>
      <w:r w:rsidRPr="00E3787E">
        <w:rPr>
          <w:rFonts w:ascii="Times SUT" w:hAnsi="Times SUT" w:cs="Times SUT"/>
          <w:sz w:val="20"/>
        </w:rPr>
        <w:t xml:space="preserve">Muh; </w:t>
      </w:r>
      <w:r w:rsidRPr="00E3787E">
        <w:rPr>
          <w:rFonts w:ascii="Times SUT" w:hAnsi="Times SUT" w:cs="Times SUT"/>
          <w:i/>
          <w:sz w:val="20"/>
        </w:rPr>
        <w:t xml:space="preserve">takispust `tehta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vörgu kalasid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võrgusilmad saavad kojotud kalasi peal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uia peale `aeti lõng ja kalasi oli ko, sedasi näpu pealt ikka sõlme `tehti `peale `jälle</w:t>
      </w:r>
      <w:r w:rsidRPr="00E3787E">
        <w:rPr>
          <w:rFonts w:ascii="Times SUT" w:hAnsi="Times SUT" w:cs="Times SUT"/>
          <w:sz w:val="20"/>
        </w:rPr>
        <w:t xml:space="preserve"> Kir; </w:t>
      </w:r>
      <w:r w:rsidRPr="00E3787E">
        <w:rPr>
          <w:rFonts w:ascii="Times SUT" w:hAnsi="Times SUT" w:cs="Times SUT"/>
          <w:i/>
          <w:sz w:val="20"/>
        </w:rPr>
        <w:t xml:space="preserve">kalasi peal kujuti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sai kord täis, siis tõmmati `siuhti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ja see kalasi </w:t>
      </w:r>
      <w:r w:rsidRPr="00E3787E">
        <w:rPr>
          <w:rFonts w:ascii="Times SUT" w:hAnsi="Times SUT" w:cs="Times SUT"/>
          <w:sz w:val="20"/>
        </w:rPr>
        <w:t xml:space="preserve">Kei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kaladi, kaland, kalts</w:t>
      </w:r>
      <w:r w:rsidRPr="00E3787E">
        <w:rPr>
          <w:rFonts w:ascii="Times SUT" w:hAnsi="Times SUT" w:cs="Times SUT"/>
          <w:sz w:val="20"/>
          <w:vertAlign w:val="superscript"/>
        </w:rPr>
        <w:t>3</w:t>
      </w:r>
      <w:r w:rsidRPr="00E3787E">
        <w:rPr>
          <w:rFonts w:ascii="Times SUT" w:hAnsi="Times SUT" w:cs="Times SUT"/>
          <w:sz w:val="20"/>
        </w:rPr>
        <w:t>, kalusi, kõlasi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soomus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kala kattev soomus </w:t>
      </w:r>
      <w:r w:rsidRPr="00E3787E">
        <w:rPr>
          <w:rFonts w:ascii="Times SUT" w:hAnsi="Times SUT" w:cs="Times SUT"/>
          <w:i/>
          <w:sz w:val="20"/>
        </w:rPr>
        <w:t>Ta teind siis oma saapa sääred omiku `randas kalasoomustega öle, läind Maadevahe `jõele vastalistele `vastu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See pidade suurt kala saamist tähendama, kui kalasoomused ergust iilgavad</w:t>
      </w:r>
      <w:r w:rsidRPr="00E3787E">
        <w:rPr>
          <w:rFonts w:ascii="Times SUT" w:hAnsi="Times SUT" w:cs="Times SUT"/>
          <w:sz w:val="20"/>
        </w:rPr>
        <w:t xml:space="preserve"> Pöi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kindakiri </w:t>
      </w:r>
      <w:r w:rsidRPr="00E3787E">
        <w:rPr>
          <w:rFonts w:ascii="Times SUT" w:hAnsi="Times SUT" w:cs="Times SUT"/>
          <w:i/>
          <w:sz w:val="20"/>
        </w:rPr>
        <w:t>Kalasoomus,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on `li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tne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viis `musta</w:t>
      </w:r>
      <w:r w:rsidRPr="00E3787E">
        <w:rPr>
          <w:rFonts w:ascii="Times SUT" w:hAnsi="Times SUT" w:cs="Times SUT"/>
          <w:sz w:val="20"/>
        </w:rPr>
        <w:t xml:space="preserve"> (silma), </w:t>
      </w:r>
      <w:r w:rsidRPr="00E3787E">
        <w:rPr>
          <w:rFonts w:ascii="Times SUT" w:hAnsi="Times SUT" w:cs="Times SUT"/>
          <w:i/>
          <w:sz w:val="20"/>
        </w:rPr>
        <w:t>üks `valge, edesi neli `musta, kaks `valget, edesi kolm ja kolm, edesi nii `kaugel, ku saab must</w:t>
      </w:r>
      <w:r w:rsidRPr="00E3787E">
        <w:rPr>
          <w:rFonts w:ascii="Times SUT" w:hAnsi="Times SUT" w:cs="Times SUT"/>
          <w:sz w:val="20"/>
        </w:rPr>
        <w:t xml:space="preserve"> (silm) </w:t>
      </w:r>
      <w:r w:rsidRPr="00E3787E">
        <w:rPr>
          <w:rFonts w:ascii="Times SUT" w:hAnsi="Times SUT" w:cs="Times SUT"/>
          <w:i/>
          <w:sz w:val="20"/>
        </w:rPr>
        <w:t>ja viis `valget, sis akkab `jälle must `kasvama nii kui kala soomus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b/>
          <w:i/>
          <w:sz w:val="20"/>
        </w:rPr>
      </w:pPr>
      <w:r w:rsidRPr="00E3787E">
        <w:rPr>
          <w:rStyle w:val="PoolpaksKiri"/>
          <w:rFonts w:ascii="Times SUT" w:hAnsi="Times SUT" w:cs="Times SUT"/>
        </w:rPr>
        <w:t>kalastama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kalastama</w:t>
      </w:r>
      <w:r w:rsidRPr="00E3787E">
        <w:rPr>
          <w:rFonts w:ascii="Times SUT" w:hAnsi="Times SUT" w:cs="Times SUT"/>
          <w:sz w:val="20"/>
        </w:rPr>
        <w:t xml:space="preserve"> Jõe Kuu Lüg Krj Pha kala püüdma </w:t>
      </w:r>
      <w:r w:rsidRPr="00E3787E">
        <w:rPr>
          <w:rFonts w:ascii="Times SUT" w:hAnsi="Times SUT" w:cs="Times SUT"/>
          <w:i/>
          <w:sz w:val="20"/>
        </w:rPr>
        <w:t>vanasti `käüdi siit `Suomes kalastamass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kalastamise aig on `müödä, nüüd ei `maksa `mennägi kalale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akkasin kalastama, isaga ühes lestanoodal `käima</w:t>
      </w:r>
      <w:r w:rsidRPr="00E3787E">
        <w:rPr>
          <w:rFonts w:ascii="Times SUT" w:hAnsi="Times SUT" w:cs="Times SUT"/>
          <w:sz w:val="20"/>
        </w:rPr>
        <w:t xml:space="preserve"> Krj; </w:t>
      </w:r>
      <w:r w:rsidRPr="00E3787E">
        <w:rPr>
          <w:rFonts w:ascii="Times SUT" w:hAnsi="Times SUT" w:cs="Times SUT"/>
          <w:i/>
          <w:sz w:val="20"/>
        </w:rPr>
        <w:t>kui sa `pääva kalastad, see on pääva pötk</w:t>
      </w:r>
      <w:r w:rsidRPr="00E3787E">
        <w:rPr>
          <w:rFonts w:ascii="Times SUT" w:hAnsi="Times SUT" w:cs="Times SUT"/>
          <w:sz w:val="20"/>
        </w:rPr>
        <w:t xml:space="preserve"> Pha</w:t>
      </w:r>
      <w:r w:rsidRPr="00E3787E">
        <w:rPr>
          <w:rFonts w:ascii="Times SUT" w:hAnsi="Times SUT" w:cs="Times SUT"/>
          <w:b/>
          <w:sz w:val="20"/>
        </w:rPr>
        <w:t xml:space="preserve">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kalastama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kalastama</w:t>
      </w:r>
      <w:r w:rsidRPr="00E3787E">
        <w:rPr>
          <w:rFonts w:ascii="Times SUT" w:hAnsi="Times SUT" w:cs="Times SUT"/>
          <w:sz w:val="20"/>
        </w:rPr>
        <w:t xml:space="preserve"> Pha terendama </w:t>
      </w:r>
      <w:r w:rsidRPr="00E3787E">
        <w:rPr>
          <w:rFonts w:ascii="Times SUT" w:hAnsi="Times SUT" w:cs="Times SUT"/>
          <w:i/>
          <w:sz w:val="20"/>
        </w:rPr>
        <w:t xml:space="preserve">kui säält üles kalastab kevade `aega, Ruhnu `metsade kuju ähk kalastab kuskil `välja </w:t>
      </w:r>
      <w:r w:rsidRPr="00E3787E">
        <w:rPr>
          <w:rFonts w:ascii="Times SUT" w:hAnsi="Times SUT" w:cs="Times SUT"/>
          <w:sz w:val="20"/>
        </w:rPr>
        <w:t xml:space="preserve">Pha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kanastama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</w:t>
      </w:r>
      <w:r w:rsidRPr="00E3787E">
        <w:rPr>
          <w:rFonts w:ascii="Times SUT" w:hAnsi="Times SUT" w:cs="Times SUT"/>
          <w:sz w:val="20"/>
          <w:vertAlign w:val="superscript"/>
        </w:rPr>
        <w:t xml:space="preserve"> </w:t>
      </w:r>
      <w:r w:rsidRPr="00E3787E">
        <w:rPr>
          <w:rFonts w:ascii="Times SUT" w:hAnsi="Times SUT" w:cs="Times SUT"/>
          <w:sz w:val="20"/>
        </w:rPr>
        <w:t>kolastama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sulane</w:t>
      </w:r>
      <w:r w:rsidRPr="00E3787E">
        <w:rPr>
          <w:rFonts w:ascii="Times SUT" w:hAnsi="Times SUT" w:cs="Times SUT"/>
          <w:sz w:val="20"/>
        </w:rPr>
        <w:t xml:space="preserve"> kalurist sulane </w:t>
      </w:r>
      <w:r w:rsidRPr="00E3787E">
        <w:rPr>
          <w:rFonts w:ascii="Times SUT" w:hAnsi="Times SUT" w:cs="Times SUT"/>
          <w:i/>
          <w:sz w:val="20"/>
        </w:rPr>
        <w:t>Nämäd</w:t>
      </w:r>
      <w:r w:rsidRPr="00E3787E">
        <w:rPr>
          <w:rFonts w:ascii="Times SUT" w:hAnsi="Times SUT" w:cs="Times SUT"/>
          <w:sz w:val="20"/>
        </w:rPr>
        <w:t xml:space="preserve"> (peremehed) </w:t>
      </w:r>
      <w:r w:rsidRPr="00E3787E">
        <w:rPr>
          <w:rFonts w:ascii="Times SUT" w:hAnsi="Times SUT" w:cs="Times SUT"/>
          <w:i/>
          <w:sz w:val="20"/>
        </w:rPr>
        <w:t>pidänd omal kalasulased, kes kävid merel ja `oisid `püünüksed `kerrass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Kel</w:t>
      </w:r>
      <w:r w:rsidRPr="00E3787E">
        <w:rPr>
          <w:rFonts w:ascii="Times SUT" w:hAnsi="Times SUT" w:cs="Times SUT"/>
          <w:sz w:val="20"/>
        </w:rPr>
        <w:t xml:space="preserve"> [endal] </w:t>
      </w:r>
      <w:r w:rsidRPr="00E3787E">
        <w:rPr>
          <w:rFonts w:ascii="Times SUT" w:hAnsi="Times SUT" w:cs="Times SUT"/>
          <w:i/>
          <w:sz w:val="20"/>
        </w:rPr>
        <w:t>`püisi ei ole,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oo kalasulane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Kalasulased käisid meres</w:t>
      </w:r>
      <w:r w:rsidRPr="00E3787E">
        <w:rPr>
          <w:rFonts w:ascii="Times SUT" w:hAnsi="Times SUT" w:cs="Times SUT"/>
          <w:sz w:val="20"/>
        </w:rPr>
        <w:t xml:space="preserve"> Pär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sääsk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merikotkas </w:t>
      </w:r>
      <w:r w:rsidRPr="00E3787E">
        <w:rPr>
          <w:rFonts w:ascii="Times SUT" w:hAnsi="Times SUT" w:cs="Times SUT"/>
          <w:i/>
          <w:sz w:val="20"/>
        </w:rPr>
        <w:t>kalasääsk pidavad mere pöhast kala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`tooma</w:t>
      </w:r>
      <w:r w:rsidRPr="00E3787E">
        <w:rPr>
          <w:rFonts w:ascii="Times SUT" w:hAnsi="Times SUT" w:cs="Times SUT"/>
          <w:sz w:val="20"/>
        </w:rPr>
        <w:t xml:space="preserve"> Jäm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sääsk </w:t>
      </w:r>
      <w:r w:rsidRPr="00E3787E">
        <w:rPr>
          <w:rFonts w:ascii="Times SUT" w:hAnsi="Times SUT" w:cs="Times SUT"/>
          <w:i/>
          <w:sz w:val="20"/>
        </w:rPr>
        <w:t>Kalasääsk põle lind, suured sääsed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pääl lennavad, `öeldaks suured kalasääsed. Muial neid ei ole, ku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pääl, `jusku kangast kujuvad ikki üles ja `alla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, `õhta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mängivad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tee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i/>
          <w:sz w:val="20"/>
        </w:rPr>
        <w:t>kalatee käib `parda äärt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 xml:space="preserve">kalatee, kus `ühte `kohta kada </w:t>
      </w:r>
      <w:r w:rsidRPr="00E3787E">
        <w:rPr>
          <w:rFonts w:ascii="Times SUT" w:hAnsi="Times SUT" w:cs="Times SUT"/>
          <w:sz w:val="20"/>
        </w:rPr>
        <w:t>[kala]</w:t>
      </w:r>
      <w:r w:rsidRPr="00E3787E">
        <w:rPr>
          <w:rFonts w:ascii="Times SUT" w:hAnsi="Times SUT" w:cs="Times SUT"/>
          <w:i/>
          <w:sz w:val="20"/>
        </w:rPr>
        <w:t xml:space="preserve"> `rohkem köib läbi</w:t>
      </w:r>
      <w:r w:rsidRPr="00E3787E">
        <w:rPr>
          <w:rFonts w:ascii="Times SUT" w:hAnsi="Times SUT" w:cs="Times SUT"/>
          <w:sz w:val="20"/>
        </w:rPr>
        <w:t xml:space="preserve"> Aud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randa viiv tee – Var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kala|</w:t>
      </w:r>
      <w:r w:rsidRPr="00E3787E">
        <w:rPr>
          <w:rStyle w:val="ms4"/>
          <w:rFonts w:ascii="Times SUT" w:hAnsi="Times SUT" w:cs="Times SUT"/>
        </w:rPr>
        <w:t>tehes|pulk</w:t>
      </w:r>
      <w:r w:rsidRPr="00E3787E">
        <w:rPr>
          <w:rFonts w:ascii="Times SUT" w:hAnsi="Times SUT" w:cs="Times SUT"/>
          <w:sz w:val="20"/>
        </w:rPr>
        <w:t xml:space="preserve"> pulk, mis pistetakse kalale soomitsemise ajal suhu, et oleks hõlpsam hoida </w:t>
      </w:r>
      <w:r w:rsidRPr="00E3787E">
        <w:rPr>
          <w:rFonts w:ascii="Times SUT" w:hAnsi="Times SUT" w:cs="Times SUT"/>
          <w:i/>
          <w:sz w:val="20"/>
        </w:rPr>
        <w:t>kussõ sie kalatehes pulk pidi jääma</w:t>
      </w:r>
      <w:r w:rsidRPr="00E3787E">
        <w:rPr>
          <w:rFonts w:ascii="Times SUT" w:hAnsi="Times SUT" w:cs="Times SUT"/>
          <w:sz w:val="20"/>
        </w:rPr>
        <w:t xml:space="preserve"> Khn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PoolpaksKiri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till</w:t>
      </w:r>
      <w:r w:rsidRPr="00E3787E">
        <w:rPr>
          <w:rFonts w:ascii="Times SUT" w:hAnsi="Times SUT" w:cs="Times SUT"/>
          <w:sz w:val="20"/>
        </w:rPr>
        <w:t xml:space="preserve"> kala ujupõis – T V </w:t>
      </w:r>
      <w:r w:rsidRPr="00E3787E">
        <w:rPr>
          <w:rFonts w:ascii="Times SUT" w:hAnsi="Times SUT" w:cs="Times SUT"/>
          <w:i/>
          <w:sz w:val="20"/>
        </w:rPr>
        <w:t>kala ti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om `õngu täis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kalatilli om latikil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kala `tille tuvvass, latsõ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`tra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pva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ski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tirk</w:t>
      </w:r>
      <w:r w:rsidRPr="00E3787E">
        <w:rPr>
          <w:rFonts w:ascii="Times SUT" w:hAnsi="Times SUT" w:cs="Times SUT"/>
          <w:sz w:val="20"/>
        </w:rPr>
        <w:t xml:space="preserve"> krüüsel </w:t>
      </w:r>
      <w:r w:rsidRPr="00E3787E">
        <w:rPr>
          <w:rFonts w:ascii="Times SUT" w:hAnsi="Times SUT" w:cs="Times SUT"/>
          <w:i/>
          <w:sz w:val="20"/>
        </w:rPr>
        <w:t xml:space="preserve">mere tirgid ei käi maas, on pardi `suurused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on alli `valge kirjud. neid üita kalatirgiks, nad süövad kala merest</w:t>
      </w:r>
      <w:r w:rsidRPr="00E3787E">
        <w:rPr>
          <w:rFonts w:ascii="Times SUT" w:hAnsi="Times SUT" w:cs="Times SUT"/>
          <w:sz w:val="20"/>
        </w:rPr>
        <w:t xml:space="preserve"> JõeK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tooja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euf</w:t>
      </w:r>
      <w:r w:rsidRPr="00E3787E">
        <w:rPr>
          <w:rFonts w:ascii="Times SUT" w:hAnsi="Times SUT" w:cs="Times SUT"/>
          <w:sz w:val="20"/>
        </w:rPr>
        <w:t xml:space="preserve"> lepatriinu </w:t>
      </w:r>
      <w:r w:rsidRPr="00E3787E">
        <w:rPr>
          <w:rFonts w:ascii="Times SUT" w:hAnsi="Times SUT" w:cs="Times SUT"/>
          <w:i/>
          <w:sz w:val="20"/>
        </w:rPr>
        <w:t>kala`tooja, too kala, too kala</w:t>
      </w:r>
      <w:r w:rsidRPr="00E3787E">
        <w:rPr>
          <w:rFonts w:ascii="Times SUT" w:hAnsi="Times SUT" w:cs="Times SUT"/>
          <w:sz w:val="20"/>
        </w:rPr>
        <w:t xml:space="preserve"> Mar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tsäik(a)</w:t>
      </w:r>
      <w:r w:rsidRPr="00E3787E">
        <w:rPr>
          <w:rFonts w:ascii="Times SUT" w:hAnsi="Times SUT" w:cs="Times SUT"/>
          <w:sz w:val="20"/>
        </w:rPr>
        <w:t xml:space="preserve"> kalakajakas [kui] </w:t>
      </w:r>
      <w:r w:rsidRPr="00E3787E">
        <w:rPr>
          <w:rFonts w:ascii="Times SUT" w:hAnsi="Times SUT" w:cs="Times SUT"/>
          <w:i/>
          <w:sz w:val="20"/>
        </w:rPr>
        <w:t>kalat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äika tulõva nurmõ pääle, saa `torme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Kalatsäeka nii rüükvä, nä rüükvä halvu ilmu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kalatsäiga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– kõi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omma takah parahodil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tulgu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tulul</w:t>
      </w:r>
      <w:r w:rsidRPr="00E3787E">
        <w:rPr>
          <w:rFonts w:ascii="Times SUT" w:hAnsi="Times SUT" w:cs="Times SUT"/>
          <w:sz w:val="20"/>
        </w:rPr>
        <w:t xml:space="preserve"> tulusele </w:t>
      </w:r>
      <w:r w:rsidRPr="00E3787E">
        <w:rPr>
          <w:rFonts w:ascii="Times SUT" w:hAnsi="Times SUT" w:cs="Times SUT"/>
          <w:i/>
          <w:sz w:val="20"/>
        </w:rPr>
        <w:t xml:space="preserve">lääme kala`tulgu ~ kalatulul </w:t>
      </w:r>
      <w:r w:rsidRPr="00E3787E">
        <w:rPr>
          <w:rFonts w:ascii="Times SUT" w:hAnsi="Times SUT" w:cs="Times SUT"/>
          <w:sz w:val="20"/>
        </w:rPr>
        <w:t xml:space="preserve">Krk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tumm</w:t>
      </w:r>
      <w:r w:rsidRPr="00E3787E">
        <w:rPr>
          <w:rFonts w:ascii="Times SUT" w:hAnsi="Times SUT" w:cs="Times SUT"/>
          <w:sz w:val="20"/>
        </w:rPr>
        <w:t xml:space="preserve"> vesikiil (Libellula) </w:t>
      </w:r>
      <w:r w:rsidRPr="00E3787E">
        <w:rPr>
          <w:rFonts w:ascii="Times SUT" w:hAnsi="Times SUT" w:cs="Times SUT"/>
          <w:i/>
          <w:sz w:val="20"/>
        </w:rPr>
        <w:t>kalatumm on `veike kiil, vie pial lennavad</w:t>
      </w:r>
      <w:r w:rsidRPr="00E3787E">
        <w:rPr>
          <w:rFonts w:ascii="Times SUT" w:hAnsi="Times SUT" w:cs="Times SUT"/>
          <w:sz w:val="20"/>
        </w:rPr>
        <w:t xml:space="preserve"> IisK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tuul</w:t>
      </w:r>
      <w:r w:rsidRPr="00E3787E">
        <w:rPr>
          <w:rFonts w:ascii="Times SUT" w:hAnsi="Times SUT" w:cs="Times SUT"/>
          <w:sz w:val="20"/>
        </w:rPr>
        <w:t xml:space="preserve"> tuul, mis ajab kala püügikohtadesse </w:t>
      </w:r>
      <w:r w:rsidRPr="00E3787E">
        <w:rPr>
          <w:rFonts w:ascii="Times SUT" w:hAnsi="Times SUT" w:cs="Times SUT"/>
          <w:i/>
          <w:sz w:val="20"/>
        </w:rPr>
        <w:t xml:space="preserve">Meri `tuuled olid ige siin `kandiss kala`tuuled, maa `tuuled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`pühkisid mere `nindagu `luuaga kalujest `puhtaks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siit `ohta `päivä `tuuled `onvatta üväd kala`tuuled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kala tuul pidi see olema – ida pöhi</w:t>
      </w:r>
      <w:r w:rsidRPr="00E3787E">
        <w:rPr>
          <w:rFonts w:ascii="Times SUT" w:hAnsi="Times SUT" w:cs="Times SUT"/>
          <w:sz w:val="20"/>
        </w:rPr>
        <w:t xml:space="preserve"> Rei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tõke</w:t>
      </w:r>
      <w:r w:rsidRPr="00E3787E">
        <w:rPr>
          <w:rFonts w:ascii="Times SUT" w:hAnsi="Times SUT" w:cs="Times SUT"/>
          <w:sz w:val="20"/>
        </w:rPr>
        <w:t xml:space="preserve"> püünis </w:t>
      </w:r>
      <w:r w:rsidRPr="00E3787E">
        <w:rPr>
          <w:rFonts w:ascii="Times SUT" w:hAnsi="Times SUT" w:cs="Times SUT"/>
          <w:i/>
          <w:sz w:val="20"/>
        </w:rPr>
        <w:t>kala tõke `tehtaks jõkke, et kalad mõrrast `m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da ei lähe</w:t>
      </w:r>
      <w:r w:rsidRPr="00E3787E">
        <w:rPr>
          <w:rFonts w:ascii="Times SUT" w:hAnsi="Times SUT" w:cs="Times SUT"/>
          <w:sz w:val="20"/>
        </w:rPr>
        <w:t xml:space="preserve"> Hää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töö</w:t>
      </w:r>
      <w:r w:rsidRPr="00E3787E">
        <w:rPr>
          <w:rFonts w:ascii="Times SUT" w:hAnsi="Times SUT" w:cs="Times SUT"/>
          <w:sz w:val="20"/>
        </w:rPr>
        <w:t xml:space="preserve"> kalapüük </w:t>
      </w:r>
      <w:r w:rsidRPr="00E3787E">
        <w:rPr>
          <w:rFonts w:ascii="Times SUT" w:hAnsi="Times SUT" w:cs="Times SUT"/>
          <w:i/>
          <w:sz w:val="20"/>
        </w:rPr>
        <w:t>mehed käüsid kalatüess</w:t>
      </w:r>
      <w:r w:rsidRPr="00E3787E">
        <w:rPr>
          <w:rFonts w:ascii="Times SUT" w:hAnsi="Times SUT" w:cs="Times SUT"/>
          <w:sz w:val="20"/>
        </w:rPr>
        <w:t xml:space="preserve"> Khn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kalava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kalava</w:t>
      </w:r>
      <w:r w:rsidRPr="00E3787E">
        <w:rPr>
          <w:rFonts w:ascii="Times SUT" w:hAnsi="Times SUT" w:cs="Times SUT"/>
          <w:sz w:val="20"/>
        </w:rPr>
        <w:t xml:space="preserve"> vallavanem </w:t>
      </w:r>
      <w:r w:rsidRPr="00E3787E">
        <w:rPr>
          <w:rFonts w:ascii="Times SUT" w:hAnsi="Times SUT" w:cs="Times SUT"/>
          <w:i/>
          <w:sz w:val="20"/>
        </w:rPr>
        <w:t>kalava ni taarast ni vallavanõb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kantorah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sääntse suurõba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kalava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vastaline</w:t>
      </w:r>
      <w:r w:rsidRPr="00E3787E">
        <w:rPr>
          <w:rFonts w:ascii="Times SUT" w:hAnsi="Times SUT" w:cs="Times SUT"/>
          <w:sz w:val="20"/>
        </w:rPr>
        <w:t xml:space="preserve"> kalaranda tulnud kalaostja </w:t>
      </w:r>
      <w:r w:rsidRPr="00E3787E">
        <w:rPr>
          <w:rFonts w:ascii="Times SUT" w:hAnsi="Times SUT" w:cs="Times SUT"/>
          <w:i/>
          <w:sz w:val="20"/>
        </w:rPr>
        <w:t>Kalavastalised keisid `randas paatidel `vastas ning `ostsid kalameeste kääst kala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kalavastalised, `lähtvad kalu vastutama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Jaen läks Nasvale kalavastaliseks, ehk saab kalanälja kaelast ää</w:t>
      </w:r>
      <w:r w:rsidRPr="00E3787E">
        <w:rPr>
          <w:rFonts w:ascii="Times SUT" w:hAnsi="Times SUT" w:cs="Times SUT"/>
          <w:sz w:val="20"/>
        </w:rPr>
        <w:t xml:space="preserve"> Kaa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kala|vastane, </w:t>
      </w:r>
      <w:r w:rsidRPr="00E3787E">
        <w:rPr>
          <w:rFonts w:ascii="Times SUT" w:hAnsi="Times SUT" w:cs="Times SUT"/>
          <w:sz w:val="20"/>
        </w:rPr>
        <w:noBreakHyphen/>
        <w:t xml:space="preserve">vastuline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vastane</w:t>
      </w:r>
      <w:r w:rsidRPr="00E3787E">
        <w:rPr>
          <w:rFonts w:ascii="Times SUT" w:hAnsi="Times SUT" w:cs="Times SUT"/>
          <w:sz w:val="20"/>
        </w:rPr>
        <w:t xml:space="preserve"> kalavastaline </w:t>
      </w:r>
      <w:r w:rsidRPr="00E3787E">
        <w:rPr>
          <w:rFonts w:ascii="Times SUT" w:hAnsi="Times SUT" w:cs="Times SUT"/>
          <w:i/>
          <w:sz w:val="20"/>
        </w:rPr>
        <w:t>kalavastased, neid `eeti täna oomiku nii pailu olad</w:t>
      </w:r>
      <w:r w:rsidRPr="00E3787E">
        <w:rPr>
          <w:rFonts w:ascii="Times SUT" w:hAnsi="Times SUT" w:cs="Times SUT"/>
          <w:sz w:val="20"/>
        </w:rPr>
        <w:t xml:space="preserve"> Jäm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vastuline</w:t>
      </w:r>
      <w:r w:rsidRPr="00E3787E">
        <w:rPr>
          <w:rFonts w:ascii="Times SUT" w:hAnsi="Times SUT" w:cs="Times SUT"/>
          <w:sz w:val="20"/>
        </w:rPr>
        <w:t xml:space="preserve"> kalavastaline </w:t>
      </w:r>
      <w:r w:rsidRPr="00E3787E">
        <w:rPr>
          <w:rFonts w:ascii="Times SUT" w:hAnsi="Times SUT" w:cs="Times SUT"/>
          <w:i/>
          <w:sz w:val="20"/>
        </w:rPr>
        <w:t>Kui kalamihed püüstega on mereld oota, siis on randas ikka kalavastulest platsis. Oma inimest, kis aitavad vörkudest kalu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sta, vöörad jälle sene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 väljas, et saaks levakörvast osta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kala vastulised `aitasid `vörka raputada</w:t>
      </w:r>
      <w:r w:rsidRPr="00E3787E">
        <w:rPr>
          <w:rFonts w:ascii="Times SUT" w:hAnsi="Times SUT" w:cs="Times SUT"/>
          <w:sz w:val="20"/>
        </w:rPr>
        <w:t xml:space="preserve"> Ris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venelane</w:t>
      </w:r>
      <w:r w:rsidRPr="00E3787E">
        <w:rPr>
          <w:rFonts w:ascii="Times SUT" w:hAnsi="Times SUT" w:cs="Times SUT"/>
          <w:sz w:val="20"/>
        </w:rPr>
        <w:t xml:space="preserve"> venelasest kalamees ja kalakaubitseja (Peipsi äärest või ka Venemaalt) </w:t>
      </w:r>
      <w:r w:rsidRPr="00E3787E">
        <w:rPr>
          <w:rFonts w:ascii="Times SUT" w:hAnsi="Times SUT" w:cs="Times SUT"/>
          <w:i/>
          <w:sz w:val="20"/>
        </w:rPr>
        <w:t>kalavenelased, `Peipsi `ääres elavad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kala venelaised, nied on sielt `järve`äärised, mis nei kala`noudega elavad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kalavenelased käevad suitsukaladega 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>kalaveneläse olliva lõbus rahvass, `ta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tseva ja karassiva, pi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ä abena ja `juusse, verevä `amme, ola pääld `kinni. kui tu edimäne sõda nakass, siss kalaveneläsi enämb es tule </w:t>
      </w:r>
      <w:r w:rsidRPr="00E3787E">
        <w:rPr>
          <w:rFonts w:ascii="Times SUT" w:hAnsi="Times SUT" w:cs="Times SUT"/>
          <w:sz w:val="20"/>
        </w:rPr>
        <w:t xml:space="preserve">Ran; </w:t>
      </w:r>
      <w:r w:rsidRPr="00E3787E">
        <w:rPr>
          <w:rFonts w:ascii="Times SUT" w:hAnsi="Times SUT" w:cs="Times SUT"/>
          <w:i/>
          <w:sz w:val="20"/>
        </w:rPr>
        <w:t>kala`ve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läse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käve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`jä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vi pääl ka `püüdmäh</w:t>
      </w:r>
      <w:r w:rsidRPr="00E3787E">
        <w:rPr>
          <w:rFonts w:ascii="Times SUT" w:hAnsi="Times SUT" w:cs="Times SUT"/>
          <w:sz w:val="20"/>
        </w:rPr>
        <w:t xml:space="preserve">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vesi</w:t>
      </w:r>
      <w:r w:rsidRPr="00E3787E">
        <w:rPr>
          <w:rFonts w:ascii="Times SUT" w:hAnsi="Times SUT" w:cs="Times SUT"/>
          <w:b/>
          <w:sz w:val="20"/>
        </w:rPr>
        <w:t xml:space="preserve"> a.</w:t>
      </w:r>
      <w:r w:rsidRPr="00E3787E">
        <w:rPr>
          <w:rFonts w:ascii="Times SUT" w:hAnsi="Times SUT" w:cs="Times SUT"/>
          <w:sz w:val="20"/>
        </w:rPr>
        <w:t xml:space="preserve"> kalarikas püügikoht </w:t>
      </w:r>
      <w:r w:rsidRPr="00E3787E">
        <w:rPr>
          <w:rFonts w:ascii="Times SUT" w:hAnsi="Times SUT" w:cs="Times SUT"/>
          <w:i/>
          <w:sz w:val="20"/>
        </w:rPr>
        <w:t>kui jõgedes `käiässe kala `püüdämäs, on üvä kala vesi, madal ja tasane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kalapesuvesi </w:t>
      </w:r>
      <w:r w:rsidRPr="00E3787E">
        <w:rPr>
          <w:rFonts w:ascii="Times SUT" w:hAnsi="Times SUT" w:cs="Times SUT"/>
          <w:i/>
          <w:sz w:val="20"/>
        </w:rPr>
        <w:t>vie sie `luomale, sie on kala vesi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veski</w:t>
      </w:r>
      <w:r w:rsidRPr="00E3787E">
        <w:rPr>
          <w:rFonts w:ascii="Times SUT" w:hAnsi="Times SUT" w:cs="Times SUT"/>
          <w:sz w:val="20"/>
        </w:rPr>
        <w:t xml:space="preserve"> jooksumäng, tagumine paar </w:t>
      </w:r>
      <w:r w:rsidRPr="00E3787E">
        <w:rPr>
          <w:rFonts w:ascii="Times SUT" w:hAnsi="Times SUT" w:cs="Times SUT"/>
          <w:i/>
          <w:sz w:val="20"/>
        </w:rPr>
        <w:t>kala`ve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kil `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aumine – 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tükki pakkõ, kolmass võtt 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kõ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kalavinski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ka·lavi·nski</w:t>
      </w:r>
      <w:r w:rsidRPr="00E3787E">
        <w:rPr>
          <w:rFonts w:ascii="Times SUT" w:hAnsi="Times SUT" w:cs="Times SUT"/>
          <w:sz w:val="20"/>
        </w:rPr>
        <w:t xml:space="preserve"> 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nts</w:t>
      </w:r>
      <w:r w:rsidRPr="00E3787E">
        <w:rPr>
          <w:rFonts w:ascii="Times SUT" w:hAnsi="Times SUT" w:cs="Times SUT"/>
          <w:sz w:val="20"/>
        </w:rPr>
        <w:t>) R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ve-</w:t>
      </w:r>
      <w:r w:rsidRPr="00E3787E">
        <w:rPr>
          <w:rFonts w:ascii="Times SUT" w:hAnsi="Times SUT" w:cs="Times SUT"/>
          <w:sz w:val="20"/>
        </w:rPr>
        <w:t xml:space="preserve"> SaLä) M T Räp/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/, </w:t>
      </w:r>
      <w:r w:rsidRPr="00E3787E">
        <w:rPr>
          <w:rFonts w:ascii="Times SUT" w:hAnsi="Times SUT" w:cs="Times SUT"/>
          <w:i/>
          <w:sz w:val="20"/>
        </w:rPr>
        <w:t>kla-</w:t>
      </w:r>
      <w:r w:rsidRPr="00E3787E">
        <w:rPr>
          <w:rFonts w:ascii="Times SUT" w:hAnsi="Times SUT" w:cs="Times SUT"/>
          <w:sz w:val="20"/>
        </w:rPr>
        <w:t xml:space="preserve"> Rid, </w:t>
      </w:r>
      <w:r w:rsidRPr="00E3787E">
        <w:rPr>
          <w:rFonts w:ascii="Times SUT" w:hAnsi="Times SUT" w:cs="Times SUT"/>
          <w:i/>
          <w:sz w:val="20"/>
        </w:rPr>
        <w:t>kalu-</w:t>
      </w:r>
      <w:r w:rsidRPr="00E3787E">
        <w:rPr>
          <w:rFonts w:ascii="Times SUT" w:hAnsi="Times SUT" w:cs="Times SUT"/>
          <w:sz w:val="20"/>
        </w:rPr>
        <w:t xml:space="preserve"> Plt, </w:t>
      </w:r>
      <w:r w:rsidRPr="00E3787E">
        <w:rPr>
          <w:rFonts w:ascii="Times SUT" w:hAnsi="Times SUT" w:cs="Times SUT"/>
          <w:i/>
          <w:sz w:val="20"/>
        </w:rPr>
        <w:t>ko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u-</w:t>
      </w:r>
      <w:r w:rsidRPr="00E3787E">
        <w:rPr>
          <w:rFonts w:ascii="Times SUT" w:hAnsi="Times SUT" w:cs="Times SUT"/>
          <w:sz w:val="20"/>
        </w:rPr>
        <w:t xml:space="preserve"> Saa, </w:t>
      </w:r>
      <w:r w:rsidRPr="00E3787E">
        <w:rPr>
          <w:rFonts w:ascii="Times SUT" w:hAnsi="Times SUT" w:cs="Times SUT"/>
          <w:i/>
          <w:sz w:val="20"/>
        </w:rPr>
        <w:t>tala-</w:t>
      </w:r>
      <w:r w:rsidRPr="00E3787E">
        <w:rPr>
          <w:rFonts w:ascii="Times SUT" w:hAnsi="Times SUT" w:cs="Times SUT"/>
          <w:sz w:val="20"/>
        </w:rPr>
        <w:t xml:space="preserve"> Kan, </w:t>
      </w:r>
      <w:r w:rsidRPr="00E3787E">
        <w:rPr>
          <w:rFonts w:ascii="Times SUT" w:hAnsi="Times SUT" w:cs="Times SUT"/>
          <w:i/>
          <w:sz w:val="20"/>
        </w:rPr>
        <w:t>ka·ravi·ntsi</w:t>
      </w:r>
      <w:r w:rsidRPr="00E3787E">
        <w:rPr>
          <w:rFonts w:ascii="Times SUT" w:hAnsi="Times SUT" w:cs="Times SUT"/>
          <w:sz w:val="20"/>
        </w:rPr>
        <w:t xml:space="preserve"> Aud(pl</w:t>
      </w:r>
      <w:r w:rsidRPr="00E3787E">
        <w:rPr>
          <w:rFonts w:ascii="Times SUT" w:hAnsi="Times SUT" w:cs="Times SUT"/>
          <w:i/>
          <w:sz w:val="20"/>
        </w:rPr>
        <w:t xml:space="preserve"> `vintskid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ka·lavi·n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ska</w:t>
      </w:r>
      <w:r w:rsidRPr="00E3787E">
        <w:rPr>
          <w:rFonts w:ascii="Times SUT" w:hAnsi="Times SUT" w:cs="Times SUT"/>
          <w:sz w:val="20"/>
        </w:rPr>
        <w:t xml:space="preserve"> Jõh Hää; </w:t>
      </w:r>
      <w:r w:rsidRPr="00E3787E">
        <w:rPr>
          <w:rFonts w:ascii="Times SUT" w:hAnsi="Times SUT" w:cs="Times SUT"/>
          <w:i/>
          <w:sz w:val="20"/>
        </w:rPr>
        <w:t>kalavi·nsik</w:t>
      </w:r>
      <w:r w:rsidRPr="00E3787E">
        <w:rPr>
          <w:rFonts w:ascii="Times SUT" w:hAnsi="Times SUT" w:cs="Times SUT"/>
          <w:sz w:val="20"/>
        </w:rPr>
        <w:t xml:space="preserve"> Lai Hel, </w:t>
      </w:r>
      <w:r w:rsidRPr="00E3787E">
        <w:rPr>
          <w:rFonts w:ascii="Times SUT" w:hAnsi="Times SUT" w:cs="Times SUT"/>
          <w:i/>
          <w:sz w:val="20"/>
        </w:rPr>
        <w:noBreakHyphen/>
        <w:t>vi·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tsik</w:t>
      </w:r>
      <w:r w:rsidRPr="00E3787E">
        <w:rPr>
          <w:rFonts w:ascii="Times SUT" w:hAnsi="Times SUT" w:cs="Times SUT"/>
          <w:sz w:val="20"/>
        </w:rPr>
        <w:t xml:space="preserve"> Urv Vas,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vinska</w:t>
      </w:r>
      <w:r w:rsidRPr="00E3787E">
        <w:rPr>
          <w:rFonts w:ascii="Times SUT" w:hAnsi="Times SUT" w:cs="Times SUT"/>
          <w:sz w:val="20"/>
        </w:rPr>
        <w:t xml:space="preserve"> Emm </w:t>
      </w:r>
      <w:r w:rsidRPr="00E3787E">
        <w:rPr>
          <w:rFonts w:ascii="Times SUT" w:hAnsi="Times SUT" w:cs="Times SUT"/>
          <w:sz w:val="16"/>
        </w:rPr>
        <w:t>hrl pl</w:t>
      </w:r>
      <w:r w:rsidRPr="00E3787E">
        <w:rPr>
          <w:rFonts w:ascii="Times SUT" w:hAnsi="Times SUT" w:cs="Times SUT"/>
          <w:sz w:val="20"/>
        </w:rPr>
        <w:t xml:space="preserve"> (kalurite) kõrge säärsaabas </w:t>
      </w:r>
      <w:r w:rsidRPr="00E3787E">
        <w:rPr>
          <w:rFonts w:ascii="Times SUT" w:hAnsi="Times SUT" w:cs="Times SUT"/>
          <w:i/>
          <w:sz w:val="20"/>
        </w:rPr>
        <w:t>`Temba kalavinskid `jalga merele `menness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Kalavintskidel õli ikke `apsat all ka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kalavi·n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kid on `prostoi `säärikud kalamel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Kalavinskisi tegivad `mutkui Sirentsi</w:t>
      </w:r>
      <w:r w:rsidRPr="00E3787E">
        <w:rPr>
          <w:rFonts w:ascii="Times SUT" w:hAnsi="Times SUT" w:cs="Times SUT"/>
          <w:sz w:val="20"/>
        </w:rPr>
        <w:t xml:space="preserve"> (Vasknarva) </w:t>
      </w:r>
      <w:r w:rsidRPr="00E3787E">
        <w:rPr>
          <w:rFonts w:ascii="Times SUT" w:hAnsi="Times SUT" w:cs="Times SUT"/>
          <w:i/>
          <w:sz w:val="20"/>
        </w:rPr>
        <w:t>`kinksepad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kalave·ntskid, nee on suured meri`saapad, kubesest `saati ära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 xml:space="preserve">ma osta omale kalavinskid </w:t>
      </w:r>
      <w:r w:rsidRPr="00E3787E">
        <w:rPr>
          <w:rFonts w:ascii="Times SUT" w:hAnsi="Times SUT" w:cs="Times SUT"/>
          <w:sz w:val="20"/>
        </w:rPr>
        <w:t xml:space="preserve">Khk; </w:t>
      </w:r>
      <w:r w:rsidRPr="00E3787E">
        <w:rPr>
          <w:rFonts w:ascii="Times SUT" w:hAnsi="Times SUT" w:cs="Times SUT"/>
          <w:i/>
          <w:sz w:val="20"/>
        </w:rPr>
        <w:t xml:space="preserve">vanad vene vinskad </w:t>
      </w:r>
      <w:r w:rsidRPr="00E3787E">
        <w:rPr>
          <w:rFonts w:ascii="Times SUT" w:hAnsi="Times SUT" w:cs="Times SUT"/>
          <w:sz w:val="20"/>
        </w:rPr>
        <w:t xml:space="preserve">Emm; </w:t>
      </w:r>
      <w:r w:rsidRPr="00E3787E">
        <w:rPr>
          <w:rFonts w:ascii="Times SUT" w:hAnsi="Times SUT" w:cs="Times SUT"/>
          <w:i/>
          <w:sz w:val="20"/>
        </w:rPr>
        <w:t>Nendesse kalavinskitesse upub sinusugune mees ära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Kalavintski määres oo rasu ja tökand kõige paremad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ku sügise mehed mu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ale lähvad, siis `tõmmavad karavintsid `jalga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su ihu on päävatanu ku vene kalavi·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tskid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ko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uvi·ntskid on talve `saabad, suured ja soead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 xml:space="preserve">`vinskitel on kraed pial </w:t>
      </w:r>
      <w:r w:rsidRPr="00E3787E">
        <w:rPr>
          <w:rFonts w:ascii="Times SUT" w:hAnsi="Times SUT" w:cs="Times SUT"/>
          <w:sz w:val="20"/>
        </w:rPr>
        <w:t xml:space="preserve">Hag; </w:t>
      </w:r>
      <w:r w:rsidRPr="00E3787E">
        <w:rPr>
          <w:rFonts w:ascii="Times SUT" w:hAnsi="Times SUT" w:cs="Times SUT"/>
          <w:i/>
          <w:sz w:val="20"/>
        </w:rPr>
        <w:t xml:space="preserve">ta kannab alati kalavi·nskisi </w:t>
      </w:r>
      <w:r w:rsidRPr="00E3787E">
        <w:rPr>
          <w:rFonts w:ascii="Times SUT" w:hAnsi="Times SUT" w:cs="Times SUT"/>
          <w:sz w:val="20"/>
        </w:rPr>
        <w:t xml:space="preserve">JMd; </w:t>
      </w:r>
      <w:r w:rsidRPr="00E3787E">
        <w:rPr>
          <w:rFonts w:ascii="Times SUT" w:hAnsi="Times SUT" w:cs="Times SUT"/>
          <w:i/>
          <w:sz w:val="20"/>
        </w:rPr>
        <w:t>kalavi·ntski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kutsuti, Ostašši maakunnast `tuudi, Sõrentsast</w:t>
      </w:r>
      <w:r w:rsidRPr="00E3787E">
        <w:rPr>
          <w:rFonts w:ascii="Times SUT" w:hAnsi="Times SUT" w:cs="Times SUT"/>
          <w:sz w:val="20"/>
        </w:rPr>
        <w:t xml:space="preserve"> (Valgevenest) </w:t>
      </w:r>
      <w:r w:rsidRPr="00E3787E">
        <w:rPr>
          <w:rFonts w:ascii="Times SUT" w:hAnsi="Times SUT" w:cs="Times SUT"/>
          <w:i/>
          <w:sz w:val="20"/>
        </w:rPr>
        <w:t>`tuudi</w:t>
      </w:r>
      <w:r w:rsidRPr="00E3787E">
        <w:rPr>
          <w:rFonts w:ascii="Times SUT" w:hAnsi="Times SUT" w:cs="Times SUT"/>
          <w:sz w:val="20"/>
        </w:rPr>
        <w:t xml:space="preserve"> Võn; </w:t>
      </w:r>
      <w:r w:rsidRPr="00E3787E">
        <w:rPr>
          <w:rFonts w:ascii="Times SUT" w:hAnsi="Times SUT" w:cs="Times SUT"/>
          <w:i/>
          <w:sz w:val="20"/>
        </w:rPr>
        <w:t>ei tiiä kos mu kalavintski omma `kaonu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esä tõmma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kalavi·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tski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`jalga ja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sulasõga `mõrdo kaema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õnn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obe `kuuliga on `lastud üle `verkude, ikke et kala `onne oleks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ja siis pidi `tuodama `toiste kalaonn ka ärä, kui `vergu kive `rihmad `tuodi `verkue ald ärä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Kalamehele äi `tohtind ilmaski kala õnne soovida, siis jäänd tükkis ilma</w:t>
      </w:r>
      <w:r w:rsidRPr="00E3787E">
        <w:rPr>
          <w:rFonts w:ascii="Times SUT" w:hAnsi="Times SUT" w:cs="Times SUT"/>
          <w:sz w:val="20"/>
        </w:rPr>
        <w:t xml:space="preserve">; [võrgu] </w:t>
      </w:r>
      <w:r w:rsidRPr="00E3787E">
        <w:rPr>
          <w:rFonts w:ascii="Times SUT" w:hAnsi="Times SUT" w:cs="Times SUT"/>
          <w:i/>
          <w:sz w:val="20"/>
        </w:rPr>
        <w:t>Aina otsast kaabiti noaga natuke äe, sellega suitsetati oma `võrkusi, siis sai teise kala õnne omale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nais inimene `randa `minnes `vastu tuli, siis pööra oort eaga tagasi, kala õnne äi olnd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jahi 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 om `johtumise asi, nigu kala `õ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negi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`kiäki `risti üle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korale poole lääb, kas inime vai 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m, siss om alb kala 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n, kui `ääle poole lääb, siss om ää 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 xml:space="preserve">hääd kala `õnnõ sullõ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np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kalbak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kalbak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ukse sillusepalk</w:t>
      </w:r>
      <w:r w:rsidRPr="00E3787E">
        <w:rPr>
          <w:rFonts w:ascii="Times SUT" w:hAnsi="Times SUT" w:cs="Times SUT"/>
          <w:i/>
          <w:sz w:val="20"/>
        </w:rPr>
        <w:t xml:space="preserve"> kalbakul piäl one 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n siden – vajomise jagu, kolm `tolli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kalbak(as)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kalba|kas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Aud Hää Jür Kad Sim Lai VlPõ, </w:t>
      </w:r>
      <w:r w:rsidRPr="00E3787E">
        <w:rPr>
          <w:rFonts w:ascii="Times SUT" w:hAnsi="Times SUT" w:cs="Times SUT"/>
          <w:i/>
          <w:sz w:val="20"/>
        </w:rPr>
        <w:noBreakHyphen/>
        <w:t>kass</w:t>
      </w:r>
      <w:r w:rsidRPr="00E3787E">
        <w:rPr>
          <w:rFonts w:ascii="Times SUT" w:hAnsi="Times SUT" w:cs="Times SUT"/>
          <w:sz w:val="20"/>
        </w:rPr>
        <w:t xml:space="preserve"> Kan, </w:t>
      </w:r>
      <w:r w:rsidRPr="00E3787E">
        <w:rPr>
          <w:rFonts w:ascii="Times SUT" w:hAnsi="Times SUT" w:cs="Times SUT"/>
          <w:i/>
          <w:sz w:val="20"/>
        </w:rPr>
        <w:t>`kalba-</w:t>
      </w:r>
      <w:r w:rsidRPr="00E3787E">
        <w:rPr>
          <w:rFonts w:ascii="Times SUT" w:hAnsi="Times SUT" w:cs="Times SUT"/>
          <w:sz w:val="20"/>
        </w:rPr>
        <w:t xml:space="preserve"> Jõe Lüg Jõh; </w:t>
      </w:r>
      <w:r w:rsidRPr="00E3787E">
        <w:rPr>
          <w:rFonts w:ascii="Times SUT" w:hAnsi="Times SUT" w:cs="Times SUT"/>
          <w:i/>
          <w:sz w:val="20"/>
        </w:rPr>
        <w:t>kalbak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Vil(</w:t>
      </w:r>
      <w:r w:rsidRPr="00E3787E">
        <w:rPr>
          <w:rFonts w:ascii="Times SUT" w:hAnsi="Times SUT" w:cs="Times SUT"/>
          <w:i/>
          <w:sz w:val="20"/>
        </w:rPr>
        <w:t>`kal-</w:t>
      </w:r>
      <w:r w:rsidRPr="00E3787E">
        <w:rPr>
          <w:rFonts w:ascii="Times SUT" w:hAnsi="Times SUT" w:cs="Times SUT"/>
          <w:sz w:val="20"/>
        </w:rPr>
        <w:t xml:space="preserve"> Jõh),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Kod Trv Hel Ran Kam Ote V hulgus, logard, kaltsakas </w:t>
      </w:r>
      <w:r w:rsidRPr="00E3787E">
        <w:rPr>
          <w:rFonts w:ascii="Times SUT" w:hAnsi="Times SUT" w:cs="Times SUT"/>
          <w:i/>
          <w:sz w:val="20"/>
        </w:rPr>
        <w:t>oh sa va `kalbakas,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`kõnnib kui sant `pitki mad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 xml:space="preserve">`ilma </w:t>
      </w:r>
      <w:r w:rsidRPr="00E3787E">
        <w:rPr>
          <w:rFonts w:ascii="Times SUT" w:hAnsi="Times SUT" w:cs="Times SUT"/>
          <w:sz w:val="20"/>
        </w:rPr>
        <w:t xml:space="preserve">Lüg; </w:t>
      </w:r>
      <w:r w:rsidRPr="00E3787E">
        <w:rPr>
          <w:rFonts w:ascii="Times SUT" w:hAnsi="Times SUT" w:cs="Times SUT"/>
          <w:i/>
          <w:sz w:val="20"/>
        </w:rPr>
        <w:t>sie `kalbak, räbäläs `riides, `juodik ja, ärä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`ulgu `selle `kalbakaga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va kalbakas ta ikke oo, na lohakalt `riides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käib nagu kalbakas, ilp ies, tallukas taga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`uitab `ringi nagu kalbakas, ei `kohta `paika `ku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kil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inetun `riiden inimene oo kalbak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mis mees see on, mu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u kalbakas</w:t>
      </w:r>
      <w:r w:rsidRPr="00E3787E">
        <w:rPr>
          <w:rFonts w:ascii="Times SUT" w:hAnsi="Times SUT" w:cs="Times SUT"/>
          <w:sz w:val="20"/>
        </w:rPr>
        <w:t xml:space="preserve"> Pil; </w:t>
      </w:r>
      <w:r w:rsidRPr="00E3787E">
        <w:rPr>
          <w:rFonts w:ascii="Times SUT" w:hAnsi="Times SUT" w:cs="Times SUT"/>
          <w:i/>
          <w:sz w:val="20"/>
        </w:rPr>
        <w:t>kõ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 ku üi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s vana kalbak, kes sedäsi näruden om </w:t>
      </w:r>
      <w:r w:rsidRPr="00E3787E">
        <w:rPr>
          <w:rFonts w:ascii="Times SUT" w:hAnsi="Times SUT" w:cs="Times SUT"/>
          <w:sz w:val="20"/>
        </w:rPr>
        <w:t xml:space="preserve">Trv; </w:t>
      </w:r>
      <w:r w:rsidRPr="00E3787E">
        <w:rPr>
          <w:rFonts w:ascii="Times SUT" w:hAnsi="Times SUT" w:cs="Times SUT"/>
          <w:i/>
          <w:sz w:val="20"/>
        </w:rPr>
        <w:t>ta om kui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ts vana kalbak, ei mõ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ta `endä `jalgu iluste `kinni `kängi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püksi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lokikalla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käü nigu vana kalbak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`algusõn es `saaki jako, et tuu kalbakass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nii haritu miis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kalbak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joodik, kõrdsist tu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l, `kõ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tsi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Vas || hilbud, riidenärud </w:t>
      </w:r>
      <w:r w:rsidRPr="00E3787E">
        <w:rPr>
          <w:rFonts w:ascii="Times SUT" w:hAnsi="Times SUT" w:cs="Times SUT"/>
          <w:i/>
          <w:sz w:val="20"/>
        </w:rPr>
        <w:t>kilbakad ja kalbakad `ümmer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kaldak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kalban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kalgan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kalband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kalband</w:t>
      </w:r>
      <w:r w:rsidRPr="00E3787E">
        <w:rPr>
          <w:rFonts w:ascii="Times SUT" w:hAnsi="Times SUT" w:cs="Times SUT"/>
          <w:sz w:val="20"/>
        </w:rPr>
        <w:t xml:space="preserve"> kaltsakas – Ote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kalbard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kalbard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kaltsakas – Puh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kalberd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kalbasnik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kalbasnik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Mar Jür Lai, </w:t>
      </w:r>
      <w:r w:rsidRPr="00E3787E">
        <w:rPr>
          <w:rFonts w:ascii="Times SUT" w:hAnsi="Times SUT" w:cs="Times SUT"/>
          <w:i/>
          <w:sz w:val="20"/>
        </w:rPr>
        <w:t>`kal-</w:t>
      </w:r>
      <w:r w:rsidRPr="00E3787E">
        <w:rPr>
          <w:rFonts w:ascii="Times SUT" w:hAnsi="Times SUT" w:cs="Times SUT"/>
          <w:sz w:val="20"/>
        </w:rPr>
        <w:t xml:space="preserve"> VNg, </w:t>
      </w:r>
      <w:r w:rsidRPr="00E3787E">
        <w:rPr>
          <w:rFonts w:ascii="Times SUT" w:hAnsi="Times SUT" w:cs="Times SUT"/>
          <w:i/>
          <w:sz w:val="20"/>
        </w:rPr>
        <w:t>kalvasnek</w:t>
      </w:r>
      <w:r w:rsidRPr="00E3787E">
        <w:rPr>
          <w:rFonts w:ascii="Times SUT" w:hAnsi="Times SUT" w:cs="Times SUT"/>
          <w:sz w:val="20"/>
        </w:rPr>
        <w:t xml:space="preserve"> Mar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närukael, lontrus; sänikael, üleannetu poisike </w:t>
      </w:r>
      <w:r w:rsidRPr="00E3787E">
        <w:rPr>
          <w:rFonts w:ascii="Times SUT" w:hAnsi="Times SUT" w:cs="Times SUT"/>
          <w:i/>
          <w:sz w:val="20"/>
        </w:rPr>
        <w:t>kalvasnekod, vallatomad poisid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käib kui kalbasnik, põle ta mees ei, nigu `lontrus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mõni noor poiss, mis ei ole suur ega ve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e, see on kalbasnik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läks teisega tüli norima, siis `ütles et, mis sa kuradi kalbasnik õiendad</w:t>
      </w:r>
      <w:r w:rsidRPr="00E3787E">
        <w:rPr>
          <w:rFonts w:ascii="Times SUT" w:hAnsi="Times SUT" w:cs="Times SUT"/>
          <w:sz w:val="20"/>
        </w:rPr>
        <w:t xml:space="preserve">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kaltsukaupmees </w:t>
      </w:r>
      <w:r w:rsidRPr="00E3787E">
        <w:rPr>
          <w:rFonts w:ascii="Times SUT" w:hAnsi="Times SUT" w:cs="Times SUT"/>
          <w:i/>
          <w:sz w:val="20"/>
        </w:rPr>
        <w:t>`kalbasnik kolab `ringi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`kuida ma tulen, olen nigu `kalbasnik</w:t>
      </w:r>
      <w:r w:rsidRPr="00E3787E">
        <w:rPr>
          <w:rFonts w:ascii="Times SUT" w:hAnsi="Times SUT" w:cs="Times SUT"/>
          <w:sz w:val="20"/>
        </w:rPr>
        <w:t xml:space="preserve"> VNg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kalbasnik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kalbasnik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Räp vorstitegija </w:t>
      </w:r>
      <w:r w:rsidRPr="00E3787E">
        <w:rPr>
          <w:rFonts w:ascii="Times SUT" w:hAnsi="Times SUT" w:cs="Times SUT"/>
          <w:i/>
          <w:sz w:val="20"/>
        </w:rPr>
        <w:t>vo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stitegijä vai kalbasnik tähendäss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tsamma mis vo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st `maakrõ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kalber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`kalber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ternespiimatoit </w:t>
      </w:r>
      <w:r w:rsidRPr="00E3787E">
        <w:rPr>
          <w:rFonts w:ascii="Times SUT" w:hAnsi="Times SUT" w:cs="Times SUT"/>
          <w:i/>
          <w:sz w:val="20"/>
        </w:rPr>
        <w:t>Kui `värskest `piimast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`kiedeti `kalberi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, siis `üöldi seda ka `värskest suppist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`Meie `lapsed `süävad ia `mielega `kalberit</w:t>
      </w:r>
      <w:r w:rsidRPr="00E3787E">
        <w:rPr>
          <w:rFonts w:ascii="Times SUT" w:hAnsi="Times SUT" w:cs="Times SUT"/>
          <w:sz w:val="20"/>
        </w:rPr>
        <w:t xml:space="preserve"> IisR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kalbertants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kalberd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kal|be·rd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Trv, </w:t>
      </w:r>
      <w:r w:rsidRPr="00E3787E">
        <w:rPr>
          <w:rFonts w:ascii="Times SUT" w:hAnsi="Times SUT" w:cs="Times SUT"/>
          <w:i/>
          <w:sz w:val="20"/>
        </w:rPr>
        <w:noBreakHyphen/>
        <w:t>be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sz w:val="16"/>
        </w:rPr>
        <w:t>pej</w:t>
      </w:r>
      <w:r w:rsidRPr="00E3787E">
        <w:rPr>
          <w:rFonts w:ascii="Times SUT" w:hAnsi="Times SUT" w:cs="Times SUT"/>
          <w:sz w:val="20"/>
        </w:rPr>
        <w:t xml:space="preserve"> kaltsakas, hulgus </w:t>
      </w:r>
      <w:r w:rsidRPr="00E3787E">
        <w:rPr>
          <w:rFonts w:ascii="Times SUT" w:hAnsi="Times SUT" w:cs="Times SUT"/>
          <w:i/>
          <w:sz w:val="20"/>
        </w:rPr>
        <w:t>mis sa käid nõnda kalberdi `muudu ümmer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just ku va kalberd, kalberdap pääle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ei mõista ennäst `rõõviss `säädä, ku igäven kalbe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like ku kalbe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`seante kalbe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t, ken kalberts egäss kottel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kalbard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kalberdama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kalber|dama</w:t>
      </w:r>
      <w:r w:rsidRPr="00E3787E">
        <w:rPr>
          <w:rFonts w:ascii="Times SUT" w:hAnsi="Times SUT" w:cs="Times SUT"/>
          <w:sz w:val="20"/>
        </w:rPr>
        <w:t xml:space="preserve"> Mar Saa Juu ViK Trm Äks Pil Vil, </w:t>
      </w:r>
      <w:r w:rsidRPr="00E3787E">
        <w:rPr>
          <w:rFonts w:ascii="Times SUT" w:hAnsi="Times SUT" w:cs="Times SUT"/>
          <w:i/>
          <w:sz w:val="20"/>
        </w:rPr>
        <w:noBreakHyphen/>
        <w:t>tem</w:t>
      </w:r>
      <w:r w:rsidRPr="00E3787E">
        <w:rPr>
          <w:rFonts w:ascii="Times SUT" w:hAnsi="Times SUT" w:cs="Times SUT"/>
          <w:sz w:val="20"/>
        </w:rPr>
        <w:t xml:space="preserve"> Krk, (ta) </w:t>
      </w:r>
      <w:r w:rsidRPr="00E3787E">
        <w:rPr>
          <w:rFonts w:ascii="Times SUT" w:hAnsi="Times SUT" w:cs="Times SUT"/>
          <w:i/>
          <w:sz w:val="20"/>
        </w:rPr>
        <w:noBreakHyphen/>
        <w:t>dap</w:t>
      </w:r>
      <w:r w:rsidRPr="00E3787E">
        <w:rPr>
          <w:rFonts w:ascii="Times SUT" w:hAnsi="Times SUT" w:cs="Times SUT"/>
          <w:sz w:val="20"/>
        </w:rPr>
        <w:t xml:space="preserve"> Trv, </w:t>
      </w:r>
      <w:r w:rsidRPr="00E3787E">
        <w:rPr>
          <w:rFonts w:ascii="Times SUT" w:hAnsi="Times SUT" w:cs="Times SUT"/>
          <w:i/>
          <w:sz w:val="20"/>
        </w:rPr>
        <w:t>`kalberda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ma</w:t>
      </w:r>
      <w:r w:rsidRPr="00E3787E">
        <w:rPr>
          <w:rFonts w:ascii="Times SUT" w:hAnsi="Times SUT" w:cs="Times SUT"/>
          <w:sz w:val="20"/>
        </w:rPr>
        <w:t xml:space="preserve"> R ringi hulkuma, kooserdama, jalus kakerdama </w:t>
      </w:r>
      <w:r w:rsidRPr="00E3787E">
        <w:rPr>
          <w:rFonts w:ascii="Times SUT" w:hAnsi="Times SUT" w:cs="Times SUT"/>
          <w:i/>
          <w:sz w:val="20"/>
        </w:rPr>
        <w:t>Mes sa `kalberdad sen tüdriguga `ringi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kuhu ta `kalberdab `menna mudaga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Kalberdama `öelti lapsele, kui lapsed `nuhksid mi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leki kallal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mis sa kalberdad pää `otsa `ringi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ise `juua täis ja `muutkui kalberdab teiste õues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ää kalberda siin vanainimeste jalus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Vanamis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li pääst ogar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temä kalberdas ja sehkeldäs päeväd `otsa</w:t>
      </w:r>
      <w:r w:rsidRPr="00E3787E">
        <w:rPr>
          <w:rFonts w:ascii="Times SUT" w:hAnsi="Times SUT" w:cs="Times SUT"/>
          <w:sz w:val="20"/>
        </w:rPr>
        <w:t xml:space="preserve"> Vil;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`seante kalbe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t, ken kalberts egäss kottel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kalderdama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kalbertants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kalber|tants, </w:t>
      </w:r>
      <w:r w:rsidRPr="00E3787E">
        <w:rPr>
          <w:rFonts w:ascii="Times SUT" w:hAnsi="Times SUT" w:cs="Times SUT"/>
          <w:i/>
          <w:sz w:val="20"/>
        </w:rPr>
        <w:noBreakHyphen/>
        <w:t>ta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Kod, </w:t>
      </w:r>
      <w:r w:rsidRPr="00E3787E">
        <w:rPr>
          <w:rFonts w:ascii="Times SUT" w:hAnsi="Times SUT" w:cs="Times SUT"/>
          <w:i/>
          <w:sz w:val="20"/>
        </w:rPr>
        <w:noBreakHyphen/>
        <w:t>dants</w:t>
      </w:r>
      <w:r w:rsidRPr="00E3787E">
        <w:rPr>
          <w:rFonts w:ascii="Times SUT" w:hAnsi="Times SUT" w:cs="Times SUT"/>
          <w:sz w:val="20"/>
        </w:rPr>
        <w:t xml:space="preserve"> Kei Pst Ran ternespiimatoit </w:t>
      </w:r>
      <w:r w:rsidRPr="00E3787E">
        <w:rPr>
          <w:rFonts w:ascii="Times SUT" w:hAnsi="Times SUT" w:cs="Times SUT"/>
          <w:i/>
          <w:sz w:val="20"/>
        </w:rPr>
        <w:t>kalberdants tehakse siin</w:t>
      </w:r>
      <w:r w:rsidRPr="00E3787E">
        <w:rPr>
          <w:rFonts w:ascii="Times SUT" w:hAnsi="Times SUT" w:cs="Times SUT"/>
          <w:sz w:val="20"/>
        </w:rPr>
        <w:t xml:space="preserve"> [nii, et] </w:t>
      </w:r>
      <w:r w:rsidRPr="00E3787E">
        <w:rPr>
          <w:rFonts w:ascii="Times SUT" w:hAnsi="Times SUT" w:cs="Times SUT"/>
          <w:i/>
          <w:sz w:val="20"/>
        </w:rPr>
        <w:t>`värske piim pannakse kausi `sisse, sukkurt koa ja kausiga `ahju just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kalbertants, `värskest piimast kuok rosinatega, terake pient sukurt ja rosinaid, oi, sie on ea `süömene küll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kalberdants tetass värskest piimast</w:t>
      </w:r>
      <w:r w:rsidRPr="00E3787E">
        <w:rPr>
          <w:rFonts w:ascii="Times SUT" w:hAnsi="Times SUT" w:cs="Times SUT"/>
          <w:sz w:val="20"/>
        </w:rPr>
        <w:t xml:space="preserve"> Pst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kalber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kalberuss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kalberu|ss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Kam Ote </w:t>
      </w:r>
      <w:r w:rsidRPr="00E3787E">
        <w:rPr>
          <w:rFonts w:ascii="Times SUT" w:hAnsi="Times SUT" w:cs="Times SUT"/>
          <w:sz w:val="16"/>
        </w:rPr>
        <w:t>pej</w:t>
      </w:r>
      <w:r w:rsidRPr="00E3787E">
        <w:rPr>
          <w:rFonts w:ascii="Times SUT" w:hAnsi="Times SUT" w:cs="Times SUT"/>
          <w:sz w:val="20"/>
        </w:rPr>
        <w:t xml:space="preserve"> kaltsakas </w:t>
      </w:r>
      <w:r w:rsidRPr="00E3787E">
        <w:rPr>
          <w:rFonts w:ascii="Times SUT" w:hAnsi="Times SUT" w:cs="Times SUT"/>
          <w:i/>
          <w:sz w:val="20"/>
        </w:rPr>
        <w:t xml:space="preserve">nigu vana kalberuss kaperdap jälle </w:t>
      </w:r>
      <w:r w:rsidRPr="00E3787E">
        <w:rPr>
          <w:rFonts w:ascii="Times SUT" w:hAnsi="Times SUT" w:cs="Times SUT"/>
          <w:sz w:val="20"/>
        </w:rPr>
        <w:t xml:space="preserve">Kam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kalderuss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kalbuk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kalbu|k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gi</w:t>
      </w:r>
      <w:r w:rsidRPr="00E3787E">
        <w:rPr>
          <w:rFonts w:ascii="Times SUT" w:hAnsi="Times SUT" w:cs="Times SUT"/>
          <w:sz w:val="20"/>
        </w:rPr>
        <w:t xml:space="preserve"> Saa </w:t>
      </w:r>
      <w:r w:rsidRPr="00E3787E">
        <w:rPr>
          <w:rFonts w:ascii="Times SUT" w:hAnsi="Times SUT" w:cs="Times SUT"/>
          <w:sz w:val="16"/>
        </w:rPr>
        <w:t>pej</w:t>
      </w:r>
      <w:r w:rsidRPr="00E3787E">
        <w:rPr>
          <w:rFonts w:ascii="Times SUT" w:hAnsi="Times SUT" w:cs="Times SUT"/>
          <w:sz w:val="20"/>
        </w:rPr>
        <w:t xml:space="preserve"> kaltsakas, kalberdis </w:t>
      </w:r>
      <w:r w:rsidRPr="00E3787E">
        <w:rPr>
          <w:rFonts w:ascii="Times SUT" w:hAnsi="Times SUT" w:cs="Times SUT"/>
          <w:i/>
          <w:sz w:val="20"/>
        </w:rPr>
        <w:t>mis sa kuradi kalbuk ulgud siin</w:t>
      </w:r>
      <w:r w:rsidRPr="00E3787E">
        <w:rPr>
          <w:rFonts w:ascii="Times SUT" w:hAnsi="Times SUT" w:cs="Times SUT"/>
          <w:sz w:val="20"/>
        </w:rPr>
        <w:t xml:space="preserve"> Saa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kalbuline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kilboline lähäb kalbolisele `ko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õma pitkä p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boga,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one mõessu sõna</w:t>
      </w:r>
      <w:r w:rsidRPr="00E3787E">
        <w:rPr>
          <w:rFonts w:ascii="Times SUT" w:hAnsi="Times SUT" w:cs="Times SUT"/>
          <w:sz w:val="20"/>
        </w:rPr>
        <w:t xml:space="preserve"> = kaev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kalbus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kalbus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Trv Krk </w:t>
      </w:r>
      <w:r w:rsidRPr="00E3787E">
        <w:rPr>
          <w:rFonts w:ascii="Times SUT" w:hAnsi="Times SUT" w:cs="Times SUT"/>
          <w:sz w:val="16"/>
        </w:rPr>
        <w:t>pej</w:t>
      </w:r>
      <w:r w:rsidRPr="00E3787E">
        <w:rPr>
          <w:rFonts w:ascii="Times SUT" w:hAnsi="Times SUT" w:cs="Times SUT"/>
          <w:sz w:val="20"/>
        </w:rPr>
        <w:t xml:space="preserve"> kaltsakas </w:t>
      </w:r>
      <w:r w:rsidRPr="00E3787E">
        <w:rPr>
          <w:rFonts w:ascii="Times SUT" w:hAnsi="Times SUT" w:cs="Times SUT"/>
          <w:i/>
          <w:sz w:val="20"/>
        </w:rPr>
        <w:t>Kõnnid ku vana kalbus, rõõva läbilike sellän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Ärä sa ninda kalbuse `m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du küll mine, pane iki `tervepe `rõõva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gä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kalgas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kalbus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kalbus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noBreakHyphen/>
        <w:t>e</w:t>
      </w:r>
      <w:r w:rsidRPr="00E3787E">
        <w:rPr>
          <w:rFonts w:ascii="Times SUT" w:hAnsi="Times SUT" w:cs="Times SUT"/>
        </w:rPr>
        <w:t xml:space="preserve"> Tor Juu Pil SJn Hls Hel, g </w:t>
      </w:r>
      <w:r w:rsidRPr="00E3787E">
        <w:rPr>
          <w:rFonts w:ascii="Times SUT" w:hAnsi="Times SUT" w:cs="Times SUT"/>
          <w:i/>
        </w:rPr>
        <w:noBreakHyphen/>
        <w:t>a</w:t>
      </w:r>
      <w:r w:rsidRPr="00E3787E">
        <w:rPr>
          <w:rFonts w:ascii="Times SUT" w:hAnsi="Times SUT" w:cs="Times SUT"/>
        </w:rPr>
        <w:t xml:space="preserve"> Kõp, g </w:t>
      </w:r>
      <w:r w:rsidRPr="00E3787E">
        <w:rPr>
          <w:rFonts w:ascii="Times SUT" w:hAnsi="Times SUT" w:cs="Times SUT"/>
          <w:i/>
        </w:rPr>
        <w:noBreakHyphen/>
        <w:t>se</w:t>
      </w:r>
      <w:r w:rsidRPr="00E3787E">
        <w:rPr>
          <w:rFonts w:ascii="Times SUT" w:hAnsi="Times SUT" w:cs="Times SUT"/>
        </w:rPr>
        <w:t xml:space="preserve"> Pst kalmus </w:t>
      </w:r>
      <w:r w:rsidRPr="00E3787E">
        <w:rPr>
          <w:rFonts w:ascii="Times SUT" w:hAnsi="Times SUT" w:cs="Times SUT"/>
          <w:i/>
        </w:rPr>
        <w:t>kalbused kasuvad madala lohude sees. kalbuste juurikatest tehasse loomade `rohtu</w:t>
      </w:r>
      <w:r w:rsidRPr="00E3787E">
        <w:rPr>
          <w:rFonts w:ascii="Times SUT" w:hAnsi="Times SUT" w:cs="Times SUT"/>
        </w:rPr>
        <w:t xml:space="preserve"> Tor; </w:t>
      </w:r>
      <w:r w:rsidRPr="00E3787E">
        <w:rPr>
          <w:rFonts w:ascii="Times SUT" w:hAnsi="Times SUT" w:cs="Times SUT"/>
          <w:i/>
        </w:rPr>
        <w:t>jõe `jaares `kasvavad koa kalbused</w:t>
      </w:r>
      <w:r w:rsidRPr="00E3787E">
        <w:rPr>
          <w:rFonts w:ascii="Times SUT" w:hAnsi="Times SUT" w:cs="Times SUT"/>
        </w:rPr>
        <w:t xml:space="preserve"> Juu; </w:t>
      </w:r>
      <w:r w:rsidRPr="00E3787E">
        <w:rPr>
          <w:rFonts w:ascii="Times SUT" w:hAnsi="Times SUT" w:cs="Times SUT"/>
          <w:i/>
        </w:rPr>
        <w:t>kalbus kasvab vee ääres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kalbuse juurikid `antasse lehmale</w:t>
      </w:r>
      <w:r w:rsidRPr="00E3787E">
        <w:rPr>
          <w:rFonts w:ascii="Times SUT" w:hAnsi="Times SUT" w:cs="Times SUT"/>
        </w:rPr>
        <w:t xml:space="preserve"> SJn; </w:t>
      </w:r>
      <w:r w:rsidRPr="00E3787E">
        <w:rPr>
          <w:rFonts w:ascii="Times SUT" w:hAnsi="Times SUT" w:cs="Times SUT"/>
          <w:i/>
        </w:rPr>
        <w:t>kalbusse juure kaoteve kirbu ära</w:t>
      </w:r>
      <w:r w:rsidRPr="00E3787E">
        <w:rPr>
          <w:rFonts w:ascii="Times SUT" w:hAnsi="Times SUT" w:cs="Times SUT"/>
        </w:rPr>
        <w:t xml:space="preserve"> Pst; </w:t>
      </w:r>
      <w:r w:rsidRPr="00E3787E">
        <w:rPr>
          <w:rFonts w:ascii="Times SUT" w:hAnsi="Times SUT" w:cs="Times SUT"/>
          <w:i/>
        </w:rPr>
        <w:t>kalbuse juure ollev rohuss tett</w:t>
      </w:r>
      <w:r w:rsidRPr="00E3787E">
        <w:rPr>
          <w:rFonts w:ascii="Times SUT" w:hAnsi="Times SUT" w:cs="Times SUT"/>
        </w:rPr>
        <w:t xml:space="preserve"> Hel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kalpus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alune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kõrgema kalda alune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vesi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tulid</w:t>
      </w:r>
      <w:r w:rsidRPr="00E3787E">
        <w:rPr>
          <w:rFonts w:ascii="Times SUT" w:hAnsi="Times SUT" w:cs="Times SUT"/>
          <w:sz w:val="20"/>
        </w:rPr>
        <w:t xml:space="preserve"> [merelt] </w:t>
      </w:r>
      <w:r w:rsidRPr="00E3787E">
        <w:rPr>
          <w:rFonts w:ascii="Times SUT" w:hAnsi="Times SUT" w:cs="Times SUT"/>
          <w:i/>
          <w:sz w:val="20"/>
        </w:rPr>
        <w:t xml:space="preserve">`randa `müödä `kaldaalust, </w:t>
      </w:r>
      <w:r w:rsidRPr="00E3787E">
        <w:rPr>
          <w:rFonts w:ascii="Times SUT" w:hAnsi="Times SUT" w:cs="Times SUT"/>
          <w:sz w:val="20"/>
        </w:rPr>
        <w:t xml:space="preserve">[meri] </w:t>
      </w:r>
      <w:r w:rsidRPr="00E3787E">
        <w:rPr>
          <w:rFonts w:ascii="Times SUT" w:hAnsi="Times SUT" w:cs="Times SUT"/>
          <w:i/>
          <w:sz w:val="20"/>
        </w:rPr>
        <w:t>`vaikine `nindagu `tiiki</w:t>
      </w:r>
      <w:r w:rsidRPr="00E3787E">
        <w:rPr>
          <w:rFonts w:ascii="Times SUT" w:hAnsi="Times SUT" w:cs="Times SUT"/>
          <w:sz w:val="20"/>
        </w:rPr>
        <w:t xml:space="preserve"> Vai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maa </w:t>
      </w:r>
      <w:r w:rsidRPr="00E3787E">
        <w:rPr>
          <w:rFonts w:ascii="Times SUT" w:hAnsi="Times SUT" w:cs="Times SUT"/>
          <w:i/>
          <w:sz w:val="20"/>
        </w:rPr>
        <w:t>`karja on `kalda aluse maal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`kaldaalune, sedine pisine `rinka koht s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[kalda] </w:t>
      </w:r>
      <w:r w:rsidRPr="00E3787E">
        <w:rPr>
          <w:rFonts w:ascii="Times SUT" w:hAnsi="Times SUT" w:cs="Times SUT"/>
          <w:i/>
          <w:sz w:val="20"/>
        </w:rPr>
        <w:t>ääres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`kalda alused kevade vett täis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`kaldaalune `pehme soobamaa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läksid `m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dä `kalda alusid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c.</w:t>
      </w:r>
      <w:r w:rsidRPr="00E3787E">
        <w:rPr>
          <w:rFonts w:ascii="Times SUT" w:hAnsi="Times SUT" w:cs="Times SUT"/>
          <w:sz w:val="20"/>
        </w:rPr>
        <w:t xml:space="preserve"> õõnsus või urg kaldas </w:t>
      </w:r>
      <w:r w:rsidRPr="00E3787E">
        <w:rPr>
          <w:rFonts w:ascii="Times SUT" w:hAnsi="Times SUT" w:cs="Times SUT"/>
          <w:i/>
          <w:sz w:val="20"/>
        </w:rPr>
        <w:t>sel jõel on `õõned `kaldaalused, sääl on `vähki ja `lutsu sies küll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lökse sööb `kalda alused `ööneks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 xml:space="preserve">jões vahest on sügavad `kaldaalused </w:t>
      </w:r>
      <w:r w:rsidRPr="00E3787E">
        <w:rPr>
          <w:rFonts w:ascii="Times SUT" w:hAnsi="Times SUT" w:cs="Times SUT"/>
          <w:sz w:val="20"/>
        </w:rPr>
        <w:t xml:space="preserve">Kad; </w:t>
      </w:r>
      <w:r w:rsidRPr="00E3787E">
        <w:rPr>
          <w:rFonts w:ascii="Times SUT" w:hAnsi="Times SUT" w:cs="Times SUT"/>
          <w:i/>
          <w:sz w:val="20"/>
        </w:rPr>
        <w:t xml:space="preserve">`koskil kraavi `kaldas või jõe `kaldas neid `urkaid on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ikke `kaldealune on</w:t>
      </w:r>
      <w:r w:rsidRPr="00E3787E">
        <w:rPr>
          <w:rFonts w:ascii="Times SUT" w:hAnsi="Times SUT" w:cs="Times SUT"/>
          <w:sz w:val="20"/>
        </w:rPr>
        <w:t xml:space="preserve">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i/>
          <w:sz w:val="20"/>
        </w:rPr>
        <w:t>kaldaaluse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ülemine seinapalk – Pal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kaldak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dak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kaltsakas, kalberdis –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kalbak(as)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kaldake(ne)</w:t>
      </w:r>
      <w:r w:rsidRPr="00E3787E">
        <w:rPr>
          <w:rFonts w:ascii="Times SUT" w:hAnsi="Times SUT" w:cs="Times SUT"/>
          <w:b/>
          <w:sz w:val="20"/>
        </w:rPr>
        <w:t xml:space="preserve"> &lt; </w:t>
      </w:r>
      <w:r w:rsidRPr="00E3787E">
        <w:rPr>
          <w:rFonts w:ascii="Times SUT" w:hAnsi="Times SUT" w:cs="Times SUT"/>
          <w:sz w:val="16"/>
        </w:rPr>
        <w:t>dem</w:t>
      </w:r>
      <w:r w:rsidRPr="00E3787E">
        <w:rPr>
          <w:rFonts w:ascii="Times SUT" w:hAnsi="Times SUT" w:cs="Times SUT"/>
          <w:sz w:val="20"/>
        </w:rPr>
        <w:t xml:space="preserve"> kallas </w:t>
      </w:r>
      <w:r w:rsidRPr="00E3787E">
        <w:rPr>
          <w:rFonts w:ascii="Times SUT" w:hAnsi="Times SUT" w:cs="Times SUT"/>
          <w:i/>
          <w:sz w:val="20"/>
        </w:rPr>
        <w:t>ma läksi `kaldakse `juure, `vaatasi sääl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neve istuve `kaldaksel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kaldakõsõ päält olõ õi midägit saia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-kaldal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Ls</w:t>
      </w:r>
      <w:r w:rsidRPr="00E3787E">
        <w:rPr>
          <w:rFonts w:ascii="Times SUT" w:hAnsi="Times SUT" w:cs="Times SUT"/>
          <w:sz w:val="20"/>
        </w:rPr>
        <w:t xml:space="preserve"> veekaldal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kaldaline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`kaldaline</w:t>
      </w:r>
      <w:r w:rsidRPr="00E3787E">
        <w:rPr>
          <w:rFonts w:ascii="Times SUT" w:hAnsi="Times SUT" w:cs="Times SUT"/>
          <w:sz w:val="20"/>
        </w:rPr>
        <w:t xml:space="preserve"> Kuu Hls, </w:t>
      </w:r>
      <w:r w:rsidRPr="00E3787E">
        <w:rPr>
          <w:rFonts w:ascii="Times SUT" w:hAnsi="Times SUT" w:cs="Times SUT"/>
          <w:i/>
          <w:sz w:val="20"/>
        </w:rPr>
        <w:noBreakHyphen/>
        <w:t>lene</w:t>
      </w:r>
      <w:r w:rsidRPr="00E3787E">
        <w:rPr>
          <w:rFonts w:ascii="Times SUT" w:hAnsi="Times SUT" w:cs="Times SUT"/>
          <w:sz w:val="20"/>
        </w:rPr>
        <w:t xml:space="preserve"> Mär Tõs Ris Juu Plt,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`kalda|lõni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lise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&lt; kallas</w:t>
      </w:r>
      <w:r w:rsidRPr="00E3787E">
        <w:rPr>
          <w:rFonts w:ascii="Times SUT" w:hAnsi="Times SUT" w:cs="Times SUT"/>
          <w:i/>
          <w:sz w:val="20"/>
        </w:rPr>
        <w:t xml:space="preserve">`kaldaline rand </w:t>
      </w:r>
      <w:r w:rsidRPr="00E3787E">
        <w:rPr>
          <w:rFonts w:ascii="Times SUT" w:hAnsi="Times SUT" w:cs="Times SUT"/>
          <w:sz w:val="20"/>
        </w:rPr>
        <w:t>Kuu;</w:t>
      </w:r>
      <w:r w:rsidRPr="00E3787E">
        <w:rPr>
          <w:rFonts w:ascii="Times SUT" w:hAnsi="Times SUT" w:cs="Times SUT"/>
          <w:i/>
          <w:sz w:val="20"/>
        </w:rPr>
        <w:t xml:space="preserve"> meil on `ä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`kaldalene eenamaa</w:t>
      </w:r>
      <w:r w:rsidRPr="00E3787E">
        <w:rPr>
          <w:rFonts w:ascii="Times SUT" w:hAnsi="Times SUT" w:cs="Times SUT"/>
          <w:sz w:val="20"/>
        </w:rPr>
        <w:t xml:space="preserve"> Mär;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`</w:t>
      </w:r>
      <w:r w:rsidRPr="00E3787E">
        <w:rPr>
          <w:rFonts w:ascii="Times SUT" w:hAnsi="Times SUT" w:cs="Times SUT"/>
          <w:i/>
          <w:sz w:val="20"/>
        </w:rPr>
        <w:t>kaldalene oo `sohke `kõrge moa, mes lähäb ühüle</w:t>
      </w:r>
      <w:r w:rsidRPr="00E3787E">
        <w:rPr>
          <w:rFonts w:ascii="Times SUT" w:hAnsi="Times SUT" w:cs="Times SUT"/>
          <w:sz w:val="20"/>
        </w:rPr>
        <w:t xml:space="preserve"> `</w:t>
      </w:r>
      <w:r w:rsidRPr="00E3787E">
        <w:rPr>
          <w:rFonts w:ascii="Times SUT" w:hAnsi="Times SUT" w:cs="Times SUT"/>
          <w:i/>
          <w:sz w:val="20"/>
        </w:rPr>
        <w:t>poole madalamass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see on `kõrge</w:t>
      </w:r>
      <w:r w:rsidRPr="00E3787E">
        <w:rPr>
          <w:rFonts w:ascii="Times SUT" w:hAnsi="Times SUT" w:cs="Times SUT"/>
          <w:sz w:val="20"/>
        </w:rPr>
        <w:t xml:space="preserve"> `</w:t>
      </w:r>
      <w:r w:rsidRPr="00E3787E">
        <w:rPr>
          <w:rFonts w:ascii="Times SUT" w:hAnsi="Times SUT" w:cs="Times SUT"/>
          <w:i/>
          <w:sz w:val="20"/>
        </w:rPr>
        <w:t xml:space="preserve">kaldalene jõgi </w:t>
      </w:r>
      <w:r w:rsidRPr="00E3787E">
        <w:rPr>
          <w:rFonts w:ascii="Times SUT" w:hAnsi="Times SUT" w:cs="Times SUT"/>
          <w:sz w:val="20"/>
        </w:rPr>
        <w:t xml:space="preserve">Juu; </w:t>
      </w:r>
      <w:r w:rsidRPr="00E3787E">
        <w:rPr>
          <w:rFonts w:ascii="Times SUT" w:hAnsi="Times SUT" w:cs="Times SUT"/>
          <w:i/>
          <w:sz w:val="20"/>
        </w:rPr>
        <w:t>mõni jõgi om vägä `kaldaline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`kaldalõni maa om kuiv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kaldane, kaldõlinõ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`kaldama, kallata</w:t>
      </w:r>
      <w:r w:rsidRPr="00E3787E">
        <w:rPr>
          <w:rFonts w:ascii="Times SUT" w:hAnsi="Times SUT" w:cs="Times SUT"/>
          <w:sz w:val="20"/>
        </w:rPr>
        <w:t xml:space="preserve"> Mih Hää Saa I Vil eL(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 xml:space="preserve">me, </w:t>
      </w:r>
      <w:r w:rsidRPr="00E3787E">
        <w:rPr>
          <w:rFonts w:ascii="Times SUT" w:hAnsi="Times SUT" w:cs="Times SUT"/>
          <w:i/>
          <w:sz w:val="20"/>
        </w:rPr>
        <w:noBreakHyphen/>
        <w:t xml:space="preserve">te, </w:t>
      </w:r>
      <w:r w:rsidRPr="00E3787E">
        <w:rPr>
          <w:rFonts w:ascii="Times SUT" w:hAnsi="Times SUT" w:cs="Times SUT"/>
          <w:i/>
          <w:sz w:val="20"/>
        </w:rPr>
        <w:noBreakHyphen/>
        <w:t>de</w:t>
      </w:r>
      <w:r w:rsidRPr="00E3787E">
        <w:rPr>
          <w:rFonts w:ascii="Times SUT" w:hAnsi="Times SUT" w:cs="Times SUT"/>
          <w:sz w:val="20"/>
        </w:rPr>
        <w:t xml:space="preserve"> M; da-inf </w:t>
      </w:r>
      <w:r w:rsidRPr="00E3787E">
        <w:rPr>
          <w:rFonts w:ascii="Times SUT" w:hAnsi="Times SUT" w:cs="Times SUT"/>
          <w:i/>
          <w:sz w:val="20"/>
        </w:rPr>
        <w:noBreakHyphen/>
        <w:t>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V;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mõ</w:t>
      </w:r>
      <w:r w:rsidRPr="00E3787E">
        <w:rPr>
          <w:rFonts w:ascii="Times SUT" w:hAnsi="Times SUT" w:cs="Times SUT"/>
          <w:sz w:val="20"/>
        </w:rPr>
        <w:t xml:space="preserve"> Krl), </w:t>
      </w:r>
      <w:r w:rsidRPr="00E3787E">
        <w:rPr>
          <w:rFonts w:ascii="Times SUT" w:hAnsi="Times SUT" w:cs="Times SUT"/>
          <w:i/>
          <w:sz w:val="20"/>
        </w:rPr>
        <w:t>`kald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ma, kalda</w:t>
      </w:r>
      <w:r w:rsidRPr="00E3787E">
        <w:rPr>
          <w:rFonts w:ascii="Times SUT" w:hAnsi="Times SUT" w:cs="Times SUT"/>
          <w:sz w:val="20"/>
        </w:rPr>
        <w:t xml:space="preserve"> SaLä Kär Kaa Hi(da-inf </w:t>
      </w:r>
      <w:r w:rsidRPr="00E3787E">
        <w:rPr>
          <w:rFonts w:ascii="Times SUT" w:hAnsi="Times SUT" w:cs="Times SUT"/>
          <w:i/>
          <w:sz w:val="20"/>
        </w:rPr>
        <w:t>`kalda</w:t>
      </w:r>
      <w:r w:rsidRPr="00E3787E">
        <w:rPr>
          <w:rFonts w:ascii="Times SUT" w:hAnsi="Times SUT" w:cs="Times SUT"/>
          <w:sz w:val="20"/>
        </w:rPr>
        <w:t xml:space="preserve"> Jäm Rei)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a.</w:t>
      </w:r>
      <w:r w:rsidRPr="00E3787E">
        <w:rPr>
          <w:rFonts w:ascii="Times SUT" w:hAnsi="Times SUT" w:cs="Times SUT"/>
          <w:sz w:val="20"/>
        </w:rPr>
        <w:t xml:space="preserve"> valama, kallama </w:t>
      </w:r>
      <w:r w:rsidRPr="00E3787E">
        <w:rPr>
          <w:rFonts w:ascii="Times SUT" w:hAnsi="Times SUT" w:cs="Times SUT"/>
          <w:i/>
          <w:sz w:val="20"/>
        </w:rPr>
        <w:t>`kaltka too vee `sönna `sisse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ma `kaltsi solgi `sönna `toori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raand on tühjaks `kaltud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kas selle vöib `siale kalda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toor, kus vesi `sisse `kalti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`kaltsi pääld maha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Vanaema `kaldis `kardulid ää</w:t>
      </w:r>
      <w:r w:rsidRPr="00E3787E">
        <w:rPr>
          <w:rFonts w:ascii="Times SUT" w:hAnsi="Times SUT" w:cs="Times SUT"/>
          <w:sz w:val="20"/>
        </w:rPr>
        <w:t xml:space="preserve"> (kartulite pealt vee) Rei; </w:t>
      </w:r>
      <w:r w:rsidRPr="00E3787E">
        <w:rPr>
          <w:rFonts w:ascii="Times SUT" w:hAnsi="Times SUT" w:cs="Times SUT"/>
          <w:i/>
          <w:sz w:val="20"/>
        </w:rPr>
        <w:t>Ma `kaldasi `viina klaasi `sisse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kaldas `ko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viga `piäle kartulid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klopi muna piimaga segamini, `kaldad `pääle</w:t>
      </w:r>
      <w:r w:rsidRPr="00E3787E">
        <w:rPr>
          <w:rFonts w:ascii="Times SUT" w:hAnsi="Times SUT" w:cs="Times SUT"/>
          <w:sz w:val="20"/>
        </w:rPr>
        <w:t xml:space="preserve"> Pal; </w:t>
      </w:r>
      <w:r w:rsidRPr="00E3787E">
        <w:rPr>
          <w:rFonts w:ascii="Times SUT" w:hAnsi="Times SUT" w:cs="Times SUT"/>
          <w:i/>
          <w:sz w:val="20"/>
        </w:rPr>
        <w:t>`kalda vesi pangist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`kalda s</w:t>
      </w:r>
      <w:r w:rsidR="00E3787E" w:rsidRPr="00E3787E">
        <w:rPr>
          <w:rFonts w:ascii="Times SUT" w:hAnsi="Times SUT" w:cs="Times SUT"/>
          <w:i/>
          <w:sz w:val="20"/>
        </w:rPr>
        <w:t>ü̬ü̬ḱ</w:t>
      </w:r>
      <w:r w:rsidRPr="00E3787E">
        <w:rPr>
          <w:rFonts w:ascii="Times SUT" w:hAnsi="Times SUT" w:cs="Times SUT"/>
          <w:i/>
          <w:sz w:val="20"/>
        </w:rPr>
        <w:t xml:space="preserve"> paast ärä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piim piap kroosi `sisse `kaldama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`kalda vesi maha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kaldas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anomast `vällä</w:t>
      </w:r>
      <w:r w:rsidRPr="00E3787E">
        <w:rPr>
          <w:rFonts w:ascii="Times SUT" w:hAnsi="Times SUT" w:cs="Times SUT"/>
          <w:sz w:val="20"/>
        </w:rPr>
        <w:t xml:space="preserve"> Vas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kõvasti sadama </w:t>
      </w:r>
      <w:r w:rsidRPr="00E3787E">
        <w:rPr>
          <w:rFonts w:ascii="Times SUT" w:hAnsi="Times SUT" w:cs="Times SUT"/>
          <w:i/>
          <w:sz w:val="20"/>
        </w:rPr>
        <w:t xml:space="preserve">üsna kallab `vihma maha, `räästad `kaldvad üsna vett </w:t>
      </w:r>
      <w:r w:rsidRPr="00E3787E">
        <w:rPr>
          <w:rFonts w:ascii="Times SUT" w:hAnsi="Times SUT" w:cs="Times SUT"/>
          <w:sz w:val="20"/>
        </w:rPr>
        <w:t xml:space="preserve">Khk; </w:t>
      </w:r>
      <w:r w:rsidRPr="00E3787E">
        <w:rPr>
          <w:rFonts w:ascii="Times SUT" w:hAnsi="Times SUT" w:cs="Times SUT"/>
          <w:i/>
          <w:sz w:val="20"/>
        </w:rPr>
        <w:t>rage vesi oli, mis ta maha `kaldas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nõnda kui kapaga `kaldab ülevalt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nagu `kaldama akas vihimä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`vihma `kaldap ku oa varrest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nüit `kaldass ku pangige maha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küll `kaldab `vihma maha</w:t>
      </w:r>
      <w:r w:rsidRPr="00E3787E">
        <w:rPr>
          <w:rFonts w:ascii="Times SUT" w:hAnsi="Times SUT" w:cs="Times SUT"/>
          <w:sz w:val="20"/>
        </w:rPr>
        <w:t xml:space="preserve"> Ote </w:t>
      </w:r>
      <w:r w:rsidRPr="00E3787E">
        <w:rPr>
          <w:rFonts w:ascii="Times SUT" w:hAnsi="Times SUT" w:cs="Times SUT"/>
          <w:b/>
          <w:sz w:val="20"/>
        </w:rPr>
        <w:t>c.</w:t>
      </w:r>
      <w:r w:rsidRPr="00E3787E">
        <w:rPr>
          <w:rFonts w:ascii="Times SUT" w:hAnsi="Times SUT" w:cs="Times SUT"/>
          <w:sz w:val="20"/>
        </w:rPr>
        <w:t xml:space="preserve"> voolama, valguma, jooksma </w:t>
      </w:r>
      <w:r w:rsidRPr="00E3787E">
        <w:rPr>
          <w:rFonts w:ascii="Times SUT" w:hAnsi="Times SUT" w:cs="Times SUT"/>
          <w:i/>
          <w:sz w:val="20"/>
        </w:rPr>
        <w:t>`räästad `kaldvad üsna vett, jögi üsna kallab joosta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viimäde akanu nõna verd `vällä `kaldame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d.</w:t>
      </w:r>
      <w:r w:rsidRPr="00E3787E">
        <w:rPr>
          <w:rFonts w:ascii="Times SUT" w:hAnsi="Times SUT" w:cs="Times SUT"/>
          <w:sz w:val="20"/>
        </w:rPr>
        <w:t xml:space="preserve"> kastma </w:t>
      </w:r>
      <w:r w:rsidRPr="00E3787E">
        <w:rPr>
          <w:rFonts w:ascii="Times SUT" w:hAnsi="Times SUT" w:cs="Times SUT"/>
          <w:i/>
          <w:sz w:val="20"/>
        </w:rPr>
        <w:t>kas sa kapsta `l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mi oled kallanu kah</w:t>
      </w:r>
      <w:r w:rsidRPr="00E3787E">
        <w:rPr>
          <w:rFonts w:ascii="Times SUT" w:hAnsi="Times SUT" w:cs="Times SUT"/>
          <w:sz w:val="20"/>
        </w:rPr>
        <w:t xml:space="preserve"> Ote </w:t>
      </w:r>
      <w:r w:rsidRPr="00E3787E">
        <w:rPr>
          <w:rFonts w:ascii="Times SUT" w:hAnsi="Times SUT" w:cs="Times SUT"/>
          <w:b/>
          <w:sz w:val="20"/>
        </w:rPr>
        <w:t>e.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jooma </w:t>
      </w:r>
      <w:r w:rsidRPr="00E3787E">
        <w:rPr>
          <w:rFonts w:ascii="Times SUT" w:hAnsi="Times SUT" w:cs="Times SUT"/>
          <w:i/>
          <w:sz w:val="20"/>
        </w:rPr>
        <w:t>nüid kallass `sisse üits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 mes `olli, nigu raha sai, nii jõi maha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viin ei ole mitte joogi jaoss, et sa täis `kaldad `endä</w:t>
      </w:r>
      <w:r w:rsidRPr="00E3787E">
        <w:rPr>
          <w:rFonts w:ascii="Times SUT" w:hAnsi="Times SUT" w:cs="Times SUT"/>
          <w:sz w:val="20"/>
        </w:rPr>
        <w:t xml:space="preserve"> Nõo </w:t>
      </w:r>
      <w:r w:rsidRPr="00E3787E">
        <w:rPr>
          <w:rFonts w:ascii="Times SUT" w:hAnsi="Times SUT" w:cs="Times SUT"/>
          <w:b/>
          <w:sz w:val="20"/>
        </w:rPr>
        <w:t>f.</w:t>
      </w:r>
      <w:r w:rsidRPr="00E3787E">
        <w:rPr>
          <w:rFonts w:ascii="Times SUT" w:hAnsi="Times SUT" w:cs="Times SUT"/>
          <w:sz w:val="20"/>
        </w:rPr>
        <w:t xml:space="preserve"> (metallivalust) </w:t>
      </w:r>
      <w:r w:rsidRPr="00E3787E">
        <w:rPr>
          <w:rFonts w:ascii="Times SUT" w:hAnsi="Times SUT" w:cs="Times SUT"/>
          <w:i/>
          <w:sz w:val="20"/>
        </w:rPr>
        <w:t>siatinast kuulid olid, said `vormide sihes kalledud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kui vask sula on, siis piab ruttu `kaldma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 a.</w:t>
      </w:r>
      <w:r w:rsidRPr="00E3787E">
        <w:rPr>
          <w:rFonts w:ascii="Times SUT" w:hAnsi="Times SUT" w:cs="Times SUT"/>
          <w:sz w:val="20"/>
        </w:rPr>
        <w:t xml:space="preserve"> kalduma, kallak olema </w:t>
      </w:r>
      <w:r w:rsidRPr="00E3787E">
        <w:rPr>
          <w:rFonts w:ascii="Times SUT" w:hAnsi="Times SUT" w:cs="Times SUT"/>
          <w:i/>
          <w:sz w:val="20"/>
        </w:rPr>
        <w:t>`kaldaja maa, `keskelt on `kõrge ja kaks `otsa `kaldavad, madalad</w:t>
      </w:r>
      <w:r w:rsidRPr="00E3787E">
        <w:rPr>
          <w:rFonts w:ascii="Times SUT" w:hAnsi="Times SUT" w:cs="Times SUT"/>
          <w:sz w:val="20"/>
        </w:rPr>
        <w:t xml:space="preserve"> Vil; </w:t>
      </w:r>
      <w:r w:rsidRPr="00E3787E">
        <w:rPr>
          <w:rFonts w:ascii="Times SUT" w:hAnsi="Times SUT" w:cs="Times SUT"/>
          <w:i/>
          <w:sz w:val="20"/>
        </w:rPr>
        <w:t>om küll ää maa, `kaldab `alla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tasanõ maa, ta kohegi poolõ ei `kalda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 || </w:t>
      </w:r>
      <w:r w:rsidRPr="00E3787E">
        <w:rPr>
          <w:rFonts w:ascii="Times SUT" w:hAnsi="Times SUT" w:cs="Times SUT"/>
          <w:i/>
          <w:sz w:val="20"/>
        </w:rPr>
        <w:t>sa `käiasid vikati na ää, et tera `kaldab juba</w:t>
      </w:r>
      <w:r w:rsidRPr="00E3787E">
        <w:rPr>
          <w:rFonts w:ascii="Times SUT" w:hAnsi="Times SUT" w:cs="Times SUT"/>
          <w:sz w:val="20"/>
        </w:rPr>
        <w:t xml:space="preserve"> (tera on liiga õhuke, lööb serva ette) Mih || millegi kasuks otsustama </w:t>
      </w:r>
      <w:r w:rsidRPr="00E3787E">
        <w:rPr>
          <w:rFonts w:ascii="Times SUT" w:hAnsi="Times SUT" w:cs="Times SUT"/>
          <w:i/>
          <w:sz w:val="20"/>
        </w:rPr>
        <w:t>`naatass `kaldamma Petse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ehe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kallutama, ümber lükkama </w:t>
      </w:r>
      <w:r w:rsidRPr="00E3787E">
        <w:rPr>
          <w:rFonts w:ascii="Times SUT" w:hAnsi="Times SUT" w:cs="Times SUT"/>
          <w:i/>
          <w:sz w:val="20"/>
        </w:rPr>
        <w:t xml:space="preserve">regi `kalti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`ümber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 xml:space="preserve">`kalda nõu ümmer </w:t>
      </w:r>
      <w:r w:rsidRPr="00E3787E">
        <w:rPr>
          <w:rFonts w:ascii="Times SUT" w:hAnsi="Times SUT" w:cs="Times SUT"/>
          <w:sz w:val="20"/>
        </w:rPr>
        <w:t xml:space="preserve">Krk; </w:t>
      </w:r>
      <w:r w:rsidRPr="00E3787E">
        <w:rPr>
          <w:rFonts w:ascii="Times SUT" w:hAnsi="Times SUT" w:cs="Times SUT"/>
          <w:i/>
          <w:sz w:val="20"/>
        </w:rPr>
        <w:t>`kalda 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rma `ümbre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kallahhama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keerama, pöörama, pööritama </w:t>
      </w:r>
      <w:r w:rsidRPr="00E3787E">
        <w:rPr>
          <w:rFonts w:ascii="Times SUT" w:hAnsi="Times SUT" w:cs="Times SUT"/>
          <w:i/>
          <w:sz w:val="20"/>
        </w:rPr>
        <w:t>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kallab nii väga,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süda on nii 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t, kallab sihes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sihest sedavisi kolistab, siis `eetasse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kallab sihes nda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 suur kolin ülal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meri</w:t>
      </w:r>
      <w:r w:rsidRPr="00E3787E">
        <w:rPr>
          <w:rFonts w:ascii="Times SUT" w:hAnsi="Times SUT" w:cs="Times SUT"/>
          <w:sz w:val="20"/>
        </w:rPr>
        <w:t xml:space="preserve"> rannameri </w:t>
      </w:r>
      <w:r w:rsidRPr="00E3787E">
        <w:rPr>
          <w:rFonts w:ascii="Times SUT" w:hAnsi="Times SUT" w:cs="Times SUT"/>
          <w:i/>
          <w:sz w:val="20"/>
        </w:rPr>
        <w:t>`enne sai sii `kaldameres `väikste `mõrdega `mängida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viisin vörgud `kaldameres</w:t>
      </w:r>
      <w:r w:rsidRPr="00E3787E">
        <w:rPr>
          <w:rFonts w:ascii="Times SUT" w:hAnsi="Times SUT" w:cs="Times SUT"/>
          <w:sz w:val="20"/>
        </w:rPr>
        <w:t xml:space="preserve"> Ris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`kalda|ne</w:t>
      </w:r>
      <w:r w:rsidRPr="00E3787E">
        <w:rPr>
          <w:rFonts w:ascii="Times SUT" w:hAnsi="Times SUT" w:cs="Times SUT"/>
          <w:sz w:val="20"/>
        </w:rPr>
        <w:t xml:space="preserve"> Kse Tõs Ris Plt Hls Kam, </w:t>
      </w:r>
      <w:r w:rsidRPr="00E3787E">
        <w:rPr>
          <w:rFonts w:ascii="Times SUT" w:hAnsi="Times SUT" w:cs="Times SUT"/>
          <w:i/>
          <w:sz w:val="20"/>
        </w:rPr>
        <w:noBreakHyphen/>
        <w:t>ni</w:t>
      </w:r>
      <w:r w:rsidRPr="00E3787E">
        <w:rPr>
          <w:rFonts w:ascii="Times SUT" w:hAnsi="Times SUT" w:cs="Times SUT"/>
          <w:sz w:val="20"/>
        </w:rPr>
        <w:t xml:space="preserve"> Krl, </w:t>
      </w:r>
      <w:r w:rsidRPr="00E3787E">
        <w:rPr>
          <w:rFonts w:ascii="Times SUT" w:hAnsi="Times SUT" w:cs="Times SUT"/>
          <w:i/>
          <w:sz w:val="20"/>
        </w:rPr>
        <w:noBreakHyphen/>
        <w:t>nõ</w:t>
      </w:r>
      <w:r w:rsidRPr="00E3787E">
        <w:rPr>
          <w:rFonts w:ascii="Times SUT" w:hAnsi="Times SUT" w:cs="Times SUT"/>
          <w:sz w:val="20"/>
        </w:rPr>
        <w:t xml:space="preserve"> Rõu Se,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&lt; kallas </w:t>
      </w:r>
      <w:r w:rsidRPr="00E3787E">
        <w:rPr>
          <w:rFonts w:ascii="Times SUT" w:hAnsi="Times SUT" w:cs="Times SUT"/>
          <w:i/>
          <w:sz w:val="20"/>
        </w:rPr>
        <w:t>`kaldase maa peal kasvab ea rohi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 xml:space="preserve"> jõgi om kaldane</w:t>
      </w:r>
      <w:r w:rsidRPr="00E3787E">
        <w:rPr>
          <w:rFonts w:ascii="Times SUT" w:hAnsi="Times SUT" w:cs="Times SUT"/>
          <w:sz w:val="20"/>
        </w:rPr>
        <w:t xml:space="preserve"> (urkeline) Hls;</w:t>
      </w:r>
      <w:r w:rsidRPr="00E3787E">
        <w:rPr>
          <w:rFonts w:ascii="Times SUT" w:hAnsi="Times SUT" w:cs="Times SUT"/>
          <w:i/>
          <w:sz w:val="20"/>
        </w:rPr>
        <w:t xml:space="preserve"> meil `suuri `kaldit ei ole, meil</w:t>
      </w:r>
      <w:r w:rsidRPr="00E3787E">
        <w:rPr>
          <w:rFonts w:ascii="Times SUT" w:hAnsi="Times SUT" w:cs="Times SUT"/>
          <w:sz w:val="20"/>
        </w:rPr>
        <w:t xml:space="preserve"> [on] </w:t>
      </w:r>
      <w:r w:rsidRPr="00E3787E">
        <w:rPr>
          <w:rFonts w:ascii="Times SUT" w:hAnsi="Times SUT" w:cs="Times SUT"/>
          <w:i/>
          <w:sz w:val="20"/>
        </w:rPr>
        <w:t>ke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gu, aga iks ka `kaldane maa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`kaldani pe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siin om `kaldanõ ja ohukõnõ</w:t>
      </w:r>
      <w:r w:rsidRPr="00E3787E">
        <w:rPr>
          <w:rFonts w:ascii="Times SUT" w:hAnsi="Times SUT" w:cs="Times SUT"/>
          <w:sz w:val="20"/>
        </w:rPr>
        <w:t xml:space="preserve"> (järvekallas)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kaldaline, kaldõnõ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noot</w:t>
      </w:r>
      <w:r w:rsidRPr="00E3787E">
        <w:rPr>
          <w:rFonts w:ascii="Times SUT" w:hAnsi="Times SUT" w:cs="Times SUT"/>
          <w:sz w:val="20"/>
        </w:rPr>
        <w:t xml:space="preserve"> kalapüünis kevadiseks räimepüügiks </w:t>
      </w:r>
      <w:r w:rsidRPr="00E3787E">
        <w:rPr>
          <w:rFonts w:ascii="Times SUT" w:hAnsi="Times SUT" w:cs="Times SUT"/>
          <w:i/>
          <w:sz w:val="20"/>
        </w:rPr>
        <w:t xml:space="preserve">meil siin `vieti `kalda`nuota `randa. siind `kaldalt `lähto üks reis, `siie tulo `toine reis, `reied on `seitse`kümme `süüli `pitked. `reisi `otstes on vedämise `köüved </w:t>
      </w:r>
      <w:r w:rsidRPr="00E3787E">
        <w:rPr>
          <w:rFonts w:ascii="Times SUT" w:hAnsi="Times SUT" w:cs="Times SUT"/>
          <w:sz w:val="20"/>
        </w:rPr>
        <w:t>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pääsuke</w:t>
      </w:r>
      <w:r w:rsidRPr="00E3787E">
        <w:rPr>
          <w:rFonts w:ascii="Times SUT" w:hAnsi="Times SUT" w:cs="Times SUT"/>
          <w:sz w:val="20"/>
        </w:rPr>
        <w:t xml:space="preserve"> kaldapääsuke (Riparia riparia) </w:t>
      </w:r>
      <w:r w:rsidRPr="00E3787E">
        <w:rPr>
          <w:rFonts w:ascii="Times SUT" w:hAnsi="Times SUT" w:cs="Times SUT"/>
          <w:i/>
          <w:sz w:val="20"/>
        </w:rPr>
        <w:t xml:space="preserve">`kalda`pääsukesed, nied on maa sies, </w:t>
      </w:r>
      <w:r w:rsidRPr="00E3787E">
        <w:rPr>
          <w:rFonts w:ascii="Times SUT" w:hAnsi="Times SUT" w:cs="Times SUT"/>
          <w:sz w:val="20"/>
        </w:rPr>
        <w:t xml:space="preserve">[kus on] </w:t>
      </w:r>
      <w:r w:rsidRPr="00E3787E">
        <w:rPr>
          <w:rFonts w:ascii="Times SUT" w:hAnsi="Times SUT" w:cs="Times SUT"/>
          <w:i/>
          <w:sz w:val="20"/>
        </w:rPr>
        <w:t>äkkised `liiva `kaldad, `sinna `tievad `augud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`kalda`pääsukesed `tieväd pesä madalale, siis tuleb kuiv suvi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`kalda pääsuke, allid `valged köhualust, suurte köverate `tiibadega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kallaspääsuke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`kalde</w:t>
      </w:r>
      <w:r w:rsidRPr="00E3787E">
        <w:rPr>
          <w:rFonts w:ascii="Times SUT" w:hAnsi="Times SUT" w:cs="Times SUT"/>
          <w:sz w:val="20"/>
        </w:rPr>
        <w:t xml:space="preserve"> Krk, </w:t>
      </w:r>
      <w:r w:rsidRPr="00E3787E">
        <w:rPr>
          <w:rFonts w:ascii="Times SUT" w:hAnsi="Times SUT" w:cs="Times SUT"/>
          <w:i/>
          <w:sz w:val="20"/>
        </w:rPr>
        <w:t>`kaldõ</w:t>
      </w:r>
      <w:r w:rsidRPr="00E3787E">
        <w:rPr>
          <w:rFonts w:ascii="Times SUT" w:hAnsi="Times SUT" w:cs="Times SUT"/>
          <w:sz w:val="20"/>
        </w:rPr>
        <w:t xml:space="preserve"> Se kallak, järsk kallas </w:t>
      </w:r>
      <w:r w:rsidRPr="00E3787E">
        <w:rPr>
          <w:rFonts w:ascii="Times SUT" w:hAnsi="Times SUT" w:cs="Times SUT"/>
          <w:i/>
          <w:sz w:val="20"/>
        </w:rPr>
        <w:t>`kalde om `lüngä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taheti elumaja senna `kalde pääl tetä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jõõ `kaldõ, `alla nigu kalla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kaldene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`kaldene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kallakuga, kaldeline </w:t>
      </w:r>
      <w:r w:rsidRPr="00E3787E">
        <w:rPr>
          <w:rFonts w:ascii="Times SUT" w:hAnsi="Times SUT" w:cs="Times SUT"/>
          <w:i/>
          <w:sz w:val="20"/>
        </w:rPr>
        <w:t>`künklik, kaldene maa oli</w:t>
      </w:r>
      <w:r w:rsidRPr="00E3787E">
        <w:rPr>
          <w:rFonts w:ascii="Times SUT" w:hAnsi="Times SUT" w:cs="Times SUT"/>
          <w:sz w:val="20"/>
        </w:rPr>
        <w:t xml:space="preserve"> Jäm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kaldine, kaldõnõ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kalderatti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maal `lööväd kalderatti küll küläs, poesid</w:t>
      </w:r>
      <w:r w:rsidRPr="00E3787E">
        <w:rPr>
          <w:rFonts w:ascii="Times SUT" w:hAnsi="Times SUT" w:cs="Times SUT"/>
          <w:sz w:val="20"/>
        </w:rPr>
        <w:t xml:space="preserve"> Mar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kalderdama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kalderdama </w:t>
      </w:r>
      <w:r w:rsidRPr="00E3787E">
        <w:rPr>
          <w:rFonts w:ascii="Times SUT" w:hAnsi="Times SUT" w:cs="Times SUT"/>
          <w:sz w:val="20"/>
        </w:rPr>
        <w:t xml:space="preserve">Mar Kse Han Mih Tõs Hää mürama, vallatust tegema </w:t>
      </w:r>
      <w:r w:rsidRPr="00E3787E">
        <w:rPr>
          <w:rFonts w:ascii="Times SUT" w:hAnsi="Times SUT" w:cs="Times SUT"/>
          <w:i/>
          <w:sz w:val="20"/>
        </w:rPr>
        <w:t>oo so lugemesed nüüd `selged, et sa nüüd sii kalderdad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näd `joosvad ja `lõhkvad ja, kalderdavad, puude `otsa ronitasse ja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sa suur tüdrik, mis sa veel kalderdad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`Kaltrid kalderdavad ikka kauda küla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tä oo nägo va kalderdis, kalderdab peal</w:t>
      </w:r>
      <w:r w:rsidRPr="00E3787E">
        <w:rPr>
          <w:rFonts w:ascii="Times SUT" w:hAnsi="Times SUT" w:cs="Times SUT"/>
          <w:sz w:val="20"/>
        </w:rPr>
        <w:t xml:space="preserve"> Mih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kalberdama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kalderdis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kalderdis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pej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ennatu, läbematu naisterahavas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 xml:space="preserve"> – Mih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kalderuss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kalderuss</w:t>
      </w:r>
      <w:r w:rsidRPr="00E3787E">
        <w:rPr>
          <w:rFonts w:ascii="Times SUT" w:hAnsi="Times SUT" w:cs="Times SUT"/>
          <w:sz w:val="20"/>
        </w:rPr>
        <w:t xml:space="preserve"> Ote Kan/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õ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/ kaltsakas, kalberdis </w:t>
      </w:r>
      <w:r w:rsidRPr="00E3787E">
        <w:rPr>
          <w:rFonts w:ascii="Times SUT" w:hAnsi="Times SUT" w:cs="Times SUT"/>
          <w:i/>
          <w:sz w:val="20"/>
        </w:rPr>
        <w:t>ju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kui kalderuss lask</w:t>
      </w:r>
      <w:r w:rsidRPr="00E3787E">
        <w:rPr>
          <w:rFonts w:ascii="Times SUT" w:hAnsi="Times SUT" w:cs="Times SUT"/>
          <w:sz w:val="20"/>
        </w:rPr>
        <w:t xml:space="preserve"> [ringi] Ote;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om vana kaldõruss, ei piä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`hi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dä kõrran `rõivin</w:t>
      </w:r>
      <w:r w:rsidRPr="00E3787E">
        <w:rPr>
          <w:rFonts w:ascii="Times SUT" w:hAnsi="Times SUT" w:cs="Times SUT"/>
          <w:sz w:val="20"/>
        </w:rPr>
        <w:t xml:space="preserve"> Kan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 xml:space="preserve"> kalberuss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`kaldine</w:t>
      </w:r>
      <w:r w:rsidRPr="00E3787E">
        <w:rPr>
          <w:rFonts w:ascii="Times SUT" w:hAnsi="Times SUT" w:cs="Times SUT"/>
          <w:sz w:val="20"/>
        </w:rPr>
        <w:t xml:space="preserve"> Kam kalda(li)ne, kallakune </w:t>
      </w:r>
      <w:r w:rsidRPr="00E3787E">
        <w:rPr>
          <w:rFonts w:ascii="Times SUT" w:hAnsi="Times SUT" w:cs="Times SUT"/>
          <w:i/>
          <w:sz w:val="20"/>
        </w:rPr>
        <w:t>järvel om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r, mis `kaldine,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om maese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r ja mõni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r om luht</w:t>
      </w:r>
      <w:r w:rsidRPr="00E3787E">
        <w:rPr>
          <w:rFonts w:ascii="Times SUT" w:hAnsi="Times SUT" w:cs="Times SUT"/>
          <w:sz w:val="20"/>
        </w:rPr>
        <w:t xml:space="preserve"> Kam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kaldene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kaldliganõ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kaldliga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nõ</w:t>
      </w:r>
      <w:r w:rsidRPr="00E3787E">
        <w:rPr>
          <w:rFonts w:ascii="Times SUT" w:hAnsi="Times SUT" w:cs="Times SUT"/>
          <w:sz w:val="20"/>
        </w:rPr>
        <w:t xml:space="preserve"> Se kallakune </w:t>
      </w:r>
      <w:r w:rsidRPr="00E3787E">
        <w:rPr>
          <w:rFonts w:ascii="Times SUT" w:hAnsi="Times SUT" w:cs="Times SUT"/>
          <w:i/>
          <w:sz w:val="20"/>
        </w:rPr>
        <w:t>kaldliganõ mägi, 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sk säält `liiva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poolik</w:t>
      </w:r>
      <w:r w:rsidRPr="00E3787E">
        <w:rPr>
          <w:rFonts w:ascii="Times SUT" w:hAnsi="Times SUT" w:cs="Times SUT"/>
          <w:sz w:val="20"/>
        </w:rPr>
        <w:t xml:space="preserve"> kallak, viltune, ühest äärest madalam, teisest kõrgem </w:t>
      </w:r>
      <w:r w:rsidRPr="00E3787E">
        <w:rPr>
          <w:rFonts w:ascii="Times SUT" w:hAnsi="Times SUT" w:cs="Times SUT"/>
          <w:i/>
          <w:sz w:val="20"/>
        </w:rPr>
        <w:t>kald`puolik riist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tie on kald`puolik, tahab `ümber `viskada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tee on kevadel kaldpoolik, pääva poolt sulab `rohkem, siis `jääbki kaldpoolikuks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on kaldpualik mäekallakute juuren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kallaspoolik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`kaldu</w:t>
      </w:r>
      <w:r w:rsidRPr="00E3787E">
        <w:rPr>
          <w:rFonts w:ascii="Times SUT" w:hAnsi="Times SUT" w:cs="Times SUT"/>
          <w:sz w:val="20"/>
        </w:rPr>
        <w:t xml:space="preserve"> Jäm Nõo (pool)viltu, längu </w:t>
      </w:r>
      <w:r w:rsidRPr="00E3787E">
        <w:rPr>
          <w:rFonts w:ascii="Times SUT" w:hAnsi="Times SUT" w:cs="Times SUT"/>
          <w:i/>
          <w:sz w:val="20"/>
        </w:rPr>
        <w:t>Puu on `kaldu kasund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olli otsitu mõtsast serätse puu, kel juur läits `seesi `kaldu</w:t>
      </w:r>
      <w:r w:rsidRPr="00E3787E">
        <w:rPr>
          <w:rFonts w:ascii="Times SUT" w:hAnsi="Times SUT" w:cs="Times SUT"/>
          <w:sz w:val="20"/>
        </w:rPr>
        <w:t xml:space="preserve"> Nõo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kaaldu, kallakil(e), kallukalli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kalduma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`kalduma</w:t>
      </w:r>
      <w:r w:rsidRPr="00E3787E">
        <w:rPr>
          <w:rFonts w:ascii="Times SUT" w:hAnsi="Times SUT" w:cs="Times SUT"/>
          <w:sz w:val="20"/>
        </w:rPr>
        <w:t xml:space="preserve"> Jõh Muh Rei Mär Vig Mih Tõs PJg Tor VMr VJg Iis Kod Plt KJn Nõo Ote San Har Rõu Se Lei, </w:t>
      </w:r>
      <w:r w:rsidRPr="00E3787E">
        <w:rPr>
          <w:rFonts w:ascii="Times SUT" w:hAnsi="Times SUT" w:cs="Times SUT"/>
          <w:i/>
          <w:sz w:val="20"/>
        </w:rPr>
        <w:noBreakHyphen/>
        <w:t>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) Hls Krk, </w:t>
      </w:r>
      <w:r w:rsidRPr="00E3787E">
        <w:rPr>
          <w:rFonts w:ascii="Times SUT" w:hAnsi="Times SUT" w:cs="Times SUT"/>
          <w:i/>
          <w:sz w:val="20"/>
        </w:rPr>
        <w:noBreakHyphen/>
        <w:t>mõ</w:t>
      </w:r>
      <w:r w:rsidRPr="00E3787E">
        <w:rPr>
          <w:rFonts w:ascii="Times SUT" w:hAnsi="Times SUT" w:cs="Times SUT"/>
          <w:sz w:val="20"/>
        </w:rPr>
        <w:t xml:space="preserve"> Krl, </w:t>
      </w:r>
      <w:r w:rsidRPr="00E3787E">
        <w:rPr>
          <w:rFonts w:ascii="Times SUT" w:hAnsi="Times SUT" w:cs="Times SUT"/>
          <w:i/>
          <w:sz w:val="20"/>
        </w:rPr>
        <w:noBreakHyphen/>
        <w:t>mma</w:t>
      </w:r>
      <w:r w:rsidRPr="00E3787E">
        <w:rPr>
          <w:rFonts w:ascii="Times SUT" w:hAnsi="Times SUT" w:cs="Times SUT"/>
          <w:sz w:val="20"/>
        </w:rPr>
        <w:t xml:space="preserve"> Har, pr (ta) </w:t>
      </w:r>
      <w:r w:rsidRPr="00E3787E">
        <w:rPr>
          <w:rFonts w:ascii="Times SUT" w:hAnsi="Times SUT" w:cs="Times SUT"/>
          <w:i/>
          <w:sz w:val="20"/>
        </w:rPr>
        <w:t>kalluss</w:t>
      </w:r>
      <w:r w:rsidRPr="00E3787E">
        <w:rPr>
          <w:rFonts w:ascii="Times SUT" w:hAnsi="Times SUT" w:cs="Times SUT"/>
          <w:sz w:val="20"/>
        </w:rPr>
        <w:t xml:space="preserve"> Har Se Lei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viltu, kaldu vajuma, alla langema </w:t>
      </w:r>
      <w:r w:rsidRPr="00E3787E">
        <w:rPr>
          <w:rFonts w:ascii="Times SUT" w:hAnsi="Times SUT" w:cs="Times SUT"/>
          <w:i/>
          <w:sz w:val="20"/>
        </w:rPr>
        <w:t>tie õli `kallukal, siss `vanker ka `kaldus `tõise `puole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paa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 `kaldus ja ma läksi `sisse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`kaldub tee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e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 `peale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vikati `kaldub ära, tera `kaldub, see oo siis `käiamese `aegas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akkas korra `viltu `kalduma ja viimast `läkski `ümber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laud `kaldus `viltu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vesi `kaldub tammiss `alla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tee `kaldub mäess `alla</w:t>
      </w:r>
      <w:r w:rsidRPr="00E3787E">
        <w:rPr>
          <w:rFonts w:ascii="Times SUT" w:hAnsi="Times SUT" w:cs="Times SUT"/>
          <w:sz w:val="20"/>
        </w:rPr>
        <w:t xml:space="preserve">; [paat] </w:t>
      </w:r>
      <w:r w:rsidRPr="00E3787E">
        <w:rPr>
          <w:rFonts w:ascii="Times SUT" w:hAnsi="Times SUT" w:cs="Times SUT"/>
          <w:i/>
          <w:sz w:val="20"/>
        </w:rPr>
        <w:t>`kaldub längakille, siis `viskab vett `sisse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kruav `kaldub 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ni, kallassega tasa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lei `kaldum, es putu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maha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jahuko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om küliti `kaldunu, nüid lähvä jahu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suur illuss kõeo `olli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nüid om maha `kaldenu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kaal `kalduss tõsele poole, ei saisa õgu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puu naka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maha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`kaldumõ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mul `kaldu ka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uma maja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lile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tark kallu ui, jootik kalluss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ai kallu maalõ</w:t>
      </w:r>
      <w:r w:rsidRPr="00E3787E">
        <w:rPr>
          <w:rFonts w:ascii="Times SUT" w:hAnsi="Times SUT" w:cs="Times SUT"/>
          <w:sz w:val="20"/>
        </w:rPr>
        <w:t xml:space="preserve"> Lei || </w:t>
      </w:r>
      <w:r w:rsidRPr="00E3787E">
        <w:rPr>
          <w:rFonts w:ascii="Times SUT" w:hAnsi="Times SUT" w:cs="Times SUT"/>
          <w:i/>
          <w:sz w:val="20"/>
        </w:rPr>
        <w:t>noorik `kaldu `maaha</w:t>
      </w:r>
      <w:r w:rsidRPr="00E3787E">
        <w:rPr>
          <w:rFonts w:ascii="Times SUT" w:hAnsi="Times SUT" w:cs="Times SUT"/>
          <w:sz w:val="20"/>
        </w:rPr>
        <w:t xml:space="preserve"> (hakkas sünnitama)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esialgsest suunast kõrvale minema; hälbima </w:t>
      </w:r>
      <w:r w:rsidRPr="00E3787E">
        <w:rPr>
          <w:rFonts w:ascii="Times SUT" w:hAnsi="Times SUT" w:cs="Times SUT"/>
          <w:i/>
          <w:sz w:val="20"/>
        </w:rPr>
        <w:t>obune `kaldus teelt kõrvale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ega sie ime ole, kui ta nisukese pimedaga piaks tielt kõrvale `kalduma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silla ligi `kalduvad eenämule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`kaldus põhja puale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mingis suunas arenema, millegi poole pöörama, hoidma </w:t>
      </w:r>
      <w:r w:rsidRPr="00E3787E">
        <w:rPr>
          <w:rFonts w:ascii="Times SUT" w:hAnsi="Times SUT" w:cs="Times SUT"/>
          <w:i/>
          <w:sz w:val="20"/>
        </w:rPr>
        <w:t>`pilbes ilm, vihma `poole `kaldub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änam põhja `poole</w:t>
      </w:r>
      <w:r w:rsidRPr="00E3787E">
        <w:rPr>
          <w:rFonts w:ascii="Times SUT" w:hAnsi="Times SUT" w:cs="Times SUT"/>
          <w:sz w:val="20"/>
        </w:rPr>
        <w:t xml:space="preserve"> [heinamaad] </w:t>
      </w:r>
      <w:r w:rsidRPr="00E3787E">
        <w:rPr>
          <w:rFonts w:ascii="Times SUT" w:hAnsi="Times SUT" w:cs="Times SUT"/>
          <w:i/>
          <w:sz w:val="20"/>
        </w:rPr>
        <w:t>`kaldubad</w:t>
      </w:r>
      <w:r w:rsidRPr="00E3787E">
        <w:rPr>
          <w:rFonts w:ascii="Times SUT" w:hAnsi="Times SUT" w:cs="Times SUT"/>
          <w:sz w:val="20"/>
        </w:rPr>
        <w:t xml:space="preserve"> (kui külast vaadata või minna) PJg; </w:t>
      </w:r>
      <w:r w:rsidRPr="00E3787E">
        <w:rPr>
          <w:rFonts w:ascii="Times SUT" w:hAnsi="Times SUT" w:cs="Times SUT"/>
          <w:i/>
          <w:sz w:val="20"/>
        </w:rPr>
        <w:t>jõgi `kaldub Õmedo külä puale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saa nätä, `kumba poole `õiguss `kaldup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näiss, kellele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 nüid `kaldub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`õiguss `kalduv õks muide Jaani poolõ</w:t>
      </w:r>
      <w:r w:rsidRPr="00E3787E">
        <w:rPr>
          <w:rFonts w:ascii="Times SUT" w:hAnsi="Times SUT" w:cs="Times SUT"/>
          <w:sz w:val="20"/>
        </w:rPr>
        <w:t xml:space="preserve"> Har || kallale tulema </w:t>
      </w:r>
      <w:r w:rsidRPr="00E3787E">
        <w:rPr>
          <w:rFonts w:ascii="Times SUT" w:hAnsi="Times SUT" w:cs="Times SUT"/>
          <w:i/>
          <w:sz w:val="20"/>
        </w:rPr>
        <w:t>ku kahr pääle om `kaldunu</w:t>
      </w:r>
      <w:r w:rsidRPr="00E3787E">
        <w:rPr>
          <w:rFonts w:ascii="Times SUT" w:hAnsi="Times SUT" w:cs="Times SUT"/>
          <w:sz w:val="20"/>
        </w:rPr>
        <w:t xml:space="preserve"> Lei || järele andma </w:t>
      </w:r>
      <w:r w:rsidRPr="00E3787E">
        <w:rPr>
          <w:rFonts w:ascii="Times SUT" w:hAnsi="Times SUT" w:cs="Times SUT"/>
          <w:i/>
          <w:sz w:val="20"/>
        </w:rPr>
        <w:t>seeni aani `olli `väega `vasta, nüid nakap joba `perrä `kalduma</w:t>
      </w:r>
      <w:r w:rsidRPr="00E3787E">
        <w:rPr>
          <w:rFonts w:ascii="Times SUT" w:hAnsi="Times SUT" w:cs="Times SUT"/>
          <w:sz w:val="20"/>
        </w:rPr>
        <w:t xml:space="preserve"> Nõo || kaduma, lahkuma </w:t>
      </w:r>
      <w:r w:rsidRPr="00E3787E">
        <w:rPr>
          <w:rFonts w:ascii="Times SUT" w:hAnsi="Times SUT" w:cs="Times SUT"/>
          <w:i/>
          <w:sz w:val="20"/>
        </w:rPr>
        <w:t>kohe nukka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veneläne ärä `kaldus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kohe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vesi on ärä `kaldunud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sa kodoss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jä `kaldud, ma paan kõik kaasid `piimä täis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 xml:space="preserve"> ajaliselt mingile piirile lähenema </w:t>
      </w:r>
      <w:r w:rsidRPr="00E3787E">
        <w:rPr>
          <w:rFonts w:ascii="Times SUT" w:hAnsi="Times SUT" w:cs="Times SUT"/>
          <w:i/>
          <w:sz w:val="20"/>
        </w:rPr>
        <w:t>päe akkab `õhtasse `kalduma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pääv `kaldub `õhta `puale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tükip ike sügise poole `kalduma</w:t>
      </w:r>
      <w:r w:rsidRPr="00E3787E">
        <w:rPr>
          <w:rFonts w:ascii="Times SUT" w:hAnsi="Times SUT" w:cs="Times SUT"/>
          <w:sz w:val="20"/>
        </w:rPr>
        <w:t xml:space="preserve"> Nõo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kaldun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`kaldun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Lüg(</w:t>
      </w:r>
      <w:r w:rsidRPr="00E3787E">
        <w:rPr>
          <w:rFonts w:ascii="Times SUT" w:hAnsi="Times SUT" w:cs="Times SUT"/>
          <w:i/>
          <w:sz w:val="20"/>
        </w:rPr>
        <w:t>`koldon</w:t>
      </w:r>
      <w:r w:rsidRPr="00E3787E">
        <w:rPr>
          <w:rFonts w:ascii="Times SUT" w:hAnsi="Times SUT" w:cs="Times SUT"/>
          <w:sz w:val="20"/>
        </w:rPr>
        <w:t>) Jõh Mar Kse Han Tor Hää(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sz w:val="20"/>
        </w:rPr>
        <w:t xml:space="preserve">) JMd Koe, g </w:t>
      </w:r>
      <w:r w:rsidRPr="00E3787E">
        <w:rPr>
          <w:rFonts w:ascii="Times SUT" w:hAnsi="Times SUT" w:cs="Times SUT"/>
          <w:i/>
          <w:sz w:val="20"/>
        </w:rPr>
        <w:noBreakHyphen/>
        <w:t>ni</w:t>
      </w:r>
      <w:r w:rsidRPr="00E3787E">
        <w:rPr>
          <w:rFonts w:ascii="Times SUT" w:hAnsi="Times SUT" w:cs="Times SUT"/>
          <w:sz w:val="20"/>
        </w:rPr>
        <w:t xml:space="preserve"> Hää, n, g </w:t>
      </w:r>
      <w:r w:rsidRPr="00E3787E">
        <w:rPr>
          <w:rFonts w:ascii="Times SUT" w:hAnsi="Times SUT" w:cs="Times SUT"/>
          <w:i/>
          <w:sz w:val="20"/>
        </w:rPr>
        <w:t>`kolduna, `koldona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a.</w:t>
      </w:r>
      <w:r w:rsidRPr="00E3787E">
        <w:rPr>
          <w:rFonts w:ascii="Times SUT" w:hAnsi="Times SUT" w:cs="Times SUT"/>
          <w:sz w:val="20"/>
        </w:rPr>
        <w:t xml:space="preserve"> kalts, närune riie </w:t>
      </w:r>
      <w:r w:rsidRPr="00E3787E">
        <w:rPr>
          <w:rFonts w:ascii="Times SUT" w:hAnsi="Times SUT" w:cs="Times SUT"/>
          <w:i/>
          <w:sz w:val="20"/>
        </w:rPr>
        <w:t>vanad `riide tükkid `seljäs, vanad `kaldunid `seljäs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`õige `koldonis `riides käib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sene `tühja `kolduna `viskan `vällä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kaupmies `korjas `koldunad `vällä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kaik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nao va `kaldun `selgäs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sukad, `pastlad nagu suured `kaldunid sii ees</w:t>
      </w:r>
      <w:r w:rsidRPr="00E3787E">
        <w:rPr>
          <w:rFonts w:ascii="Times SUT" w:hAnsi="Times SUT" w:cs="Times SUT"/>
          <w:sz w:val="20"/>
        </w:rPr>
        <w:t xml:space="preserve"> Tor;</w:t>
      </w:r>
      <w:r w:rsidRPr="00E3787E">
        <w:rPr>
          <w:rFonts w:ascii="Times SUT" w:hAnsi="Times SUT" w:cs="Times SUT"/>
          <w:i/>
          <w:sz w:val="20"/>
        </w:rPr>
        <w:t xml:space="preserve"> Mis sa käid nende vana `kaldunitega, pane paremad `rõõvad `ümmer</w:t>
      </w:r>
      <w:r w:rsidRPr="00E3787E">
        <w:rPr>
          <w:rFonts w:ascii="Times SUT" w:hAnsi="Times SUT" w:cs="Times SUT"/>
          <w:sz w:val="20"/>
        </w:rPr>
        <w:t xml:space="preserve"> Hää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kaltsakas </w:t>
      </w:r>
      <w:r w:rsidRPr="00E3787E">
        <w:rPr>
          <w:rFonts w:ascii="Times SUT" w:hAnsi="Times SUT" w:cs="Times SUT"/>
          <w:i/>
          <w:sz w:val="20"/>
        </w:rPr>
        <w:t>sa nagu va `kaldun, kas teisi nehuksid veel oo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Läheb koa teiste inimeste sekka, ise nagu kaldun</w:t>
      </w:r>
      <w:r w:rsidRPr="00E3787E">
        <w:rPr>
          <w:rFonts w:ascii="Times SUT" w:hAnsi="Times SUT" w:cs="Times SUT"/>
          <w:sz w:val="20"/>
        </w:rPr>
        <w:t xml:space="preserve"> Han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kaldun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`kald|un</w:t>
      </w:r>
      <w:r w:rsidRPr="00E3787E">
        <w:rPr>
          <w:rFonts w:ascii="Times SUT" w:hAnsi="Times SUT" w:cs="Times SUT"/>
          <w:sz w:val="20"/>
        </w:rPr>
        <w:t xml:space="preserve"> Kuu Jõh IisR, </w:t>
      </w:r>
      <w:r w:rsidRPr="00E3787E">
        <w:rPr>
          <w:rFonts w:ascii="Times SUT" w:hAnsi="Times SUT" w:cs="Times SUT"/>
          <w:i/>
          <w:sz w:val="20"/>
        </w:rPr>
        <w:noBreakHyphen/>
        <w:t>uu·n</w:t>
      </w:r>
      <w:r w:rsidRPr="00E3787E">
        <w:rPr>
          <w:rFonts w:ascii="Times SUT" w:hAnsi="Times SUT" w:cs="Times SUT"/>
          <w:sz w:val="20"/>
        </w:rPr>
        <w:t xml:space="preserve"> Kuu(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oo·n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·n</w:t>
      </w:r>
      <w:r w:rsidRPr="00E3787E">
        <w:rPr>
          <w:rFonts w:ascii="Times SUT" w:hAnsi="Times SUT" w:cs="Times SUT"/>
          <w:sz w:val="20"/>
        </w:rPr>
        <w:t xml:space="preserve"> Räp, </w:t>
      </w:r>
      <w:r w:rsidRPr="00E3787E">
        <w:rPr>
          <w:rFonts w:ascii="Times SUT" w:hAnsi="Times SUT" w:cs="Times SUT"/>
          <w:i/>
          <w:sz w:val="20"/>
        </w:rPr>
        <w:t>kaldunn</w:t>
      </w:r>
      <w:r w:rsidRPr="00E3787E">
        <w:rPr>
          <w:rFonts w:ascii="Times SUT" w:hAnsi="Times SUT" w:cs="Times SUT"/>
          <w:sz w:val="20"/>
        </w:rPr>
        <w:t xml:space="preserve"> Trm,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kaldun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Se Lut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nõid, kaetaja, ärasõnuja </w:t>
      </w:r>
      <w:r w:rsidRPr="00E3787E">
        <w:rPr>
          <w:rFonts w:ascii="Times SUT" w:hAnsi="Times SUT" w:cs="Times SUT"/>
          <w:i/>
          <w:sz w:val="20"/>
        </w:rPr>
        <w:t xml:space="preserve">Nägiväd küll `kaldunid `ennevanast </w:t>
      </w:r>
      <w:r w:rsidRPr="00E3787E">
        <w:rPr>
          <w:rFonts w:ascii="Times SUT" w:hAnsi="Times SUT" w:cs="Times SUT"/>
          <w:sz w:val="20"/>
        </w:rPr>
        <w:t xml:space="preserve">Jõh; </w:t>
      </w:r>
      <w:r w:rsidRPr="00E3787E">
        <w:rPr>
          <w:rFonts w:ascii="Times SUT" w:hAnsi="Times SUT" w:cs="Times SUT"/>
          <w:i/>
          <w:sz w:val="20"/>
        </w:rPr>
        <w:t>Ära seda `kaldunni kunagi `lauta lase, kaeb kohe `loomad ära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veneläse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siva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tedä kald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·n,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tähendäss tark vai nõid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kaldun või ar te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eläjä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ni vilä ni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kaldun jo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ei pügä pääd, ei lõigu `küü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zi, ei pügä habõnit. kaldun ummi sõnnuga võtt, täl umma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ategijä sõna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> nõidade saadetud paharet, nõidus –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kaldunid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`kaldunid</w:t>
      </w:r>
      <w:r w:rsidRPr="00E3787E">
        <w:rPr>
          <w:rFonts w:ascii="Times SUT" w:hAnsi="Times SUT" w:cs="Times SUT"/>
          <w:sz w:val="20"/>
        </w:rPr>
        <w:t xml:space="preserve"> Kuu JMd Koe looma sisikond </w:t>
      </w:r>
      <w:r w:rsidRPr="00E3787E">
        <w:rPr>
          <w:rFonts w:ascii="Times SUT" w:hAnsi="Times SUT" w:cs="Times SUT"/>
          <w:i/>
          <w:sz w:val="20"/>
        </w:rPr>
        <w:t>`kaldunid `üeldakse suure looma `kohta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lehma `kaldunid on küll, aga sial on süsikond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kiedame `kaldunitest `sü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ti</w:t>
      </w:r>
      <w:r w:rsidRPr="00E3787E">
        <w:rPr>
          <w:rFonts w:ascii="Times SUT" w:hAnsi="Times SUT" w:cs="Times SUT"/>
          <w:sz w:val="20"/>
        </w:rPr>
        <w:t xml:space="preserve"> Koe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`kaldus</w:t>
      </w:r>
      <w:r w:rsidRPr="00E3787E">
        <w:rPr>
          <w:rFonts w:ascii="Times SUT" w:hAnsi="Times SUT" w:cs="Times SUT"/>
          <w:sz w:val="20"/>
        </w:rPr>
        <w:t xml:space="preserve"> (pool)viltu, längus </w:t>
      </w:r>
      <w:r w:rsidRPr="00E3787E">
        <w:rPr>
          <w:rFonts w:ascii="Times SUT" w:hAnsi="Times SUT" w:cs="Times SUT"/>
          <w:i/>
          <w:sz w:val="20"/>
        </w:rPr>
        <w:t>Ohrapiad juba alla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oole `kaldus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Too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sz w:val="20"/>
        </w:rPr>
        <w:t xml:space="preserve"> [on] </w:t>
      </w:r>
      <w:r w:rsidRPr="00E3787E">
        <w:rPr>
          <w:rFonts w:ascii="Times SUT" w:hAnsi="Times SUT" w:cs="Times SUT"/>
          <w:i/>
          <w:sz w:val="20"/>
        </w:rPr>
        <w:t>`kaldus – üks jalg teistest lühem</w:t>
      </w:r>
      <w:r w:rsidRPr="00E3787E">
        <w:rPr>
          <w:rFonts w:ascii="Times SUT" w:hAnsi="Times SUT" w:cs="Times SUT"/>
          <w:sz w:val="20"/>
        </w:rPr>
        <w:t xml:space="preserve"> Jür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kaldõlinõ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`kaldõli|nõ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tsõ</w:t>
      </w:r>
      <w:r w:rsidRPr="00E3787E">
        <w:rPr>
          <w:rFonts w:ascii="Times SUT" w:hAnsi="Times SUT" w:cs="Times SUT"/>
          <w:sz w:val="20"/>
        </w:rPr>
        <w:t xml:space="preserve"> Se järsu kaldega </w:t>
      </w:r>
      <w:r w:rsidRPr="00E3787E">
        <w:rPr>
          <w:rFonts w:ascii="Times SUT" w:hAnsi="Times SUT" w:cs="Times SUT"/>
          <w:i/>
          <w:sz w:val="20"/>
        </w:rPr>
        <w:t>`kaldõlinõ mägi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`kaldõlitsõ kotusõ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kaldaline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kaldõnõ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`kaldõ|nõ</w:t>
      </w:r>
      <w:r w:rsidRPr="00E3787E">
        <w:rPr>
          <w:rFonts w:ascii="Times SUT" w:hAnsi="Times SUT" w:cs="Times SUT"/>
          <w:sz w:val="20"/>
        </w:rPr>
        <w:t xml:space="preserve">, g </w:t>
      </w:r>
      <w:r w:rsidRPr="00E3787E">
        <w:rPr>
          <w:rFonts w:ascii="Times SUT" w:hAnsi="Times SUT" w:cs="Times SUT"/>
          <w:i/>
          <w:sz w:val="20"/>
        </w:rPr>
        <w:noBreakHyphen/>
        <w:t>tsõ</w:t>
      </w:r>
      <w:r w:rsidRPr="00E3787E">
        <w:rPr>
          <w:rFonts w:ascii="Times SUT" w:hAnsi="Times SUT" w:cs="Times SUT"/>
          <w:sz w:val="20"/>
        </w:rPr>
        <w:t xml:space="preserve"> Rõu Vas(g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) Se kallakune, veerjas </w:t>
      </w:r>
      <w:r w:rsidRPr="00E3787E">
        <w:rPr>
          <w:rFonts w:ascii="Times SUT" w:hAnsi="Times SUT" w:cs="Times SUT"/>
          <w:i/>
          <w:sz w:val="20"/>
        </w:rPr>
        <w:t>meil um `kaldõnõ muru, tahn vesi j</w:t>
      </w:r>
      <w:r w:rsidR="00E3787E" w:rsidRPr="00E3787E">
        <w:rPr>
          <w:rFonts w:ascii="Times SUT" w:hAnsi="Times SUT" w:cs="Times SUT"/>
          <w:i/>
          <w:sz w:val="20"/>
        </w:rPr>
        <w:t>u̬u̬ś</w:t>
      </w:r>
      <w:r w:rsidRPr="00E3787E">
        <w:rPr>
          <w:rFonts w:ascii="Times SUT" w:hAnsi="Times SUT" w:cs="Times SUT"/>
          <w:i/>
          <w:sz w:val="20"/>
        </w:rPr>
        <w:t>k nigu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jõgi `kaldõ päält `alla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sääl olnu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sääne `kaldõnõ mägi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`kaldõtsõ mäe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– ütest mäest `alla, tõõsõst üless. hobõsõga saa ai minnä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`väega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 `kaldõnõ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kaldane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 xml:space="preserve">kale </w:t>
      </w:r>
      <w:r w:rsidRPr="00E3787E">
        <w:rPr>
          <w:rFonts w:ascii="Times SUT" w:hAnsi="Times SUT" w:cs="Times SUT"/>
          <w:sz w:val="20"/>
        </w:rPr>
        <w:t>Muh L JJn VlPõ M Ran, g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PJg silmakae</w:t>
      </w:r>
      <w:r w:rsidRPr="00E3787E">
        <w:rPr>
          <w:rFonts w:ascii="Times SUT" w:hAnsi="Times SUT" w:cs="Times SUT"/>
          <w:i/>
          <w:sz w:val="20"/>
        </w:rPr>
        <w:t xml:space="preserve"> silma `tohter `lõikab kale silma pealt ära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kale kasvab silmä peäle, kui silm `aiget saab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lõi koerale `silmä köenegä, kale kasus `peäle, sis sai sukkurt ja kõbasi igi `silmä puhuda, see `kaotas ää siss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palavik kasvatab kale `peale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kale kasund silmale `piale, ei näe änam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`suhkurt tuleb `pääle lasta, see õõrub kale 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ti ja saab `jälle nägijas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kaled `silmade peal</w:t>
      </w:r>
      <w:r w:rsidRPr="00E3787E">
        <w:rPr>
          <w:rFonts w:ascii="Times SUT" w:hAnsi="Times SUT" w:cs="Times SUT"/>
          <w:sz w:val="20"/>
        </w:rPr>
        <w:t xml:space="preserve"> Pil; </w:t>
      </w:r>
      <w:r w:rsidRPr="00E3787E">
        <w:rPr>
          <w:rFonts w:ascii="Times SUT" w:hAnsi="Times SUT" w:cs="Times SUT"/>
          <w:i/>
          <w:sz w:val="20"/>
        </w:rPr>
        <w:t>ikki mul lähäb silm udusemas ja udusemas, kale tuleb</w:t>
      </w:r>
      <w:r w:rsidRPr="00E3787E">
        <w:rPr>
          <w:rFonts w:ascii="Times SUT" w:hAnsi="Times SUT" w:cs="Times SUT"/>
          <w:sz w:val="20"/>
        </w:rPr>
        <w:t xml:space="preserve"> SJn; </w:t>
      </w:r>
      <w:r w:rsidRPr="00E3787E">
        <w:rPr>
          <w:rFonts w:ascii="Times SUT" w:hAnsi="Times SUT" w:cs="Times SUT"/>
          <w:i/>
          <w:sz w:val="20"/>
        </w:rPr>
        <w:t>kui kalet pelläti, siss `panti `suhkurt r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`si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se, puhati `si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ma loomale ja inimesele</w:t>
      </w:r>
      <w:r w:rsidRPr="00E3787E">
        <w:rPr>
          <w:rFonts w:ascii="Times SUT" w:hAnsi="Times SUT" w:cs="Times SUT"/>
          <w:sz w:val="20"/>
        </w:rPr>
        <w:t xml:space="preserve"> Ran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kahle</w:t>
      </w:r>
      <w:r w:rsidRPr="00E3787E">
        <w:rPr>
          <w:rFonts w:ascii="Times SUT" w:hAnsi="Times SUT" w:cs="Times SUT"/>
          <w:sz w:val="20"/>
          <w:vertAlign w:val="superscript"/>
        </w:rPr>
        <w:t>4</w:t>
      </w:r>
      <w:r w:rsidRPr="00E3787E">
        <w:rPr>
          <w:rFonts w:ascii="Times SUT" w:hAnsi="Times SUT" w:cs="Times SUT"/>
          <w:sz w:val="20"/>
        </w:rPr>
        <w:t>, kalu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kale</w:t>
      </w:r>
      <w:r w:rsidRPr="00E3787E">
        <w:rPr>
          <w:rFonts w:ascii="Times SUT" w:hAnsi="Times SUT" w:cs="Times SUT"/>
          <w:sz w:val="20"/>
        </w:rPr>
        <w:t xml:space="preserve"> Trv Ran,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 Trm kalapüünis, paadi järel veetav võrkkott (Võrtsjärvel) </w:t>
      </w:r>
      <w:r w:rsidRPr="00E3787E">
        <w:rPr>
          <w:rFonts w:ascii="Times SUT" w:hAnsi="Times SUT" w:cs="Times SUT"/>
          <w:i/>
          <w:sz w:val="20"/>
        </w:rPr>
        <w:t>Võrtsjärves püiavad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edega, siin `Peipsis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esid küll ei õle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kale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nigu suur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t, suured 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mäd, neli `n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ri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len, kivid all nukke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kalega sai latikit, sudakit, purikit, muud es tule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kalet `lasti, tollega `minti `p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lde `järve</w:t>
      </w:r>
      <w:r w:rsidRPr="00E3787E">
        <w:rPr>
          <w:rFonts w:ascii="Times SUT" w:hAnsi="Times SUT" w:cs="Times SUT"/>
          <w:sz w:val="20"/>
        </w:rPr>
        <w:t xml:space="preserve"> Ran; k a l e l e,  k a l e l,  </w:t>
      </w:r>
      <w:r w:rsidRPr="00E3787E">
        <w:rPr>
          <w:rFonts w:ascii="Times SUT" w:hAnsi="Times SUT" w:cs="Times SUT"/>
          <w:spacing w:val="40"/>
          <w:sz w:val="20"/>
        </w:rPr>
        <w:t>kalelt</w:t>
      </w:r>
      <w:r w:rsidRPr="00E3787E">
        <w:rPr>
          <w:rFonts w:ascii="Times SUT" w:hAnsi="Times SUT" w:cs="Times SUT"/>
          <w:sz w:val="20"/>
        </w:rPr>
        <w:t xml:space="preserve">  kalega kalastama(st) </w:t>
      </w:r>
      <w:r w:rsidRPr="00E3787E">
        <w:rPr>
          <w:rFonts w:ascii="Times SUT" w:hAnsi="Times SUT" w:cs="Times SUT"/>
          <w:i/>
          <w:sz w:val="20"/>
        </w:rPr>
        <w:t>ku tuul om, laene käi, sõss läät kalele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lääme suurel kalele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käib järve pääl kalel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sai kalelt nõndapa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kalu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kui päevä `pääle tuult tõstab, saab kalele mi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siin `olli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lmeister Kärp,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käis kah kalele </w:t>
      </w:r>
      <w:r w:rsidRPr="00E3787E">
        <w:rPr>
          <w:rFonts w:ascii="Times SUT" w:hAnsi="Times SUT" w:cs="Times SUT"/>
          <w:sz w:val="20"/>
        </w:rPr>
        <w:t xml:space="preserve">Ran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kalemõrd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n, g </w:t>
      </w:r>
      <w:r w:rsidRPr="00E3787E">
        <w:rPr>
          <w:rFonts w:ascii="Times SUT" w:hAnsi="Times SUT" w:cs="Times SUT"/>
          <w:i/>
          <w:sz w:val="20"/>
        </w:rPr>
        <w:t>kale</w:t>
      </w:r>
      <w:r w:rsidRPr="00E3787E">
        <w:rPr>
          <w:rFonts w:ascii="Times SUT" w:hAnsi="Times SUT" w:cs="Times SUT"/>
          <w:sz w:val="20"/>
        </w:rPr>
        <w:t xml:space="preserve"> Trv Krk, g </w:t>
      </w:r>
      <w:r w:rsidRPr="00E3787E">
        <w:rPr>
          <w:rFonts w:ascii="Times SUT" w:hAnsi="Times SUT" w:cs="Times SUT"/>
          <w:i/>
          <w:sz w:val="20"/>
        </w:rPr>
        <w:noBreakHyphen/>
        <w:t>da</w:t>
      </w:r>
      <w:r w:rsidRPr="00E3787E">
        <w:rPr>
          <w:rFonts w:ascii="Times SUT" w:hAnsi="Times SUT" w:cs="Times SUT"/>
          <w:sz w:val="20"/>
        </w:rPr>
        <w:t xml:space="preserve"> Hää TLä(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õ</w:t>
      </w:r>
      <w:r w:rsidRPr="00E3787E">
        <w:rPr>
          <w:rFonts w:ascii="Times SUT" w:hAnsi="Times SUT" w:cs="Times SUT"/>
          <w:sz w:val="20"/>
        </w:rPr>
        <w:t xml:space="preserve"> Ran) Kam Rõn, g </w:t>
      </w:r>
      <w:r w:rsidRPr="00E3787E">
        <w:rPr>
          <w:rFonts w:ascii="Times SUT" w:hAnsi="Times SUT" w:cs="Times SUT"/>
          <w:i/>
          <w:sz w:val="20"/>
        </w:rPr>
        <w:noBreakHyphen/>
        <w:t>ja</w:t>
      </w:r>
      <w:r w:rsidRPr="00E3787E">
        <w:rPr>
          <w:rFonts w:ascii="Times SUT" w:hAnsi="Times SUT" w:cs="Times SUT"/>
          <w:sz w:val="20"/>
        </w:rPr>
        <w:t xml:space="preserve"> Kuu, n, g </w:t>
      </w:r>
      <w:r w:rsidRPr="00E3787E">
        <w:rPr>
          <w:rFonts w:ascii="Times SUT" w:hAnsi="Times SUT" w:cs="Times SUT"/>
          <w:i/>
          <w:sz w:val="20"/>
        </w:rPr>
        <w:t>kalle</w:t>
      </w:r>
      <w:r w:rsidRPr="00E3787E">
        <w:rPr>
          <w:rFonts w:ascii="Times SUT" w:hAnsi="Times SUT" w:cs="Times SUT"/>
          <w:sz w:val="20"/>
        </w:rPr>
        <w:t xml:space="preserve"> Hls, </w:t>
      </w:r>
      <w:r w:rsidRPr="00E3787E">
        <w:rPr>
          <w:rFonts w:ascii="Times SUT" w:hAnsi="Times SUT" w:cs="Times SUT"/>
          <w:i/>
          <w:sz w:val="20"/>
        </w:rPr>
        <w:t>kallõ</w:t>
      </w:r>
      <w:r w:rsidRPr="00E3787E">
        <w:rPr>
          <w:rFonts w:ascii="Times SUT" w:hAnsi="Times SUT" w:cs="Times SUT"/>
          <w:sz w:val="20"/>
        </w:rPr>
        <w:t xml:space="preserve"> Võn San Räp kõva, kalk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kare </w:t>
      </w:r>
      <w:r w:rsidRPr="00E3787E">
        <w:rPr>
          <w:rFonts w:ascii="Times SUT" w:hAnsi="Times SUT" w:cs="Times SUT"/>
          <w:i/>
          <w:sz w:val="20"/>
        </w:rPr>
        <w:t xml:space="preserve">miul om üits ame piri·lda siin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va kõva ja kale ku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its va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kunagi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kalle `juuse, ta ei ole `pehme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kalle villast tule karre rõõvas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`paaga keedäd kaledat vett, jääp `põhja lubja rõõne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linan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r ligedäss sai, siss olli nii kõva kui kale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masinaga `koetu `kinda om kaleda</w:t>
      </w:r>
      <w:r w:rsidRPr="00E3787E">
        <w:rPr>
          <w:rFonts w:ascii="Times SUT" w:hAnsi="Times SUT" w:cs="Times SUT"/>
          <w:sz w:val="20"/>
        </w:rPr>
        <w:t xml:space="preserve"> Puh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kuivkõva, murdkõva </w:t>
      </w:r>
      <w:r w:rsidRPr="00E3787E">
        <w:rPr>
          <w:rFonts w:ascii="Times SUT" w:hAnsi="Times SUT" w:cs="Times SUT"/>
          <w:i/>
          <w:sz w:val="20"/>
        </w:rPr>
        <w:t>Puud on nii kalejad, elisevad kohe üks`toise vasta `puutujess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Kaleji puid `etsisid vanasti `simli ja `viiuli `meistrid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odad vanal kuul lehtpuud maha, on ilusad kalejad ja `kalsked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Ega liiga kale vikati kah ää ei ole, kaledel l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p `ke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gest ragusit `sissi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kui midägi kaledat vai kõvat 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siss krõhveldat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`suurma om vähä nigu kaleda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tu teräs om vägä kale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va kallõss lännü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leib</w:t>
      </w:r>
      <w:r w:rsidRPr="00E3787E">
        <w:rPr>
          <w:rFonts w:ascii="Times SUT" w:hAnsi="Times SUT" w:cs="Times SUT"/>
          <w:sz w:val="20"/>
        </w:rPr>
        <w:t xml:space="preserve"> San </w:t>
      </w:r>
      <w:r w:rsidRPr="00E3787E">
        <w:rPr>
          <w:rFonts w:ascii="Times SUT" w:hAnsi="Times SUT" w:cs="Times SUT"/>
          <w:b/>
          <w:sz w:val="20"/>
        </w:rPr>
        <w:t>c.</w:t>
      </w:r>
      <w:r w:rsidRPr="00E3787E">
        <w:rPr>
          <w:rFonts w:ascii="Times SUT" w:hAnsi="Times SUT" w:cs="Times SUT"/>
          <w:sz w:val="20"/>
        </w:rPr>
        <w:t xml:space="preserve"> sitke, tugev </w:t>
      </w:r>
      <w:r w:rsidRPr="00E3787E">
        <w:rPr>
          <w:rFonts w:ascii="Times SUT" w:hAnsi="Times SUT" w:cs="Times SUT"/>
          <w:i/>
          <w:sz w:val="20"/>
        </w:rPr>
        <w:t xml:space="preserve">raud ain `lasti kavva maan olla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,muidu jäi väegä kalõdass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Ku hiire haino lõikasõ, läävä haana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kallõss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d.</w:t>
      </w:r>
      <w:r w:rsidRPr="00E3787E">
        <w:rPr>
          <w:rFonts w:ascii="Times SUT" w:hAnsi="Times SUT" w:cs="Times SUT"/>
          <w:sz w:val="20"/>
        </w:rPr>
        <w:t xml:space="preserve"> vali; tundetu </w:t>
      </w:r>
      <w:r w:rsidRPr="00E3787E">
        <w:rPr>
          <w:rFonts w:ascii="Times SUT" w:hAnsi="Times SUT" w:cs="Times SUT"/>
          <w:i/>
          <w:sz w:val="20"/>
        </w:rPr>
        <w:t>kaleja `äänega, sie vist `lähteb kugaks</w:t>
      </w:r>
      <w:r w:rsidRPr="00E3787E">
        <w:rPr>
          <w:rFonts w:ascii="Times SUT" w:hAnsi="Times SUT" w:cs="Times SUT"/>
          <w:sz w:val="20"/>
        </w:rPr>
        <w:t xml:space="preserve"> (kanapojast) Kuu; </w:t>
      </w:r>
      <w:r w:rsidRPr="00E3787E">
        <w:rPr>
          <w:rFonts w:ascii="Times SUT" w:hAnsi="Times SUT" w:cs="Times SUT"/>
          <w:i/>
          <w:sz w:val="20"/>
        </w:rPr>
        <w:t>mia tei `süäme kaledass, `ütli kõvaste `vasta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mõni om kaleda `süämega, `ütlep tõsele alvaste</w:t>
      </w:r>
      <w:r w:rsidRPr="00E3787E">
        <w:rPr>
          <w:rFonts w:ascii="Times SUT" w:hAnsi="Times SUT" w:cs="Times SUT"/>
          <w:sz w:val="20"/>
        </w:rPr>
        <w:t xml:space="preserve"> Rõn || </w:t>
      </w:r>
      <w:r w:rsidRPr="00E3787E">
        <w:rPr>
          <w:rFonts w:ascii="Times SUT" w:hAnsi="Times SUT" w:cs="Times SUT"/>
          <w:i/>
          <w:sz w:val="20"/>
        </w:rPr>
        <w:t>mõni om kärmäs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 tegeme, kalle</w:t>
      </w:r>
      <w:r w:rsidRPr="00E3787E">
        <w:rPr>
          <w:rFonts w:ascii="Times SUT" w:hAnsi="Times SUT" w:cs="Times SUT"/>
          <w:sz w:val="20"/>
        </w:rPr>
        <w:t xml:space="preserve"> (terase, lõikava) </w:t>
      </w:r>
      <w:r w:rsidRPr="00E3787E">
        <w:rPr>
          <w:rFonts w:ascii="Times SUT" w:hAnsi="Times SUT" w:cs="Times SUT"/>
          <w:i/>
          <w:sz w:val="20"/>
        </w:rPr>
        <w:t>vaimuge</w:t>
      </w:r>
      <w:r w:rsidRPr="00E3787E">
        <w:rPr>
          <w:rFonts w:ascii="Times SUT" w:hAnsi="Times SUT" w:cs="Times SUT"/>
          <w:sz w:val="20"/>
        </w:rPr>
        <w:t xml:space="preserve"> Hls </w:t>
      </w:r>
      <w:r w:rsidRPr="00E3787E">
        <w:rPr>
          <w:rFonts w:ascii="Times SUT" w:hAnsi="Times SUT" w:cs="Times SUT"/>
          <w:b/>
          <w:sz w:val="20"/>
        </w:rPr>
        <w:t>e.</w:t>
      </w:r>
      <w:r w:rsidRPr="00E3787E">
        <w:rPr>
          <w:rFonts w:ascii="Times SUT" w:hAnsi="Times SUT" w:cs="Times SUT"/>
          <w:sz w:val="20"/>
        </w:rPr>
        <w:t xml:space="preserve"> kõle, vinge </w:t>
      </w:r>
      <w:r w:rsidRPr="00E3787E">
        <w:rPr>
          <w:rFonts w:ascii="Times SUT" w:hAnsi="Times SUT" w:cs="Times SUT"/>
          <w:i/>
          <w:sz w:val="20"/>
        </w:rPr>
        <w:t>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 om väega kallõ</w:t>
      </w:r>
      <w:r w:rsidRPr="00E3787E">
        <w:rPr>
          <w:rFonts w:ascii="Times SUT" w:hAnsi="Times SUT" w:cs="Times SUT"/>
          <w:sz w:val="20"/>
        </w:rPr>
        <w:t xml:space="preserve"> Võn; </w:t>
      </w:r>
      <w:r w:rsidRPr="00E3787E">
        <w:rPr>
          <w:rFonts w:ascii="Times SUT" w:hAnsi="Times SUT" w:cs="Times SUT"/>
          <w:i/>
          <w:sz w:val="20"/>
        </w:rPr>
        <w:t>mõnikõrd om kaledan pi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ven</w:t>
      </w:r>
      <w:r w:rsidRPr="00E3787E">
        <w:rPr>
          <w:rFonts w:ascii="Times SUT" w:hAnsi="Times SUT" w:cs="Times SUT"/>
          <w:sz w:val="20"/>
        </w:rPr>
        <w:t xml:space="preserve"> Kam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kalg, kalsk(e)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kalju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kaledalt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kaledald</w:t>
      </w:r>
      <w:r w:rsidRPr="00E3787E">
        <w:rPr>
          <w:rFonts w:ascii="Times SUT" w:hAnsi="Times SUT" w:cs="Times SUT"/>
          <w:sz w:val="16"/>
        </w:rPr>
        <w:t xml:space="preserve"> adv</w:t>
      </w:r>
      <w:r w:rsidRPr="00E3787E">
        <w:rPr>
          <w:rFonts w:ascii="Times SUT" w:hAnsi="Times SUT" w:cs="Times SUT"/>
          <w:sz w:val="20"/>
        </w:rPr>
        <w:t xml:space="preserve"> &lt; kale</w:t>
      </w:r>
      <w:r w:rsidRPr="00E3787E">
        <w:rPr>
          <w:rFonts w:ascii="Times SUT" w:hAnsi="Times SUT" w:cs="Times SUT"/>
          <w:sz w:val="20"/>
          <w:vertAlign w:val="superscript"/>
        </w:rPr>
        <w:t>3</w:t>
      </w:r>
      <w:r w:rsidRPr="00E3787E">
        <w:rPr>
          <w:rFonts w:ascii="Times SUT" w:hAnsi="Times SUT" w:cs="Times SUT"/>
          <w:sz w:val="20"/>
        </w:rPr>
        <w:t xml:space="preserve"> –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mõrd</w:t>
      </w:r>
      <w:r w:rsidRPr="00E3787E">
        <w:rPr>
          <w:rFonts w:ascii="Times SUT" w:hAnsi="Times SUT" w:cs="Times SUT"/>
          <w:sz w:val="20"/>
        </w:rPr>
        <w:t xml:space="preserve"> = kale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 xml:space="preserve"> – Trv Ran </w:t>
      </w:r>
      <w:r w:rsidRPr="00E3787E">
        <w:rPr>
          <w:rFonts w:ascii="Times SUT" w:hAnsi="Times SUT" w:cs="Times SUT"/>
          <w:i/>
          <w:sz w:val="20"/>
        </w:rPr>
        <w:t>suur kale mõrd, selle raie om vii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`süldä `kumbagi.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kale mõrd pannass suurele `vennele `külgi `raie otsa</w:t>
      </w:r>
      <w:r w:rsidRPr="00E3787E">
        <w:rPr>
          <w:rFonts w:ascii="Times SUT" w:hAnsi="Times SUT" w:cs="Times SUT"/>
          <w:sz w:val="20"/>
        </w:rPr>
        <w:t xml:space="preserve"> Trv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kalender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ka·le·nd|er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ri</w:t>
      </w:r>
      <w:r w:rsidRPr="00E3787E">
        <w:rPr>
          <w:rFonts w:ascii="Times SUT" w:hAnsi="Times SUT" w:cs="Times SUT"/>
          <w:sz w:val="20"/>
        </w:rPr>
        <w:t xml:space="preserve"> Jõh Vai Sa Käi Sim Iis Trm Lai KJn Lei(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lõ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Lut, </w:t>
      </w:r>
      <w:r w:rsidRPr="00E3787E">
        <w:rPr>
          <w:rFonts w:ascii="Times SUT" w:hAnsi="Times SUT" w:cs="Times SUT"/>
          <w:i/>
          <w:sz w:val="20"/>
        </w:rPr>
        <w:noBreakHyphen/>
        <w:t>re</w:t>
      </w:r>
      <w:r w:rsidRPr="00E3787E">
        <w:rPr>
          <w:rFonts w:ascii="Times SUT" w:hAnsi="Times SUT" w:cs="Times SUT"/>
          <w:sz w:val="20"/>
        </w:rPr>
        <w:t xml:space="preserve"> Khk Mär Khn Tor Hää Saa Kos Koe Plt Vil Pst Krk Hel, </w:t>
      </w:r>
      <w:r w:rsidRPr="00E3787E">
        <w:rPr>
          <w:rFonts w:ascii="Times SUT" w:hAnsi="Times SUT" w:cs="Times SUT"/>
          <w:i/>
          <w:sz w:val="20"/>
        </w:rPr>
        <w:noBreakHyphen/>
        <w:t>eri</w:t>
      </w:r>
      <w:r w:rsidRPr="00E3787E">
        <w:rPr>
          <w:rFonts w:ascii="Times SUT" w:hAnsi="Times SUT" w:cs="Times SUT"/>
          <w:sz w:val="20"/>
        </w:rPr>
        <w:t xml:space="preserve"> Kuu VNg Jõh Kod; </w:t>
      </w:r>
      <w:r w:rsidRPr="00E3787E">
        <w:rPr>
          <w:rFonts w:ascii="Times SUT" w:hAnsi="Times SUT" w:cs="Times SUT"/>
          <w:i/>
          <w:sz w:val="20"/>
        </w:rPr>
        <w:t xml:space="preserve">ka·lendier </w:t>
      </w:r>
      <w:r w:rsidRPr="00E3787E">
        <w:rPr>
          <w:rFonts w:ascii="Times SUT" w:hAnsi="Times SUT" w:cs="Times SUT"/>
          <w:sz w:val="20"/>
        </w:rPr>
        <w:t xml:space="preserve">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Lüg Vai; </w:t>
      </w:r>
      <w:r w:rsidRPr="00E3787E">
        <w:rPr>
          <w:rFonts w:ascii="Times SUT" w:hAnsi="Times SUT" w:cs="Times SUT"/>
          <w:i/>
          <w:sz w:val="20"/>
        </w:rPr>
        <w:t>kaalend|er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ri</w:t>
      </w:r>
      <w:r w:rsidRPr="00E3787E">
        <w:rPr>
          <w:rFonts w:ascii="Times SUT" w:hAnsi="Times SUT" w:cs="Times SUT"/>
          <w:sz w:val="20"/>
        </w:rPr>
        <w:t xml:space="preserve"> Jäm Pöi LäEd PäLo Jür Jä VJg Sim Trm Pil, </w:t>
      </w:r>
      <w:r w:rsidRPr="00E3787E">
        <w:rPr>
          <w:rFonts w:ascii="Times SUT" w:hAnsi="Times SUT" w:cs="Times SUT"/>
          <w:i/>
          <w:sz w:val="20"/>
        </w:rPr>
        <w:noBreakHyphen/>
        <w:t>re</w:t>
      </w:r>
      <w:r w:rsidRPr="00E3787E">
        <w:rPr>
          <w:rFonts w:ascii="Times SUT" w:hAnsi="Times SUT" w:cs="Times SUT"/>
          <w:sz w:val="20"/>
        </w:rPr>
        <w:t xml:space="preserve"> Lih Kse Pä VlPõ Trv Pst Krk, </w:t>
      </w:r>
      <w:r w:rsidRPr="00E3787E">
        <w:rPr>
          <w:rFonts w:ascii="Times SUT" w:hAnsi="Times SUT" w:cs="Times SUT"/>
          <w:i/>
          <w:sz w:val="20"/>
        </w:rPr>
        <w:t>koa-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van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kallend|er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ri</w:t>
      </w:r>
      <w:r w:rsidRPr="00E3787E">
        <w:rPr>
          <w:rFonts w:ascii="Times SUT" w:hAnsi="Times SUT" w:cs="Times SUT"/>
          <w:sz w:val="20"/>
        </w:rPr>
        <w:t xml:space="preserve"> Jõe Rei(</w:t>
      </w:r>
      <w:r w:rsidRPr="00E3787E">
        <w:rPr>
          <w:rFonts w:ascii="Times SUT" w:hAnsi="Times SUT" w:cs="Times SUT"/>
          <w:i/>
          <w:sz w:val="20"/>
        </w:rPr>
        <w:t>`kalli·nd|er</w:t>
      </w:r>
      <w:r w:rsidRPr="00E3787E">
        <w:rPr>
          <w:rFonts w:ascii="Times SUT" w:hAnsi="Times SUT" w:cs="Times SUT"/>
          <w:sz w:val="20"/>
        </w:rPr>
        <w:t xml:space="preserve">) LäPõ KJn, </w:t>
      </w:r>
      <w:r w:rsidRPr="00E3787E">
        <w:rPr>
          <w:rFonts w:ascii="Times SUT" w:hAnsi="Times SUT" w:cs="Times SUT"/>
          <w:i/>
          <w:sz w:val="20"/>
        </w:rPr>
        <w:noBreakHyphen/>
        <w:t>re</w:t>
      </w:r>
      <w:r w:rsidRPr="00E3787E">
        <w:rPr>
          <w:rFonts w:ascii="Times SUT" w:hAnsi="Times SUT" w:cs="Times SUT"/>
          <w:sz w:val="20"/>
        </w:rPr>
        <w:t xml:space="preserve"> Phl Mär Vig Saa K Ran Puh San(</w:t>
      </w:r>
      <w:r w:rsidRPr="00E3787E">
        <w:rPr>
          <w:rFonts w:ascii="Times SUT" w:hAnsi="Times SUT" w:cs="Times SUT"/>
          <w:i/>
          <w:sz w:val="20"/>
        </w:rPr>
        <w:t>kallõ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noBreakHyphen/>
        <w:t>eri</w:t>
      </w:r>
      <w:r w:rsidRPr="00E3787E">
        <w:rPr>
          <w:rFonts w:ascii="Times SUT" w:hAnsi="Times SUT" w:cs="Times SUT"/>
          <w:sz w:val="20"/>
        </w:rPr>
        <w:t xml:space="preserve"> Jür VJg; n, 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lenderi</w:t>
      </w:r>
      <w:r w:rsidRPr="00E3787E">
        <w:rPr>
          <w:rFonts w:ascii="Times SUT" w:hAnsi="Times SUT" w:cs="Times SUT"/>
          <w:sz w:val="20"/>
        </w:rPr>
        <w:t xml:space="preserve"> Nõo Võn Kam Rõn San V(</w:t>
      </w:r>
      <w:r w:rsidRPr="00E3787E">
        <w:rPr>
          <w:rFonts w:ascii="Times SUT" w:hAnsi="Times SUT" w:cs="Times SUT"/>
          <w:i/>
          <w:sz w:val="20"/>
        </w:rPr>
        <w:t>kallõ-</w:t>
      </w:r>
      <w:r w:rsidRPr="00E3787E">
        <w:rPr>
          <w:rFonts w:ascii="Times SUT" w:hAnsi="Times SUT" w:cs="Times SUT"/>
          <w:sz w:val="20"/>
        </w:rPr>
        <w:t xml:space="preserve"> Urv),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lendre</w:t>
      </w:r>
      <w:r w:rsidRPr="00E3787E">
        <w:rPr>
          <w:rFonts w:ascii="Times SUT" w:hAnsi="Times SUT" w:cs="Times SUT"/>
          <w:sz w:val="20"/>
        </w:rPr>
        <w:t xml:space="preserve"> Nõo Kam Rõn Kan Plv Vas, </w:t>
      </w:r>
      <w:r w:rsidRPr="00E3787E">
        <w:rPr>
          <w:rFonts w:ascii="Times SUT" w:hAnsi="Times SUT" w:cs="Times SUT"/>
          <w:i/>
          <w:sz w:val="20"/>
        </w:rPr>
        <w:t>kale-</w:t>
      </w:r>
      <w:r w:rsidRPr="00E3787E">
        <w:rPr>
          <w:rFonts w:ascii="Times SUT" w:hAnsi="Times SUT" w:cs="Times SUT"/>
          <w:sz w:val="20"/>
        </w:rPr>
        <w:t xml:space="preserve"> Võn, </w:t>
      </w:r>
      <w:r w:rsidRPr="00E3787E">
        <w:rPr>
          <w:rFonts w:ascii="Times SUT" w:hAnsi="Times SUT" w:cs="Times SUT"/>
          <w:i/>
          <w:sz w:val="20"/>
        </w:rPr>
        <w:t>kaale-</w:t>
      </w:r>
      <w:r w:rsidRPr="00E3787E">
        <w:rPr>
          <w:rFonts w:ascii="Times SUT" w:hAnsi="Times SUT" w:cs="Times SUT"/>
          <w:sz w:val="20"/>
        </w:rPr>
        <w:t xml:space="preserve"> Plv Räp; </w:t>
      </w:r>
      <w:r w:rsidRPr="00E3787E">
        <w:rPr>
          <w:rFonts w:ascii="Times SUT" w:hAnsi="Times SUT" w:cs="Times SUT"/>
          <w:i/>
          <w:sz w:val="20"/>
        </w:rPr>
        <w:t>kale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</w:t>
      </w:r>
      <w:r w:rsidRPr="00E3787E">
        <w:rPr>
          <w:rFonts w:ascii="Times SUT" w:hAnsi="Times SUT" w:cs="Times SUT"/>
          <w:sz w:val="20"/>
        </w:rPr>
        <w:t xml:space="preserve"> Se, </w:t>
      </w:r>
      <w:r w:rsidRPr="00E3787E">
        <w:rPr>
          <w:rFonts w:ascii="Times SUT" w:hAnsi="Times SUT" w:cs="Times SUT"/>
          <w:i/>
          <w:sz w:val="20"/>
        </w:rPr>
        <w:t>kallõ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d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San Kan Plv(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kalender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korraldatud ajaarvamissüsteem </w:t>
      </w:r>
      <w:r w:rsidRPr="00E3787E">
        <w:rPr>
          <w:rFonts w:ascii="Times SUT" w:hAnsi="Times SUT" w:cs="Times SUT"/>
          <w:i/>
          <w:sz w:val="20"/>
        </w:rPr>
        <w:t>vana `kale·ndri järäle `neljändel `augu·stil akkas rukki tegu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nüid keivad pühad uuve `kale·ndri `järge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Vana ja uue `kalli·ndri vahe oli kaks nädald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jaanipäävast oli pool viiet</w:t>
      </w:r>
      <w:r w:rsidRPr="00E3787E">
        <w:rPr>
          <w:rFonts w:ascii="Times SUT" w:hAnsi="Times SUT" w:cs="Times SUT"/>
          <w:sz w:val="20"/>
        </w:rPr>
        <w:t xml:space="preserve"> [nädalat] </w:t>
      </w:r>
      <w:r w:rsidRPr="00E3787E">
        <w:rPr>
          <w:rFonts w:ascii="Times SUT" w:hAnsi="Times SUT" w:cs="Times SUT"/>
          <w:i/>
          <w:sz w:val="20"/>
        </w:rPr>
        <w:t>jaagupipäävase, see oli vana inimeste kaalender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vana kallendre aeg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nüid on ju nied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vi aead kõik segamini uue kallendre järel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uvve kaalendre `järgi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olli vana `rahva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lendri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`laata `peeti sügüselt `katsamal`tõisskümnel oktoobril vana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le·ndri `jä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gi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tähtraamat </w:t>
      </w:r>
      <w:r w:rsidRPr="00E3787E">
        <w:rPr>
          <w:rFonts w:ascii="Times SUT" w:hAnsi="Times SUT" w:cs="Times SUT"/>
          <w:i/>
          <w:sz w:val="20"/>
        </w:rPr>
        <w:t>külvi nädäläd õlid, kalenderis õlid kõhe</w:t>
      </w:r>
      <w:r w:rsidRPr="00E3787E">
        <w:rPr>
          <w:rFonts w:ascii="Times SUT" w:hAnsi="Times SUT" w:cs="Times SUT"/>
          <w:sz w:val="20"/>
        </w:rPr>
        <w:t xml:space="preserve"> (kirjas) Jõh; </w:t>
      </w:r>
      <w:r w:rsidRPr="00E3787E">
        <w:rPr>
          <w:rFonts w:ascii="Times SUT" w:hAnsi="Times SUT" w:cs="Times SUT"/>
          <w:i/>
          <w:sz w:val="20"/>
        </w:rPr>
        <w:t>`vaatsime ikka `kale·ndrist `järge, millal laadad olid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mõni `üidis `enni kallendrid, et aea raamat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ega enne kallendrid olnd `ühti, siis `teati kõik peast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tähtraamat ehk kaalender, nädälid, kuud, pühäd ja pühäbäd kõik siäl sihes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vanas kallendres oli kõik üleval, millal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vinädal `algas ja millal nad lõppesid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kaalendri sabas olid nisuksed tükid lugeda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ke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juta kalendrisse kohe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`vaata, `kale·ndrid ei ole, sis lähvad päävad segu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`vaata kaalendrest, mis päev `täämbä om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`ke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ku manu `t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lendri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 kae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lendrist, konass kuu luuvvass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Õigevanast, kui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kallendrit es ole, siss `loetu pääst `aiga nädälide `viisi</w:t>
      </w:r>
      <w:r w:rsidRPr="00E3787E">
        <w:rPr>
          <w:rFonts w:ascii="Times SUT" w:hAnsi="Times SUT" w:cs="Times SUT"/>
          <w:sz w:val="20"/>
        </w:rPr>
        <w:t xml:space="preserve"> Rõn; </w:t>
      </w:r>
      <w:r w:rsidRPr="00E3787E">
        <w:rPr>
          <w:rFonts w:ascii="Times SUT" w:hAnsi="Times SUT" w:cs="Times SUT"/>
          <w:i/>
          <w:sz w:val="20"/>
        </w:rPr>
        <w:t>vanast üte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di aigraamat, nüüd om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lendri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kallõ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d om iks `õigõ ee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na, kallõnd</w:t>
      </w:r>
      <w:r w:rsidR="00E3787E" w:rsidRPr="00E3787E">
        <w:rPr>
          <w:rFonts w:ascii="Times SUT" w:hAnsi="Times SUT" w:cs="Times SUT"/>
          <w:i/>
          <w:sz w:val="20"/>
        </w:rPr>
        <w:t>i̬i̬ŕ</w:t>
      </w:r>
      <w:r w:rsidRPr="00E3787E">
        <w:rPr>
          <w:rFonts w:ascii="Times SUT" w:hAnsi="Times SUT" w:cs="Times SUT"/>
          <w:i/>
          <w:sz w:val="20"/>
        </w:rPr>
        <w:t xml:space="preserve"> om saksa keele `perrä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ma kae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lõrdist `pärtuss`päivä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kallendri, sääl omma kõi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na päivä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üleväh</w:t>
      </w:r>
      <w:r w:rsidRPr="00E3787E">
        <w:rPr>
          <w:rFonts w:ascii="Times SUT" w:hAnsi="Times SUT" w:cs="Times SUT"/>
          <w:sz w:val="20"/>
        </w:rPr>
        <w:t xml:space="preserve"> Se; k a l e n d r i t  t e g e m a  ~  t r ü k k i m a  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tukastama </w:t>
      </w:r>
      <w:r w:rsidRPr="00E3787E">
        <w:rPr>
          <w:rFonts w:ascii="Times SUT" w:hAnsi="Times SUT" w:cs="Times SUT"/>
          <w:i/>
          <w:sz w:val="20"/>
        </w:rPr>
        <w:t xml:space="preserve">Kui inimine `istub ja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pia vajub ikke nõks ja nõks `alle`puale, siis `üäldi, et trükkib kalenderi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Ku kiigi tukub, sis küsitase ikki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Kas tiid kalendert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kes `suikuma jääb, teeb kaalendrid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Esi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kudi sukka ja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trü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 kallendrit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Maali te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 kallendrit `kartolt 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rin ka</w:t>
      </w:r>
      <w:r w:rsidRPr="00E3787E">
        <w:rPr>
          <w:rFonts w:ascii="Times SUT" w:hAnsi="Times SUT" w:cs="Times SUT"/>
          <w:sz w:val="20"/>
        </w:rPr>
        <w:t xml:space="preserve">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kalentka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kalentka</w:t>
      </w:r>
      <w:r w:rsidRPr="00E3787E">
        <w:rPr>
          <w:rFonts w:ascii="Times SUT" w:hAnsi="Times SUT" w:cs="Times SUT"/>
          <w:sz w:val="20"/>
        </w:rPr>
        <w:t xml:space="preserve"> Jõh vigur, temp </w:t>
      </w:r>
      <w:r w:rsidRPr="00E3787E">
        <w:rPr>
          <w:rFonts w:ascii="Times SUT" w:hAnsi="Times SUT" w:cs="Times SUT"/>
          <w:i/>
          <w:sz w:val="20"/>
        </w:rPr>
        <w:t>Eks neid kalentkaid saand teha ka küll, ega seda saa `üälda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`Katsuga nüüd et `saata mehed `õmmete ühä`kõrra `tüälä, mida te `tieta oma kalentkaid</w:t>
      </w:r>
      <w:r w:rsidRPr="00E3787E">
        <w:rPr>
          <w:rFonts w:ascii="Times SUT" w:hAnsi="Times SUT" w:cs="Times SUT"/>
          <w:sz w:val="20"/>
        </w:rPr>
        <w:t xml:space="preserve"> Jõh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kalepats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kalepa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Ran väike paat </w:t>
      </w:r>
      <w:r w:rsidRPr="00E3787E">
        <w:rPr>
          <w:rFonts w:ascii="Times SUT" w:hAnsi="Times SUT" w:cs="Times SUT"/>
          <w:i/>
          <w:sz w:val="20"/>
        </w:rPr>
        <w:t>näe kos `venne laseva juba p</w:t>
      </w:r>
      <w:r w:rsidR="00E3787E" w:rsidRPr="00E3787E">
        <w:rPr>
          <w:rFonts w:ascii="Times SUT" w:hAnsi="Times SUT" w:cs="Times SUT"/>
          <w:i/>
          <w:sz w:val="20"/>
        </w:rPr>
        <w:t>u̬u̬ĺ</w:t>
      </w:r>
      <w:r w:rsidRPr="00E3787E">
        <w:rPr>
          <w:rFonts w:ascii="Times SUT" w:hAnsi="Times SUT" w:cs="Times SUT"/>
          <w:i/>
          <w:sz w:val="20"/>
        </w:rPr>
        <w:t xml:space="preserve"> `päivä, `väiksit kalepa</w:t>
      </w:r>
      <w:r w:rsidR="00E3787E" w:rsidRPr="00E3787E">
        <w:rPr>
          <w:rFonts w:ascii="Times SUT" w:hAnsi="Times SUT" w:cs="Times SUT"/>
          <w:i/>
          <w:sz w:val="20"/>
        </w:rPr>
        <w:t>t̀</w:t>
      </w:r>
      <w:r w:rsidRPr="00E3787E">
        <w:rPr>
          <w:rFonts w:ascii="Times SUT" w:hAnsi="Times SUT" w:cs="Times SUT"/>
          <w:i/>
          <w:sz w:val="20"/>
        </w:rPr>
        <w:t>se om ka paar tükki</w:t>
      </w:r>
      <w:r w:rsidRPr="00E3787E">
        <w:rPr>
          <w:rFonts w:ascii="Times SUT" w:hAnsi="Times SUT" w:cs="Times SUT"/>
          <w:sz w:val="20"/>
        </w:rPr>
        <w:t xml:space="preserve">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pea</w:t>
      </w:r>
      <w:r w:rsidRPr="00E3787E">
        <w:rPr>
          <w:rFonts w:ascii="Times SUT" w:hAnsi="Times SUT" w:cs="Times SUT"/>
          <w:sz w:val="20"/>
        </w:rPr>
        <w:t xml:space="preserve"> sootaim, villpea </w:t>
      </w:r>
      <w:r w:rsidRPr="00E3787E">
        <w:rPr>
          <w:rFonts w:ascii="Times SUT" w:hAnsi="Times SUT" w:cs="Times SUT"/>
          <w:i/>
          <w:sz w:val="20"/>
        </w:rPr>
        <w:t>kalepea seal ülal varre ots kasvab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kalepea `juuksed akkavad koa inimesele `külge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Kalepea tu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ta pandi padja sisse, neist sai pehme padi</w:t>
      </w:r>
      <w:r w:rsidRPr="00E3787E">
        <w:rPr>
          <w:rFonts w:ascii="Times SUT" w:hAnsi="Times SUT" w:cs="Times SUT"/>
          <w:sz w:val="20"/>
        </w:rPr>
        <w:t xml:space="preserve"> Han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kalev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kaler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kaller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kaleska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ka·le·ska</w:t>
      </w:r>
      <w:r w:rsidRPr="00E3787E">
        <w:rPr>
          <w:rFonts w:ascii="Times SUT" w:hAnsi="Times SUT" w:cs="Times SUT"/>
          <w:sz w:val="20"/>
        </w:rPr>
        <w:t xml:space="preserve"> VNg Lüg Vai Rid Pai Koe Iis Plt Puh TMr Rõn Räp,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-</w:t>
      </w:r>
      <w:r w:rsidRPr="00E3787E">
        <w:rPr>
          <w:rFonts w:ascii="Times SUT" w:hAnsi="Times SUT" w:cs="Times SUT"/>
          <w:sz w:val="20"/>
        </w:rPr>
        <w:t xml:space="preserve"> Urv Plv,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-</w:t>
      </w:r>
      <w:r w:rsidRPr="00E3787E">
        <w:rPr>
          <w:rFonts w:ascii="Times SUT" w:hAnsi="Times SUT" w:cs="Times SUT"/>
          <w:sz w:val="20"/>
        </w:rPr>
        <w:t xml:space="preserve"> Kei Pee Plt KJn Se, </w:t>
      </w:r>
      <w:r w:rsidRPr="00E3787E">
        <w:rPr>
          <w:rFonts w:ascii="Times SUT" w:hAnsi="Times SUT" w:cs="Times SUT"/>
          <w:i/>
          <w:sz w:val="20"/>
        </w:rPr>
        <w:t>`kale·ska</w:t>
      </w:r>
      <w:r w:rsidRPr="00E3787E">
        <w:rPr>
          <w:rFonts w:ascii="Times SUT" w:hAnsi="Times SUT" w:cs="Times SUT"/>
          <w:sz w:val="20"/>
        </w:rPr>
        <w:t xml:space="preserve"> Kuu Jõh IisR Rei VJg, </w:t>
      </w:r>
      <w:r w:rsidRPr="00E3787E">
        <w:rPr>
          <w:rFonts w:ascii="Times SUT" w:hAnsi="Times SUT" w:cs="Times SUT"/>
          <w:i/>
          <w:sz w:val="20"/>
        </w:rPr>
        <w:t>`kaale·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ka</w:t>
      </w:r>
      <w:r w:rsidRPr="00E3787E">
        <w:rPr>
          <w:rFonts w:ascii="Times SUT" w:hAnsi="Times SUT" w:cs="Times SUT"/>
          <w:sz w:val="20"/>
        </w:rPr>
        <w:t xml:space="preserve"> Kse, </w:t>
      </w:r>
      <w:r w:rsidRPr="00E3787E">
        <w:rPr>
          <w:rFonts w:ascii="Times SUT" w:hAnsi="Times SUT" w:cs="Times SUT"/>
          <w:i/>
          <w:sz w:val="20"/>
        </w:rPr>
        <w:t>kale·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ku</w:t>
      </w:r>
      <w:r w:rsidRPr="00E3787E">
        <w:rPr>
          <w:rFonts w:ascii="Times SUT" w:hAnsi="Times SUT" w:cs="Times SUT"/>
          <w:sz w:val="20"/>
        </w:rPr>
        <w:t xml:space="preserve"> Trv, </w:t>
      </w:r>
      <w:r w:rsidRPr="00E3787E">
        <w:rPr>
          <w:rFonts w:ascii="Times SUT" w:hAnsi="Times SUT" w:cs="Times SUT"/>
          <w:i/>
          <w:sz w:val="20"/>
        </w:rPr>
        <w:t>kalleska</w:t>
      </w:r>
      <w:r w:rsidRPr="00E3787E">
        <w:rPr>
          <w:rFonts w:ascii="Times SUT" w:hAnsi="Times SUT" w:cs="Times SUT"/>
          <w:sz w:val="20"/>
        </w:rPr>
        <w:t xml:space="preserve"> Trm,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luska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esk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kale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Hel Nõo,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-</w:t>
      </w:r>
      <w:r w:rsidRPr="00E3787E">
        <w:rPr>
          <w:rFonts w:ascii="Times SUT" w:hAnsi="Times SUT" w:cs="Times SUT"/>
          <w:sz w:val="20"/>
        </w:rPr>
        <w:t xml:space="preserve"> Urv, </w:t>
      </w:r>
      <w:r w:rsidRPr="00E3787E">
        <w:rPr>
          <w:rFonts w:ascii="Times SUT" w:hAnsi="Times SUT" w:cs="Times SUT"/>
          <w:i/>
          <w:sz w:val="20"/>
        </w:rPr>
        <w:noBreakHyphen/>
        <w:t>ll-</w:t>
      </w:r>
      <w:r w:rsidRPr="00E3787E">
        <w:rPr>
          <w:rFonts w:ascii="Times SUT" w:hAnsi="Times SUT" w:cs="Times SUT"/>
          <w:sz w:val="20"/>
        </w:rPr>
        <w:t xml:space="preserve"> Krl Har,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kaless </w:t>
      </w:r>
      <w:r w:rsidRPr="00E3787E">
        <w:rPr>
          <w:rFonts w:ascii="Times SUT" w:hAnsi="Times SUT" w:cs="Times SUT"/>
          <w:i/>
          <w:sz w:val="20"/>
        </w:rPr>
        <w:t>kaleskatel on `kummid peal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`troska ja `kale·ska `võisid ühesugused `olla, kuid `troskal käis üks obone ies, `kale·skal kaks ovost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Sel voorimehel põlnd õiget kaleskatki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saksad `sõitsid kale·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kadega, kale·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ka oli pialt `lahti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`sõitsivad ikke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obuse kale·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kaga kiriku</w:t>
      </w:r>
      <w:r w:rsidRPr="00E3787E">
        <w:rPr>
          <w:rFonts w:ascii="Times SUT" w:hAnsi="Times SUT" w:cs="Times SUT"/>
          <w:sz w:val="20"/>
        </w:rPr>
        <w:t xml:space="preserve"> Pee; </w:t>
      </w:r>
      <w:r w:rsidRPr="00E3787E">
        <w:rPr>
          <w:rFonts w:ascii="Times SUT" w:hAnsi="Times SUT" w:cs="Times SUT"/>
          <w:i/>
          <w:sz w:val="20"/>
        </w:rPr>
        <w:t>kalleska on nisukene `vanker, millel on tõld pial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poo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tõld on kale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ka</w:t>
      </w:r>
      <w:r w:rsidRPr="00E3787E">
        <w:rPr>
          <w:rFonts w:ascii="Times SUT" w:hAnsi="Times SUT" w:cs="Times SUT"/>
          <w:sz w:val="20"/>
        </w:rPr>
        <w:t xml:space="preserve"> KJn; 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aksa `sõitva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kalleskigõ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`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aksu ratta, mis `vetraga omma, njo omma kale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 Se || vankrikumm </w:t>
      </w:r>
      <w:r w:rsidRPr="00E3787E">
        <w:rPr>
          <w:rFonts w:ascii="Times SUT" w:hAnsi="Times SUT" w:cs="Times SUT"/>
          <w:i/>
          <w:sz w:val="20"/>
        </w:rPr>
        <w:t>`väikene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luska pääl</w:t>
      </w:r>
      <w:r w:rsidRPr="00E3787E">
        <w:rPr>
          <w:rFonts w:ascii="Times SUT" w:hAnsi="Times SUT" w:cs="Times SUT"/>
          <w:sz w:val="20"/>
        </w:rPr>
        <w:t xml:space="preserve"> (sõiduvankril)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kale·ss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Jõh IisR, </w:t>
      </w:r>
      <w:r w:rsidRPr="00E3787E">
        <w:rPr>
          <w:rFonts w:ascii="Times SUT" w:hAnsi="Times SUT" w:cs="Times SUT"/>
          <w:i/>
          <w:sz w:val="20"/>
        </w:rPr>
        <w:t>kale·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</w:t>
      </w:r>
      <w:r w:rsidRPr="00E3787E">
        <w:rPr>
          <w:rFonts w:ascii="Times SUT" w:hAnsi="Times SUT" w:cs="Times SUT"/>
          <w:sz w:val="20"/>
        </w:rPr>
        <w:t xml:space="preserve"> Mär Vig Mih PäLõ Hag Juu Kos Pee VlPõ, </w:t>
      </w:r>
      <w:r w:rsidRPr="00E3787E">
        <w:rPr>
          <w:rFonts w:ascii="Times SUT" w:hAnsi="Times SUT" w:cs="Times SUT"/>
          <w:i/>
          <w:sz w:val="20"/>
        </w:rPr>
        <w:noBreakHyphen/>
        <w:t>ssi</w:t>
      </w:r>
      <w:r w:rsidRPr="00E3787E">
        <w:rPr>
          <w:rFonts w:ascii="Times SUT" w:hAnsi="Times SUT" w:cs="Times SUT"/>
          <w:sz w:val="20"/>
        </w:rPr>
        <w:t xml:space="preserve"> Jäm Khk Kaa Pöi Tõs Hää Hls Krk Hel  sõiduvanker </w:t>
      </w:r>
      <w:r w:rsidRPr="00E3787E">
        <w:rPr>
          <w:rFonts w:ascii="Times SUT" w:hAnsi="Times SUT" w:cs="Times SUT"/>
          <w:i/>
          <w:sz w:val="20"/>
        </w:rPr>
        <w:t xml:space="preserve">`Saksad `sõitasid `kale·ssis </w:t>
      </w:r>
      <w:r w:rsidRPr="00E3787E">
        <w:rPr>
          <w:rFonts w:ascii="Times SUT" w:hAnsi="Times SUT" w:cs="Times SUT"/>
          <w:sz w:val="20"/>
        </w:rPr>
        <w:t xml:space="preserve">Jõh; </w:t>
      </w:r>
      <w:r w:rsidRPr="00E3787E">
        <w:rPr>
          <w:rFonts w:ascii="Times SUT" w:hAnsi="Times SUT" w:cs="Times SUT"/>
          <w:i/>
          <w:sz w:val="20"/>
        </w:rPr>
        <w:t>Posti`poisid `sõitsid `kale·ssiga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vihmase ilmaga tömmatetasse tagand kong üles kale·ssil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Vanasti söitsid möisasaksad mütme obuse kalessidega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eks ärradel olnd kale·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sid, ega neid talu inimesel olnd `ühti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`kale·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sa ei ole sii, kale·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oo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obose jaos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ärra `istus `kale·ssi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kale·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on vedrudega ja takka `kõrgem, tõlla `moodi asi peal koa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nisel kale·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sil olid aknad ies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ja üks kale·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sõit järel, üks ärra old tõllas ja kutsar pukis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kale·ssil ei oole `kummi pääl, tõll om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, kel ku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 pääl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kale·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olli ka tõllast vähemb</w:t>
      </w:r>
      <w:r w:rsidRPr="00E3787E">
        <w:rPr>
          <w:rFonts w:ascii="Times SUT" w:hAnsi="Times SUT" w:cs="Times SUT"/>
          <w:sz w:val="20"/>
        </w:rPr>
        <w:t xml:space="preserve"> Hel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kaleska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kalestama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kalestama</w:t>
      </w:r>
      <w:r w:rsidRPr="00E3787E">
        <w:rPr>
          <w:rFonts w:ascii="Times SUT" w:hAnsi="Times SUT" w:cs="Times SUT"/>
          <w:sz w:val="20"/>
        </w:rPr>
        <w:t xml:space="preserve"> Nõo Kam Rõu, </w:t>
      </w:r>
      <w:r w:rsidRPr="00E3787E">
        <w:rPr>
          <w:rFonts w:ascii="Times SUT" w:hAnsi="Times SUT" w:cs="Times SUT"/>
          <w:i/>
          <w:sz w:val="20"/>
        </w:rPr>
        <w:t>kalõst|am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Har Plv Vas, </w:t>
      </w:r>
      <w:r w:rsidRPr="00E3787E">
        <w:rPr>
          <w:rFonts w:ascii="Times SUT" w:hAnsi="Times SUT" w:cs="Times SUT"/>
          <w:i/>
          <w:sz w:val="20"/>
        </w:rPr>
        <w:noBreakHyphen/>
        <w:t>õmõ</w:t>
      </w:r>
      <w:r w:rsidRPr="00E3787E">
        <w:rPr>
          <w:rFonts w:ascii="Times SUT" w:hAnsi="Times SUT" w:cs="Times SUT"/>
          <w:sz w:val="20"/>
        </w:rPr>
        <w:t xml:space="preserve"> Krl, </w:t>
      </w:r>
      <w:r w:rsidRPr="00E3787E">
        <w:rPr>
          <w:rFonts w:ascii="Times SUT" w:hAnsi="Times SUT" w:cs="Times SUT"/>
          <w:i/>
          <w:sz w:val="20"/>
        </w:rPr>
        <w:noBreakHyphen/>
        <w:t>eme</w:t>
      </w:r>
      <w:r w:rsidRPr="00E3787E">
        <w:rPr>
          <w:rFonts w:ascii="Times SUT" w:hAnsi="Times SUT" w:cs="Times SUT"/>
          <w:sz w:val="20"/>
        </w:rPr>
        <w:t xml:space="preserve"> San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(südant) kaledaks, kõvaks tegema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ma jõvva süät kalestada enne, et ma `ikmisega `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piss pimedäss ei jää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inime kalestass `endä `süäme ärä, süä lätt üle, viha kaoss ärä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siss</w:t>
      </w:r>
      <w:r w:rsidRPr="00E3787E">
        <w:rPr>
          <w:rFonts w:ascii="Times SUT" w:hAnsi="Times SUT" w:cs="Times SUT"/>
          <w:sz w:val="20"/>
        </w:rPr>
        <w:t xml:space="preserve"> [Jaan] </w:t>
      </w:r>
      <w:r w:rsidRPr="00E3787E">
        <w:rPr>
          <w:rFonts w:ascii="Times SUT" w:hAnsi="Times SUT" w:cs="Times SUT"/>
          <w:i/>
          <w:sz w:val="20"/>
        </w:rPr>
        <w:t>kalõsti uma `süäme vällä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mähe </w:t>
      </w:r>
      <w:r w:rsidRPr="00E3787E">
        <w:rPr>
          <w:rFonts w:ascii="Times SUT" w:hAnsi="Times SUT" w:cs="Times SUT"/>
          <w:sz w:val="20"/>
        </w:rPr>
        <w:t xml:space="preserve">[jala] </w:t>
      </w:r>
      <w:r w:rsidRPr="00E3787E">
        <w:rPr>
          <w:rFonts w:ascii="Times SUT" w:hAnsi="Times SUT" w:cs="Times SUT"/>
          <w:i/>
          <w:sz w:val="20"/>
        </w:rPr>
        <w:t>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ma armasti tedä kül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a ma kalõsti `hindä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mitte es ikõ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tahkuma, kõvaks tõmbuma </w:t>
      </w:r>
      <w:r w:rsidRPr="00E3787E">
        <w:rPr>
          <w:rFonts w:ascii="Times SUT" w:hAnsi="Times SUT" w:cs="Times SUT"/>
          <w:i/>
          <w:sz w:val="20"/>
        </w:rPr>
        <w:t>leib om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kalõstenu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leib om kalõstõnu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om kalõss lännü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t>c.</w:t>
      </w:r>
      <w:r w:rsidRPr="00E3787E">
        <w:rPr>
          <w:rFonts w:ascii="Times SUT" w:hAnsi="Times SUT" w:cs="Times SUT"/>
          <w:sz w:val="20"/>
        </w:rPr>
        <w:t xml:space="preserve"> selginema (taevas), eralduma (pilved lauspilvitusest) </w:t>
      </w:r>
      <w:r w:rsidRPr="00E3787E">
        <w:rPr>
          <w:rFonts w:ascii="Times SUT" w:hAnsi="Times SUT" w:cs="Times SUT"/>
          <w:i/>
          <w:sz w:val="20"/>
        </w:rPr>
        <w:t>vihm lääb joba üle, pilve nakava kalestama, löövä `lahku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vihma pi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ve lähvä ärä, ilm nakap kalestama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kui pi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ve kalestase, siss `vihma ei tule, pi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ve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om tükilise, ei ole üten plaadin, ei ole nii musta, om nii ahjemba ja `valget taevast kah mõni kriips sääl siän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pilve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kalõstõnu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ilm lätt põõvalõ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ku `vihma satass ja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lätt nigu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gele vai külmäle,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üteldäss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joba nakkass `ilma kalõstamma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ilm l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 kalõstamma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pilve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läävä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`korgõhe</w:t>
      </w:r>
      <w:r w:rsidRPr="00E3787E">
        <w:rPr>
          <w:rFonts w:ascii="Times SUT" w:hAnsi="Times SUT" w:cs="Times SUT"/>
          <w:sz w:val="20"/>
        </w:rPr>
        <w:t xml:space="preserve">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kalestuma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kalõstuma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kalet|ama</w:t>
      </w:r>
      <w:r w:rsidRPr="00E3787E">
        <w:rPr>
          <w:rFonts w:ascii="Times SUT" w:hAnsi="Times SUT" w:cs="Times SUT"/>
          <w:sz w:val="20"/>
        </w:rPr>
        <w:t xml:space="preserve"> Ran, </w:t>
      </w:r>
      <w:r w:rsidRPr="00E3787E">
        <w:rPr>
          <w:rFonts w:ascii="Times SUT" w:hAnsi="Times SUT" w:cs="Times SUT"/>
          <w:i/>
          <w:sz w:val="20"/>
        </w:rPr>
        <w:noBreakHyphen/>
        <w:t>eme</w:t>
      </w:r>
      <w:r w:rsidRPr="00E3787E">
        <w:rPr>
          <w:rFonts w:ascii="Times SUT" w:hAnsi="Times SUT" w:cs="Times SUT"/>
          <w:sz w:val="20"/>
        </w:rPr>
        <w:t xml:space="preserve"> Trv kalemõrraga kala püüdma (Võrtsjärvel) </w:t>
      </w:r>
      <w:r w:rsidRPr="00E3787E">
        <w:rPr>
          <w:rFonts w:ascii="Times SUT" w:hAnsi="Times SUT" w:cs="Times SUT"/>
          <w:i/>
          <w:sz w:val="20"/>
        </w:rPr>
        <w:t>lasep mõrra `sissi ja akkap kaleteme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tuulega kaletedi, puri vedäsi ja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sõss lasit `allatuult võrguga või mõrraga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kaletedi tuulega, `sõuti `vasta tuuld tühjäld, püigi ajal tuul ai venet edesi, vedäs kalet `m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dä `põhja perän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vahel sai `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sel kaleteduss küll kah, kui ää ilm `olli</w:t>
      </w:r>
      <w:r w:rsidRPr="00E3787E">
        <w:rPr>
          <w:rFonts w:ascii="Times SUT" w:hAnsi="Times SUT" w:cs="Times SUT"/>
          <w:sz w:val="20"/>
        </w:rPr>
        <w:t xml:space="preserve">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kalev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kalev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R Jäm Khk Vll Pöi Muh Rei Mär Vig Kse Pä K I/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-</w:t>
      </w:r>
      <w:r w:rsidRPr="00E3787E">
        <w:rPr>
          <w:rFonts w:ascii="Times SUT" w:hAnsi="Times SUT" w:cs="Times SUT"/>
          <w:sz w:val="20"/>
        </w:rPr>
        <w:t xml:space="preserve"> Kod/ M(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v́</w:t>
      </w:r>
      <w:r w:rsidRPr="00E3787E">
        <w:rPr>
          <w:rFonts w:ascii="Times SUT" w:hAnsi="Times SUT" w:cs="Times SUT"/>
          <w:sz w:val="20"/>
        </w:rPr>
        <w:t xml:space="preserve"> Trv) Puh,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-</w:t>
      </w:r>
      <w:r w:rsidRPr="00E3787E">
        <w:rPr>
          <w:rFonts w:ascii="Times SUT" w:hAnsi="Times SUT" w:cs="Times SUT"/>
          <w:sz w:val="20"/>
        </w:rPr>
        <w:t xml:space="preserve"> Nõo, </w:t>
      </w:r>
      <w:r w:rsidRPr="00E3787E">
        <w:rPr>
          <w:rFonts w:ascii="Times SUT" w:hAnsi="Times SUT" w:cs="Times SUT"/>
          <w:i/>
          <w:sz w:val="20"/>
        </w:rPr>
        <w:noBreakHyphen/>
        <w:t>b</w:t>
      </w:r>
      <w:r w:rsidRPr="00E3787E">
        <w:rPr>
          <w:rFonts w:ascii="Times SUT" w:hAnsi="Times SUT" w:cs="Times SUT"/>
          <w:sz w:val="20"/>
        </w:rPr>
        <w:t xml:space="preserve"> Mar Vig; </w:t>
      </w:r>
      <w:r w:rsidRPr="00E3787E">
        <w:rPr>
          <w:rFonts w:ascii="Times SUT" w:hAnsi="Times SUT" w:cs="Times SUT"/>
          <w:i/>
          <w:sz w:val="20"/>
        </w:rPr>
        <w:t>kalõv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kallõv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kalõvi</w:t>
      </w:r>
      <w:r w:rsidRPr="00E3787E">
        <w:rPr>
          <w:rFonts w:ascii="Times SUT" w:hAnsi="Times SUT" w:cs="Times SUT"/>
          <w:sz w:val="20"/>
        </w:rPr>
        <w:t xml:space="preserve"> Krl, g </w:t>
      </w:r>
      <w:r w:rsidRPr="00E3787E">
        <w:rPr>
          <w:rFonts w:ascii="Times SUT" w:hAnsi="Times SUT" w:cs="Times SUT"/>
          <w:i/>
          <w:sz w:val="20"/>
        </w:rPr>
        <w:noBreakHyphen/>
        <w:t>õ</w:t>
      </w:r>
      <w:r w:rsidRPr="00E3787E">
        <w:rPr>
          <w:rFonts w:ascii="Times SUT" w:hAnsi="Times SUT" w:cs="Times SUT"/>
          <w:sz w:val="20"/>
        </w:rPr>
        <w:t xml:space="preserve"> Plv,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Har Rõu(n</w:t>
      </w:r>
      <w:r w:rsidRPr="00E3787E">
        <w:rPr>
          <w:rFonts w:ascii="Times SUT" w:hAnsi="Times SUT" w:cs="Times SUT"/>
          <w:i/>
          <w:sz w:val="20"/>
        </w:rPr>
        <w:t xml:space="preserve"> -</w:t>
      </w:r>
      <w:r w:rsidR="00E3787E" w:rsidRPr="00E3787E">
        <w:rPr>
          <w:rFonts w:ascii="Times SUT" w:hAnsi="Times SUT" w:cs="Times SUT"/>
          <w:i/>
          <w:sz w:val="20"/>
        </w:rPr>
        <w:t>v́</w:t>
      </w:r>
      <w:r w:rsidRPr="00E3787E">
        <w:rPr>
          <w:rFonts w:ascii="Times SUT" w:hAnsi="Times SUT" w:cs="Times SUT"/>
          <w:sz w:val="20"/>
        </w:rPr>
        <w:t xml:space="preserve">) Vas Se, </w:t>
      </w:r>
      <w:r w:rsidRPr="00E3787E">
        <w:rPr>
          <w:rFonts w:ascii="Times SUT" w:hAnsi="Times SUT" w:cs="Times SUT"/>
          <w:i/>
          <w:sz w:val="20"/>
        </w:rPr>
        <w:t>kallõvi</w:t>
      </w:r>
      <w:r w:rsidRPr="00E3787E">
        <w:rPr>
          <w:rFonts w:ascii="Times SUT" w:hAnsi="Times SUT" w:cs="Times SUT"/>
          <w:sz w:val="20"/>
        </w:rPr>
        <w:t xml:space="preserve"> San täisvillane vanutatud riie</w:t>
      </w:r>
      <w:r w:rsidRPr="00E3787E">
        <w:rPr>
          <w:rFonts w:ascii="Times SUT" w:hAnsi="Times SUT" w:cs="Times SUT"/>
          <w:i/>
          <w:sz w:val="20"/>
        </w:rPr>
        <w:t xml:space="preserve"> Kes janu ei `kannada, sie kalevi ei `kanna</w:t>
      </w:r>
      <w:r w:rsidRPr="00E3787E">
        <w:rPr>
          <w:rFonts w:ascii="Times SUT" w:hAnsi="Times SUT" w:cs="Times SUT"/>
          <w:sz w:val="20"/>
        </w:rPr>
        <w:t xml:space="preserve"> (säästmine tähendab loobumisi) Kuu; </w:t>
      </w:r>
      <w:r w:rsidRPr="00E3787E">
        <w:rPr>
          <w:rFonts w:ascii="Times SUT" w:hAnsi="Times SUT" w:cs="Times SUT"/>
          <w:i/>
          <w:sz w:val="20"/>
        </w:rPr>
        <w:t>puest `võeta kalevi, kodo tehasse ka, aga ega sie ei õle ikke `niiskene kalev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oli `uhke poiss, kalevist püksid `jalgas ja kuub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Kui ta paisedab ja punaseks läheb, `panti punast kalevid `pääle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`veltsed lõemed ja `velne koe, se `öötässe kaleb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 xml:space="preserve"> ta pand enese kohe kalevisse,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ti `riidesse </w:t>
      </w:r>
      <w:r w:rsidRPr="00E3787E">
        <w:rPr>
          <w:rFonts w:ascii="Times SUT" w:hAnsi="Times SUT" w:cs="Times SUT"/>
          <w:sz w:val="20"/>
        </w:rPr>
        <w:t xml:space="preserve">Mär; [seelikule] </w:t>
      </w:r>
      <w:r w:rsidRPr="00E3787E">
        <w:rPr>
          <w:rFonts w:ascii="Times SUT" w:hAnsi="Times SUT" w:cs="Times SUT"/>
          <w:i/>
          <w:sz w:val="20"/>
        </w:rPr>
        <w:t>`aeti punane kalevist tükk `alla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uhutud kalev, `üitakse koa pügatud kalev, karv saab pealt ära `võetud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>olen ise koa labast kalevit kudund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kalev on `ästi paks, läbivillane kue ja lõim kõik, paksuks vanutud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ilus vill pidi olema, kellest sai kalevid teha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kes kahe niiega on, sie on labane kalev, mis nelja niiega on, sie on `toimine</w:t>
      </w:r>
      <w:r w:rsidRPr="00E3787E">
        <w:rPr>
          <w:rFonts w:ascii="Times SUT" w:hAnsi="Times SUT" w:cs="Times SUT"/>
          <w:sz w:val="20"/>
        </w:rPr>
        <w:t xml:space="preserve"> [ja] </w:t>
      </w:r>
      <w:r w:rsidRPr="00E3787E">
        <w:rPr>
          <w:rFonts w:ascii="Times SUT" w:hAnsi="Times SUT" w:cs="Times SUT"/>
          <w:i/>
          <w:sz w:val="20"/>
        </w:rPr>
        <w:t>pre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situd kalev, mis vanuteta ja pre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sita 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ts`kangaga kalev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t>mis nüüd tehasse, kahe`teistkümne niie ehk kaheksa niiega ehk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mussad `suapad ja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eviss `riided ja müts piän, nagu ärrä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prussakad paksuss koon, nagu kalev `punnab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küll om linanu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m ilus, ku</w:t>
      </w:r>
      <w:r w:rsidR="00E3787E" w:rsidRPr="00E3787E">
        <w:rPr>
          <w:rFonts w:ascii="Times SUT" w:hAnsi="Times SUT" w:cs="Times SUT"/>
          <w:i/>
          <w:sz w:val="20"/>
        </w:rPr>
        <w:t>‿t́</w:t>
      </w:r>
      <w:r w:rsidRPr="00E3787E">
        <w:rPr>
          <w:rFonts w:ascii="Times SUT" w:hAnsi="Times SUT" w:cs="Times SUT"/>
          <w:i/>
          <w:sz w:val="20"/>
        </w:rPr>
        <w:t>s sinine kale</w:t>
      </w:r>
      <w:r w:rsidR="00E3787E" w:rsidRPr="00E3787E">
        <w:rPr>
          <w:rFonts w:ascii="Times SUT" w:hAnsi="Times SUT" w:cs="Times SUT"/>
          <w:i/>
          <w:sz w:val="20"/>
        </w:rPr>
        <w:t>v́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Trv; </w:t>
      </w:r>
      <w:r w:rsidRPr="00E3787E">
        <w:rPr>
          <w:rFonts w:ascii="Times SUT" w:hAnsi="Times SUT" w:cs="Times SUT"/>
          <w:i/>
          <w:sz w:val="20"/>
        </w:rPr>
        <w:t>küll om iluss orass, ku kaleve kunagi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vanal aeal `olli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ev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ige ilusamb rõevass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Sitast ei saa siidi, kanapasast kalevit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ta om ka peenükene kallõv, selle om ta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hüvvä kalõvat `Pihkvast `t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ostõt kalõvast ummõldass pal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it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kaluk(as), kalv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kalev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kalev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Khk Kaa sootaim, villpea </w:t>
      </w:r>
      <w:r w:rsidRPr="00E3787E">
        <w:rPr>
          <w:rFonts w:ascii="Times SUT" w:hAnsi="Times SUT" w:cs="Times SUT"/>
          <w:i/>
          <w:sz w:val="20"/>
        </w:rPr>
        <w:t>kalev kasub soode `ääres, sihantsed `valged tutid kut poom villad. va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ss on jala poolteist pitkune</w:t>
      </w:r>
      <w:r w:rsidRPr="00E3787E">
        <w:rPr>
          <w:rFonts w:ascii="Times SUT" w:hAnsi="Times SUT" w:cs="Times SUT"/>
          <w:sz w:val="20"/>
        </w:rPr>
        <w:t xml:space="preserve"> Khk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kalepea, kalevitutt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vene</w:t>
      </w:r>
      <w:r w:rsidRPr="00E3787E">
        <w:rPr>
          <w:rFonts w:ascii="Times SUT" w:hAnsi="Times SUT" w:cs="Times SUT"/>
          <w:sz w:val="20"/>
        </w:rPr>
        <w:t xml:space="preserve"> kaluripaat (Võrtsjärvel) </w:t>
      </w:r>
      <w:r w:rsidRPr="00E3787E">
        <w:rPr>
          <w:rFonts w:ascii="Times SUT" w:hAnsi="Times SUT" w:cs="Times SUT"/>
          <w:i/>
          <w:sz w:val="20"/>
        </w:rPr>
        <w:t>kale `vennit `olli siin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lu. kale `venne põhi `olli va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kolm `sü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dä</w:t>
      </w:r>
      <w:r w:rsidRPr="00E3787E">
        <w:rPr>
          <w:rFonts w:ascii="Times SUT" w:hAnsi="Times SUT" w:cs="Times SUT"/>
          <w:sz w:val="20"/>
        </w:rPr>
        <w:t xml:space="preserve"> (pikk); </w:t>
      </w:r>
      <w:r w:rsidRPr="00E3787E">
        <w:rPr>
          <w:rFonts w:ascii="Times SUT" w:hAnsi="Times SUT" w:cs="Times SUT"/>
          <w:i/>
          <w:sz w:val="20"/>
        </w:rPr>
        <w:t>mutivene om suuremp ku kalevene, aga vähemp ku noodavene</w:t>
      </w:r>
      <w:r w:rsidRPr="00E3787E">
        <w:rPr>
          <w:rFonts w:ascii="Times SUT" w:hAnsi="Times SUT" w:cs="Times SUT"/>
          <w:sz w:val="20"/>
        </w:rPr>
        <w:t xml:space="preserve"> Ran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kalevine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&lt; kalev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`enne `pieti kalevised `paldod, eks `miulgi ole kalevine `palto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taal oo kalevised `riided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tal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kalevene kuub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gas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Kõik kangad, kalevised ja poomvillased, käisid mustad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 xml:space="preserve">kudusin kalevise palitu `riide </w:t>
      </w:r>
      <w:r w:rsidRPr="00E3787E">
        <w:rPr>
          <w:rFonts w:ascii="Times SUT" w:hAnsi="Times SUT" w:cs="Times SUT"/>
          <w:sz w:val="20"/>
        </w:rPr>
        <w:t xml:space="preserve">Amb; </w:t>
      </w:r>
      <w:r w:rsidRPr="00E3787E">
        <w:rPr>
          <w:rFonts w:ascii="Times SUT" w:hAnsi="Times SUT" w:cs="Times SUT"/>
          <w:i/>
          <w:sz w:val="20"/>
        </w:rPr>
        <w:t>kalevine riie tokerdab pialt ära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kalevine kasuka riie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evised püksid jalan,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evine kuub 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jän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vanamees tuli kirikust kalevise `riidega</w:t>
      </w:r>
      <w:r w:rsidRPr="00E3787E">
        <w:rPr>
          <w:rFonts w:ascii="Times SUT" w:hAnsi="Times SUT" w:cs="Times SUT"/>
          <w:sz w:val="20"/>
        </w:rPr>
        <w:t xml:space="preserve"> Pil; </w:t>
      </w:r>
      <w:r w:rsidRPr="00E3787E">
        <w:rPr>
          <w:rFonts w:ascii="Times SUT" w:hAnsi="Times SUT" w:cs="Times SUT"/>
          <w:i/>
          <w:sz w:val="20"/>
        </w:rPr>
        <w:t>kalevine rõõvas om kõva ja iluss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kalevise `rõiva om lämmimbä kui puumvillatse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täl om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evine palitu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teil o põrra kalevine rõivass sä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län</w:t>
      </w:r>
      <w:r w:rsidRPr="00E3787E">
        <w:rPr>
          <w:rFonts w:ascii="Times SUT" w:hAnsi="Times SUT" w:cs="Times SUT"/>
          <w:sz w:val="20"/>
        </w:rPr>
        <w:t xml:space="preserve"> San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kalõvane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kalevi|tutt</w:t>
      </w:r>
      <w:r w:rsidRPr="00E3787E">
        <w:rPr>
          <w:rFonts w:ascii="Times SUT" w:hAnsi="Times SUT" w:cs="Times SUT"/>
          <w:sz w:val="20"/>
        </w:rPr>
        <w:t xml:space="preserve"> sootaim, villpea – SaLä Kaa Pöi </w:t>
      </w:r>
      <w:r w:rsidRPr="00E3787E">
        <w:rPr>
          <w:rFonts w:ascii="Times SUT" w:hAnsi="Times SUT" w:cs="Times SUT"/>
          <w:i/>
          <w:sz w:val="20"/>
        </w:rPr>
        <w:t>kalevi tutid kasuvad keeva maa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kalevi tutid `kasvavad soo maa sees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Lapsed `korjasid kalevi tuttisi</w:t>
      </w:r>
      <w:r w:rsidRPr="00E3787E">
        <w:rPr>
          <w:rFonts w:ascii="Times SUT" w:hAnsi="Times SUT" w:cs="Times SUT"/>
          <w:sz w:val="20"/>
        </w:rPr>
        <w:t xml:space="preserve"> Kaa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kalev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ka|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le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da</w:t>
      </w:r>
      <w:r w:rsidRPr="00E3787E">
        <w:rPr>
          <w:rFonts w:ascii="Times SUT" w:hAnsi="Times SUT" w:cs="Times SUT"/>
          <w:sz w:val="20"/>
        </w:rPr>
        <w:t xml:space="preserve">) Hel TLä Kam Rõn, g </w:t>
      </w:r>
      <w:r w:rsidRPr="00E3787E">
        <w:rPr>
          <w:rFonts w:ascii="Times SUT" w:hAnsi="Times SUT" w:cs="Times SUT"/>
          <w:i/>
          <w:sz w:val="20"/>
        </w:rPr>
        <w:noBreakHyphen/>
        <w:t>lõ</w:t>
      </w:r>
      <w:r w:rsidRPr="00E3787E">
        <w:rPr>
          <w:rFonts w:ascii="Times SUT" w:hAnsi="Times SUT" w:cs="Times SUT"/>
          <w:sz w:val="20"/>
        </w:rPr>
        <w:t xml:space="preserve"> Võn San 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</w:t>
      </w:r>
      <w:r w:rsidRPr="00E3787E">
        <w:rPr>
          <w:rFonts w:ascii="Times SUT" w:hAnsi="Times SUT" w:cs="Times SUT"/>
          <w:sz w:val="20"/>
        </w:rPr>
        <w:t xml:space="preserve">kõva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tugev, paindumatu, murduvkõva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g nagu teräss </w:t>
      </w:r>
      <w:r w:rsidRPr="00E3787E">
        <w:rPr>
          <w:rFonts w:ascii="Times SUT" w:hAnsi="Times SUT" w:cs="Times SUT"/>
          <w:sz w:val="20"/>
        </w:rPr>
        <w:t xml:space="preserve">Hel;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puu ehk räni puu,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lätt ütte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ne o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luu, omma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valusõ `väegõ, ei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sa änt `istu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kalõ pääl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`k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mne kasusõ `säärtse harõlitsõ, kalõ roodsuga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sepp om ta `kirvõ `väega kalõss karastanu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maakivi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omma enämbüsi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kalõ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a lubjakivi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omma `pihme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valu um jala `seeri sisen, `tõmbass kalõss ja `trammi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sinine kivi,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um sääne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kivi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`ki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vel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mü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k otsah,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kalõmb veidikõnõ</w:t>
      </w:r>
      <w:r w:rsidRPr="00E3787E">
        <w:rPr>
          <w:rFonts w:ascii="Times SUT" w:hAnsi="Times SUT" w:cs="Times SUT"/>
          <w:sz w:val="20"/>
        </w:rPr>
        <w:t xml:space="preserve"> Vas || tugev (kirjatäht) </w:t>
      </w:r>
      <w:r w:rsidRPr="00E3787E">
        <w:rPr>
          <w:rFonts w:ascii="Times SUT" w:hAnsi="Times SUT" w:cs="Times SUT"/>
          <w:i/>
          <w:sz w:val="20"/>
        </w:rPr>
        <w:t>nii `la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ti meid ka kiruta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tähe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pedi `õigust olõma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kas pehme vai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g vai </w:t>
      </w:r>
      <w:r w:rsidRPr="00E3787E">
        <w:rPr>
          <w:rFonts w:ascii="Times SUT" w:hAnsi="Times SUT" w:cs="Times SUT"/>
          <w:sz w:val="20"/>
        </w:rPr>
        <w:t xml:space="preserve">Har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südametu, vali </w:t>
      </w:r>
      <w:r w:rsidRPr="00E3787E">
        <w:rPr>
          <w:rFonts w:ascii="Times SUT" w:hAnsi="Times SUT" w:cs="Times SUT"/>
          <w:i/>
          <w:sz w:val="20"/>
        </w:rPr>
        <w:t>kaleda `süämega inimene ei alõsta tõese `pääle sugukina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um sääne kärre vai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na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miiss miist `vasta ja sõna sõnna `vasta ja 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`kalgõ `vasta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c.</w:t>
      </w:r>
      <w:r w:rsidRPr="00E3787E">
        <w:rPr>
          <w:rFonts w:ascii="Times SUT" w:hAnsi="Times SUT" w:cs="Times SUT"/>
          <w:sz w:val="20"/>
        </w:rPr>
        <w:t xml:space="preserve"> paakunud, hangunud, tahkunud </w:t>
      </w:r>
      <w:r w:rsidRPr="00E3787E">
        <w:rPr>
          <w:rFonts w:ascii="Times SUT" w:hAnsi="Times SUT" w:cs="Times SUT"/>
          <w:i/>
          <w:sz w:val="20"/>
        </w:rPr>
        <w:t>leib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kaless lännu</w:t>
      </w:r>
      <w:r w:rsidRPr="00E3787E">
        <w:rPr>
          <w:rFonts w:ascii="Times SUT" w:hAnsi="Times SUT" w:cs="Times SUT"/>
          <w:sz w:val="20"/>
        </w:rPr>
        <w:t xml:space="preserve"> Rõn; </w:t>
      </w:r>
      <w:r w:rsidRPr="00E3787E">
        <w:rPr>
          <w:rFonts w:ascii="Times SUT" w:hAnsi="Times SUT" w:cs="Times SUT"/>
          <w:i/>
          <w:sz w:val="20"/>
        </w:rPr>
        <w:t>nii tuhk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maa, ku üi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kivi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Leib om nii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g, et hammas ei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lähä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`sisse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maa om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g, ei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saa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jalaga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`käüvü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rügä om va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miss, terä jo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rasv om joba kalõss lännü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kalõ maa pääl ei kasu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vili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vana leib om `väega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kalõ `maaga olt õks hädäh,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maa õi anna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hü</w:t>
      </w:r>
      <w:r w:rsidR="00E3787E" w:rsidRPr="00E3787E">
        <w:rPr>
          <w:rFonts w:ascii="Times SUT" w:hAnsi="Times SUT" w:cs="Times SUT"/>
          <w:i/>
          <w:sz w:val="20"/>
        </w:rPr>
        <w:t>v́</w:t>
      </w:r>
      <w:r w:rsidRPr="00E3787E">
        <w:rPr>
          <w:rFonts w:ascii="Times SUT" w:hAnsi="Times SUT" w:cs="Times SUT"/>
          <w:i/>
          <w:sz w:val="20"/>
        </w:rPr>
        <w:t>vä `saaki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jenist `andsõ kalõ kuorigu</w:t>
      </w:r>
      <w:r w:rsidRPr="00E3787E">
        <w:rPr>
          <w:rFonts w:ascii="Times SUT" w:hAnsi="Times SUT" w:cs="Times SUT"/>
          <w:sz w:val="20"/>
        </w:rPr>
        <w:t xml:space="preserve"> [koerale] Lei;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muld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d.</w:t>
      </w:r>
      <w:r w:rsidRPr="00E3787E">
        <w:rPr>
          <w:rFonts w:ascii="Times SUT" w:hAnsi="Times SUT" w:cs="Times SUT"/>
          <w:sz w:val="20"/>
        </w:rPr>
        <w:t xml:space="preserve"> poolkõva, pooltoores </w:t>
      </w:r>
      <w:r w:rsidRPr="00E3787E">
        <w:rPr>
          <w:rFonts w:ascii="Times SUT" w:hAnsi="Times SUT" w:cs="Times SUT"/>
          <w:i/>
          <w:sz w:val="20"/>
        </w:rPr>
        <w:t>ku lehe apanu ei ole, siss om na kaleda, siss siga ei taha nii `süvvä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kale `erne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`kartoli `omma viil kalõ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ua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`herne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`jääseki kalõss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Kagu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nikõrd lina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kalõlt `vällä sai,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n</w:t>
      </w:r>
      <w:r w:rsidR="00E3787E" w:rsidRPr="00E3787E">
        <w:rPr>
          <w:rFonts w:ascii="Times SUT" w:hAnsi="Times SUT" w:cs="Times SUT"/>
          <w:i/>
          <w:sz w:val="20"/>
        </w:rPr>
        <w:t>u̬u̬ʔ</w:t>
      </w:r>
      <w:r w:rsidRPr="00E3787E">
        <w:rPr>
          <w:rFonts w:ascii="Times SUT" w:hAnsi="Times SUT" w:cs="Times SUT"/>
          <w:i/>
          <w:sz w:val="20"/>
        </w:rPr>
        <w:t xml:space="preserve"> `aigu õs maal ruttu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 xml:space="preserve">ta </w:t>
      </w:r>
      <w:r w:rsidRPr="00E3787E">
        <w:rPr>
          <w:rFonts w:ascii="Times SUT" w:hAnsi="Times SUT" w:cs="Times SUT"/>
          <w:sz w:val="20"/>
        </w:rPr>
        <w:t>(liha potis)</w:t>
      </w:r>
      <w:r w:rsidRPr="00E3787E">
        <w:rPr>
          <w:rFonts w:ascii="Times SUT" w:hAnsi="Times SUT" w:cs="Times SUT"/>
          <w:i/>
          <w:sz w:val="20"/>
        </w:rPr>
        <w:t xml:space="preserve"> om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ei keedä upõ periss `pehmess, kalõlt ollõv parõmb süvvä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kalõ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lina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olõ õi ar `aigunu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e.</w:t>
      </w:r>
      <w:r w:rsidRPr="00E3787E">
        <w:rPr>
          <w:rFonts w:ascii="Times SUT" w:hAnsi="Times SUT" w:cs="Times SUT"/>
          <w:sz w:val="20"/>
        </w:rPr>
        <w:t> vintske [liha]</w:t>
      </w:r>
      <w:r w:rsidRPr="00E3787E">
        <w:rPr>
          <w:rFonts w:ascii="Times SUT" w:hAnsi="Times SUT" w:cs="Times SUT"/>
          <w:i/>
          <w:sz w:val="20"/>
        </w:rPr>
        <w:t>kamma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um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hain is olõ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g, tu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`väega hää pehmekene `ke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ge `niitä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Har; </w:t>
      </w:r>
      <w:r w:rsidRPr="00E3787E">
        <w:rPr>
          <w:rFonts w:ascii="Times SUT" w:hAnsi="Times SUT" w:cs="Times SUT"/>
          <w:i/>
          <w:sz w:val="20"/>
        </w:rPr>
        <w:t>piimälihm um hüä pihme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`nüssä, tõ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õ um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f.</w:t>
      </w:r>
      <w:r w:rsidRPr="00E3787E">
        <w:rPr>
          <w:rFonts w:ascii="Times SUT" w:hAnsi="Times SUT" w:cs="Times SUT"/>
          <w:sz w:val="20"/>
        </w:rPr>
        <w:t xml:space="preserve"> kare, karm; jäik </w:t>
      </w:r>
      <w:r w:rsidRPr="00E3787E">
        <w:rPr>
          <w:rFonts w:ascii="Times SUT" w:hAnsi="Times SUT" w:cs="Times SUT"/>
          <w:i/>
          <w:sz w:val="20"/>
        </w:rPr>
        <w:t>Linane rõõvass on edimält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g,</w:t>
      </w:r>
      <w:r w:rsidRPr="00E3787E">
        <w:rPr>
          <w:rFonts w:ascii="Times SUT" w:hAnsi="Times SUT" w:cs="Times SUT"/>
          <w:sz w:val="20"/>
        </w:rPr>
        <w:t xml:space="preserve"> [kui] </w:t>
      </w:r>
      <w:r w:rsidRPr="00E3787E">
        <w:rPr>
          <w:rFonts w:ascii="Times SUT" w:hAnsi="Times SUT" w:cs="Times SUT"/>
          <w:i/>
          <w:sz w:val="20"/>
        </w:rPr>
        <w:t>`mõske ja `kolki saa, küll tä `pehmüss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ase om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</w:t>
      </w:r>
      <w:r w:rsidRPr="00E3787E">
        <w:rPr>
          <w:rFonts w:ascii="Times SUT" w:hAnsi="Times SUT" w:cs="Times SUT"/>
          <w:sz w:val="20"/>
        </w:rPr>
        <w:t xml:space="preserve"> Võn; </w:t>
      </w:r>
      <w:r w:rsidRPr="00E3787E">
        <w:rPr>
          <w:rFonts w:ascii="Times SUT" w:hAnsi="Times SUT" w:cs="Times SUT"/>
          <w:i/>
          <w:sz w:val="20"/>
        </w:rPr>
        <w:t>märg rõevass om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pään õigõ ää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es olõ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nii kalõ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tei `vahtsõ kabla, ta om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nigu luu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siilil umma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nõgla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[sikavillane] </w:t>
      </w:r>
      <w:r w:rsidRPr="00E3787E">
        <w:rPr>
          <w:rFonts w:ascii="Times SUT" w:hAnsi="Times SUT" w:cs="Times SUT"/>
          <w:i/>
          <w:sz w:val="20"/>
        </w:rPr>
        <w:t>rõõvass saa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ja sukk saa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um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`Osva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 te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 nahk `päitse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lehmäle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ärä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sa mullõ `kalgõ rõivast kudagu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vohovillaga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tu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om sääne kui hobõsõ karv, sääne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g </w:t>
      </w:r>
      <w:r w:rsidRPr="00E3787E">
        <w:rPr>
          <w:rFonts w:ascii="Times SUT" w:hAnsi="Times SUT" w:cs="Times SUT"/>
          <w:sz w:val="20"/>
        </w:rPr>
        <w:t xml:space="preserve">Se; </w:t>
      </w:r>
      <w:r w:rsidRPr="00E3787E">
        <w:rPr>
          <w:rFonts w:ascii="Times SUT" w:hAnsi="Times SUT" w:cs="Times SUT"/>
          <w:b/>
          <w:sz w:val="20"/>
        </w:rPr>
        <w:t>g.</w:t>
      </w:r>
      <w:r w:rsidRPr="00E3787E">
        <w:rPr>
          <w:rFonts w:ascii="Times SUT" w:hAnsi="Times SUT" w:cs="Times SUT"/>
          <w:sz w:val="20"/>
        </w:rPr>
        <w:t xml:space="preserve"> kare, lubjane (vesi)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vesi</w:t>
      </w:r>
      <w:r w:rsidRPr="00E3787E">
        <w:rPr>
          <w:rFonts w:ascii="Times SUT" w:hAnsi="Times SUT" w:cs="Times SUT"/>
          <w:sz w:val="20"/>
        </w:rPr>
        <w:t xml:space="preserve"> Võn; </w:t>
      </w:r>
      <w:r w:rsidRPr="00E3787E">
        <w:rPr>
          <w:rFonts w:ascii="Times SUT" w:hAnsi="Times SUT" w:cs="Times SUT"/>
          <w:i/>
          <w:sz w:val="20"/>
        </w:rPr>
        <w:t>meil ei olõki `kalgõ vett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nõn kaon om nii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vesi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kos om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vesi, ei tulõ linapia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 `vällä, `aigu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ruttu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kalõ `v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ga k</w:t>
      </w:r>
      <w:r w:rsidR="00E3787E" w:rsidRPr="00E3787E">
        <w:rPr>
          <w:rFonts w:ascii="Times SUT" w:hAnsi="Times SUT" w:cs="Times SUT"/>
          <w:i/>
          <w:sz w:val="20"/>
        </w:rPr>
        <w:t>i̬i̬‿</w:t>
      </w:r>
      <w:r w:rsidRPr="00E3787E">
        <w:rPr>
          <w:rFonts w:ascii="Times SUT" w:hAnsi="Times SUT" w:cs="Times SUT"/>
          <w:i/>
          <w:sz w:val="20"/>
        </w:rPr>
        <w:t>i `pehmess</w:t>
      </w:r>
      <w:r w:rsidRPr="00E3787E">
        <w:rPr>
          <w:rFonts w:ascii="Times SUT" w:hAnsi="Times SUT" w:cs="Times SUT"/>
          <w:sz w:val="20"/>
        </w:rPr>
        <w:t xml:space="preserve"> [herned]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kõle, külm ja kuiv </w:t>
      </w:r>
      <w:r w:rsidRPr="00E3787E">
        <w:rPr>
          <w:rFonts w:ascii="Times SUT" w:hAnsi="Times SUT" w:cs="Times SUT"/>
          <w:i/>
          <w:sz w:val="20"/>
        </w:rPr>
        <w:t>`täämbä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tuu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no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 vastanõ kuu, `väega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aig, no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ei olõ hää `põrsakõisi lõigada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ilm, ku midägi ei sata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külm um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noorõl kuul kõkõ kalõmb aig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Kalõ `aoga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 xml:space="preserve">tapõtolt liha 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särise 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nnõ 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pääl ja `rasva es tulõ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sukuge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`kangõ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aig</w:t>
      </w:r>
      <w:r w:rsidRPr="00E3787E">
        <w:rPr>
          <w:rFonts w:ascii="Times SUT" w:hAnsi="Times SUT" w:cs="Times SUT"/>
          <w:sz w:val="20"/>
        </w:rPr>
        <w:t xml:space="preserve"> (külm lumeta hilissügis) Se || </w:t>
      </w:r>
      <w:r w:rsidRPr="00E3787E">
        <w:rPr>
          <w:rFonts w:ascii="Times SUT" w:hAnsi="Times SUT" w:cs="Times SUT"/>
          <w:i/>
          <w:sz w:val="20"/>
        </w:rPr>
        <w:t>pilve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`tõmbase kalõss. `vihma ei tulõ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pilve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umma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kalõss l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 jo pilve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kalõ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pilve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kost `vihma tulõ õi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kale</w:t>
      </w:r>
      <w:r w:rsidRPr="00E3787E">
        <w:rPr>
          <w:rFonts w:ascii="Times SUT" w:hAnsi="Times SUT" w:cs="Times SUT"/>
          <w:sz w:val="20"/>
          <w:vertAlign w:val="superscript"/>
        </w:rPr>
        <w:t>3</w:t>
      </w:r>
      <w:r w:rsidRPr="00E3787E">
        <w:rPr>
          <w:rFonts w:ascii="Times SUT" w:hAnsi="Times SUT" w:cs="Times SUT"/>
          <w:sz w:val="20"/>
        </w:rPr>
        <w:t>, kalk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kalsk(e)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kalgan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kalkan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kalgas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`kalgas</w:t>
      </w:r>
      <w:r w:rsidRPr="00E3787E">
        <w:rPr>
          <w:rFonts w:ascii="Times SUT" w:hAnsi="Times SUT" w:cs="Times SUT"/>
          <w:sz w:val="20"/>
        </w:rPr>
        <w:t xml:space="preserve"> Vai kalk, kale </w:t>
      </w:r>
      <w:r w:rsidRPr="00E3787E">
        <w:rPr>
          <w:rFonts w:ascii="Times SUT" w:hAnsi="Times SUT" w:cs="Times SUT"/>
          <w:i/>
          <w:sz w:val="20"/>
        </w:rPr>
        <w:t>se `rauda on rabe ja `kalgas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kalgas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kalgas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`kalka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sz w:val="16"/>
        </w:rPr>
        <w:t>pej</w:t>
      </w:r>
      <w:r w:rsidRPr="00E3787E">
        <w:rPr>
          <w:rFonts w:ascii="Times SUT" w:hAnsi="Times SUT" w:cs="Times SUT"/>
          <w:sz w:val="20"/>
        </w:rPr>
        <w:t xml:space="preserve"> kaltsakas </w:t>
      </w:r>
      <w:r w:rsidRPr="00E3787E">
        <w:rPr>
          <w:rFonts w:ascii="Times SUT" w:hAnsi="Times SUT" w:cs="Times SUT"/>
          <w:i/>
          <w:sz w:val="20"/>
        </w:rPr>
        <w:t>mes sa juama kalgas õiendad! `ütled, kui mõni tükib `riidu. `niisukesed `kalkad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kalbus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kalgastama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kalgastama</w:t>
      </w:r>
      <w:r w:rsidRPr="00E3787E">
        <w:rPr>
          <w:rFonts w:ascii="Times SUT" w:hAnsi="Times SUT" w:cs="Times SUT"/>
          <w:sz w:val="20"/>
        </w:rPr>
        <w:t xml:space="preserve"> Hi, </w:t>
      </w:r>
      <w:r w:rsidRPr="00E3787E">
        <w:rPr>
          <w:rFonts w:ascii="Times SUT" w:hAnsi="Times SUT" w:cs="Times SUT"/>
          <w:i/>
          <w:sz w:val="20"/>
        </w:rPr>
        <w:t>`k-</w:t>
      </w:r>
      <w:r w:rsidRPr="00E3787E">
        <w:rPr>
          <w:rFonts w:ascii="Times SUT" w:hAnsi="Times SUT" w:cs="Times SUT"/>
          <w:sz w:val="20"/>
        </w:rPr>
        <w:t xml:space="preserve"> Jõe Kuu Vai hapuks minema, riknema </w:t>
      </w:r>
      <w:r w:rsidRPr="00E3787E">
        <w:rPr>
          <w:rFonts w:ascii="Times SUT" w:hAnsi="Times SUT" w:cs="Times SUT"/>
          <w:i/>
          <w:sz w:val="20"/>
        </w:rPr>
        <w:t>kali on `nonda `kalgastama läind, on vesine ja paha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piim on `kalgastand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`kalgastand `piimä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Piim aa täiesti kalgastand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kalgastand piim, paks, aga ei ole veel apu</w:t>
      </w:r>
      <w:r w:rsidRPr="00E3787E">
        <w:rPr>
          <w:rFonts w:ascii="Times SUT" w:hAnsi="Times SUT" w:cs="Times SUT"/>
          <w:sz w:val="20"/>
        </w:rPr>
        <w:t xml:space="preserve"> Rei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kilgastama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kalgastuma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`kalgastuma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sz w:val="16"/>
        </w:rPr>
        <w:t>refl</w:t>
      </w:r>
      <w:r w:rsidRPr="00E3787E">
        <w:rPr>
          <w:rFonts w:ascii="Times SUT" w:hAnsi="Times SUT" w:cs="Times SUT"/>
          <w:sz w:val="20"/>
        </w:rPr>
        <w:t xml:space="preserve"> &lt; kalgastama </w:t>
      </w:r>
      <w:r w:rsidRPr="00E3787E">
        <w:rPr>
          <w:rFonts w:ascii="Times SUT" w:hAnsi="Times SUT" w:cs="Times SUT"/>
          <w:i/>
          <w:sz w:val="20"/>
        </w:rPr>
        <w:t>Ei sidä `kalgastund `piimä `süüä küll voi, see oda kohe seest `lahti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`kalgastund piim, sie habakas, ei ole riesk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kalgens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kalge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kaltsakas </w:t>
      </w:r>
      <w:r w:rsidRPr="00E3787E">
        <w:rPr>
          <w:rFonts w:ascii="Times SUT" w:hAnsi="Times SUT" w:cs="Times SUT"/>
          <w:i/>
          <w:sz w:val="20"/>
        </w:rPr>
        <w:t>justku kalge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s kunagi, närun rõõvin</w:t>
      </w:r>
      <w:r w:rsidRPr="00E3787E">
        <w:rPr>
          <w:rFonts w:ascii="Times SUT" w:hAnsi="Times SUT" w:cs="Times SUT"/>
          <w:sz w:val="20"/>
        </w:rPr>
        <w:t xml:space="preserve"> Pst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kalgerdama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kalgerdama</w:t>
      </w:r>
      <w:r w:rsidRPr="00E3787E">
        <w:rPr>
          <w:rFonts w:ascii="Times SUT" w:hAnsi="Times SUT" w:cs="Times SUT"/>
          <w:sz w:val="20"/>
        </w:rPr>
        <w:t xml:space="preserve"> Kad Sim Kod Lai Ksi Plt, </w:t>
      </w:r>
      <w:r w:rsidRPr="00E3787E">
        <w:rPr>
          <w:rFonts w:ascii="Times SUT" w:hAnsi="Times SUT" w:cs="Times SUT"/>
          <w:i/>
          <w:sz w:val="20"/>
        </w:rPr>
        <w:t>`k-</w:t>
      </w:r>
      <w:r w:rsidRPr="00E3787E">
        <w:rPr>
          <w:rFonts w:ascii="Times SUT" w:hAnsi="Times SUT" w:cs="Times SUT"/>
          <w:sz w:val="20"/>
        </w:rPr>
        <w:t xml:space="preserve"> Hlj tolgendama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kakerdama </w:t>
      </w:r>
      <w:r w:rsidRPr="00E3787E">
        <w:rPr>
          <w:rFonts w:ascii="Times SUT" w:hAnsi="Times SUT" w:cs="Times SUT"/>
          <w:i/>
          <w:sz w:val="20"/>
        </w:rPr>
        <w:t>mis ta kalgerdagu ommetigi sial `kasteses rohus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sina sõ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nik kalgerdad siin minu `puhta `kanga pial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`j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nud kalgerdab, kukub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kalgerdab piale ühest kohast `teisi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poisike kalgerdab `ringi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ripnema </w:t>
      </w:r>
      <w:r w:rsidRPr="00E3787E">
        <w:rPr>
          <w:rFonts w:ascii="Times SUT" w:hAnsi="Times SUT" w:cs="Times SUT"/>
          <w:i/>
          <w:sz w:val="20"/>
        </w:rPr>
        <w:t>`riided närus, sieliku sabas kalgerdasivad kalsud</w:t>
      </w:r>
      <w:r w:rsidRPr="00E3787E">
        <w:rPr>
          <w:rFonts w:ascii="Times SUT" w:hAnsi="Times SUT" w:cs="Times SUT"/>
          <w:sz w:val="20"/>
        </w:rPr>
        <w:t xml:space="preserve"> Kad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kalgerdus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kalgerdus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Kad Kod </w:t>
      </w:r>
      <w:r w:rsidRPr="00E3787E">
        <w:rPr>
          <w:rFonts w:ascii="Times SUT" w:hAnsi="Times SUT" w:cs="Times SUT"/>
          <w:sz w:val="16"/>
        </w:rPr>
        <w:t>pej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tuli nagu va kalgerdus, `riided närus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on üks kalgerdus `vankri piäl, ei sua `sisse, ei võta `jalgu `alla</w:t>
      </w:r>
      <w:r w:rsidRPr="00E3787E">
        <w:rPr>
          <w:rFonts w:ascii="Times SUT" w:hAnsi="Times SUT" w:cs="Times SUT"/>
          <w:sz w:val="20"/>
        </w:rPr>
        <w:t xml:space="preserve"> (joodikust)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kalgistama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gist|ama</w:t>
      </w:r>
      <w:r w:rsidRPr="00E3787E">
        <w:rPr>
          <w:rFonts w:ascii="Times SUT" w:hAnsi="Times SUT" w:cs="Times SUT"/>
          <w:sz w:val="20"/>
        </w:rPr>
        <w:t xml:space="preserve"> VJg Plt, </w:t>
      </w:r>
      <w:r w:rsidRPr="00E3787E">
        <w:rPr>
          <w:rFonts w:ascii="Times SUT" w:hAnsi="Times SUT" w:cs="Times SUT"/>
          <w:i/>
          <w:sz w:val="20"/>
        </w:rPr>
        <w:noBreakHyphen/>
        <w:t>õme</w:t>
      </w:r>
      <w:r w:rsidRPr="00E3787E">
        <w:rPr>
          <w:rFonts w:ascii="Times SUT" w:hAnsi="Times SUT" w:cs="Times SUT"/>
          <w:sz w:val="20"/>
        </w:rPr>
        <w:t xml:space="preserve"> San karastama, kõvaks, kalgiks muut(u)ma </w:t>
      </w:r>
      <w:r w:rsidRPr="00E3787E">
        <w:rPr>
          <w:rFonts w:ascii="Times SUT" w:hAnsi="Times SUT" w:cs="Times SUT"/>
          <w:i/>
          <w:sz w:val="20"/>
        </w:rPr>
        <w:t>kui raud tüma on ja taheta kõvast teha, siis seda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gisteta, `lassa vähä `aaval vie `sisse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ta om är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gistõnu</w:t>
      </w:r>
      <w:r w:rsidRPr="00E3787E">
        <w:rPr>
          <w:rFonts w:ascii="Times SUT" w:hAnsi="Times SUT" w:cs="Times SUT"/>
          <w:sz w:val="20"/>
        </w:rPr>
        <w:t xml:space="preserve"> 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kalgistama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gistõmõ</w:t>
      </w:r>
      <w:r w:rsidRPr="00E3787E">
        <w:rPr>
          <w:rFonts w:ascii="Times SUT" w:hAnsi="Times SUT" w:cs="Times SUT"/>
          <w:sz w:val="20"/>
        </w:rPr>
        <w:t xml:space="preserve"> Krl lubjastuma, lupjama </w:t>
      </w:r>
      <w:r w:rsidRPr="00E3787E">
        <w:rPr>
          <w:rFonts w:ascii="Times SUT" w:hAnsi="Times SUT" w:cs="Times SUT"/>
          <w:i/>
          <w:sz w:val="20"/>
        </w:rPr>
        <w:t>täl omma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vere soone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gistõnu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Krl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kalgistuma</w:t>
      </w:r>
      <w:r w:rsidRPr="00E3787E">
        <w:rPr>
          <w:rFonts w:ascii="Times SUT" w:hAnsi="Times SUT" w:cs="Times SUT"/>
          <w:sz w:val="20"/>
        </w:rPr>
        <w:t xml:space="preserve"> nud-part </w:t>
      </w:r>
      <w:r w:rsidRPr="00E3787E">
        <w:rPr>
          <w:rFonts w:ascii="Times SUT" w:hAnsi="Times SUT" w:cs="Times SUT"/>
          <w:i/>
          <w:sz w:val="20"/>
        </w:rPr>
        <w:t>`kalgistund</w:t>
      </w:r>
      <w:r w:rsidRPr="00E3787E">
        <w:rPr>
          <w:rFonts w:ascii="Times SUT" w:hAnsi="Times SUT" w:cs="Times SUT"/>
          <w:sz w:val="20"/>
        </w:rPr>
        <w:t xml:space="preserve"> Kuu tilgastanud </w:t>
      </w:r>
      <w:r w:rsidRPr="00E3787E">
        <w:rPr>
          <w:rFonts w:ascii="Times SUT" w:hAnsi="Times SUT" w:cs="Times SUT"/>
          <w:i/>
          <w:sz w:val="20"/>
        </w:rPr>
        <w:t>`kalgistund piim, peräst ageti `ütlemä `tilgastund, vahe `pääline, ei ole appu ei ole `rieska `maitse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kalgitõmõ</w:t>
      </w:r>
      <w:r w:rsidRPr="00E3787E">
        <w:rPr>
          <w:rFonts w:ascii="Times SUT" w:hAnsi="Times SUT" w:cs="Times SUT"/>
          <w:sz w:val="20"/>
        </w:rPr>
        <w:t xml:space="preserve"> imps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gitõtõss</w:t>
      </w:r>
      <w:r w:rsidRPr="00E3787E">
        <w:rPr>
          <w:rFonts w:ascii="Times SUT" w:hAnsi="Times SUT" w:cs="Times SUT"/>
          <w:sz w:val="20"/>
        </w:rPr>
        <w:t xml:space="preserve"> Krl lubjatakse </w:t>
      </w:r>
      <w:r w:rsidRPr="00E3787E">
        <w:rPr>
          <w:rFonts w:ascii="Times SUT" w:hAnsi="Times SUT" w:cs="Times SUT"/>
          <w:i/>
          <w:sz w:val="20"/>
        </w:rPr>
        <w:t>tarõsiid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gitõtõss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gige</w:t>
      </w:r>
      <w:r w:rsidRPr="00E3787E">
        <w:rPr>
          <w:rFonts w:ascii="Times SUT" w:hAnsi="Times SUT" w:cs="Times SUT"/>
          <w:sz w:val="20"/>
        </w:rPr>
        <w:t xml:space="preserve"> Krl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kalgul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kalgul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 Mar(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Vig PJg HJn, </w:t>
      </w:r>
      <w:r w:rsidRPr="00E3787E">
        <w:rPr>
          <w:rFonts w:ascii="Times SUT" w:hAnsi="Times SUT" w:cs="Times SUT"/>
          <w:i/>
          <w:sz w:val="20"/>
        </w:rPr>
        <w:t>kalgole</w:t>
      </w:r>
      <w:r w:rsidRPr="00E3787E">
        <w:rPr>
          <w:rFonts w:ascii="Times SUT" w:hAnsi="Times SUT" w:cs="Times SUT"/>
          <w:sz w:val="20"/>
        </w:rPr>
        <w:t xml:space="preserve"> Mih kalkvel(e), älevil(e) </w:t>
      </w:r>
      <w:r w:rsidRPr="00E3787E">
        <w:rPr>
          <w:rFonts w:ascii="Times SUT" w:hAnsi="Times SUT" w:cs="Times SUT"/>
          <w:i/>
          <w:sz w:val="20"/>
        </w:rPr>
        <w:t>nutu kalgul, `tahtis `nutma akata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silmäd oo vee kalgol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so silmäd vesitsed, vee kalgul, oled sa nutnd või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silmäd läksid vee kalgule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minul vanal inimesel silmad kisuvad vee kalgule --, kui vastu tuult lähed</w:t>
      </w:r>
      <w:r w:rsidRPr="00E3787E">
        <w:rPr>
          <w:rFonts w:ascii="Times SUT" w:hAnsi="Times SUT" w:cs="Times SUT"/>
          <w:sz w:val="20"/>
        </w:rPr>
        <w:t xml:space="preserve"> HJn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kalgut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`kalgut</w:t>
      </w:r>
      <w:r w:rsidRPr="00E3787E">
        <w:rPr>
          <w:rFonts w:ascii="Times SUT" w:hAnsi="Times SUT" w:cs="Times SUT"/>
          <w:sz w:val="20"/>
        </w:rPr>
        <w:t xml:space="preserve"> Lüg, </w:t>
      </w:r>
      <w:r w:rsidRPr="00E3787E">
        <w:rPr>
          <w:rFonts w:ascii="Times SUT" w:hAnsi="Times SUT" w:cs="Times SUT"/>
          <w:i/>
          <w:sz w:val="20"/>
        </w:rPr>
        <w:t>kalgo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sz w:val="20"/>
        </w:rPr>
        <w:t xml:space="preserve"> Kod,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seadeldis veskikinga juures, mis raputab vilja kivide vahele </w:t>
      </w:r>
      <w:r w:rsidRPr="00E3787E">
        <w:rPr>
          <w:rFonts w:ascii="Times SUT" w:hAnsi="Times SUT" w:cs="Times SUT"/>
          <w:i/>
          <w:sz w:val="20"/>
        </w:rPr>
        <w:t>`kalgut rapputas `ke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äs `vilja `alle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kalgutama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`kalgutama</w:t>
      </w:r>
      <w:r w:rsidRPr="00E3787E">
        <w:rPr>
          <w:rFonts w:ascii="Times SUT" w:hAnsi="Times SUT" w:cs="Times SUT"/>
          <w:sz w:val="20"/>
        </w:rPr>
        <w:t xml:space="preserve"> Kuu Jõh IisR kaasa võtma, tirima; kaasas käima </w:t>
      </w:r>
      <w:r w:rsidRPr="00E3787E">
        <w:rPr>
          <w:rFonts w:ascii="Times SUT" w:hAnsi="Times SUT" w:cs="Times SUT"/>
          <w:i/>
          <w:sz w:val="20"/>
        </w:rPr>
        <w:t>Päss `kalgutab kogu `päivä `lammast taga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Said nüüd `lapse `terve `päivä oma järäl `kalgudetud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Mis neist rehadest `kaasa `kalgutatta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`Kalgutas päev `otsa last `külmaga `õuves</w:t>
      </w:r>
      <w:r w:rsidRPr="00E3787E">
        <w:rPr>
          <w:rFonts w:ascii="Times SUT" w:hAnsi="Times SUT" w:cs="Times SUT"/>
          <w:sz w:val="20"/>
        </w:rPr>
        <w:t xml:space="preserve"> IisR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kali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kalja</w:t>
      </w:r>
      <w:r w:rsidRPr="00E3787E">
        <w:rPr>
          <w:rFonts w:ascii="Times SUT" w:hAnsi="Times SUT" w:cs="Times SUT"/>
          <w:sz w:val="20"/>
        </w:rPr>
        <w:t xml:space="preserve"> eP(g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</w:t>
      </w:r>
      <w:r w:rsidRPr="00E3787E">
        <w:rPr>
          <w:rFonts w:ascii="Times SUT" w:hAnsi="Times SUT" w:cs="Times SUT"/>
          <w:sz w:val="20"/>
        </w:rPr>
        <w:t xml:space="preserve"> L K[</w:t>
      </w:r>
      <w:r w:rsidRPr="00E3787E">
        <w:rPr>
          <w:rFonts w:ascii="Times SUT" w:hAnsi="Times SUT" w:cs="Times SUT"/>
          <w:i/>
          <w:sz w:val="20"/>
        </w:rPr>
        <w:t>kaila</w:t>
      </w:r>
      <w:r w:rsidRPr="00E3787E">
        <w:rPr>
          <w:rFonts w:ascii="Times SUT" w:hAnsi="Times SUT" w:cs="Times SUT"/>
          <w:sz w:val="20"/>
        </w:rPr>
        <w:t xml:space="preserve">]), g </w:t>
      </w:r>
      <w:r w:rsidRPr="00E3787E">
        <w:rPr>
          <w:rFonts w:ascii="Times SUT" w:hAnsi="Times SUT" w:cs="Times SUT"/>
          <w:i/>
          <w:sz w:val="20"/>
        </w:rPr>
        <w:t>`kalja</w:t>
      </w:r>
      <w:r w:rsidRPr="00E3787E">
        <w:rPr>
          <w:rFonts w:ascii="Times SUT" w:hAnsi="Times SUT" w:cs="Times SUT"/>
          <w:sz w:val="20"/>
        </w:rPr>
        <w:t xml:space="preserve"> R(n </w:t>
      </w:r>
      <w:r w:rsidRPr="00E3787E">
        <w:rPr>
          <w:rFonts w:ascii="Times SUT" w:hAnsi="Times SUT" w:cs="Times SUT"/>
          <w:i/>
          <w:sz w:val="20"/>
        </w:rPr>
        <w:t>`kalja</w:t>
      </w:r>
      <w:r w:rsidRPr="00E3787E">
        <w:rPr>
          <w:rFonts w:ascii="Times SUT" w:hAnsi="Times SUT" w:cs="Times SUT"/>
          <w:sz w:val="20"/>
        </w:rPr>
        <w:t xml:space="preserve"> Vai), 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</w:t>
      </w:r>
      <w:r w:rsidRPr="00E3787E">
        <w:rPr>
          <w:rFonts w:ascii="Times SUT" w:hAnsi="Times SUT" w:cs="Times SUT"/>
          <w:sz w:val="20"/>
        </w:rPr>
        <w:t xml:space="preserve"> Trv Hls(n </w:t>
      </w:r>
      <w:r w:rsidRPr="00E3787E">
        <w:rPr>
          <w:rFonts w:ascii="Times SUT" w:hAnsi="Times SUT" w:cs="Times SUT"/>
          <w:i/>
          <w:sz w:val="20"/>
        </w:rPr>
        <w:t>kalja</w:t>
      </w:r>
      <w:r w:rsidRPr="00E3787E">
        <w:rPr>
          <w:rFonts w:ascii="Times SUT" w:hAnsi="Times SUT" w:cs="Times SUT"/>
          <w:sz w:val="20"/>
        </w:rPr>
        <w:t xml:space="preserve">) </w:t>
      </w:r>
      <w:r w:rsidRPr="00E3787E">
        <w:rPr>
          <w:rFonts w:ascii="Times SUT" w:hAnsi="Times SUT" w:cs="Times SUT"/>
          <w:sz w:val="16"/>
        </w:rPr>
        <w:t>u</w:t>
      </w:r>
      <w:r w:rsidRPr="00E3787E">
        <w:rPr>
          <w:rFonts w:ascii="Times SUT" w:hAnsi="Times SUT" w:cs="Times SUT"/>
          <w:sz w:val="20"/>
        </w:rPr>
        <w:t xml:space="preserve"> TLä jook, kali </w:t>
      </w:r>
      <w:r w:rsidRPr="00E3787E">
        <w:rPr>
          <w:rFonts w:ascii="Times SUT" w:hAnsi="Times SUT" w:cs="Times SUT"/>
          <w:i/>
          <w:sz w:val="20"/>
        </w:rPr>
        <w:t>Pilk kävi läbi `nindagu kali `mustlasest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õle magu on juo</w:t>
      </w:r>
      <w:r w:rsidRPr="00E3787E">
        <w:rPr>
          <w:rFonts w:ascii="Times SUT" w:hAnsi="Times SUT" w:cs="Times SUT"/>
          <w:sz w:val="20"/>
        </w:rPr>
        <w:t xml:space="preserve"> (juures), </w:t>
      </w:r>
      <w:r w:rsidRPr="00E3787E">
        <w:rPr>
          <w:rFonts w:ascii="Times SUT" w:hAnsi="Times SUT" w:cs="Times SUT"/>
          <w:i/>
          <w:sz w:val="20"/>
        </w:rPr>
        <w:t>kali tahab `uuvistada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`kalja põhi `seisab `kauemb, kui on kadakad ja umalad `ulgas, umalad `tieväd `kalja `kangest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`kalja tehä `otrist, `lähto appust, siis `ongi `kalja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magedest tehasse ölut ja `kalja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ölle rabale `pandi `sooja vett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 ning apendati, seda `üiti kaljaks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Katsu mo `kalja koa</w:t>
      </w:r>
      <w:r w:rsidRPr="00E3787E">
        <w:rPr>
          <w:rFonts w:ascii="Times SUT" w:hAnsi="Times SUT" w:cs="Times SUT"/>
          <w:sz w:val="20"/>
        </w:rPr>
        <w:t xml:space="preserve"> (</w:t>
      </w:r>
      <w:r w:rsidRPr="00E3787E">
        <w:rPr>
          <w:rFonts w:ascii="Times SUT" w:hAnsi="Times SUT" w:cs="Times SUT"/>
          <w:sz w:val="16"/>
        </w:rPr>
        <w:t>hum</w:t>
      </w:r>
      <w:r w:rsidRPr="00E3787E">
        <w:rPr>
          <w:rFonts w:ascii="Times SUT" w:hAnsi="Times SUT" w:cs="Times SUT"/>
          <w:sz w:val="20"/>
        </w:rPr>
        <w:t xml:space="preserve"> õllest) Pöi; </w:t>
      </w:r>
      <w:r w:rsidRPr="00E3787E">
        <w:rPr>
          <w:rFonts w:ascii="Times SUT" w:hAnsi="Times SUT" w:cs="Times SUT"/>
          <w:i/>
          <w:sz w:val="20"/>
        </w:rPr>
        <w:t>kui `kalja tahad, siis pead õlle enne `valmis tegema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mene lase natukse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la, ma tahan `juua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ruki lennase kali oo param, lebast tehässe ko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</w:t>
      </w:r>
      <w:r w:rsidRPr="00E3787E">
        <w:rPr>
          <w:rFonts w:ascii="Times SUT" w:hAnsi="Times SUT" w:cs="Times SUT"/>
          <w:sz w:val="20"/>
        </w:rPr>
        <w:t xml:space="preserve"> Kir; </w:t>
      </w:r>
      <w:r w:rsidRPr="00E3787E">
        <w:rPr>
          <w:rFonts w:ascii="Times SUT" w:hAnsi="Times SUT" w:cs="Times SUT"/>
          <w:i/>
          <w:sz w:val="20"/>
        </w:rPr>
        <w:t>va `kolkun kali oli, aga rohoks ta oli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õlle virre soab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`lastud, siis jääb järele apu kali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kui õlut `la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la, siis jäi viel `rammu `sinna `sisse, siis pärast `joadi sie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laks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mine lase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la, kali on ju </w:t>
      </w:r>
      <w:r w:rsidRPr="00E3787E">
        <w:rPr>
          <w:rFonts w:ascii="Times SUT" w:hAnsi="Times SUT" w:cs="Times SUT"/>
          <w:sz w:val="20"/>
        </w:rPr>
        <w:t>apu Ann;</w:t>
      </w:r>
      <w:r w:rsidRPr="00E3787E">
        <w:rPr>
          <w:rFonts w:ascii="Times SUT" w:hAnsi="Times SUT" w:cs="Times SUT"/>
          <w:i/>
          <w:sz w:val="20"/>
        </w:rPr>
        <w:t xml:space="preserve"> kui õled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juanud, ei tahagi enäm vett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nüid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leeväd `si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se, tõruke täis, siis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`leige vesi `piäle selle leeväle, siis vanad rahvas `ütlid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meie kali `apnemä, külänaesed `taplemä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`kartuli kali one pehme, tämä ei õle nõnna pruun ku linnasse</w:t>
      </w:r>
      <w:r w:rsidRPr="00E3787E">
        <w:rPr>
          <w:rFonts w:ascii="Times SUT" w:hAnsi="Times SUT" w:cs="Times SUT"/>
          <w:sz w:val="20"/>
        </w:rPr>
        <w:t xml:space="preserve"> [kali] Kod; </w:t>
      </w:r>
      <w:r w:rsidRPr="00E3787E">
        <w:rPr>
          <w:rFonts w:ascii="Times SUT" w:hAnsi="Times SUT" w:cs="Times SUT"/>
          <w:i/>
          <w:sz w:val="20"/>
        </w:rPr>
        <w:t xml:space="preserve">kali on ikke ia suvel juuvva, tema ei `laasta sinu ära </w:t>
      </w:r>
      <w:r w:rsidRPr="00E3787E">
        <w:rPr>
          <w:rFonts w:ascii="Times SUT" w:hAnsi="Times SUT" w:cs="Times SUT"/>
          <w:sz w:val="20"/>
        </w:rPr>
        <w:t xml:space="preserve">Pal; </w:t>
      </w:r>
      <w:r w:rsidRPr="00E3787E">
        <w:rPr>
          <w:rFonts w:ascii="Times SUT" w:hAnsi="Times SUT" w:cs="Times SUT"/>
          <w:i/>
          <w:sz w:val="20"/>
        </w:rPr>
        <w:t>kali `kolkub ära, kui seesab</w:t>
      </w:r>
      <w:r w:rsidRPr="00E3787E">
        <w:rPr>
          <w:rFonts w:ascii="Times SUT" w:hAnsi="Times SUT" w:cs="Times SUT"/>
          <w:sz w:val="20"/>
        </w:rPr>
        <w:t xml:space="preserve"> Pil; </w:t>
      </w:r>
      <w:r w:rsidRPr="00E3787E">
        <w:rPr>
          <w:rFonts w:ascii="Times SUT" w:hAnsi="Times SUT" w:cs="Times SUT"/>
          <w:i/>
          <w:sz w:val="20"/>
        </w:rPr>
        <w:t>õlle perä kutsuts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</w:t>
      </w:r>
      <w:r w:rsidRPr="00E3787E">
        <w:rPr>
          <w:rFonts w:ascii="Times SUT" w:hAnsi="Times SUT" w:cs="Times SUT"/>
          <w:sz w:val="20"/>
        </w:rPr>
        <w:t xml:space="preserve"> Hls || </w:t>
      </w:r>
      <w:r w:rsidRPr="00E3787E">
        <w:rPr>
          <w:rFonts w:ascii="Times SUT" w:hAnsi="Times SUT" w:cs="Times SUT"/>
          <w:i/>
          <w:sz w:val="20"/>
        </w:rPr>
        <w:t>na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last tuleb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la, sest na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last tuli jo suur äda</w:t>
      </w:r>
      <w:r w:rsidRPr="00E3787E">
        <w:rPr>
          <w:rFonts w:ascii="Times SUT" w:hAnsi="Times SUT" w:cs="Times SUT"/>
          <w:sz w:val="20"/>
        </w:rPr>
        <w:t xml:space="preserve"> Ann; </w:t>
      </w:r>
      <w:r w:rsidRPr="00E3787E">
        <w:rPr>
          <w:rFonts w:ascii="Times SUT" w:hAnsi="Times SUT" w:cs="Times SUT"/>
          <w:i/>
          <w:sz w:val="20"/>
        </w:rPr>
        <w:t>vahel na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päräss, `ütled</w:t>
      </w:r>
      <w:r w:rsidRPr="00E3787E">
        <w:rPr>
          <w:rFonts w:ascii="Times SUT" w:hAnsi="Times SUT" w:cs="Times SUT"/>
          <w:sz w:val="20"/>
        </w:rPr>
        <w:t xml:space="preserve"> [kui] </w:t>
      </w:r>
      <w:r w:rsidRPr="00E3787E">
        <w:rPr>
          <w:rFonts w:ascii="Times SUT" w:hAnsi="Times SUT" w:cs="Times SUT"/>
          <w:i/>
          <w:sz w:val="20"/>
        </w:rPr>
        <w:t>nali lääb `täide – na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jass suab kali</w:t>
      </w:r>
      <w:r w:rsidRPr="00E3787E">
        <w:rPr>
          <w:rFonts w:ascii="Times SUT" w:hAnsi="Times SUT" w:cs="Times SUT"/>
          <w:sz w:val="20"/>
        </w:rPr>
        <w:t xml:space="preserve"> Kod; k a l i  l ä h e b  k a e v u  vee pidev lisamine astjasse lahjendab kalja </w:t>
      </w:r>
      <w:r w:rsidRPr="00E3787E">
        <w:rPr>
          <w:rFonts w:ascii="Times SUT" w:hAnsi="Times SUT" w:cs="Times SUT"/>
          <w:i/>
          <w:sz w:val="20"/>
        </w:rPr>
        <w:t>`üellasse, et kali lähäb `kaivo, kui ei õle enamb `kalja `maitset, on joba `viega ühesugune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kali on juo `kaivo mend, piab `kalja akkama `uuvistama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minu vanaisa `ütles, et juo kali on `kaivus, enämb ei `kõlba</w:t>
      </w:r>
      <w:r w:rsidRPr="00E3787E">
        <w:rPr>
          <w:rFonts w:ascii="Times SUT" w:hAnsi="Times SUT" w:cs="Times SUT"/>
          <w:sz w:val="20"/>
        </w:rPr>
        <w:t xml:space="preserve"> Lüg; k a l j a  k a h a s s e  t e g e m a  (ühisest ettevõtmisest) </w:t>
      </w:r>
      <w:r w:rsidRPr="00E3787E">
        <w:rPr>
          <w:rFonts w:ascii="Times SUT" w:hAnsi="Times SUT" w:cs="Times SUT"/>
          <w:i/>
          <w:sz w:val="20"/>
        </w:rPr>
        <w:t>Oma süü, mis sa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 akkasid `möhmakaga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kahasse tegema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`Ausa mehega võib küll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kahasse teha</w:t>
      </w:r>
      <w:r w:rsidRPr="00E3787E">
        <w:rPr>
          <w:rFonts w:ascii="Times SUT" w:hAnsi="Times SUT" w:cs="Times SUT"/>
          <w:sz w:val="20"/>
        </w:rPr>
        <w:t xml:space="preserve"> IisR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kaljatse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kali</w:t>
      </w:r>
      <w:r w:rsidRPr="00E3787E">
        <w:rPr>
          <w:rFonts w:ascii="Times SUT" w:hAnsi="Times SUT" w:cs="Times SUT"/>
          <w:sz w:val="20"/>
        </w:rPr>
        <w:t xml:space="preserve"> S, 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</w:t>
      </w:r>
      <w:r w:rsidRPr="00E3787E">
        <w:rPr>
          <w:rFonts w:ascii="Times SUT" w:hAnsi="Times SUT" w:cs="Times SUT"/>
          <w:sz w:val="20"/>
        </w:rPr>
        <w:t xml:space="preserve"> Khn ümmargune puukaigas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teivas, kepp (ka mängudes) </w:t>
      </w:r>
      <w:r w:rsidRPr="00E3787E">
        <w:rPr>
          <w:rFonts w:ascii="Times SUT" w:hAnsi="Times SUT" w:cs="Times SUT"/>
          <w:i/>
          <w:sz w:val="20"/>
        </w:rPr>
        <w:t>akkasid kalidega `kurni veeretama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puu kali, millega vöib 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 ää tappada, kui teele `juhtub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tömma kali käde ning löö `pihta</w:t>
      </w:r>
      <w:r w:rsidRPr="00E3787E">
        <w:rPr>
          <w:rFonts w:ascii="Times SUT" w:hAnsi="Times SUT" w:cs="Times SUT"/>
          <w:sz w:val="20"/>
        </w:rPr>
        <w:t xml:space="preserve"> (koertele) Khk; </w:t>
      </w:r>
      <w:r w:rsidRPr="00E3787E">
        <w:rPr>
          <w:rFonts w:ascii="Times SUT" w:hAnsi="Times SUT" w:cs="Times SUT"/>
          <w:i/>
          <w:sz w:val="20"/>
        </w:rPr>
        <w:t>vöta kali ja anna rebasele</w:t>
      </w:r>
      <w:r w:rsidRPr="00E3787E">
        <w:rPr>
          <w:rFonts w:ascii="Times SUT" w:hAnsi="Times SUT" w:cs="Times SUT"/>
          <w:sz w:val="20"/>
        </w:rPr>
        <w:t xml:space="preserve"> Mus; [linad] </w:t>
      </w:r>
      <w:r w:rsidRPr="00E3787E">
        <w:rPr>
          <w:rFonts w:ascii="Times SUT" w:hAnsi="Times SUT" w:cs="Times SUT"/>
          <w:i/>
          <w:sz w:val="20"/>
        </w:rPr>
        <w:t>`viidi ligu vee `sisse, `lauti keik üksteise `körva, sured kalid `pandi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poisid peksid kalidega küla vahel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Mine löö sealt põesast üks ea kali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Kaliga löödeks munale pihta, kui mängideks klopse</w:t>
      </w:r>
      <w:r w:rsidRPr="00E3787E">
        <w:rPr>
          <w:rFonts w:ascii="Times SUT" w:hAnsi="Times SUT" w:cs="Times SUT"/>
          <w:sz w:val="20"/>
        </w:rPr>
        <w:t xml:space="preserve"> Käi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hoob, kang </w:t>
      </w:r>
      <w:r w:rsidRPr="00E3787E">
        <w:rPr>
          <w:rFonts w:ascii="Times SUT" w:hAnsi="Times SUT" w:cs="Times SUT"/>
          <w:i/>
          <w:sz w:val="20"/>
        </w:rPr>
        <w:t>rupelde `teise `kohta suurde kalidega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Puu `aeti kalide abil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kalid on `väiksemad, oovad on jämed puud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mehed putkestasid kaliga kivisi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kui ep suuda muidu `tõsta, pange kalid `alla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kalidega ka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utakse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tuõgõ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jud ää, taris lääb </w:t>
      </w:r>
      <w:r w:rsidRPr="00E3787E">
        <w:rPr>
          <w:rFonts w:ascii="Times SUT" w:hAnsi="Times SUT" w:cs="Times SUT"/>
          <w:sz w:val="20"/>
        </w:rPr>
        <w:t xml:space="preserve">Khn </w:t>
      </w:r>
      <w:r w:rsidRPr="00E3787E">
        <w:rPr>
          <w:rFonts w:ascii="Times SUT" w:hAnsi="Times SUT" w:cs="Times SUT"/>
          <w:b/>
          <w:sz w:val="20"/>
        </w:rPr>
        <w:t>c.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hrl pl</w:t>
      </w:r>
      <w:r w:rsidRPr="00E3787E">
        <w:rPr>
          <w:rFonts w:ascii="Times SUT" w:hAnsi="Times SUT" w:cs="Times SUT"/>
          <w:sz w:val="20"/>
        </w:rPr>
        <w:t xml:space="preserve"> veerispuu veesõiduki liigutamiseks kuival </w:t>
      </w:r>
      <w:r w:rsidRPr="00E3787E">
        <w:rPr>
          <w:rFonts w:ascii="Times SUT" w:hAnsi="Times SUT" w:cs="Times SUT"/>
          <w:i/>
          <w:sz w:val="20"/>
        </w:rPr>
        <w:t>laeva mere `aemise kalid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kalid ala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laev `kergest jooseb `röhka `koutu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laivale pannasse kalid `alla, kui mere tömmetase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kui paet üles tömmetse, siis pannatse kalid ala, muidu  läheb rihva `sisse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kalamehed vidavad `paati üles kalide ehk rullide peal</w:t>
      </w:r>
      <w:r w:rsidRPr="00E3787E">
        <w:rPr>
          <w:rFonts w:ascii="Times SUT" w:hAnsi="Times SUT" w:cs="Times SUT"/>
          <w:sz w:val="20"/>
        </w:rPr>
        <w:t xml:space="preserve"> Rei </w:t>
      </w:r>
      <w:r w:rsidRPr="00E3787E">
        <w:rPr>
          <w:rFonts w:ascii="Times SUT" w:hAnsi="Times SUT" w:cs="Times SUT"/>
          <w:b/>
          <w:sz w:val="20"/>
        </w:rPr>
        <w:t>d.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 xml:space="preserve">hrl pl </w:t>
      </w:r>
      <w:r w:rsidRPr="00E3787E">
        <w:rPr>
          <w:rFonts w:ascii="Times SUT" w:hAnsi="Times SUT" w:cs="Times SUT"/>
          <w:sz w:val="20"/>
        </w:rPr>
        <w:t xml:space="preserve">heina- või viljakoorma aluspuud </w:t>
      </w:r>
      <w:r w:rsidRPr="00E3787E">
        <w:rPr>
          <w:rFonts w:ascii="Times SUT" w:hAnsi="Times SUT" w:cs="Times SUT"/>
          <w:i/>
          <w:sz w:val="20"/>
        </w:rPr>
        <w:t>kui `einu tuuasse `reega, siis pannasse pöigeti kalid ala ja `piuti taa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`koorma kalid, mis eina `koorma ala pannasse pöigeti üle karsaste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 xml:space="preserve">kalid pannasse `vankri `peale, siis mahub 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nam `peale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kui `koormat `tehta `vankre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le, siis `panta kalid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le, et `rohkem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 l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heb</w:t>
      </w:r>
      <w:r w:rsidRPr="00E3787E">
        <w:rPr>
          <w:rFonts w:ascii="Times SUT" w:hAnsi="Times SUT" w:cs="Times SUT"/>
          <w:sz w:val="20"/>
        </w:rPr>
        <w:t xml:space="preserve"> Emm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kalikas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kalipuu, kall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kallu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lstk</w:t>
      </w:r>
      <w:r w:rsidRPr="00E3787E">
        <w:rPr>
          <w:rFonts w:ascii="Times SUT" w:hAnsi="Times SUT" w:cs="Times SUT"/>
          <w:sz w:val="20"/>
        </w:rPr>
        <w:t xml:space="preserve"> kala – Tõs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kalju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kalijan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kalijanid</w:t>
      </w:r>
      <w:r w:rsidRPr="00E3787E">
        <w:rPr>
          <w:rFonts w:ascii="Times SUT" w:hAnsi="Times SUT" w:cs="Times SUT"/>
          <w:sz w:val="20"/>
        </w:rPr>
        <w:t xml:space="preserve"> Kul kalmus </w:t>
      </w:r>
      <w:r w:rsidRPr="00E3787E">
        <w:rPr>
          <w:rFonts w:ascii="Times SUT" w:hAnsi="Times SUT" w:cs="Times SUT"/>
          <w:i/>
          <w:sz w:val="20"/>
        </w:rPr>
        <w:t>üsna vee `ääres kasovad kalijanid</w:t>
      </w:r>
      <w:r w:rsidRPr="00E3787E">
        <w:rPr>
          <w:rFonts w:ascii="Times SUT" w:hAnsi="Times SUT" w:cs="Times SUT"/>
          <w:sz w:val="20"/>
        </w:rPr>
        <w:t xml:space="preserve"> Kul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kalijas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kalijas</w:t>
      </w:r>
      <w:r w:rsidRPr="00E3787E">
        <w:rPr>
          <w:rFonts w:ascii="Times SUT" w:hAnsi="Times SUT" w:cs="Times SUT"/>
          <w:sz w:val="20"/>
        </w:rPr>
        <w:t xml:space="preserve"> Kei (suure kondiga lahjast loomast) </w:t>
      </w:r>
      <w:r w:rsidRPr="00E3787E">
        <w:rPr>
          <w:rFonts w:ascii="Times SUT" w:hAnsi="Times SUT" w:cs="Times SUT"/>
          <w:i/>
          <w:sz w:val="20"/>
        </w:rPr>
        <w:t>on kalivär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i ehk kalijas loom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see on üks ia kalijas obune</w:t>
      </w:r>
      <w:r w:rsidRPr="00E3787E">
        <w:rPr>
          <w:rFonts w:ascii="Times SUT" w:hAnsi="Times SUT" w:cs="Times SUT"/>
          <w:sz w:val="20"/>
        </w:rPr>
        <w:t xml:space="preserve"> Kei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kalivägine, kalivärki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deskr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vindse kalik puu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kalikas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kali|kas</w:t>
      </w:r>
      <w:r w:rsidRPr="00E3787E">
        <w:rPr>
          <w:rFonts w:ascii="Times SUT" w:hAnsi="Times SUT" w:cs="Times SUT"/>
          <w:sz w:val="20"/>
        </w:rPr>
        <w:t xml:space="preserve"> Kuu Lüg Jäm, </w:t>
      </w:r>
      <w:r w:rsidRPr="00E3787E">
        <w:rPr>
          <w:rFonts w:ascii="Times SUT" w:hAnsi="Times SUT" w:cs="Times SUT"/>
          <w:i/>
          <w:sz w:val="20"/>
        </w:rPr>
        <w:noBreakHyphen/>
        <w:t>gas</w:t>
      </w:r>
      <w:r w:rsidRPr="00E3787E">
        <w:rPr>
          <w:rFonts w:ascii="Times SUT" w:hAnsi="Times SUT" w:cs="Times SUT"/>
          <w:sz w:val="20"/>
        </w:rPr>
        <w:t xml:space="preserve"> Kuu,</w:t>
      </w:r>
      <w:r w:rsidRPr="00E3787E">
        <w:rPr>
          <w:rFonts w:ascii="Times SUT" w:hAnsi="Times SUT" w:cs="Times SUT"/>
          <w:i/>
          <w:sz w:val="20"/>
        </w:rPr>
        <w:t xml:space="preserve"> `kalli|kas</w:t>
      </w:r>
      <w:r w:rsidRPr="00E3787E">
        <w:rPr>
          <w:rFonts w:ascii="Times SUT" w:hAnsi="Times SUT" w:cs="Times SUT"/>
          <w:sz w:val="20"/>
        </w:rPr>
        <w:t xml:space="preserve"> Jõe,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lühike kaigas; tükk, jupp </w:t>
      </w:r>
      <w:r w:rsidRPr="00E3787E">
        <w:rPr>
          <w:rFonts w:ascii="Times SUT" w:hAnsi="Times SUT" w:cs="Times SUT"/>
          <w:i/>
          <w:sz w:val="20"/>
        </w:rPr>
        <w:t>puu `kallikad on `niisugused lühikesed puu `otsad, `muualle `tarvitada ei `kolba kui `pliida all poletada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`Korjasimme `rannald kaliku ja `teimme tuld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jäätükkid ehk kalikad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kalikas on `pienike puu, jämedamb kui sõrm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kali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külmast kohmas </w:t>
      </w:r>
      <w:r w:rsidRPr="00E3787E">
        <w:rPr>
          <w:rFonts w:ascii="Times SUT" w:hAnsi="Times SUT" w:cs="Times SUT"/>
          <w:i/>
          <w:sz w:val="20"/>
        </w:rPr>
        <w:t>külm paab `riided kilika ja kalika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`lapsed kui `kuolist tulevad kodo, emä `ütleb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nüüd õleta jääs ja kalikas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kalikas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kalikas</w:t>
      </w:r>
      <w:r w:rsidRPr="00E3787E">
        <w:rPr>
          <w:rFonts w:ascii="Times SUT" w:hAnsi="Times SUT" w:cs="Times SUT"/>
          <w:sz w:val="20"/>
        </w:rPr>
        <w:t xml:space="preserve"> VNg Jõh võimuses </w:t>
      </w:r>
      <w:r w:rsidRPr="00E3787E">
        <w:rPr>
          <w:rFonts w:ascii="Times SUT" w:hAnsi="Times SUT" w:cs="Times SUT"/>
          <w:i/>
          <w:sz w:val="20"/>
        </w:rPr>
        <w:t>`silmad on `toisel keik une kalikas, aga magama ei jää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enesel `silmäd juo une kalikas</w:t>
      </w:r>
      <w:r w:rsidRPr="00E3787E">
        <w:rPr>
          <w:rFonts w:ascii="Times SUT" w:hAnsi="Times SUT" w:cs="Times SUT"/>
          <w:sz w:val="20"/>
        </w:rPr>
        <w:t xml:space="preserve"> Jõh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kalima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ie</w:t>
      </w:r>
      <w:r w:rsidRPr="00E3787E">
        <w:rPr>
          <w:rFonts w:ascii="Times SUT" w:hAnsi="Times SUT" w:cs="Times SUT"/>
          <w:sz w:val="20"/>
        </w:rPr>
        <w:t xml:space="preserve">) tarima, tassima </w:t>
      </w:r>
      <w:r w:rsidRPr="00E3787E">
        <w:rPr>
          <w:rFonts w:ascii="Times SUT" w:hAnsi="Times SUT" w:cs="Times SUT"/>
          <w:i/>
          <w:sz w:val="20"/>
        </w:rPr>
        <w:t>`kange kalima ühest kõhast `tõise, nagu elämä lähäb `tõise `kõhta. näväd kolivad ja kalivad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kolima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kalimata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kalimat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ahnitsemata, tagasihoidlikult, vähe </w:t>
      </w:r>
      <w:r w:rsidRPr="00E3787E">
        <w:rPr>
          <w:rFonts w:ascii="Times SUT" w:hAnsi="Times SUT" w:cs="Times SUT"/>
          <w:i/>
          <w:sz w:val="20"/>
        </w:rPr>
        <w:t>See laps sööb kalimatta, ilus vaadata, et ei ahnitse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`Võtke liha kalimata, änam ei ole, saab `otsa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Joo kalimatta, sool oo pala, vesi aga külm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`Ponksi `võetse kua kalimatta</w:t>
      </w:r>
      <w:r w:rsidRPr="00E3787E">
        <w:rPr>
          <w:rFonts w:ascii="Times SUT" w:hAnsi="Times SUT" w:cs="Times SUT"/>
          <w:sz w:val="20"/>
        </w:rPr>
        <w:t xml:space="preserve"> Han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kalin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Kuu VJg </w:t>
      </w:r>
      <w:r w:rsidRPr="00E3787E">
        <w:rPr>
          <w:rFonts w:ascii="Times SUT" w:hAnsi="Times SUT" w:cs="Times SUT"/>
          <w:sz w:val="16"/>
        </w:rPr>
        <w:t>on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`kella kalin `kuulab jo</w:t>
      </w:r>
      <w:r w:rsidRPr="00E3787E">
        <w:rPr>
          <w:rFonts w:ascii="Times SUT" w:hAnsi="Times SUT" w:cs="Times SUT"/>
          <w:sz w:val="20"/>
        </w:rPr>
        <w:t xml:space="preserve"> (kari tuleb) Kuu; </w:t>
      </w:r>
      <w:r w:rsidRPr="00E3787E">
        <w:rPr>
          <w:rFonts w:ascii="Times SUT" w:hAnsi="Times SUT" w:cs="Times SUT"/>
          <w:i/>
          <w:sz w:val="20"/>
        </w:rPr>
        <w:t>poisid tulivad suure kalinaga tuppa, kui suure mürinaga tulevad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kalina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kalina</w:t>
      </w:r>
      <w:r w:rsidRPr="00E3787E">
        <w:rPr>
          <w:rFonts w:ascii="Times SUT" w:hAnsi="Times SUT" w:cs="Times SUT"/>
          <w:sz w:val="20"/>
        </w:rPr>
        <w:t xml:space="preserve"> Vai,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lin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Se, g </w:t>
      </w:r>
      <w:r w:rsidRPr="00E3787E">
        <w:rPr>
          <w:rFonts w:ascii="Times SUT" w:hAnsi="Times SUT" w:cs="Times SUT"/>
          <w:i/>
          <w:sz w:val="20"/>
        </w:rPr>
        <w:noBreakHyphen/>
        <w:t>lina</w:t>
      </w:r>
      <w:r w:rsidRPr="00E3787E">
        <w:rPr>
          <w:rFonts w:ascii="Times SUT" w:hAnsi="Times SUT" w:cs="Times SUT"/>
          <w:sz w:val="20"/>
        </w:rPr>
        <w:t xml:space="preserve"> Lut lodjapuu </w:t>
      </w:r>
      <w:r w:rsidRPr="00E3787E">
        <w:rPr>
          <w:rFonts w:ascii="Times SUT" w:hAnsi="Times SUT" w:cs="Times SUT"/>
          <w:i/>
          <w:sz w:val="20"/>
        </w:rPr>
        <w:t>kalina tahab `kasva sial, kos `niiskemb maa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`lastel olid `silmad `aiged, `kutsuti salatu·hh, siis `anti kalina `marju `süvvä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lina 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lina `ma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ju rüüsüle keedetäss, 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uuss</w:t>
      </w:r>
      <w:r w:rsidRPr="00E3787E">
        <w:rPr>
          <w:rFonts w:ascii="Times SUT" w:hAnsi="Times SUT" w:cs="Times SUT"/>
          <w:sz w:val="20"/>
        </w:rPr>
        <w:t xml:space="preserve"> (köha) </w:t>
      </w:r>
      <w:r w:rsidRPr="00E3787E">
        <w:rPr>
          <w:rFonts w:ascii="Times SUT" w:hAnsi="Times SUT" w:cs="Times SUT"/>
          <w:i/>
          <w:sz w:val="20"/>
        </w:rPr>
        <w:t>ku om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lin sääne suur `puukõnõ kasuss, mi kutsum 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äpuu, vinnõ `värki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lin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Fonts w:ascii="Times SUT" w:hAnsi="Times SUT" w:cs="Times SUT"/>
          <w:i/>
        </w:rPr>
        <w:t xml:space="preserve">kalindre-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kaling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kaling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kaling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noBreakHyphen/>
        <w:t>a</w:t>
      </w:r>
      <w:r w:rsidRPr="00E3787E">
        <w:rPr>
          <w:rFonts w:ascii="Times SUT" w:hAnsi="Times SUT" w:cs="Times SUT"/>
        </w:rPr>
        <w:t xml:space="preserve"> Trv,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  <w:t xml:space="preserve">i </w:t>
      </w:r>
      <w:r w:rsidRPr="00E3787E">
        <w:rPr>
          <w:rFonts w:ascii="Times SUT" w:hAnsi="Times SUT" w:cs="Times SUT"/>
        </w:rPr>
        <w:t xml:space="preserve">Tor Hää, </w:t>
      </w:r>
      <w:r w:rsidRPr="00E3787E">
        <w:rPr>
          <w:rFonts w:ascii="Times SUT" w:hAnsi="Times SUT" w:cs="Times SUT"/>
          <w:i/>
        </w:rPr>
        <w:noBreakHyphen/>
        <w:t>u</w:t>
      </w:r>
      <w:r w:rsidRPr="00E3787E">
        <w:rPr>
          <w:rFonts w:ascii="Times SUT" w:hAnsi="Times SUT" w:cs="Times SUT"/>
        </w:rPr>
        <w:t xml:space="preserve"> Tõs Hää Kos, </w:t>
      </w:r>
      <w:r w:rsidRPr="00E3787E">
        <w:rPr>
          <w:rFonts w:ascii="Times SUT" w:hAnsi="Times SUT" w:cs="Times SUT"/>
          <w:i/>
        </w:rPr>
        <w:t>kaaling</w:t>
      </w:r>
      <w:r w:rsidRPr="00E3787E">
        <w:rPr>
          <w:rFonts w:ascii="Times SUT" w:hAnsi="Times SUT" w:cs="Times SUT"/>
        </w:rPr>
        <w:t xml:space="preserve">  g </w:t>
      </w:r>
      <w:r w:rsidRPr="00E3787E">
        <w:rPr>
          <w:rFonts w:ascii="Times SUT" w:hAnsi="Times SUT" w:cs="Times SUT"/>
          <w:i/>
        </w:rPr>
        <w:noBreakHyphen/>
        <w:t xml:space="preserve">u </w:t>
      </w:r>
      <w:r w:rsidRPr="00E3787E">
        <w:rPr>
          <w:rFonts w:ascii="Times SUT" w:hAnsi="Times SUT" w:cs="Times SUT"/>
        </w:rPr>
        <w:t xml:space="preserve">Käi, </w:t>
      </w:r>
      <w:r w:rsidRPr="00E3787E">
        <w:rPr>
          <w:rFonts w:ascii="Times SUT" w:hAnsi="Times SUT" w:cs="Times SUT"/>
          <w:i/>
        </w:rPr>
        <w:noBreakHyphen/>
        <w:t>i</w:t>
      </w:r>
      <w:r w:rsidRPr="00E3787E">
        <w:rPr>
          <w:rFonts w:ascii="Times SUT" w:hAnsi="Times SUT" w:cs="Times SUT"/>
        </w:rPr>
        <w:t xml:space="preserve"> Rei, </w:t>
      </w:r>
      <w:r w:rsidRPr="00E3787E">
        <w:rPr>
          <w:rFonts w:ascii="Times SUT" w:hAnsi="Times SUT" w:cs="Times SUT"/>
          <w:i/>
        </w:rPr>
        <w:t xml:space="preserve">kalink </w:t>
      </w:r>
      <w:r w:rsidRPr="00E3787E">
        <w:rPr>
          <w:rFonts w:ascii="Times SUT" w:hAnsi="Times SUT" w:cs="Times SUT"/>
        </w:rPr>
        <w:t>g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  <w:t xml:space="preserve">u </w:t>
      </w:r>
      <w:r w:rsidRPr="00E3787E">
        <w:rPr>
          <w:rFonts w:ascii="Times SUT" w:hAnsi="Times SUT" w:cs="Times SUT"/>
        </w:rPr>
        <w:t>Krk</w:t>
      </w:r>
      <w:r w:rsidRPr="00E3787E">
        <w:rPr>
          <w:rFonts w:ascii="Times SUT" w:hAnsi="Times SUT" w:cs="Times SUT"/>
          <w:i/>
        </w:rPr>
        <w:t>, kalinge-, kalindre</w:t>
      </w:r>
      <w:r w:rsidRPr="00E3787E">
        <w:rPr>
          <w:rFonts w:ascii="Times SUT" w:hAnsi="Times SUT" w:cs="Times SUT"/>
        </w:rPr>
        <w:t xml:space="preserve">- Käi, </w:t>
      </w:r>
      <w:r w:rsidRPr="00E3787E">
        <w:rPr>
          <w:rFonts w:ascii="Times SUT" w:hAnsi="Times SUT" w:cs="Times SUT"/>
          <w:i/>
        </w:rPr>
        <w:t>kalingu-</w:t>
      </w:r>
      <w:r w:rsidRPr="00E3787E">
        <w:rPr>
          <w:rFonts w:ascii="Times SUT" w:hAnsi="Times SUT" w:cs="Times SUT"/>
        </w:rPr>
        <w:t xml:space="preserve"> Ris Juu JMd kalingur Lina oli valgest </w:t>
      </w:r>
      <w:r w:rsidRPr="00E3787E">
        <w:rPr>
          <w:rFonts w:ascii="Times SUT" w:hAnsi="Times SUT" w:cs="Times SUT"/>
          <w:i/>
        </w:rPr>
        <w:t xml:space="preserve">kalinge </w:t>
      </w:r>
      <w:r w:rsidRPr="00E3787E">
        <w:rPr>
          <w:rFonts w:ascii="Times SUT" w:hAnsi="Times SUT" w:cs="Times SUT"/>
        </w:rPr>
        <w:t xml:space="preserve">riidest Käi; </w:t>
      </w:r>
      <w:r w:rsidRPr="00E3787E">
        <w:rPr>
          <w:rFonts w:ascii="Times SUT" w:hAnsi="Times SUT" w:cs="Times SUT"/>
          <w:i/>
        </w:rPr>
        <w:t>`veikse kuue `voodred kalingist tehasse</w:t>
      </w:r>
      <w:r w:rsidRPr="00E3787E">
        <w:rPr>
          <w:rFonts w:ascii="Times SUT" w:hAnsi="Times SUT" w:cs="Times SUT"/>
        </w:rPr>
        <w:t xml:space="preserve"> Tor; </w:t>
      </w:r>
      <w:r w:rsidRPr="00E3787E">
        <w:rPr>
          <w:rFonts w:ascii="Times SUT" w:hAnsi="Times SUT" w:cs="Times SUT"/>
          <w:i/>
        </w:rPr>
        <w:t>lääme ostame `küünär kalingat</w:t>
      </w:r>
      <w:r w:rsidRPr="00E3787E">
        <w:rPr>
          <w:rFonts w:ascii="Times SUT" w:hAnsi="Times SUT" w:cs="Times SUT"/>
        </w:rPr>
        <w:t xml:space="preserve"> Trv; </w:t>
      </w:r>
      <w:r w:rsidRPr="00E3787E">
        <w:rPr>
          <w:rFonts w:ascii="Times SUT" w:hAnsi="Times SUT" w:cs="Times SUT"/>
          <w:i/>
        </w:rPr>
        <w:t>`valget kalinkut osteti laste ametess</w:t>
      </w:r>
      <w:r w:rsidRPr="00E3787E">
        <w:rPr>
          <w:rFonts w:ascii="Times SUT" w:hAnsi="Times SUT" w:cs="Times SUT"/>
        </w:rPr>
        <w:t xml:space="preserve"> Krk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kallingas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kalingur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kalingur </w:t>
      </w:r>
      <w:r w:rsidRPr="00E3787E">
        <w:rPr>
          <w:rFonts w:ascii="Times SUT" w:hAnsi="Times SUT" w:cs="Times SUT"/>
        </w:rPr>
        <w:t xml:space="preserve">Hlj IisR Pöi Vig Tor JMd JJn Koe Trm KJn Krk,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 xml:space="preserve">or </w:t>
      </w:r>
      <w:r w:rsidRPr="00E3787E">
        <w:rPr>
          <w:rFonts w:ascii="Times SUT" w:hAnsi="Times SUT" w:cs="Times SUT"/>
        </w:rPr>
        <w:t>VNg Rei Mär Vig Plt Kod KJn</w:t>
      </w:r>
      <w:r w:rsidRPr="00E3787E">
        <w:rPr>
          <w:rFonts w:ascii="Times SUT" w:hAnsi="Times SUT" w:cs="Times SUT"/>
          <w:i/>
        </w:rPr>
        <w:t xml:space="preserve">, </w:t>
      </w:r>
      <w:r w:rsidRPr="00E3787E">
        <w:rPr>
          <w:rFonts w:ascii="Times SUT" w:hAnsi="Times SUT" w:cs="Times SUT"/>
          <w:i/>
        </w:rPr>
        <w:noBreakHyphen/>
        <w:t xml:space="preserve">oor Puh Se, - uor </w:t>
      </w:r>
      <w:r w:rsidRPr="00E3787E">
        <w:rPr>
          <w:rFonts w:ascii="Times SUT" w:hAnsi="Times SUT" w:cs="Times SUT"/>
        </w:rPr>
        <w:t xml:space="preserve">Lüg, </w:t>
      </w:r>
      <w:r w:rsidRPr="00E3787E">
        <w:rPr>
          <w:rFonts w:ascii="Times SUT" w:hAnsi="Times SUT" w:cs="Times SUT"/>
          <w:i/>
        </w:rPr>
        <w:t xml:space="preserve">kalengor </w:t>
      </w:r>
      <w:r w:rsidRPr="00E3787E">
        <w:rPr>
          <w:rFonts w:ascii="Times SUT" w:hAnsi="Times SUT" w:cs="Times SUT"/>
        </w:rPr>
        <w:t>Vai,</w:t>
      </w:r>
      <w:r w:rsidRPr="00E3787E">
        <w:rPr>
          <w:rFonts w:ascii="Times SUT" w:hAnsi="Times SUT" w:cs="Times SUT"/>
          <w:i/>
        </w:rPr>
        <w:t xml:space="preserve"> `kallengor, </w:t>
      </w:r>
      <w:r w:rsidRPr="00E3787E">
        <w:rPr>
          <w:rFonts w:ascii="Times SUT" w:hAnsi="Times SUT" w:cs="Times SUT"/>
          <w:i/>
        </w:rPr>
        <w:noBreakHyphen/>
        <w:t>oor</w:t>
      </w:r>
      <w:r w:rsidRPr="00E3787E">
        <w:rPr>
          <w:rFonts w:ascii="Times SUT" w:hAnsi="Times SUT" w:cs="Times SUT"/>
        </w:rPr>
        <w:t xml:space="preserve"> Kuu, </w:t>
      </w:r>
      <w:r w:rsidRPr="00E3787E">
        <w:rPr>
          <w:rFonts w:ascii="Times SUT" w:hAnsi="Times SUT" w:cs="Times SUT"/>
          <w:i/>
        </w:rPr>
        <w:t xml:space="preserve">kallingur </w:t>
      </w:r>
      <w:r w:rsidRPr="00E3787E">
        <w:rPr>
          <w:rFonts w:ascii="Times SUT" w:hAnsi="Times SUT" w:cs="Times SUT"/>
        </w:rPr>
        <w:t xml:space="preserve">Khk Kaa, </w:t>
      </w:r>
      <w:r w:rsidRPr="00E3787E">
        <w:rPr>
          <w:rFonts w:ascii="Times SUT" w:hAnsi="Times SUT" w:cs="Times SUT"/>
          <w:i/>
        </w:rPr>
        <w:noBreakHyphen/>
        <w:t>or</w:t>
      </w:r>
      <w:r w:rsidRPr="00E3787E">
        <w:rPr>
          <w:rFonts w:ascii="Times SUT" w:hAnsi="Times SUT" w:cs="Times SUT"/>
        </w:rPr>
        <w:t xml:space="preserve"> VJg, g </w:t>
      </w:r>
      <w:r w:rsidRPr="00E3787E">
        <w:rPr>
          <w:rFonts w:ascii="Times SUT" w:hAnsi="Times SUT" w:cs="Times SUT"/>
          <w:i/>
        </w:rPr>
        <w:noBreakHyphen/>
        <w:t>i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kalinguu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Krl(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ll</w:t>
      </w:r>
      <w:r w:rsidRPr="00E3787E">
        <w:rPr>
          <w:rFonts w:ascii="Times SUT" w:hAnsi="Times SUT" w:cs="Times SUT"/>
          <w:i/>
        </w:rPr>
        <w:noBreakHyphen/>
      </w:r>
      <w:r w:rsidRPr="00E3787E">
        <w:rPr>
          <w:rFonts w:ascii="Times SUT" w:hAnsi="Times SUT" w:cs="Times SUT"/>
        </w:rPr>
        <w:t xml:space="preserve">) Vas; </w:t>
      </w:r>
      <w:r w:rsidRPr="00E3787E">
        <w:rPr>
          <w:rFonts w:ascii="Times SUT" w:hAnsi="Times SUT" w:cs="Times SUT"/>
          <w:i/>
        </w:rPr>
        <w:t>kalleng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r</w:t>
      </w:r>
      <w:r w:rsidRPr="00E3787E">
        <w:rPr>
          <w:rFonts w:ascii="Times SUT" w:hAnsi="Times SUT" w:cs="Times SUT"/>
        </w:rPr>
        <w:t xml:space="preserve"> Nõo(</w:t>
      </w:r>
      <w:r w:rsidRPr="00E3787E">
        <w:rPr>
          <w:rFonts w:ascii="Times SUT" w:hAnsi="Times SUT" w:cs="Times SUT"/>
          <w:i/>
        </w:rPr>
        <w:t>kallin</w:t>
      </w:r>
      <w:r w:rsidRPr="00E3787E">
        <w:rPr>
          <w:rFonts w:ascii="Times SUT" w:hAnsi="Times SUT" w:cs="Times SUT"/>
          <w:i/>
        </w:rPr>
        <w:noBreakHyphen/>
      </w:r>
      <w:r w:rsidRPr="00E3787E">
        <w:rPr>
          <w:rFonts w:ascii="Times SUT" w:hAnsi="Times SUT" w:cs="Times SUT"/>
        </w:rPr>
        <w:t xml:space="preserve">), </w:t>
      </w:r>
      <w:r w:rsidRPr="00E3787E">
        <w:rPr>
          <w:rFonts w:ascii="Times SUT" w:hAnsi="Times SUT" w:cs="Times SUT"/>
          <w:i/>
        </w:rPr>
        <w:noBreakHyphen/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l-</w:t>
      </w:r>
      <w:r w:rsidRPr="00E3787E">
        <w:rPr>
          <w:rFonts w:ascii="Times SUT" w:hAnsi="Times SUT" w:cs="Times SUT"/>
        </w:rPr>
        <w:t xml:space="preserve"> Har, </w:t>
      </w:r>
      <w:r w:rsidRPr="00E3787E">
        <w:rPr>
          <w:rFonts w:ascii="Times SUT" w:hAnsi="Times SUT" w:cs="Times SUT"/>
          <w:i/>
        </w:rPr>
        <w:t>kalinkuu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</w:rPr>
        <w:t xml:space="preserve"> Rõu, g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oori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 xml:space="preserve">kalenkor </w:t>
      </w:r>
      <w:r w:rsidRPr="00E3787E">
        <w:rPr>
          <w:rFonts w:ascii="Times SUT" w:hAnsi="Times SUT" w:cs="Times SUT"/>
        </w:rPr>
        <w:t>Kod,</w:t>
      </w:r>
      <w:r w:rsidRPr="00E3787E">
        <w:rPr>
          <w:rFonts w:ascii="Times SUT" w:hAnsi="Times SUT" w:cs="Times SUT"/>
          <w:i/>
        </w:rPr>
        <w:t xml:space="preserve"> kallingoor </w:t>
      </w:r>
      <w:r w:rsidRPr="00E3787E">
        <w:rPr>
          <w:rFonts w:ascii="Times SUT" w:hAnsi="Times SUT" w:cs="Times SUT"/>
        </w:rPr>
        <w:t xml:space="preserve">Se; teat puuvillane riie </w:t>
      </w:r>
      <w:r w:rsidRPr="00E3787E">
        <w:rPr>
          <w:rFonts w:ascii="Times SUT" w:hAnsi="Times SUT" w:cs="Times SUT"/>
          <w:i/>
        </w:rPr>
        <w:t>`Kallengorist `tehti vahest neh `pluused ka `selgä</w:t>
      </w:r>
      <w:r w:rsidRPr="00E3787E">
        <w:rPr>
          <w:rFonts w:ascii="Times SUT" w:hAnsi="Times SUT" w:cs="Times SUT"/>
        </w:rPr>
        <w:t xml:space="preserve"> Kuu; </w:t>
      </w:r>
      <w:r w:rsidRPr="00E3787E">
        <w:rPr>
          <w:rFonts w:ascii="Times SUT" w:hAnsi="Times SUT" w:cs="Times SUT"/>
          <w:i/>
        </w:rPr>
        <w:t>Surmale oli `kerstus kallingur `p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>le `pandud</w:t>
      </w:r>
      <w:r w:rsidRPr="00E3787E">
        <w:rPr>
          <w:rFonts w:ascii="Times SUT" w:hAnsi="Times SUT" w:cs="Times SUT"/>
        </w:rPr>
        <w:t xml:space="preserve"> Kaa; </w:t>
      </w:r>
      <w:r w:rsidRPr="00E3787E">
        <w:rPr>
          <w:rFonts w:ascii="Times SUT" w:hAnsi="Times SUT" w:cs="Times SUT"/>
          <w:i/>
        </w:rPr>
        <w:t>uiu üsnä `valge kalingori rätik oli</w:t>
      </w:r>
      <w:r w:rsidRPr="00E3787E">
        <w:rPr>
          <w:rFonts w:ascii="Times SUT" w:hAnsi="Times SUT" w:cs="Times SUT"/>
        </w:rPr>
        <w:t xml:space="preserve"> Vig; </w:t>
      </w:r>
      <w:r w:rsidRPr="00E3787E">
        <w:rPr>
          <w:rFonts w:ascii="Times SUT" w:hAnsi="Times SUT" w:cs="Times SUT"/>
          <w:i/>
        </w:rPr>
        <w:t>padjade pial olid suured tekid, kalingurist `tehtud</w:t>
      </w:r>
      <w:r w:rsidRPr="00E3787E">
        <w:rPr>
          <w:rFonts w:ascii="Times SUT" w:hAnsi="Times SUT" w:cs="Times SUT"/>
        </w:rPr>
        <w:t xml:space="preserve"> JJn;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lingor, üks `valge riie, kellest `sä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>ki tieme</w:t>
      </w:r>
      <w:r w:rsidRPr="00E3787E">
        <w:rPr>
          <w:rFonts w:ascii="Times SUT" w:hAnsi="Times SUT" w:cs="Times SUT"/>
        </w:rPr>
        <w:t xml:space="preserve"> VJg; </w:t>
      </w:r>
      <w:r w:rsidRPr="00E3787E">
        <w:rPr>
          <w:rFonts w:ascii="Times SUT" w:hAnsi="Times SUT" w:cs="Times SUT"/>
          <w:i/>
        </w:rPr>
        <w:t>kalingor valesset ja valessamata</w:t>
      </w:r>
      <w:r w:rsidRPr="00E3787E">
        <w:rPr>
          <w:rFonts w:ascii="Times SUT" w:hAnsi="Times SUT" w:cs="Times SUT"/>
        </w:rPr>
        <w:t xml:space="preserve"> Kod; </w:t>
      </w:r>
      <w:r w:rsidRPr="00E3787E">
        <w:rPr>
          <w:rFonts w:ascii="Times SUT" w:hAnsi="Times SUT" w:cs="Times SUT"/>
          <w:i/>
        </w:rPr>
        <w:t>vana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ti `tehti linased ja takused särgid, nüd tehasse kalingorist</w:t>
      </w:r>
      <w:r w:rsidRPr="00E3787E">
        <w:rPr>
          <w:rFonts w:ascii="Times SUT" w:hAnsi="Times SUT" w:cs="Times SUT"/>
        </w:rPr>
        <w:t xml:space="preserve"> Plt; </w:t>
      </w:r>
      <w:r w:rsidRPr="00E3787E">
        <w:rPr>
          <w:rFonts w:ascii="Times SUT" w:hAnsi="Times SUT" w:cs="Times SUT"/>
          <w:i/>
        </w:rPr>
        <w:t>kalling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r olli kõva, es lää nii ruttu `ka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ski</w:t>
      </w:r>
      <w:r w:rsidRPr="00E3787E">
        <w:rPr>
          <w:rFonts w:ascii="Times SUT" w:hAnsi="Times SUT" w:cs="Times SUT"/>
        </w:rPr>
        <w:t xml:space="preserve"> Nõo;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leng</w:t>
      </w:r>
      <w:r w:rsidR="00E3787E" w:rsidRPr="00E3787E">
        <w:rPr>
          <w:rFonts w:ascii="Times SUT" w:hAnsi="Times SUT" w:cs="Times SUT"/>
          <w:i/>
        </w:rPr>
        <w:t>u̬u̬ŕ</w:t>
      </w:r>
      <w:r w:rsidRPr="00E3787E">
        <w:rPr>
          <w:rFonts w:ascii="Times SUT" w:hAnsi="Times SUT" w:cs="Times SUT"/>
          <w:i/>
        </w:rPr>
        <w:t xml:space="preserve"> tu `pa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ti jäll `</w:t>
      </w:r>
      <w:r w:rsidR="00E3787E" w:rsidRPr="00E3787E">
        <w:rPr>
          <w:rFonts w:ascii="Times SUT" w:hAnsi="Times SUT" w:cs="Times SUT"/>
          <w:i/>
        </w:rPr>
        <w:t>u̬u̬d́</w:t>
      </w:r>
      <w:r w:rsidRPr="00E3787E">
        <w:rPr>
          <w:rFonts w:ascii="Times SUT" w:hAnsi="Times SUT" w:cs="Times SUT"/>
          <w:i/>
        </w:rPr>
        <w:t>riss, tu pandass kuubalõ `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driss</w:t>
      </w:r>
      <w:r w:rsidRPr="00E3787E">
        <w:rPr>
          <w:rFonts w:ascii="Times SUT" w:hAnsi="Times SUT" w:cs="Times SUT"/>
        </w:rPr>
        <w:t xml:space="preserve"> Har; </w:t>
      </w:r>
      <w:r w:rsidRPr="00E3787E">
        <w:rPr>
          <w:rFonts w:ascii="Times SUT" w:hAnsi="Times SUT" w:cs="Times SUT"/>
          <w:i/>
        </w:rPr>
        <w:t>üts rõivass om kalinkoor</w:t>
      </w:r>
      <w:r w:rsidRPr="00E3787E">
        <w:rPr>
          <w:rFonts w:ascii="Times SUT" w:hAnsi="Times SUT" w:cs="Times SUT"/>
        </w:rPr>
        <w:t xml:space="preserve"> Se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 xml:space="preserve">Vrd </w:t>
      </w:r>
      <w:r w:rsidRPr="00E3787E">
        <w:rPr>
          <w:rFonts w:ascii="Times SUT" w:hAnsi="Times SUT" w:cs="Times SUT"/>
        </w:rPr>
        <w:t>kaling, kallingas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kalink</w:t>
      </w:r>
      <w:r w:rsidRPr="00E3787E">
        <w:rPr>
          <w:rFonts w:ascii="Times SUT" w:hAnsi="Times SUT" w:cs="Times SUT"/>
          <w:b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kaling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puu</w:t>
      </w:r>
      <w:r w:rsidRPr="00E3787E">
        <w:rPr>
          <w:rFonts w:ascii="Times SUT" w:hAnsi="Times SUT" w:cs="Times SUT"/>
          <w:sz w:val="20"/>
        </w:rPr>
        <w:t xml:space="preserve"> = kali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Aida nurga kangutamiseks oli vaja kalipuid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Haaras kalipuu ja läigatas teisele otse pähe</w:t>
      </w:r>
      <w:r w:rsidRPr="00E3787E">
        <w:rPr>
          <w:rFonts w:ascii="Times SUT" w:hAnsi="Times SUT" w:cs="Times SUT"/>
          <w:sz w:val="20"/>
        </w:rPr>
        <w:t xml:space="preserve"> Mar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kalisema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on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kalisema</w:t>
      </w:r>
      <w:r w:rsidRPr="00E3787E">
        <w:rPr>
          <w:rFonts w:ascii="Times SUT" w:hAnsi="Times SUT" w:cs="Times SUT"/>
          <w:sz w:val="20"/>
        </w:rPr>
        <w:t xml:space="preserve"> Kuu kolisema, kõlisema </w:t>
      </w:r>
      <w:r w:rsidRPr="00E3787E">
        <w:rPr>
          <w:rFonts w:ascii="Times SUT" w:hAnsi="Times SUT" w:cs="Times SUT"/>
          <w:i/>
          <w:sz w:val="20"/>
        </w:rPr>
        <w:t>`kellad kolisevad</w:t>
      </w:r>
      <w:r w:rsidRPr="00E3787E">
        <w:rPr>
          <w:rFonts w:ascii="Times SUT" w:hAnsi="Times SUT" w:cs="Times SUT"/>
          <w:sz w:val="20"/>
        </w:rPr>
        <w:t xml:space="preserve"> (tumedalt) [või] </w:t>
      </w:r>
      <w:r w:rsidRPr="00E3787E">
        <w:rPr>
          <w:rFonts w:ascii="Times SUT" w:hAnsi="Times SUT" w:cs="Times SUT"/>
          <w:i/>
          <w:sz w:val="20"/>
        </w:rPr>
        <w:t>kalisevad</w:t>
      </w:r>
      <w:r w:rsidRPr="00E3787E">
        <w:rPr>
          <w:rFonts w:ascii="Times SUT" w:hAnsi="Times SUT" w:cs="Times SUT"/>
          <w:sz w:val="20"/>
        </w:rPr>
        <w:t xml:space="preserve"> (heledalt)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kalistama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kalistama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sz w:val="16"/>
        </w:rPr>
        <w:t>on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Sai `toodud poest `lehmäle uus kell, `ninda se nüüd kalistab `sengä `käüä pikki `metsä</w:t>
      </w:r>
      <w:r w:rsidRPr="00E3787E">
        <w:rPr>
          <w:rFonts w:ascii="Times SUT" w:hAnsi="Times SUT" w:cs="Times SUT"/>
          <w:sz w:val="20"/>
        </w:rPr>
        <w:t xml:space="preserve"> Kuu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kalistama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kali·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tama</w:t>
      </w:r>
      <w:r w:rsidRPr="00E3787E">
        <w:rPr>
          <w:rFonts w:ascii="Times SUT" w:hAnsi="Times SUT" w:cs="Times SUT"/>
          <w:sz w:val="20"/>
        </w:rPr>
        <w:t xml:space="preserve"> end tähtsaks pidama </w:t>
      </w:r>
      <w:r w:rsidRPr="00E3787E">
        <w:rPr>
          <w:rFonts w:ascii="Times SUT" w:hAnsi="Times SUT" w:cs="Times SUT"/>
          <w:i/>
          <w:sz w:val="20"/>
        </w:rPr>
        <w:t>võta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ku andass, mi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sa kali·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tat tah nii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räbäk, kali·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tas no tah hi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näst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kali|t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di</w:t>
      </w:r>
      <w:r w:rsidRPr="00E3787E">
        <w:rPr>
          <w:rFonts w:ascii="Times SUT" w:hAnsi="Times SUT" w:cs="Times SUT"/>
          <w:sz w:val="20"/>
        </w:rPr>
        <w:t xml:space="preserve"> lahttasku; väike kaelakott – Lei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kalits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kalits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R L(g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) K(g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kaa-</w:t>
      </w:r>
      <w:r w:rsidRPr="00E3787E">
        <w:rPr>
          <w:rFonts w:ascii="Times SUT" w:hAnsi="Times SUT" w:cs="Times SUT"/>
          <w:sz w:val="20"/>
        </w:rPr>
        <w:t xml:space="preserve"> Pai,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l-</w:t>
      </w:r>
      <w:r w:rsidRPr="00E3787E">
        <w:rPr>
          <w:rFonts w:ascii="Times SUT" w:hAnsi="Times SUT" w:cs="Times SUT"/>
          <w:sz w:val="20"/>
        </w:rPr>
        <w:t xml:space="preserve"> Koe) Trm Trv tasku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püksitasku </w:t>
      </w:r>
      <w:r w:rsidRPr="00E3787E">
        <w:rPr>
          <w:rFonts w:ascii="Times SUT" w:hAnsi="Times SUT" w:cs="Times SUT"/>
          <w:i/>
          <w:sz w:val="20"/>
        </w:rPr>
        <w:t>Tal kalits raha täis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`enni `lauldi lastele sõdasi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ämm piu-piu püks `jalgas, kalits `kõrvas ja mamm sees</w:t>
      </w:r>
      <w:r w:rsidRPr="00E3787E">
        <w:rPr>
          <w:rFonts w:ascii="Times SUT" w:hAnsi="Times SUT" w:cs="Times SUT"/>
          <w:sz w:val="20"/>
        </w:rPr>
        <w:t xml:space="preserve"> LNg; </w:t>
      </w:r>
      <w:r w:rsidRPr="00E3787E">
        <w:rPr>
          <w:rFonts w:ascii="Times SUT" w:hAnsi="Times SUT" w:cs="Times SUT"/>
          <w:i/>
          <w:sz w:val="20"/>
        </w:rPr>
        <w:t>vanal aeal `üöldi püksi kalits ikke, se va piip topiti kalitse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nüid on `tasku, enne`muiste `öeldi kalitsad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>pani kõbasi kalitsasse</w:t>
      </w:r>
      <w:r w:rsidRPr="00E3787E">
        <w:rPr>
          <w:rFonts w:ascii="Times SUT" w:hAnsi="Times SUT" w:cs="Times SUT"/>
          <w:sz w:val="20"/>
        </w:rPr>
        <w:t xml:space="preserve"> Rap; </w:t>
      </w:r>
      <w:r w:rsidRPr="00E3787E">
        <w:rPr>
          <w:rFonts w:ascii="Times SUT" w:hAnsi="Times SUT" w:cs="Times SUT"/>
          <w:i/>
          <w:sz w:val="20"/>
        </w:rPr>
        <w:t>`pükstel olid kalitsad, aga kuuel taskud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`pükstel on kalits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vanal aeal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 püksi kalitsad, nüid ei ole</w:t>
      </w:r>
      <w:r w:rsidRPr="00E3787E">
        <w:rPr>
          <w:rFonts w:ascii="Times SUT" w:hAnsi="Times SUT" w:cs="Times SUT"/>
          <w:sz w:val="20"/>
        </w:rPr>
        <w:t xml:space="preserve"> SJn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lahttasku </w:t>
      </w:r>
      <w:r w:rsidRPr="00E3787E">
        <w:rPr>
          <w:rFonts w:ascii="Times SUT" w:hAnsi="Times SUT" w:cs="Times SUT"/>
          <w:i/>
          <w:sz w:val="20"/>
        </w:rPr>
        <w:t xml:space="preserve">kalitsad olid era, `naistel </w:t>
      </w:r>
      <w:r w:rsidRPr="00E3787E">
        <w:rPr>
          <w:rFonts w:ascii="Times SUT" w:hAnsi="Times SUT" w:cs="Times SUT"/>
          <w:sz w:val="20"/>
        </w:rPr>
        <w:t xml:space="preserve">Hlj; </w:t>
      </w:r>
      <w:r w:rsidRPr="00E3787E">
        <w:rPr>
          <w:rFonts w:ascii="Times SUT" w:hAnsi="Times SUT" w:cs="Times SUT"/>
          <w:i/>
          <w:sz w:val="20"/>
        </w:rPr>
        <w:t>kalitsal oli pael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ges ja `ka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seeliku all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kalits `kõrvas ja kannid sies</w:t>
      </w:r>
      <w:r w:rsidRPr="00E3787E">
        <w:rPr>
          <w:rFonts w:ascii="Times SUT" w:hAnsi="Times SUT" w:cs="Times SUT"/>
          <w:sz w:val="20"/>
        </w:rPr>
        <w:t xml:space="preserve"> Hag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kalit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kalitsas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kalitsas</w:t>
      </w:r>
      <w:r w:rsidRPr="00E3787E">
        <w:rPr>
          <w:rFonts w:ascii="Times SUT" w:hAnsi="Times SUT" w:cs="Times SUT"/>
          <w:sz w:val="20"/>
        </w:rPr>
        <w:t xml:space="preserve"> kalkvel, älevil – Jõh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kalivägine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kalivägine</w:t>
      </w:r>
      <w:r w:rsidRPr="00E3787E">
        <w:rPr>
          <w:rFonts w:ascii="Times SUT" w:hAnsi="Times SUT" w:cs="Times SUT"/>
          <w:sz w:val="20"/>
        </w:rPr>
        <w:t xml:space="preserve"> Kei Jür HJn JõeK suure kondiga lahja inimene või loom </w:t>
      </w:r>
      <w:r w:rsidRPr="00E3787E">
        <w:rPr>
          <w:rFonts w:ascii="Times SUT" w:hAnsi="Times SUT" w:cs="Times SUT"/>
          <w:i/>
          <w:sz w:val="20"/>
        </w:rPr>
        <w:t>siin `öeldakse inimesegi `kohta kalivägine, liha on tal kadund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kalivägine, sie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nisukse pika ja lahja luoma ehk inimese `kohta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 xml:space="preserve">ta </w:t>
      </w:r>
      <w:r w:rsidRPr="00E3787E">
        <w:rPr>
          <w:rFonts w:ascii="Times SUT" w:hAnsi="Times SUT" w:cs="Times SUT"/>
          <w:sz w:val="20"/>
        </w:rPr>
        <w:t xml:space="preserve">(hobune) </w:t>
      </w:r>
      <w:r w:rsidRPr="00E3787E">
        <w:rPr>
          <w:rFonts w:ascii="Times SUT" w:hAnsi="Times SUT" w:cs="Times SUT"/>
          <w:i/>
          <w:sz w:val="20"/>
        </w:rPr>
        <w:t>ei lähä `rammu, ta on nisuke kalivägine</w:t>
      </w:r>
      <w:r w:rsidRPr="00E3787E">
        <w:rPr>
          <w:rFonts w:ascii="Times SUT" w:hAnsi="Times SUT" w:cs="Times SUT"/>
          <w:sz w:val="20"/>
        </w:rPr>
        <w:t xml:space="preserve"> HJn; </w:t>
      </w:r>
      <w:r w:rsidRPr="00E3787E">
        <w:rPr>
          <w:rFonts w:ascii="Times SUT" w:hAnsi="Times SUT" w:cs="Times SUT"/>
          <w:i/>
          <w:sz w:val="20"/>
        </w:rPr>
        <w:t xml:space="preserve">suur lahja luom ei võta `rammu, </w:t>
      </w:r>
      <w:r w:rsidRPr="00E3787E">
        <w:rPr>
          <w:rFonts w:ascii="Times SUT" w:hAnsi="Times SUT" w:cs="Times SUT"/>
          <w:sz w:val="20"/>
        </w:rPr>
        <w:t xml:space="preserve">[on] </w:t>
      </w:r>
      <w:r w:rsidRPr="00E3787E">
        <w:rPr>
          <w:rFonts w:ascii="Times SUT" w:hAnsi="Times SUT" w:cs="Times SUT"/>
          <w:i/>
          <w:sz w:val="20"/>
        </w:rPr>
        <w:t>kalivägine</w:t>
      </w:r>
      <w:r w:rsidRPr="00E3787E">
        <w:rPr>
          <w:rFonts w:ascii="Times SUT" w:hAnsi="Times SUT" w:cs="Times SUT"/>
          <w:sz w:val="20"/>
        </w:rPr>
        <w:t xml:space="preserve"> JõeK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kalijas, kalivärki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kalivärki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kalivär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i</w:t>
      </w:r>
      <w:r w:rsidRPr="00E3787E">
        <w:rPr>
          <w:rFonts w:ascii="Times SUT" w:hAnsi="Times SUT" w:cs="Times SUT"/>
          <w:sz w:val="20"/>
        </w:rPr>
        <w:t xml:space="preserve"> Kei = kalivägine </w:t>
      </w:r>
      <w:r w:rsidRPr="00E3787E">
        <w:rPr>
          <w:rFonts w:ascii="Times SUT" w:hAnsi="Times SUT" w:cs="Times SUT"/>
          <w:i/>
          <w:sz w:val="20"/>
        </w:rPr>
        <w:t>kalivär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i loom, mis lahja on, mis ei taha `süia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see on üks ia kalivär</w:t>
      </w:r>
      <w:r w:rsidR="00E3787E" w:rsidRPr="00E3787E">
        <w:rPr>
          <w:rFonts w:ascii="Times SUT" w:hAnsi="Times SUT" w:cs="Times SUT"/>
          <w:i/>
          <w:sz w:val="20"/>
        </w:rPr>
        <w:t>k̀</w:t>
      </w:r>
      <w:r w:rsidRPr="00E3787E">
        <w:rPr>
          <w:rFonts w:ascii="Times SUT" w:hAnsi="Times SUT" w:cs="Times SUT"/>
          <w:i/>
          <w:sz w:val="20"/>
        </w:rPr>
        <w:t>i obune</w:t>
      </w:r>
      <w:r w:rsidRPr="00E3787E">
        <w:rPr>
          <w:rFonts w:ascii="Times SUT" w:hAnsi="Times SUT" w:cs="Times SUT"/>
          <w:sz w:val="20"/>
        </w:rPr>
        <w:t xml:space="preserve"> Kei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kalijas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kalja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aste(n)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kaljaastja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`kalja `aste imitso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Tõrrest sai `me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tesse tõstetud.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 `põhja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ammulised puud, nende `piale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`õ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 koa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 on `nurkas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ten on ka kolme jalaga ja tekkel pial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ten tilgub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tna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õli vanast ike naga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kalja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tja oli, vanast oli all tü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põhjas oli auk ja teevas oli sihes, kalja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tja naga</w:t>
      </w:r>
      <w:r w:rsidRPr="00E3787E">
        <w:rPr>
          <w:rFonts w:ascii="Times SUT" w:hAnsi="Times SUT" w:cs="Times SUT"/>
          <w:sz w:val="20"/>
        </w:rPr>
        <w:t xml:space="preserve"> Pal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astja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`kalja `astja `aani on sie, kust `kalja `lassa </w:t>
      </w:r>
      <w:r w:rsidRPr="00E3787E">
        <w:rPr>
          <w:rFonts w:ascii="Times SUT" w:hAnsi="Times SUT" w:cs="Times SUT"/>
          <w:sz w:val="20"/>
        </w:rPr>
        <w:t xml:space="preserve">VNg; </w:t>
      </w:r>
      <w:r w:rsidRPr="00E3787E">
        <w:rPr>
          <w:rFonts w:ascii="Times SUT" w:hAnsi="Times SUT" w:cs="Times SUT"/>
          <w:i/>
          <w:sz w:val="20"/>
        </w:rPr>
        <w:t xml:space="preserve">Vanamies `istub `nurgas, tilk `tilli `õtsas </w:t>
      </w:r>
      <w:r w:rsidRPr="00E3787E">
        <w:rPr>
          <w:rFonts w:ascii="Times SUT" w:hAnsi="Times SUT" w:cs="Times SUT"/>
          <w:sz w:val="20"/>
        </w:rPr>
        <w:t>= </w:t>
      </w:r>
      <w:r w:rsidRPr="00E3787E">
        <w:rPr>
          <w:rFonts w:ascii="Times SUT" w:hAnsi="Times SUT" w:cs="Times SUT"/>
          <w:i/>
          <w:sz w:val="20"/>
        </w:rPr>
        <w:t>`kalja`asti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 xml:space="preserve">püsti teevas </w:t>
      </w:r>
      <w:r w:rsidRPr="00E3787E">
        <w:rPr>
          <w:rFonts w:ascii="Times SUT" w:hAnsi="Times SUT" w:cs="Times SUT"/>
          <w:sz w:val="20"/>
        </w:rPr>
        <w:t>(teivas)</w:t>
      </w:r>
      <w:r w:rsidRPr="00E3787E">
        <w:rPr>
          <w:rFonts w:ascii="Times SUT" w:hAnsi="Times SUT" w:cs="Times SUT"/>
          <w:i/>
          <w:sz w:val="20"/>
        </w:rPr>
        <w:t xml:space="preserve"> kalja astja sees on naga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igas peres oli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tas `nurkas ja kali oli sees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tjad `seisid `kü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mas `kamres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Kalja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oli `veiksem kui kapsa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ti, ilma kaaneta, `seisis istme pial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ega `ükski kalja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ti ilma nagata ole </w:t>
      </w:r>
      <w:r w:rsidRPr="00E3787E">
        <w:rPr>
          <w:rFonts w:ascii="Times SUT" w:hAnsi="Times SUT" w:cs="Times SUT"/>
          <w:sz w:val="20"/>
        </w:rPr>
        <w:t>JMd;</w:t>
      </w:r>
      <w:r w:rsidRPr="00E3787E">
        <w:rPr>
          <w:rFonts w:ascii="Times SUT" w:hAnsi="Times SUT" w:cs="Times SUT"/>
          <w:i/>
          <w:sz w:val="20"/>
        </w:rPr>
        <w:t xml:space="preserve">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on kanastand, ei see sü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änam `ku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kille</w:t>
      </w:r>
      <w:r w:rsidRPr="00E3787E">
        <w:rPr>
          <w:rFonts w:ascii="Times SUT" w:hAnsi="Times SUT" w:cs="Times SUT"/>
          <w:sz w:val="20"/>
        </w:rPr>
        <w:t xml:space="preserve"> Ann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kaljaaste(n)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haue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hrl pl</w:t>
      </w:r>
      <w:r w:rsidRPr="00E3787E">
        <w:rPr>
          <w:rFonts w:ascii="Times SUT" w:hAnsi="Times SUT" w:cs="Times SUT"/>
          <w:sz w:val="20"/>
        </w:rPr>
        <w:t xml:space="preserve"> linnasepäts, keedetud või hautatud linnasejahu kalja tegemiseks või uuendamiseks </w:t>
      </w:r>
      <w:r w:rsidRPr="00E3787E">
        <w:rPr>
          <w:rFonts w:ascii="Times SUT" w:hAnsi="Times SUT" w:cs="Times SUT"/>
          <w:i/>
          <w:sz w:val="20"/>
        </w:rPr>
        <w:t>juba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`audid `ahju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karimine annab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`auded</w:t>
      </w:r>
      <w:r w:rsidRPr="00E3787E">
        <w:rPr>
          <w:rFonts w:ascii="Times SUT" w:hAnsi="Times SUT" w:cs="Times SUT"/>
          <w:sz w:val="20"/>
        </w:rPr>
        <w:t xml:space="preserve"> (hädaldamisest on vähe kasu) Vig; </w:t>
      </w:r>
      <w:r w:rsidRPr="00E3787E">
        <w:rPr>
          <w:rFonts w:ascii="Times SUT" w:hAnsi="Times SUT" w:cs="Times SUT"/>
          <w:i/>
          <w:sz w:val="20"/>
        </w:rPr>
        <w:t>Kui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auetel pala vesi pial kallata, siis oo juba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laraba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Rukist ja `lusteid `võeti vahest koa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`audeks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ma tulin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auet jahvatama, linnase jahu oli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aue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ägamine `olla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`aude eest – see nagu `aitab, aga ega se `aita kedagi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aue pannakse `ahju</w:t>
      </w:r>
      <w:r w:rsidRPr="00E3787E">
        <w:rPr>
          <w:rFonts w:ascii="Times SUT" w:hAnsi="Times SUT" w:cs="Times SUT"/>
          <w:sz w:val="20"/>
        </w:rPr>
        <w:t xml:space="preserve"> Ann;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auet `tehti, linnastest `tehti,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`ankrusse kuevalt see küpsik, siis einamal sai vett `peale `panna, see oli `juua</w:t>
      </w:r>
      <w:r w:rsidRPr="00E3787E">
        <w:rPr>
          <w:rFonts w:ascii="Times SUT" w:hAnsi="Times SUT" w:cs="Times SUT"/>
          <w:sz w:val="20"/>
        </w:rPr>
        <w:t xml:space="preserve"> Pai; </w:t>
      </w:r>
      <w:r w:rsidRPr="00E3787E">
        <w:rPr>
          <w:rFonts w:ascii="Times SUT" w:hAnsi="Times SUT" w:cs="Times SUT"/>
          <w:i/>
          <w:sz w:val="20"/>
        </w:rPr>
        <w:t>`võeti kaila `auded ahjust ära, paneme kaila `imbima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`auded, idandasime rukkid ära, `kapsa ravvaga puru, idandetud rukkid, vesi ja jahu `ulka, leiva jahu, õdra kied segamine, nagu leiva `taigen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`auded on n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d, kellest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tihasse, pannasse `jälle mõni pätsik juure, `audest tihasse pätsik</w:t>
      </w:r>
      <w:r w:rsidRPr="00E3787E">
        <w:rPr>
          <w:rFonts w:ascii="Times SUT" w:hAnsi="Times SUT" w:cs="Times SUT"/>
          <w:sz w:val="20"/>
        </w:rPr>
        <w:t xml:space="preserve"> Äks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kann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Ilusad õlivad `kalja `kannud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kannul on kõru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les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 xml:space="preserve"> `enne olid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kannud, nüid on toobid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lakann käis alati `ringi, noored muutkui `ta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tsisid</w:t>
      </w:r>
      <w:r w:rsidRPr="00E3787E">
        <w:rPr>
          <w:rFonts w:ascii="Times SUT" w:hAnsi="Times SUT" w:cs="Times SUT"/>
          <w:sz w:val="20"/>
        </w:rPr>
        <w:t xml:space="preserve"> [pulmas] Kos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kapp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tjas oli pukkide pial ja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lakapp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di `alla </w:t>
      </w:r>
      <w:r w:rsidRPr="00E3787E">
        <w:rPr>
          <w:rFonts w:ascii="Times SUT" w:hAnsi="Times SUT" w:cs="Times SUT"/>
          <w:sz w:val="20"/>
        </w:rPr>
        <w:t xml:space="preserve">Kos;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kapp oli ja peil põhjas, kas oli siis ilu pärast või, nied olid ostetud, mis kodo `tehtud, neil olid päris kõvad põhjad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kapp oli `veiksem, kõrv oli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jes, sellega võis `juua vett ja `piima </w:t>
      </w:r>
      <w:r w:rsidRPr="00E3787E">
        <w:rPr>
          <w:rFonts w:ascii="Times SUT" w:hAnsi="Times SUT" w:cs="Times SUT"/>
          <w:sz w:val="20"/>
        </w:rPr>
        <w:t xml:space="preserve">Lai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kibu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Pisikesed puust `kalja kibud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õlid, `neiega `joadi `kalja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kibu kõrv on seda`muodi kui piimakannul</w:t>
      </w:r>
      <w:r w:rsidRPr="00E3787E">
        <w:rPr>
          <w:rFonts w:ascii="Times SUT" w:hAnsi="Times SUT" w:cs="Times SUT"/>
          <w:sz w:val="20"/>
        </w:rPr>
        <w:t xml:space="preserve"> HJn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kiissel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`kalja `kiissel on kui `kaljale `panna vett ja sukkurt `sisse, on üvä appu</w:t>
      </w:r>
      <w:r w:rsidRPr="00E3787E">
        <w:rPr>
          <w:rFonts w:ascii="Times SUT" w:hAnsi="Times SUT" w:cs="Times SUT"/>
          <w:sz w:val="20"/>
        </w:rPr>
        <w:t xml:space="preserve"> VNg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leib</w:t>
      </w:r>
      <w:r w:rsidRPr="00E3787E">
        <w:rPr>
          <w:rFonts w:ascii="Times SUT" w:hAnsi="Times SUT" w:cs="Times SUT"/>
          <w:sz w:val="20"/>
        </w:rPr>
        <w:t xml:space="preserve"> linnaseleib õlle või kalja valmistamiseks </w:t>
      </w:r>
      <w:r w:rsidRPr="00E3787E">
        <w:rPr>
          <w:rFonts w:ascii="Times SUT" w:hAnsi="Times SUT" w:cs="Times SUT"/>
          <w:i/>
          <w:sz w:val="20"/>
        </w:rPr>
        <w:t>`kalja `leivad `panna `ahju, teha `leiva `kalja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linnasse `jaodest sai `tehtud ja, noh see said märjäks `tehtud ja `ahju `pandud, see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leib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ega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`leiba apendud,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niisama `ahju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aue on siisama mis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laleib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minu ema `ütles ikke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laleivad, nad olid ju leivad</w:t>
      </w:r>
      <w:r w:rsidRPr="00E3787E">
        <w:rPr>
          <w:rFonts w:ascii="Times SUT" w:hAnsi="Times SUT" w:cs="Times SUT"/>
          <w:sz w:val="20"/>
        </w:rPr>
        <w:t xml:space="preserve"> Ann;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leib, sellest tehakse õlu ja kali on siis tagant järel</w:t>
      </w:r>
      <w:r w:rsidRPr="00E3787E">
        <w:rPr>
          <w:rFonts w:ascii="Times SUT" w:hAnsi="Times SUT" w:cs="Times SUT"/>
          <w:sz w:val="20"/>
        </w:rPr>
        <w:t xml:space="preserve"> Pee; </w:t>
      </w:r>
      <w:r w:rsidRPr="00E3787E">
        <w:rPr>
          <w:rFonts w:ascii="Times SUT" w:hAnsi="Times SUT" w:cs="Times SUT"/>
          <w:i/>
          <w:sz w:val="20"/>
        </w:rPr>
        <w:t>nüid kutsuvad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la leib, ennemast oli taarileib </w:t>
      </w:r>
      <w:r w:rsidRPr="00E3787E">
        <w:rPr>
          <w:rFonts w:ascii="Times SUT" w:hAnsi="Times SUT" w:cs="Times SUT"/>
          <w:sz w:val="20"/>
        </w:rPr>
        <w:t xml:space="preserve">Äks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pea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joodik </w:t>
      </w:r>
      <w:r w:rsidRPr="00E3787E">
        <w:rPr>
          <w:rFonts w:ascii="Times SUT" w:hAnsi="Times SUT" w:cs="Times SUT"/>
          <w:i/>
          <w:sz w:val="20"/>
        </w:rPr>
        <w:t>kuradi `kalja pää, `ütleb viha pärast `juodikulle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`kaljapää unestab `vällä kõik, ei piä `mieles midägi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kes juab `viina ja akkab `möllama ja `mässama, sie on üks va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japea</w:t>
      </w:r>
      <w:r w:rsidRPr="00E3787E">
        <w:rPr>
          <w:rFonts w:ascii="Times SUT" w:hAnsi="Times SUT" w:cs="Times SUT"/>
          <w:sz w:val="20"/>
        </w:rPr>
        <w:t xml:space="preserve"> VJg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pudi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lapudi, siis ei ole muud ku kali ja `leiba `sisse </w:t>
      </w:r>
      <w:r w:rsidRPr="00E3787E">
        <w:rPr>
          <w:rFonts w:ascii="Times SUT" w:hAnsi="Times SUT" w:cs="Times SUT"/>
          <w:sz w:val="20"/>
        </w:rPr>
        <w:t xml:space="preserve">Kei; </w:t>
      </w:r>
      <w:r w:rsidRPr="00E3787E">
        <w:rPr>
          <w:rFonts w:ascii="Times SUT" w:hAnsi="Times SUT" w:cs="Times SUT"/>
          <w:i/>
          <w:sz w:val="20"/>
        </w:rPr>
        <w:t>kui ehal `käidud, sai `õhta `enne magama menemist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pudi, sibulad leigati `sisse, nied `krõmpsusid sies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la pudi `tehti kah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`irmus `kange apu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Pr="00E3787E">
        <w:rPr>
          <w:rFonts w:ascii="Times SUT" w:hAnsi="Times SUT" w:cs="Times SUT"/>
          <w:sz w:val="20"/>
        </w:rPr>
        <w:t xml:space="preserve"> KJn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raba</w:t>
      </w:r>
      <w:r w:rsidRPr="00E3787E">
        <w:rPr>
          <w:rFonts w:ascii="Times SUT" w:hAnsi="Times SUT" w:cs="Times SUT"/>
          <w:sz w:val="20"/>
        </w:rPr>
        <w:t xml:space="preserve"> kaljapaks, astjas olev pudrutaoline mass, millest kalja on leotatud; 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  <w:sz w:val="20"/>
        </w:rPr>
        <w:t xml:space="preserve"> kaljaleib, kuivad linnasepätsid </w:t>
      </w:r>
      <w:r w:rsidRPr="00E3787E">
        <w:rPr>
          <w:rFonts w:ascii="Times SUT" w:hAnsi="Times SUT" w:cs="Times SUT"/>
          <w:i/>
          <w:sz w:val="20"/>
        </w:rPr>
        <w:t>`kalja raba kui `sõisab `astjas `kuivildi, siis lähäb `alli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`Linnasse jahu segäti `viegä, `tehti kõva `kaljaraba, `küpsedetti `ahjus täis`pruunist. `Lapsena sai `kalja rabast kõhe kõht täis `süiä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Sai kali `õtsa, `kaljaraba `anti `luomidelle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Kui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auetel pala vesi pial kallata, siis oo juba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laraba </w:t>
      </w:r>
      <w:r w:rsidRPr="00E3787E">
        <w:rPr>
          <w:rFonts w:ascii="Times SUT" w:hAnsi="Times SUT" w:cs="Times SUT"/>
          <w:sz w:val="20"/>
        </w:rPr>
        <w:t xml:space="preserve">Han;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laraba, sie on sie, mis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tja `põhja järele jääb </w:t>
      </w:r>
      <w:r w:rsidRPr="00E3787E">
        <w:rPr>
          <w:rFonts w:ascii="Times SUT" w:hAnsi="Times SUT" w:cs="Times SUT"/>
          <w:sz w:val="20"/>
        </w:rPr>
        <w:t xml:space="preserve">Amb;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raba jäi `põhja, 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`luamadelle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siis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`jälle uus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jaraba `ahju, piad ahjus kolm neli `tu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di nagu leevad, </w:t>
      </w:r>
      <w:r w:rsidRPr="00E3787E">
        <w:rPr>
          <w:rFonts w:ascii="Times SUT" w:hAnsi="Times SUT" w:cs="Times SUT"/>
          <w:sz w:val="20"/>
        </w:rPr>
        <w:t xml:space="preserve">[siis] </w:t>
      </w:r>
      <w:r w:rsidRPr="00E3787E">
        <w:rPr>
          <w:rFonts w:ascii="Times SUT" w:hAnsi="Times SUT" w:cs="Times SUT"/>
          <w:i/>
          <w:sz w:val="20"/>
        </w:rPr>
        <w:t>paned keeva vee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jarabale `piale</w:t>
      </w:r>
      <w:r w:rsidRPr="00E3787E">
        <w:rPr>
          <w:rFonts w:ascii="Times SUT" w:hAnsi="Times SUT" w:cs="Times SUT"/>
          <w:sz w:val="20"/>
        </w:rPr>
        <w:t xml:space="preserve"> Pal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kaljas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kaljas</w:t>
      </w:r>
      <w:r w:rsidRPr="00E3787E">
        <w:rPr>
          <w:rFonts w:ascii="Times SUT" w:hAnsi="Times SUT" w:cs="Times SUT"/>
          <w:sz w:val="20"/>
        </w:rPr>
        <w:t xml:space="preserve"> Khk Emm Ris,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Rei Phl,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</w:t>
      </w:r>
      <w:r w:rsidRPr="00E3787E">
        <w:rPr>
          <w:rFonts w:ascii="Times SUT" w:hAnsi="Times SUT" w:cs="Times SUT"/>
          <w:sz w:val="20"/>
        </w:rPr>
        <w:t xml:space="preserve"> Rid(g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) Hää,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Mus, g </w:t>
      </w:r>
      <w:r w:rsidRPr="00E3787E">
        <w:rPr>
          <w:rFonts w:ascii="Times SUT" w:hAnsi="Times SUT" w:cs="Times SUT"/>
          <w:i/>
          <w:sz w:val="20"/>
        </w:rPr>
        <w:t>`kalja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`kaljas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Jõe Kuu,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Kuu Hlj VNg Vai(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`kalja|kse</w:t>
      </w:r>
      <w:r w:rsidRPr="00E3787E">
        <w:rPr>
          <w:rFonts w:ascii="Times SUT" w:hAnsi="Times SUT" w:cs="Times SUT"/>
          <w:sz w:val="20"/>
        </w:rPr>
        <w:t>,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sime</w:t>
      </w:r>
      <w:r w:rsidRPr="00E3787E">
        <w:rPr>
          <w:rFonts w:ascii="Times SUT" w:hAnsi="Times SUT" w:cs="Times SUT"/>
          <w:sz w:val="20"/>
        </w:rPr>
        <w:t xml:space="preserve"> Kuu kahemastiline kahvelkuunar </w:t>
      </w:r>
      <w:r w:rsidRPr="00E3787E">
        <w:rPr>
          <w:rFonts w:ascii="Times SUT" w:hAnsi="Times SUT" w:cs="Times SUT"/>
          <w:i/>
          <w:sz w:val="20"/>
        </w:rPr>
        <w:t>`Ennemi ku `kaljastest aluksed olid hakkamass, `vieti `Suome `vilja, `tuhli, `ouni ja üht toist `tarvelist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`kaljas toi vahel `silku `Joesu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kalamihed parandasid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jast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kahemastilist sedikse `taklesega üitetse kaljasiks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läksid `kaljaga merele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 on kahe mastiga suur laeb, tagumene mast pesut pikem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laslaeva `takla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on siis, ku purjud ja topp seegled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on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kalja|</w:t>
      </w:r>
      <w:r w:rsidRPr="00E3787E">
        <w:rPr>
          <w:rStyle w:val="ms4"/>
          <w:rFonts w:ascii="Times SUT" w:hAnsi="Times SUT" w:cs="Times SUT"/>
        </w:rPr>
        <w:t>taar</w:t>
      </w:r>
      <w:r w:rsidRPr="00E3787E">
        <w:rPr>
          <w:rFonts w:ascii="Times SUT" w:hAnsi="Times SUT" w:cs="Times SUT"/>
          <w:sz w:val="20"/>
        </w:rPr>
        <w:t xml:space="preserve"> õllerabast hapendaud kali – Sa Khn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lataar, ölle viimane läheb apuks, </w:t>
      </w:r>
      <w:r w:rsidRPr="00E3787E">
        <w:rPr>
          <w:rFonts w:ascii="Times SUT" w:hAnsi="Times SUT" w:cs="Times SUT"/>
          <w:sz w:val="20"/>
        </w:rPr>
        <w:t xml:space="preserve">[kui] </w:t>
      </w:r>
      <w:r w:rsidRPr="00E3787E">
        <w:rPr>
          <w:rFonts w:ascii="Times SUT" w:hAnsi="Times SUT" w:cs="Times SUT"/>
          <w:i/>
          <w:sz w:val="20"/>
        </w:rPr>
        <w:t>jääb nörgemaks, panavad vett `juure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kui ölle jägu oli ära `vöötud</w:t>
      </w:r>
      <w:r w:rsidRPr="00E3787E">
        <w:rPr>
          <w:rFonts w:ascii="Times SUT" w:hAnsi="Times SUT" w:cs="Times SUT"/>
          <w:sz w:val="20"/>
        </w:rPr>
        <w:t xml:space="preserve"> (astjast) </w:t>
      </w:r>
      <w:r w:rsidRPr="00E3787E">
        <w:rPr>
          <w:rFonts w:ascii="Times SUT" w:hAnsi="Times SUT" w:cs="Times SUT"/>
          <w:i/>
          <w:sz w:val="20"/>
        </w:rPr>
        <w:t>ja sis `pandi `jälle vett `peale ja seda kutsuti kaljataar, se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oli viham</w:t>
      </w:r>
      <w:r w:rsidRPr="00E3787E">
        <w:rPr>
          <w:rFonts w:ascii="Times SUT" w:hAnsi="Times SUT" w:cs="Times SUT"/>
          <w:sz w:val="20"/>
        </w:rPr>
        <w:t xml:space="preserve"> (kui teisel viisil tehtud) Vll; </w:t>
      </w:r>
      <w:r w:rsidRPr="00E3787E">
        <w:rPr>
          <w:rFonts w:ascii="Times SUT" w:hAnsi="Times SUT" w:cs="Times SUT"/>
          <w:i/>
          <w:sz w:val="20"/>
        </w:rPr>
        <w:t>mis `tõrde jääb, see jääb kaljataariks, see oo kali</w:t>
      </w:r>
      <w:r w:rsidRPr="00E3787E">
        <w:rPr>
          <w:rFonts w:ascii="Times SUT" w:hAnsi="Times SUT" w:cs="Times SUT"/>
          <w:sz w:val="20"/>
        </w:rPr>
        <w:t xml:space="preserve"> 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 xml:space="preserve">kaljatama </w:t>
      </w:r>
      <w:r w:rsidRPr="00E3787E">
        <w:rPr>
          <w:rFonts w:ascii="Times SUT" w:hAnsi="Times SUT" w:cs="Times SUT"/>
          <w:i/>
          <w:sz w:val="20"/>
        </w:rPr>
        <w:t>`kaljatama</w:t>
      </w:r>
      <w:r w:rsidRPr="00E3787E">
        <w:rPr>
          <w:rFonts w:ascii="Times SUT" w:hAnsi="Times SUT" w:cs="Times SUT"/>
          <w:sz w:val="20"/>
        </w:rPr>
        <w:t xml:space="preserve"> karjatama –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kaljuma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kaljatse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kaljatse</w:t>
      </w:r>
      <w:r w:rsidRPr="00E3787E">
        <w:rPr>
          <w:rFonts w:ascii="Times SUT" w:hAnsi="Times SUT" w:cs="Times SUT"/>
          <w:sz w:val="20"/>
        </w:rPr>
        <w:t xml:space="preserve"> kali </w:t>
      </w:r>
      <w:r w:rsidRPr="00E3787E">
        <w:rPr>
          <w:rFonts w:ascii="Times SUT" w:hAnsi="Times SUT" w:cs="Times SUT"/>
          <w:i/>
          <w:sz w:val="20"/>
        </w:rPr>
        <w:t xml:space="preserve">olli ää kaljatse, mis `joimi </w:t>
      </w:r>
      <w:r w:rsidRPr="00E3787E">
        <w:rPr>
          <w:rFonts w:ascii="Times SUT" w:hAnsi="Times SUT" w:cs="Times SUT"/>
          <w:sz w:val="20"/>
        </w:rPr>
        <w:t>Hel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kaljatsimed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jat|simed</w:t>
      </w:r>
      <w:r w:rsidRPr="00E3787E">
        <w:rPr>
          <w:rFonts w:ascii="Times SUT" w:hAnsi="Times SUT" w:cs="Times SUT"/>
          <w:sz w:val="20"/>
        </w:rPr>
        <w:t xml:space="preserve"> Iis Trm, </w:t>
      </w:r>
      <w:r w:rsidRPr="00E3787E">
        <w:rPr>
          <w:rFonts w:ascii="Times SUT" w:hAnsi="Times SUT" w:cs="Times SUT"/>
          <w:i/>
          <w:sz w:val="20"/>
        </w:rPr>
        <w:noBreakHyphen/>
        <w:t>semed</w:t>
      </w:r>
      <w:r w:rsidRPr="00E3787E">
        <w:rPr>
          <w:rFonts w:ascii="Times SUT" w:hAnsi="Times SUT" w:cs="Times SUT"/>
          <w:sz w:val="20"/>
        </w:rPr>
        <w:t>,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semid</w:t>
      </w:r>
      <w:r w:rsidRPr="00E3787E">
        <w:rPr>
          <w:rFonts w:ascii="Times SUT" w:hAnsi="Times SUT" w:cs="Times SUT"/>
          <w:sz w:val="20"/>
        </w:rPr>
        <w:t xml:space="preserve"> Iis kaljahaue, </w:t>
      </w:r>
      <w:r w:rsidRPr="00E3787E">
        <w:rPr>
          <w:rFonts w:ascii="Times SUT" w:hAnsi="Times SUT" w:cs="Times SUT"/>
          <w:sz w:val="20"/>
        </w:rPr>
        <w:noBreakHyphen/>
        <w:t xml:space="preserve">leivad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jatsemed saivad `ahju `pandud, lapsed ike nosisid ja mekkisid, nad õlid ise magusad kua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jatsimi küpsetatte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vaja minna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jatsime jahu javatamma</w:t>
      </w:r>
      <w:r w:rsidRPr="00E3787E">
        <w:rPr>
          <w:rFonts w:ascii="Times SUT" w:hAnsi="Times SUT" w:cs="Times SUT"/>
          <w:sz w:val="20"/>
        </w:rPr>
        <w:t xml:space="preserve"> Trm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kalja|</w:t>
      </w:r>
      <w:r w:rsidRPr="00E3787E">
        <w:rPr>
          <w:rStyle w:val="ms4"/>
          <w:rFonts w:ascii="Times SUT" w:hAnsi="Times SUT" w:cs="Times SUT"/>
        </w:rPr>
        <w:t>vihk</w:t>
      </w:r>
      <w:r w:rsidRPr="00E3787E">
        <w:rPr>
          <w:rFonts w:ascii="Times SUT" w:hAnsi="Times SUT" w:cs="Times SUT"/>
          <w:sz w:val="20"/>
        </w:rPr>
        <w:t xml:space="preserve"> õlevihk kaljaastja põhjas, et kaljaraba ei satuks joogi sisse – Juu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kalju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kalju</w:t>
      </w:r>
      <w:r w:rsidRPr="00E3787E">
        <w:rPr>
          <w:rFonts w:ascii="Times SUT" w:hAnsi="Times SUT" w:cs="Times SUT"/>
          <w:sz w:val="20"/>
        </w:rPr>
        <w:t xml:space="preserve"> Jäm Kse Khn PJg Tür SJn sookail </w:t>
      </w:r>
      <w:r w:rsidRPr="00E3787E">
        <w:rPr>
          <w:rFonts w:ascii="Times SUT" w:hAnsi="Times SUT" w:cs="Times SUT"/>
          <w:i/>
          <w:sz w:val="20"/>
        </w:rPr>
        <w:t>Kaljudel on vänge ais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kaljud kasuvad madala maade peal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kaljude sees aab pea valutama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kaljud, seda vett</w:t>
      </w:r>
      <w:r w:rsidRPr="00E3787E">
        <w:rPr>
          <w:rFonts w:ascii="Times SUT" w:hAnsi="Times SUT" w:cs="Times SUT"/>
          <w:sz w:val="20"/>
        </w:rPr>
        <w:t xml:space="preserve"> [keedetakse], </w:t>
      </w:r>
      <w:r w:rsidRPr="00E3787E">
        <w:rPr>
          <w:rFonts w:ascii="Times SUT" w:hAnsi="Times SUT" w:cs="Times SUT"/>
          <w:i/>
          <w:sz w:val="20"/>
        </w:rPr>
        <w:t>kui oo jalad paistetan, selle vee sees</w:t>
      </w:r>
      <w:r w:rsidRPr="00E3787E">
        <w:rPr>
          <w:rFonts w:ascii="Times SUT" w:hAnsi="Times SUT" w:cs="Times SUT"/>
          <w:sz w:val="20"/>
        </w:rPr>
        <w:t xml:space="preserve"> [leotatakse jalgu] Kse;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jud, neid on `kahte `sorti, `valge õitega ja roosa õitega</w:t>
      </w:r>
      <w:r w:rsidRPr="00E3787E">
        <w:rPr>
          <w:rFonts w:ascii="Times SUT" w:hAnsi="Times SUT" w:cs="Times SUT"/>
          <w:sz w:val="20"/>
        </w:rPr>
        <w:t xml:space="preserve"> Tür;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jude all on paelu `u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Raba `rindas on kuiv maa, seal kasvavad männad ja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juvarred</w:t>
      </w:r>
      <w:r w:rsidRPr="00E3787E">
        <w:rPr>
          <w:rFonts w:ascii="Times SUT" w:hAnsi="Times SUT" w:cs="Times SUT"/>
          <w:sz w:val="20"/>
        </w:rPr>
        <w:t xml:space="preserve"> SJn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kail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kalju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ka|lju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</w:t>
      </w:r>
      <w:r w:rsidRPr="00E3787E">
        <w:rPr>
          <w:rFonts w:ascii="Times SUT" w:hAnsi="Times SUT" w:cs="Times SUT"/>
          <w:sz w:val="20"/>
        </w:rPr>
        <w:t>,</w:t>
      </w:r>
      <w:r w:rsidRPr="00E3787E">
        <w:rPr>
          <w:rFonts w:ascii="Times SUT" w:hAnsi="Times SUT" w:cs="Times SUT"/>
          <w:i/>
          <w:sz w:val="20"/>
        </w:rPr>
        <w:t xml:space="preserve"> -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sz w:val="20"/>
        </w:rPr>
        <w:t xml:space="preserve"> Ris, </w:t>
      </w:r>
      <w:r w:rsidRPr="00E3787E">
        <w:rPr>
          <w:rFonts w:ascii="Times SUT" w:hAnsi="Times SUT" w:cs="Times SUT"/>
          <w:i/>
          <w:sz w:val="20"/>
        </w:rPr>
        <w:t>kailu</w:t>
      </w:r>
      <w:r w:rsidRPr="00E3787E">
        <w:rPr>
          <w:rFonts w:ascii="Times SUT" w:hAnsi="Times SUT" w:cs="Times SUT"/>
          <w:sz w:val="20"/>
        </w:rPr>
        <w:t xml:space="preserve"> Han Pai, </w:t>
      </w:r>
      <w:r w:rsidRPr="00E3787E">
        <w:rPr>
          <w:rFonts w:ascii="Times SUT" w:hAnsi="Times SUT" w:cs="Times SUT"/>
          <w:i/>
          <w:sz w:val="20"/>
        </w:rPr>
        <w:t>kae-</w:t>
      </w:r>
      <w:r w:rsidRPr="00E3787E">
        <w:rPr>
          <w:rFonts w:ascii="Times SUT" w:hAnsi="Times SUT" w:cs="Times SUT"/>
          <w:sz w:val="20"/>
        </w:rPr>
        <w:t xml:space="preserve"> KJn) M San Krl,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jo</w:t>
      </w:r>
      <w:r w:rsidRPr="00E3787E">
        <w:rPr>
          <w:rFonts w:ascii="Times SUT" w:hAnsi="Times SUT" w:cs="Times SUT"/>
          <w:sz w:val="20"/>
        </w:rPr>
        <w:t xml:space="preserve"> Kan Plv; n, g </w:t>
      </w:r>
      <w:r w:rsidRPr="00E3787E">
        <w:rPr>
          <w:rFonts w:ascii="Times SUT" w:hAnsi="Times SUT" w:cs="Times SUT"/>
          <w:i/>
          <w:sz w:val="20"/>
        </w:rPr>
        <w:t xml:space="preserve">`kalju, </w:t>
      </w:r>
      <w:r w:rsidRPr="00E3787E">
        <w:rPr>
          <w:rFonts w:ascii="Times SUT" w:hAnsi="Times SUT" w:cs="Times SUT"/>
          <w:i/>
          <w:sz w:val="20"/>
        </w:rPr>
        <w:noBreakHyphen/>
        <w:t>o</w:t>
      </w:r>
      <w:r w:rsidRPr="00E3787E">
        <w:rPr>
          <w:rFonts w:ascii="Times SUT" w:hAnsi="Times SUT" w:cs="Times SUT"/>
          <w:sz w:val="20"/>
        </w:rPr>
        <w:t xml:space="preserve"> R,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</w:t>
      </w:r>
      <w:r w:rsidRPr="00E3787E">
        <w:rPr>
          <w:rFonts w:ascii="Times SUT" w:hAnsi="Times SUT" w:cs="Times SUT"/>
          <w:sz w:val="20"/>
        </w:rPr>
        <w:t xml:space="preserve"> Rid Sim Iis, </w:t>
      </w:r>
      <w:r w:rsidRPr="00E3787E">
        <w:rPr>
          <w:rFonts w:ascii="Times SUT" w:hAnsi="Times SUT" w:cs="Times SUT"/>
          <w:i/>
          <w:sz w:val="20"/>
        </w:rPr>
        <w:t>kal|i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ju</w:t>
      </w:r>
      <w:r w:rsidRPr="00E3787E">
        <w:rPr>
          <w:rFonts w:ascii="Times SUT" w:hAnsi="Times SUT" w:cs="Times SUT"/>
          <w:sz w:val="20"/>
        </w:rPr>
        <w:t xml:space="preserve"> Pöi/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/ Muh Khn kivirahn; graniit-, paekivipank </w:t>
      </w:r>
      <w:r w:rsidRPr="00E3787E">
        <w:rPr>
          <w:rFonts w:ascii="Times SUT" w:hAnsi="Times SUT" w:cs="Times SUT"/>
          <w:i/>
          <w:sz w:val="20"/>
        </w:rPr>
        <w:t>siin oli sulameri, aga `Suomess `kaljuje vahel oli viel jää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siel oli `hirmusasti `hülge siel `kaljul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Lügänuses jõgi on all ja `suured kivid on `kallastes, `kõrged pae `kaljod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`oia et `laiva ei lähä `kaljo `otsa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see päris raudkivi, se on ju kalju, sest äi soa</w:t>
      </w:r>
      <w:r w:rsidRPr="00E3787E">
        <w:rPr>
          <w:rFonts w:ascii="Times SUT" w:hAnsi="Times SUT" w:cs="Times SUT"/>
          <w:sz w:val="20"/>
        </w:rPr>
        <w:t xml:space="preserve"> [veskikivi], </w:t>
      </w:r>
      <w:r w:rsidRPr="00E3787E">
        <w:rPr>
          <w:rFonts w:ascii="Times SUT" w:hAnsi="Times SUT" w:cs="Times SUT"/>
          <w:i/>
          <w:sz w:val="20"/>
        </w:rPr>
        <w:t>libeks lähäb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meil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 ruki sii `sammas kalju pael ülal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lusid meie maal ei ole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>Vanaste lõhuti suurest kailust veskekibid 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lae läks kali `otsa puruks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kas ma pean kailust vett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`lööma</w:t>
      </w:r>
      <w:r w:rsidRPr="00E3787E">
        <w:rPr>
          <w:rFonts w:ascii="Times SUT" w:hAnsi="Times SUT" w:cs="Times SUT"/>
          <w:sz w:val="20"/>
        </w:rPr>
        <w:t xml:space="preserve"> Pai; </w:t>
      </w:r>
      <w:r w:rsidRPr="00E3787E">
        <w:rPr>
          <w:rFonts w:ascii="Times SUT" w:hAnsi="Times SUT" w:cs="Times SUT"/>
          <w:i/>
          <w:sz w:val="20"/>
        </w:rPr>
        <w:t>kõva kui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laev `j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sis vasta kaelu `rünkä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`Ta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namaal omma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pae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vai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Kan || jääpank </w:t>
      </w:r>
      <w:r w:rsidRPr="00E3787E">
        <w:rPr>
          <w:rFonts w:ascii="Times SUT" w:hAnsi="Times SUT" w:cs="Times SUT"/>
          <w:i/>
          <w:sz w:val="20"/>
        </w:rPr>
        <w:t>suured eä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lud. tuul ajab kevade jõe `kaldale eä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lud</w:t>
      </w:r>
      <w:r w:rsidRPr="00E3787E">
        <w:rPr>
          <w:rFonts w:ascii="Times SUT" w:hAnsi="Times SUT" w:cs="Times SUT"/>
          <w:sz w:val="20"/>
        </w:rPr>
        <w:t xml:space="preserve"> Juu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kalju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kali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kalju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kotkas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 kotkas ike suur lind, üks süld `tiibadest lai, `iigla suured puud, kus täma oma pesa tieb</w:t>
      </w:r>
      <w:r w:rsidRPr="00E3787E">
        <w:rPr>
          <w:rFonts w:ascii="Times SUT" w:hAnsi="Times SUT" w:cs="Times SUT"/>
          <w:sz w:val="20"/>
        </w:rPr>
        <w:t xml:space="preserve"> IisK;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`kotkad, kis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piäl eläväd</w:t>
      </w:r>
      <w:r w:rsidRPr="00E3787E">
        <w:rPr>
          <w:rFonts w:ascii="Times SUT" w:hAnsi="Times SUT" w:cs="Times SUT"/>
          <w:sz w:val="20"/>
        </w:rPr>
        <w:t xml:space="preserve">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kaljuline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&lt; kalju </w:t>
      </w:r>
      <w:r w:rsidRPr="00E3787E">
        <w:rPr>
          <w:rFonts w:ascii="Times SUT" w:hAnsi="Times SUT" w:cs="Times SUT"/>
          <w:i/>
          <w:sz w:val="20"/>
        </w:rPr>
        <w:t>merel on `kaljuline rand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sie</w:t>
      </w:r>
      <w:r w:rsidRPr="00E3787E">
        <w:rPr>
          <w:rFonts w:ascii="Times SUT" w:hAnsi="Times SUT" w:cs="Times SUT"/>
          <w:sz w:val="20"/>
        </w:rPr>
        <w:t xml:space="preserve"> [Hiinamaa] </w:t>
      </w:r>
      <w:r w:rsidRPr="00E3787E">
        <w:rPr>
          <w:rFonts w:ascii="Times SUT" w:hAnsi="Times SUT" w:cs="Times SUT"/>
          <w:i/>
          <w:sz w:val="20"/>
        </w:rPr>
        <w:t>piab õlema kole `kaljoline maa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see moa on nii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lulene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pae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lulene põld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mägi on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juline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kaljulõni maa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kaljune, kaljupealne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kaljuma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`kaljuma</w:t>
      </w:r>
      <w:r w:rsidRPr="00E3787E">
        <w:rPr>
          <w:rFonts w:ascii="Times SUT" w:hAnsi="Times SUT" w:cs="Times SUT"/>
          <w:sz w:val="20"/>
        </w:rPr>
        <w:t xml:space="preserve"> karjuma, kisendama –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kaljatama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kaljune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kalju-,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ju-,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eP Hls 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  <w:sz w:val="20"/>
        </w:rPr>
        <w:t xml:space="preserve"> Krl(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nõ,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noBreakHyphen/>
        <w:t>tsõ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 xml:space="preserve">`kalju-, </w:t>
      </w:r>
      <w:r w:rsidRPr="00E3787E">
        <w:rPr>
          <w:rFonts w:ascii="Times SUT" w:hAnsi="Times SUT" w:cs="Times SUT"/>
          <w:i/>
          <w:sz w:val="20"/>
        </w:rPr>
        <w:noBreakHyphen/>
        <w:t>o-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sz w:val="20"/>
        </w:rPr>
        <w:noBreakHyphen/>
        <w:t>(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se</w:t>
      </w:r>
      <w:r w:rsidRPr="00E3787E">
        <w:rPr>
          <w:rFonts w:ascii="Times SUT" w:hAnsi="Times SUT" w:cs="Times SUT"/>
          <w:sz w:val="20"/>
        </w:rPr>
        <w:t xml:space="preserve">R kaljuline </w:t>
      </w:r>
      <w:r w:rsidRPr="00E3787E">
        <w:rPr>
          <w:rFonts w:ascii="Times SUT" w:hAnsi="Times SUT" w:cs="Times SUT"/>
          <w:i/>
          <w:sz w:val="20"/>
        </w:rPr>
        <w:t>`selge `kaljune maa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`kaljune meri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`kaljutsed `rannad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Soome on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june maa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Seal on `sõuke kaljune meri, alati on üks lainete murd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lune mere kallas </w:t>
      </w:r>
      <w:r w:rsidRPr="00E3787E">
        <w:rPr>
          <w:rFonts w:ascii="Times SUT" w:hAnsi="Times SUT" w:cs="Times SUT"/>
          <w:sz w:val="20"/>
        </w:rPr>
        <w:t xml:space="preserve">Tor;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luse moa pial ei taha `taimed `kasvada</w:t>
      </w:r>
      <w:r w:rsidRPr="00E3787E">
        <w:rPr>
          <w:rFonts w:ascii="Times SUT" w:hAnsi="Times SUT" w:cs="Times SUT"/>
          <w:sz w:val="20"/>
        </w:rPr>
        <w:t xml:space="preserve"> Kos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kalju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pealne</w:t>
      </w:r>
      <w:r w:rsidRPr="00E3787E">
        <w:rPr>
          <w:rFonts w:ascii="Times SUT" w:hAnsi="Times SUT" w:cs="Times SUT"/>
          <w:sz w:val="20"/>
        </w:rPr>
        <w:t xml:space="preserve"> kaljuline </w:t>
      </w:r>
      <w:r w:rsidRPr="00E3787E">
        <w:rPr>
          <w:rFonts w:ascii="Times SUT" w:hAnsi="Times SUT" w:cs="Times SUT"/>
          <w:i/>
          <w:sz w:val="20"/>
        </w:rPr>
        <w:t>`kalju `pääline</w:t>
      </w:r>
      <w:r w:rsidRPr="00E3787E">
        <w:rPr>
          <w:rFonts w:ascii="Times SUT" w:hAnsi="Times SUT" w:cs="Times SUT"/>
          <w:sz w:val="20"/>
        </w:rPr>
        <w:t xml:space="preserve"> [maa], </w:t>
      </w:r>
      <w:r w:rsidRPr="00E3787E">
        <w:rPr>
          <w:rFonts w:ascii="Times SUT" w:hAnsi="Times SUT" w:cs="Times SUT"/>
          <w:i/>
          <w:sz w:val="20"/>
        </w:rPr>
        <w:t>kivi all, `mulda vähä pääl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 `pealne maa</w:t>
      </w:r>
      <w:r w:rsidRPr="00E3787E">
        <w:rPr>
          <w:rFonts w:ascii="Times SUT" w:hAnsi="Times SUT" w:cs="Times SUT"/>
          <w:sz w:val="20"/>
        </w:rPr>
        <w:t xml:space="preserve"> Ris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rüngas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`kalju `rünkad rippusid mõnest kõhast. nii `kõrged, et sai ikke `õtsa `vahtida kõhe </w:t>
      </w:r>
      <w:r w:rsidRPr="00E3787E">
        <w:rPr>
          <w:rFonts w:ascii="Times SUT" w:hAnsi="Times SUT" w:cs="Times SUT"/>
          <w:sz w:val="20"/>
        </w:rPr>
        <w:t xml:space="preserve">(Baikali ääres) Lüg;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 `rünkad, mis mere äärtes on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kaljus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lauk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Kaljuslauk</w:t>
      </w:r>
      <w:r w:rsidRPr="00E3787E">
        <w:rPr>
          <w:rFonts w:ascii="Times SUT" w:hAnsi="Times SUT" w:cs="Times SUT"/>
          <w:sz w:val="20"/>
        </w:rPr>
        <w:t xml:space="preserve"> metsmurulauk –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kaljustik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kaljustik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Mär/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/ Tõs, </w:t>
      </w:r>
      <w:r w:rsidRPr="00E3787E">
        <w:rPr>
          <w:rFonts w:ascii="Times SUT" w:hAnsi="Times SUT" w:cs="Times SUT"/>
          <w:i/>
          <w:sz w:val="20"/>
        </w:rPr>
        <w:t xml:space="preserve">`kalju- </w:t>
      </w:r>
      <w:r w:rsidRPr="00E3787E">
        <w:rPr>
          <w:rFonts w:ascii="Times SUT" w:hAnsi="Times SUT" w:cs="Times SUT"/>
          <w:sz w:val="20"/>
        </w:rPr>
        <w:t>Kuu,</w:t>
      </w:r>
      <w:r w:rsidRPr="00E3787E">
        <w:rPr>
          <w:rFonts w:ascii="Times SUT" w:hAnsi="Times SUT" w:cs="Times SUT"/>
          <w:i/>
          <w:sz w:val="20"/>
        </w:rPr>
        <w:t xml:space="preserve"> `kaljostik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kku</w:t>
      </w:r>
      <w:r w:rsidRPr="00E3787E">
        <w:rPr>
          <w:rFonts w:ascii="Times SUT" w:hAnsi="Times SUT" w:cs="Times SUT"/>
          <w:sz w:val="20"/>
        </w:rPr>
        <w:t xml:space="preserve"> Lüg kaljune ala </w:t>
      </w:r>
      <w:r w:rsidRPr="00E3787E">
        <w:rPr>
          <w:rFonts w:ascii="Times SUT" w:hAnsi="Times SUT" w:cs="Times SUT"/>
          <w:i/>
          <w:sz w:val="20"/>
        </w:rPr>
        <w:t>pae `kaljustik nigu `Kougo `mõisa `kaljostik</w:t>
      </w:r>
      <w:r w:rsidRPr="00E3787E">
        <w:rPr>
          <w:rFonts w:ascii="Times SUT" w:hAnsi="Times SUT" w:cs="Times SUT"/>
          <w:sz w:val="20"/>
        </w:rPr>
        <w:t xml:space="preserve"> [Aseri lähedal], </w:t>
      </w:r>
      <w:r w:rsidRPr="00E3787E">
        <w:rPr>
          <w:rFonts w:ascii="Times SUT" w:hAnsi="Times SUT" w:cs="Times SUT"/>
          <w:i/>
          <w:sz w:val="20"/>
        </w:rPr>
        <w:t>puhas kive praht, `suuremi ja `veiksemi pae tükkisi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kaljustik oo siis, kui neid</w:t>
      </w:r>
      <w:r w:rsidRPr="00E3787E">
        <w:rPr>
          <w:rFonts w:ascii="Times SUT" w:hAnsi="Times SUT" w:cs="Times SUT"/>
          <w:sz w:val="20"/>
        </w:rPr>
        <w:t xml:space="preserve"> (kaljusid) </w:t>
      </w:r>
      <w:r w:rsidRPr="00E3787E">
        <w:rPr>
          <w:rFonts w:ascii="Times SUT" w:hAnsi="Times SUT" w:cs="Times SUT"/>
          <w:i/>
          <w:sz w:val="20"/>
        </w:rPr>
        <w:t xml:space="preserve">paelu oo </w:t>
      </w:r>
      <w:r w:rsidRPr="00E3787E">
        <w:rPr>
          <w:rFonts w:ascii="Times SUT" w:hAnsi="Times SUT" w:cs="Times SUT"/>
          <w:sz w:val="20"/>
        </w:rPr>
        <w:t>Tõs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</w:t>
      </w:r>
      <w:r w:rsidRPr="00E3787E">
        <w:rPr>
          <w:rFonts w:ascii="Times SUT" w:hAnsi="Times SUT" w:cs="Times SUT"/>
          <w:sz w:val="20"/>
        </w:rPr>
        <w:t xml:space="preserve"> L K I Hls Se, </w:t>
      </w:r>
      <w:r w:rsidRPr="00E3787E">
        <w:rPr>
          <w:rFonts w:ascii="Times SUT" w:hAnsi="Times SUT" w:cs="Times SUT"/>
          <w:i/>
          <w:sz w:val="20"/>
        </w:rPr>
        <w:t>kalgi</w:t>
      </w:r>
      <w:r w:rsidRPr="00E3787E">
        <w:rPr>
          <w:rFonts w:ascii="Times SUT" w:hAnsi="Times SUT" w:cs="Times SUT"/>
          <w:sz w:val="20"/>
        </w:rPr>
        <w:t xml:space="preserve"> Sa Tõs Trv Krk TLä, </w:t>
      </w:r>
      <w:r w:rsidRPr="00E3787E">
        <w:rPr>
          <w:rFonts w:ascii="Times SUT" w:hAnsi="Times SUT" w:cs="Times SUT"/>
          <w:i/>
          <w:sz w:val="20"/>
        </w:rPr>
        <w:t>kalk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kalgi</w:t>
      </w:r>
      <w:r w:rsidRPr="00E3787E">
        <w:rPr>
          <w:rFonts w:ascii="Times SUT" w:hAnsi="Times SUT" w:cs="Times SUT"/>
          <w:sz w:val="20"/>
        </w:rPr>
        <w:t xml:space="preserve"> Hi, </w:t>
      </w:r>
      <w:r w:rsidRPr="00E3787E">
        <w:rPr>
          <w:rFonts w:ascii="Times SUT" w:hAnsi="Times SUT" w:cs="Times SUT"/>
          <w:i/>
          <w:sz w:val="20"/>
        </w:rPr>
        <w:t>`kalgi</w:t>
      </w:r>
      <w:r w:rsidRPr="00E3787E">
        <w:rPr>
          <w:rFonts w:ascii="Times SUT" w:hAnsi="Times SUT" w:cs="Times SUT"/>
          <w:sz w:val="20"/>
        </w:rPr>
        <w:t xml:space="preserve"> R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karm, vali; kitsi, ihnus (inimesest) </w:t>
      </w:r>
      <w:r w:rsidRPr="00E3787E">
        <w:rPr>
          <w:rFonts w:ascii="Times SUT" w:hAnsi="Times SUT" w:cs="Times SUT"/>
          <w:i/>
          <w:sz w:val="20"/>
        </w:rPr>
        <w:t>sie on kalk inimene, ei taha `teisele `anda kedagi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kalgi südamega inimene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pehmenda oma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ki  südant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kõva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ääl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Mio `vasta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di ette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gid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`e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teks oli nii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k, ei taht `rahvale `anda obuseid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`irmus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inimene, ei uoli teisest inimesest sugugi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mõnel inimesel on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ial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vaest `ööldi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 `näoga, see on nigu kivine,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ja kivine, kes ei anna järele, ei anna ennast loksutata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temä om kõva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inimene,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ku `mõrtsuk valmiss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Ta om väega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inime, ei pallemine ka tedä ei pehmendä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taal om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süä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kõle, vilu (ilm) </w:t>
      </w:r>
      <w:r w:rsidRPr="00E3787E">
        <w:rPr>
          <w:rFonts w:ascii="Times SUT" w:hAnsi="Times SUT" w:cs="Times SUT"/>
          <w:i/>
          <w:sz w:val="20"/>
        </w:rPr>
        <w:t>nii `kalgid `ilmad peab iga päev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 ilm, `kange või vali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küll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talve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 xml:space="preserve"> (lumeta külm) </w:t>
      </w:r>
      <w:r w:rsidRPr="00E3787E">
        <w:rPr>
          <w:rFonts w:ascii="Times SUT" w:hAnsi="Times SUT" w:cs="Times SUT"/>
          <w:i/>
          <w:sz w:val="20"/>
        </w:rPr>
        <w:t>on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on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sügisene ilma lumeta aeg on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k 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tali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küll on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 xml:space="preserve">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kõva, karge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tükkis, murenematu, tugev </w:t>
      </w:r>
      <w:r w:rsidRPr="00E3787E">
        <w:rPr>
          <w:rFonts w:ascii="Times SUT" w:hAnsi="Times SUT" w:cs="Times SUT"/>
          <w:i/>
          <w:sz w:val="20"/>
        </w:rPr>
        <w:t>pepud o `neuksed kõvad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gid pikergused `kartulid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see on üks kõva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asi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`kee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sin vanast kardulest pudru, aga nii ilusad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gid olid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lülüpuu üits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om valge, tõine puu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punakas, kõva ja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ki maad ei taha kennegi </w:t>
      </w:r>
      <w:r w:rsidRPr="00E3787E">
        <w:rPr>
          <w:rFonts w:ascii="Times SUT" w:hAnsi="Times SUT" w:cs="Times SUT"/>
          <w:sz w:val="20"/>
        </w:rPr>
        <w:t xml:space="preserve">Hls; </w:t>
      </w:r>
      <w:r w:rsidRPr="00E3787E">
        <w:rPr>
          <w:rFonts w:ascii="Times SUT" w:hAnsi="Times SUT" w:cs="Times SUT"/>
          <w:i/>
          <w:sz w:val="20"/>
        </w:rPr>
        <w:t>õisukse kardula, `siantse kirivese värvige, `siantse kõva kalgi, ei ole ää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purganti ei k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`pehmess, kurdav kalgi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õige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ja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lass, lõhk õige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obese `raudu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ki `leibä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jäik, rabe, habraskõva </w:t>
      </w:r>
      <w:r w:rsidRPr="00E3787E">
        <w:rPr>
          <w:rFonts w:ascii="Times SUT" w:hAnsi="Times SUT" w:cs="Times SUT"/>
          <w:i/>
          <w:sz w:val="20"/>
        </w:rPr>
        <w:t>puu on rabe, `algas ja kalk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 rauaga põle kedagi teha, teda ei saa kokku sulatada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te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liskibi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õege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selle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 vikatil es akka vikati nuga `pääle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raud, mis väga rabe on, ei või teda `pi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nida ega taguda, siis lähäb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ki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need olid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gid kivid, kes tagumisega `lõhki läksid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pihlakast `tehtasse ka `looka, aga see on `seake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SJn; </w:t>
      </w:r>
      <w:r w:rsidRPr="00E3787E">
        <w:rPr>
          <w:rFonts w:ascii="Times SUT" w:hAnsi="Times SUT" w:cs="Times SUT"/>
          <w:i/>
          <w:sz w:val="20"/>
        </w:rPr>
        <w:t>kõva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raud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c.</w:t>
      </w:r>
      <w:r w:rsidRPr="00E3787E">
        <w:rPr>
          <w:rFonts w:ascii="Times SUT" w:hAnsi="Times SUT" w:cs="Times SUT"/>
          <w:sz w:val="20"/>
        </w:rPr>
        <w:t xml:space="preserve"> kare (vesi)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vesi võtab silma näo `kestama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paepõhjaga muas on `kaevudes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vesi, `erned ei kie tümaks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kaevu vesi ei tee kunagi pesu iast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vesi om õige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juuvva, lubjane vesi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 xml:space="preserve"> intensiivne, tugev, maheduseta </w:t>
      </w:r>
      <w:r w:rsidRPr="00E3787E">
        <w:rPr>
          <w:rFonts w:ascii="Times SUT" w:hAnsi="Times SUT" w:cs="Times SUT"/>
          <w:i/>
          <w:sz w:val="20"/>
        </w:rPr>
        <w:t>ea `selge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vesi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valge</w:t>
      </w:r>
      <w:r w:rsidRPr="00E3787E">
        <w:rPr>
          <w:rFonts w:ascii="Times SUT" w:hAnsi="Times SUT" w:cs="Times SUT"/>
          <w:sz w:val="20"/>
        </w:rPr>
        <w:t xml:space="preserve"> (väga ere);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apu</w:t>
      </w:r>
      <w:r w:rsidRPr="00E3787E">
        <w:rPr>
          <w:rFonts w:ascii="Times SUT" w:hAnsi="Times SUT" w:cs="Times SUT"/>
          <w:sz w:val="20"/>
        </w:rPr>
        <w:t xml:space="preserve"> (väga hapu) Amb; </w:t>
      </w:r>
      <w:r w:rsidRPr="00E3787E">
        <w:rPr>
          <w:rFonts w:ascii="Times SUT" w:hAnsi="Times SUT" w:cs="Times SUT"/>
          <w:i/>
          <w:sz w:val="20"/>
        </w:rPr>
        <w:t>kui on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 vesi, siis pane `suoja `ulka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mõni asi on kua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 mekiga</w:t>
      </w:r>
      <w:r w:rsidRPr="00E3787E">
        <w:rPr>
          <w:rFonts w:ascii="Times SUT" w:hAnsi="Times SUT" w:cs="Times SUT"/>
          <w:sz w:val="20"/>
        </w:rPr>
        <w:t xml:space="preserve"> Kad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kalkjas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kale</w:t>
      </w:r>
      <w:r w:rsidRPr="00E3787E">
        <w:rPr>
          <w:rFonts w:ascii="Times SUT" w:hAnsi="Times SUT" w:cs="Times SUT"/>
          <w:sz w:val="20"/>
          <w:vertAlign w:val="superscript"/>
        </w:rPr>
        <w:t>3</w:t>
      </w:r>
      <w:r w:rsidRPr="00E3787E">
        <w:rPr>
          <w:rFonts w:ascii="Times SUT" w:hAnsi="Times SUT" w:cs="Times SUT"/>
          <w:sz w:val="20"/>
        </w:rPr>
        <w:t>, kalg, kalsk(e)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kalgi</w:t>
      </w:r>
      <w:r w:rsidRPr="00E3787E">
        <w:rPr>
          <w:rFonts w:ascii="Times SUT" w:hAnsi="Times SUT" w:cs="Times SUT"/>
          <w:sz w:val="20"/>
        </w:rPr>
        <w:t xml:space="preserve"> Vig,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</w:t>
      </w:r>
      <w:r w:rsidRPr="00E3787E">
        <w:rPr>
          <w:rFonts w:ascii="Times SUT" w:hAnsi="Times SUT" w:cs="Times SUT"/>
          <w:sz w:val="20"/>
        </w:rPr>
        <w:t xml:space="preserve"> Mih kerglane, tüdrukute ümber lipitsev poiss </w:t>
      </w:r>
      <w:r w:rsidRPr="00E3787E">
        <w:rPr>
          <w:rFonts w:ascii="Times SUT" w:hAnsi="Times SUT" w:cs="Times SUT"/>
          <w:i/>
          <w:sz w:val="20"/>
        </w:rPr>
        <w:t>va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poiss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ea et sii poisi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ka ega kabonud põle</w:t>
      </w:r>
      <w:r w:rsidRPr="00E3787E">
        <w:rPr>
          <w:rFonts w:ascii="Times SUT" w:hAnsi="Times SUT" w:cs="Times SUT"/>
          <w:sz w:val="20"/>
        </w:rPr>
        <w:t xml:space="preserve"> (ütlevad tüdrukud, kui tahavad omakeskis olla) Mih || ropu suuga – Phl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</w:t>
      </w:r>
      <w:r w:rsidRPr="00E3787E">
        <w:rPr>
          <w:rFonts w:ascii="Times SUT" w:hAnsi="Times SUT" w:cs="Times SUT"/>
          <w:sz w:val="20"/>
        </w:rPr>
        <w:t xml:space="preserve"> Kod sära, helk, peegeldus </w:t>
      </w:r>
      <w:r w:rsidRPr="00E3787E">
        <w:rPr>
          <w:rFonts w:ascii="Times SUT" w:hAnsi="Times SUT" w:cs="Times SUT"/>
          <w:i/>
          <w:sz w:val="20"/>
        </w:rPr>
        <w:t>kui pääv `l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ja lähäb, `vuata ku suuress ja eledäss l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b, kas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on merede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k, mes tämä piäle l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b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</w:t>
      </w:r>
      <w:r w:rsidRPr="00E3787E">
        <w:rPr>
          <w:rFonts w:ascii="Times SUT" w:hAnsi="Times SUT" w:cs="Times SUT"/>
          <w:sz w:val="20"/>
        </w:rPr>
        <w:t xml:space="preserve"> Tor T V, </w:t>
      </w:r>
      <w:r w:rsidRPr="00E3787E">
        <w:rPr>
          <w:rFonts w:ascii="Times SUT" w:hAnsi="Times SUT" w:cs="Times SUT"/>
          <w:i/>
          <w:sz w:val="20"/>
        </w:rPr>
        <w:t>kalk</w:t>
      </w:r>
      <w:r w:rsidRPr="00E3787E">
        <w:rPr>
          <w:rFonts w:ascii="Times SUT" w:hAnsi="Times SUT" w:cs="Times SUT"/>
          <w:sz w:val="20"/>
        </w:rPr>
        <w:t xml:space="preserve"> Jõh, p </w:t>
      </w:r>
      <w:r w:rsidRPr="00E3787E">
        <w:rPr>
          <w:rFonts w:ascii="Times SUT" w:hAnsi="Times SUT" w:cs="Times SUT"/>
          <w:i/>
          <w:sz w:val="20"/>
        </w:rPr>
        <w:t>`kalki</w:t>
      </w:r>
      <w:r w:rsidRPr="00E3787E">
        <w:rPr>
          <w:rFonts w:ascii="Times SUT" w:hAnsi="Times SUT" w:cs="Times SUT"/>
          <w:sz w:val="20"/>
        </w:rPr>
        <w:t xml:space="preserve"> Vai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lubi </w:t>
      </w:r>
      <w:r w:rsidRPr="00E3787E">
        <w:rPr>
          <w:rFonts w:ascii="Times SUT" w:hAnsi="Times SUT" w:cs="Times SUT"/>
          <w:i/>
          <w:sz w:val="20"/>
        </w:rPr>
        <w:t>`kaamasnigad ottad senegä `savve ja `kalki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lubja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ki külitase maha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tarõsiid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gitõtõss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gigõ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ta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piat vällä kistutamma, siss karastuss p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nüss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Talvõl palutõdi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ki, suvõl `veeti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saa palutet pliidi kiuest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ki vedava nurme pääle</w:t>
      </w:r>
      <w:r w:rsidRPr="00E3787E">
        <w:rPr>
          <w:rFonts w:ascii="Times SUT" w:hAnsi="Times SUT" w:cs="Times SUT"/>
          <w:sz w:val="20"/>
        </w:rPr>
        <w:t xml:space="preserve"> Lei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lubjakrohv või mört </w:t>
      </w:r>
      <w:r w:rsidRPr="00E3787E">
        <w:rPr>
          <w:rFonts w:ascii="Times SUT" w:hAnsi="Times SUT" w:cs="Times SUT"/>
          <w:i/>
          <w:sz w:val="20"/>
        </w:rPr>
        <w:t>`viskliga `viskab `kalki müüri pääle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kalgiga tetäss `sainu ja köögi põrmandit,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võtt kõvass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om maha tullu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giga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krohvitass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giga tetäss kivimüürü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tarõ `ko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võit kaia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määne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meil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um `müürä `vaihhõl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ruus pandass lubjasegu `sisse, tetäss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giss</w:t>
      </w:r>
      <w:r w:rsidRPr="00E3787E">
        <w:rPr>
          <w:rFonts w:ascii="Times SUT" w:hAnsi="Times SUT" w:cs="Times SUT"/>
          <w:sz w:val="20"/>
        </w:rPr>
        <w:t xml:space="preserve">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</w:t>
      </w:r>
      <w:r w:rsidRPr="00E3787E">
        <w:rPr>
          <w:rStyle w:val="ms3"/>
          <w:rFonts w:ascii="Times SUT" w:hAnsi="Times SUT" w:cs="Times SUT"/>
        </w:rPr>
        <w:t>5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ka|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</w:t>
      </w:r>
      <w:r w:rsidRPr="00E3787E">
        <w:rPr>
          <w:rFonts w:ascii="Times SUT" w:hAnsi="Times SUT" w:cs="Times SUT"/>
          <w:sz w:val="20"/>
        </w:rPr>
        <w:t xml:space="preserve"> Mär Vig Kir Khn Tor Saa Nis Har, g </w:t>
      </w:r>
      <w:r w:rsidRPr="00E3787E">
        <w:rPr>
          <w:rFonts w:ascii="Times SUT" w:hAnsi="Times SUT" w:cs="Times SUT"/>
          <w:i/>
          <w:sz w:val="20"/>
        </w:rPr>
        <w:t>kalgi</w:t>
      </w:r>
      <w:r w:rsidRPr="00E3787E">
        <w:rPr>
          <w:rFonts w:ascii="Times SUT" w:hAnsi="Times SUT" w:cs="Times SUT"/>
          <w:sz w:val="20"/>
        </w:rPr>
        <w:t xml:space="preserve"> Pöi Muh Mar Kse Var Tõs Hls Krk, </w:t>
      </w:r>
      <w:r w:rsidRPr="00E3787E">
        <w:rPr>
          <w:rFonts w:ascii="Times SUT" w:hAnsi="Times SUT" w:cs="Times SUT"/>
          <w:i/>
          <w:sz w:val="20"/>
        </w:rPr>
        <w:t>kalk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`kalgi</w:t>
      </w:r>
      <w:r w:rsidRPr="00E3787E">
        <w:rPr>
          <w:rFonts w:ascii="Times SUT" w:hAnsi="Times SUT" w:cs="Times SUT"/>
          <w:sz w:val="20"/>
        </w:rPr>
        <w:t xml:space="preserve"> Kuu, </w:t>
      </w:r>
      <w:r w:rsidRPr="00E3787E">
        <w:rPr>
          <w:rFonts w:ascii="Times SUT" w:hAnsi="Times SUT" w:cs="Times SUT"/>
          <w:i/>
          <w:sz w:val="20"/>
        </w:rPr>
        <w:t>kalgi</w:t>
      </w:r>
      <w:r w:rsidRPr="00E3787E">
        <w:rPr>
          <w:rFonts w:ascii="Times SUT" w:hAnsi="Times SUT" w:cs="Times SUT"/>
          <w:sz w:val="20"/>
        </w:rPr>
        <w:t xml:space="preserve"> Rei Mar, g </w:t>
      </w:r>
      <w:r w:rsidRPr="00E3787E">
        <w:rPr>
          <w:rFonts w:ascii="Times SUT" w:hAnsi="Times SUT" w:cs="Times SUT"/>
          <w:i/>
          <w:sz w:val="20"/>
        </w:rPr>
        <w:t>`kalki</w:t>
      </w:r>
      <w:r w:rsidRPr="00E3787E">
        <w:rPr>
          <w:rFonts w:ascii="Times SUT" w:hAnsi="Times SUT" w:cs="Times SUT"/>
          <w:sz w:val="20"/>
        </w:rPr>
        <w:t xml:space="preserve"> VNg lühike sirge varrega piip; piibukaha </w:t>
      </w:r>
      <w:r w:rsidRPr="00E3787E">
        <w:rPr>
          <w:rFonts w:ascii="Times SUT" w:hAnsi="Times SUT" w:cs="Times SUT"/>
          <w:i/>
          <w:sz w:val="20"/>
        </w:rPr>
        <w:t>need kalgid põlesid ruttu ää, täl põlnd plekki sees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tubakas pannasse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ki </w:t>
      </w:r>
      <w:r w:rsidRPr="00E3787E">
        <w:rPr>
          <w:rFonts w:ascii="Times SUT" w:hAnsi="Times SUT" w:cs="Times SUT"/>
          <w:sz w:val="20"/>
        </w:rPr>
        <w:t xml:space="preserve">Mär; </w:t>
      </w:r>
      <w:r w:rsidRPr="00E3787E">
        <w:rPr>
          <w:rFonts w:ascii="Times SUT" w:hAnsi="Times SUT" w:cs="Times SUT"/>
          <w:i/>
          <w:sz w:val="20"/>
        </w:rPr>
        <w:t>ilosad mõnosad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gid kodomaa puust</w:t>
      </w:r>
      <w:r w:rsidRPr="00E3787E">
        <w:rPr>
          <w:rFonts w:ascii="Times SUT" w:hAnsi="Times SUT" w:cs="Times SUT"/>
          <w:sz w:val="20"/>
        </w:rPr>
        <w:t xml:space="preserve"> Kir; </w:t>
      </w:r>
      <w:r w:rsidRPr="00E3787E">
        <w:rPr>
          <w:rFonts w:ascii="Times SUT" w:hAnsi="Times SUT" w:cs="Times SUT"/>
          <w:i/>
          <w:sz w:val="20"/>
        </w:rPr>
        <w:t>vana tiib isi omale pissed kalgid, paab lekid `sisse ja kaane `piäle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mo taat imeb alati `kalki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Kopota oma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tühjäks ning proovi mio tubakast kua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`mustlase naisel on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suus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siss olli tal `väike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k, mere vatust piip</w:t>
      </w:r>
      <w:r w:rsidRPr="00E3787E">
        <w:rPr>
          <w:rFonts w:ascii="Times SUT" w:hAnsi="Times SUT" w:cs="Times SUT"/>
          <w:sz w:val="20"/>
        </w:rPr>
        <w:t xml:space="preserve"> Hls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kalka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kalkpiip, kalku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</w:t>
      </w:r>
      <w:r w:rsidRPr="00E3787E">
        <w:rPr>
          <w:rStyle w:val="ms3"/>
          <w:rFonts w:ascii="Times SUT" w:hAnsi="Times SUT" w:cs="Times SUT"/>
        </w:rPr>
        <w:t>6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kalk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`kalgid</w:t>
      </w:r>
      <w:r w:rsidRPr="00E3787E">
        <w:rPr>
          <w:rFonts w:ascii="Times SUT" w:hAnsi="Times SUT" w:cs="Times SUT"/>
          <w:sz w:val="20"/>
        </w:rPr>
        <w:t xml:space="preserve"> Jõe väike merekarp </w:t>
      </w:r>
      <w:r w:rsidRPr="00E3787E">
        <w:rPr>
          <w:rFonts w:ascii="Times SUT" w:hAnsi="Times SUT" w:cs="Times SUT"/>
          <w:i/>
          <w:sz w:val="20"/>
        </w:rPr>
        <w:t>`kammilad `süövad `kalkisi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`mustadel `kalkidel on all libedik sies</w:t>
      </w:r>
      <w:r w:rsidRPr="00E3787E">
        <w:rPr>
          <w:rFonts w:ascii="Times SUT" w:hAnsi="Times SUT" w:cs="Times SUT"/>
          <w:sz w:val="20"/>
        </w:rPr>
        <w:t xml:space="preserve"> Jõe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</w:t>
      </w:r>
      <w:r w:rsidRPr="00E3787E">
        <w:rPr>
          <w:rStyle w:val="ms3"/>
          <w:rFonts w:ascii="Times SUT" w:hAnsi="Times SUT" w:cs="Times SUT"/>
        </w:rPr>
        <w:t>7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kalgu</w:t>
      </w:r>
      <w:r w:rsidRPr="00E3787E">
        <w:rPr>
          <w:rFonts w:ascii="Times SUT" w:hAnsi="Times SUT" w:cs="Times SUT"/>
          <w:sz w:val="20"/>
        </w:rPr>
        <w:t xml:space="preserve"> L(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sz w:val="20"/>
        </w:rPr>
        <w:t xml:space="preserve"> Mär Kse Mih) Hag Koe Kod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tühi jutt, klatš; vaidlus </w:t>
      </w:r>
      <w:r w:rsidRPr="00E3787E">
        <w:rPr>
          <w:rFonts w:ascii="Times SUT" w:hAnsi="Times SUT" w:cs="Times SUT"/>
          <w:i/>
          <w:sz w:val="20"/>
        </w:rPr>
        <w:t>`kalko ajama</w:t>
      </w:r>
      <w:r w:rsidRPr="00E3787E">
        <w:rPr>
          <w:rFonts w:ascii="Times SUT" w:hAnsi="Times SUT" w:cs="Times SUT"/>
          <w:sz w:val="20"/>
        </w:rPr>
        <w:t xml:space="preserve"> (kedagi taga rääkima); </w:t>
      </w:r>
      <w:r w:rsidRPr="00E3787E">
        <w:rPr>
          <w:rFonts w:ascii="Times SUT" w:hAnsi="Times SUT" w:cs="Times SUT"/>
          <w:i/>
          <w:sz w:val="20"/>
        </w:rPr>
        <w:t>mis sa `tühja `kalko veel taga ajama lähäd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kõik kohad olid `kalko täis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`sõukest `kalku küll `tarvis põln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kui kuuleb mõnda juttu, siis `ütleb, et kannab suurt `kalku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>naised lõid `parve ja akkasid `kalku pidama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`piavad ikke alles seda `kalku sial, põle viel otsuselle jõund kedagi</w:t>
      </w:r>
      <w:r w:rsidRPr="00E3787E">
        <w:rPr>
          <w:rFonts w:ascii="Times SUT" w:hAnsi="Times SUT" w:cs="Times SUT"/>
          <w:sz w:val="20"/>
        </w:rPr>
        <w:t xml:space="preserve"> Koe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kilk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tülikas kohustus, raskus, ebameeldivus </w:t>
      </w:r>
      <w:r w:rsidRPr="00E3787E">
        <w:rPr>
          <w:rFonts w:ascii="Times SUT" w:hAnsi="Times SUT" w:cs="Times SUT"/>
          <w:i/>
          <w:sz w:val="20"/>
        </w:rPr>
        <w:t>Kanna peal seda kalku kaela peal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Mia omalõ sedä `kalku `kaela ei võta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miu kalguks sia olõd</w:t>
      </w:r>
      <w:r w:rsidRPr="00E3787E">
        <w:rPr>
          <w:rFonts w:ascii="Times SUT" w:hAnsi="Times SUT" w:cs="Times SUT"/>
          <w:sz w:val="20"/>
        </w:rPr>
        <w:t xml:space="preserve"> Khn || </w:t>
      </w:r>
      <w:r w:rsidRPr="00E3787E">
        <w:rPr>
          <w:rFonts w:ascii="Times SUT" w:hAnsi="Times SUT" w:cs="Times SUT"/>
          <w:i/>
          <w:sz w:val="20"/>
        </w:rPr>
        <w:t>üks 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 asi seesab kalgu all, ei tea `ühti, mis sest tuleb</w:t>
      </w:r>
      <w:r w:rsidRPr="00E3787E">
        <w:rPr>
          <w:rFonts w:ascii="Times SUT" w:hAnsi="Times SUT" w:cs="Times SUT"/>
          <w:sz w:val="20"/>
        </w:rPr>
        <w:t xml:space="preserve"> (ka tütarlapse kohta, kes on mehele minemas) PJg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kilk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 xml:space="preserve"> pej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täis ku kalk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nõnnagu kalk käib ja laiutab ennäss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ka</w:t>
      </w:r>
      <w:r w:rsidRPr="00E3787E">
        <w:rPr>
          <w:rFonts w:ascii="Times SUT" w:hAnsi="Times SUT" w:cs="Times SUT"/>
          <w:sz w:val="20"/>
        </w:rPr>
        <w:t xml:space="preserve"> Hlj Muh Juu SJn Pst,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ka</w:t>
      </w:r>
      <w:r w:rsidRPr="00E3787E">
        <w:rPr>
          <w:rFonts w:ascii="Times SUT" w:hAnsi="Times SUT" w:cs="Times SUT"/>
          <w:sz w:val="20"/>
        </w:rPr>
        <w:t xml:space="preserve"> Plt Hls = kalk</w:t>
      </w:r>
      <w:r w:rsidRPr="00E3787E">
        <w:rPr>
          <w:rFonts w:ascii="Times SUT" w:hAnsi="Times SUT" w:cs="Times SUT"/>
          <w:sz w:val="20"/>
          <w:vertAlign w:val="superscript"/>
        </w:rPr>
        <w:t>5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mõnel vel oo pisike suitsu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lubja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kad `ollid lühikesed piibud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kadel olid kuaned piäl kua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ka om `õige varrege veike piip</w:t>
      </w:r>
      <w:r w:rsidRPr="00E3787E">
        <w:rPr>
          <w:rFonts w:ascii="Times SUT" w:hAnsi="Times SUT" w:cs="Times SUT"/>
          <w:sz w:val="20"/>
        </w:rPr>
        <w:t xml:space="preserve"> Pst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`kalka</w:t>
      </w:r>
      <w:r w:rsidRPr="00E3787E">
        <w:rPr>
          <w:rFonts w:ascii="Times SUT" w:hAnsi="Times SUT" w:cs="Times SUT"/>
          <w:sz w:val="20"/>
        </w:rPr>
        <w:t xml:space="preserve"> Kuu väike purjelaev, kaljas </w:t>
      </w:r>
      <w:r w:rsidRPr="00E3787E">
        <w:rPr>
          <w:rFonts w:ascii="Times SUT" w:hAnsi="Times SUT" w:cs="Times SUT"/>
          <w:i/>
          <w:sz w:val="20"/>
        </w:rPr>
        <w:t>Üks `kalka `seilas lahe suust `eile `huomigull `sisse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-kalkadi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kilk-kalkadi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ahi</w:t>
      </w:r>
      <w:r w:rsidRPr="00E3787E">
        <w:rPr>
          <w:rFonts w:ascii="Times SUT" w:hAnsi="Times SUT" w:cs="Times SUT"/>
          <w:sz w:val="20"/>
        </w:rPr>
        <w:t xml:space="preserve"> lubja(põletus)ahi </w:t>
      </w:r>
      <w:r w:rsidRPr="00E3787E">
        <w:rPr>
          <w:rFonts w:ascii="Times SUT" w:hAnsi="Times SUT" w:cs="Times SUT"/>
          <w:i/>
          <w:sz w:val="20"/>
        </w:rPr>
        <w:t>vahi, ahi `lõõskab `ninda kui kalkahi `lõõmab, mene pane labidaga `tuhka ette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aga sul piip `tolmab `ninda kui kalkahi `üiab ies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`Kalka ahi köeb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kahu om jo `lupju täüs veet, no vaia palama panda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paluta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`kalkama </w:t>
      </w:r>
      <w:r w:rsidRPr="00E3787E">
        <w:rPr>
          <w:rFonts w:ascii="Times SUT" w:hAnsi="Times SUT" w:cs="Times SUT"/>
          <w:sz w:val="20"/>
        </w:rPr>
        <w:t xml:space="preserve">tilgastama </w:t>
      </w:r>
      <w:r w:rsidRPr="00E3787E">
        <w:rPr>
          <w:rFonts w:ascii="Times SUT" w:hAnsi="Times SUT" w:cs="Times SUT"/>
          <w:i/>
          <w:sz w:val="20"/>
        </w:rPr>
        <w:t>Mool küll `ambud suuss pole, aga seda `kalkand `piima ka äi taha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Tänabene piim, aga juba `kalkand</w:t>
      </w:r>
      <w:r w:rsidRPr="00E3787E">
        <w:rPr>
          <w:rFonts w:ascii="Times SUT" w:hAnsi="Times SUT" w:cs="Times SUT"/>
          <w:sz w:val="20"/>
        </w:rPr>
        <w:t xml:space="preserve"> Rei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kalkan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`kalkan</w:t>
      </w:r>
      <w:r w:rsidRPr="00E3787E">
        <w:rPr>
          <w:rFonts w:ascii="Times SUT" w:hAnsi="Times SUT" w:cs="Times SUT"/>
          <w:sz w:val="20"/>
        </w:rPr>
        <w:t xml:space="preserve"> Kuu Vai(n </w:t>
      </w:r>
      <w:r w:rsidRPr="00E3787E">
        <w:rPr>
          <w:rFonts w:ascii="Times SUT" w:hAnsi="Times SUT" w:cs="Times SUT"/>
          <w:i/>
          <w:sz w:val="20"/>
        </w:rPr>
        <w:t>`kalkani</w:t>
      </w:r>
      <w:r w:rsidRPr="00E3787E">
        <w:rPr>
          <w:rFonts w:ascii="Times SUT" w:hAnsi="Times SUT" w:cs="Times SUT"/>
          <w:sz w:val="20"/>
        </w:rPr>
        <w:t xml:space="preserve">) Mar,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sz w:val="20"/>
        </w:rPr>
        <w:t xml:space="preserve"> Krl Räp, g </w:t>
      </w:r>
      <w:r w:rsidRPr="00E3787E">
        <w:rPr>
          <w:rFonts w:ascii="Times SUT" w:hAnsi="Times SUT" w:cs="Times SUT"/>
          <w:i/>
          <w:sz w:val="20"/>
        </w:rPr>
        <w:noBreakHyphen/>
        <w:t>i,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Se(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gani</w:t>
      </w:r>
      <w:r w:rsidRPr="00E3787E">
        <w:rPr>
          <w:rFonts w:ascii="Times SUT" w:hAnsi="Times SUT" w:cs="Times SUT"/>
          <w:sz w:val="20"/>
        </w:rPr>
        <w:t xml:space="preserve">); </w:t>
      </w:r>
      <w:r w:rsidRPr="00E3787E">
        <w:rPr>
          <w:rFonts w:ascii="Times SUT" w:hAnsi="Times SUT" w:cs="Times SUT"/>
          <w:i/>
          <w:sz w:val="20"/>
        </w:rPr>
        <w:t xml:space="preserve">kalgan </w:t>
      </w:r>
      <w:r w:rsidRPr="00E3787E">
        <w:rPr>
          <w:rFonts w:ascii="Times SUT" w:hAnsi="Times SUT" w:cs="Times SUT"/>
          <w:sz w:val="20"/>
        </w:rPr>
        <w:t xml:space="preserve">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Lut, </w:t>
      </w:r>
      <w:r w:rsidRPr="00E3787E">
        <w:rPr>
          <w:rFonts w:ascii="Times SUT" w:hAnsi="Times SUT" w:cs="Times SUT"/>
          <w:i/>
          <w:sz w:val="20"/>
        </w:rPr>
        <w:noBreakHyphen/>
        <w:t>kan,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 xml:space="preserve">a </w:t>
      </w:r>
      <w:r w:rsidRPr="00E3787E">
        <w:rPr>
          <w:rFonts w:ascii="Times SUT" w:hAnsi="Times SUT" w:cs="Times SUT"/>
          <w:sz w:val="20"/>
        </w:rPr>
        <w:t>Se(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gana</w:t>
      </w:r>
      <w:r w:rsidRPr="00E3787E">
        <w:rPr>
          <w:rFonts w:ascii="Times SUT" w:hAnsi="Times SUT" w:cs="Times SUT"/>
          <w:sz w:val="20"/>
        </w:rPr>
        <w:t xml:space="preserve">) (ravimtaim või selle juurtest valmistatud droog) </w:t>
      </w:r>
      <w:r w:rsidRPr="00E3787E">
        <w:rPr>
          <w:rFonts w:ascii="Times SUT" w:hAnsi="Times SUT" w:cs="Times SUT"/>
          <w:i/>
          <w:sz w:val="20"/>
        </w:rPr>
        <w:t>`kalkani `juured on punased, neid `pruugita `viina sise veniduksele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`kalkani juu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ostõtass kõtu rohuss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Kalkanat ko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atass, keedetass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dass taad `liimi viinä `si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Kalkana juu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om `närve `vasta `väega hää, süämele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Petserest ostat kalgana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aptiekast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juudi sitt hai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, a kalgan haa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ai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kõvastõlõ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kalkar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kalkunajuur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kalkar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`kalkar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Kuu Hlj VJg,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kalts, näru; miski ripendav või ripakil </w:t>
      </w:r>
      <w:r w:rsidRPr="00E3787E">
        <w:rPr>
          <w:rFonts w:ascii="Times SUT" w:hAnsi="Times SUT" w:cs="Times SUT"/>
          <w:i/>
          <w:sz w:val="20"/>
        </w:rPr>
        <w:t>Nää sel `kueral on kohe `jusku `kalkarad kaik `karvad samate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`Lehmäl on `suured sida `kalkarad `reie pääl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 xml:space="preserve">`korja oma `kalkarad </w:t>
      </w:r>
      <w:r w:rsidRPr="00E3787E">
        <w:rPr>
          <w:rFonts w:ascii="Times SUT" w:hAnsi="Times SUT" w:cs="Times SUT"/>
          <w:sz w:val="20"/>
        </w:rPr>
        <w:t xml:space="preserve">(koli) </w:t>
      </w:r>
      <w:r w:rsidRPr="00E3787E">
        <w:rPr>
          <w:rFonts w:ascii="Times SUT" w:hAnsi="Times SUT" w:cs="Times SUT"/>
          <w:i/>
          <w:sz w:val="20"/>
        </w:rPr>
        <w:t>ära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`riided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ki, siis va mu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`kalkarad paistavad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mis kurjavaemu `kalkarid siin ies on, korjake nad jalust ära</w:t>
      </w:r>
      <w:r w:rsidRPr="00E3787E">
        <w:rPr>
          <w:rFonts w:ascii="Times SUT" w:hAnsi="Times SUT" w:cs="Times SUT"/>
          <w:sz w:val="20"/>
        </w:rPr>
        <w:t xml:space="preserve"> Sim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hulgus, kaltsakas, laaberdis </w:t>
      </w:r>
      <w:r w:rsidRPr="00E3787E">
        <w:rPr>
          <w:rFonts w:ascii="Times SUT" w:hAnsi="Times SUT" w:cs="Times SUT"/>
          <w:i/>
          <w:sz w:val="20"/>
        </w:rPr>
        <w:t>Oh sie pueg on tal üks igavene `kalkar, `mutku kisub `riidu nigu nuor kukk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>on üks va `kalkar, luusib aga `peale</w:t>
      </w:r>
      <w:r w:rsidRPr="00E3787E">
        <w:rPr>
          <w:rFonts w:ascii="Times SUT" w:hAnsi="Times SUT" w:cs="Times SUT"/>
          <w:sz w:val="20"/>
        </w:rPr>
        <w:t xml:space="preserve"> HJn; </w:t>
      </w:r>
      <w:r w:rsidRPr="00E3787E">
        <w:rPr>
          <w:rFonts w:ascii="Times SUT" w:hAnsi="Times SUT" w:cs="Times SUT"/>
          <w:i/>
          <w:sz w:val="20"/>
        </w:rPr>
        <w:t>on va `kalkar, kalserdab ja kalsud lehvivad aga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tuleb üks võeras `kalka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ja tahab kä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itada</w:t>
      </w:r>
      <w:r w:rsidRPr="00E3787E">
        <w:rPr>
          <w:rFonts w:ascii="Times SUT" w:hAnsi="Times SUT" w:cs="Times SUT"/>
          <w:sz w:val="20"/>
        </w:rPr>
        <w:t xml:space="preserve"> (tüdrukut) Ksi; </w:t>
      </w:r>
      <w:r w:rsidRPr="00E3787E">
        <w:rPr>
          <w:rFonts w:ascii="Times SUT" w:hAnsi="Times SUT" w:cs="Times SUT"/>
          <w:i/>
          <w:sz w:val="20"/>
        </w:rPr>
        <w:t>`kalkarid kolasivad möda küla, kust sai kedagi `kurja teha, see oli `kalkari amet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märg nigu `kalkar ehk kalsakas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viletsas `rõõvis inime, kes ulgub talust talusse, on `kalkar</w:t>
      </w:r>
      <w:r w:rsidRPr="00E3787E">
        <w:rPr>
          <w:rFonts w:ascii="Times SUT" w:hAnsi="Times SUT" w:cs="Times SUT"/>
          <w:sz w:val="20"/>
        </w:rPr>
        <w:t xml:space="preserve"> SJn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kalkar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`kalkar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Kuu Juu Jür JõeK JMd Koe VJg Trm Plt,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VJg (ravimtaim) </w:t>
      </w:r>
      <w:r w:rsidRPr="00E3787E">
        <w:rPr>
          <w:rFonts w:ascii="Times SUT" w:hAnsi="Times SUT" w:cs="Times SUT"/>
          <w:i/>
          <w:sz w:val="20"/>
        </w:rPr>
        <w:t>`kalkari tilgad ja juured on südäme `vasta, kui südä paha on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`kalkari juurikad ja `kalkari piiritus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ma lasen omale `kalkari `juuri `tuua, nied pidid südame valu ää `võtma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`metsades kasvab koa neid `kalkarid, einputke `muodi, punakad õied pial</w:t>
      </w:r>
      <w:r w:rsidRPr="00E3787E">
        <w:rPr>
          <w:rFonts w:ascii="Times SUT" w:hAnsi="Times SUT" w:cs="Times SUT"/>
          <w:sz w:val="20"/>
        </w:rPr>
        <w:t xml:space="preserve"> JõeK; </w:t>
      </w:r>
      <w:r w:rsidRPr="00E3787E">
        <w:rPr>
          <w:rFonts w:ascii="Times SUT" w:hAnsi="Times SUT" w:cs="Times SUT"/>
          <w:i/>
          <w:sz w:val="20"/>
        </w:rPr>
        <w:t>meie räägime palderjoo·nid, mõni `ütleb `kalkarid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kalkan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kalkaras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`kalkaras</w:t>
      </w:r>
      <w:r w:rsidRPr="00E3787E">
        <w:rPr>
          <w:rFonts w:ascii="Times SUT" w:hAnsi="Times SUT" w:cs="Times SUT"/>
          <w:sz w:val="20"/>
        </w:rPr>
        <w:t xml:space="preserve"> VNg Kad kalkvel </w:t>
      </w:r>
      <w:r w:rsidRPr="00E3787E">
        <w:rPr>
          <w:rFonts w:ascii="Times SUT" w:hAnsi="Times SUT" w:cs="Times SUT"/>
          <w:i/>
          <w:sz w:val="20"/>
        </w:rPr>
        <w:t>`silmad on vie `kalkaras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`püidis küll `naerda, aga enesel olid silmad `kalkaras</w:t>
      </w:r>
      <w:r w:rsidRPr="00E3787E">
        <w:rPr>
          <w:rFonts w:ascii="Times SUT" w:hAnsi="Times SUT" w:cs="Times SUT"/>
          <w:sz w:val="20"/>
        </w:rPr>
        <w:t xml:space="preserve"> Kad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kalkaras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`kalkaras</w:t>
      </w:r>
      <w:r w:rsidRPr="00E3787E">
        <w:rPr>
          <w:rFonts w:ascii="Times SUT" w:hAnsi="Times SUT" w:cs="Times SUT"/>
          <w:sz w:val="20"/>
        </w:rPr>
        <w:t xml:space="preserve"> korpas </w:t>
      </w:r>
      <w:r w:rsidRPr="00E3787E">
        <w:rPr>
          <w:rFonts w:ascii="Times SUT" w:hAnsi="Times SUT" w:cs="Times SUT"/>
          <w:i/>
          <w:sz w:val="20"/>
        </w:rPr>
        <w:t>jokse `pialegi lauda vaet, sielikusaba sita `kalkaras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tuli `kastest läbi, sabad `kalkaras</w:t>
      </w:r>
      <w:r w:rsidRPr="00E3787E">
        <w:rPr>
          <w:rFonts w:ascii="Times SUT" w:hAnsi="Times SUT" w:cs="Times SUT"/>
          <w:sz w:val="20"/>
        </w:rPr>
        <w:t xml:space="preserve"> Kad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kalkarid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`kalkarid</w:t>
      </w:r>
      <w:r w:rsidRPr="00E3787E">
        <w:rPr>
          <w:rFonts w:ascii="Times SUT" w:hAnsi="Times SUT" w:cs="Times SUT"/>
          <w:sz w:val="20"/>
        </w:rPr>
        <w:t xml:space="preserve"> Jür (pisarais, kalkvel silmadest) </w:t>
      </w:r>
      <w:r w:rsidRPr="00E3787E">
        <w:rPr>
          <w:rFonts w:ascii="Times SUT" w:hAnsi="Times SUT" w:cs="Times SUT"/>
          <w:i/>
          <w:sz w:val="20"/>
        </w:rPr>
        <w:t>juba `jälle nutt, silmad nagu vie `kalkarid</w:t>
      </w:r>
      <w:r w:rsidRPr="00E3787E">
        <w:rPr>
          <w:rFonts w:ascii="Times SUT" w:hAnsi="Times SUT" w:cs="Times SUT"/>
          <w:sz w:val="20"/>
        </w:rPr>
        <w:t xml:space="preserve"> Jür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kalkaris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`kalkaris</w:t>
      </w:r>
      <w:r w:rsidRPr="00E3787E">
        <w:rPr>
          <w:rFonts w:ascii="Times SUT" w:hAnsi="Times SUT" w:cs="Times SUT"/>
          <w:sz w:val="20"/>
        </w:rPr>
        <w:t xml:space="preserve"> VJg kalkvel </w:t>
      </w:r>
      <w:r w:rsidRPr="00E3787E">
        <w:rPr>
          <w:rFonts w:ascii="Times SUT" w:hAnsi="Times SUT" w:cs="Times SUT"/>
          <w:i/>
          <w:sz w:val="20"/>
        </w:rPr>
        <w:t>silmad `kalkaris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`kalkas</w:t>
      </w:r>
      <w:r w:rsidRPr="00E3787E">
        <w:rPr>
          <w:rFonts w:ascii="Times SUT" w:hAnsi="Times SUT" w:cs="Times SUT"/>
          <w:sz w:val="20"/>
        </w:rPr>
        <w:t xml:space="preserve"> VMr kalkvel </w:t>
      </w:r>
      <w:r w:rsidRPr="00E3787E">
        <w:rPr>
          <w:rFonts w:ascii="Times SUT" w:hAnsi="Times SUT" w:cs="Times SUT"/>
          <w:i/>
          <w:sz w:val="20"/>
        </w:rPr>
        <w:t>silmad `viega `kalkas</w:t>
      </w:r>
      <w:r w:rsidRPr="00E3787E">
        <w:rPr>
          <w:rFonts w:ascii="Times SUT" w:hAnsi="Times SUT" w:cs="Times SUT"/>
          <w:sz w:val="20"/>
        </w:rPr>
        <w:t xml:space="preserve"> VMr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kalkus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kalkel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`kalkel</w:t>
      </w:r>
      <w:r w:rsidRPr="00E3787E">
        <w:rPr>
          <w:rFonts w:ascii="Times SUT" w:hAnsi="Times SUT" w:cs="Times SUT"/>
          <w:sz w:val="20"/>
        </w:rPr>
        <w:t xml:space="preserve"> Kuu Hlj Jõh Muh Koe VMr kalkvel </w:t>
      </w:r>
      <w:r w:rsidRPr="00E3787E">
        <w:rPr>
          <w:rFonts w:ascii="Times SUT" w:hAnsi="Times SUT" w:cs="Times SUT"/>
          <w:i/>
          <w:sz w:val="20"/>
        </w:rPr>
        <w:t>`Silmäd o sul `aeva nää vie `kalkel, mes sa alade muretsed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südä on `okse `kalkel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`silmad on vee `kalkel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silmad tesel vee `kalkel peas</w:t>
      </w:r>
      <w:r w:rsidRPr="00E3787E">
        <w:rPr>
          <w:rFonts w:ascii="Times SUT" w:hAnsi="Times SUT" w:cs="Times SUT"/>
          <w:sz w:val="20"/>
        </w:rPr>
        <w:t xml:space="preserve"> 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kalkevil</w:t>
      </w:r>
      <w:r w:rsidRPr="00E3787E">
        <w:rPr>
          <w:rFonts w:ascii="Times SUT" w:hAnsi="Times SUT" w:cs="Times SUT"/>
          <w:sz w:val="20"/>
        </w:rPr>
        <w:t xml:space="preserve"> kalkvel </w:t>
      </w:r>
      <w:r w:rsidRPr="00E3787E">
        <w:rPr>
          <w:rFonts w:ascii="Times SUT" w:hAnsi="Times SUT" w:cs="Times SUT"/>
          <w:i/>
          <w:sz w:val="20"/>
        </w:rPr>
        <w:t xml:space="preserve">`Luodod kõhe vesiste `silmadega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on kõhe `silmad vie `kalkevil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kalkima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kima</w:t>
      </w:r>
      <w:r w:rsidRPr="00E3787E">
        <w:rPr>
          <w:rFonts w:ascii="Times SUT" w:hAnsi="Times SUT" w:cs="Times SUT"/>
          <w:sz w:val="20"/>
        </w:rPr>
        <w:t xml:space="preserve">, (sa)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gid</w:t>
      </w:r>
      <w:r w:rsidRPr="00E3787E">
        <w:rPr>
          <w:rFonts w:ascii="Times SUT" w:hAnsi="Times SUT" w:cs="Times SUT"/>
          <w:sz w:val="20"/>
        </w:rPr>
        <w:t xml:space="preserve"> Kse Mih/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/ naljatama, hullama, flirtima </w:t>
      </w:r>
      <w:r w:rsidRPr="00E3787E">
        <w:rPr>
          <w:rFonts w:ascii="Times SUT" w:hAnsi="Times SUT" w:cs="Times SUT"/>
          <w:i/>
          <w:sz w:val="20"/>
        </w:rPr>
        <w:t>mis sa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gid tüdreku `juures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mis sa sii kalgid</w:t>
      </w:r>
      <w:r w:rsidRPr="00E3787E">
        <w:rPr>
          <w:rFonts w:ascii="Times SUT" w:hAnsi="Times SUT" w:cs="Times SUT"/>
          <w:sz w:val="20"/>
        </w:rPr>
        <w:t xml:space="preserve"> (hurjutab tüdruk poissi) Mih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kalkjas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k|jas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ja</w:t>
      </w:r>
      <w:r w:rsidRPr="00E3787E">
        <w:rPr>
          <w:rFonts w:ascii="Times SUT" w:hAnsi="Times SUT" w:cs="Times SUT"/>
          <w:sz w:val="20"/>
        </w:rPr>
        <w:t xml:space="preserve"> tugev(alt)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kjas apu nigu kali,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parem kui kibe apu</w:t>
      </w:r>
      <w:r w:rsidRPr="00E3787E">
        <w:rPr>
          <w:rFonts w:ascii="Times SUT" w:hAnsi="Times SUT" w:cs="Times SUT"/>
          <w:sz w:val="20"/>
        </w:rPr>
        <w:t xml:space="preserve"> Plt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kalk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|kma</w:t>
      </w:r>
      <w:r w:rsidRPr="00E3787E">
        <w:rPr>
          <w:rFonts w:ascii="Times SUT" w:hAnsi="Times SUT" w:cs="Times SUT"/>
          <w:sz w:val="20"/>
        </w:rPr>
        <w:t xml:space="preserve">, (ta) </w:t>
      </w:r>
      <w:r w:rsidRPr="00E3787E">
        <w:rPr>
          <w:rFonts w:ascii="Times SUT" w:hAnsi="Times SUT" w:cs="Times SUT"/>
          <w:i/>
          <w:sz w:val="20"/>
        </w:rPr>
        <w:noBreakHyphen/>
        <w:t>gib</w:t>
      </w:r>
      <w:r w:rsidRPr="00E3787E">
        <w:rPr>
          <w:rFonts w:ascii="Times SUT" w:hAnsi="Times SUT" w:cs="Times SUT"/>
          <w:sz w:val="20"/>
        </w:rPr>
        <w:t xml:space="preserve"> heiastuma, peegelduma, kangastuma </w:t>
      </w:r>
      <w:r w:rsidRPr="00E3787E">
        <w:rPr>
          <w:rFonts w:ascii="Times SUT" w:hAnsi="Times SUT" w:cs="Times SUT"/>
          <w:i/>
          <w:sz w:val="20"/>
        </w:rPr>
        <w:t>sädemid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gib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gib `vassa, Venemua metsäd, kõik järve`jäärsed küläd tõssab ülesi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kalko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`kalko</w:t>
      </w:r>
      <w:r w:rsidRPr="00E3787E">
        <w:rPr>
          <w:rFonts w:ascii="Times SUT" w:hAnsi="Times SUT" w:cs="Times SUT"/>
          <w:sz w:val="20"/>
        </w:rPr>
        <w:t xml:space="preserve"> kalkvele, älevile </w:t>
      </w:r>
      <w:r w:rsidRPr="00E3787E">
        <w:rPr>
          <w:rFonts w:ascii="Times SUT" w:hAnsi="Times SUT" w:cs="Times SUT"/>
          <w:i/>
          <w:sz w:val="20"/>
        </w:rPr>
        <w:t>silmad läksid vee `kalko</w:t>
      </w:r>
      <w:r w:rsidRPr="00E3787E">
        <w:rPr>
          <w:rFonts w:ascii="Times SUT" w:hAnsi="Times SUT" w:cs="Times SUT"/>
          <w:sz w:val="20"/>
        </w:rPr>
        <w:t xml:space="preserve"> Kir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piip</w:t>
      </w:r>
      <w:r w:rsidRPr="00E3787E">
        <w:rPr>
          <w:rFonts w:ascii="Times SUT" w:hAnsi="Times SUT" w:cs="Times SUT"/>
          <w:sz w:val="20"/>
        </w:rPr>
        <w:t xml:space="preserve"> = kalk</w:t>
      </w:r>
      <w:r w:rsidRPr="00E3787E">
        <w:rPr>
          <w:rFonts w:ascii="Times SUT" w:hAnsi="Times SUT" w:cs="Times SUT"/>
          <w:sz w:val="20"/>
          <w:vertAlign w:val="superscript"/>
        </w:rPr>
        <w:t>5</w:t>
      </w:r>
      <w:r w:rsidRPr="00E3787E">
        <w:rPr>
          <w:rFonts w:ascii="Times SUT" w:hAnsi="Times SUT" w:cs="Times SUT"/>
          <w:sz w:val="20"/>
        </w:rPr>
        <w:t xml:space="preserve"> – Jõe Muh L Nis </w:t>
      </w:r>
      <w:r w:rsidRPr="00E3787E">
        <w:rPr>
          <w:rFonts w:ascii="Times SUT" w:hAnsi="Times SUT" w:cs="Times SUT"/>
          <w:i/>
          <w:sz w:val="20"/>
        </w:rPr>
        <w:t>kalkpiip, sie on `koikse odavam piip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`enne olid vandusiga piibud, siis tulid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kpiibud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kpiip oo ühest puust `tehtud </w:t>
      </w:r>
      <w:r w:rsidRPr="00E3787E">
        <w:rPr>
          <w:rFonts w:ascii="Times SUT" w:hAnsi="Times SUT" w:cs="Times SUT"/>
          <w:sz w:val="20"/>
        </w:rPr>
        <w:t>Var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kalksahtu</w:t>
      </w:r>
      <w:r w:rsidRPr="00E3787E">
        <w:rPr>
          <w:rFonts w:ascii="Times SUT" w:hAnsi="Times SUT" w:cs="Times SUT"/>
          <w:sz w:val="20"/>
        </w:rPr>
        <w:t xml:space="preserve"> ipf (ta) </w:t>
      </w:r>
      <w:r w:rsidRPr="00E3787E">
        <w:rPr>
          <w:rFonts w:ascii="Times SUT" w:hAnsi="Times SUT" w:cs="Times SUT"/>
          <w:i/>
          <w:sz w:val="20"/>
        </w:rPr>
        <w:t>kalksahtu</w:t>
      </w:r>
      <w:r w:rsidRPr="00E3787E">
        <w:rPr>
          <w:rFonts w:ascii="Times SUT" w:hAnsi="Times SUT" w:cs="Times SUT"/>
          <w:sz w:val="20"/>
        </w:rPr>
        <w:t xml:space="preserve"> korraks loksuma, läigatama </w:t>
      </w:r>
      <w:r w:rsidRPr="00E3787E">
        <w:rPr>
          <w:rFonts w:ascii="Times SUT" w:hAnsi="Times SUT" w:cs="Times SUT"/>
          <w:i/>
          <w:sz w:val="20"/>
        </w:rPr>
        <w:t>vesi kalksahtu `maaha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ku</w:t>
      </w:r>
      <w:r w:rsidRPr="00E3787E">
        <w:rPr>
          <w:rFonts w:ascii="Times SUT" w:hAnsi="Times SUT" w:cs="Times SUT"/>
          <w:sz w:val="20"/>
        </w:rPr>
        <w:t xml:space="preserve"> = kalk</w:t>
      </w:r>
      <w:r w:rsidRPr="00E3787E">
        <w:rPr>
          <w:rFonts w:ascii="Times SUT" w:hAnsi="Times SUT" w:cs="Times SUT"/>
          <w:sz w:val="20"/>
          <w:vertAlign w:val="superscript"/>
        </w:rPr>
        <w:t>5</w:t>
      </w:r>
      <w:r w:rsidRPr="00E3787E">
        <w:rPr>
          <w:rFonts w:ascii="Times SUT" w:hAnsi="Times SUT" w:cs="Times SUT"/>
          <w:i/>
          <w:sz w:val="20"/>
        </w:rPr>
        <w:t xml:space="preserve"> lasep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ku suhun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kalkul</w:t>
      </w:r>
      <w:r w:rsidRPr="00E3787E">
        <w:rPr>
          <w:rFonts w:ascii="Times SUT" w:hAnsi="Times SUT" w:cs="Times SUT"/>
          <w:sz w:val="20"/>
        </w:rPr>
        <w:t xml:space="preserve"> kalkvel </w:t>
      </w:r>
      <w:r w:rsidRPr="00E3787E">
        <w:rPr>
          <w:rFonts w:ascii="Times SUT" w:hAnsi="Times SUT" w:cs="Times SUT"/>
          <w:i/>
          <w:sz w:val="20"/>
        </w:rPr>
        <w:t>silmad ollid vee `kalkul</w:t>
      </w:r>
      <w:r w:rsidRPr="00E3787E">
        <w:rPr>
          <w:rFonts w:ascii="Times SUT" w:hAnsi="Times SUT" w:cs="Times SUT"/>
          <w:sz w:val="20"/>
        </w:rPr>
        <w:t xml:space="preserve"> 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kalkuma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`kalkuma</w:t>
      </w:r>
      <w:r w:rsidRPr="00E3787E">
        <w:rPr>
          <w:rFonts w:ascii="Times SUT" w:hAnsi="Times SUT" w:cs="Times SUT"/>
          <w:sz w:val="20"/>
        </w:rPr>
        <w:t xml:space="preserve"> Muh Mär/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/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i/>
          <w:sz w:val="20"/>
        </w:rPr>
        <w:t>silmad `kalkuvad `veega</w:t>
      </w:r>
      <w:r w:rsidRPr="00E3787E">
        <w:rPr>
          <w:rFonts w:ascii="Times SUT" w:hAnsi="Times SUT" w:cs="Times SUT"/>
          <w:sz w:val="20"/>
        </w:rPr>
        <w:t xml:space="preserve"> (täituvad pisaraist) 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kaasa tundma, kahetsema </w:t>
      </w:r>
      <w:r w:rsidRPr="00E3787E">
        <w:rPr>
          <w:rFonts w:ascii="Times SUT" w:hAnsi="Times SUT" w:cs="Times SUT"/>
          <w:i/>
          <w:sz w:val="20"/>
        </w:rPr>
        <w:t>ta oo nii kurv ja `kalkond õige selle asjaga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kaeho `kalkoma</w:t>
      </w:r>
      <w:r w:rsidRPr="00E3787E">
        <w:rPr>
          <w:rFonts w:ascii="Times SUT" w:hAnsi="Times SUT" w:cs="Times SUT"/>
          <w:sz w:val="20"/>
        </w:rPr>
        <w:t xml:space="preserve"> Mär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kalkun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`kalkun</w:t>
      </w:r>
      <w:r w:rsidRPr="00E3787E">
        <w:rPr>
          <w:rFonts w:ascii="Times SUT" w:hAnsi="Times SUT" w:cs="Times SUT"/>
          <w:sz w:val="20"/>
        </w:rPr>
        <w:t xml:space="preserve"> R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o-</w:t>
      </w:r>
      <w:r w:rsidRPr="00E3787E">
        <w:rPr>
          <w:rFonts w:ascii="Times SUT" w:hAnsi="Times SUT" w:cs="Times SUT"/>
          <w:sz w:val="20"/>
        </w:rPr>
        <w:t xml:space="preserve"> Ris, </w:t>
      </w:r>
      <w:r w:rsidRPr="00E3787E">
        <w:rPr>
          <w:rFonts w:ascii="Times SUT" w:hAnsi="Times SUT" w:cs="Times SUT"/>
          <w:i/>
          <w:sz w:val="20"/>
        </w:rPr>
        <w:t>kalkun</w:t>
      </w:r>
      <w:r w:rsidRPr="00E3787E">
        <w:rPr>
          <w:rFonts w:ascii="Times SUT" w:hAnsi="Times SUT" w:cs="Times SUT"/>
          <w:sz w:val="20"/>
        </w:rPr>
        <w:t xml:space="preserve"> Kod) M T,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sz w:val="20"/>
        </w:rPr>
        <w:t xml:space="preserve"> VJg Sim Plt KJn Trv Hel Krl Vas Räp,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 xml:space="preserve"> San Kan, </w:t>
      </w:r>
      <w:r w:rsidRPr="00E3787E">
        <w:rPr>
          <w:rFonts w:ascii="Times SUT" w:hAnsi="Times SUT" w:cs="Times SUT"/>
          <w:i/>
          <w:sz w:val="20"/>
        </w:rPr>
        <w:t>kalku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sz w:val="20"/>
        </w:rPr>
        <w:t xml:space="preserve"> Iis, </w:t>
      </w:r>
      <w:r w:rsidRPr="00E3787E">
        <w:rPr>
          <w:rFonts w:ascii="Times SUT" w:hAnsi="Times SUT" w:cs="Times SUT"/>
          <w:i/>
          <w:sz w:val="20"/>
        </w:rPr>
        <w:t>kalgu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sz w:val="20"/>
        </w:rPr>
        <w:t xml:space="preserve"> Plv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`kalkun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R Rei Har Vas Se(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kuun</w:t>
      </w:r>
      <w:r w:rsidRPr="00E3787E">
        <w:rPr>
          <w:rFonts w:ascii="Times SUT" w:hAnsi="Times SUT" w:cs="Times SUT"/>
          <w:sz w:val="20"/>
        </w:rPr>
        <w:t xml:space="preserve">) Lei, g </w:t>
      </w:r>
      <w:r w:rsidRPr="00E3787E">
        <w:rPr>
          <w:rFonts w:ascii="Times SUT" w:hAnsi="Times SUT" w:cs="Times SUT"/>
          <w:i/>
          <w:sz w:val="20"/>
        </w:rPr>
        <w:t>kalkunna</w:t>
      </w:r>
      <w:r w:rsidRPr="00E3787E">
        <w:rPr>
          <w:rFonts w:ascii="Times SUT" w:hAnsi="Times SUT" w:cs="Times SUT"/>
          <w:sz w:val="20"/>
        </w:rPr>
        <w:t xml:space="preserve"> Lei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kodulind, kalkun </w:t>
      </w:r>
      <w:r w:rsidRPr="00E3787E">
        <w:rPr>
          <w:rFonts w:ascii="Times SUT" w:hAnsi="Times SUT" w:cs="Times SUT"/>
          <w:i/>
          <w:sz w:val="20"/>
        </w:rPr>
        <w:t>sie on `õige kuri isane `kalkun, ajab `siived `laiali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`kalkunil `üellässe ia liha õlema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kel on, müüb `kalkuna `välla, siis saab ia ulk raha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 xml:space="preserve">`kalkuni `nuumati </w:t>
      </w:r>
      <w:r w:rsidRPr="00E3787E">
        <w:rPr>
          <w:rFonts w:ascii="Times SUT" w:hAnsi="Times SUT" w:cs="Times SUT"/>
          <w:sz w:val="20"/>
        </w:rPr>
        <w:t xml:space="preserve">Vai; </w:t>
      </w:r>
      <w:r w:rsidRPr="00E3787E">
        <w:rPr>
          <w:rFonts w:ascii="Times SUT" w:hAnsi="Times SUT" w:cs="Times SUT"/>
          <w:i/>
          <w:sz w:val="20"/>
        </w:rPr>
        <w:t>Kalkun mõtles ka et muneb, aga paljast sittus</w:t>
      </w:r>
      <w:r w:rsidRPr="00E3787E">
        <w:rPr>
          <w:rFonts w:ascii="Times SUT" w:hAnsi="Times SUT" w:cs="Times SUT"/>
          <w:sz w:val="20"/>
        </w:rPr>
        <w:t xml:space="preserve"> (kellegi ettepanek ei osutunud küllalt heaks) Kaa;  </w:t>
      </w:r>
      <w:r w:rsidRPr="00E3787E">
        <w:rPr>
          <w:rFonts w:ascii="Times SUT" w:hAnsi="Times SUT" w:cs="Times SUT"/>
          <w:i/>
          <w:sz w:val="20"/>
        </w:rPr>
        <w:t>kes `seuksed iseäranis inimesed oo, neil oo `kalkunid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`kalkuni noll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nagu suur tatt ripub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`kalkunitel on suured arjad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koer aeab `kalkunisid takka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mõesates `pieti `enne pailu `kalkunid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vihane nägu kalku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`kalkun on ilos lind, punass riiet `põrmu ei sa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nagu `kalkun `uhke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esä ja emä `kalkuni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nüit ta saab likess nigu `kalkun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kalgu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 lask lo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ripakalla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sa käüt ku `kalkun n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na alah</w:t>
      </w:r>
      <w:r w:rsidRPr="00E3787E">
        <w:rPr>
          <w:rFonts w:ascii="Times SUT" w:hAnsi="Times SUT" w:cs="Times SUT"/>
          <w:sz w:val="20"/>
        </w:rPr>
        <w:t xml:space="preserve"> (öeldi tuimale inimesele); </w:t>
      </w:r>
      <w:r w:rsidRPr="00E3787E">
        <w:rPr>
          <w:rFonts w:ascii="Times SUT" w:hAnsi="Times SUT" w:cs="Times SUT"/>
          <w:i/>
          <w:sz w:val="20"/>
        </w:rPr>
        <w:t>kalkun lask n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na `vällä pi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kä, aja inemist takast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sõimusõna </w:t>
      </w:r>
      <w:r w:rsidRPr="00E3787E">
        <w:rPr>
          <w:rFonts w:ascii="Times SUT" w:hAnsi="Times SUT" w:cs="Times SUT"/>
          <w:i/>
          <w:sz w:val="20"/>
        </w:rPr>
        <w:t>kuhu sa kuradi `kalkun `juoksed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Vana `kalkun, ega mitte midagi saa senele `üölla, kõhe lähäb ari punasest</w:t>
      </w:r>
      <w:r w:rsidRPr="00E3787E">
        <w:rPr>
          <w:rFonts w:ascii="Times SUT" w:hAnsi="Times SUT" w:cs="Times SUT"/>
          <w:sz w:val="20"/>
        </w:rPr>
        <w:t xml:space="preserve"> (äkilisest inimesest) Lüg; (lapsele) </w:t>
      </w:r>
      <w:r w:rsidRPr="00E3787E">
        <w:rPr>
          <w:rFonts w:ascii="Times SUT" w:hAnsi="Times SUT" w:cs="Times SUT"/>
          <w:i/>
          <w:sz w:val="20"/>
        </w:rPr>
        <w:t>kalkun, käi nukka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küll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`poeskese `kalkun one ninäk, `uhkuss täis, ei näe ninä pähä</w:t>
      </w:r>
      <w:r w:rsidRPr="00E3787E">
        <w:rPr>
          <w:rFonts w:ascii="Times SUT" w:hAnsi="Times SUT" w:cs="Times SUT"/>
          <w:sz w:val="20"/>
        </w:rPr>
        <w:t xml:space="preserve"> Kod; (lapsele) </w:t>
      </w:r>
      <w:r w:rsidRPr="00E3787E">
        <w:rPr>
          <w:rFonts w:ascii="Times SUT" w:hAnsi="Times SUT" w:cs="Times SUT"/>
          <w:i/>
          <w:sz w:val="20"/>
        </w:rPr>
        <w:t>oh sa `kalkuni tolk</w:t>
      </w:r>
      <w:r w:rsidRPr="00E3787E">
        <w:rPr>
          <w:rFonts w:ascii="Times SUT" w:hAnsi="Times SUT" w:cs="Times SUT"/>
          <w:sz w:val="20"/>
        </w:rPr>
        <w:t xml:space="preserve"> Plt; (lapsele pahandavalt) </w:t>
      </w:r>
      <w:r w:rsidRPr="00E3787E">
        <w:rPr>
          <w:rFonts w:ascii="Times SUT" w:hAnsi="Times SUT" w:cs="Times SUT"/>
          <w:i/>
          <w:sz w:val="20"/>
        </w:rPr>
        <w:t>pimme `kalkun, vahk suu ammuli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kalkun ka `meetless</w:t>
      </w:r>
      <w:r w:rsidRPr="00E3787E">
        <w:rPr>
          <w:rFonts w:ascii="Times SUT" w:hAnsi="Times SUT" w:cs="Times SUT"/>
          <w:sz w:val="20"/>
        </w:rPr>
        <w:t xml:space="preserve"> (aeglase mõtlemisega inimese pilkamine) Lei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kalkuna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juur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kalkunajuu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sz w:val="20"/>
        </w:rPr>
        <w:t xml:space="preserve"> Se, </w:t>
      </w:r>
      <w:r w:rsidRPr="00E3787E">
        <w:rPr>
          <w:rFonts w:ascii="Times SUT" w:hAnsi="Times SUT" w:cs="Times SUT"/>
          <w:i/>
          <w:sz w:val="20"/>
        </w:rPr>
        <w:t>`kalkunijuur</w:t>
      </w:r>
      <w:r w:rsidRPr="00E3787E">
        <w:rPr>
          <w:rFonts w:ascii="Times SUT" w:hAnsi="Times SUT" w:cs="Times SUT"/>
          <w:sz w:val="20"/>
        </w:rPr>
        <w:t xml:space="preserve"> Khk (ravimtaim) </w:t>
      </w:r>
      <w:r w:rsidRPr="00E3787E">
        <w:rPr>
          <w:rFonts w:ascii="Times SUT" w:hAnsi="Times SUT" w:cs="Times SUT"/>
          <w:i/>
          <w:sz w:val="20"/>
        </w:rPr>
        <w:t>kalkunajuu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sää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pruuni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. kalkuna`juuri 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dass viinä `si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se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kalkan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kalkuni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juur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kalkunajuur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kalkunis</w:t>
      </w:r>
      <w:r w:rsidRPr="00E3787E">
        <w:rPr>
          <w:rFonts w:ascii="Times SUT" w:hAnsi="Times SUT" w:cs="Times SUT"/>
          <w:sz w:val="20"/>
        </w:rPr>
        <w:t xml:space="preserve"> kalkvel </w:t>
      </w:r>
      <w:r w:rsidRPr="00E3787E">
        <w:rPr>
          <w:rFonts w:ascii="Times SUT" w:hAnsi="Times SUT" w:cs="Times SUT"/>
          <w:i/>
          <w:sz w:val="20"/>
        </w:rPr>
        <w:t>silmad on vee `kalkunis</w:t>
      </w:r>
      <w:r w:rsidRPr="00E3787E">
        <w:rPr>
          <w:rFonts w:ascii="Times SUT" w:hAnsi="Times SUT" w:cs="Times SUT"/>
          <w:sz w:val="20"/>
        </w:rPr>
        <w:t xml:space="preserve"> Tür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`kalkus</w:t>
      </w:r>
      <w:r w:rsidRPr="00E3787E">
        <w:rPr>
          <w:rFonts w:ascii="Times SUT" w:hAnsi="Times SUT" w:cs="Times SUT"/>
          <w:sz w:val="20"/>
        </w:rPr>
        <w:t xml:space="preserve"> L(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K, kalkvel, älevil Silmad vee </w:t>
      </w:r>
      <w:r w:rsidRPr="00E3787E">
        <w:rPr>
          <w:rFonts w:ascii="Times SUT" w:hAnsi="Times SUT" w:cs="Times SUT"/>
          <w:i/>
          <w:sz w:val="20"/>
        </w:rPr>
        <w:t>kalkus</w:t>
      </w:r>
      <w:r w:rsidRPr="00E3787E">
        <w:rPr>
          <w:rFonts w:ascii="Times SUT" w:hAnsi="Times SUT" w:cs="Times SUT"/>
          <w:sz w:val="20"/>
        </w:rPr>
        <w:t xml:space="preserve"> peas nagu ahtral kassil Kul; </w:t>
      </w:r>
      <w:r w:rsidRPr="00E3787E">
        <w:rPr>
          <w:rFonts w:ascii="Times SUT" w:hAnsi="Times SUT" w:cs="Times SUT"/>
          <w:i/>
          <w:sz w:val="20"/>
        </w:rPr>
        <w:t>silmad vett täis, `kalkus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mis sa nutad, silmad üsna vee `kalkus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silmad `kalkus peas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silmad vee `kalkos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silmad vee `kalkus, mõni `ütleb silmad märjad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`aknad vee `kalkus</w:t>
      </w:r>
      <w:r w:rsidRPr="00E3787E">
        <w:rPr>
          <w:rFonts w:ascii="Times SUT" w:hAnsi="Times SUT" w:cs="Times SUT"/>
          <w:sz w:val="20"/>
        </w:rPr>
        <w:t xml:space="preserve"> Juu || </w:t>
      </w:r>
      <w:r w:rsidRPr="00E3787E">
        <w:rPr>
          <w:rFonts w:ascii="Times SUT" w:hAnsi="Times SUT" w:cs="Times SUT"/>
          <w:i/>
          <w:sz w:val="20"/>
        </w:rPr>
        <w:t>kue sa vahest `ootad `mõnda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 ja ei tea, mis `juhtund on, sis `üeldas, et pean aga ikki selle `kalkus olema</w:t>
      </w:r>
      <w:r w:rsidRPr="00E3787E">
        <w:rPr>
          <w:rFonts w:ascii="Times SUT" w:hAnsi="Times SUT" w:cs="Times SUT"/>
          <w:sz w:val="20"/>
        </w:rPr>
        <w:t xml:space="preserve"> SJn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kalkas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kalkvel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`kalkve|l</w:t>
      </w:r>
      <w:r w:rsidRPr="00E3787E">
        <w:rPr>
          <w:rFonts w:ascii="Times SUT" w:hAnsi="Times SUT" w:cs="Times SUT"/>
          <w:sz w:val="20"/>
        </w:rPr>
        <w:t xml:space="preserve"> Jõe Pöi LNg K, </w:t>
      </w:r>
      <w:r w:rsidRPr="00E3787E">
        <w:rPr>
          <w:rFonts w:ascii="Times SUT" w:hAnsi="Times SUT" w:cs="Times SUT"/>
          <w:i/>
          <w:sz w:val="20"/>
        </w:rPr>
        <w:noBreakHyphen/>
        <w:t>lle</w:t>
      </w:r>
      <w:r w:rsidRPr="00E3787E">
        <w:rPr>
          <w:rFonts w:ascii="Times SUT" w:hAnsi="Times SUT" w:cs="Times SUT"/>
          <w:sz w:val="20"/>
        </w:rPr>
        <w:t xml:space="preserve"> JMd VJg Plt pisarais(se), älevil(e) </w:t>
      </w:r>
      <w:r w:rsidRPr="00E3787E">
        <w:rPr>
          <w:rFonts w:ascii="Times SUT" w:hAnsi="Times SUT" w:cs="Times SUT"/>
          <w:i/>
          <w:sz w:val="20"/>
        </w:rPr>
        <w:t>Kui nuttab `palju, siis `üelda, et `silmad on vie `kalkvel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Ema luges maksukäske silmad kalkvel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silmad `ühte `puhku vie `kalkvel, ei soa `si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 `selgeks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silmad on `kalkvel, kui vastu tuult lähed</w:t>
      </w:r>
      <w:r w:rsidRPr="00E3787E">
        <w:rPr>
          <w:rFonts w:ascii="Times SUT" w:hAnsi="Times SUT" w:cs="Times SUT"/>
          <w:sz w:val="20"/>
        </w:rPr>
        <w:t xml:space="preserve"> HJn; </w:t>
      </w:r>
      <w:r w:rsidRPr="00E3787E">
        <w:rPr>
          <w:rFonts w:ascii="Times SUT" w:hAnsi="Times SUT" w:cs="Times SUT"/>
          <w:i/>
          <w:sz w:val="20"/>
        </w:rPr>
        <w:t>aleduse pärast läksid silmad vie `kalkvelle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silmad läksid ehk jäid `kalkvelle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`aknad vie `kalkvel</w:t>
      </w:r>
      <w:r w:rsidRPr="00E3787E">
        <w:rPr>
          <w:rFonts w:ascii="Times SUT" w:hAnsi="Times SUT" w:cs="Times SUT"/>
          <w:sz w:val="20"/>
        </w:rPr>
        <w:t xml:space="preserve"> Sim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kalgul(e), kalitsas, kalkaras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kalkaris, kalkas, kalkel, kalkevil, kalko, kalkul, kalkunis, kalkus, kaltsu(s)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Pr="00E3787E">
        <w:rPr>
          <w:rFonts w:ascii="Times SUT" w:hAnsi="Times SUT" w:cs="Times SUT"/>
          <w:sz w:val="20"/>
        </w:rPr>
        <w:t xml:space="preserve"> Saa Plt kaigas, teivas, hoob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on parre jämedus puu.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liga kaalutse `kandusi</w:t>
      </w:r>
      <w:r w:rsidRPr="00E3787E">
        <w:rPr>
          <w:rFonts w:ascii="Times SUT" w:hAnsi="Times SUT" w:cs="Times SUT"/>
          <w:sz w:val="20"/>
        </w:rPr>
        <w:t xml:space="preserve"> Saa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kali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kalli</w:t>
      </w:r>
      <w:r w:rsidRPr="00E3787E">
        <w:rPr>
          <w:rFonts w:ascii="Times SUT" w:hAnsi="Times SUT" w:cs="Times SUT"/>
          <w:sz w:val="20"/>
        </w:rPr>
        <w:t xml:space="preserve"> Sa Khn, </w:t>
      </w:r>
      <w:r w:rsidRPr="00E3787E">
        <w:rPr>
          <w:rFonts w:ascii="Times SUT" w:hAnsi="Times SUT" w:cs="Times SUT"/>
          <w:i/>
          <w:sz w:val="20"/>
        </w:rPr>
        <w:t>kall</w:t>
      </w:r>
      <w:r w:rsidRPr="00E3787E">
        <w:rPr>
          <w:rFonts w:ascii="Times SUT" w:hAnsi="Times SUT" w:cs="Times SUT"/>
          <w:sz w:val="20"/>
        </w:rPr>
        <w:t xml:space="preserve"> Emm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lstk</w:t>
      </w:r>
      <w:r w:rsidRPr="00E3787E">
        <w:rPr>
          <w:rFonts w:ascii="Times SUT" w:hAnsi="Times SUT" w:cs="Times SUT"/>
          <w:sz w:val="20"/>
        </w:rPr>
        <w:t xml:space="preserve"> kala </w:t>
      </w:r>
      <w:r w:rsidRPr="00E3787E">
        <w:rPr>
          <w:rFonts w:ascii="Times SUT" w:hAnsi="Times SUT" w:cs="Times SUT"/>
          <w:i/>
          <w:sz w:val="20"/>
        </w:rPr>
        <w:t>See oo suur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l, sellest saab midu korda süia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Emm `keetas tutti ning `kalli ka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Lastõlõ `üeldässe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mammu</w:t>
      </w:r>
      <w:r w:rsidRPr="00E3787E">
        <w:rPr>
          <w:rFonts w:ascii="Times SUT" w:hAnsi="Times SUT" w:cs="Times SUT"/>
          <w:sz w:val="20"/>
        </w:rPr>
        <w:t xml:space="preserve"> (kala ja kartulit) Khn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kali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lstk</w:t>
      </w:r>
      <w:r w:rsidRPr="00E3787E">
        <w:rPr>
          <w:rFonts w:ascii="Times SUT" w:hAnsi="Times SUT" w:cs="Times SUT"/>
          <w:sz w:val="20"/>
        </w:rPr>
        <w:t xml:space="preserve"> kallis </w:t>
      </w:r>
      <w:r w:rsidRPr="00E3787E">
        <w:rPr>
          <w:rFonts w:ascii="Times SUT" w:hAnsi="Times SUT" w:cs="Times SUT"/>
          <w:i/>
          <w:sz w:val="20"/>
        </w:rPr>
        <w:t>Emme kall, issi kall</w:t>
      </w:r>
      <w:r w:rsidRPr="00E3787E">
        <w:rPr>
          <w:rFonts w:ascii="Times SUT" w:hAnsi="Times SUT" w:cs="Times SUT"/>
          <w:sz w:val="20"/>
        </w:rPr>
        <w:t xml:space="preserve"> Emm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-kalla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sookalla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-kalladi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killadi-kalladi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kallahhama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kallahhama </w:t>
      </w:r>
      <w:r w:rsidRPr="00E3787E">
        <w:rPr>
          <w:rFonts w:ascii="Times SUT" w:hAnsi="Times SUT" w:cs="Times SUT"/>
          <w:sz w:val="20"/>
        </w:rPr>
        <w:t xml:space="preserve">kalduma, lamanduma </w:t>
      </w:r>
      <w:r w:rsidRPr="00E3787E">
        <w:rPr>
          <w:rFonts w:ascii="Times SUT" w:hAnsi="Times SUT" w:cs="Times SUT"/>
          <w:i/>
          <w:sz w:val="20"/>
        </w:rPr>
        <w:t>rüä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umma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kallahhanu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ütte `puulde, näid tuul 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kallu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 ütte `puuldõ </w:t>
      </w:r>
      <w:r w:rsidRPr="00E3787E">
        <w:rPr>
          <w:rFonts w:ascii="Times SUT" w:hAnsi="Times SUT" w:cs="Times SUT"/>
          <w:sz w:val="20"/>
        </w:rPr>
        <w:t xml:space="preserve">Lut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kaldama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kallahutma</w:t>
      </w:r>
      <w:r w:rsidRPr="00E3787E">
        <w:rPr>
          <w:rFonts w:ascii="Times SUT" w:hAnsi="Times SUT" w:cs="Times SUT"/>
          <w:sz w:val="20"/>
        </w:rPr>
        <w:t xml:space="preserve"> korraks kallutama </w:t>
      </w:r>
      <w:r w:rsidRPr="00E3787E">
        <w:rPr>
          <w:rFonts w:ascii="Times SUT" w:hAnsi="Times SUT" w:cs="Times SUT"/>
          <w:i/>
          <w:sz w:val="20"/>
        </w:rPr>
        <w:t>ki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okass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tõrdu kottal ribahhuisi nööräga, kallahhudõti `käega, juu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 pääle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ruttu kallahu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kalla|k</w:t>
      </w:r>
      <w:r w:rsidRPr="00E3787E">
        <w:rPr>
          <w:rFonts w:ascii="Times SUT" w:hAnsi="Times SUT" w:cs="Times SUT"/>
          <w:sz w:val="20"/>
        </w:rPr>
        <w:t xml:space="preserve"> Kir PJg Nis Kos,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Vll Pöi Mär Tõs Saa JMd Koe Iis Lai VlPõ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M T, Krl Har Rõu, 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Rei, </w:t>
      </w:r>
      <w:r w:rsidRPr="00E3787E">
        <w:rPr>
          <w:rFonts w:ascii="Times SUT" w:hAnsi="Times SUT" w:cs="Times SUT"/>
          <w:i/>
          <w:sz w:val="20"/>
        </w:rPr>
        <w:noBreakHyphen/>
        <w:t>ki</w:t>
      </w:r>
      <w:r w:rsidRPr="00E3787E">
        <w:rPr>
          <w:rFonts w:ascii="Times SUT" w:hAnsi="Times SUT" w:cs="Times SUT"/>
          <w:sz w:val="20"/>
        </w:rPr>
        <w:t xml:space="preserve"> Kul,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Hää, </w:t>
      </w:r>
      <w:r w:rsidRPr="00E3787E">
        <w:rPr>
          <w:rFonts w:ascii="Times SUT" w:hAnsi="Times SUT" w:cs="Times SUT"/>
          <w:i/>
          <w:sz w:val="20"/>
        </w:rPr>
        <w:t>kaalak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`kallak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Kuu,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VNg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nõlvak, mäeveer </w:t>
      </w:r>
      <w:r w:rsidRPr="00E3787E">
        <w:rPr>
          <w:rFonts w:ascii="Times SUT" w:hAnsi="Times SUT" w:cs="Times SUT"/>
          <w:i/>
          <w:sz w:val="20"/>
        </w:rPr>
        <w:t>Mine siit kallakust otse `alla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ta `söötis `maandi kallakul oma `lehma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mää kallaku  pial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mää kallakut  `müeda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ega vesi sääl kallaku pääl ei kurda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kallaku pääl kasvass alb vili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 xml:space="preserve">naariss kõiv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liiva kallakudõ pääl too kasvass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Tull kaalakut pite alla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kallistik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  <w:vertAlign w:val="superscript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kaldu, kallakune, veerjas </w:t>
      </w:r>
      <w:r w:rsidRPr="00E3787E">
        <w:rPr>
          <w:rFonts w:ascii="Times SUT" w:hAnsi="Times SUT" w:cs="Times SUT"/>
          <w:i/>
          <w:sz w:val="20"/>
        </w:rPr>
        <w:t>`kallak tee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pool kallakid maa</w:t>
      </w:r>
      <w:r w:rsidRPr="00E3787E">
        <w:rPr>
          <w:rFonts w:ascii="Times SUT" w:hAnsi="Times SUT" w:cs="Times SUT"/>
          <w:sz w:val="20"/>
        </w:rPr>
        <w:t xml:space="preserve"> Kul; </w:t>
      </w:r>
      <w:r w:rsidRPr="00E3787E">
        <w:rPr>
          <w:rFonts w:ascii="Times SUT" w:hAnsi="Times SUT" w:cs="Times SUT"/>
          <w:i/>
          <w:sz w:val="20"/>
        </w:rPr>
        <w:t>siin on kallak maa, pole vett `karta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regi `virrab `jäätuse pial kallaku `teega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nõnda kallak, et vägisi `tahtis `ümmer käändä</w:t>
      </w:r>
      <w:r w:rsidRPr="00E3787E">
        <w:rPr>
          <w:rFonts w:ascii="Times SUT" w:hAnsi="Times SUT" w:cs="Times SUT"/>
          <w:sz w:val="20"/>
        </w:rPr>
        <w:t xml:space="preserve"> [ree] Vil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kallakune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> ümberpööramine – Nis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kallakas, kallas, kallastik, kallik, kallõss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kallakalli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`kallakalli</w:t>
      </w:r>
      <w:r w:rsidRPr="00E3787E">
        <w:rPr>
          <w:rFonts w:ascii="Times SUT" w:hAnsi="Times SUT" w:cs="Times SUT"/>
          <w:sz w:val="20"/>
        </w:rPr>
        <w:t xml:space="preserve"> kaldu </w:t>
      </w:r>
      <w:r w:rsidRPr="00E3787E">
        <w:rPr>
          <w:rFonts w:ascii="Times SUT" w:hAnsi="Times SUT" w:cs="Times SUT"/>
          <w:i/>
          <w:sz w:val="20"/>
        </w:rPr>
        <w:t>`kierä kapp `kallakalli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kallakil(e)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kallakane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kallakane</w:t>
      </w:r>
      <w:r w:rsidRPr="00E3787E">
        <w:rPr>
          <w:rFonts w:ascii="Times SUT" w:hAnsi="Times SUT" w:cs="Times SUT"/>
          <w:sz w:val="20"/>
        </w:rPr>
        <w:t xml:space="preserve"> kallakune – Aud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kallakas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kallakas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kalla|kas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Muh  Mär Tor Hää Kos Tür Koe VlPõ 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kaldu, kallakune, veerjas </w:t>
      </w:r>
      <w:r w:rsidRPr="00E3787E">
        <w:rPr>
          <w:rFonts w:ascii="Times SUT" w:hAnsi="Times SUT" w:cs="Times SUT"/>
          <w:i/>
          <w:sz w:val="20"/>
        </w:rPr>
        <w:t>see oo nii kallakas moa et, teine ear `kõrgel, teine madalal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einama on jõe `poole kallakas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Kallaka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pääl on sa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 `koormi vidada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igalt poolt ei soa obusega `kündagi kallakad moad</w:t>
      </w:r>
      <w:r w:rsidRPr="00E3787E">
        <w:rPr>
          <w:rFonts w:ascii="Times SUT" w:hAnsi="Times SUT" w:cs="Times SUT"/>
          <w:sz w:val="20"/>
        </w:rPr>
        <w:t xml:space="preserve"> Kos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kallak, kallakane, kallakine, kallakline, kallakune, kallas, kallasline, kallassõnõ, kallastik, kallik, kallõss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kallakeli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kallakeli</w:t>
      </w:r>
      <w:r w:rsidRPr="00E3787E">
        <w:rPr>
          <w:rFonts w:ascii="Times SUT" w:hAnsi="Times SUT" w:cs="Times SUT"/>
          <w:sz w:val="20"/>
        </w:rPr>
        <w:t xml:space="preserve"> kallakile, kaldu </w:t>
      </w:r>
      <w:r w:rsidRPr="00E3787E">
        <w:rPr>
          <w:rFonts w:ascii="Times SUT" w:hAnsi="Times SUT" w:cs="Times SUT"/>
          <w:i/>
          <w:sz w:val="20"/>
        </w:rPr>
        <w:t>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rma vaeoss kallakeli, läits `ümbre</w:t>
      </w:r>
      <w:r w:rsidRPr="00E3787E">
        <w:rPr>
          <w:rFonts w:ascii="Times SUT" w:hAnsi="Times SUT" w:cs="Times SUT"/>
          <w:sz w:val="20"/>
        </w:rPr>
        <w:t xml:space="preserve"> Nõo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kallakil(e)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kallakil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4"/>
          <w:rFonts w:ascii="Times SUT" w:hAnsi="Times SUT" w:cs="Times SUT"/>
        </w:rPr>
        <w:t>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kalla|kil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) Vll Mär Tõs Kos Plt San, </w:t>
      </w:r>
      <w:r w:rsidRPr="00E3787E">
        <w:rPr>
          <w:rFonts w:ascii="Times SUT" w:hAnsi="Times SUT" w:cs="Times SUT"/>
          <w:i/>
          <w:sz w:val="20"/>
        </w:rPr>
        <w:noBreakHyphen/>
        <w:t>kil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le</w:t>
      </w:r>
      <w:r w:rsidRPr="00E3787E">
        <w:rPr>
          <w:rFonts w:ascii="Times SUT" w:hAnsi="Times SUT" w:cs="Times SUT"/>
          <w:sz w:val="20"/>
        </w:rPr>
        <w:t xml:space="preserve">) K, </w:t>
      </w:r>
      <w:r w:rsidRPr="00E3787E">
        <w:rPr>
          <w:rFonts w:ascii="Times SUT" w:hAnsi="Times SUT" w:cs="Times SUT"/>
          <w:i/>
          <w:sz w:val="20"/>
        </w:rPr>
        <w:t>`kallakil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le</w:t>
      </w:r>
      <w:r w:rsidRPr="00E3787E">
        <w:rPr>
          <w:rFonts w:ascii="Times SUT" w:hAnsi="Times SUT" w:cs="Times SUT"/>
          <w:sz w:val="20"/>
        </w:rPr>
        <w:t xml:space="preserve">) R kaldu, uurakil, (pool)viltu </w:t>
      </w:r>
      <w:r w:rsidRPr="00E3787E">
        <w:rPr>
          <w:rFonts w:ascii="Times SUT" w:hAnsi="Times SUT" w:cs="Times SUT"/>
          <w:i/>
          <w:sz w:val="20"/>
        </w:rPr>
        <w:t>Paat oli `laineie vahel kohe `kallakille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pane `oigest, `tuover on `kallakille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veenõu on kallakil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aid oo kallakil, maja sein oo koa kallakile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tied on kallakille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kau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on kallakille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üks kallakille tie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aed vajund üsna kallakille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`voata kauss on kallakille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mõni asi on `alla libameisi, `üeldasse kallakille</w:t>
      </w:r>
      <w:r w:rsidRPr="00E3787E">
        <w:rPr>
          <w:rFonts w:ascii="Times SUT" w:hAnsi="Times SUT" w:cs="Times SUT"/>
          <w:sz w:val="20"/>
        </w:rPr>
        <w:t xml:space="preserve"> Ksi; </w:t>
      </w:r>
      <w:r w:rsidRPr="00E3787E">
        <w:rPr>
          <w:rFonts w:ascii="Times SUT" w:hAnsi="Times SUT" w:cs="Times SUT"/>
          <w:i/>
          <w:sz w:val="20"/>
        </w:rPr>
        <w:t>kajo sammas on kallakille</w:t>
      </w:r>
      <w:r w:rsidRPr="00E3787E">
        <w:rPr>
          <w:rFonts w:ascii="Times SUT" w:hAnsi="Times SUT" w:cs="Times SUT"/>
          <w:sz w:val="20"/>
        </w:rPr>
        <w:t xml:space="preserve"> KJn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kallakalli, kallakeli, kallakilla, kallakil(l)i, kallakus, kallalla, kallalle, kallukalli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kallakilla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`kallakilla</w:t>
      </w:r>
      <w:r w:rsidRPr="00E3787E">
        <w:rPr>
          <w:rFonts w:ascii="Times SUT" w:hAnsi="Times SUT" w:cs="Times SUT"/>
          <w:sz w:val="20"/>
        </w:rPr>
        <w:t xml:space="preserve"> = kallakil(e) –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kallakil(l)i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kalla|kili</w:t>
      </w:r>
      <w:r w:rsidRPr="00E3787E">
        <w:rPr>
          <w:rFonts w:ascii="Times SUT" w:hAnsi="Times SUT" w:cs="Times SUT"/>
          <w:sz w:val="20"/>
        </w:rPr>
        <w:t xml:space="preserve"> Muh, </w:t>
      </w:r>
      <w:r w:rsidRPr="00E3787E">
        <w:rPr>
          <w:rFonts w:ascii="Times SUT" w:hAnsi="Times SUT" w:cs="Times SUT"/>
          <w:i/>
          <w:sz w:val="20"/>
        </w:rPr>
        <w:noBreakHyphen/>
        <w:t>killi</w:t>
      </w:r>
      <w:r w:rsidRPr="00E3787E">
        <w:rPr>
          <w:rFonts w:ascii="Times SUT" w:hAnsi="Times SUT" w:cs="Times SUT"/>
          <w:sz w:val="20"/>
        </w:rPr>
        <w:t xml:space="preserve"> JMd kaldu, kallakil(e) </w:t>
      </w:r>
      <w:r w:rsidRPr="00E3787E">
        <w:rPr>
          <w:rFonts w:ascii="Times SUT" w:hAnsi="Times SUT" w:cs="Times SUT"/>
          <w:i/>
          <w:sz w:val="20"/>
        </w:rPr>
        <w:t>regi `liuhkab `teisi, tee oo kallakili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see oo kallakili maa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`tuober on nii kallakilli</w:t>
      </w:r>
      <w:r w:rsidRPr="00E3787E">
        <w:rPr>
          <w:rFonts w:ascii="Times SUT" w:hAnsi="Times SUT" w:cs="Times SUT"/>
          <w:sz w:val="20"/>
        </w:rPr>
        <w:t xml:space="preserve"> JMd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kallakil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kallakine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kallakine</w:t>
      </w:r>
      <w:r w:rsidRPr="00E3787E">
        <w:rPr>
          <w:rFonts w:ascii="Times SUT" w:hAnsi="Times SUT" w:cs="Times SUT"/>
          <w:sz w:val="20"/>
        </w:rPr>
        <w:t xml:space="preserve"> veerjas </w:t>
      </w:r>
      <w:r w:rsidRPr="00E3787E">
        <w:rPr>
          <w:rFonts w:ascii="Times SUT" w:hAnsi="Times SUT" w:cs="Times SUT"/>
          <w:i/>
          <w:sz w:val="20"/>
        </w:rPr>
        <w:t>kallakine maa, tule mäe otsast `alla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kallakas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kallakline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kallakline</w:t>
      </w:r>
      <w:r w:rsidRPr="00E3787E">
        <w:rPr>
          <w:rFonts w:ascii="Times SUT" w:hAnsi="Times SUT" w:cs="Times SUT"/>
          <w:sz w:val="20"/>
        </w:rPr>
        <w:t xml:space="preserve"> veerjas </w:t>
      </w:r>
      <w:r w:rsidRPr="00E3787E">
        <w:rPr>
          <w:rFonts w:ascii="Times SUT" w:hAnsi="Times SUT" w:cs="Times SUT"/>
          <w:i/>
          <w:sz w:val="20"/>
        </w:rPr>
        <w:t>kui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viidakline ehk kallakline tie, siis regi 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`viitab </w:t>
      </w:r>
      <w:r w:rsidRPr="00E3787E">
        <w:rPr>
          <w:rFonts w:ascii="Times SUT" w:hAnsi="Times SUT" w:cs="Times SUT"/>
          <w:sz w:val="20"/>
        </w:rPr>
        <w:t xml:space="preserve">Sim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kallakas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kallakune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kallaku|ne</w:t>
      </w:r>
      <w:r w:rsidRPr="00E3787E">
        <w:rPr>
          <w:rFonts w:ascii="Times SUT" w:hAnsi="Times SUT" w:cs="Times SUT"/>
          <w:sz w:val="20"/>
        </w:rPr>
        <w:t xml:space="preserve"> Krk, </w:t>
      </w:r>
      <w:r w:rsidRPr="00E3787E">
        <w:rPr>
          <w:rFonts w:ascii="Times SUT" w:hAnsi="Times SUT" w:cs="Times SUT"/>
          <w:i/>
          <w:sz w:val="20"/>
        </w:rPr>
        <w:noBreakHyphen/>
        <w:t>nõ</w:t>
      </w:r>
      <w:r w:rsidRPr="00E3787E">
        <w:rPr>
          <w:rFonts w:ascii="Times SUT" w:hAnsi="Times SUT" w:cs="Times SUT"/>
          <w:sz w:val="20"/>
        </w:rPr>
        <w:t xml:space="preserve"> Krl, </w:t>
      </w:r>
      <w:r w:rsidRPr="00E3787E">
        <w:rPr>
          <w:rFonts w:ascii="Times SUT" w:hAnsi="Times SUT" w:cs="Times SUT"/>
          <w:i/>
          <w:sz w:val="20"/>
        </w:rPr>
        <w:t>`kallakune</w:t>
      </w:r>
      <w:r w:rsidRPr="00E3787E">
        <w:rPr>
          <w:rFonts w:ascii="Times SUT" w:hAnsi="Times SUT" w:cs="Times SUT"/>
          <w:sz w:val="20"/>
        </w:rPr>
        <w:t xml:space="preserve"> Kuu veerjas </w:t>
      </w:r>
      <w:r w:rsidRPr="00E3787E">
        <w:rPr>
          <w:rFonts w:ascii="Times SUT" w:hAnsi="Times SUT" w:cs="Times SUT"/>
          <w:i/>
          <w:sz w:val="20"/>
        </w:rPr>
        <w:t>`kallakune tie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kallakune maa, kus vesi tule `alla `raavi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maa om kallakunõ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kaldliganõ, kallak, kallakas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kallakus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kallakus</w:t>
      </w:r>
      <w:r w:rsidRPr="00E3787E">
        <w:rPr>
          <w:rFonts w:ascii="Times SUT" w:hAnsi="Times SUT" w:cs="Times SUT"/>
          <w:sz w:val="20"/>
        </w:rPr>
        <w:t xml:space="preserve"> PJg Vän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&lt; kallakas </w:t>
      </w:r>
      <w:r w:rsidRPr="00E3787E">
        <w:rPr>
          <w:rFonts w:ascii="Times SUT" w:hAnsi="Times SUT" w:cs="Times SUT"/>
          <w:i/>
          <w:sz w:val="20"/>
        </w:rPr>
        <w:t>eks maal ole natuke kallakust ka ja</w:t>
      </w:r>
      <w:r w:rsidRPr="00E3787E">
        <w:rPr>
          <w:rFonts w:ascii="Times SUT" w:hAnsi="Times SUT" w:cs="Times SUT"/>
          <w:sz w:val="20"/>
        </w:rPr>
        <w:t xml:space="preserve"> [juhib vee ära]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2. 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kaldu </w:t>
      </w:r>
      <w:r w:rsidRPr="00E3787E">
        <w:rPr>
          <w:rFonts w:ascii="Times SUT" w:hAnsi="Times SUT" w:cs="Times SUT"/>
          <w:i/>
          <w:sz w:val="20"/>
        </w:rPr>
        <w:t>tee on kallakus, regi libiseb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paesu lagi on natukese kallakus, kos vesi üle jooseb</w:t>
      </w:r>
      <w:r w:rsidRPr="00E3787E">
        <w:rPr>
          <w:rFonts w:ascii="Times SUT" w:hAnsi="Times SUT" w:cs="Times SUT"/>
          <w:sz w:val="20"/>
        </w:rPr>
        <w:t xml:space="preserve"> Vän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kallakil(e)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kallal</w:t>
      </w:r>
      <w:r w:rsidRPr="00E3787E">
        <w:rPr>
          <w:rFonts w:ascii="Times SUT" w:hAnsi="Times SUT" w:cs="Times SUT"/>
          <w:sz w:val="20"/>
        </w:rPr>
        <w:t xml:space="preserve"> eP, </w:t>
      </w:r>
      <w:r w:rsidRPr="00E3787E">
        <w:rPr>
          <w:rFonts w:ascii="Times SUT" w:hAnsi="Times SUT" w:cs="Times SUT"/>
          <w:i/>
          <w:sz w:val="20"/>
        </w:rPr>
        <w:t>`kallal</w:t>
      </w:r>
      <w:r w:rsidRPr="00E3787E">
        <w:rPr>
          <w:rFonts w:ascii="Times SUT" w:hAnsi="Times SUT" w:cs="Times SUT"/>
          <w:sz w:val="20"/>
        </w:rPr>
        <w:t xml:space="preserve"> R </w:t>
      </w: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postp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millegi juures (tegev) </w:t>
      </w:r>
      <w:r w:rsidRPr="00E3787E">
        <w:rPr>
          <w:rFonts w:ascii="Times SUT" w:hAnsi="Times SUT" w:cs="Times SUT"/>
          <w:i/>
          <w:sz w:val="20"/>
        </w:rPr>
        <w:t>koer on liha `kallal</w:t>
      </w:r>
      <w:r w:rsidRPr="00E3787E">
        <w:rPr>
          <w:rFonts w:ascii="Times SUT" w:hAnsi="Times SUT" w:cs="Times SUT"/>
          <w:sz w:val="20"/>
        </w:rPr>
        <w:t xml:space="preserve"> (söömas) Kuu; </w:t>
      </w:r>
      <w:r w:rsidRPr="00E3787E">
        <w:rPr>
          <w:rFonts w:ascii="Times SUT" w:hAnsi="Times SUT" w:cs="Times SUT"/>
          <w:i/>
          <w:sz w:val="20"/>
        </w:rPr>
        <w:t>egä mina ei õle käind `kella `kallal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käib `tõise `tasku `kallal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`Kümme `kitse `süövad ühe `eina `kuhja `kallal</w:t>
      </w:r>
      <w:r w:rsidRPr="00E3787E">
        <w:rPr>
          <w:rFonts w:ascii="Times SUT" w:hAnsi="Times SUT" w:cs="Times SUT"/>
          <w:sz w:val="20"/>
        </w:rPr>
        <w:t xml:space="preserve"> = ketraja sõrmed koonla ümber IisR; </w:t>
      </w:r>
      <w:r w:rsidRPr="00E3787E">
        <w:rPr>
          <w:rFonts w:ascii="Times SUT" w:hAnsi="Times SUT" w:cs="Times SUT"/>
          <w:i/>
          <w:sz w:val="20"/>
        </w:rPr>
        <w:t>lapsed leva kallal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`purgamas käind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Keik olid töö kallal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ihu ning i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ega asja kallal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Ma `jändasi selle va värava kallal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ma es ole küll rehe kallal üht</w:t>
      </w:r>
      <w:r w:rsidRPr="00E3787E">
        <w:rPr>
          <w:rFonts w:ascii="Times SUT" w:hAnsi="Times SUT" w:cs="Times SUT"/>
          <w:sz w:val="20"/>
        </w:rPr>
        <w:t xml:space="preserve"> (reht rabamas) Muh; </w:t>
      </w:r>
      <w:r w:rsidRPr="00E3787E">
        <w:rPr>
          <w:rFonts w:ascii="Times SUT" w:hAnsi="Times SUT" w:cs="Times SUT"/>
          <w:i/>
          <w:sz w:val="20"/>
        </w:rPr>
        <w:t>laps pukeldab sukavarraste kallal, äi osa kududa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mis sa sii mo kallal pirised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varesed on `raipe kallal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tossivad `peendra kallal</w:t>
      </w:r>
      <w:r w:rsidRPr="00E3787E">
        <w:rPr>
          <w:rFonts w:ascii="Times SUT" w:hAnsi="Times SUT" w:cs="Times SUT"/>
          <w:sz w:val="20"/>
        </w:rPr>
        <w:t xml:space="preserve"> Var; </w:t>
      </w:r>
      <w:r w:rsidRPr="00E3787E">
        <w:rPr>
          <w:rFonts w:ascii="Times SUT" w:hAnsi="Times SUT" w:cs="Times SUT"/>
          <w:i/>
          <w:sz w:val="20"/>
        </w:rPr>
        <w:t>ta on nönna mies pähälde kallal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Muudkui ninapidi lehe kallal, tüe seisab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tegid uue maja kallal tüöd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mis sa `tohlad seal kapi kallal</w:t>
      </w:r>
      <w:r w:rsidRPr="00E3787E">
        <w:rPr>
          <w:rFonts w:ascii="Times SUT" w:hAnsi="Times SUT" w:cs="Times SUT"/>
          <w:sz w:val="20"/>
        </w:rPr>
        <w:t xml:space="preserve"> SJn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liiga tegemas, kimbutamas, ahistamas </w:t>
      </w:r>
      <w:r w:rsidRPr="00E3787E">
        <w:rPr>
          <w:rFonts w:ascii="Times SUT" w:hAnsi="Times SUT" w:cs="Times SUT"/>
          <w:i/>
          <w:sz w:val="20"/>
        </w:rPr>
        <w:t>kille kallal see koer on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koer on looma kallal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`Antun noris natuke Allekse kallal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`kärmsed oo looma kallal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marutöbi on `koerde kallal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ma `riidlesin ta kallal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`enne `jaani oli `parmusid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obuse kallal</w:t>
      </w:r>
      <w:r w:rsidRPr="00E3787E">
        <w:rPr>
          <w:rFonts w:ascii="Times SUT" w:hAnsi="Times SUT" w:cs="Times SUT"/>
          <w:sz w:val="20"/>
        </w:rPr>
        <w:t xml:space="preserve"> Pal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tegevuses, ametis </w:t>
      </w:r>
      <w:r w:rsidRPr="00E3787E">
        <w:rPr>
          <w:rFonts w:ascii="Times SUT" w:hAnsi="Times SUT" w:cs="Times SUT"/>
          <w:i/>
          <w:sz w:val="20"/>
        </w:rPr>
        <w:t>mis sa `mõtled seal kallal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mis sa sii näpid kallal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kui varas oo kallal köin, kuevab</w:t>
      </w:r>
      <w:r w:rsidRPr="00E3787E">
        <w:rPr>
          <w:rFonts w:ascii="Times SUT" w:hAnsi="Times SUT" w:cs="Times SUT"/>
          <w:sz w:val="20"/>
        </w:rPr>
        <w:t xml:space="preserve"> [koirohi] </w:t>
      </w:r>
      <w:r w:rsidRPr="00E3787E">
        <w:rPr>
          <w:rFonts w:ascii="Times SUT" w:hAnsi="Times SUT" w:cs="Times SUT"/>
          <w:i/>
          <w:sz w:val="20"/>
        </w:rPr>
        <w:t>ää</w:t>
      </w:r>
      <w:r w:rsidRPr="00E3787E">
        <w:rPr>
          <w:rFonts w:ascii="Times SUT" w:hAnsi="Times SUT" w:cs="Times SUT"/>
          <w:sz w:val="20"/>
        </w:rPr>
        <w:t xml:space="preserve"> Aud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kimbutamas, liiga tegemas </w:t>
      </w:r>
      <w:r w:rsidRPr="00E3787E">
        <w:rPr>
          <w:rFonts w:ascii="Times SUT" w:hAnsi="Times SUT" w:cs="Times SUT"/>
          <w:i/>
          <w:sz w:val="20"/>
        </w:rPr>
        <w:t>sedakord oli nönda `peksa saand, kolm meest olnd kallal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Lilleke on nii `longu jäänd, külm on kallal käind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Siis on silma munad kollased, kui kollatõbi kallal on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`kange krömm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kallal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parmud ja sääsed ja kõik oo kallal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vanudus on kallal, inge matab `kinni</w:t>
      </w:r>
      <w:r w:rsidRPr="00E3787E">
        <w:rPr>
          <w:rFonts w:ascii="Times SUT" w:hAnsi="Times SUT" w:cs="Times SUT"/>
          <w:sz w:val="20"/>
        </w:rPr>
        <w:t xml:space="preserve"> HMd; </w:t>
      </w:r>
      <w:r w:rsidRPr="00E3787E">
        <w:rPr>
          <w:rFonts w:ascii="Times SUT" w:hAnsi="Times SUT" w:cs="Times SUT"/>
          <w:i/>
          <w:sz w:val="20"/>
        </w:rPr>
        <w:t>se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se kuradid old tal kallal</w:t>
      </w:r>
      <w:r w:rsidRPr="00E3787E">
        <w:rPr>
          <w:rFonts w:ascii="Times SUT" w:hAnsi="Times SUT" w:cs="Times SUT"/>
          <w:sz w:val="20"/>
        </w:rPr>
        <w:t xml:space="preserve"> VMr; </w:t>
      </w:r>
      <w:r w:rsidRPr="00E3787E">
        <w:rPr>
          <w:rFonts w:ascii="Times SUT" w:hAnsi="Times SUT" w:cs="Times SUT"/>
          <w:i/>
          <w:sz w:val="20"/>
        </w:rPr>
        <w:t>kõik one tämäl kallal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kallale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kalla|le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Käi Vig Ris) </w:t>
      </w:r>
      <w:r w:rsidRPr="00E3787E">
        <w:rPr>
          <w:rFonts w:ascii="Times SUT" w:hAnsi="Times SUT" w:cs="Times SUT"/>
          <w:sz w:val="16"/>
        </w:rPr>
        <w:t xml:space="preserve">  </w:t>
      </w:r>
      <w:r w:rsidRPr="00E3787E">
        <w:rPr>
          <w:rFonts w:ascii="Times SUT" w:hAnsi="Times SUT" w:cs="Times SUT"/>
          <w:sz w:val="20"/>
        </w:rPr>
        <w:t xml:space="preserve"> Trv Krk Puh, </w:t>
      </w:r>
      <w:r w:rsidRPr="00E3787E">
        <w:rPr>
          <w:rFonts w:ascii="Times SUT" w:hAnsi="Times SUT" w:cs="Times SUT"/>
          <w:i/>
          <w:sz w:val="20"/>
        </w:rPr>
        <w:noBreakHyphen/>
        <w:t>lõ</w:t>
      </w:r>
      <w:r w:rsidRPr="00E3787E">
        <w:rPr>
          <w:rFonts w:ascii="Times SUT" w:hAnsi="Times SUT" w:cs="Times SUT"/>
          <w:sz w:val="20"/>
        </w:rPr>
        <w:t xml:space="preserve"> Khn Räp, </w:t>
      </w:r>
      <w:r w:rsidRPr="00E3787E">
        <w:rPr>
          <w:rFonts w:ascii="Times SUT" w:hAnsi="Times SUT" w:cs="Times SUT"/>
          <w:i/>
          <w:sz w:val="20"/>
        </w:rPr>
        <w:t>`kalla|le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lle</w:t>
      </w:r>
      <w:r w:rsidRPr="00E3787E">
        <w:rPr>
          <w:rFonts w:ascii="Times SUT" w:hAnsi="Times SUT" w:cs="Times SUT"/>
          <w:sz w:val="20"/>
        </w:rPr>
        <w:t xml:space="preserve"> VNg)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16"/>
        </w:rPr>
        <w:t> postp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kimbutama, liiga tegema </w:t>
      </w:r>
      <w:r w:rsidRPr="00E3787E">
        <w:rPr>
          <w:rFonts w:ascii="Times SUT" w:hAnsi="Times SUT" w:cs="Times SUT"/>
          <w:i/>
          <w:sz w:val="20"/>
        </w:rPr>
        <w:t xml:space="preserve">`juoksivad `tõine `tõise `kallale, `leiväd `tõine tõist </w:t>
      </w:r>
      <w:r w:rsidRPr="00E3787E">
        <w:rPr>
          <w:rFonts w:ascii="Times SUT" w:hAnsi="Times SUT" w:cs="Times SUT"/>
          <w:sz w:val="20"/>
        </w:rPr>
        <w:t xml:space="preserve">Lüg; </w:t>
      </w:r>
      <w:r w:rsidRPr="00E3787E">
        <w:rPr>
          <w:rFonts w:ascii="Times SUT" w:hAnsi="Times SUT" w:cs="Times SUT"/>
          <w:i/>
          <w:sz w:val="20"/>
        </w:rPr>
        <w:t>`eetasse, et 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peab surma kallale minema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kui teise kallal l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hed, siis oled ta elo kallal keppond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koer jooksis mehe kallale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see must tige</w:t>
      </w:r>
      <w:r w:rsidRPr="00E3787E">
        <w:rPr>
          <w:rFonts w:ascii="Times SUT" w:hAnsi="Times SUT" w:cs="Times SUT"/>
          <w:sz w:val="20"/>
        </w:rPr>
        <w:t xml:space="preserve"> [lehm], </w:t>
      </w:r>
      <w:r w:rsidRPr="00E3787E">
        <w:rPr>
          <w:rFonts w:ascii="Times SUT" w:hAnsi="Times SUT" w:cs="Times SUT"/>
          <w:i/>
          <w:sz w:val="20"/>
        </w:rPr>
        <w:t>lähäb teiste kallale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kana läks 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 kallale</w:t>
      </w:r>
      <w:r w:rsidRPr="00E3787E">
        <w:rPr>
          <w:rFonts w:ascii="Times SUT" w:hAnsi="Times SUT" w:cs="Times SUT"/>
          <w:sz w:val="20"/>
        </w:rPr>
        <w:t xml:space="preserve"> HMd; </w:t>
      </w:r>
      <w:r w:rsidRPr="00E3787E">
        <w:rPr>
          <w:rFonts w:ascii="Times SUT" w:hAnsi="Times SUT" w:cs="Times SUT"/>
          <w:i/>
          <w:sz w:val="20"/>
        </w:rPr>
        <w:t>koer läks sea kallale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ata koer lehma kallale</w:t>
      </w:r>
      <w:r w:rsidRPr="00E3787E">
        <w:rPr>
          <w:rFonts w:ascii="Times SUT" w:hAnsi="Times SUT" w:cs="Times SUT"/>
          <w:sz w:val="20"/>
        </w:rPr>
        <w:t xml:space="preserve"> Trv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millegi juurde (tegevusse) </w:t>
      </w:r>
      <w:r w:rsidRPr="00E3787E">
        <w:rPr>
          <w:rFonts w:ascii="Times SUT" w:hAnsi="Times SUT" w:cs="Times SUT"/>
          <w:i/>
          <w:sz w:val="20"/>
        </w:rPr>
        <w:t>kass läks liha `kallale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oort tulad molli kallale</w:t>
      </w:r>
      <w:r w:rsidRPr="00E3787E">
        <w:rPr>
          <w:rFonts w:ascii="Times SUT" w:hAnsi="Times SUT" w:cs="Times SUT"/>
          <w:sz w:val="20"/>
        </w:rPr>
        <w:t xml:space="preserve"> (loomad) Ans; </w:t>
      </w:r>
      <w:r w:rsidRPr="00E3787E">
        <w:rPr>
          <w:rFonts w:ascii="Times SUT" w:hAnsi="Times SUT" w:cs="Times SUT"/>
          <w:i/>
          <w:sz w:val="20"/>
        </w:rPr>
        <w:t>räh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 tuleb vahest seina kallale kokitsema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`päilised `võeti eena kallale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asus supi kallale ja `elpis ää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 xml:space="preserve">`varblased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`kipvad naasa·mmati `marje kallale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Kui kuiõ mehegä maja kallalõ lähme, suamõ tulõva nädäliks katusõ `piäle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kopsik kätte ja vie `ämbre kallale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mind ei su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nitud rehe kallale `minna</w:t>
      </w:r>
      <w:r w:rsidRPr="00E3787E">
        <w:rPr>
          <w:rFonts w:ascii="Times SUT" w:hAnsi="Times SUT" w:cs="Times SUT"/>
          <w:sz w:val="20"/>
        </w:rPr>
        <w:t xml:space="preserve"> JJn; </w:t>
      </w:r>
      <w:r w:rsidRPr="00E3787E">
        <w:rPr>
          <w:rFonts w:ascii="Times SUT" w:hAnsi="Times SUT" w:cs="Times SUT"/>
          <w:i/>
          <w:sz w:val="20"/>
        </w:rPr>
        <w:t>kui rukki `kuivis, läksime rukki kallale</w:t>
      </w:r>
      <w:r w:rsidRPr="00E3787E">
        <w:rPr>
          <w:rFonts w:ascii="Times SUT" w:hAnsi="Times SUT" w:cs="Times SUT"/>
          <w:sz w:val="20"/>
        </w:rPr>
        <w:t xml:space="preserve"> Äks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adv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ründama, kimbutama, ahistama [kukk] </w:t>
      </w:r>
      <w:r w:rsidRPr="00E3787E">
        <w:rPr>
          <w:rFonts w:ascii="Times SUT" w:hAnsi="Times SUT" w:cs="Times SUT"/>
          <w:i/>
          <w:sz w:val="20"/>
        </w:rPr>
        <w:t>Taht `kallale `tulla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siis ei õld `tõisele `puuga `kallale `mennä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ei lase `kuera `kallale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See suur jääras vöib kallale ka tulla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karp on üks ull `aigus, kui see kallale saab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`tuhli tuba `köötasse sojaks, et külm ep lähe kallale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Vaada, et kevadeks pöhunälg kallale äi tule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Vanal `olla `kange köha kallale tulnd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`kärpsed lähvad kallale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Uss läeb ju kallale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 xml:space="preserve">tõmmati kolm `riipsu, et siis `rõuged kallale ei `tulle mette 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Pu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tuli jah kallale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kui tõbi ikke inimesele kallale `tulla tahab, ega midagi</w:t>
      </w:r>
      <w:r w:rsidRPr="00E3787E">
        <w:rPr>
          <w:rFonts w:ascii="Times SUT" w:hAnsi="Times SUT" w:cs="Times SUT"/>
          <w:sz w:val="20"/>
        </w:rPr>
        <w:t xml:space="preserve"> Tür; </w:t>
      </w:r>
      <w:r w:rsidRPr="00E3787E">
        <w:rPr>
          <w:rFonts w:ascii="Times SUT" w:hAnsi="Times SUT" w:cs="Times SUT"/>
          <w:i/>
          <w:sz w:val="20"/>
        </w:rPr>
        <w:t>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 tuli metsas kallale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koer tükk vägise kallale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kallalõ tü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ke jah pimmena mullõ, `tahtsõ minno `r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vi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juurde, ligi </w:t>
      </w:r>
      <w:r w:rsidRPr="00E3787E">
        <w:rPr>
          <w:rFonts w:ascii="Times SUT" w:hAnsi="Times SUT" w:cs="Times SUT"/>
          <w:i/>
          <w:sz w:val="20"/>
        </w:rPr>
        <w:t>nisud `kuivamas, kanad kippuvad `kallale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Kivi maas kinni, ää minegi kallale</w:t>
      </w:r>
      <w:r w:rsidRPr="00E3787E">
        <w:rPr>
          <w:rFonts w:ascii="Times SUT" w:hAnsi="Times SUT" w:cs="Times SUT"/>
          <w:sz w:val="20"/>
        </w:rPr>
        <w:t xml:space="preserve"> Jür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kallalla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`kallalla</w:t>
      </w:r>
      <w:r w:rsidRPr="00E3787E">
        <w:rPr>
          <w:rFonts w:ascii="Times SUT" w:hAnsi="Times SUT" w:cs="Times SUT"/>
          <w:sz w:val="20"/>
        </w:rPr>
        <w:t xml:space="preserve"> kaldu </w:t>
      </w:r>
      <w:r w:rsidRPr="00E3787E">
        <w:rPr>
          <w:rFonts w:ascii="Times SUT" w:hAnsi="Times SUT" w:cs="Times SUT"/>
          <w:i/>
          <w:sz w:val="20"/>
        </w:rPr>
        <w:t>Ärä nüd pia `kannu `kallalla, piim `lähteb jo maha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Tulimme kova `tuulega, vene oli `oite `kallalla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Aid on vajund `kallalla, `täüdüb tüdi `vasta `panna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kallakil(e), kallalle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kallalle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`kallalle,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kaldu </w:t>
      </w:r>
      <w:r w:rsidRPr="00E3787E">
        <w:rPr>
          <w:rFonts w:ascii="Times SUT" w:hAnsi="Times SUT" w:cs="Times SUT"/>
          <w:i/>
          <w:sz w:val="20"/>
        </w:rPr>
        <w:t>kova tuul oli, rehus</w:t>
      </w:r>
      <w:r w:rsidRPr="00E3787E">
        <w:rPr>
          <w:rFonts w:ascii="Times SUT" w:hAnsi="Times SUT" w:cs="Times SUT"/>
          <w:sz w:val="20"/>
        </w:rPr>
        <w:t xml:space="preserve"> [laeva] </w:t>
      </w:r>
      <w:r w:rsidRPr="00E3787E">
        <w:rPr>
          <w:rFonts w:ascii="Times SUT" w:hAnsi="Times SUT" w:cs="Times SUT"/>
          <w:i/>
          <w:sz w:val="20"/>
        </w:rPr>
        <w:t>üvast `kallalle</w:t>
      </w:r>
      <w:r w:rsidRPr="00E3787E">
        <w:rPr>
          <w:rFonts w:ascii="Times SUT" w:hAnsi="Times SUT" w:cs="Times SUT"/>
          <w:sz w:val="20"/>
        </w:rPr>
        <w:t xml:space="preserve"> VNg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kallakil(e), kallalla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kallalli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kallalle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kallalt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kallalt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ld</w:t>
      </w:r>
      <w:r w:rsidRPr="00E3787E">
        <w:rPr>
          <w:rFonts w:ascii="Times SUT" w:hAnsi="Times SUT" w:cs="Times SUT"/>
          <w:sz w:val="20"/>
        </w:rPr>
        <w:t xml:space="preserve"> Jäm), </w:t>
      </w:r>
      <w:r w:rsidRPr="00E3787E">
        <w:rPr>
          <w:rFonts w:ascii="Times SUT" w:hAnsi="Times SUT" w:cs="Times SUT"/>
          <w:i/>
          <w:sz w:val="20"/>
        </w:rPr>
        <w:t xml:space="preserve">`kallalt, </w:t>
      </w:r>
      <w:r w:rsidRPr="00E3787E">
        <w:rPr>
          <w:rFonts w:ascii="Times SUT" w:hAnsi="Times SUT" w:cs="Times SUT"/>
          <w:i/>
          <w:sz w:val="20"/>
        </w:rPr>
        <w:noBreakHyphen/>
        <w:t>ld</w:t>
      </w:r>
      <w:r w:rsidRPr="00E3787E">
        <w:rPr>
          <w:rFonts w:ascii="Times SUT" w:hAnsi="Times SUT" w:cs="Times SUT"/>
          <w:sz w:val="20"/>
        </w:rPr>
        <w:t xml:space="preserve"> R (millegi, kellegi) juurest, küljest, mingist tegevusest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 xml:space="preserve"> postp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mene menemä miu `kallald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läks piima kallalt ära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obu kikerdab, kui töö kallalt tuleb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aja `lambad auna kallalt ära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sitad pahad minge `sinna. jah, mu kallalt ää</w:t>
      </w:r>
      <w:r w:rsidRPr="00E3787E">
        <w:rPr>
          <w:rFonts w:ascii="Times SUT" w:hAnsi="Times SUT" w:cs="Times SUT"/>
          <w:sz w:val="20"/>
        </w:rPr>
        <w:t xml:space="preserve"> (maa-aluste sõnad) Aud; </w:t>
      </w:r>
      <w:r w:rsidRPr="00E3787E">
        <w:rPr>
          <w:rFonts w:ascii="Times SUT" w:hAnsi="Times SUT" w:cs="Times SUT"/>
          <w:i/>
          <w:sz w:val="20"/>
        </w:rPr>
        <w:t xml:space="preserve">aeta kallalt kihotasin näd </w:t>
      </w:r>
      <w:r w:rsidRPr="00E3787E">
        <w:rPr>
          <w:rFonts w:ascii="Times SUT" w:hAnsi="Times SUT" w:cs="Times SUT"/>
          <w:sz w:val="20"/>
        </w:rPr>
        <w:t xml:space="preserve">(aidavargad) </w:t>
      </w:r>
      <w:r w:rsidRPr="00E3787E">
        <w:rPr>
          <w:rFonts w:ascii="Times SUT" w:hAnsi="Times SUT" w:cs="Times SUT"/>
          <w:i/>
          <w:sz w:val="20"/>
        </w:rPr>
        <w:t>minemä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 xml:space="preserve">adv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 xml:space="preserve">s saa kuidagid `koera kallalt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aea ta</w:t>
      </w:r>
      <w:r w:rsidRPr="00E3787E">
        <w:rPr>
          <w:rFonts w:ascii="Times SUT" w:hAnsi="Times SUT" w:cs="Times SUT"/>
          <w:sz w:val="20"/>
        </w:rPr>
        <w:t xml:space="preserve"> (koer) </w:t>
      </w:r>
      <w:r w:rsidRPr="00E3787E">
        <w:rPr>
          <w:rFonts w:ascii="Times SUT" w:hAnsi="Times SUT" w:cs="Times SUT"/>
          <w:i/>
          <w:sz w:val="20"/>
        </w:rPr>
        <w:t>kallalt ää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ta tuleb kallalt ära</w:t>
      </w:r>
      <w:r w:rsidRPr="00E3787E">
        <w:rPr>
          <w:rFonts w:ascii="Times SUT" w:hAnsi="Times SUT" w:cs="Times SUT"/>
          <w:sz w:val="20"/>
        </w:rPr>
        <w:t xml:space="preserve"> Juu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`kallam</w:t>
      </w:r>
      <w:r w:rsidRPr="00E3787E">
        <w:rPr>
          <w:rFonts w:ascii="Times SUT" w:hAnsi="Times SUT" w:cs="Times SUT"/>
          <w:sz w:val="20"/>
        </w:rPr>
        <w:t xml:space="preserve"> vihmavaling </w:t>
      </w:r>
      <w:r w:rsidRPr="00E3787E">
        <w:rPr>
          <w:rFonts w:ascii="Times SUT" w:hAnsi="Times SUT" w:cs="Times SUT"/>
          <w:i/>
          <w:sz w:val="20"/>
        </w:rPr>
        <w:t>nii ku se `kallam pähä tuli, sõss tuli ku pangiga</w:t>
      </w:r>
      <w:r w:rsidRPr="00E3787E">
        <w:rPr>
          <w:rFonts w:ascii="Times SUT" w:hAnsi="Times SUT" w:cs="Times SUT"/>
          <w:sz w:val="20"/>
        </w:rPr>
        <w:t xml:space="preserve"> Trv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`kallama, kallata</w:t>
      </w:r>
      <w:r w:rsidRPr="00E3787E">
        <w:rPr>
          <w:rFonts w:ascii="Times SUT" w:hAnsi="Times SUT" w:cs="Times SUT"/>
          <w:sz w:val="20"/>
        </w:rPr>
        <w:t xml:space="preserve"> eP </w:t>
      </w:r>
      <w:r w:rsidRPr="00E3787E">
        <w:rPr>
          <w:rFonts w:ascii="Times SUT" w:hAnsi="Times SUT" w:cs="Times SUT"/>
          <w:sz w:val="16"/>
        </w:rPr>
        <w:t xml:space="preserve">hv, u </w:t>
      </w:r>
      <w:r w:rsidRPr="00E3787E">
        <w:rPr>
          <w:rFonts w:ascii="Times SUT" w:hAnsi="Times SUT" w:cs="Times SUT"/>
          <w:sz w:val="20"/>
        </w:rPr>
        <w:t xml:space="preserve">Pst T, </w:t>
      </w:r>
      <w:r w:rsidRPr="00E3787E">
        <w:rPr>
          <w:rFonts w:ascii="Times SUT" w:hAnsi="Times SUT" w:cs="Times SUT"/>
          <w:i/>
          <w:sz w:val="20"/>
        </w:rPr>
        <w:t>`kallada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maie</w:t>
      </w:r>
      <w:r w:rsidRPr="00E3787E">
        <w:rPr>
          <w:rFonts w:ascii="Times SUT" w:hAnsi="Times SUT" w:cs="Times SUT"/>
          <w:sz w:val="20"/>
        </w:rPr>
        <w:t xml:space="preserve"> Lüg) Vll, </w:t>
      </w:r>
      <w:r w:rsidRPr="00E3787E">
        <w:rPr>
          <w:rFonts w:ascii="Times SUT" w:hAnsi="Times SUT" w:cs="Times SUT"/>
          <w:i/>
          <w:sz w:val="20"/>
        </w:rPr>
        <w:t xml:space="preserve">kalla|ma, </w:t>
      </w:r>
      <w:r w:rsidRPr="00E3787E">
        <w:rPr>
          <w:rFonts w:ascii="Times SUT" w:hAnsi="Times SUT" w:cs="Times SUT"/>
          <w:i/>
          <w:sz w:val="20"/>
        </w:rPr>
        <w:noBreakHyphen/>
        <w:t>da</w:t>
      </w:r>
      <w:r w:rsidRPr="00E3787E">
        <w:rPr>
          <w:rFonts w:ascii="Times SUT" w:hAnsi="Times SUT" w:cs="Times SUT"/>
          <w:sz w:val="20"/>
        </w:rPr>
        <w:t xml:space="preserve"> Iis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a.</w:t>
      </w:r>
      <w:r w:rsidRPr="00E3787E">
        <w:rPr>
          <w:rFonts w:ascii="Times SUT" w:hAnsi="Times SUT" w:cs="Times SUT"/>
          <w:sz w:val="20"/>
        </w:rPr>
        <w:t xml:space="preserve"> valama, kallama </w:t>
      </w:r>
      <w:r w:rsidRPr="00E3787E">
        <w:rPr>
          <w:rFonts w:ascii="Times SUT" w:hAnsi="Times SUT" w:cs="Times SUT"/>
          <w:i/>
          <w:sz w:val="20"/>
        </w:rPr>
        <w:t>Kui sidä `viisi `jalgusse `kallati se esimäne pesemise vesi, et siis sie laps pidi nii `luoder olema ja `niisugune must ja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Nüid `pandi sie sodi `ahjust `astja `sisse ja `kalleti tuline vesi `peäle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Ma kallaksi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tuhlid korvi sehest kotti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Kui ölut `joodi ja oli vaea `välja kusele `minna, `öeldi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lähme `kallame `kartulite pealt vee ära</w:t>
      </w:r>
      <w:r w:rsidRPr="00E3787E">
        <w:rPr>
          <w:rFonts w:ascii="Times SUT" w:hAnsi="Times SUT" w:cs="Times SUT"/>
          <w:sz w:val="20"/>
        </w:rPr>
        <w:t xml:space="preserve"> Krj; </w:t>
      </w:r>
      <w:r w:rsidRPr="00E3787E">
        <w:rPr>
          <w:rFonts w:ascii="Times SUT" w:hAnsi="Times SUT" w:cs="Times SUT"/>
          <w:i/>
          <w:sz w:val="20"/>
        </w:rPr>
        <w:t>Kui kõru valutas, kallati `sooja poom õli `kõrva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suur kard roand kallatud `selged sula mett täis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sigadele kallatasse söök künasse</w:t>
      </w:r>
      <w:r w:rsidRPr="00E3787E">
        <w:rPr>
          <w:rFonts w:ascii="Times SUT" w:hAnsi="Times SUT" w:cs="Times SUT"/>
          <w:sz w:val="20"/>
        </w:rPr>
        <w:t xml:space="preserve"> Kir; </w:t>
      </w:r>
      <w:r w:rsidRPr="00E3787E">
        <w:rPr>
          <w:rFonts w:ascii="Times SUT" w:hAnsi="Times SUT" w:cs="Times SUT"/>
          <w:i/>
          <w:sz w:val="20"/>
        </w:rPr>
        <w:t>`kalla kolgast põhud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kallatakse keend umalad `sisse</w:t>
      </w:r>
      <w:r w:rsidRPr="00E3787E">
        <w:rPr>
          <w:rFonts w:ascii="Times SUT" w:hAnsi="Times SUT" w:cs="Times SUT"/>
          <w:sz w:val="20"/>
        </w:rPr>
        <w:t xml:space="preserve"> Nis; </w:t>
      </w:r>
      <w:r w:rsidRPr="00E3787E">
        <w:rPr>
          <w:rFonts w:ascii="Times SUT" w:hAnsi="Times SUT" w:cs="Times SUT"/>
          <w:i/>
          <w:sz w:val="20"/>
        </w:rPr>
        <w:t>siis kallatakse kluasid `viina täis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`kallab teri kolusse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`kalla `piimä pudru `sisse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temäle</w:t>
      </w:r>
      <w:r w:rsidRPr="00E3787E">
        <w:rPr>
          <w:rFonts w:ascii="Times SUT" w:hAnsi="Times SUT" w:cs="Times SUT"/>
          <w:sz w:val="20"/>
        </w:rPr>
        <w:t xml:space="preserve"> (vaeslapsele) </w:t>
      </w:r>
      <w:r w:rsidRPr="00E3787E">
        <w:rPr>
          <w:rFonts w:ascii="Times SUT" w:hAnsi="Times SUT" w:cs="Times SUT"/>
          <w:i/>
          <w:sz w:val="20"/>
        </w:rPr>
        <w:t>kallati `läätsäd tuhasse</w:t>
      </w:r>
      <w:r w:rsidRPr="00E3787E">
        <w:rPr>
          <w:rFonts w:ascii="Times SUT" w:hAnsi="Times SUT" w:cs="Times SUT"/>
          <w:sz w:val="20"/>
        </w:rPr>
        <w:t xml:space="preserve"> Vil; </w:t>
      </w:r>
      <w:r w:rsidRPr="00E3787E">
        <w:rPr>
          <w:rFonts w:ascii="Times SUT" w:hAnsi="Times SUT" w:cs="Times SUT"/>
          <w:i/>
          <w:sz w:val="20"/>
        </w:rPr>
        <w:t>perästpoole kallati rasvale 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lvesi üle</w:t>
      </w:r>
      <w:r w:rsidRPr="00E3787E">
        <w:rPr>
          <w:rFonts w:ascii="Times SUT" w:hAnsi="Times SUT" w:cs="Times SUT"/>
          <w:sz w:val="20"/>
        </w:rPr>
        <w:t xml:space="preserve"> Nõo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kõvasti sadama </w:t>
      </w:r>
      <w:r w:rsidRPr="00E3787E">
        <w:rPr>
          <w:rFonts w:ascii="Times SUT" w:hAnsi="Times SUT" w:cs="Times SUT"/>
          <w:i/>
          <w:sz w:val="20"/>
        </w:rPr>
        <w:t>`vihma `kallab kõhe nagu `ämbri `servast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Täna `kallab kut oa varrest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Akkas oomiku juba vihma sadama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kallab kut kapaga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`Vihma `kallab maha nagu `toobri äärest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See polnd änam sadu, ta otse `kallas `alla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küll `kallab `vihma maha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nagu pangega `kallas `alla</w:t>
      </w:r>
      <w:r w:rsidRPr="00E3787E">
        <w:rPr>
          <w:rFonts w:ascii="Times SUT" w:hAnsi="Times SUT" w:cs="Times SUT"/>
          <w:sz w:val="20"/>
        </w:rPr>
        <w:t xml:space="preserve"> Äks; </w:t>
      </w:r>
      <w:r w:rsidRPr="00E3787E">
        <w:rPr>
          <w:rFonts w:ascii="Times SUT" w:hAnsi="Times SUT" w:cs="Times SUT"/>
          <w:i/>
          <w:sz w:val="20"/>
        </w:rPr>
        <w:t>valu vett tuli, nigu `kallas kohe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`kallab kui `vardast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`Kallas ku kapaga, ei olnd maa ega `taeva vahet</w:t>
      </w:r>
      <w:r w:rsidRPr="00E3787E">
        <w:rPr>
          <w:rFonts w:ascii="Times SUT" w:hAnsi="Times SUT" w:cs="Times SUT"/>
          <w:sz w:val="20"/>
        </w:rPr>
        <w:t xml:space="preserve"> SJn </w:t>
      </w:r>
      <w:r w:rsidRPr="00E3787E">
        <w:rPr>
          <w:rFonts w:ascii="Times SUT" w:hAnsi="Times SUT" w:cs="Times SUT"/>
          <w:b/>
          <w:sz w:val="20"/>
        </w:rPr>
        <w:t>c.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jooma </w:t>
      </w:r>
      <w:r w:rsidRPr="00E3787E">
        <w:rPr>
          <w:rFonts w:ascii="Times SUT" w:hAnsi="Times SUT" w:cs="Times SUT"/>
          <w:i/>
          <w:sz w:val="20"/>
        </w:rPr>
        <w:t>Ta võib nõnda seda va õlut `sisse ajada, just kut `kallaks kajuse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`kallab `alla nagu `kaevu, kui ta väga paelu joob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`kallab jüstkui põhjatumba `kaevu kohe</w:t>
      </w:r>
      <w:r w:rsidRPr="00E3787E">
        <w:rPr>
          <w:rFonts w:ascii="Times SUT" w:hAnsi="Times SUT" w:cs="Times SUT"/>
          <w:sz w:val="20"/>
        </w:rPr>
        <w:t xml:space="preserve"> (joodikust) VJg </w:t>
      </w:r>
      <w:r w:rsidRPr="00E3787E">
        <w:rPr>
          <w:rFonts w:ascii="Times SUT" w:hAnsi="Times SUT" w:cs="Times SUT"/>
          <w:b/>
          <w:sz w:val="20"/>
        </w:rPr>
        <w:t>d.</w:t>
      </w:r>
      <w:r w:rsidRPr="00E3787E">
        <w:rPr>
          <w:rFonts w:ascii="Times SUT" w:hAnsi="Times SUT" w:cs="Times SUT"/>
          <w:sz w:val="20"/>
        </w:rPr>
        <w:t xml:space="preserve"> sulametalli valama </w:t>
      </w:r>
      <w:r w:rsidRPr="00E3787E">
        <w:rPr>
          <w:rFonts w:ascii="Times SUT" w:hAnsi="Times SUT" w:cs="Times SUT"/>
          <w:i/>
          <w:sz w:val="20"/>
        </w:rPr>
        <w:t>tinast kallatud malid</w:t>
      </w:r>
      <w:r w:rsidRPr="00E3787E">
        <w:rPr>
          <w:rFonts w:ascii="Times SUT" w:hAnsi="Times SUT" w:cs="Times SUT"/>
          <w:sz w:val="20"/>
        </w:rPr>
        <w:t xml:space="preserve"> Krj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pöörama, keerama (sag käskluseks veoloomale) </w:t>
      </w:r>
      <w:r w:rsidRPr="00E3787E">
        <w:rPr>
          <w:rFonts w:ascii="Times SUT" w:hAnsi="Times SUT" w:cs="Times SUT"/>
          <w:i/>
          <w:sz w:val="20"/>
        </w:rPr>
        <w:t>`kalla vagu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obosele `ütled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`kalla `vaole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`Nuare obosega on tego, sie ei `õska ise `kallada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`ärgele `üiti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`kalla! kui pidi vao otsa peal `rinki `pöörama</w:t>
      </w:r>
      <w:r w:rsidRPr="00E3787E">
        <w:rPr>
          <w:rFonts w:ascii="Times SUT" w:hAnsi="Times SUT" w:cs="Times SUT"/>
          <w:sz w:val="20"/>
        </w:rPr>
        <w:t xml:space="preserve"> LNg; </w:t>
      </w:r>
      <w:r w:rsidRPr="00E3787E">
        <w:rPr>
          <w:rFonts w:ascii="Times SUT" w:hAnsi="Times SUT" w:cs="Times SUT"/>
          <w:i/>
          <w:sz w:val="20"/>
        </w:rPr>
        <w:t>siit `kallab tee vassakud kätt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ma `kallasin seda tied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kui vagu soab `aetud ja `kallab teese vao `peale, siis `ütleb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`kalla! `kalla `vaole!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teelt `kõrva `kallama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Vanaste obune `kallas saha või `vankre ies kas paremalle või pahemalle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kanna pialt `kallas `ümber ja läks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tie `kallab sinna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uàle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nevad `kallasid seda tied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`kallasin tie pealt `uapis kõrvale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nõõ, `kalla vagu!</w:t>
      </w:r>
      <w:r w:rsidRPr="00E3787E">
        <w:rPr>
          <w:rFonts w:ascii="Times SUT" w:hAnsi="Times SUT" w:cs="Times SUT"/>
          <w:sz w:val="20"/>
        </w:rPr>
        <w:t xml:space="preserve">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painutama, koolutama </w:t>
      </w:r>
      <w:r w:rsidRPr="00E3787E">
        <w:rPr>
          <w:rFonts w:ascii="Times SUT" w:hAnsi="Times SUT" w:cs="Times SUT"/>
          <w:i/>
          <w:sz w:val="20"/>
        </w:rPr>
        <w:t>akati `looka `kallama kalle peal</w:t>
      </w:r>
      <w:r w:rsidRPr="00E3787E">
        <w:rPr>
          <w:rFonts w:ascii="Times SUT" w:hAnsi="Times SUT" w:cs="Times SUT"/>
          <w:sz w:val="20"/>
        </w:rPr>
        <w:t xml:space="preserve"> LNg; </w:t>
      </w:r>
      <w:r w:rsidRPr="00E3787E">
        <w:rPr>
          <w:rFonts w:ascii="Times SUT" w:hAnsi="Times SUT" w:cs="Times SUT"/>
          <w:i/>
          <w:sz w:val="20"/>
        </w:rPr>
        <w:t>saare puu sai kallatud na kõberaks</w:t>
      </w:r>
      <w:r w:rsidRPr="00E3787E">
        <w:rPr>
          <w:rFonts w:ascii="Times SUT" w:hAnsi="Times SUT" w:cs="Times SUT"/>
          <w:sz w:val="20"/>
        </w:rPr>
        <w:t xml:space="preserve"> Rid; </w:t>
      </w:r>
      <w:r w:rsidRPr="00E3787E">
        <w:rPr>
          <w:rFonts w:ascii="Times SUT" w:hAnsi="Times SUT" w:cs="Times SUT"/>
          <w:i/>
          <w:sz w:val="20"/>
        </w:rPr>
        <w:t xml:space="preserve">enni nah kallati ree aisad </w:t>
      </w:r>
      <w:r w:rsidRPr="00E3787E">
        <w:rPr>
          <w:rFonts w:ascii="Times SUT" w:hAnsi="Times SUT" w:cs="Times SUT"/>
          <w:sz w:val="20"/>
        </w:rPr>
        <w:t xml:space="preserve">Mar; </w:t>
      </w:r>
      <w:r w:rsidRPr="00E3787E">
        <w:rPr>
          <w:rFonts w:ascii="Times SUT" w:hAnsi="Times SUT" w:cs="Times SUT"/>
          <w:i/>
          <w:sz w:val="20"/>
        </w:rPr>
        <w:t>need on kallat jalased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tuminga puust kallatud look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akkame ree jalasid `kallama</w:t>
      </w:r>
      <w:r w:rsidRPr="00E3787E">
        <w:rPr>
          <w:rFonts w:ascii="Times SUT" w:hAnsi="Times SUT" w:cs="Times SUT"/>
          <w:sz w:val="20"/>
        </w:rPr>
        <w:t xml:space="preserve"> Nis; </w:t>
      </w:r>
      <w:r w:rsidRPr="00E3787E">
        <w:rPr>
          <w:rFonts w:ascii="Times SUT" w:hAnsi="Times SUT" w:cs="Times SUT"/>
          <w:i/>
          <w:sz w:val="20"/>
        </w:rPr>
        <w:t>looga paku pial kallatakse `luoka</w:t>
      </w:r>
      <w:r w:rsidRPr="00E3787E">
        <w:rPr>
          <w:rFonts w:ascii="Times SUT" w:hAnsi="Times SUT" w:cs="Times SUT"/>
          <w:sz w:val="20"/>
        </w:rPr>
        <w:t xml:space="preserve"> Hag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 a.</w:t>
      </w:r>
      <w:r w:rsidRPr="00E3787E">
        <w:rPr>
          <w:rFonts w:ascii="Times SUT" w:hAnsi="Times SUT" w:cs="Times SUT"/>
          <w:sz w:val="20"/>
        </w:rPr>
        <w:t xml:space="preserve"> kalduma </w:t>
      </w:r>
      <w:r w:rsidRPr="00E3787E">
        <w:rPr>
          <w:rFonts w:ascii="Times SUT" w:hAnsi="Times SUT" w:cs="Times SUT"/>
          <w:i/>
          <w:sz w:val="20"/>
        </w:rPr>
        <w:t>`laened `murdvad, `randas `kallab arja pealt ettepoole, välimerel tagasipoole</w:t>
      </w:r>
      <w:r w:rsidRPr="00E3787E">
        <w:rPr>
          <w:rFonts w:ascii="Times SUT" w:hAnsi="Times SUT" w:cs="Times SUT"/>
          <w:sz w:val="20"/>
        </w:rPr>
        <w:t xml:space="preserve"> Rid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 kallistuma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kallutama, ümber lükkama </w:t>
      </w:r>
      <w:r w:rsidRPr="00E3787E">
        <w:rPr>
          <w:rFonts w:ascii="Times SUT" w:hAnsi="Times SUT" w:cs="Times SUT"/>
          <w:i/>
          <w:sz w:val="20"/>
        </w:rPr>
        <w:t>einä koorm kallatasse `ümber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mene `kalla tä `ümber</w:t>
      </w:r>
      <w:r w:rsidRPr="00E3787E">
        <w:rPr>
          <w:rFonts w:ascii="Times SUT" w:hAnsi="Times SUT" w:cs="Times SUT"/>
          <w:sz w:val="20"/>
        </w:rPr>
        <w:t xml:space="preserve"> Mar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kallistama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kaldama, kallutama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kallas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ss</w:t>
      </w:r>
      <w:r w:rsidRPr="00E3787E">
        <w:rPr>
          <w:rFonts w:ascii="Times SUT" w:hAnsi="Times SUT" w:cs="Times SUT"/>
          <w:sz w:val="20"/>
        </w:rPr>
        <w:t xml:space="preserve"> Äks), </w:t>
      </w:r>
      <w:r w:rsidRPr="00E3787E">
        <w:rPr>
          <w:rFonts w:ascii="Times SUT" w:hAnsi="Times SUT" w:cs="Times SUT"/>
          <w:i/>
          <w:sz w:val="20"/>
        </w:rPr>
        <w:noBreakHyphen/>
        <w:t>ss, -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eL, </w:t>
      </w:r>
      <w:r w:rsidRPr="00E3787E">
        <w:rPr>
          <w:rFonts w:ascii="Times SUT" w:hAnsi="Times SUT" w:cs="Times SUT"/>
          <w:i/>
          <w:sz w:val="20"/>
        </w:rPr>
        <w:t>`kallas</w:t>
      </w:r>
      <w:r w:rsidRPr="00E3787E">
        <w:rPr>
          <w:rFonts w:ascii="Times SUT" w:hAnsi="Times SUT" w:cs="Times SUT"/>
          <w:sz w:val="20"/>
        </w:rPr>
        <w:t xml:space="preserve"> R, g </w:t>
      </w:r>
      <w:r w:rsidRPr="00E3787E">
        <w:rPr>
          <w:rFonts w:ascii="Times SUT" w:hAnsi="Times SUT" w:cs="Times SUT"/>
          <w:i/>
          <w:sz w:val="20"/>
        </w:rPr>
        <w:t>`kalda,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`kalde</w:t>
      </w:r>
      <w:r w:rsidRPr="00E3787E">
        <w:rPr>
          <w:rFonts w:ascii="Times SUT" w:hAnsi="Times SUT" w:cs="Times SUT"/>
          <w:sz w:val="20"/>
        </w:rPr>
        <w:t xml:space="preserve"> Ote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maapinnavorm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mererand, vee- ja maapiir; veekogu, augu, mäe, tee (kõrgem) serv, äärevall; madalama ja kõrgema maa vaheline ala </w:t>
      </w:r>
      <w:r w:rsidRPr="00E3787E">
        <w:rPr>
          <w:rFonts w:ascii="Times SUT" w:hAnsi="Times SUT" w:cs="Times SUT"/>
          <w:i/>
          <w:sz w:val="20"/>
        </w:rPr>
        <w:t>pane ots `kaldasse `kinni</w:t>
      </w:r>
      <w:r w:rsidRPr="00E3787E">
        <w:rPr>
          <w:rFonts w:ascii="Times SUT" w:hAnsi="Times SUT" w:cs="Times SUT"/>
          <w:sz w:val="20"/>
        </w:rPr>
        <w:t xml:space="preserve"> (paadil) Kuu; </w:t>
      </w:r>
      <w:r w:rsidRPr="00E3787E">
        <w:rPr>
          <w:rFonts w:ascii="Times SUT" w:hAnsi="Times SUT" w:cs="Times SUT"/>
          <w:i/>
          <w:sz w:val="20"/>
        </w:rPr>
        <w:t>tie `kaldad on `kuivad juo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`allika `kaldald ma `leisin viel `niskese `rinna `nõela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jöös on nii pailu vett, et tuleb üle kallaste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nömme `kaldad</w:t>
      </w:r>
      <w:r w:rsidRPr="00E3787E">
        <w:rPr>
          <w:rFonts w:ascii="Times SUT" w:hAnsi="Times SUT" w:cs="Times SUT"/>
          <w:sz w:val="20"/>
        </w:rPr>
        <w:t xml:space="preserve"> (nõmmeäärsed madalamad kohad) </w:t>
      </w:r>
      <w:r w:rsidRPr="00E3787E">
        <w:rPr>
          <w:rFonts w:ascii="Times SUT" w:hAnsi="Times SUT" w:cs="Times SUT"/>
          <w:i/>
          <w:sz w:val="20"/>
        </w:rPr>
        <w:t>vett täis puhas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Läksi ema aua `kalda `peale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`lained `uhtusid ta `kaldale</w:t>
      </w:r>
      <w:r w:rsidRPr="00E3787E">
        <w:rPr>
          <w:rFonts w:ascii="Times SUT" w:hAnsi="Times SUT" w:cs="Times SUT"/>
          <w:sz w:val="20"/>
        </w:rPr>
        <w:t xml:space="preserve"> Krj; </w:t>
      </w:r>
      <w:r w:rsidRPr="00E3787E">
        <w:rPr>
          <w:rFonts w:ascii="Times SUT" w:hAnsi="Times SUT" w:cs="Times SUT"/>
          <w:i/>
          <w:sz w:val="20"/>
        </w:rPr>
        <w:t>suur vee kogu. et tal pole kallast `kuskis</w:t>
      </w:r>
      <w:r w:rsidRPr="00E3787E">
        <w:rPr>
          <w:rFonts w:ascii="Times SUT" w:hAnsi="Times SUT" w:cs="Times SUT"/>
          <w:sz w:val="20"/>
        </w:rPr>
        <w:t xml:space="preserve"> Pha; </w:t>
      </w:r>
      <w:r w:rsidRPr="00E3787E">
        <w:rPr>
          <w:rFonts w:ascii="Times SUT" w:hAnsi="Times SUT" w:cs="Times SUT"/>
          <w:i/>
          <w:sz w:val="20"/>
        </w:rPr>
        <w:t>kass `olli juba kao `kalda peal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jõel oo kallas, raabil oo kelbas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Rõude kallas, Kiriku kallas, Lehola kallas</w:t>
      </w:r>
      <w:r w:rsidRPr="00E3787E">
        <w:rPr>
          <w:rFonts w:ascii="Times SUT" w:hAnsi="Times SUT" w:cs="Times SUT"/>
          <w:sz w:val="20"/>
        </w:rPr>
        <w:t xml:space="preserve"> (heinamaad Kasari jõe ääres) Kir; </w:t>
      </w:r>
      <w:r w:rsidRPr="00E3787E">
        <w:rPr>
          <w:rFonts w:ascii="Times SUT" w:hAnsi="Times SUT" w:cs="Times SUT"/>
          <w:i/>
          <w:sz w:val="20"/>
        </w:rPr>
        <w:t>soo `kaldas tegime `eina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palderjaa·nid kasuvad põllu kallastel ja `metsäs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saeme ikke enne</w:t>
      </w:r>
      <w:r w:rsidRPr="00E3787E">
        <w:rPr>
          <w:rFonts w:ascii="Times SUT" w:hAnsi="Times SUT" w:cs="Times SUT"/>
          <w:sz w:val="20"/>
        </w:rPr>
        <w:t xml:space="preserve"> (pimedat) </w:t>
      </w:r>
      <w:r w:rsidRPr="00E3787E">
        <w:rPr>
          <w:rFonts w:ascii="Times SUT" w:hAnsi="Times SUT" w:cs="Times SUT"/>
          <w:i/>
          <w:sz w:val="20"/>
        </w:rPr>
        <w:t>`kalda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aer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selle jaoks, et pa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b `kaldasse kinni ei jää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>mere `kaldas seal madala peal oli `kangest `paksu neid viidakid</w:t>
      </w:r>
      <w:r w:rsidRPr="00E3787E">
        <w:rPr>
          <w:rFonts w:ascii="Times SUT" w:hAnsi="Times SUT" w:cs="Times SUT"/>
          <w:sz w:val="20"/>
        </w:rPr>
        <w:t xml:space="preserve"> Ris, </w:t>
      </w:r>
      <w:r w:rsidRPr="00E3787E">
        <w:rPr>
          <w:rFonts w:ascii="Times SUT" w:hAnsi="Times SUT" w:cs="Times SUT"/>
          <w:i/>
          <w:sz w:val="20"/>
        </w:rPr>
        <w:t>`niitsin seal järve `kaldal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maea on vääga tie `kalda pial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istu `seia 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lika `kaldale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mehed jäid `pa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lalt jäätüki `piale, ei soa `kaldasse</w:t>
      </w:r>
      <w:r w:rsidRPr="00E3787E">
        <w:rPr>
          <w:rFonts w:ascii="Times SUT" w:hAnsi="Times SUT" w:cs="Times SUT"/>
          <w:sz w:val="20"/>
        </w:rPr>
        <w:t xml:space="preserve">; [kiik] </w:t>
      </w:r>
      <w:r w:rsidRPr="00E3787E">
        <w:rPr>
          <w:rFonts w:ascii="Times SUT" w:hAnsi="Times SUT" w:cs="Times SUT"/>
          <w:i/>
          <w:sz w:val="20"/>
        </w:rPr>
        <w:t>`tehti põllu `kaldale</w:t>
      </w:r>
      <w:r w:rsidRPr="00E3787E">
        <w:rPr>
          <w:rFonts w:ascii="Times SUT" w:hAnsi="Times SUT" w:cs="Times SUT"/>
          <w:sz w:val="20"/>
        </w:rPr>
        <w:t xml:space="preserve"> Koe; </w:t>
      </w:r>
      <w:r w:rsidRPr="00E3787E">
        <w:rPr>
          <w:rFonts w:ascii="Times SUT" w:hAnsi="Times SUT" w:cs="Times SUT"/>
          <w:i/>
          <w:sz w:val="20"/>
        </w:rPr>
        <w:t>teine jalg auas, teine aua `kaldal</w:t>
      </w:r>
      <w:r w:rsidRPr="00E3787E">
        <w:rPr>
          <w:rFonts w:ascii="Times SUT" w:hAnsi="Times SUT" w:cs="Times SUT"/>
          <w:sz w:val="20"/>
        </w:rPr>
        <w:t xml:space="preserve"> (surm on ligi) Kad; </w:t>
      </w:r>
      <w:r w:rsidRPr="00E3787E">
        <w:rPr>
          <w:rFonts w:ascii="Times SUT" w:hAnsi="Times SUT" w:cs="Times SUT"/>
          <w:i/>
          <w:sz w:val="20"/>
        </w:rPr>
        <w:t xml:space="preserve">alt labidaga siis lõi ta </w:t>
      </w:r>
      <w:r w:rsidRPr="00E3787E">
        <w:rPr>
          <w:rFonts w:ascii="Times SUT" w:hAnsi="Times SUT" w:cs="Times SUT"/>
          <w:sz w:val="20"/>
        </w:rPr>
        <w:t xml:space="preserve">[turbapätsi] </w:t>
      </w:r>
      <w:r w:rsidRPr="00E3787E">
        <w:rPr>
          <w:rFonts w:ascii="Times SUT" w:hAnsi="Times SUT" w:cs="Times SUT"/>
          <w:i/>
          <w:sz w:val="20"/>
        </w:rPr>
        <w:t>`lahti ja `viskas `kaldalle. ja mina `kaldalt `jälle `võ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sin ja panin siis käru `piale</w:t>
      </w:r>
      <w:r w:rsidRPr="00E3787E">
        <w:rPr>
          <w:rFonts w:ascii="Times SUT" w:hAnsi="Times SUT" w:cs="Times SUT"/>
          <w:sz w:val="20"/>
        </w:rPr>
        <w:t xml:space="preserve"> Rak; </w:t>
      </w:r>
      <w:r w:rsidRPr="00E3787E">
        <w:rPr>
          <w:rFonts w:ascii="Times SUT" w:hAnsi="Times SUT" w:cs="Times SUT"/>
          <w:i/>
          <w:sz w:val="20"/>
        </w:rPr>
        <w:t>rääbis käib `peale tuule, siis tuleb siia `kalda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`kaldad tasutasse ärä, nagu rohi on kasnud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saviaagu `kalda `piäl tä eläs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kos on</w:t>
      </w:r>
      <w:r w:rsidRPr="00E3787E">
        <w:rPr>
          <w:rFonts w:ascii="Times SUT" w:hAnsi="Times SUT" w:cs="Times SUT"/>
          <w:sz w:val="20"/>
        </w:rPr>
        <w:t xml:space="preserve"> [järvel] </w:t>
      </w:r>
      <w:r w:rsidRPr="00E3787E">
        <w:rPr>
          <w:rFonts w:ascii="Times SUT" w:hAnsi="Times SUT" w:cs="Times SUT"/>
          <w:i/>
          <w:sz w:val="20"/>
        </w:rPr>
        <w:t>niisuke mädane ja mudane kallass, sääl on mudane põhi kah</w:t>
      </w:r>
      <w:r w:rsidRPr="00E3787E">
        <w:rPr>
          <w:rFonts w:ascii="Times SUT" w:hAnsi="Times SUT" w:cs="Times SUT"/>
          <w:sz w:val="20"/>
        </w:rPr>
        <w:t xml:space="preserve"> Äks; </w:t>
      </w:r>
      <w:r w:rsidRPr="00E3787E">
        <w:rPr>
          <w:rFonts w:ascii="Times SUT" w:hAnsi="Times SUT" w:cs="Times SUT"/>
          <w:i/>
          <w:sz w:val="20"/>
        </w:rPr>
        <w:t>jõe murakad kasvavad `müüdä jõe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did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vesi tule üle kallaste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me ollime `kaldest `kaugel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`lääme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järve `kaldahe tühü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kõrge, järsu tõusu või langusega nõlv, äär, perv (veekogul, mäel, kraavil, teel) </w:t>
      </w:r>
      <w:r w:rsidRPr="00E3787E">
        <w:rPr>
          <w:rFonts w:ascii="Times SUT" w:hAnsi="Times SUT" w:cs="Times SUT"/>
          <w:i/>
          <w:sz w:val="20"/>
        </w:rPr>
        <w:t>pae `kallas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`Ondikas ja sääl pual on `kõrge `kallas, ei `julge `alle `vahtidagi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`kallas on `kõrge, rand on `kalda all</w:t>
      </w:r>
      <w:r w:rsidRPr="00E3787E">
        <w:rPr>
          <w:rFonts w:ascii="Times SUT" w:hAnsi="Times SUT" w:cs="Times SUT"/>
          <w:sz w:val="20"/>
        </w:rPr>
        <w:t xml:space="preserve">; [pääsuke] </w:t>
      </w:r>
      <w:r w:rsidRPr="00E3787E">
        <w:rPr>
          <w:rFonts w:ascii="Times SUT" w:hAnsi="Times SUT" w:cs="Times SUT"/>
          <w:i/>
          <w:sz w:val="20"/>
        </w:rPr>
        <w:t>tekko pesä `kalda `sisse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järsk mere äär `üitasse `kaldaks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`maandi kallas</w:t>
      </w:r>
      <w:r w:rsidRPr="00E3787E">
        <w:rPr>
          <w:rFonts w:ascii="Times SUT" w:hAnsi="Times SUT" w:cs="Times SUT"/>
          <w:sz w:val="20"/>
        </w:rPr>
        <w:t xml:space="preserve"> (maantee muldkeha nõlv) Khk; </w:t>
      </w:r>
      <w:r w:rsidRPr="00E3787E">
        <w:rPr>
          <w:rFonts w:ascii="Times SUT" w:hAnsi="Times SUT" w:cs="Times SUT"/>
          <w:i/>
          <w:sz w:val="20"/>
        </w:rPr>
        <w:t>ise oo rand ja ise ranna `kaldad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`lained köivad `vastu kallast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äkine kallas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`saarmas elab raavi kallaste sees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vesi juoseb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sealt `kalda siest kivide vahelt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`voatan, 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koa `kalda all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sõit obusega sellest järsust `kaldast otse ülesse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jõe `kaldite siden oo nahk `iiri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minu õde õli `kalda all lehmägä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karjan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kallaste alt ja urgastest otsitasse neid</w:t>
      </w:r>
      <w:r w:rsidRPr="00E3787E">
        <w:rPr>
          <w:rFonts w:ascii="Times SUT" w:hAnsi="Times SUT" w:cs="Times SUT"/>
          <w:sz w:val="20"/>
        </w:rPr>
        <w:t xml:space="preserve"> (vähke) Ksi; </w:t>
      </w:r>
      <w:r w:rsidRPr="00E3787E">
        <w:rPr>
          <w:rFonts w:ascii="Times SUT" w:hAnsi="Times SUT" w:cs="Times SUT"/>
          <w:i/>
          <w:sz w:val="20"/>
        </w:rPr>
        <w:t>lapsed, lähme oea `kaldalt `alla `liugu `laskma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mäe sehen om ka sinist savi, jõe kallaste sehen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mõni järve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r om kallass, mõni luht ja `õtske kah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sinnä mäe `kalde `pääle om ää `vi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tetä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>ta om nii nigu mäe kallass, taast 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sk vesi `alla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toh `kalda pääl kasuss hüä mõts</w:t>
      </w:r>
      <w:r w:rsidRPr="00E3787E">
        <w:rPr>
          <w:rFonts w:ascii="Times SUT" w:hAnsi="Times SUT" w:cs="Times SUT"/>
          <w:sz w:val="20"/>
        </w:rPr>
        <w:t xml:space="preserve"> Se; om `</w:t>
      </w:r>
      <w:r w:rsidRPr="00E3787E">
        <w:rPr>
          <w:rFonts w:ascii="Times SUT" w:hAnsi="Times SUT" w:cs="Times SUT"/>
          <w:i/>
          <w:sz w:val="20"/>
        </w:rPr>
        <w:t>mäega nurme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un `kaldaga nurme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Lei || vaohari </w:t>
      </w:r>
      <w:r w:rsidRPr="00E3787E">
        <w:rPr>
          <w:rFonts w:ascii="Times SUT" w:hAnsi="Times SUT" w:cs="Times SUT"/>
          <w:i/>
          <w:sz w:val="20"/>
        </w:rPr>
        <w:t>vao `kaldad `aetasse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`umbe ja `karduhblid jääbad senna mulla `sesse kasuma</w:t>
      </w:r>
      <w:r w:rsidRPr="00E3787E">
        <w:rPr>
          <w:rFonts w:ascii="Times SUT" w:hAnsi="Times SUT" w:cs="Times SUT"/>
          <w:sz w:val="20"/>
        </w:rPr>
        <w:t xml:space="preserve"> Mih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kallakas, veerjas, libajas </w:t>
      </w:r>
      <w:r w:rsidRPr="00E3787E">
        <w:rPr>
          <w:rFonts w:ascii="Times SUT" w:hAnsi="Times SUT" w:cs="Times SUT"/>
          <w:i/>
          <w:sz w:val="20"/>
        </w:rPr>
        <w:t>mädänu,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maa nii kallass om, et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 ei saesa `perse all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mäekü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 om nii kallass, et ei saa üless, ei saa `alla kah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mägi om kallass `alla poole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põld `kalda maa pääl</w:t>
      </w:r>
      <w:r w:rsidRPr="00E3787E">
        <w:rPr>
          <w:rFonts w:ascii="Times SUT" w:hAnsi="Times SUT" w:cs="Times SUT"/>
          <w:sz w:val="20"/>
        </w:rPr>
        <w:t xml:space="preserve"> Ote; </w:t>
      </w:r>
      <w:r w:rsidRPr="00E3787E">
        <w:rPr>
          <w:rFonts w:ascii="Times SUT" w:hAnsi="Times SUT" w:cs="Times SUT"/>
          <w:i/>
          <w:sz w:val="20"/>
        </w:rPr>
        <w:t xml:space="preserve">tanh om kallass, `ülhen om tassanõ </w:t>
      </w:r>
      <w:r w:rsidRPr="00E3787E">
        <w:rPr>
          <w:rFonts w:ascii="Times SUT" w:hAnsi="Times SUT" w:cs="Times SUT"/>
          <w:sz w:val="20"/>
        </w:rPr>
        <w:t xml:space="preserve">Har; </w:t>
      </w:r>
      <w:r w:rsidRPr="00E3787E">
        <w:rPr>
          <w:rFonts w:ascii="Times SUT" w:hAnsi="Times SUT" w:cs="Times SUT"/>
          <w:i/>
          <w:sz w:val="20"/>
        </w:rPr>
        <w:t>kallass pe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`kuurma om üte poolõ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päle väega kallass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kallak, kallakas, kallõss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kallasklõma</w:t>
      </w:r>
      <w:r w:rsidRPr="00E3787E">
        <w:rPr>
          <w:rFonts w:ascii="Times SUT" w:hAnsi="Times SUT" w:cs="Times SUT"/>
          <w:sz w:val="20"/>
        </w:rPr>
        <w:t xml:space="preserve"> pr (ta) </w:t>
      </w:r>
      <w:r w:rsidRPr="00E3787E">
        <w:rPr>
          <w:rFonts w:ascii="Times SUT" w:hAnsi="Times SUT" w:cs="Times SUT"/>
          <w:i/>
          <w:sz w:val="20"/>
        </w:rPr>
        <w:t>kallasklõss</w:t>
      </w:r>
      <w:r w:rsidRPr="00E3787E">
        <w:rPr>
          <w:rFonts w:ascii="Times SUT" w:hAnsi="Times SUT" w:cs="Times SUT"/>
          <w:sz w:val="20"/>
        </w:rPr>
        <w:t xml:space="preserve"> kõigub, kaldub </w:t>
      </w:r>
      <w:r w:rsidRPr="00E3787E">
        <w:rPr>
          <w:rFonts w:ascii="Times SUT" w:hAnsi="Times SUT" w:cs="Times SUT"/>
          <w:i/>
          <w:sz w:val="20"/>
        </w:rPr>
        <w:t xml:space="preserve">loodsik mu </w:t>
      </w:r>
      <w:r w:rsidRPr="00E3787E">
        <w:rPr>
          <w:rFonts w:ascii="Times SUT" w:hAnsi="Times SUT" w:cs="Times SUT"/>
          <w:sz w:val="20"/>
        </w:rPr>
        <w:t xml:space="preserve">(muudkui) </w:t>
      </w:r>
      <w:r w:rsidRPr="00E3787E">
        <w:rPr>
          <w:rFonts w:ascii="Times SUT" w:hAnsi="Times SUT" w:cs="Times SUT"/>
          <w:i/>
          <w:sz w:val="20"/>
        </w:rPr>
        <w:t>kallasklõss õnnõ</w:t>
      </w:r>
      <w:r w:rsidRPr="00E3787E">
        <w:rPr>
          <w:rFonts w:ascii="Times SUT" w:hAnsi="Times SUT" w:cs="Times SUT"/>
          <w:sz w:val="20"/>
        </w:rPr>
        <w:t xml:space="preserve"> 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kallasline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kallasline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veerjas </w:t>
      </w:r>
      <w:r w:rsidRPr="00E3787E">
        <w:rPr>
          <w:rFonts w:ascii="Times SUT" w:hAnsi="Times SUT" w:cs="Times SUT"/>
          <w:i/>
          <w:sz w:val="20"/>
        </w:rPr>
        <w:t>`tuiskab ärä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kallaslisess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vahel one keskpaik `kõrge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l, langeb `alla tõesele puale ja tõesele puale keskpaegass, siis one kallasline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kallakas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papp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`kallaspapp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i</w:t>
      </w:r>
      <w:r w:rsidRPr="00E3787E">
        <w:rPr>
          <w:rFonts w:ascii="Times SUT" w:hAnsi="Times SUT" w:cs="Times SUT"/>
          <w:sz w:val="20"/>
        </w:rPr>
        <w:t xml:space="preserve">) kogenud kalur, kes jälgis kõrgelt kaldalt kalaparvede liikumist, suunas </w:t>
      </w:r>
      <w:r w:rsidR="00E3787E" w:rsidRPr="00E3787E">
        <w:rPr>
          <w:rFonts w:ascii="Times SUT" w:hAnsi="Times SUT" w:cs="Times SUT"/>
          <w:sz w:val="20"/>
        </w:rPr>
        <w:t>ž</w:t>
      </w:r>
      <w:r w:rsidRPr="00E3787E">
        <w:rPr>
          <w:rFonts w:ascii="Times SUT" w:hAnsi="Times SUT" w:cs="Times SUT"/>
          <w:sz w:val="20"/>
        </w:rPr>
        <w:t xml:space="preserve">estidega noodaliste kalapüüki ning pimedas tähistas tulega randumispaiga – R </w:t>
      </w:r>
      <w:r w:rsidRPr="00E3787E">
        <w:rPr>
          <w:rFonts w:ascii="Times SUT" w:hAnsi="Times SUT" w:cs="Times SUT"/>
          <w:i/>
          <w:sz w:val="20"/>
        </w:rPr>
        <w:t>`kallaspapp juhatas, kus `parve kala käis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 xml:space="preserve">`kallaspapp sie `kalda pääl `vahtis kala `parvesi, täma `andas `märku kui </w:t>
      </w:r>
      <w:r w:rsidRPr="00E3787E">
        <w:rPr>
          <w:rFonts w:ascii="Times SUT" w:hAnsi="Times SUT" w:cs="Times SUT"/>
          <w:sz w:val="20"/>
        </w:rPr>
        <w:t xml:space="preserve">[paat] </w:t>
      </w:r>
      <w:r w:rsidRPr="00E3787E">
        <w:rPr>
          <w:rFonts w:ascii="Times SUT" w:hAnsi="Times SUT" w:cs="Times SUT"/>
          <w:i/>
          <w:sz w:val="20"/>
        </w:rPr>
        <w:t>sai kalude `kõhta, kus õli `tarvis `nuota `luua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`kallaspapp sai puoltõist </w:t>
      </w:r>
      <w:r w:rsidRPr="00E3787E">
        <w:rPr>
          <w:rFonts w:ascii="Times SUT" w:hAnsi="Times SUT" w:cs="Times SUT"/>
          <w:sz w:val="20"/>
        </w:rPr>
        <w:t xml:space="preserve">[jagu kalasaagist]; </w:t>
      </w:r>
      <w:r w:rsidRPr="00E3787E">
        <w:rPr>
          <w:rFonts w:ascii="Times SUT" w:hAnsi="Times SUT" w:cs="Times SUT"/>
          <w:i/>
          <w:sz w:val="20"/>
        </w:rPr>
        <w:t>`kallaspapp tegi tuld</w:t>
      </w:r>
      <w:r w:rsidRPr="00E3787E">
        <w:rPr>
          <w:rFonts w:ascii="Times SUT" w:hAnsi="Times SUT" w:cs="Times SUT"/>
          <w:sz w:val="20"/>
        </w:rPr>
        <w:t xml:space="preserve"> (randumiskohta) Jõh; </w:t>
      </w:r>
      <w:r w:rsidRPr="00E3787E">
        <w:rPr>
          <w:rFonts w:ascii="Times SUT" w:hAnsi="Times SUT" w:cs="Times SUT"/>
          <w:i/>
          <w:sz w:val="20"/>
        </w:rPr>
        <w:t xml:space="preserve">`kuida `kallaspappi kamanda, siis vedäväd `nuota `ümber </w:t>
      </w:r>
      <w:r w:rsidRPr="00E3787E">
        <w:rPr>
          <w:rFonts w:ascii="Times SUT" w:hAnsi="Times SUT" w:cs="Times SUT"/>
          <w:sz w:val="20"/>
        </w:rPr>
        <w:t>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part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sinikaelpart –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poolik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po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 xml:space="preserve">lik, </w:t>
      </w:r>
      <w:r w:rsidRPr="00E3787E">
        <w:rPr>
          <w:rFonts w:ascii="Times SUT" w:hAnsi="Times SUT" w:cs="Times SUT"/>
          <w:i/>
          <w:sz w:val="20"/>
        </w:rPr>
        <w:noBreakHyphen/>
        <w:t>puolik</w:t>
      </w:r>
      <w:r w:rsidRPr="00E3787E">
        <w:rPr>
          <w:rFonts w:ascii="Times SUT" w:hAnsi="Times SUT" w:cs="Times SUT"/>
          <w:sz w:val="20"/>
        </w:rPr>
        <w:t xml:space="preserve"> L K Trm, </w:t>
      </w:r>
      <w:r w:rsidRPr="00E3787E">
        <w:rPr>
          <w:rFonts w:ascii="Times SUT" w:hAnsi="Times SUT" w:cs="Times SUT"/>
          <w:i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uolik</w:t>
      </w:r>
      <w:r w:rsidRPr="00E3787E">
        <w:rPr>
          <w:rFonts w:ascii="Times SUT" w:hAnsi="Times SUT" w:cs="Times SUT"/>
          <w:sz w:val="20"/>
        </w:rPr>
        <w:t xml:space="preserve"> Jõe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sz w:val="20"/>
        </w:rPr>
        <w:t xml:space="preserve"> kallak, vildak, libajas, veerjas </w:t>
      </w:r>
      <w:r w:rsidRPr="00E3787E">
        <w:rPr>
          <w:rFonts w:ascii="Times SUT" w:hAnsi="Times SUT" w:cs="Times SUT"/>
          <w:i/>
          <w:sz w:val="20"/>
        </w:rPr>
        <w:t xml:space="preserve">kevade on tie `kallas`puolik, kui on `tuisand </w:t>
      </w:r>
      <w:r w:rsidRPr="00E3787E">
        <w:rPr>
          <w:rFonts w:ascii="Times SUT" w:hAnsi="Times SUT" w:cs="Times SUT"/>
          <w:sz w:val="20"/>
        </w:rPr>
        <w:t>Jõe;</w:t>
      </w:r>
      <w:r w:rsidRPr="00E3787E">
        <w:rPr>
          <w:rFonts w:ascii="Times SUT" w:hAnsi="Times SUT" w:cs="Times SUT"/>
          <w:i/>
          <w:sz w:val="20"/>
        </w:rPr>
        <w:t xml:space="preserve"> see tee oo nii `viitlik, nisuke kallaspoolik, viristab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maa oo siit vildakas ja kallaspoolik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mää kallas, see on koa kallaspoolik</w:t>
      </w:r>
      <w:r w:rsidRPr="00E3787E">
        <w:rPr>
          <w:rFonts w:ascii="Times SUT" w:hAnsi="Times SUT" w:cs="Times SUT"/>
          <w:sz w:val="20"/>
        </w:rPr>
        <w:t xml:space="preserve"> Nis; </w:t>
      </w:r>
      <w:r w:rsidRPr="00E3787E">
        <w:rPr>
          <w:rFonts w:ascii="Times SUT" w:hAnsi="Times SUT" w:cs="Times SUT"/>
          <w:i/>
          <w:sz w:val="20"/>
        </w:rPr>
        <w:t>päev võtab tee kallaspoolikuks</w:t>
      </w:r>
      <w:r w:rsidRPr="00E3787E">
        <w:rPr>
          <w:rFonts w:ascii="Times SUT" w:hAnsi="Times SUT" w:cs="Times SUT"/>
          <w:sz w:val="20"/>
        </w:rPr>
        <w:t xml:space="preserve"> HJn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kaldus, veerjas koht </w:t>
      </w:r>
      <w:r w:rsidRPr="00E3787E">
        <w:rPr>
          <w:rFonts w:ascii="Times SUT" w:hAnsi="Times SUT" w:cs="Times SUT"/>
          <w:i/>
          <w:sz w:val="20"/>
        </w:rPr>
        <w:t>kallaspoolik oo üks `veerlik koht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kelk `joosis kallaspoolikult `alla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kallaspoolikust on `raske üless `minna</w:t>
      </w:r>
      <w:r w:rsidRPr="00E3787E">
        <w:rPr>
          <w:rFonts w:ascii="Times SUT" w:hAnsi="Times SUT" w:cs="Times SUT"/>
          <w:sz w:val="20"/>
        </w:rPr>
        <w:t xml:space="preserve"> Kos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kaldpoolik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pääsuke</w:t>
      </w:r>
      <w:r w:rsidRPr="00E3787E">
        <w:rPr>
          <w:rFonts w:ascii="Times SUT" w:hAnsi="Times SUT" w:cs="Times SUT"/>
          <w:sz w:val="20"/>
        </w:rPr>
        <w:t xml:space="preserve"> kaldapääsuke –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kallassõnõ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kallassõ|nõ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tsõ</w:t>
      </w:r>
      <w:r w:rsidRPr="00E3787E">
        <w:rPr>
          <w:rFonts w:ascii="Times SUT" w:hAnsi="Times SUT" w:cs="Times SUT"/>
          <w:sz w:val="20"/>
        </w:rPr>
        <w:t xml:space="preserve"> järsu nõlvaga </w:t>
      </w:r>
      <w:r w:rsidRPr="00E3787E">
        <w:rPr>
          <w:rFonts w:ascii="Times SUT" w:hAnsi="Times SUT" w:cs="Times SUT"/>
          <w:i/>
          <w:sz w:val="20"/>
        </w:rPr>
        <w:t>sääl um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`väega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kallassõnõ suu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mägi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m</w:t>
      </w:r>
      <w:r w:rsidR="00E3787E" w:rsidRPr="00E3787E">
        <w:rPr>
          <w:rFonts w:ascii="Times SUT" w:hAnsi="Times SUT" w:cs="Times SUT"/>
          <w:i/>
          <w:sz w:val="20"/>
        </w:rPr>
        <w:t>i̬i̬˽</w:t>
      </w:r>
      <w:r w:rsidRPr="00E3787E">
        <w:rPr>
          <w:rFonts w:ascii="Times SUT" w:hAnsi="Times SUT" w:cs="Times SUT"/>
          <w:i/>
          <w:sz w:val="20"/>
        </w:rPr>
        <w:t>matuss um kallassõnõ, lätt nigu tre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i `m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du `alla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kallakas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kallastama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kallasta|ma, </w:t>
      </w:r>
      <w:r w:rsidRPr="00E3787E">
        <w:rPr>
          <w:rFonts w:ascii="Times SUT" w:hAnsi="Times SUT" w:cs="Times SUT"/>
          <w:i/>
          <w:sz w:val="20"/>
        </w:rPr>
        <w:noBreakHyphen/>
        <w:t>da</w:t>
      </w:r>
      <w:r w:rsidRPr="00E3787E">
        <w:rPr>
          <w:rFonts w:ascii="Times SUT" w:hAnsi="Times SUT" w:cs="Times SUT"/>
          <w:sz w:val="20"/>
        </w:rPr>
        <w:t xml:space="preserve"> järsult langema, kalduma </w:t>
      </w:r>
      <w:r w:rsidRPr="00E3787E">
        <w:rPr>
          <w:rFonts w:ascii="Times SUT" w:hAnsi="Times SUT" w:cs="Times SUT"/>
          <w:i/>
          <w:sz w:val="20"/>
        </w:rPr>
        <w:t>serände äkiline mägi om, kallastap, ku sa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tiiä, lähät üle pää pikäli maha</w:t>
      </w:r>
      <w:r w:rsidRPr="00E3787E">
        <w:rPr>
          <w:rFonts w:ascii="Times SUT" w:hAnsi="Times SUT" w:cs="Times SUT"/>
          <w:sz w:val="20"/>
        </w:rPr>
        <w:t xml:space="preserve"> Nõo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kallastik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kallasti|k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VNg/</w:t>
      </w:r>
      <w:r w:rsidRPr="00E3787E">
        <w:rPr>
          <w:rFonts w:ascii="Times SUT" w:hAnsi="Times SUT" w:cs="Times SUT"/>
          <w:i/>
          <w:sz w:val="20"/>
        </w:rPr>
        <w:t>`kal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/ Tõs PJg Kos Hls Hel, 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Se nõlvak, mäeveer; kallakune, veerjas </w:t>
      </w:r>
      <w:r w:rsidRPr="00E3787E">
        <w:rPr>
          <w:rFonts w:ascii="Times SUT" w:hAnsi="Times SUT" w:cs="Times SUT"/>
          <w:i/>
          <w:sz w:val="20"/>
        </w:rPr>
        <w:t>Nigula `kallastikud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kõnnumaa, `kõrge ja kallastik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on `jälle natuke `kõrgem ja `jälle madalam, see se kallastik `ongi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kallastiku pial `kasvas mets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kallastik maa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kallastik – mäe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kari kallastiguh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kallak, kallakas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kalle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n, g </w:t>
      </w:r>
      <w:r w:rsidRPr="00E3787E">
        <w:rPr>
          <w:rFonts w:ascii="Times SUT" w:hAnsi="Times SUT" w:cs="Times SUT"/>
          <w:i/>
          <w:sz w:val="20"/>
        </w:rPr>
        <w:t>kalle</w:t>
      </w:r>
      <w:r w:rsidRPr="00E3787E">
        <w:rPr>
          <w:rFonts w:ascii="Times SUT" w:hAnsi="Times SUT" w:cs="Times SUT"/>
          <w:sz w:val="20"/>
        </w:rPr>
        <w:t xml:space="preserve"> LNg Mar(g </w:t>
      </w:r>
      <w:r w:rsidRPr="00E3787E">
        <w:rPr>
          <w:rFonts w:ascii="Times SUT" w:hAnsi="Times SUT" w:cs="Times SUT"/>
          <w:i/>
          <w:sz w:val="20"/>
        </w:rPr>
        <w:t>`kalle</w:t>
      </w:r>
      <w:r w:rsidRPr="00E3787E">
        <w:rPr>
          <w:rFonts w:ascii="Times SUT" w:hAnsi="Times SUT" w:cs="Times SUT"/>
          <w:sz w:val="20"/>
        </w:rPr>
        <w:t xml:space="preserve">) Mär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painepakk </w:t>
      </w:r>
      <w:r w:rsidRPr="00E3787E">
        <w:rPr>
          <w:rFonts w:ascii="Times SUT" w:hAnsi="Times SUT" w:cs="Times SUT"/>
          <w:i/>
          <w:sz w:val="20"/>
        </w:rPr>
        <w:t>kalle peal kallati `looka</w:t>
      </w:r>
      <w:r w:rsidRPr="00E3787E">
        <w:rPr>
          <w:rFonts w:ascii="Times SUT" w:hAnsi="Times SUT" w:cs="Times SUT"/>
          <w:sz w:val="20"/>
        </w:rPr>
        <w:t xml:space="preserve"> LNg; </w:t>
      </w:r>
      <w:r w:rsidRPr="00E3787E">
        <w:rPr>
          <w:rFonts w:ascii="Times SUT" w:hAnsi="Times SUT" w:cs="Times SUT"/>
          <w:i/>
          <w:sz w:val="20"/>
        </w:rPr>
        <w:t>`looki kalletasse `kalle pial</w:t>
      </w:r>
      <w:r w:rsidRPr="00E3787E">
        <w:rPr>
          <w:rFonts w:ascii="Times SUT" w:hAnsi="Times SUT" w:cs="Times SUT"/>
          <w:sz w:val="20"/>
        </w:rPr>
        <w:t xml:space="preserve"> Mar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painde-, käänukoht, kõverus </w:t>
      </w:r>
      <w:r w:rsidRPr="00E3787E">
        <w:rPr>
          <w:rFonts w:ascii="Times SUT" w:hAnsi="Times SUT" w:cs="Times SUT"/>
          <w:i/>
          <w:sz w:val="20"/>
        </w:rPr>
        <w:t>see kalle ei ole ea, oo `liiga järsk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lau ~ järsu kallega jalas</w:t>
      </w:r>
      <w:r w:rsidRPr="00E3787E">
        <w:rPr>
          <w:rFonts w:ascii="Times SUT" w:hAnsi="Times SUT" w:cs="Times SUT"/>
          <w:sz w:val="20"/>
        </w:rPr>
        <w:t xml:space="preserve"> Mär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kalle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`kalle</w:t>
      </w:r>
      <w:r w:rsidRPr="00E3787E">
        <w:rPr>
          <w:rFonts w:ascii="Times SUT" w:hAnsi="Times SUT" w:cs="Times SUT"/>
          <w:sz w:val="20"/>
        </w:rPr>
        <w:t xml:space="preserve"> Mär Vig kallerdis –Vig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kallebadõ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lebadõ</w:t>
      </w:r>
      <w:r w:rsidRPr="00E3787E">
        <w:rPr>
          <w:rFonts w:ascii="Times SUT" w:hAnsi="Times SUT" w:cs="Times SUT"/>
          <w:sz w:val="20"/>
        </w:rPr>
        <w:t xml:space="preserve"> kallimalt – Lei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kallengor</w:t>
      </w:r>
      <w:r w:rsidRPr="00E3787E">
        <w:rPr>
          <w:rFonts w:ascii="Times SUT" w:hAnsi="Times SUT" w:cs="Times SUT"/>
          <w:b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kalingur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pakk</w:t>
      </w:r>
      <w:r w:rsidRPr="00E3787E">
        <w:rPr>
          <w:rFonts w:ascii="Times SUT" w:hAnsi="Times SUT" w:cs="Times SUT"/>
          <w:sz w:val="20"/>
        </w:rPr>
        <w:t xml:space="preserve"> painepakk </w:t>
      </w:r>
      <w:r w:rsidRPr="00E3787E">
        <w:rPr>
          <w:rFonts w:ascii="Times SUT" w:hAnsi="Times SUT" w:cs="Times SUT"/>
          <w:i/>
          <w:sz w:val="20"/>
        </w:rPr>
        <w:t>kallepakk, kelle peal kallatasse puid, `looki, ree jalassid</w:t>
      </w:r>
      <w:r w:rsidRPr="00E3787E">
        <w:rPr>
          <w:rFonts w:ascii="Times SUT" w:hAnsi="Times SUT" w:cs="Times SUT"/>
          <w:sz w:val="20"/>
        </w:rPr>
        <w:t xml:space="preserve"> Mar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kalle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kaller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kaller</w:t>
      </w:r>
      <w:r w:rsidRPr="00E3787E">
        <w:rPr>
          <w:rFonts w:ascii="Times SUT" w:hAnsi="Times SUT" w:cs="Times SUT"/>
          <w:sz w:val="20"/>
        </w:rPr>
        <w:t xml:space="preserve"> Jõe Pee Koe Vil, </w:t>
      </w:r>
      <w:r w:rsidRPr="00E3787E">
        <w:rPr>
          <w:rFonts w:ascii="Times SUT" w:hAnsi="Times SUT" w:cs="Times SUT"/>
          <w:i/>
          <w:sz w:val="20"/>
        </w:rPr>
        <w:t>`kaller</w:t>
      </w:r>
      <w:r w:rsidRPr="00E3787E">
        <w:rPr>
          <w:rFonts w:ascii="Times SUT" w:hAnsi="Times SUT" w:cs="Times SUT"/>
          <w:sz w:val="20"/>
        </w:rPr>
        <w:t xml:space="preserve"> Juu Jür, </w:t>
      </w:r>
      <w:r w:rsidRPr="00E3787E">
        <w:rPr>
          <w:rFonts w:ascii="Times SUT" w:hAnsi="Times SUT" w:cs="Times SUT"/>
          <w:i/>
          <w:sz w:val="20"/>
        </w:rPr>
        <w:t>kaler</w:t>
      </w:r>
      <w:r w:rsidRPr="00E3787E">
        <w:rPr>
          <w:rFonts w:ascii="Times SUT" w:hAnsi="Times SUT" w:cs="Times SUT"/>
          <w:sz w:val="20"/>
        </w:rPr>
        <w:t xml:space="preserve"> VJg Krl,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tarretis; kallerdis </w:t>
      </w:r>
      <w:r w:rsidRPr="00E3787E">
        <w:rPr>
          <w:rFonts w:ascii="Times SUT" w:hAnsi="Times SUT" w:cs="Times SUT"/>
          <w:i/>
          <w:sz w:val="20"/>
        </w:rPr>
        <w:t>`süldi `kaller `üidib kovaks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see on toedu `kaller, 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di vedel on `easte kallerdand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väga vähä on `kalleri, tahab viel vett `juure `panna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kui kala `liimi `panna 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di `ulka, siis `üölda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paneme kalerid `ulka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 `tõmmab kalleriss</w:t>
      </w:r>
      <w:r w:rsidRPr="00E3787E">
        <w:rPr>
          <w:rFonts w:ascii="Times SUT" w:hAnsi="Times SUT" w:cs="Times SUT"/>
          <w:sz w:val="20"/>
        </w:rPr>
        <w:t xml:space="preserve"> Vil; </w:t>
      </w:r>
      <w:r w:rsidRPr="00E3787E">
        <w:rPr>
          <w:rFonts w:ascii="Times SUT" w:hAnsi="Times SUT" w:cs="Times SUT"/>
          <w:i/>
          <w:sz w:val="20"/>
        </w:rPr>
        <w:t>kalerit pandass 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di manu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kallerdis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kallerd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kalender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kallerdama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kaller|dama</w:t>
      </w:r>
      <w:r w:rsidRPr="00E3787E">
        <w:rPr>
          <w:rFonts w:ascii="Times SUT" w:hAnsi="Times SUT" w:cs="Times SUT"/>
          <w:sz w:val="20"/>
        </w:rPr>
        <w:t xml:space="preserve"> S Ha Äks Lai </w:t>
      </w:r>
      <w:r w:rsidRPr="00E3787E">
        <w:rPr>
          <w:rFonts w:ascii="Times SUT" w:hAnsi="Times SUT" w:cs="Times SUT"/>
          <w:sz w:val="16"/>
        </w:rPr>
        <w:t>u</w:t>
      </w:r>
      <w:r w:rsidRPr="00E3787E">
        <w:rPr>
          <w:rFonts w:ascii="Times SUT" w:hAnsi="Times SUT" w:cs="Times SUT"/>
          <w:sz w:val="20"/>
        </w:rPr>
        <w:t xml:space="preserve"> Nõo, </w:t>
      </w:r>
      <w:r w:rsidRPr="00E3787E">
        <w:rPr>
          <w:rFonts w:ascii="Times SUT" w:hAnsi="Times SUT" w:cs="Times SUT"/>
          <w:i/>
          <w:sz w:val="20"/>
        </w:rPr>
        <w:t>`kaller-</w:t>
      </w:r>
      <w:r w:rsidRPr="00E3787E">
        <w:rPr>
          <w:rFonts w:ascii="Times SUT" w:hAnsi="Times SUT" w:cs="Times SUT"/>
          <w:sz w:val="20"/>
        </w:rPr>
        <w:t xml:space="preserve"> IisR, </w:t>
      </w:r>
      <w:r w:rsidRPr="00E3787E">
        <w:rPr>
          <w:rFonts w:ascii="Times SUT" w:hAnsi="Times SUT" w:cs="Times SUT"/>
          <w:i/>
          <w:sz w:val="20"/>
        </w:rPr>
        <w:t>kallõr-</w:t>
      </w:r>
      <w:r w:rsidRPr="00E3787E">
        <w:rPr>
          <w:rFonts w:ascii="Times SUT" w:hAnsi="Times SUT" w:cs="Times SUT"/>
          <w:sz w:val="20"/>
        </w:rPr>
        <w:t xml:space="preserve"> Kan hanguma, tarretuma </w:t>
      </w:r>
      <w:r w:rsidRPr="00E3787E">
        <w:rPr>
          <w:rFonts w:ascii="Times SUT" w:hAnsi="Times SUT" w:cs="Times SUT"/>
          <w:i/>
          <w:sz w:val="20"/>
        </w:rPr>
        <w:t>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t pole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kallerdand, j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nd öhuseks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lahja 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 kallerdab vähe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kõvaks kallerdama. toit on kallerdand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Kui veri laiali on muas, siis ta kallerdab, kuivab tükkideks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di l</w:t>
      </w:r>
      <w:r w:rsidR="00E3787E" w:rsidRPr="00E3787E">
        <w:rPr>
          <w:rFonts w:ascii="Times SUT" w:hAnsi="Times SUT" w:cs="Times SUT"/>
          <w:i/>
          <w:sz w:val="20"/>
        </w:rPr>
        <w:t>i̬i̬ḿ</w:t>
      </w:r>
      <w:r w:rsidRPr="00E3787E">
        <w:rPr>
          <w:rFonts w:ascii="Times SUT" w:hAnsi="Times SUT" w:cs="Times SUT"/>
          <w:i/>
          <w:sz w:val="20"/>
        </w:rPr>
        <w:t xml:space="preserve"> om ilosast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kallõrdanu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kallerduma, kalletama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kallerdama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kõikuma, kiikuma (lainetel) </w:t>
      </w:r>
      <w:r w:rsidRPr="00E3787E">
        <w:rPr>
          <w:rFonts w:ascii="Times SUT" w:hAnsi="Times SUT" w:cs="Times SUT"/>
          <w:i/>
          <w:sz w:val="20"/>
        </w:rPr>
        <w:t>täna vötab laeva kallerdama</w:t>
      </w:r>
      <w:r w:rsidRPr="00E3787E">
        <w:rPr>
          <w:rFonts w:ascii="Times SUT" w:hAnsi="Times SUT" w:cs="Times SUT"/>
          <w:sz w:val="20"/>
        </w:rPr>
        <w:t xml:space="preserve"> Mus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kallerdis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kallerdis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Jäm Khk Sim Lai, </w:t>
      </w:r>
      <w:r w:rsidRPr="00E3787E">
        <w:rPr>
          <w:rFonts w:ascii="Times SUT" w:hAnsi="Times SUT" w:cs="Times SUT"/>
          <w:i/>
          <w:sz w:val="20"/>
        </w:rPr>
        <w:noBreakHyphen/>
        <w:t>des</w:t>
      </w:r>
      <w:r w:rsidRPr="00E3787E">
        <w:rPr>
          <w:rFonts w:ascii="Times SUT" w:hAnsi="Times SUT" w:cs="Times SUT"/>
          <w:sz w:val="20"/>
        </w:rPr>
        <w:t xml:space="preserve"> Kei, </w:t>
      </w:r>
      <w:r w:rsidRPr="00E3787E">
        <w:rPr>
          <w:rFonts w:ascii="Times SUT" w:hAnsi="Times SUT" w:cs="Times SUT"/>
          <w:i/>
          <w:sz w:val="20"/>
        </w:rPr>
        <w:noBreakHyphen/>
        <w:t>tes</w:t>
      </w:r>
      <w:r w:rsidRPr="00E3787E">
        <w:rPr>
          <w:rFonts w:ascii="Times SUT" w:hAnsi="Times SUT" w:cs="Times SUT"/>
          <w:sz w:val="20"/>
        </w:rPr>
        <w:t xml:space="preserve"> Ris, </w:t>
      </w:r>
      <w:r w:rsidRPr="00E3787E">
        <w:rPr>
          <w:rFonts w:ascii="Times SUT" w:hAnsi="Times SUT" w:cs="Times SUT"/>
          <w:i/>
          <w:sz w:val="20"/>
        </w:rPr>
        <w:t>`kallerdis</w:t>
      </w:r>
      <w:r w:rsidRPr="00E3787E">
        <w:rPr>
          <w:rFonts w:ascii="Times SUT" w:hAnsi="Times SUT" w:cs="Times SUT"/>
          <w:sz w:val="20"/>
        </w:rPr>
        <w:t xml:space="preserve"> Jõh kaller </w:t>
      </w:r>
      <w:r w:rsidRPr="00E3787E">
        <w:rPr>
          <w:rFonts w:ascii="Times SUT" w:hAnsi="Times SUT" w:cs="Times SUT"/>
          <w:i/>
          <w:sz w:val="20"/>
        </w:rPr>
        <w:t>Magusa `kallerdist tehasse nüüd ka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Öuna vöi marja  kallerdis oo kena söömine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Ma söi süldikausist kallerdist `tuhli `körva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 xml:space="preserve"> 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di vedel kallerdab ära, `üitakse kallerdes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 xml:space="preserve">mürastand piim,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nigu 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di kallerdis väriseb</w:t>
      </w:r>
      <w:r w:rsidRPr="00E3787E">
        <w:rPr>
          <w:rFonts w:ascii="Times SUT" w:hAnsi="Times SUT" w:cs="Times SUT"/>
          <w:sz w:val="20"/>
        </w:rPr>
        <w:t xml:space="preserve"> Sim; </w:t>
      </w:r>
      <w:r w:rsidRPr="00E3787E">
        <w:rPr>
          <w:rFonts w:ascii="Times SUT" w:hAnsi="Times SUT" w:cs="Times SUT"/>
          <w:i/>
          <w:sz w:val="20"/>
        </w:rPr>
        <w:t>kallerdis on sü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dil</w:t>
      </w:r>
      <w:r w:rsidRPr="00E3787E">
        <w:rPr>
          <w:rFonts w:ascii="Times SUT" w:hAnsi="Times SUT" w:cs="Times SUT"/>
          <w:sz w:val="20"/>
        </w:rPr>
        <w:t xml:space="preserve"> Lai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kalle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kaller, kallerdus, kallur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kallerduma</w:t>
      </w:r>
      <w:r w:rsidRPr="00E3787E">
        <w:rPr>
          <w:rFonts w:ascii="Times SUT" w:hAnsi="Times SUT" w:cs="Times SUT"/>
          <w:sz w:val="20"/>
        </w:rPr>
        <w:t xml:space="preserve"> (ta)</w:t>
      </w:r>
      <w:r w:rsidRPr="00E3787E">
        <w:rPr>
          <w:rFonts w:ascii="Times SUT" w:hAnsi="Times SUT" w:cs="Times SUT"/>
          <w:i/>
          <w:sz w:val="20"/>
        </w:rPr>
        <w:t>`kallerdu</w:t>
      </w:r>
      <w:r w:rsidRPr="00E3787E">
        <w:rPr>
          <w:rFonts w:ascii="Times SUT" w:hAnsi="Times SUT" w:cs="Times SUT"/>
          <w:sz w:val="20"/>
        </w:rPr>
        <w:t xml:space="preserve"> tarretub, hangub </w:t>
      </w:r>
      <w:r w:rsidRPr="00E3787E">
        <w:rPr>
          <w:rFonts w:ascii="Times SUT" w:hAnsi="Times SUT" w:cs="Times SUT"/>
          <w:i/>
          <w:sz w:val="20"/>
        </w:rPr>
        <w:t>Hüä sült kovettu `sääliseks sidä `aiga, ku sa `jouad `ta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u `putru keittä, vade `kallerdu jua sis, ku sul `terved `tuhlid tümäks `kieväd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kallerdama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kallerdus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kallerdus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Khk Emm kallerdis </w:t>
      </w:r>
      <w:r w:rsidRPr="00E3787E">
        <w:rPr>
          <w:rFonts w:ascii="Times SUT" w:hAnsi="Times SUT" w:cs="Times SUT"/>
          <w:i/>
          <w:sz w:val="20"/>
        </w:rPr>
        <w:t>sii süldi sees pole liha midad,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 kallerdus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Münule süldi kallerdus äi meki, läbi keend sült aa ulga param</w:t>
      </w:r>
      <w:r w:rsidRPr="00E3787E">
        <w:rPr>
          <w:rFonts w:ascii="Times SUT" w:hAnsi="Times SUT" w:cs="Times SUT"/>
          <w:sz w:val="20"/>
        </w:rPr>
        <w:t xml:space="preserve"> Emm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kalletama</w:t>
      </w:r>
      <w:r w:rsidRPr="00E3787E">
        <w:rPr>
          <w:rFonts w:ascii="Times SUT" w:hAnsi="Times SUT" w:cs="Times SUT"/>
          <w:sz w:val="20"/>
        </w:rPr>
        <w:t xml:space="preserve"> (ta) </w:t>
      </w:r>
      <w:r w:rsidRPr="00E3787E">
        <w:rPr>
          <w:rFonts w:ascii="Times SUT" w:hAnsi="Times SUT" w:cs="Times SUT"/>
          <w:i/>
          <w:sz w:val="20"/>
        </w:rPr>
        <w:t>kalletab</w:t>
      </w:r>
      <w:r w:rsidRPr="00E3787E">
        <w:rPr>
          <w:rFonts w:ascii="Times SUT" w:hAnsi="Times SUT" w:cs="Times SUT"/>
          <w:sz w:val="20"/>
        </w:rPr>
        <w:t xml:space="preserve"> tarretab, hangub </w:t>
      </w:r>
      <w:r w:rsidRPr="00E3787E">
        <w:rPr>
          <w:rFonts w:ascii="Times SUT" w:hAnsi="Times SUT" w:cs="Times SUT"/>
          <w:i/>
          <w:sz w:val="20"/>
        </w:rPr>
        <w:t>tüdin kalletab ära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kalletand öhune vedelik </w:t>
      </w:r>
      <w:r w:rsidRPr="00E3787E">
        <w:rPr>
          <w:rFonts w:ascii="Times SUT" w:hAnsi="Times SUT" w:cs="Times SUT"/>
          <w:sz w:val="20"/>
        </w:rPr>
        <w:t xml:space="preserve">Jäm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kallerdama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kallide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`kallide</w:t>
      </w:r>
      <w:r w:rsidRPr="00E3787E">
        <w:rPr>
          <w:rFonts w:ascii="Times SUT" w:hAnsi="Times SUT" w:cs="Times SUT"/>
          <w:sz w:val="20"/>
        </w:rPr>
        <w:t xml:space="preserve"> Nõo,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-</w:t>
      </w:r>
      <w:r w:rsidRPr="00E3787E">
        <w:rPr>
          <w:rFonts w:ascii="Times SUT" w:hAnsi="Times SUT" w:cs="Times SUT"/>
          <w:sz w:val="20"/>
        </w:rPr>
        <w:t xml:space="preserve"> Lei kallilt </w:t>
      </w:r>
      <w:r w:rsidRPr="00E3787E">
        <w:rPr>
          <w:rFonts w:ascii="Times SUT" w:hAnsi="Times SUT" w:cs="Times SUT"/>
          <w:i/>
          <w:sz w:val="20"/>
        </w:rPr>
        <w:t>mõni müis odavaste, mõni müis `kallide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temä odavade 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t, aga `kallide müis edesi, sedäsi parseld obestega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un nei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lide ma ma</w:t>
      </w:r>
      <w:r w:rsidR="00E3787E" w:rsidRPr="00E3787E">
        <w:rPr>
          <w:rFonts w:ascii="Times SUT" w:hAnsi="Times SUT" w:cs="Times SUT"/>
          <w:i/>
          <w:sz w:val="20"/>
        </w:rPr>
        <w:t>š́</w:t>
      </w:r>
      <w:r w:rsidRPr="00E3787E">
        <w:rPr>
          <w:rFonts w:ascii="Times SUT" w:hAnsi="Times SUT" w:cs="Times SUT"/>
          <w:i/>
          <w:sz w:val="20"/>
        </w:rPr>
        <w:t>ši</w:t>
      </w:r>
      <w:r w:rsidRPr="00E3787E">
        <w:rPr>
          <w:rFonts w:ascii="Times SUT" w:hAnsi="Times SUT" w:cs="Times SUT"/>
          <w:sz w:val="20"/>
        </w:rPr>
        <w:t xml:space="preserve"> Lei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kallidus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liduse</w:t>
      </w:r>
      <w:r w:rsidRPr="00E3787E">
        <w:rPr>
          <w:rFonts w:ascii="Times SUT" w:hAnsi="Times SUT" w:cs="Times SUT"/>
          <w:sz w:val="20"/>
        </w:rPr>
        <w:t xml:space="preserve"> hind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liduse päräst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ostas</w:t>
      </w:r>
      <w:r w:rsidRPr="00E3787E">
        <w:rPr>
          <w:rFonts w:ascii="Times SUT" w:hAnsi="Times SUT" w:cs="Times SUT"/>
          <w:sz w:val="20"/>
        </w:rPr>
        <w:t xml:space="preserve"> (ostaks) </w:t>
      </w:r>
      <w:r w:rsidRPr="00E3787E">
        <w:rPr>
          <w:rFonts w:ascii="Times SUT" w:hAnsi="Times SUT" w:cs="Times SUT"/>
          <w:i/>
          <w:sz w:val="20"/>
        </w:rPr>
        <w:t>ärä, aga ei tää, mis looma sa saad</w:t>
      </w:r>
      <w:r w:rsidRPr="00E3787E">
        <w:rPr>
          <w:rFonts w:ascii="Times SUT" w:hAnsi="Times SUT" w:cs="Times SUT"/>
          <w:sz w:val="20"/>
        </w:rPr>
        <w:t xml:space="preserve"> Vil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kallihi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lihi</w:t>
      </w:r>
      <w:r w:rsidRPr="00E3787E">
        <w:rPr>
          <w:rFonts w:ascii="Times SUT" w:hAnsi="Times SUT" w:cs="Times SUT"/>
          <w:sz w:val="20"/>
        </w:rPr>
        <w:t xml:space="preserve"> kallilt </w:t>
      </w:r>
      <w:r w:rsidRPr="00E3787E">
        <w:rPr>
          <w:rFonts w:ascii="Times SUT" w:hAnsi="Times SUT" w:cs="Times SUT"/>
          <w:i/>
          <w:sz w:val="20"/>
        </w:rPr>
        <w:t>tä möi väega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lihi, 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hüä raha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Kam, </w:t>
      </w:r>
      <w:r w:rsidRPr="00E3787E">
        <w:rPr>
          <w:rFonts w:ascii="Times SUT" w:hAnsi="Times SUT" w:cs="Times SUT"/>
          <w:i/>
          <w:sz w:val="20"/>
        </w:rPr>
        <w:noBreakHyphen/>
        <w:t>ll-</w:t>
      </w:r>
      <w:r w:rsidRPr="00E3787E">
        <w:rPr>
          <w:rFonts w:ascii="Times SUT" w:hAnsi="Times SUT" w:cs="Times SUT"/>
          <w:sz w:val="20"/>
        </w:rPr>
        <w:t xml:space="preserve"> Ote (järsk) nõlvak, mäeveer; kallakune, veerjas </w:t>
      </w:r>
      <w:r w:rsidRPr="00E3787E">
        <w:rPr>
          <w:rFonts w:ascii="Times SUT" w:hAnsi="Times SUT" w:cs="Times SUT"/>
          <w:i/>
          <w:sz w:val="20"/>
        </w:rPr>
        <w:t>mäe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 omma kõik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kallak om pi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äline, aga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 om äkiline ko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`põldu kah tetti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liku `pääle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`lõune poole kallik, säält lätt lumi ärä, säält saat rükki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kallikide mäkki pääl ei kasva midägi</w:t>
      </w:r>
      <w:r w:rsidRPr="00E3787E">
        <w:rPr>
          <w:rFonts w:ascii="Times SUT" w:hAnsi="Times SUT" w:cs="Times SUT"/>
          <w:sz w:val="20"/>
        </w:rPr>
        <w:t xml:space="preserve"> Ote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kallak, kallakas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kallikas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kalikas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kallike(ne)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dem</w:t>
      </w:r>
      <w:r w:rsidRPr="00E3787E">
        <w:rPr>
          <w:rFonts w:ascii="Times SUT" w:hAnsi="Times SUT" w:cs="Times SUT"/>
          <w:sz w:val="20"/>
        </w:rPr>
        <w:t xml:space="preserve"> &lt; kallis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armas, armastatu; hellitussõna </w:t>
      </w:r>
      <w:r w:rsidRPr="00E3787E">
        <w:rPr>
          <w:rFonts w:ascii="Times SUT" w:hAnsi="Times SUT" w:cs="Times SUT"/>
          <w:i/>
          <w:sz w:val="20"/>
        </w:rPr>
        <w:t>küll senel one pali `kallikesi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See oli ju noores `pölves vana `kallike olnd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`kallikene `öötasse lapse `kohta, sa oled mo `kallikene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nägin eila alles oma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likest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mu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likene, ää mind maha jäta</w:t>
      </w:r>
      <w:r w:rsidRPr="00E3787E">
        <w:rPr>
          <w:rFonts w:ascii="Times SUT" w:hAnsi="Times SUT" w:cs="Times SUT"/>
          <w:sz w:val="20"/>
        </w:rPr>
        <w:t xml:space="preserve"> Tor;</w:t>
      </w:r>
      <w:r w:rsidRPr="00E3787E">
        <w:rPr>
          <w:rFonts w:ascii="Times SUT" w:hAnsi="Times SUT" w:cs="Times SUT"/>
          <w:i/>
          <w:sz w:val="20"/>
        </w:rPr>
        <w:t xml:space="preserve"> ossa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likene, kukkusid maha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kulla `kallike, ka sa robi</w:t>
      </w:r>
      <w:r w:rsidRPr="00E3787E">
        <w:rPr>
          <w:rFonts w:ascii="Times SUT" w:hAnsi="Times SUT" w:cs="Times SUT"/>
          <w:sz w:val="20"/>
        </w:rPr>
        <w:t xml:space="preserve"> (taime) </w:t>
      </w:r>
      <w:r w:rsidRPr="00E3787E">
        <w:rPr>
          <w:rFonts w:ascii="Times SUT" w:hAnsi="Times SUT" w:cs="Times SUT"/>
          <w:i/>
          <w:sz w:val="20"/>
        </w:rPr>
        <w:t>ei tunne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pojakene `kallikene, tule sa iks mu `kaema</w:t>
      </w:r>
      <w:r w:rsidRPr="00E3787E">
        <w:rPr>
          <w:rFonts w:ascii="Times SUT" w:hAnsi="Times SUT" w:cs="Times SUT"/>
          <w:sz w:val="20"/>
        </w:rPr>
        <w:t xml:space="preserve"> Nõo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int</w:t>
      </w:r>
      <w:r w:rsidRPr="00E3787E">
        <w:rPr>
          <w:rFonts w:ascii="Times SUT" w:hAnsi="Times SUT" w:cs="Times SUT"/>
          <w:sz w:val="20"/>
        </w:rPr>
        <w:t xml:space="preserve"> heldeke </w:t>
      </w:r>
      <w:r w:rsidRPr="00E3787E">
        <w:rPr>
          <w:rFonts w:ascii="Times SUT" w:hAnsi="Times SUT" w:cs="Times SUT"/>
          <w:i/>
          <w:sz w:val="20"/>
        </w:rPr>
        <w:t>Sa kallikene, küll oo sedä kisa ja kärä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ah sa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like, ku tuleb tuulispa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eena aeal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kui on `niukest aruldast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 kuulda, et sa põle `enne kuuld, siis `ööldakse oh sa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like, kudas on `reäkind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ossa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likene aeg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oh sa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likene, mis nüd suab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ossa `elde `kallik, nemä ka meid `vaatem tullu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oi `kallike, `täämbä om `maarjapäiv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a sa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likõnõ, mäne säl imeh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kallilt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`kallilt</w:t>
      </w:r>
      <w:r w:rsidRPr="00E3787E">
        <w:rPr>
          <w:rFonts w:ascii="Times SUT" w:hAnsi="Times SUT" w:cs="Times SUT"/>
          <w:sz w:val="20"/>
        </w:rPr>
        <w:t xml:space="preserve"> Jäm Khk Pöi Mar,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l-</w:t>
      </w:r>
      <w:r w:rsidRPr="00E3787E">
        <w:rPr>
          <w:rFonts w:ascii="Times SUT" w:hAnsi="Times SUT" w:cs="Times SUT"/>
          <w:sz w:val="20"/>
        </w:rPr>
        <w:t xml:space="preserve"> KJn,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lilt </w:t>
      </w:r>
      <w:r w:rsidRPr="00E3787E">
        <w:rPr>
          <w:rFonts w:ascii="Times SUT" w:hAnsi="Times SUT" w:cs="Times SUT"/>
          <w:sz w:val="20"/>
        </w:rPr>
        <w:t>Tor VJg Iis,</w:t>
      </w:r>
      <w:r w:rsidRPr="00E3787E">
        <w:rPr>
          <w:rFonts w:ascii="Times SUT" w:hAnsi="Times SUT" w:cs="Times SUT"/>
          <w:i/>
          <w:sz w:val="20"/>
        </w:rPr>
        <w:t xml:space="preserve"> kallild</w:t>
      </w:r>
      <w:r w:rsidRPr="00E3787E">
        <w:rPr>
          <w:rFonts w:ascii="Times SUT" w:hAnsi="Times SUT" w:cs="Times SUT"/>
          <w:sz w:val="20"/>
        </w:rPr>
        <w:t xml:space="preserve"> Rei kalli hinna eest </w:t>
      </w:r>
      <w:r w:rsidRPr="00E3787E">
        <w:rPr>
          <w:rFonts w:ascii="Times SUT" w:hAnsi="Times SUT" w:cs="Times SUT"/>
          <w:i/>
          <w:sz w:val="20"/>
        </w:rPr>
        <w:t>sii kevade `toodi suurt vöerast seemet kuum `kallilt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Natuke `kallilt innatud ikka on küll</w:t>
      </w:r>
      <w:r w:rsidRPr="00E3787E">
        <w:rPr>
          <w:rFonts w:ascii="Times SUT" w:hAnsi="Times SUT" w:cs="Times SUT"/>
          <w:sz w:val="20"/>
        </w:rPr>
        <w:t xml:space="preserve"> (maja) Pöi;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lilt ostetud obune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lilt `müüma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nid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o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lilt ostetud</w:t>
      </w:r>
      <w:r w:rsidRPr="00E3787E">
        <w:rPr>
          <w:rFonts w:ascii="Times SUT" w:hAnsi="Times SUT" w:cs="Times SUT"/>
          <w:sz w:val="20"/>
        </w:rPr>
        <w:t xml:space="preserve"> KJn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kallide, kallihi, kallilõ, kallisti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kallilõ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lilõ</w:t>
      </w:r>
      <w:r w:rsidRPr="00E3787E">
        <w:rPr>
          <w:rFonts w:ascii="Times SUT" w:hAnsi="Times SUT" w:cs="Times SUT"/>
          <w:sz w:val="20"/>
        </w:rPr>
        <w:t xml:space="preserve"> kallilt –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 xml:space="preserve"> komp</w:t>
      </w:r>
      <w:r w:rsidRPr="00E3787E">
        <w:rPr>
          <w:rFonts w:ascii="Times SUT" w:hAnsi="Times SUT" w:cs="Times SUT"/>
          <w:sz w:val="20"/>
        </w:rPr>
        <w:t xml:space="preserve"> &lt; kallis armuke, armastatu </w:t>
      </w:r>
      <w:r w:rsidRPr="00E3787E">
        <w:rPr>
          <w:rFonts w:ascii="Times SUT" w:hAnsi="Times SUT" w:cs="Times SUT"/>
          <w:i/>
          <w:sz w:val="20"/>
        </w:rPr>
        <w:t>Kallim oli ta moha jätnd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kaks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limad jäi maha, kolmandelle läksin</w:t>
      </w:r>
      <w:r w:rsidRPr="00E3787E">
        <w:rPr>
          <w:rFonts w:ascii="Times SUT" w:hAnsi="Times SUT" w:cs="Times SUT"/>
          <w:sz w:val="20"/>
        </w:rPr>
        <w:t xml:space="preserve"> Sim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lstk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lima</w:t>
      </w:r>
      <w:r w:rsidRPr="00E3787E">
        <w:rPr>
          <w:rFonts w:ascii="Times SUT" w:hAnsi="Times SUT" w:cs="Times SUT"/>
          <w:sz w:val="20"/>
        </w:rPr>
        <w:t xml:space="preserve"> kallistama </w:t>
      </w:r>
      <w:r w:rsidRPr="00E3787E">
        <w:rPr>
          <w:rFonts w:ascii="Times SUT" w:hAnsi="Times SUT" w:cs="Times SUT"/>
          <w:i/>
          <w:sz w:val="20"/>
        </w:rPr>
        <w:t>ma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lin sind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li-ka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Pr="00E3787E">
        <w:rPr>
          <w:rFonts w:ascii="Times SUT" w:hAnsi="Times SUT" w:cs="Times SUT"/>
          <w:sz w:val="20"/>
        </w:rPr>
        <w:t xml:space="preserve">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kallimalt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`kallimalt</w:t>
      </w:r>
      <w:r w:rsidRPr="00E3787E">
        <w:rPr>
          <w:rFonts w:ascii="Times SUT" w:hAnsi="Times SUT" w:cs="Times SUT"/>
          <w:sz w:val="20"/>
        </w:rPr>
        <w:t xml:space="preserve"> Khk,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limalt</w:t>
      </w:r>
      <w:r w:rsidRPr="00E3787E">
        <w:rPr>
          <w:rFonts w:ascii="Times SUT" w:hAnsi="Times SUT" w:cs="Times SUT"/>
          <w:sz w:val="20"/>
        </w:rPr>
        <w:t xml:space="preserve"> Juu kõrgema hinna eest </w:t>
      </w:r>
      <w:r w:rsidRPr="00E3787E">
        <w:rPr>
          <w:rFonts w:ascii="Times SUT" w:hAnsi="Times SUT" w:cs="Times SUT"/>
          <w:i/>
          <w:sz w:val="20"/>
        </w:rPr>
        <w:t>see müib pailu `kallimalt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võtab paelu `rohkem `inda kui teene, müib poole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limalt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kallebadõ, kallimbade, kallimbalt, kallippa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kallimbade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limbade</w:t>
      </w:r>
      <w:r w:rsidRPr="00E3787E">
        <w:rPr>
          <w:rFonts w:ascii="Times SUT" w:hAnsi="Times SUT" w:cs="Times SUT"/>
          <w:sz w:val="20"/>
        </w:rPr>
        <w:t xml:space="preserve"> kallimalt </w:t>
      </w:r>
      <w:r w:rsidRPr="00E3787E">
        <w:rPr>
          <w:rFonts w:ascii="Times SUT" w:hAnsi="Times SUT" w:cs="Times SUT"/>
          <w:i/>
          <w:sz w:val="20"/>
        </w:rPr>
        <w:t>Iks odavaste ostiva kõhnembit obesit ja kotu söödiva mõni nätäl, siss viisivä `jälle `tõisi laadale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limbade edesi müvvä</w:t>
      </w:r>
      <w:r w:rsidRPr="00E3787E">
        <w:rPr>
          <w:rFonts w:ascii="Times SUT" w:hAnsi="Times SUT" w:cs="Times SUT"/>
          <w:sz w:val="20"/>
        </w:rPr>
        <w:t xml:space="preserve"> Rõn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kallimbalt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`kallimbalt</w:t>
      </w:r>
      <w:r w:rsidRPr="00E3787E">
        <w:rPr>
          <w:rFonts w:ascii="Times SUT" w:hAnsi="Times SUT" w:cs="Times SUT"/>
          <w:sz w:val="20"/>
        </w:rPr>
        <w:t xml:space="preserve"> kallimalt </w:t>
      </w:r>
      <w:r w:rsidRPr="00E3787E">
        <w:rPr>
          <w:rFonts w:ascii="Times SUT" w:hAnsi="Times SUT" w:cs="Times SUT"/>
          <w:i/>
          <w:sz w:val="20"/>
        </w:rPr>
        <w:t>temä müis oma `lamba poole `kallimbalt ku mia, ma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lli `rummal, es mõesta raha võtta</w:t>
      </w:r>
      <w:r w:rsidRPr="00E3787E">
        <w:rPr>
          <w:rFonts w:ascii="Times SUT" w:hAnsi="Times SUT" w:cs="Times SUT"/>
          <w:sz w:val="20"/>
        </w:rPr>
        <w:t xml:space="preserve"> Nõo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kallin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kalina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kallingas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kallin|gas </w:t>
      </w:r>
      <w:r w:rsidRPr="00E3787E">
        <w:rPr>
          <w:rFonts w:ascii="Times SUT" w:hAnsi="Times SUT" w:cs="Times SUT"/>
        </w:rPr>
        <w:t>g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  <w:t xml:space="preserve">ga </w:t>
      </w:r>
      <w:r w:rsidRPr="00E3787E">
        <w:rPr>
          <w:rFonts w:ascii="Times SUT" w:hAnsi="Times SUT" w:cs="Times SUT"/>
        </w:rPr>
        <w:t>Jäm Khk kalingur</w:t>
      </w:r>
      <w:r w:rsidRPr="00E3787E">
        <w:rPr>
          <w:rFonts w:ascii="Times SUT" w:hAnsi="Times SUT" w:cs="Times SUT"/>
          <w:i/>
        </w:rPr>
        <w:t xml:space="preserve"> `surnu kallingas, `valge, üsna öhuge, keige odavam riie</w:t>
      </w:r>
      <w:r w:rsidRPr="00E3787E">
        <w:rPr>
          <w:rFonts w:ascii="Times SUT" w:hAnsi="Times SUT" w:cs="Times SUT"/>
        </w:rPr>
        <w:t xml:space="preserve"> Jäm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 kaling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kallingur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kalingur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kallippa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lippa</w:t>
      </w:r>
      <w:r w:rsidRPr="00E3787E">
        <w:rPr>
          <w:rFonts w:ascii="Times SUT" w:hAnsi="Times SUT" w:cs="Times SUT"/>
          <w:sz w:val="20"/>
        </w:rPr>
        <w:t xml:space="preserve"> kallimalt – Se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lis, kallis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li, `kalli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i/>
          <w:sz w:val="20"/>
        </w:rPr>
        <w:t>kailis</w:t>
      </w:r>
      <w:r w:rsidRPr="00E3787E">
        <w:rPr>
          <w:rFonts w:ascii="Times SUT" w:hAnsi="Times SUT" w:cs="Times SUT"/>
          <w:sz w:val="20"/>
        </w:rPr>
        <w:t xml:space="preserve"> Juu), 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Pr="00E3787E">
        <w:rPr>
          <w:rFonts w:ascii="Times SUT" w:hAnsi="Times SUT" w:cs="Times SUT"/>
          <w:sz w:val="20"/>
        </w:rPr>
        <w:t xml:space="preserve"> Tor JõeK VJg, g </w:t>
      </w:r>
      <w:r w:rsidRPr="00E3787E">
        <w:rPr>
          <w:rFonts w:ascii="Times SUT" w:hAnsi="Times SUT" w:cs="Times SUT"/>
          <w:i/>
          <w:sz w:val="20"/>
        </w:rPr>
        <w:t>kalli</w:t>
      </w:r>
      <w:r w:rsidRPr="00E3787E">
        <w:rPr>
          <w:rFonts w:ascii="Times SUT" w:hAnsi="Times SUT" w:cs="Times SUT"/>
          <w:sz w:val="20"/>
        </w:rPr>
        <w:t xml:space="preserve"> Muh, g </w:t>
      </w:r>
      <w:r w:rsidRPr="00E3787E">
        <w:rPr>
          <w:rFonts w:ascii="Times SUT" w:hAnsi="Times SUT" w:cs="Times SUT"/>
          <w:i/>
          <w:sz w:val="20"/>
        </w:rPr>
        <w:t>kallise</w:t>
      </w:r>
      <w:r w:rsidRPr="00E3787E">
        <w:rPr>
          <w:rFonts w:ascii="Times SUT" w:hAnsi="Times SUT" w:cs="Times SUT"/>
          <w:sz w:val="20"/>
        </w:rPr>
        <w:t xml:space="preserve"> Rei, </w:t>
      </w:r>
      <w:r w:rsidRPr="00E3787E">
        <w:rPr>
          <w:rFonts w:ascii="Times SUT" w:hAnsi="Times SUT" w:cs="Times SUT"/>
          <w:i/>
          <w:sz w:val="20"/>
        </w:rPr>
        <w:t>`kallis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`kalli</w:t>
      </w:r>
      <w:r w:rsidRPr="00E3787E">
        <w:rPr>
          <w:rFonts w:ascii="Times SUT" w:hAnsi="Times SUT" w:cs="Times SUT"/>
          <w:sz w:val="20"/>
        </w:rPr>
        <w:t xml:space="preserve"> R, </w:t>
      </w:r>
      <w:r w:rsidRPr="00E3787E">
        <w:rPr>
          <w:rFonts w:ascii="Times SUT" w:hAnsi="Times SUT" w:cs="Times SUT"/>
          <w:i/>
          <w:sz w:val="20"/>
        </w:rPr>
        <w:t>kalliss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`kalli</w:t>
      </w:r>
      <w:r w:rsidRPr="00E3787E">
        <w:rPr>
          <w:rFonts w:ascii="Times SUT" w:hAnsi="Times SUT" w:cs="Times SUT"/>
          <w:sz w:val="20"/>
        </w:rPr>
        <w:t xml:space="preserve"> M(</w:t>
      </w:r>
      <w:r w:rsidRPr="00E3787E">
        <w:rPr>
          <w:rFonts w:ascii="Times SUT" w:hAnsi="Times SUT" w:cs="Times SUT"/>
          <w:sz w:val="16"/>
        </w:rPr>
        <w:t xml:space="preserve"> 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>) T(</w:t>
      </w:r>
      <w:r w:rsidRPr="00E3787E">
        <w:rPr>
          <w:rFonts w:ascii="Times SUT" w:hAnsi="Times SUT" w:cs="Times SUT"/>
          <w:sz w:val="16"/>
        </w:rPr>
        <w:t xml:space="preserve"> 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Pr="00E3787E">
        <w:rPr>
          <w:rFonts w:ascii="Times SUT" w:hAnsi="Times SUT" w:cs="Times SUT"/>
          <w:sz w:val="20"/>
        </w:rPr>
        <w:t xml:space="preserve"> V(</w:t>
      </w:r>
      <w:r w:rsidRPr="00E3787E">
        <w:rPr>
          <w:rFonts w:ascii="Times SUT" w:hAnsi="Times SUT" w:cs="Times SUT"/>
          <w:i/>
          <w:sz w:val="20"/>
        </w:rPr>
        <w:t>kaliss</w:t>
      </w:r>
      <w:r w:rsidRPr="00E3787E">
        <w:rPr>
          <w:rFonts w:ascii="Times SUT" w:hAnsi="Times SUT" w:cs="Times SUT"/>
          <w:sz w:val="20"/>
        </w:rPr>
        <w:t xml:space="preserve"> Vas),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Pr="00E3787E">
        <w:rPr>
          <w:rFonts w:ascii="Times SUT" w:hAnsi="Times SUT" w:cs="Times SUT"/>
          <w:sz w:val="20"/>
        </w:rPr>
        <w:t xml:space="preserve"> Kra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hinnaline, palju maksev </w:t>
      </w:r>
      <w:r w:rsidRPr="00E3787E">
        <w:rPr>
          <w:rFonts w:ascii="Times SUT" w:hAnsi="Times SUT" w:cs="Times SUT"/>
          <w:i/>
          <w:sz w:val="20"/>
        </w:rPr>
        <w:t xml:space="preserve">Nied on juo nii `kallid kalad </w:t>
      </w:r>
      <w:r w:rsidRPr="00E3787E">
        <w:rPr>
          <w:rFonts w:ascii="Times SUT" w:hAnsi="Times SUT" w:cs="Times SUT"/>
          <w:sz w:val="20"/>
        </w:rPr>
        <w:t>(angerjad) Kuu;</w:t>
      </w:r>
      <w:r w:rsidRPr="00E3787E">
        <w:rPr>
          <w:rFonts w:ascii="Times SUT" w:hAnsi="Times SUT" w:cs="Times SUT"/>
          <w:i/>
          <w:sz w:val="20"/>
        </w:rPr>
        <w:t xml:space="preserve"> mina `põlgasin sedä `kallist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eks senel õle kõik `kallid, kenel raha ei õle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Mis `kallis, sie `kaunis</w:t>
      </w:r>
      <w:r w:rsidRPr="00E3787E">
        <w:rPr>
          <w:rFonts w:ascii="Times SUT" w:hAnsi="Times SUT" w:cs="Times SUT"/>
          <w:sz w:val="20"/>
        </w:rPr>
        <w:t xml:space="preserve"> (heal kaubal kõrge hind) IisR; </w:t>
      </w:r>
      <w:r w:rsidRPr="00E3787E">
        <w:rPr>
          <w:rFonts w:ascii="Times SUT" w:hAnsi="Times SUT" w:cs="Times SUT"/>
          <w:i/>
          <w:sz w:val="20"/>
        </w:rPr>
        <w:t>tama saab `kallist `palka</w:t>
      </w:r>
      <w:r w:rsidRPr="00E3787E">
        <w:rPr>
          <w:rFonts w:ascii="Times SUT" w:hAnsi="Times SUT" w:cs="Times SUT"/>
          <w:sz w:val="20"/>
        </w:rPr>
        <w:t xml:space="preserve"> (kõrgepalgalisest) Vai; </w:t>
      </w:r>
      <w:r w:rsidRPr="00E3787E">
        <w:rPr>
          <w:rFonts w:ascii="Times SUT" w:hAnsi="Times SUT" w:cs="Times SUT"/>
          <w:i/>
          <w:sz w:val="20"/>
        </w:rPr>
        <w:t>ajad on `kallid</w:t>
      </w:r>
      <w:r w:rsidRPr="00E3787E">
        <w:rPr>
          <w:rFonts w:ascii="Times SUT" w:hAnsi="Times SUT" w:cs="Times SUT"/>
          <w:sz w:val="20"/>
        </w:rPr>
        <w:t xml:space="preserve"> (hinnad on kõrged) Jäm; </w:t>
      </w:r>
      <w:r w:rsidRPr="00E3787E">
        <w:rPr>
          <w:rFonts w:ascii="Times SUT" w:hAnsi="Times SUT" w:cs="Times SUT"/>
          <w:i/>
          <w:sz w:val="20"/>
        </w:rPr>
        <w:t xml:space="preserve">siis oli raha pailu `kallim kui niid on </w:t>
      </w:r>
      <w:r w:rsidRPr="00E3787E">
        <w:rPr>
          <w:rFonts w:ascii="Times SUT" w:hAnsi="Times SUT" w:cs="Times SUT"/>
          <w:sz w:val="20"/>
        </w:rPr>
        <w:t xml:space="preserve">Kär; </w:t>
      </w:r>
      <w:r w:rsidRPr="00E3787E">
        <w:rPr>
          <w:rFonts w:ascii="Times SUT" w:hAnsi="Times SUT" w:cs="Times SUT"/>
          <w:i/>
          <w:sz w:val="20"/>
        </w:rPr>
        <w:t>See päe läks natuke `kalliks</w:t>
      </w:r>
      <w:r w:rsidRPr="00E3787E">
        <w:rPr>
          <w:rFonts w:ascii="Times SUT" w:hAnsi="Times SUT" w:cs="Times SUT"/>
          <w:sz w:val="20"/>
        </w:rPr>
        <w:t xml:space="preserve"> (purjutades kulus raha) Pöi; </w:t>
      </w:r>
      <w:r w:rsidRPr="00E3787E">
        <w:rPr>
          <w:rFonts w:ascii="Times SUT" w:hAnsi="Times SUT" w:cs="Times SUT"/>
          <w:i/>
          <w:sz w:val="20"/>
        </w:rPr>
        <w:t>veart asi, kallis asi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Kallis asi kestab kaua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teenrite palgad oo tänudi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Tahab ääd `süia ja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 kanda, aga isi ei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midagi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kui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see on</w:t>
      </w:r>
      <w:r w:rsidRPr="00E3787E">
        <w:rPr>
          <w:rFonts w:ascii="Times SUT" w:hAnsi="Times SUT" w:cs="Times SUT"/>
          <w:sz w:val="20"/>
        </w:rPr>
        <w:t xml:space="preserve"> (küsitakse hinda) Ris; </w:t>
      </w:r>
      <w:r w:rsidRPr="00E3787E">
        <w:rPr>
          <w:rFonts w:ascii="Times SUT" w:hAnsi="Times SUT" w:cs="Times SUT"/>
          <w:i/>
          <w:sz w:val="20"/>
        </w:rPr>
        <w:t>nii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pekula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t, tahab nii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 `inda `soada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ta ei and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 raha, aga `maksis ikke ää</w:t>
      </w:r>
      <w:r w:rsidRPr="00E3787E">
        <w:rPr>
          <w:rFonts w:ascii="Times SUT" w:hAnsi="Times SUT" w:cs="Times SUT"/>
          <w:sz w:val="20"/>
        </w:rPr>
        <w:t xml:space="preserve"> Ann; </w:t>
      </w:r>
      <w:r w:rsidRPr="00E3787E">
        <w:rPr>
          <w:rFonts w:ascii="Times SUT" w:hAnsi="Times SUT" w:cs="Times SUT"/>
          <w:i/>
          <w:sz w:val="20"/>
        </w:rPr>
        <w:t>nüüd on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aeg, kõik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jad on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kui makseti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 `palka, siis olid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 päävad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nii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lis, et `ammisse akkab</w:t>
      </w:r>
      <w:r w:rsidRPr="00E3787E">
        <w:rPr>
          <w:rFonts w:ascii="Times SUT" w:hAnsi="Times SUT" w:cs="Times SUT"/>
          <w:sz w:val="20"/>
        </w:rPr>
        <w:t xml:space="preserve"> (väga kallis); </w:t>
      </w:r>
      <w:r w:rsidRPr="00E3787E">
        <w:rPr>
          <w:rFonts w:ascii="Times SUT" w:hAnsi="Times SUT" w:cs="Times SUT"/>
          <w:i/>
          <w:sz w:val="20"/>
        </w:rPr>
        <w:t>ega vanasti lapsed nii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 põlnd kui nüid</w:t>
      </w:r>
      <w:r w:rsidRPr="00E3787E">
        <w:rPr>
          <w:rFonts w:ascii="Times SUT" w:hAnsi="Times SUT" w:cs="Times SUT"/>
          <w:sz w:val="20"/>
        </w:rPr>
        <w:t xml:space="preserve"> (ostudele kulub rohkem) KJn; </w:t>
      </w:r>
      <w:r w:rsidRPr="00E3787E">
        <w:rPr>
          <w:rFonts w:ascii="Times SUT" w:hAnsi="Times SUT" w:cs="Times SUT"/>
          <w:i/>
          <w:sz w:val="20"/>
        </w:rPr>
        <w:t>`pehme lina massap kallist ja karre om odevemp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re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 `panti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lepess täo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ku raha ei ole, siss om kopik ka kalliss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 `olli nii kalliss asi, et es tohi maha `aada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mina küll nii kallist ei massass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kahju sest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 rahast, mes sellega os võenu `osta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vana kalliss `umbleja</w:t>
      </w:r>
      <w:r w:rsidRPr="00E3787E">
        <w:rPr>
          <w:rFonts w:ascii="Times SUT" w:hAnsi="Times SUT" w:cs="Times SUT"/>
          <w:sz w:val="20"/>
        </w:rPr>
        <w:t xml:space="preserve"> Rõn; </w:t>
      </w:r>
      <w:r w:rsidRPr="00E3787E">
        <w:rPr>
          <w:rFonts w:ascii="Times SUT" w:hAnsi="Times SUT" w:cs="Times SUT"/>
          <w:i/>
          <w:sz w:val="20"/>
        </w:rPr>
        <w:t>tuhandõ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liss ind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sz w:val="20"/>
        </w:rPr>
        <w:t xml:space="preserve"> (eriti kallis) San; </w:t>
      </w:r>
      <w:r w:rsidRPr="00E3787E">
        <w:rPr>
          <w:rFonts w:ascii="Times SUT" w:hAnsi="Times SUT" w:cs="Times SUT"/>
          <w:i/>
          <w:sz w:val="20"/>
        </w:rPr>
        <w:t>ku kiä `väega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 taht, siss üldäss, et ta `möie tõsõlõ nigu hinge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rt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 um `väega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liss aamõ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täl om kaliss palk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põ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liss, naka as `võtma</w:t>
      </w:r>
      <w:r w:rsidRPr="00E3787E">
        <w:rPr>
          <w:rFonts w:ascii="Times SUT" w:hAnsi="Times SUT" w:cs="Times SUT"/>
          <w:sz w:val="20"/>
        </w:rPr>
        <w:t xml:space="preserve"> Se || </w:t>
      </w:r>
      <w:r w:rsidRPr="00E3787E">
        <w:rPr>
          <w:rFonts w:ascii="Times SUT" w:hAnsi="Times SUT" w:cs="Times SUT"/>
          <w:i/>
          <w:sz w:val="20"/>
        </w:rPr>
        <w:t>näil o kõhe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`anda</w:t>
      </w:r>
      <w:r w:rsidRPr="00E3787E">
        <w:rPr>
          <w:rFonts w:ascii="Times SUT" w:hAnsi="Times SUT" w:cs="Times SUT"/>
          <w:sz w:val="20"/>
        </w:rPr>
        <w:t xml:space="preserve"> (ei raatsi) Kod;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</w:t>
      </w:r>
      <w:r w:rsidRPr="00E3787E">
        <w:rPr>
          <w:rFonts w:ascii="Times SUT" w:hAnsi="Times SUT" w:cs="Times SUT"/>
          <w:sz w:val="20"/>
        </w:rPr>
        <w:t xml:space="preserve"> (kitsi) </w:t>
      </w:r>
      <w:r w:rsidRPr="00E3787E">
        <w:rPr>
          <w:rFonts w:ascii="Times SUT" w:hAnsi="Times SUT" w:cs="Times SUT"/>
          <w:i/>
          <w:sz w:val="20"/>
        </w:rPr>
        <w:t>koa tesega, ei too `siia</w:t>
      </w:r>
      <w:r w:rsidRPr="00E3787E">
        <w:rPr>
          <w:rFonts w:ascii="Times SUT" w:hAnsi="Times SUT" w:cs="Times SUT"/>
          <w:sz w:val="20"/>
        </w:rPr>
        <w:t xml:space="preserve"> Pil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oluline, tähtis, väärtuslik </w:t>
      </w:r>
      <w:r w:rsidRPr="00E3787E">
        <w:rPr>
          <w:rFonts w:ascii="Times SUT" w:hAnsi="Times SUT" w:cs="Times SUT"/>
          <w:i/>
          <w:sz w:val="20"/>
        </w:rPr>
        <w:t>`Kallis on muna lihavotte pühil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 xml:space="preserve">kannatus </w:t>
      </w:r>
      <w:r w:rsidRPr="00E3787E">
        <w:rPr>
          <w:rFonts w:ascii="Times SUT" w:hAnsi="Times SUT" w:cs="Times SUT"/>
          <w:sz w:val="20"/>
        </w:rPr>
        <w:t xml:space="preserve">(kannatlikkus) </w:t>
      </w:r>
      <w:r w:rsidRPr="00E3787E">
        <w:rPr>
          <w:rFonts w:ascii="Times SUT" w:hAnsi="Times SUT" w:cs="Times SUT"/>
          <w:i/>
          <w:sz w:val="20"/>
        </w:rPr>
        <w:t>on keige `kallim rohi, kut sa sedissi laimu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ju jouad ära kannata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Nüid on päe kallis</w:t>
      </w:r>
      <w:r w:rsidRPr="00E3787E">
        <w:rPr>
          <w:rFonts w:ascii="Times SUT" w:hAnsi="Times SUT" w:cs="Times SUT"/>
          <w:sz w:val="20"/>
        </w:rPr>
        <w:t xml:space="preserve"> (tööd palju); </w:t>
      </w:r>
      <w:r w:rsidRPr="00E3787E">
        <w:rPr>
          <w:rFonts w:ascii="Times SUT" w:hAnsi="Times SUT" w:cs="Times SUT"/>
          <w:i/>
          <w:sz w:val="20"/>
        </w:rPr>
        <w:t>esiti oli kedervarrega `lõnga `tehtud, äga nüid on kallis asi okiga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tervis on siin `ilmas keige `kallim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Allim kui ro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t, `kallim kui kuldraha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= silm Han;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 päävad, kui eena aal ilusad ilmad on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aga ta on üks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raamat, ta piab `oitud olema</w:t>
      </w:r>
      <w:r w:rsidRPr="00E3787E">
        <w:rPr>
          <w:rFonts w:ascii="Times SUT" w:hAnsi="Times SUT" w:cs="Times SUT"/>
          <w:sz w:val="20"/>
        </w:rPr>
        <w:t xml:space="preserve"> (piiblist) Ann; </w:t>
      </w:r>
      <w:r w:rsidRPr="00E3787E">
        <w:rPr>
          <w:rFonts w:ascii="Times SUT" w:hAnsi="Times SUT" w:cs="Times SUT"/>
          <w:i/>
          <w:sz w:val="20"/>
        </w:rPr>
        <w:t>vata ing on ike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jo igal ühel</w:t>
      </w:r>
      <w:r w:rsidRPr="00E3787E">
        <w:rPr>
          <w:rFonts w:ascii="Times SUT" w:hAnsi="Times SUT" w:cs="Times SUT"/>
          <w:sz w:val="20"/>
        </w:rPr>
        <w:t xml:space="preserve"> Pee; </w:t>
      </w:r>
      <w:r w:rsidRPr="00E3787E">
        <w:rPr>
          <w:rFonts w:ascii="Times SUT" w:hAnsi="Times SUT" w:cs="Times SUT"/>
          <w:i/>
          <w:sz w:val="20"/>
        </w:rPr>
        <w:t>kel täib nüid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 tüe `aega raisata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kuju tu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 om kalliss tu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 xml:space="preserve"> (heinaajal); </w:t>
      </w:r>
      <w:r w:rsidRPr="00E3787E">
        <w:rPr>
          <w:rFonts w:ascii="Times SUT" w:hAnsi="Times SUT" w:cs="Times SUT"/>
          <w:i/>
          <w:sz w:val="20"/>
        </w:rPr>
        <w:t>`terviss ja au om kige `kallip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enne visati</w:t>
      </w:r>
      <w:r w:rsidRPr="00E3787E">
        <w:rPr>
          <w:rFonts w:ascii="Times SUT" w:hAnsi="Times SUT" w:cs="Times SUT"/>
          <w:sz w:val="20"/>
        </w:rPr>
        <w:t xml:space="preserve"> [looma] </w:t>
      </w:r>
      <w:r w:rsidRPr="00E3787E">
        <w:rPr>
          <w:rFonts w:ascii="Times SUT" w:hAnsi="Times SUT" w:cs="Times SUT"/>
          <w:i/>
          <w:sz w:val="20"/>
        </w:rPr>
        <w:t>pää aeu mi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emä, aga nüid om ta kõege `kallimb rohi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lil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 aol tulõ mu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manu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 a.</w:t>
      </w:r>
      <w:r w:rsidRPr="00E3787E">
        <w:rPr>
          <w:rFonts w:ascii="Times SUT" w:hAnsi="Times SUT" w:cs="Times SUT"/>
          <w:sz w:val="20"/>
        </w:rPr>
        <w:t xml:space="preserve"> armas, südamelähedane </w:t>
      </w:r>
      <w:r w:rsidRPr="00E3787E">
        <w:rPr>
          <w:rFonts w:ascii="Times SUT" w:hAnsi="Times SUT" w:cs="Times SUT"/>
          <w:i/>
          <w:sz w:val="20"/>
        </w:rPr>
        <w:t>oma laps on `kallim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laps peab vanamid `kalliks pidama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Mo `kallid sugulased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Ta pidi oma `kalli mehe juurest äe tulema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see oli mo kallis öunabu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pruu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 on peigmehele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 xml:space="preserve">poea poeg `ütleb ikke, et memm </w:t>
      </w:r>
      <w:r w:rsidRPr="00E3787E">
        <w:rPr>
          <w:rFonts w:ascii="Times SUT" w:hAnsi="Times SUT" w:cs="Times SUT"/>
          <w:sz w:val="20"/>
        </w:rPr>
        <w:t xml:space="preserve">(vanaema) </w:t>
      </w:r>
      <w:r w:rsidRPr="00E3787E">
        <w:rPr>
          <w:rFonts w:ascii="Times SUT" w:hAnsi="Times SUT" w:cs="Times SUT"/>
          <w:i/>
          <w:sz w:val="20"/>
        </w:rPr>
        <w:t>oo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kallis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 xml:space="preserve">`kalli inimesi põle paelu </w:t>
      </w:r>
      <w:r w:rsidRPr="00E3787E">
        <w:rPr>
          <w:rFonts w:ascii="Times SUT" w:hAnsi="Times SUT" w:cs="Times SUT"/>
          <w:sz w:val="20"/>
        </w:rPr>
        <w:t xml:space="preserve">Hää; </w:t>
      </w:r>
      <w:r w:rsidRPr="00E3787E">
        <w:rPr>
          <w:rFonts w:ascii="Times SUT" w:hAnsi="Times SUT" w:cs="Times SUT"/>
          <w:i/>
          <w:sz w:val="20"/>
        </w:rPr>
        <w:t>mul on pailu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 sõbru</w:t>
      </w:r>
      <w:r w:rsidRPr="00E3787E">
        <w:rPr>
          <w:rFonts w:ascii="Times SUT" w:hAnsi="Times SUT" w:cs="Times SUT"/>
          <w:sz w:val="20"/>
        </w:rPr>
        <w:t xml:space="preserve"> Ann; </w:t>
      </w:r>
      <w:r w:rsidRPr="00E3787E">
        <w:rPr>
          <w:rFonts w:ascii="Times SUT" w:hAnsi="Times SUT" w:cs="Times SUT"/>
          <w:i/>
          <w:sz w:val="20"/>
        </w:rPr>
        <w:t>mina olin nõnna kodu oma isa-ema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emä võtab lapse `süülde, `ütleb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 pidama tuleb noorepaari vahel</w:t>
      </w:r>
      <w:r w:rsidRPr="00E3787E">
        <w:rPr>
          <w:rFonts w:ascii="Times SUT" w:hAnsi="Times SUT" w:cs="Times SUT"/>
          <w:sz w:val="20"/>
        </w:rPr>
        <w:t xml:space="preserve"> Pal; </w:t>
      </w:r>
      <w:r w:rsidRPr="00E3787E">
        <w:rPr>
          <w:rFonts w:ascii="Times SUT" w:hAnsi="Times SUT" w:cs="Times SUT"/>
          <w:i/>
          <w:sz w:val="20"/>
        </w:rPr>
        <w:t>tüdrukud ei `julgegi nii `riakida, et sa oled mulle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lis, enne kui ta tiab, et ta teda võtab</w:t>
      </w:r>
      <w:r w:rsidRPr="00E3787E">
        <w:rPr>
          <w:rFonts w:ascii="Times SUT" w:hAnsi="Times SUT" w:cs="Times SUT"/>
          <w:sz w:val="20"/>
        </w:rPr>
        <w:t xml:space="preserve"> Ksi; Mis must, see magus, mis karvane, see </w:t>
      </w:r>
      <w:r w:rsidRPr="00E3787E">
        <w:rPr>
          <w:rFonts w:ascii="Times SUT" w:hAnsi="Times SUT" w:cs="Times SUT"/>
          <w:i/>
          <w:sz w:val="20"/>
        </w:rPr>
        <w:t>kallis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nakad ütte `sõpra `oidma vai `kalliss pi</w:t>
      </w:r>
      <w:r w:rsidR="00E3787E" w:rsidRPr="00E3787E">
        <w:rPr>
          <w:rFonts w:ascii="Times SUT" w:hAnsi="Times SUT" w:cs="Times SUT"/>
          <w:i/>
          <w:sz w:val="20"/>
        </w:rPr>
        <w:t>d́</w:t>
      </w:r>
      <w:r w:rsidRPr="00E3787E">
        <w:rPr>
          <w:rFonts w:ascii="Times SUT" w:hAnsi="Times SUT" w:cs="Times SUT"/>
          <w:i/>
          <w:sz w:val="20"/>
        </w:rPr>
        <w:t>ämä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emä om küll kalliss, aga naene om `kallimb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l </w:t>
      </w:r>
      <w:r w:rsidRPr="00E3787E">
        <w:rPr>
          <w:rFonts w:ascii="Times SUT" w:hAnsi="Times SUT" w:cs="Times SUT"/>
          <w:sz w:val="20"/>
        </w:rPr>
        <w:t xml:space="preserve">Nõo; </w:t>
      </w:r>
      <w:r w:rsidRPr="00E3787E">
        <w:rPr>
          <w:rFonts w:ascii="Times SUT" w:hAnsi="Times SUT" w:cs="Times SUT"/>
          <w:i/>
          <w:sz w:val="20"/>
        </w:rPr>
        <w:t>`mulda `pandma `piami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kõ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limba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liba umadsõ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sa olt väega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liss ineminõ, sa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piät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liss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pai, hea, tore, lahke </w:t>
      </w:r>
      <w:r w:rsidRPr="00E3787E">
        <w:rPr>
          <w:rFonts w:ascii="Times SUT" w:hAnsi="Times SUT" w:cs="Times SUT"/>
          <w:i/>
          <w:sz w:val="20"/>
        </w:rPr>
        <w:t>nüüd on `lapsuke `kõige `kallimb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Ole siis kallis</w:t>
      </w:r>
      <w:r w:rsidRPr="00E3787E">
        <w:rPr>
          <w:rFonts w:ascii="Times SUT" w:hAnsi="Times SUT" w:cs="Times SUT"/>
          <w:sz w:val="20"/>
        </w:rPr>
        <w:t xml:space="preserve"> [inimene] </w:t>
      </w:r>
      <w:r w:rsidRPr="00E3787E">
        <w:rPr>
          <w:rFonts w:ascii="Times SUT" w:hAnsi="Times SUT" w:cs="Times SUT"/>
          <w:i/>
          <w:sz w:val="20"/>
        </w:rPr>
        <w:t>ja too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 xml:space="preserve">kallis külä naene, ma räägi </w:t>
      </w:r>
      <w:r w:rsidRPr="00E3787E">
        <w:rPr>
          <w:rFonts w:ascii="Times SUT" w:hAnsi="Times SUT" w:cs="Times SUT"/>
          <w:sz w:val="20"/>
        </w:rPr>
        <w:t xml:space="preserve">[sulle] Kir; </w:t>
      </w:r>
      <w:r w:rsidRPr="00E3787E">
        <w:rPr>
          <w:rFonts w:ascii="Times SUT" w:hAnsi="Times SUT" w:cs="Times SUT"/>
          <w:i/>
          <w:sz w:val="20"/>
        </w:rPr>
        <w:t>kui laps iä on, siis ta on nõnna kailis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isake, luba mind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 `minna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sa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mees, anna `mulle õige oma obust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sedä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liss üleaediss one kahju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selle 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lt oo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</w:t>
      </w:r>
      <w:r w:rsidRPr="00E3787E">
        <w:rPr>
          <w:rFonts w:ascii="Times SUT" w:hAnsi="Times SUT" w:cs="Times SUT"/>
          <w:sz w:val="20"/>
        </w:rPr>
        <w:t xml:space="preserve"> (hinnatav)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valitsus, et jätän lapsile aseme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ega kade inimene ole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</w:t>
      </w:r>
      <w:r w:rsidRPr="00E3787E">
        <w:rPr>
          <w:rFonts w:ascii="Times SUT" w:hAnsi="Times SUT" w:cs="Times SUT"/>
          <w:sz w:val="20"/>
        </w:rPr>
        <w:t xml:space="preserve"> Pal; </w:t>
      </w:r>
      <w:r w:rsidRPr="00E3787E">
        <w:rPr>
          <w:rFonts w:ascii="Times SUT" w:hAnsi="Times SUT" w:cs="Times SUT"/>
          <w:i/>
          <w:sz w:val="20"/>
        </w:rPr>
        <w:t>temä om iki kalliss ja jumale`kartlik inimene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aga L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de om üits kalliss inimene miu `vasta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ma `ü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li et ol no nii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liss inemine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t, s</w:t>
      </w:r>
      <w:r w:rsidR="00E3787E" w:rsidRPr="00E3787E">
        <w:rPr>
          <w:rFonts w:ascii="Times SUT" w:hAnsi="Times SUT" w:cs="Times SUT"/>
          <w:i/>
          <w:sz w:val="20"/>
        </w:rPr>
        <w:t>ü̬ü̬˽</w:t>
      </w:r>
      <w:r w:rsidRPr="00E3787E">
        <w:rPr>
          <w:rFonts w:ascii="Times SUT" w:hAnsi="Times SUT" w:cs="Times SUT"/>
          <w:i/>
          <w:sz w:val="20"/>
        </w:rPr>
        <w:t>ta är</w:t>
      </w:r>
      <w:r w:rsidRPr="00E3787E">
        <w:rPr>
          <w:rFonts w:ascii="Times SUT" w:hAnsi="Times SUT" w:cs="Times SUT"/>
          <w:sz w:val="20"/>
        </w:rPr>
        <w:t xml:space="preserve">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> õnnis, püha, pühalik (</w:t>
      </w:r>
      <w:r w:rsidRPr="00E3787E">
        <w:rPr>
          <w:rFonts w:ascii="Times SUT" w:hAnsi="Times SUT" w:cs="Times SUT"/>
          <w:sz w:val="16"/>
        </w:rPr>
        <w:t>hrl van</w:t>
      </w:r>
      <w:r w:rsidRPr="00E3787E">
        <w:rPr>
          <w:rFonts w:ascii="Times SUT" w:hAnsi="Times SUT" w:cs="Times SUT"/>
          <w:sz w:val="20"/>
        </w:rPr>
        <w:t xml:space="preserve">) </w:t>
      </w:r>
      <w:r w:rsidRPr="00E3787E">
        <w:rPr>
          <w:rFonts w:ascii="Times SUT" w:hAnsi="Times SUT" w:cs="Times SUT"/>
          <w:i/>
          <w:sz w:val="20"/>
        </w:rPr>
        <w:t>`ristipäiv `ninda `kallis pühä, et rohogi ei `kasva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suured pühad on keik `kallid pühad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Vanad `kallid jöulupühad on `jälle `möödas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`poegimise järel ja kallite `pä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de sihes `anti koa `lehmdele `einu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kadri toob kallist karja `õnne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`meite `aegas olid `laupa `õhtad suurõd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 `õhtad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kallil `õhtal</w:t>
      </w:r>
      <w:r w:rsidRPr="00E3787E">
        <w:rPr>
          <w:rFonts w:ascii="Times SUT" w:hAnsi="Times SUT" w:cs="Times SUT"/>
          <w:sz w:val="20"/>
        </w:rPr>
        <w:t xml:space="preserve"> (püha(de) laupäeval) JõeK;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re ne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jäbä, 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re `r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di ja lihate `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si, `niiskesel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lil 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l käenud tämä tulussel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ega nad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 nime</w:t>
      </w:r>
      <w:r w:rsidRPr="00E3787E">
        <w:rPr>
          <w:rFonts w:ascii="Times SUT" w:hAnsi="Times SUT" w:cs="Times SUT"/>
          <w:sz w:val="20"/>
        </w:rPr>
        <w:t xml:space="preserve"> (Jeesust) </w:t>
      </w:r>
      <w:r w:rsidRPr="00E3787E">
        <w:rPr>
          <w:rFonts w:ascii="Times SUT" w:hAnsi="Times SUT" w:cs="Times SUT"/>
          <w:i/>
          <w:sz w:val="20"/>
        </w:rPr>
        <w:t>suhu ei `võtnud</w:t>
      </w:r>
      <w:r w:rsidRPr="00E3787E">
        <w:rPr>
          <w:rFonts w:ascii="Times SUT" w:hAnsi="Times SUT" w:cs="Times SUT"/>
          <w:sz w:val="20"/>
        </w:rPr>
        <w:t xml:space="preserve"> Pal; </w:t>
      </w:r>
      <w:r w:rsidRPr="00E3787E">
        <w:rPr>
          <w:rFonts w:ascii="Times SUT" w:hAnsi="Times SUT" w:cs="Times SUT"/>
          <w:i/>
          <w:sz w:val="20"/>
        </w:rPr>
        <w:t>lastele `ööldi, et täna ei tohi `koerust teha, täna on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`õhta,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jõulu `lauba `õhta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egä pühäba `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se, `kallil 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l </w:t>
      </w:r>
      <w:r w:rsidRPr="00E3787E">
        <w:rPr>
          <w:rFonts w:ascii="Times SUT" w:hAnsi="Times SUT" w:cs="Times SUT"/>
          <w:sz w:val="20"/>
        </w:rPr>
        <w:t xml:space="preserve">Krk; </w:t>
      </w:r>
      <w:r w:rsidRPr="00E3787E">
        <w:rPr>
          <w:rFonts w:ascii="Times SUT" w:hAnsi="Times SUT" w:cs="Times SUT"/>
          <w:i/>
          <w:sz w:val="20"/>
        </w:rPr>
        <w:t>mes pia mina `s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mä sel `kallil ommingul</w:t>
      </w:r>
      <w:r w:rsidRPr="00E3787E">
        <w:rPr>
          <w:rFonts w:ascii="Times SUT" w:hAnsi="Times SUT" w:cs="Times SUT"/>
          <w:sz w:val="20"/>
        </w:rPr>
        <w:t xml:space="preserve"> Puh; Nelläbe õdak o</w:t>
      </w:r>
      <w:r w:rsidR="00E3787E" w:rsidRPr="00E3787E">
        <w:rPr>
          <w:rFonts w:ascii="Times SUT" w:hAnsi="Times SUT" w:cs="Times SUT"/>
          <w:sz w:val="20"/>
        </w:rPr>
        <w:t>ĺ</w:t>
      </w:r>
      <w:r w:rsidRPr="00E3787E">
        <w:rPr>
          <w:rFonts w:ascii="Times SUT" w:hAnsi="Times SUT" w:cs="Times SUT"/>
          <w:sz w:val="20"/>
        </w:rPr>
        <w:t xml:space="preserve"> varemb – tu o</w:t>
      </w:r>
      <w:r w:rsidR="00E3787E" w:rsidRPr="00E3787E">
        <w:rPr>
          <w:rFonts w:ascii="Times SUT" w:hAnsi="Times SUT" w:cs="Times SUT"/>
          <w:sz w:val="20"/>
        </w:rPr>
        <w:t>ĺ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kallis</w:t>
      </w:r>
      <w:r w:rsidRPr="00E3787E">
        <w:rPr>
          <w:rFonts w:ascii="Times SUT" w:hAnsi="Times SUT" w:cs="Times SUT"/>
          <w:sz w:val="20"/>
        </w:rPr>
        <w:t xml:space="preserve"> õdak – sis es kedräte, es t</w:t>
      </w:r>
      <w:r w:rsidR="00E3787E" w:rsidRPr="00E3787E">
        <w:rPr>
          <w:rFonts w:ascii="Times SUT" w:hAnsi="Times SUT" w:cs="Times SUT"/>
          <w:sz w:val="20"/>
        </w:rPr>
        <w:t>ü̬ü̬</w:t>
      </w:r>
      <w:r w:rsidRPr="00E3787E">
        <w:rPr>
          <w:rFonts w:ascii="Times SUT" w:hAnsi="Times SUT" w:cs="Times SUT"/>
          <w:sz w:val="20"/>
        </w:rPr>
        <w:t>tede, p</w:t>
      </w:r>
      <w:r w:rsidR="00E3787E" w:rsidRPr="00E3787E">
        <w:rPr>
          <w:rFonts w:ascii="Times SUT" w:hAnsi="Times SUT" w:cs="Times SUT"/>
          <w:sz w:val="20"/>
        </w:rPr>
        <w:t>u̬u̬</w:t>
      </w:r>
      <w:r w:rsidRPr="00E3787E">
        <w:rPr>
          <w:rFonts w:ascii="Times SUT" w:hAnsi="Times SUT" w:cs="Times SUT"/>
          <w:sz w:val="20"/>
        </w:rPr>
        <w:t xml:space="preserve">lba õdagu sammute San;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aig  om tulõmise aig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suurõh paastuh,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lih paastuh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5.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int</w:t>
      </w:r>
      <w:r w:rsidRPr="00E3787E">
        <w:rPr>
          <w:rFonts w:ascii="Times SUT" w:hAnsi="Times SUT" w:cs="Times SUT"/>
          <w:sz w:val="20"/>
        </w:rPr>
        <w:t xml:space="preserve"> k a l l i s  a e g  heldeke </w:t>
      </w:r>
      <w:r w:rsidRPr="00E3787E">
        <w:rPr>
          <w:rFonts w:ascii="Times SUT" w:hAnsi="Times SUT" w:cs="Times SUT"/>
          <w:i/>
          <w:sz w:val="20"/>
        </w:rPr>
        <w:t>oh sina `kallis aig, teid küll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Oh kallis aeg, äi inimene tea midagi ede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kallis aeg, kes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se nüid oo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kallis aeg, mis sa seal niikaua `vahtsid seal küläs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aeg, kuule kudas ta reägib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aeg, mis nüid `lahti on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aeg, mul ei õle pesogi ühen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 aeg, ku rumal ta on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oi sa kalliss aeakene küll, kos ta `onte pidi `jäämä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oi sa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liss aig, selle inimesega küll olli ädä</w:t>
      </w:r>
      <w:r w:rsidRPr="00E3787E">
        <w:rPr>
          <w:rFonts w:ascii="Times SUT" w:hAnsi="Times SUT" w:cs="Times SUT"/>
          <w:sz w:val="20"/>
        </w:rPr>
        <w:t xml:space="preserve"> TMr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kallistama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listama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ll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eP M(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teme</w:t>
      </w:r>
      <w:r w:rsidRPr="00E3787E">
        <w:rPr>
          <w:rFonts w:ascii="Times SUT" w:hAnsi="Times SUT" w:cs="Times SUT"/>
          <w:sz w:val="20"/>
        </w:rPr>
        <w:t xml:space="preserve"> Hls Krk), Puh Nõo San(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teme</w:t>
      </w:r>
      <w:r w:rsidRPr="00E3787E">
        <w:rPr>
          <w:rFonts w:ascii="Times SUT" w:hAnsi="Times SUT" w:cs="Times SUT"/>
          <w:sz w:val="20"/>
        </w:rPr>
        <w:t xml:space="preserve">) Vas, </w:t>
      </w:r>
      <w:r w:rsidRPr="00E3787E">
        <w:rPr>
          <w:rFonts w:ascii="Times SUT" w:hAnsi="Times SUT" w:cs="Times SUT"/>
          <w:i/>
          <w:sz w:val="20"/>
        </w:rPr>
        <w:noBreakHyphen/>
        <w:t>tamma</w:t>
      </w:r>
      <w:r w:rsidRPr="00E3787E">
        <w:rPr>
          <w:rFonts w:ascii="Times SUT" w:hAnsi="Times SUT" w:cs="Times SUT"/>
          <w:sz w:val="20"/>
        </w:rPr>
        <w:t xml:space="preserve"> Har Plv, 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tõmõ</w:t>
      </w:r>
      <w:r w:rsidRPr="00E3787E">
        <w:rPr>
          <w:rFonts w:ascii="Times SUT" w:hAnsi="Times SUT" w:cs="Times SUT"/>
          <w:sz w:val="20"/>
        </w:rPr>
        <w:t xml:space="preserve"> Krl, </w:t>
      </w:r>
      <w:r w:rsidRPr="00E3787E">
        <w:rPr>
          <w:rFonts w:ascii="Times SUT" w:hAnsi="Times SUT" w:cs="Times SUT"/>
          <w:i/>
          <w:sz w:val="20"/>
        </w:rPr>
        <w:t>kalistama</w:t>
      </w:r>
      <w:r w:rsidRPr="00E3787E">
        <w:rPr>
          <w:rFonts w:ascii="Times SUT" w:hAnsi="Times SUT" w:cs="Times SUT"/>
          <w:sz w:val="20"/>
        </w:rPr>
        <w:t xml:space="preserve"> Se, </w:t>
      </w:r>
      <w:r w:rsidRPr="00E3787E">
        <w:rPr>
          <w:rFonts w:ascii="Times SUT" w:hAnsi="Times SUT" w:cs="Times SUT"/>
          <w:i/>
          <w:sz w:val="20"/>
        </w:rPr>
        <w:t>`kallistam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</w:t>
      </w:r>
      <w:r w:rsidRPr="00E3787E">
        <w:rPr>
          <w:rFonts w:ascii="Times SUT" w:hAnsi="Times SUT" w:cs="Times SUT"/>
          <w:sz w:val="20"/>
        </w:rPr>
        <w:t xml:space="preserve">kaelustama, embama, sülelema </w:t>
      </w:r>
      <w:r w:rsidRPr="00E3787E">
        <w:rPr>
          <w:rFonts w:ascii="Times SUT" w:hAnsi="Times SUT" w:cs="Times SUT"/>
          <w:i/>
          <w:sz w:val="20"/>
        </w:rPr>
        <w:t>ku teil tuleb `peigumies `juure, eks sie `kallista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se on jo `toise mehe `kallistettu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kallistamine oo ika armastamine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laps `oedis emäl kaelast `kinni</w:t>
      </w:r>
      <w:r w:rsidRPr="00E3787E">
        <w:rPr>
          <w:rFonts w:ascii="Times SUT" w:hAnsi="Times SUT" w:cs="Times SUT"/>
          <w:b/>
          <w:i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t>kallistas tättä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võtan `kaenlasse ja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listan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küll ta mind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listas, kui tagasi tulin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poiss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listeb `rohkemp tidrukut kui emät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ma kasvati näid ja kallisti ja `vihtse näid ja mõssi</w:t>
      </w:r>
      <w:r w:rsidRPr="00E3787E">
        <w:rPr>
          <w:rFonts w:ascii="Times SUT" w:hAnsi="Times SUT" w:cs="Times SUT"/>
          <w:sz w:val="20"/>
        </w:rPr>
        <w:t xml:space="preserve"> Nõo || hellitama </w:t>
      </w:r>
      <w:r w:rsidRPr="00E3787E">
        <w:rPr>
          <w:rFonts w:ascii="Times SUT" w:hAnsi="Times SUT" w:cs="Times SUT"/>
          <w:i/>
          <w:sz w:val="20"/>
        </w:rPr>
        <w:t>mis sa lapsest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listad nõnna, pane paremb `tüöle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eks ta siis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listand ka oma sõnadega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oh mu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like, oh mu `kaunike</w:t>
      </w:r>
      <w:r w:rsidRPr="00E3787E">
        <w:rPr>
          <w:rFonts w:ascii="Times SUT" w:hAnsi="Times SUT" w:cs="Times SUT"/>
          <w:sz w:val="20"/>
        </w:rPr>
        <w:t xml:space="preserve"> Ksi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pigistama, hirmutama </w:t>
      </w:r>
      <w:r w:rsidRPr="00E3787E">
        <w:rPr>
          <w:rFonts w:ascii="Times SUT" w:hAnsi="Times SUT" w:cs="Times SUT"/>
          <w:i/>
          <w:sz w:val="20"/>
        </w:rPr>
        <w:t>tal raisal pöld ükskord luba koa, jahi luba ei old, ma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listasin teda koa väga `pa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ju, aga no mis sa tee, omad mehed keik</w:t>
      </w:r>
      <w:r w:rsidRPr="00E3787E">
        <w:rPr>
          <w:rFonts w:ascii="Times SUT" w:hAnsi="Times SUT" w:cs="Times SUT"/>
          <w:sz w:val="20"/>
        </w:rPr>
        <w:t xml:space="preserve"> Noa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 a.</w:t>
      </w:r>
      <w:r w:rsidRPr="00E3787E">
        <w:rPr>
          <w:rFonts w:ascii="Times SUT" w:hAnsi="Times SUT" w:cs="Times SUT"/>
          <w:sz w:val="20"/>
        </w:rPr>
        <w:t xml:space="preserve"> kõrget hinda nõudma, (ka iseend) kõrgelt hindama </w:t>
      </w:r>
      <w:r w:rsidRPr="00E3787E">
        <w:rPr>
          <w:rFonts w:ascii="Times SUT" w:hAnsi="Times SUT" w:cs="Times SUT"/>
          <w:i/>
          <w:sz w:val="20"/>
        </w:rPr>
        <w:t>sügisel 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jussed ei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lista, ia kui `leiba soavad</w:t>
      </w:r>
      <w:r w:rsidRPr="00E3787E">
        <w:rPr>
          <w:rFonts w:ascii="Times SUT" w:hAnsi="Times SUT" w:cs="Times SUT"/>
          <w:sz w:val="20"/>
        </w:rPr>
        <w:t xml:space="preserve"> Pal; </w:t>
      </w:r>
      <w:r w:rsidRPr="00E3787E">
        <w:rPr>
          <w:rFonts w:ascii="Times SUT" w:hAnsi="Times SUT" w:cs="Times SUT"/>
          <w:i/>
          <w:sz w:val="20"/>
        </w:rPr>
        <w:t>temä kallistess `ende `kaupa, nägu `liiga küsüss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ärge kallistege, laske odavemes, ma osta ärä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sa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listat `aigu, et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aig henna ette piap minemä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mis tä no hinnäst ni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listass</w:t>
      </w:r>
      <w:r w:rsidRPr="00E3787E">
        <w:rPr>
          <w:rFonts w:ascii="Times SUT" w:hAnsi="Times SUT" w:cs="Times SUT"/>
          <w:sz w:val="20"/>
        </w:rPr>
        <w:t xml:space="preserve"> (kõrgist tüdrukust) Se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(liiga) kalliks pidama, põlgama </w:t>
      </w:r>
      <w:r w:rsidRPr="00E3787E">
        <w:rPr>
          <w:rFonts w:ascii="Times SUT" w:hAnsi="Times SUT" w:cs="Times SUT"/>
          <w:i/>
          <w:sz w:val="20"/>
        </w:rPr>
        <w:t>kui midägi lähäb `ostma, siss kallistap, et oi ku kalliss</w:t>
      </w:r>
      <w:r w:rsidRPr="00E3787E">
        <w:rPr>
          <w:rFonts w:ascii="Times SUT" w:hAnsi="Times SUT" w:cs="Times SUT"/>
          <w:sz w:val="20"/>
        </w:rPr>
        <w:t xml:space="preserve"> Nõo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kallistama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`kallista|ma, </w:t>
      </w:r>
      <w:r w:rsidRPr="00E3787E">
        <w:rPr>
          <w:rFonts w:ascii="Times SUT" w:hAnsi="Times SUT" w:cs="Times SUT"/>
          <w:i/>
          <w:sz w:val="20"/>
        </w:rPr>
        <w:noBreakHyphen/>
        <w:t>da</w:t>
      </w:r>
      <w:r w:rsidRPr="00E3787E">
        <w:rPr>
          <w:rFonts w:ascii="Times SUT" w:hAnsi="Times SUT" w:cs="Times SUT"/>
          <w:sz w:val="20"/>
        </w:rPr>
        <w:t xml:space="preserve"> kallutama </w:t>
      </w:r>
      <w:r w:rsidRPr="00E3787E">
        <w:rPr>
          <w:rFonts w:ascii="Times SUT" w:hAnsi="Times SUT" w:cs="Times SUT"/>
          <w:i/>
          <w:sz w:val="20"/>
        </w:rPr>
        <w:t xml:space="preserve">oli vägev tuul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>, `kallistab juo `paati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Kovad puhud `kallistid venet, vesi `aeva uhas üle `parda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`Kallista vie `ämbri, et saab `tühjäks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ärä `kallista `riista, `läükäb maha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kallama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kallisti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lis|ti</w:t>
      </w:r>
      <w:r w:rsidRPr="00E3787E">
        <w:rPr>
          <w:rFonts w:ascii="Times SUT" w:hAnsi="Times SUT" w:cs="Times SUT"/>
          <w:sz w:val="20"/>
        </w:rPr>
        <w:t xml:space="preserve"> Nõo, </w:t>
      </w:r>
      <w:r w:rsidRPr="00E3787E">
        <w:rPr>
          <w:rFonts w:ascii="Times SUT" w:hAnsi="Times SUT" w:cs="Times SUT"/>
          <w:i/>
          <w:sz w:val="20"/>
        </w:rPr>
        <w:noBreakHyphen/>
        <w:t>tõ</w:t>
      </w:r>
      <w:r w:rsidRPr="00E3787E">
        <w:rPr>
          <w:rFonts w:ascii="Times SUT" w:hAnsi="Times SUT" w:cs="Times SUT"/>
          <w:sz w:val="20"/>
        </w:rPr>
        <w:t xml:space="preserve"> Urv Krl, </w:t>
      </w:r>
      <w:r w:rsidRPr="00E3787E">
        <w:rPr>
          <w:rFonts w:ascii="Times SUT" w:hAnsi="Times SUT" w:cs="Times SUT"/>
          <w:i/>
          <w:sz w:val="20"/>
        </w:rPr>
        <w:t>`kalliste</w:t>
      </w:r>
      <w:r w:rsidRPr="00E3787E">
        <w:rPr>
          <w:rFonts w:ascii="Times SUT" w:hAnsi="Times SUT" w:cs="Times SUT"/>
          <w:sz w:val="20"/>
        </w:rPr>
        <w:t xml:space="preserve"> Nõo kallilt, kõrge hinna eest </w:t>
      </w:r>
      <w:r w:rsidRPr="00E3787E">
        <w:rPr>
          <w:rFonts w:ascii="Times SUT" w:hAnsi="Times SUT" w:cs="Times SUT"/>
          <w:i/>
          <w:sz w:val="20"/>
        </w:rPr>
        <w:t>odavaste sai maja kätte, `kalliste müib ärä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liste innanu ka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`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ne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maja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listõ 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nitet</w:t>
      </w:r>
      <w:r w:rsidRPr="00E3787E">
        <w:rPr>
          <w:rFonts w:ascii="Times SUT" w:hAnsi="Times SUT" w:cs="Times SUT"/>
          <w:sz w:val="20"/>
        </w:rPr>
        <w:t xml:space="preserve"> Urv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kallistik</w:t>
      </w:r>
      <w:r w:rsidRPr="00E3787E">
        <w:rPr>
          <w:rFonts w:ascii="Times SUT" w:hAnsi="Times SUT" w:cs="Times SUT"/>
          <w:sz w:val="20"/>
        </w:rPr>
        <w:t xml:space="preserve"> ppl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listikka</w:t>
      </w:r>
      <w:r w:rsidRPr="00E3787E">
        <w:rPr>
          <w:rFonts w:ascii="Times SUT" w:hAnsi="Times SUT" w:cs="Times SUT"/>
          <w:sz w:val="20"/>
        </w:rPr>
        <w:t xml:space="preserve"> nõlvak, mäeveer </w:t>
      </w:r>
      <w:r w:rsidRPr="00E3787E">
        <w:rPr>
          <w:rFonts w:ascii="Times SUT" w:hAnsi="Times SUT" w:cs="Times SUT"/>
          <w:i/>
          <w:sz w:val="20"/>
        </w:rPr>
        <w:t>ku mehil `aigo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mehe aiva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hobõsõ kohe sääntse lakõ jao päle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s, n</w:t>
      </w:r>
      <w:r w:rsidR="00E3787E" w:rsidRPr="00E3787E">
        <w:rPr>
          <w:rFonts w:ascii="Times SUT" w:hAnsi="Times SUT" w:cs="Times SUT"/>
          <w:i/>
          <w:sz w:val="20"/>
        </w:rPr>
        <w:t>u̬u̬ʔ</w:t>
      </w:r>
      <w:r w:rsidRPr="00E3787E">
        <w:rPr>
          <w:rFonts w:ascii="Times SUT" w:hAnsi="Times SUT" w:cs="Times SUT"/>
          <w:i/>
          <w:sz w:val="20"/>
        </w:rPr>
        <w:t xml:space="preserve"> 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seva säl noit kõrgatsit iks ja või`s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ni, sääl `sääntsit mäe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listikka pite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kallistuma</w:t>
      </w:r>
      <w:r w:rsidRPr="00E3787E">
        <w:rPr>
          <w:rFonts w:ascii="Times SUT" w:hAnsi="Times SUT" w:cs="Times SUT"/>
          <w:sz w:val="20"/>
        </w:rPr>
        <w:t xml:space="preserve"> (ta) </w:t>
      </w:r>
      <w:r w:rsidRPr="00E3787E">
        <w:rPr>
          <w:rFonts w:ascii="Times SUT" w:hAnsi="Times SUT" w:cs="Times SUT"/>
          <w:i/>
          <w:sz w:val="20"/>
        </w:rPr>
        <w:t>`kallistub</w:t>
      </w:r>
      <w:r w:rsidRPr="00E3787E">
        <w:rPr>
          <w:rFonts w:ascii="Times SUT" w:hAnsi="Times SUT" w:cs="Times SUT"/>
          <w:sz w:val="20"/>
        </w:rPr>
        <w:t xml:space="preserve"> kaldub </w:t>
      </w:r>
      <w:r w:rsidRPr="00E3787E">
        <w:rPr>
          <w:rFonts w:ascii="Times SUT" w:hAnsi="Times SUT" w:cs="Times SUT"/>
          <w:i/>
          <w:sz w:val="20"/>
        </w:rPr>
        <w:t>kui paat `kallistub, puust ei voi `lahti `lassa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kui järsk `tuulepuhk tule, siis ei `kallistund paat küli `pääle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`Järskü `pressis jää `paadi `täüest viest `väljä, `kallistus küli `pääle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kallama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kallistus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listus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ll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Khk Vll Rei Mär Tõs Tor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K I, </w:t>
      </w:r>
      <w:r w:rsidRPr="00E3787E">
        <w:rPr>
          <w:rFonts w:ascii="Times SUT" w:hAnsi="Times SUT" w:cs="Times SUT"/>
          <w:i/>
          <w:sz w:val="20"/>
        </w:rPr>
        <w:t>kallistuss</w:t>
      </w:r>
      <w:r w:rsidRPr="00E3787E">
        <w:rPr>
          <w:rFonts w:ascii="Times SUT" w:hAnsi="Times SUT" w:cs="Times SUT"/>
          <w:sz w:val="20"/>
        </w:rPr>
        <w:t xml:space="preserve"> TLä Krl, </w:t>
      </w:r>
      <w:r w:rsidRPr="00E3787E">
        <w:rPr>
          <w:rFonts w:ascii="Times SUT" w:hAnsi="Times SUT" w:cs="Times SUT"/>
          <w:i/>
          <w:sz w:val="20"/>
        </w:rPr>
        <w:t>`kallistus</w:t>
      </w:r>
      <w:r w:rsidRPr="00E3787E">
        <w:rPr>
          <w:rFonts w:ascii="Times SUT" w:hAnsi="Times SUT" w:cs="Times SUT"/>
          <w:sz w:val="20"/>
        </w:rPr>
        <w:t xml:space="preserve"> Kuu Vai kallistus, embus </w:t>
      </w:r>
      <w:r w:rsidRPr="00E3787E">
        <w:rPr>
          <w:rFonts w:ascii="Times SUT" w:hAnsi="Times SUT" w:cs="Times SUT"/>
          <w:i/>
          <w:sz w:val="20"/>
        </w:rPr>
        <w:t>`toise mehe `kallistus on magusamb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kül ta sai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ju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listusi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listus on see, kui tüdruk ja poiss armastavad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mes vanapoisi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listusest ka on,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 kui ko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kallistuss om kalliss asi, 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lähäb `õkva ääss</w:t>
      </w:r>
      <w:r w:rsidRPr="00E3787E">
        <w:rPr>
          <w:rFonts w:ascii="Times SUT" w:hAnsi="Times SUT" w:cs="Times SUT"/>
          <w:sz w:val="20"/>
        </w:rPr>
        <w:t xml:space="preserve"> Nõo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kallitama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litama</w:t>
      </w:r>
      <w:r w:rsidRPr="00E3787E">
        <w:rPr>
          <w:rFonts w:ascii="Times SUT" w:hAnsi="Times SUT" w:cs="Times SUT"/>
          <w:sz w:val="20"/>
        </w:rPr>
        <w:t xml:space="preserve"> Tor, (ta) </w:t>
      </w:r>
      <w:r w:rsidRPr="00E3787E">
        <w:rPr>
          <w:rFonts w:ascii="Times SUT" w:hAnsi="Times SUT" w:cs="Times SUT"/>
          <w:i/>
          <w:sz w:val="20"/>
        </w:rPr>
        <w:t>kallidab</w:t>
      </w:r>
      <w:r w:rsidRPr="00E3787E">
        <w:rPr>
          <w:rFonts w:ascii="Times SUT" w:hAnsi="Times SUT" w:cs="Times SUT"/>
          <w:sz w:val="20"/>
        </w:rPr>
        <w:t xml:space="preserve"> Phl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hellitama, sussutama </w:t>
      </w:r>
      <w:r w:rsidRPr="00E3787E">
        <w:rPr>
          <w:rFonts w:ascii="Times SUT" w:hAnsi="Times SUT" w:cs="Times SUT"/>
          <w:i/>
          <w:sz w:val="20"/>
        </w:rPr>
        <w:t>last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litad käte peal, üpatad ja õõtsutad, `ütled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li-ka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Pr="00E3787E">
        <w:rPr>
          <w:rFonts w:ascii="Times SUT" w:hAnsi="Times SUT" w:cs="Times SUT"/>
          <w:sz w:val="20"/>
        </w:rPr>
        <w:t xml:space="preserve"> Tor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i/>
          <w:sz w:val="20"/>
        </w:rPr>
        <w:t>kallidab iga kord, kui `sööma kutsud</w:t>
      </w:r>
      <w:r w:rsidRPr="00E3787E">
        <w:rPr>
          <w:rFonts w:ascii="Times SUT" w:hAnsi="Times SUT" w:cs="Times SUT"/>
          <w:sz w:val="20"/>
        </w:rPr>
        <w:t xml:space="preserve"> (laseb end mitu korda paluda) Phl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kallu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</w:t>
      </w:r>
      <w:r w:rsidRPr="00E3787E">
        <w:rPr>
          <w:rFonts w:ascii="Times SUT" w:hAnsi="Times SUT" w:cs="Times SUT"/>
          <w:sz w:val="20"/>
        </w:rPr>
        <w:t xml:space="preserve"> Jäm L Tür Pai Plt, </w:t>
      </w:r>
      <w:r w:rsidRPr="00E3787E">
        <w:rPr>
          <w:rFonts w:ascii="Times SUT" w:hAnsi="Times SUT" w:cs="Times SUT"/>
          <w:i/>
          <w:sz w:val="20"/>
        </w:rPr>
        <w:t>kaellu</w:t>
      </w:r>
      <w:r w:rsidRPr="00E3787E">
        <w:rPr>
          <w:rFonts w:ascii="Times SUT" w:hAnsi="Times SUT" w:cs="Times SUT"/>
          <w:sz w:val="20"/>
        </w:rPr>
        <w:t xml:space="preserve"> Kse, pl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lod</w:t>
      </w:r>
      <w:r w:rsidRPr="00E3787E">
        <w:rPr>
          <w:rFonts w:ascii="Times SUT" w:hAnsi="Times SUT" w:cs="Times SUT"/>
          <w:sz w:val="20"/>
        </w:rPr>
        <w:t xml:space="preserve"> Mär Mih sookail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tumed paksud `ahtakad lehed, `valged `öitsmed, `kange ais aeab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valutama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`koori keededaste, `pestakse `kärnas `loomi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lud tegevad koa nisust punakaskollast</w:t>
      </w:r>
      <w:r w:rsidRPr="00E3787E">
        <w:rPr>
          <w:rFonts w:ascii="Times SUT" w:hAnsi="Times SUT" w:cs="Times SUT"/>
          <w:sz w:val="20"/>
        </w:rPr>
        <w:t xml:space="preserve"> [värvi] Rid;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lud kasuvad `soode sees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nõmme maa kasbatab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lusid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lude lõhn teeb pia uimatses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kus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lud `katvad maad, see on üks rabamaa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kui õuna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idel 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sid `otsa tulevad, siss pannas õuna</w:t>
      </w:r>
      <w:r w:rsidR="00E3787E" w:rsidRPr="00E3787E">
        <w:rPr>
          <w:rFonts w:ascii="Times SUT" w:hAnsi="Times SUT" w:cs="Times SUT"/>
          <w:i/>
          <w:sz w:val="20"/>
        </w:rPr>
        <w:t>p̀</w:t>
      </w:r>
      <w:r w:rsidRPr="00E3787E">
        <w:rPr>
          <w:rFonts w:ascii="Times SUT" w:hAnsi="Times SUT" w:cs="Times SUT"/>
          <w:i/>
          <w:sz w:val="20"/>
        </w:rPr>
        <w:t>u oksad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lusid täis, need `tapvad 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sid ära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rabas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lud kasvavad, paert õetsevad, tema aab oksele</w:t>
      </w:r>
      <w:r w:rsidRPr="00E3787E">
        <w:rPr>
          <w:rFonts w:ascii="Times SUT" w:hAnsi="Times SUT" w:cs="Times SUT"/>
          <w:sz w:val="20"/>
        </w:rPr>
        <w:t xml:space="preserve"> Pai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kail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kalju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kallu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lu </w:t>
      </w:r>
      <w:r w:rsidRPr="00E3787E">
        <w:rPr>
          <w:rFonts w:ascii="Times SUT" w:hAnsi="Times SUT" w:cs="Times SUT"/>
          <w:sz w:val="16"/>
        </w:rPr>
        <w:t>hrl pl</w:t>
      </w:r>
      <w:r w:rsidRPr="00E3787E">
        <w:rPr>
          <w:rFonts w:ascii="Times SUT" w:hAnsi="Times SUT" w:cs="Times SUT"/>
          <w:sz w:val="20"/>
        </w:rPr>
        <w:t xml:space="preserve"> veerispuu, kaigas paadi edasi libistamiseks (vette)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lud on puud ümar`kortsed, et põigiti all paadil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paadi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lud oo vähikesed, kas paar-kolm `tolli jämedad, neli tükki ühe paadi jäoks</w:t>
      </w:r>
      <w:r w:rsidRPr="00E3787E">
        <w:rPr>
          <w:rFonts w:ascii="Times SUT" w:hAnsi="Times SUT" w:cs="Times SUT"/>
          <w:sz w:val="20"/>
        </w:rPr>
        <w:t xml:space="preserve"> Rid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kali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kallukal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`kallukal</w:t>
      </w:r>
      <w:r w:rsidRPr="00E3787E">
        <w:rPr>
          <w:rFonts w:ascii="Times SUT" w:hAnsi="Times SUT" w:cs="Times SUT"/>
          <w:sz w:val="20"/>
        </w:rPr>
        <w:t xml:space="preserve"> kaldu </w:t>
      </w:r>
      <w:r w:rsidRPr="00E3787E">
        <w:rPr>
          <w:rFonts w:ascii="Times SUT" w:hAnsi="Times SUT" w:cs="Times SUT"/>
          <w:i/>
          <w:sz w:val="20"/>
        </w:rPr>
        <w:t>`vanker libiseb, kui tie on `tõise `puole `kallukal</w:t>
      </w:r>
      <w:r w:rsidRPr="00E3787E">
        <w:rPr>
          <w:rFonts w:ascii="Times SUT" w:hAnsi="Times SUT" w:cs="Times SUT"/>
          <w:sz w:val="20"/>
        </w:rPr>
        <w:t xml:space="preserve"> Jõh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kallukalli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kallukalli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`kallukalli</w:t>
      </w:r>
      <w:r w:rsidRPr="00E3787E">
        <w:rPr>
          <w:rFonts w:ascii="Times SUT" w:hAnsi="Times SUT" w:cs="Times SUT"/>
          <w:sz w:val="20"/>
        </w:rPr>
        <w:t xml:space="preserve"> Lüg Jõh kaldu, längu </w:t>
      </w:r>
      <w:r w:rsidRPr="00E3787E">
        <w:rPr>
          <w:rFonts w:ascii="Times SUT" w:hAnsi="Times SUT" w:cs="Times SUT"/>
          <w:i/>
          <w:sz w:val="20"/>
        </w:rPr>
        <w:t>sie laud on `serviti ehk `kallukalli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`tuover on `ninda `kallukalli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tie on `kallukalli, `tõine `ruobas on `vällä suland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`õksad `onvad `alle`puole `lö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äs ehk `kallukalli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sie seppa paja, näd sie on külite, on `kallukalli</w:t>
      </w:r>
      <w:r w:rsidRPr="00E3787E">
        <w:rPr>
          <w:rFonts w:ascii="Times SUT" w:hAnsi="Times SUT" w:cs="Times SUT"/>
          <w:sz w:val="20"/>
        </w:rPr>
        <w:t xml:space="preserve"> Jõh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kallakil(e), kallukal, kallukeli, kallukile, kalluskalla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kallukeli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kallukeli</w:t>
      </w:r>
      <w:r w:rsidRPr="00E3787E">
        <w:rPr>
          <w:rFonts w:ascii="Times SUT" w:hAnsi="Times SUT" w:cs="Times SUT"/>
          <w:sz w:val="20"/>
        </w:rPr>
        <w:t xml:space="preserve"> kaldu </w:t>
      </w:r>
      <w:r w:rsidRPr="00E3787E">
        <w:rPr>
          <w:rFonts w:ascii="Times SUT" w:hAnsi="Times SUT" w:cs="Times SUT"/>
          <w:i/>
          <w:sz w:val="20"/>
        </w:rPr>
        <w:t>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rma om kogunde kallukeli, kudas kül serändene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rma kodu jõvvab</w:t>
      </w:r>
      <w:r w:rsidRPr="00E3787E">
        <w:rPr>
          <w:rFonts w:ascii="Times SUT" w:hAnsi="Times SUT" w:cs="Times SUT"/>
          <w:sz w:val="20"/>
        </w:rPr>
        <w:t xml:space="preserve"> Nõo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kallukalli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kallukile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`kallukile</w:t>
      </w:r>
      <w:r w:rsidRPr="00E3787E">
        <w:rPr>
          <w:rFonts w:ascii="Times SUT" w:hAnsi="Times SUT" w:cs="Times SUT"/>
          <w:sz w:val="20"/>
        </w:rPr>
        <w:t xml:space="preserve"> kaldu </w:t>
      </w:r>
      <w:r w:rsidRPr="00E3787E">
        <w:rPr>
          <w:rFonts w:ascii="Times SUT" w:hAnsi="Times SUT" w:cs="Times SUT"/>
          <w:i/>
          <w:sz w:val="20"/>
        </w:rPr>
        <w:t>Regi `viitas nii `kallukile, et kukku vai `ümber</w:t>
      </w:r>
      <w:r w:rsidRPr="00E3787E">
        <w:rPr>
          <w:rFonts w:ascii="Times SUT" w:hAnsi="Times SUT" w:cs="Times SUT"/>
          <w:sz w:val="20"/>
        </w:rPr>
        <w:t xml:space="preserve"> Jõh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kallukalli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kalluma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`kalluma</w:t>
      </w:r>
      <w:r w:rsidRPr="00E3787E">
        <w:rPr>
          <w:rFonts w:ascii="Times SUT" w:hAnsi="Times SUT" w:cs="Times SUT"/>
          <w:sz w:val="20"/>
        </w:rPr>
        <w:t xml:space="preserve"> Trv Har Lei kukkuma, langema </w:t>
      </w:r>
      <w:r w:rsidRPr="00E3787E">
        <w:rPr>
          <w:rFonts w:ascii="Times SUT" w:hAnsi="Times SUT" w:cs="Times SUT"/>
          <w:i/>
          <w:sz w:val="20"/>
        </w:rPr>
        <w:t>lõi nagu `kalluma esi kah</w:t>
      </w:r>
      <w:r w:rsidRPr="00E3787E">
        <w:rPr>
          <w:rFonts w:ascii="Times SUT" w:hAnsi="Times SUT" w:cs="Times SUT"/>
          <w:sz w:val="20"/>
        </w:rPr>
        <w:t xml:space="preserve"> (kaotas tasakaalu) Trv;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r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g `rõivõidõ pääle kalluss, kost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siss plaagata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saa, 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`rõiva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ärä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mõsõt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kalluss ma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Lei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kalduma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kallunõ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kallunõ</w:t>
      </w:r>
      <w:r w:rsidRPr="00E3787E">
        <w:rPr>
          <w:rFonts w:ascii="Times SUT" w:hAnsi="Times SUT" w:cs="Times SUT"/>
          <w:sz w:val="20"/>
        </w:rPr>
        <w:t xml:space="preserve"> kaldus –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kallur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`kallur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kallerdis </w:t>
      </w:r>
      <w:r w:rsidRPr="00E3787E">
        <w:rPr>
          <w:rFonts w:ascii="Times SUT" w:hAnsi="Times SUT" w:cs="Times SUT"/>
          <w:i/>
          <w:sz w:val="20"/>
        </w:rPr>
        <w:t>aru kord, kui looma `jalgu taheti, kui `kalluri tahab `saada, siis osteti</w:t>
      </w:r>
      <w:r w:rsidRPr="00E3787E">
        <w:rPr>
          <w:rFonts w:ascii="Times SUT" w:hAnsi="Times SUT" w:cs="Times SUT"/>
          <w:sz w:val="20"/>
        </w:rPr>
        <w:t xml:space="preserve"> Vän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kal(l)us(k)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kaloss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kalluskalla</w:t>
      </w:r>
      <w:r w:rsidRPr="00E3787E">
        <w:rPr>
          <w:rFonts w:ascii="Times SUT" w:hAnsi="Times SUT" w:cs="Times SUT"/>
          <w:sz w:val="20"/>
        </w:rPr>
        <w:t xml:space="preserve"> kaldu, viltu ni ku naas suik pääle tükmä, ni lask pää </w:t>
      </w:r>
      <w:r w:rsidRPr="00E3787E">
        <w:rPr>
          <w:rFonts w:ascii="Times SUT" w:hAnsi="Times SUT" w:cs="Times SUT"/>
          <w:i/>
          <w:sz w:val="20"/>
        </w:rPr>
        <w:t>kalluskalla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kallukalli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kalluskõlõma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kalluskõl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õ|ma</w:t>
      </w:r>
      <w:r w:rsidRPr="00E3787E">
        <w:rPr>
          <w:rFonts w:ascii="Times SUT" w:hAnsi="Times SUT" w:cs="Times SUT"/>
          <w:sz w:val="20"/>
        </w:rPr>
        <w:t xml:space="preserve"> Urv Rõu Plv Se, </w:t>
      </w:r>
      <w:r w:rsidRPr="00E3787E">
        <w:rPr>
          <w:rFonts w:ascii="Times SUT" w:hAnsi="Times SUT" w:cs="Times SUT"/>
          <w:i/>
          <w:sz w:val="20"/>
        </w:rPr>
        <w:noBreakHyphen/>
        <w:t>mõ</w:t>
      </w:r>
      <w:r w:rsidRPr="00E3787E">
        <w:rPr>
          <w:rFonts w:ascii="Times SUT" w:hAnsi="Times SUT" w:cs="Times SUT"/>
          <w:sz w:val="20"/>
        </w:rPr>
        <w:t xml:space="preserve"> Krl vankuma, kõikuma </w:t>
      </w:r>
      <w:r w:rsidRPr="00E3787E">
        <w:rPr>
          <w:rFonts w:ascii="Times SUT" w:hAnsi="Times SUT" w:cs="Times SUT"/>
          <w:i/>
          <w:sz w:val="20"/>
        </w:rPr>
        <w:t>Om täü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`hindä `laknu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kalluskõllõss `jalgu pääl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tuu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um suu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, järve pääl loo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sko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kalluskõllõsõ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`kuurma kalluskõlõss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`haigõ kalluskõlõss `maaha, 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 avitõlõt kõrvalt, las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vallalõ, ni satass kõrraga `vällä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kallus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puu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kaluspuu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kallutama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kallu|tama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o-</w:t>
      </w:r>
      <w:r w:rsidRPr="00E3787E">
        <w:rPr>
          <w:rFonts w:ascii="Times SUT" w:hAnsi="Times SUT" w:cs="Times SUT"/>
          <w:sz w:val="20"/>
        </w:rPr>
        <w:t xml:space="preserve"> Ris), Trv TLä(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lu-</w:t>
      </w:r>
      <w:r w:rsidRPr="00E3787E">
        <w:rPr>
          <w:rFonts w:ascii="Times SUT" w:hAnsi="Times SUT" w:cs="Times SUT"/>
          <w:sz w:val="20"/>
        </w:rPr>
        <w:t xml:space="preserve"> Puh) V(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tam</w:t>
      </w:r>
      <w:r w:rsidRPr="00E3787E">
        <w:rPr>
          <w:rFonts w:ascii="Times SUT" w:hAnsi="Times SUT" w:cs="Times SUT"/>
          <w:sz w:val="20"/>
        </w:rPr>
        <w:t>[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]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noBreakHyphen/>
        <w:t>tem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) Hls Krk, </w:t>
      </w:r>
      <w:r w:rsidRPr="00E3787E">
        <w:rPr>
          <w:rFonts w:ascii="Times SUT" w:hAnsi="Times SUT" w:cs="Times SUT"/>
          <w:i/>
          <w:sz w:val="20"/>
        </w:rPr>
        <w:noBreakHyphen/>
        <w:t>tõme</w:t>
      </w:r>
      <w:r w:rsidRPr="00E3787E">
        <w:rPr>
          <w:rFonts w:ascii="Times SUT" w:hAnsi="Times SUT" w:cs="Times SUT"/>
          <w:sz w:val="20"/>
        </w:rPr>
        <w:t xml:space="preserve"> San,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utamma</w:t>
      </w:r>
      <w:r w:rsidRPr="00E3787E">
        <w:rPr>
          <w:rFonts w:ascii="Times SUT" w:hAnsi="Times SUT" w:cs="Times SUT"/>
          <w:sz w:val="20"/>
        </w:rPr>
        <w:t xml:space="preserve"> Urv, </w:t>
      </w:r>
      <w:r w:rsidRPr="00E3787E">
        <w:rPr>
          <w:rFonts w:ascii="Times SUT" w:hAnsi="Times SUT" w:cs="Times SUT"/>
          <w:i/>
          <w:sz w:val="20"/>
        </w:rPr>
        <w:t>`kallutam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kaldasendisse viima, kallakile ajama, lükkama </w:t>
      </w:r>
      <w:r w:rsidRPr="00E3787E">
        <w:rPr>
          <w:rFonts w:ascii="Times SUT" w:hAnsi="Times SUT" w:cs="Times SUT"/>
          <w:i/>
          <w:sz w:val="20"/>
        </w:rPr>
        <w:t>`pullud `kallutavad `siivest üles, `siives on rüsa tiib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tä kallutab piä `viltu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kallutas nõud ja piim läks maha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`vaati kalluteta, et pä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m siest ää saaks</w:t>
      </w:r>
      <w:r w:rsidRPr="00E3787E">
        <w:rPr>
          <w:rFonts w:ascii="Times SUT" w:hAnsi="Times SUT" w:cs="Times SUT"/>
          <w:sz w:val="20"/>
        </w:rPr>
        <w:t xml:space="preserve"> VJg; (tuul) </w:t>
      </w:r>
      <w:r w:rsidRPr="00E3787E">
        <w:rPr>
          <w:rFonts w:ascii="Times SUT" w:hAnsi="Times SUT" w:cs="Times SUT"/>
          <w:i/>
          <w:sz w:val="20"/>
        </w:rPr>
        <w:t>juurest üless kalluten</w:t>
      </w:r>
      <w:r w:rsidRPr="00E3787E">
        <w:rPr>
          <w:rFonts w:ascii="Times SUT" w:hAnsi="Times SUT" w:cs="Times SUT"/>
          <w:sz w:val="20"/>
        </w:rPr>
        <w:t xml:space="preserve"> (puu) Krk; </w:t>
      </w:r>
      <w:r w:rsidRPr="00E3787E">
        <w:rPr>
          <w:rFonts w:ascii="Times SUT" w:hAnsi="Times SUT" w:cs="Times SUT"/>
          <w:i/>
          <w:sz w:val="20"/>
        </w:rPr>
        <w:t>pääd kallutama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kalluda, a vala ai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kõigutama, õõtsutama; taaruma </w:t>
      </w:r>
      <w:r w:rsidRPr="00E3787E">
        <w:rPr>
          <w:rFonts w:ascii="Times SUT" w:hAnsi="Times SUT" w:cs="Times SUT"/>
          <w:i/>
          <w:sz w:val="20"/>
        </w:rPr>
        <w:t>jä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(vurrkann), </w:t>
      </w:r>
      <w:r w:rsidRPr="00E3787E">
        <w:rPr>
          <w:rFonts w:ascii="Times SUT" w:hAnsi="Times SUT" w:cs="Times SUT"/>
          <w:i/>
          <w:sz w:val="20"/>
        </w:rPr>
        <w:t>küll tema treis `joosta, kallutas kahele `poole ja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kuiga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s oli, kes käis lohakil, vibutas ennast ja kallutas käiguga </w:t>
      </w:r>
      <w:r w:rsidRPr="00E3787E">
        <w:rPr>
          <w:rFonts w:ascii="Times SUT" w:hAnsi="Times SUT" w:cs="Times SUT"/>
          <w:sz w:val="20"/>
        </w:rPr>
        <w:t xml:space="preserve">Plt; </w:t>
      </w:r>
      <w:r w:rsidRPr="00E3787E">
        <w:rPr>
          <w:rFonts w:ascii="Times SUT" w:hAnsi="Times SUT" w:cs="Times SUT"/>
          <w:i/>
          <w:sz w:val="20"/>
        </w:rPr>
        <w:t>neve kalluteve lootsikut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ta ei mõista `õigest `kõndi, ku lää, siss kalluts iki katsipidi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kallutap `endä iks tõesele poole ja tõesele poole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`la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 kallutadi kä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 pääl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ku laa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õ suur,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veneh kallutass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ratta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kallutasõ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ku tõõsõ poolõ pääle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madalamp oo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valama, tühjendama; ümber lükkama, ajama </w:t>
      </w:r>
      <w:r w:rsidRPr="00E3787E">
        <w:rPr>
          <w:rFonts w:ascii="Times SUT" w:hAnsi="Times SUT" w:cs="Times SUT"/>
          <w:i/>
          <w:sz w:val="20"/>
        </w:rPr>
        <w:t>ma `kallutan ehk valan `tühjäst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noh, `kalluda nüid `siia `ämbri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ära `kalluda vetta maha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sa kalludad saani `ümber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mees tõi `turva `siia, kallutas `sõnna saare `alla maha</w:t>
      </w:r>
      <w:r w:rsidRPr="00E3787E">
        <w:rPr>
          <w:rFonts w:ascii="Times SUT" w:hAnsi="Times SUT" w:cs="Times SUT"/>
          <w:sz w:val="20"/>
        </w:rPr>
        <w:t xml:space="preserve"> HMd; </w:t>
      </w:r>
      <w:r w:rsidRPr="00E3787E">
        <w:rPr>
          <w:rFonts w:ascii="Times SUT" w:hAnsi="Times SUT" w:cs="Times SUT"/>
          <w:i/>
          <w:sz w:val="20"/>
        </w:rPr>
        <w:t>kallutame märja vaadist `välja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kalluta `lähkrist vähä `piima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kallutap ümmer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mis sa terä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maha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kalluti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kallutõga `täämbätse `võedu ubina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 xml:space="preserve"> maha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torm om puu maha kallutanu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(maha murdnud); </w:t>
      </w:r>
      <w:r w:rsidRPr="00E3787E">
        <w:rPr>
          <w:rFonts w:ascii="Times SUT" w:hAnsi="Times SUT" w:cs="Times SUT"/>
          <w:i/>
          <w:sz w:val="20"/>
        </w:rPr>
        <w:t>tulgõ mullõ a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pi 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rmat `ümbre kallutamma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Sääl timä `võeti vallalõ ja kallutõdi `ümbre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kallutõdi `maaha suu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rma</w:t>
      </w:r>
      <w:r w:rsidRPr="00E3787E">
        <w:rPr>
          <w:rFonts w:ascii="Times SUT" w:hAnsi="Times SUT" w:cs="Times SUT"/>
          <w:sz w:val="20"/>
        </w:rPr>
        <w:t xml:space="preserve"> Se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(vihmast) </w:t>
      </w:r>
      <w:r w:rsidRPr="00E3787E">
        <w:rPr>
          <w:rFonts w:ascii="Times SUT" w:hAnsi="Times SUT" w:cs="Times SUT"/>
          <w:i/>
          <w:sz w:val="20"/>
        </w:rPr>
        <w:t>nii jäme vihm oln, `justku kapaga kallotan katosel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`naksi `vihma ku `toobriga `alla kallutamma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kaalutama, kallahutma, kallama, kallistama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kallutõlõma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kallutõlõma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kallutõlõma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frekv</w:t>
      </w:r>
      <w:r w:rsidRPr="00E3787E">
        <w:rPr>
          <w:rFonts w:ascii="Times SUT" w:hAnsi="Times SUT" w:cs="Times SUT"/>
          <w:sz w:val="20"/>
        </w:rPr>
        <w:t xml:space="preserve"> &lt; kallutama –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kallõ(h)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kallõss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kallõss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 Vas Se, </w:t>
      </w:r>
      <w:r w:rsidRPr="00E3787E">
        <w:rPr>
          <w:rFonts w:ascii="Times SUT" w:hAnsi="Times SUT" w:cs="Times SUT"/>
          <w:i/>
          <w:sz w:val="20"/>
        </w:rPr>
        <w:t>kallõh</w:t>
      </w:r>
      <w:r w:rsidRPr="00E3787E">
        <w:rPr>
          <w:rFonts w:ascii="Times SUT" w:hAnsi="Times SUT" w:cs="Times SUT"/>
          <w:sz w:val="20"/>
        </w:rPr>
        <w:t xml:space="preserve"> Se, </w:t>
      </w:r>
      <w:r w:rsidRPr="00E3787E">
        <w:rPr>
          <w:rFonts w:ascii="Times SUT" w:hAnsi="Times SUT" w:cs="Times SUT"/>
          <w:i/>
          <w:sz w:val="20"/>
        </w:rPr>
        <w:t>kallõss</w:t>
      </w:r>
      <w:r w:rsidRPr="00E3787E">
        <w:rPr>
          <w:rFonts w:ascii="Times SUT" w:hAnsi="Times SUT" w:cs="Times SUT"/>
          <w:sz w:val="20"/>
        </w:rPr>
        <w:t xml:space="preserve">  Har Rõu Plv Vas Räp(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), g </w:t>
      </w:r>
      <w:r w:rsidRPr="00E3787E">
        <w:rPr>
          <w:rFonts w:ascii="Times SUT" w:hAnsi="Times SUT" w:cs="Times SUT"/>
          <w:i/>
          <w:sz w:val="20"/>
        </w:rPr>
        <w:t>`kaldõ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nõlvak, mäeveer </w:t>
      </w:r>
      <w:r w:rsidRPr="00E3787E">
        <w:rPr>
          <w:rFonts w:ascii="Times SUT" w:hAnsi="Times SUT" w:cs="Times SUT"/>
          <w:i/>
          <w:sz w:val="20"/>
        </w:rPr>
        <w:t>meil um üts kallõ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sai `p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lde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`kaldõhe, nii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purulõ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sai `kaldõ pääle ja haina 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rma `kaldu `ümbre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`laugõ mäe kallõ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mäe `kaldõh kari 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, jovva ai mäkke minnä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kallas, veer </w:t>
      </w:r>
      <w:r w:rsidRPr="00E3787E">
        <w:rPr>
          <w:rFonts w:ascii="Times SUT" w:hAnsi="Times SUT" w:cs="Times SUT"/>
          <w:i/>
          <w:sz w:val="20"/>
        </w:rPr>
        <w:t xml:space="preserve">mäe kallõss, oru kallõss, </w:t>
      </w:r>
      <w:r w:rsidRPr="00E3787E">
        <w:rPr>
          <w:rFonts w:ascii="Times SUT" w:hAnsi="Times SUT" w:cs="Times SUT"/>
          <w:sz w:val="20"/>
        </w:rPr>
        <w:t xml:space="preserve">[aga] </w:t>
      </w:r>
      <w:r w:rsidRPr="00E3787E">
        <w:rPr>
          <w:rFonts w:ascii="Times SUT" w:hAnsi="Times SUT" w:cs="Times SUT"/>
          <w:i/>
          <w:sz w:val="20"/>
        </w:rPr>
        <w:t>kraavi pe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esä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ka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aga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sääl `kaldõ all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oro `kaldõ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äkilise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kaldõ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Rõu; </w:t>
      </w:r>
      <w:r w:rsidRPr="00E3787E">
        <w:rPr>
          <w:rFonts w:ascii="Times SUT" w:hAnsi="Times SUT" w:cs="Times SUT"/>
          <w:i/>
          <w:sz w:val="20"/>
        </w:rPr>
        <w:t>meil oja kaldõh kasusõ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lõmmulehe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ku ma siss kao `kaldõ pääle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si, siss ma ossõ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j</w:t>
      </w:r>
      <w:r w:rsidR="00E3787E" w:rsidRPr="00E3787E">
        <w:rPr>
          <w:rFonts w:ascii="Times SUT" w:hAnsi="Times SUT" w:cs="Times SUT"/>
          <w:i/>
          <w:sz w:val="20"/>
        </w:rPr>
        <w:t>õ̭õ̭</w:t>
      </w:r>
      <w:r w:rsidRPr="00E3787E">
        <w:rPr>
          <w:rFonts w:ascii="Times SUT" w:hAnsi="Times SUT" w:cs="Times SUT"/>
          <w:i/>
          <w:sz w:val="20"/>
        </w:rPr>
        <w:t xml:space="preserve"> `kaldõh, oja `kaldõh, kraavi pe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meil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kaivo kallõss om, säl `kaldõ pääl latsõ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mä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ge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 </w:t>
      </w:r>
      <w:r w:rsidRPr="00E3787E">
        <w:rPr>
          <w:rFonts w:ascii="Times SUT" w:hAnsi="Times SUT" w:cs="Times SUT"/>
          <w:i/>
          <w:sz w:val="20"/>
        </w:rPr>
        <w:t xml:space="preserve"> || </w:t>
      </w:r>
      <w:r w:rsidRPr="00E3787E">
        <w:rPr>
          <w:rFonts w:ascii="Times SUT" w:hAnsi="Times SUT" w:cs="Times SUT"/>
          <w:sz w:val="20"/>
        </w:rPr>
        <w:t xml:space="preserve">(kohanimedes) </w:t>
      </w:r>
      <w:r w:rsidRPr="00E3787E">
        <w:rPr>
          <w:rFonts w:ascii="Times SUT" w:hAnsi="Times SUT" w:cs="Times SUT"/>
          <w:i/>
          <w:sz w:val="20"/>
        </w:rPr>
        <w:t>`Kahrila kallõss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Tindi kallõss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Tõugjärve `kaldõhõ käüdi `pähkmehe</w:t>
      </w:r>
      <w:r w:rsidRPr="00E3787E">
        <w:rPr>
          <w:rFonts w:ascii="Times SUT" w:hAnsi="Times SUT" w:cs="Times SUT"/>
          <w:sz w:val="20"/>
        </w:rPr>
        <w:t xml:space="preserve">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kallakune, veerjas </w:t>
      </w:r>
      <w:r w:rsidRPr="00E3787E">
        <w:rPr>
          <w:rFonts w:ascii="Times SUT" w:hAnsi="Times SUT" w:cs="Times SUT"/>
          <w:i/>
          <w:sz w:val="20"/>
        </w:rPr>
        <w:t>kallõss moro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tal om hää kallõ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nu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m, ei püsü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vesi pääl ei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nilvestuss kõrvalõ, ku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`väega kallõss om ja `nilbõ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kallakas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kallak, kallas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kalm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kalmu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eP, Trv Hls Krl Har Lut, </w:t>
      </w:r>
      <w:r w:rsidRPr="00E3787E">
        <w:rPr>
          <w:rFonts w:ascii="Times SUT" w:hAnsi="Times SUT" w:cs="Times SUT"/>
          <w:i/>
          <w:sz w:val="20"/>
        </w:rPr>
        <w:t>`kalmu</w:t>
      </w:r>
      <w:r w:rsidRPr="00E3787E">
        <w:rPr>
          <w:rFonts w:ascii="Times SUT" w:hAnsi="Times SUT" w:cs="Times SUT"/>
          <w:sz w:val="20"/>
        </w:rPr>
        <w:t xml:space="preserve"> Kuu Jõh Vai(n </w:t>
      </w:r>
      <w:r w:rsidRPr="00E3787E">
        <w:rPr>
          <w:rFonts w:ascii="Times SUT" w:hAnsi="Times SUT" w:cs="Times SUT"/>
          <w:i/>
          <w:sz w:val="20"/>
        </w:rPr>
        <w:t xml:space="preserve">`kalmo,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); n, g </w:t>
      </w:r>
      <w:r w:rsidRPr="00E3787E">
        <w:rPr>
          <w:rFonts w:ascii="Times SUT" w:hAnsi="Times SUT" w:cs="Times SUT"/>
          <w:i/>
          <w:sz w:val="20"/>
        </w:rPr>
        <w:t>`kalma</w:t>
      </w:r>
      <w:r w:rsidRPr="00E3787E">
        <w:rPr>
          <w:rFonts w:ascii="Times SUT" w:hAnsi="Times SUT" w:cs="Times SUT"/>
          <w:sz w:val="20"/>
        </w:rPr>
        <w:t xml:space="preserve"> Rõu Plv; gpl </w:t>
      </w:r>
      <w:r w:rsidRPr="00E3787E">
        <w:rPr>
          <w:rFonts w:ascii="Times SUT" w:hAnsi="Times SUT" w:cs="Times SUT"/>
          <w:i/>
          <w:sz w:val="20"/>
        </w:rPr>
        <w:t>`kalmidõ</w:t>
      </w:r>
      <w:r w:rsidRPr="00E3787E">
        <w:rPr>
          <w:rFonts w:ascii="Times SUT" w:hAnsi="Times SUT" w:cs="Times SUT"/>
          <w:sz w:val="20"/>
        </w:rPr>
        <w:t xml:space="preserve"> Se haud; kääbas; surnuaed </w:t>
      </w:r>
      <w:r w:rsidRPr="00E3787E">
        <w:rPr>
          <w:rFonts w:ascii="Times SUT" w:hAnsi="Times SUT" w:cs="Times SUT"/>
          <w:i/>
          <w:sz w:val="20"/>
        </w:rPr>
        <w:t>tama `pandi `kalmu `alle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inimene saab ikke inimesega kogu, aga kalm äi saa änam kalmuga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`kalmu ehetadi õiedega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selle lapsekse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nime juba kalmu `alla </w:t>
      </w:r>
      <w:r w:rsidRPr="00E3787E">
        <w:rPr>
          <w:rFonts w:ascii="Times SUT" w:hAnsi="Times SUT" w:cs="Times SUT"/>
          <w:sz w:val="20"/>
        </w:rPr>
        <w:t xml:space="preserve">KJn; </w:t>
      </w:r>
      <w:r w:rsidRPr="00E3787E">
        <w:rPr>
          <w:rFonts w:ascii="Times SUT" w:hAnsi="Times SUT" w:cs="Times SUT"/>
          <w:i/>
          <w:sz w:val="20"/>
        </w:rPr>
        <w:t>kalmu kotuse, kos vanast matet om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kona 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`hauda pandat, kona sinnu kalmulõ kannõtass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`ümbre `Rõugu kerigu um neli `kalmat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siss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kirst 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`mi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`kalmahe minemä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kalme, kalmat, kalmet, kalmus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kalm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kalmu</w:t>
      </w:r>
      <w:r w:rsidRPr="00E3787E">
        <w:rPr>
          <w:rFonts w:ascii="Times SUT" w:hAnsi="Times SUT" w:cs="Times SUT"/>
          <w:sz w:val="20"/>
        </w:rPr>
        <w:t xml:space="preserve"> Jäm Mar Kul Vig Kir Aud Pär Vän Ris Juu Kad Trm Pal Äks, </w:t>
      </w:r>
      <w:r w:rsidRPr="00E3787E">
        <w:rPr>
          <w:rFonts w:ascii="Times SUT" w:hAnsi="Times SUT" w:cs="Times SUT"/>
          <w:i/>
          <w:sz w:val="20"/>
        </w:rPr>
        <w:t xml:space="preserve">`kalmu </w:t>
      </w:r>
      <w:r w:rsidRPr="00E3787E">
        <w:rPr>
          <w:rFonts w:ascii="Times SUT" w:hAnsi="Times SUT" w:cs="Times SUT"/>
          <w:sz w:val="20"/>
        </w:rPr>
        <w:t xml:space="preserve">Jõh kalmus </w:t>
      </w:r>
      <w:r w:rsidRPr="00E3787E">
        <w:rPr>
          <w:rFonts w:ascii="Times SUT" w:hAnsi="Times SUT" w:cs="Times SUT"/>
          <w:i/>
          <w:sz w:val="20"/>
        </w:rPr>
        <w:t xml:space="preserve">kalm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kasub soo ääretes, soo`paudes, kolmenurgeline varss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kui lehmadel jalad `aiged, siis `antasse kalmu vett</w:t>
      </w:r>
      <w:r w:rsidRPr="00E3787E">
        <w:rPr>
          <w:rFonts w:ascii="Times SUT" w:hAnsi="Times SUT" w:cs="Times SUT"/>
          <w:sz w:val="20"/>
        </w:rPr>
        <w:t xml:space="preserve"> Pär; </w:t>
      </w:r>
      <w:r w:rsidRPr="00E3787E">
        <w:rPr>
          <w:rFonts w:ascii="Times SUT" w:hAnsi="Times SUT" w:cs="Times SUT"/>
          <w:i/>
          <w:sz w:val="20"/>
        </w:rPr>
        <w:t>kalmud ise kua `aisevad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kalmud kasvavad linaleu jääres ja madalas soo paigas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jõe kalm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kalmu `juuri korjatasse</w:t>
      </w:r>
      <w:r w:rsidRPr="00E3787E">
        <w:rPr>
          <w:rFonts w:ascii="Times SUT" w:hAnsi="Times SUT" w:cs="Times SUT"/>
          <w:sz w:val="20"/>
        </w:rPr>
        <w:t xml:space="preserve"> Pal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kalmaline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`kalmali|ne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Rõu, pl </w:t>
      </w:r>
      <w:r w:rsidRPr="00E3787E">
        <w:rPr>
          <w:rFonts w:ascii="Times SUT" w:hAnsi="Times SUT" w:cs="Times SUT"/>
          <w:i/>
          <w:sz w:val="20"/>
        </w:rPr>
        <w:t>kalmalise</w:t>
      </w:r>
      <w:r w:rsidRPr="00E3787E">
        <w:rPr>
          <w:rFonts w:ascii="Times SUT" w:hAnsi="Times SUT" w:cs="Times SUT"/>
          <w:sz w:val="20"/>
        </w:rPr>
        <w:t xml:space="preserve"> Plv matuseline </w:t>
      </w:r>
      <w:r w:rsidRPr="00E3787E">
        <w:rPr>
          <w:rFonts w:ascii="Times SUT" w:hAnsi="Times SUT" w:cs="Times SUT"/>
          <w:i/>
          <w:sz w:val="20"/>
        </w:rPr>
        <w:t>kui koolu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`kalmahõ `viidi, lätsi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`kalmalise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kõik ütehn</w:t>
      </w:r>
      <w:r w:rsidRPr="00E3787E">
        <w:rPr>
          <w:rFonts w:ascii="Times SUT" w:hAnsi="Times SUT" w:cs="Times SUT"/>
          <w:sz w:val="20"/>
        </w:rPr>
        <w:t xml:space="preserve"> Rõu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kalmuline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kalmat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kalmatõ</w:t>
      </w:r>
      <w:r w:rsidRPr="00E3787E">
        <w:rPr>
          <w:rFonts w:ascii="Times SUT" w:hAnsi="Times SUT" w:cs="Times SUT"/>
          <w:sz w:val="20"/>
        </w:rPr>
        <w:t xml:space="preserve"> Plv Räp(</w:t>
      </w:r>
      <w:r w:rsidRPr="00E3787E">
        <w:rPr>
          <w:rFonts w:ascii="Times SUT" w:hAnsi="Times SUT" w:cs="Times SUT"/>
          <w:i/>
          <w:sz w:val="20"/>
        </w:rPr>
        <w:t>kalmata</w:t>
      </w:r>
      <w:r w:rsidRPr="00E3787E">
        <w:rPr>
          <w:rFonts w:ascii="Times SUT" w:hAnsi="Times SUT" w:cs="Times SUT"/>
          <w:sz w:val="20"/>
        </w:rPr>
        <w:t xml:space="preserve">) surnuaed Veivä </w:t>
      </w:r>
      <w:r w:rsidRPr="00E3787E">
        <w:rPr>
          <w:rFonts w:ascii="Times SUT" w:hAnsi="Times SUT" w:cs="Times SUT"/>
          <w:sz w:val="20"/>
        </w:rPr>
        <w:noBreakHyphen/>
        <w:t> </w:t>
      </w:r>
      <w:r w:rsidRPr="00E3787E">
        <w:rPr>
          <w:rFonts w:ascii="Times SUT" w:hAnsi="Times SUT" w:cs="Times SUT"/>
          <w:sz w:val="20"/>
        </w:rPr>
        <w:noBreakHyphen/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kalmatõllõ </w:t>
      </w:r>
      <w:r w:rsidRPr="00E3787E">
        <w:rPr>
          <w:rFonts w:ascii="Times SUT" w:hAnsi="Times SUT" w:cs="Times SUT"/>
          <w:sz w:val="20"/>
        </w:rPr>
        <w:t>ja mativa maha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Plv; </w:t>
      </w:r>
      <w:r w:rsidRPr="00E3787E">
        <w:rPr>
          <w:rFonts w:ascii="Times SUT" w:hAnsi="Times SUT" w:cs="Times SUT"/>
          <w:i/>
          <w:sz w:val="20"/>
        </w:rPr>
        <w:t>lääme kalmatõ jutussõllõ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kalm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kalmet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kalmat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aed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kalmat-, kalmati-</w:t>
      </w:r>
      <w:r w:rsidRPr="00E3787E">
        <w:rPr>
          <w:rFonts w:ascii="Times SUT" w:hAnsi="Times SUT" w:cs="Times SUT"/>
          <w:sz w:val="20"/>
        </w:rPr>
        <w:t xml:space="preserve"> Plv, </w:t>
      </w:r>
      <w:r w:rsidRPr="00E3787E">
        <w:rPr>
          <w:rFonts w:ascii="Times SUT" w:hAnsi="Times SUT" w:cs="Times SUT"/>
          <w:i/>
          <w:sz w:val="20"/>
        </w:rPr>
        <w:t xml:space="preserve">kalmatõ- </w:t>
      </w:r>
      <w:r w:rsidRPr="00E3787E">
        <w:rPr>
          <w:rFonts w:ascii="Times SUT" w:hAnsi="Times SUT" w:cs="Times SUT"/>
          <w:sz w:val="20"/>
        </w:rPr>
        <w:t xml:space="preserve">Räp surnuaed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kalmet|aed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kalma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tilk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`kalma tilga `juuri pannass viinässe</w:t>
      </w:r>
      <w:r w:rsidRPr="00E3787E">
        <w:rPr>
          <w:rFonts w:ascii="Times SUT" w:hAnsi="Times SUT" w:cs="Times SUT"/>
          <w:sz w:val="20"/>
        </w:rPr>
        <w:t xml:space="preserve"> Trv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kalme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`kalme</w:t>
      </w:r>
      <w:r w:rsidRPr="00E3787E">
        <w:rPr>
          <w:rFonts w:ascii="Times SUT" w:hAnsi="Times SUT" w:cs="Times SUT"/>
          <w:sz w:val="20"/>
        </w:rPr>
        <w:t xml:space="preserve"> Kod Trv Pst; n, g </w:t>
      </w:r>
      <w:r w:rsidRPr="00E3787E">
        <w:rPr>
          <w:rFonts w:ascii="Times SUT" w:hAnsi="Times SUT" w:cs="Times SUT"/>
          <w:i/>
          <w:sz w:val="20"/>
        </w:rPr>
        <w:t>`kalme</w:t>
      </w:r>
      <w:r w:rsidRPr="00E3787E">
        <w:rPr>
          <w:rFonts w:ascii="Times SUT" w:hAnsi="Times SUT" w:cs="Times SUT"/>
          <w:sz w:val="20"/>
        </w:rPr>
        <w:t xml:space="preserve"> Krk; pl </w:t>
      </w:r>
      <w:r w:rsidRPr="00E3787E">
        <w:rPr>
          <w:rFonts w:ascii="Times SUT" w:hAnsi="Times SUT" w:cs="Times SUT"/>
          <w:i/>
          <w:sz w:val="20"/>
        </w:rPr>
        <w:t>`kalme</w:t>
      </w:r>
      <w:r w:rsidRPr="00E3787E">
        <w:rPr>
          <w:rFonts w:ascii="Times SUT" w:hAnsi="Times SUT" w:cs="Times SUT"/>
          <w:sz w:val="20"/>
        </w:rPr>
        <w:t xml:space="preserve"> Ote; g </w:t>
      </w:r>
      <w:r w:rsidRPr="00E3787E">
        <w:rPr>
          <w:rFonts w:ascii="Times SUT" w:hAnsi="Times SUT" w:cs="Times SUT"/>
          <w:i/>
          <w:sz w:val="20"/>
        </w:rPr>
        <w:t>`kalmõ,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`kalmõ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 Räp Se Lut surnuaed; muistne kalmistu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õli kalme, vana aja `surnud õlid siäl matetud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Tindil om `kalme, vanast sõa aig matet `sinna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nu `kalme om põndi pääl, `audu ja `tsompe om säl si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en</w:t>
      </w:r>
      <w:r w:rsidRPr="00E3787E">
        <w:rPr>
          <w:rFonts w:ascii="Times SUT" w:hAnsi="Times SUT" w:cs="Times SUT"/>
          <w:sz w:val="20"/>
        </w:rPr>
        <w:t xml:space="preserve"> Ote;  </w:t>
      </w:r>
      <w:r w:rsidRPr="00E3787E">
        <w:rPr>
          <w:rFonts w:ascii="Times SUT" w:hAnsi="Times SUT" w:cs="Times SUT"/>
          <w:i/>
          <w:sz w:val="20"/>
        </w:rPr>
        <w:t>sääl omma vana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sõa `kalmõ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säl om jo kalmõtõ pääl `väega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 matõt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kalm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aed</w:t>
      </w:r>
      <w:r w:rsidRPr="00E3787E">
        <w:rPr>
          <w:rFonts w:ascii="Times SUT" w:hAnsi="Times SUT" w:cs="Times SUT"/>
          <w:sz w:val="20"/>
        </w:rPr>
        <w:t xml:space="preserve"> surnuaed </w:t>
      </w:r>
      <w:r w:rsidRPr="00E3787E">
        <w:rPr>
          <w:rFonts w:ascii="Times SUT" w:hAnsi="Times SUT" w:cs="Times SUT"/>
          <w:i/>
          <w:sz w:val="20"/>
        </w:rPr>
        <w:t>Pärispää `kalmeaid kadus ärä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kiriku surnu aid, vanast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`kalme aid, kabele aid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ko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kerik vai `kalmõaid kavvõh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kalmet-, kalmu|aed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kalmet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kalmet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Vän Juu KJn Hls(g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); n, g </w:t>
      </w:r>
      <w:r w:rsidRPr="00E3787E">
        <w:rPr>
          <w:rFonts w:ascii="Times SUT" w:hAnsi="Times SUT" w:cs="Times SUT"/>
          <w:i/>
          <w:sz w:val="20"/>
        </w:rPr>
        <w:t>kalmetu</w:t>
      </w:r>
      <w:r w:rsidRPr="00E3787E">
        <w:rPr>
          <w:rFonts w:ascii="Times SUT" w:hAnsi="Times SUT" w:cs="Times SUT"/>
          <w:sz w:val="20"/>
        </w:rPr>
        <w:t xml:space="preserve"> Trv Hls, </w:t>
      </w:r>
      <w:r w:rsidRPr="00E3787E">
        <w:rPr>
          <w:rFonts w:ascii="Times SUT" w:hAnsi="Times SUT" w:cs="Times SUT"/>
          <w:i/>
          <w:sz w:val="20"/>
        </w:rPr>
        <w:t>`kalmetu</w:t>
      </w:r>
      <w:r w:rsidRPr="00E3787E">
        <w:rPr>
          <w:rFonts w:ascii="Times SUT" w:hAnsi="Times SUT" w:cs="Times SUT"/>
          <w:sz w:val="20"/>
        </w:rPr>
        <w:t xml:space="preserve"> SJn; n </w:t>
      </w:r>
      <w:r w:rsidRPr="00E3787E">
        <w:rPr>
          <w:rFonts w:ascii="Times SUT" w:hAnsi="Times SUT" w:cs="Times SUT"/>
          <w:i/>
          <w:sz w:val="20"/>
        </w:rPr>
        <w:t>kalmõt</w:t>
      </w:r>
      <w:r w:rsidRPr="00E3787E">
        <w:rPr>
          <w:rFonts w:ascii="Times SUT" w:hAnsi="Times SUT" w:cs="Times SUT"/>
          <w:sz w:val="20"/>
        </w:rPr>
        <w:t xml:space="preserve"> Vas, g </w:t>
      </w:r>
      <w:r w:rsidRPr="00E3787E">
        <w:rPr>
          <w:rFonts w:ascii="Times SUT" w:hAnsi="Times SUT" w:cs="Times SUT"/>
          <w:i/>
          <w:sz w:val="20"/>
        </w:rPr>
        <w:t>kalmõto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kalmõhtõ</w:t>
      </w:r>
      <w:r w:rsidRPr="00E3787E">
        <w:rPr>
          <w:rFonts w:ascii="Times SUT" w:hAnsi="Times SUT" w:cs="Times SUT"/>
          <w:sz w:val="20"/>
        </w:rPr>
        <w:t xml:space="preserve"> Se Lut(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surnuaed; muistne kalmistu </w:t>
      </w:r>
      <w:r w:rsidRPr="00E3787E">
        <w:rPr>
          <w:rFonts w:ascii="Times SUT" w:hAnsi="Times SUT" w:cs="Times SUT"/>
          <w:i/>
          <w:sz w:val="20"/>
        </w:rPr>
        <w:t>vel `mitmes `kohtas on küla kalmetid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>`enne oli `surnu aed, nüid on kalmet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Mae külas on `kalmetu, vana`aeksed `surnud on `maetud</w:t>
      </w:r>
      <w:r w:rsidRPr="00E3787E">
        <w:rPr>
          <w:rFonts w:ascii="Times SUT" w:hAnsi="Times SUT" w:cs="Times SUT"/>
          <w:sz w:val="20"/>
        </w:rPr>
        <w:t xml:space="preserve"> SJn; </w:t>
      </w:r>
      <w:r w:rsidRPr="00E3787E">
        <w:rPr>
          <w:rFonts w:ascii="Times SUT" w:hAnsi="Times SUT" w:cs="Times SUT"/>
          <w:i/>
          <w:sz w:val="20"/>
        </w:rPr>
        <w:t>vana matuse kotus, kalmet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kalmõhto pääl um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 `riste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kalm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kalmat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kalmet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aed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kalmeti-</w:t>
      </w:r>
      <w:r w:rsidRPr="00E3787E">
        <w:rPr>
          <w:rFonts w:ascii="Times SUT" w:hAnsi="Times SUT" w:cs="Times SUT"/>
          <w:sz w:val="20"/>
        </w:rPr>
        <w:t xml:space="preserve"> Juu, </w:t>
      </w:r>
      <w:r w:rsidRPr="00E3787E">
        <w:rPr>
          <w:rFonts w:ascii="Times SUT" w:hAnsi="Times SUT" w:cs="Times SUT"/>
          <w:i/>
          <w:sz w:val="20"/>
        </w:rPr>
        <w:t>kalmõt-</w:t>
      </w:r>
      <w:r w:rsidRPr="00E3787E">
        <w:rPr>
          <w:rFonts w:ascii="Times SUT" w:hAnsi="Times SUT" w:cs="Times SUT"/>
          <w:sz w:val="20"/>
        </w:rPr>
        <w:t xml:space="preserve"> Lei, </w:t>
      </w:r>
      <w:r w:rsidRPr="00E3787E">
        <w:rPr>
          <w:rFonts w:ascii="Times SUT" w:hAnsi="Times SUT" w:cs="Times SUT"/>
          <w:i/>
          <w:sz w:val="20"/>
        </w:rPr>
        <w:t>kalmõtõ-</w:t>
      </w:r>
      <w:r w:rsidRPr="00E3787E">
        <w:rPr>
          <w:rFonts w:ascii="Times SUT" w:hAnsi="Times SUT" w:cs="Times SUT"/>
          <w:sz w:val="20"/>
        </w:rPr>
        <w:t xml:space="preserve"> Se, </w:t>
      </w:r>
      <w:r w:rsidRPr="00E3787E">
        <w:rPr>
          <w:rFonts w:ascii="Times SUT" w:hAnsi="Times SUT" w:cs="Times SUT"/>
          <w:i/>
          <w:sz w:val="20"/>
        </w:rPr>
        <w:t>kalma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i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sz w:val="20"/>
        </w:rPr>
        <w:noBreakHyphen/>
        <w:t xml:space="preserve"> Plv; </w:t>
      </w:r>
      <w:r w:rsidRPr="00E3787E">
        <w:rPr>
          <w:rFonts w:ascii="Times SUT" w:hAnsi="Times SUT" w:cs="Times SUT"/>
          <w:i/>
          <w:sz w:val="20"/>
        </w:rPr>
        <w:t>kalmatõ-</w:t>
      </w:r>
      <w:r w:rsidRPr="00E3787E">
        <w:rPr>
          <w:rFonts w:ascii="Times SUT" w:hAnsi="Times SUT" w:cs="Times SUT"/>
          <w:sz w:val="20"/>
        </w:rPr>
        <w:t xml:space="preserve">  Plv Räp surnuaed </w:t>
      </w:r>
      <w:r w:rsidRPr="00E3787E">
        <w:rPr>
          <w:rFonts w:ascii="Times SUT" w:hAnsi="Times SUT" w:cs="Times SUT"/>
          <w:i/>
          <w:sz w:val="20"/>
        </w:rPr>
        <w:t>viime `surnu kalmeti `aeda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saa ta kalmõtõaid väega täü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kalmõtaid om ilusan `paagan</w:t>
      </w:r>
      <w:r w:rsidRPr="00E3787E">
        <w:rPr>
          <w:rFonts w:ascii="Times SUT" w:hAnsi="Times SUT" w:cs="Times SUT"/>
          <w:sz w:val="20"/>
        </w:rPr>
        <w:t xml:space="preserve"> Lei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kalmat</w:t>
      </w:r>
      <w:r w:rsidRPr="00E3787E">
        <w:rPr>
          <w:rFonts w:ascii="Times SUT" w:hAnsi="Times SUT" w:cs="Times SUT"/>
          <w:sz w:val="20"/>
        </w:rPr>
        <w:noBreakHyphen/>
        <w:t>, kalme|aed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kalmete-</w:t>
      </w:r>
      <w:r w:rsidRPr="00E3787E">
        <w:rPr>
          <w:rFonts w:ascii="Times SUT" w:hAnsi="Times SUT" w:cs="Times SUT"/>
          <w:b/>
          <w:sz w:val="20"/>
        </w:rPr>
        <w:t>, kalmeti|aed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kalmetaed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kalmetu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kalmet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kalmik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lammas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Venemaa lambaliik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`kalmik `lammas, ilosa säkkärä `villaga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kalmukinahk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aed</w:t>
      </w:r>
      <w:r w:rsidRPr="00E3787E">
        <w:rPr>
          <w:rFonts w:ascii="Times SUT" w:hAnsi="Times SUT" w:cs="Times SUT"/>
          <w:sz w:val="20"/>
        </w:rPr>
        <w:t xml:space="preserve"> surnuaed </w:t>
      </w:r>
      <w:r w:rsidRPr="00E3787E">
        <w:rPr>
          <w:rFonts w:ascii="Times SUT" w:hAnsi="Times SUT" w:cs="Times SUT"/>
          <w:i/>
          <w:sz w:val="20"/>
        </w:rPr>
        <w:t>`kalmuaid, sie on `surne aid, kuhu meid `maetasse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`kirgo `juures oli `kalmo `aida, `kalmo `aias `kasvas üvä roho</w:t>
      </w:r>
      <w:r w:rsidRPr="00E3787E">
        <w:rPr>
          <w:rFonts w:ascii="Times SUT" w:hAnsi="Times SUT" w:cs="Times SUT"/>
          <w:sz w:val="20"/>
        </w:rPr>
        <w:t xml:space="preserve"> Vai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kalmeaed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juur</w:t>
      </w:r>
      <w:r w:rsidRPr="00E3787E">
        <w:rPr>
          <w:rFonts w:ascii="Times SUT" w:hAnsi="Times SUT" w:cs="Times SUT"/>
          <w:sz w:val="20"/>
        </w:rPr>
        <w:t xml:space="preserve"> kalmusejuur </w:t>
      </w:r>
      <w:r w:rsidRPr="00E3787E">
        <w:rPr>
          <w:rFonts w:ascii="Times SUT" w:hAnsi="Times SUT" w:cs="Times SUT"/>
          <w:i/>
          <w:sz w:val="20"/>
        </w:rPr>
        <w:t>kalmu juur on ohu rohi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 xml:space="preserve">kalmu juure teed tehatse vahel </w:t>
      </w:r>
      <w:r w:rsidRPr="00E3787E">
        <w:rPr>
          <w:rFonts w:ascii="Times SUT" w:hAnsi="Times SUT" w:cs="Times SUT"/>
          <w:sz w:val="20"/>
        </w:rPr>
        <w:t xml:space="preserve">Aud; </w:t>
      </w:r>
      <w:r w:rsidRPr="00E3787E">
        <w:rPr>
          <w:rFonts w:ascii="Times SUT" w:hAnsi="Times SUT" w:cs="Times SUT"/>
          <w:i/>
          <w:sz w:val="20"/>
        </w:rPr>
        <w:t>`viidi luoma rohodeks neid kalmu `juuresi</w:t>
      </w:r>
      <w:r w:rsidRPr="00E3787E">
        <w:rPr>
          <w:rFonts w:ascii="Times SUT" w:hAnsi="Times SUT" w:cs="Times SUT"/>
          <w:sz w:val="20"/>
        </w:rPr>
        <w:t xml:space="preserve"> Ris;</w:t>
      </w:r>
      <w:r w:rsidRPr="00E3787E">
        <w:rPr>
          <w:rFonts w:ascii="Times SUT" w:hAnsi="Times SUT" w:cs="Times SUT"/>
          <w:i/>
          <w:sz w:val="20"/>
        </w:rPr>
        <w:t xml:space="preserve"> tiisikuse ja köha `aiguste `pääle tarvitatasse neid kalmu `juuri</w:t>
      </w:r>
      <w:r w:rsidRPr="00E3787E">
        <w:rPr>
          <w:rFonts w:ascii="Times SUT" w:hAnsi="Times SUT" w:cs="Times SUT"/>
          <w:sz w:val="20"/>
        </w:rPr>
        <w:t xml:space="preserve"> Äks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kalmuk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kalmu|k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gi</w:t>
      </w:r>
      <w:r w:rsidRPr="00E3787E">
        <w:rPr>
          <w:rFonts w:ascii="Times SUT" w:hAnsi="Times SUT" w:cs="Times SUT"/>
          <w:sz w:val="20"/>
        </w:rPr>
        <w:t xml:space="preserve"> Rei Trv(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ka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`kalmuk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Mar vallatu, üleannetu </w:t>
      </w:r>
      <w:r w:rsidRPr="00E3787E">
        <w:rPr>
          <w:rFonts w:ascii="Times SUT" w:hAnsi="Times SUT" w:cs="Times SUT"/>
          <w:i/>
          <w:sz w:val="20"/>
        </w:rPr>
        <w:t>kis nisuksed va sandid lapsed oo, poeglapsed ja.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oo ikka üks `kalmuk koa</w:t>
      </w:r>
      <w:r w:rsidRPr="00E3787E">
        <w:rPr>
          <w:rFonts w:ascii="Times SUT" w:hAnsi="Times SUT" w:cs="Times SUT"/>
          <w:sz w:val="20"/>
        </w:rPr>
        <w:t xml:space="preserve"> Mar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kalmuk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kalmu|k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kse</w:t>
      </w:r>
      <w:r w:rsidRPr="00E3787E">
        <w:rPr>
          <w:rFonts w:ascii="Times SUT" w:hAnsi="Times SUT" w:cs="Times SUT"/>
          <w:sz w:val="20"/>
        </w:rPr>
        <w:t xml:space="preserve"> kalmus </w:t>
      </w:r>
      <w:r w:rsidRPr="00E3787E">
        <w:rPr>
          <w:rFonts w:ascii="Times SUT" w:hAnsi="Times SUT" w:cs="Times SUT"/>
          <w:i/>
          <w:sz w:val="20"/>
        </w:rPr>
        <w:t>mis sa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t nent kalmukstege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kalmukse `kaotevet kirbu ärä</w:t>
      </w:r>
      <w:r w:rsidRPr="00E3787E">
        <w:rPr>
          <w:rFonts w:ascii="Times SUT" w:hAnsi="Times SUT" w:cs="Times SUT"/>
          <w:sz w:val="20"/>
        </w:rPr>
        <w:t xml:space="preserve"> Krk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kalmukas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kalmuk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kalmukinahk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Kalmu-Kaarel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euf</w:t>
      </w:r>
      <w:r w:rsidRPr="00E3787E">
        <w:rPr>
          <w:rFonts w:ascii="Times SUT" w:hAnsi="Times SUT" w:cs="Times SUT"/>
          <w:sz w:val="20"/>
        </w:rPr>
        <w:t xml:space="preserve"> surm </w:t>
      </w:r>
      <w:r w:rsidRPr="00E3787E">
        <w:rPr>
          <w:rFonts w:ascii="Times SUT" w:hAnsi="Times SUT" w:cs="Times SUT"/>
          <w:i/>
          <w:sz w:val="20"/>
        </w:rPr>
        <w:t>nüüd vahi `vaide, `milla sie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`Kalmu-`Kaarel tuleb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Taal rida kosilasi tulemas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Liiva Annus, Mulla Madis või Kalmu Kaarel</w:t>
      </w:r>
      <w:r w:rsidRPr="00E3787E">
        <w:rPr>
          <w:rFonts w:ascii="Times SUT" w:hAnsi="Times SUT" w:cs="Times SUT"/>
          <w:sz w:val="20"/>
        </w:rPr>
        <w:t xml:space="preserve"> (vähe paranemislootust) Pha; </w:t>
      </w:r>
      <w:r w:rsidRPr="00E3787E">
        <w:rPr>
          <w:rFonts w:ascii="Times SUT" w:hAnsi="Times SUT" w:cs="Times SUT"/>
          <w:i/>
          <w:sz w:val="20"/>
        </w:rPr>
        <w:t>tulõ sullõ `var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 Kalmu `Kaa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li `ko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ja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vii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i· sinno jo Kalmu `Kaa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li ka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kalmuka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nahk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kalmukinahk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kalmukanõ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kalmuka|nõ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tsõ</w:t>
      </w:r>
      <w:r w:rsidRPr="00E3787E">
        <w:rPr>
          <w:rFonts w:ascii="Times SUT" w:hAnsi="Times SUT" w:cs="Times SUT"/>
          <w:sz w:val="20"/>
        </w:rPr>
        <w:t xml:space="preserve"> kalmuki nahast </w:t>
      </w:r>
      <w:r w:rsidRPr="00E3787E">
        <w:rPr>
          <w:rFonts w:ascii="Times SUT" w:hAnsi="Times SUT" w:cs="Times SUT"/>
          <w:i/>
          <w:sz w:val="20"/>
        </w:rPr>
        <w:t xml:space="preserve">meestel om kalmukanõ `kaska krae </w:t>
      </w:r>
      <w:r w:rsidRPr="00E3787E">
        <w:rPr>
          <w:rFonts w:ascii="Times SUT" w:hAnsi="Times SUT" w:cs="Times SUT"/>
          <w:sz w:val="20"/>
        </w:rPr>
        <w:t>Kan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kalmukas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kalmu|kas</w:t>
      </w:r>
      <w:r w:rsidRPr="00E3787E">
        <w:rPr>
          <w:rFonts w:ascii="Times SUT" w:hAnsi="Times SUT" w:cs="Times SUT"/>
          <w:sz w:val="20"/>
        </w:rPr>
        <w:t xml:space="preserve"> Äks Plt KJn, </w:t>
      </w:r>
      <w:r w:rsidRPr="00E3787E">
        <w:rPr>
          <w:rFonts w:ascii="Times SUT" w:hAnsi="Times SUT" w:cs="Times SUT"/>
          <w:i/>
          <w:sz w:val="20"/>
        </w:rPr>
        <w:t>kalmu|k</w:t>
      </w:r>
      <w:r w:rsidRPr="00E3787E">
        <w:rPr>
          <w:rFonts w:ascii="Times SUT" w:hAnsi="Times SUT" w:cs="Times SUT"/>
          <w:sz w:val="20"/>
        </w:rPr>
        <w:t xml:space="preserve"> Tõs Saa Tür Kod Pst Krl,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Saa Kod MMg Äks Plt KJn, </w:t>
      </w:r>
      <w:r w:rsidRPr="00E3787E">
        <w:rPr>
          <w:rFonts w:ascii="Times SUT" w:hAnsi="Times SUT" w:cs="Times SUT"/>
          <w:i/>
          <w:sz w:val="20"/>
        </w:rPr>
        <w:noBreakHyphen/>
        <w:t>ki</w:t>
      </w:r>
      <w:r w:rsidRPr="00E3787E">
        <w:rPr>
          <w:rFonts w:ascii="Times SUT" w:hAnsi="Times SUT" w:cs="Times SUT"/>
          <w:sz w:val="20"/>
        </w:rPr>
        <w:t xml:space="preserve"> Tõs,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Saa Krk kalmus </w:t>
      </w:r>
      <w:r w:rsidRPr="00E3787E">
        <w:rPr>
          <w:rFonts w:ascii="Times SUT" w:hAnsi="Times SUT" w:cs="Times SUT"/>
          <w:i/>
          <w:sz w:val="20"/>
        </w:rPr>
        <w:t>kui loomad punast kusevad, keedetse kalmuki `juuri ja andase `juua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kalmuk one kare ja kole laia lehegä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kalmukid tarvitasse küll `kirpude `vastu, neil on kena `vinge lõhn</w:t>
      </w:r>
      <w:r w:rsidRPr="00E3787E">
        <w:rPr>
          <w:rFonts w:ascii="Times SUT" w:hAnsi="Times SUT" w:cs="Times SUT"/>
          <w:sz w:val="20"/>
        </w:rPr>
        <w:t xml:space="preserve"> Äks; </w:t>
      </w:r>
      <w:r w:rsidRPr="00E3787E">
        <w:rPr>
          <w:rFonts w:ascii="Times SUT" w:hAnsi="Times SUT" w:cs="Times SUT"/>
          <w:i/>
          <w:sz w:val="20"/>
        </w:rPr>
        <w:t>kalmukas kasvab ka mudase koha pial nigu 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dijummikas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>kalmuku või kalbusse om laia, luha taolise taime</w:t>
      </w:r>
      <w:r w:rsidRPr="00E3787E">
        <w:rPr>
          <w:rFonts w:ascii="Times SUT" w:hAnsi="Times SUT" w:cs="Times SUT"/>
          <w:sz w:val="20"/>
        </w:rPr>
        <w:t xml:space="preserve"> Pst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kalmuk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kalmus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kalmuki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nahk</w:t>
      </w:r>
      <w:r w:rsidRPr="00E3787E">
        <w:rPr>
          <w:rFonts w:ascii="Times SUT" w:hAnsi="Times SUT" w:cs="Times SUT"/>
          <w:sz w:val="20"/>
        </w:rPr>
        <w:t xml:space="preserve"> karakullitaoline karusnahk Talvel kannud naised ja tüdrukud </w:t>
      </w:r>
      <w:r w:rsidRPr="00E3787E">
        <w:rPr>
          <w:rFonts w:ascii="Times SUT" w:hAnsi="Times SUT" w:cs="Times SUT"/>
          <w:i/>
          <w:sz w:val="20"/>
        </w:rPr>
        <w:t xml:space="preserve">kalmuki nahast </w:t>
      </w:r>
      <w:r w:rsidRPr="00E3787E">
        <w:rPr>
          <w:rFonts w:ascii="Times SUT" w:hAnsi="Times SUT" w:cs="Times SUT"/>
          <w:sz w:val="20"/>
        </w:rPr>
        <w:t xml:space="preserve">sarvilisi mütse Vig; </w:t>
      </w:r>
      <w:r w:rsidRPr="00E3787E">
        <w:rPr>
          <w:rFonts w:ascii="Times SUT" w:hAnsi="Times SUT" w:cs="Times SUT"/>
          <w:i/>
          <w:sz w:val="20"/>
        </w:rPr>
        <w:t>kalmuki nahk, kellest `kraesi `tehta, mis `ä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`säkras on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kalmuka nahad on ti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liksed, `läikijad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kalmuke nahk, siante kassi suurune tsäpäre nahage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saksul iks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liva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kalmukanahast krae ja muhvi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kalmiklammas, kalmukanõ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kindad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pl</w:t>
      </w:r>
      <w:r w:rsidRPr="00E3787E">
        <w:rPr>
          <w:rFonts w:ascii="Times SUT" w:hAnsi="Times SUT" w:cs="Times SUT"/>
          <w:sz w:val="20"/>
        </w:rPr>
        <w:t xml:space="preserve"> valged veretud käed vastsündinul  Kui lapsel on sündides käenahk valge, siis öeldakse, et temal on käes </w:t>
      </w:r>
      <w:r w:rsidRPr="00E3787E">
        <w:rPr>
          <w:rFonts w:ascii="Times SUT" w:hAnsi="Times SUT" w:cs="Times SUT"/>
          <w:i/>
          <w:sz w:val="20"/>
        </w:rPr>
        <w:t>`kalmu`kindad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kenel õlivad `jällä `kalmu`kindad kääs, sie suri `nuarelt</w:t>
      </w:r>
      <w:r w:rsidRPr="00E3787E">
        <w:rPr>
          <w:rFonts w:ascii="Times SUT" w:hAnsi="Times SUT" w:cs="Times SUT"/>
          <w:sz w:val="20"/>
        </w:rPr>
        <w:t xml:space="preserve"> Jõh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kalmusärk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küngas</w:t>
      </w:r>
      <w:r w:rsidRPr="00E3787E">
        <w:rPr>
          <w:rFonts w:ascii="Times SUT" w:hAnsi="Times SUT" w:cs="Times SUT"/>
          <w:sz w:val="20"/>
        </w:rPr>
        <w:t xml:space="preserve"> haud, hauaküngas </w:t>
      </w:r>
      <w:r w:rsidRPr="00E3787E">
        <w:rPr>
          <w:rFonts w:ascii="Times SUT" w:hAnsi="Times SUT" w:cs="Times SUT"/>
          <w:i/>
          <w:sz w:val="20"/>
        </w:rPr>
        <w:t>`surned `viässe `kalmu `künkälle, `kalmu `küngäss</w:t>
      </w:r>
      <w:r w:rsidRPr="00E3787E">
        <w:rPr>
          <w:rFonts w:ascii="Times SUT" w:hAnsi="Times SUT" w:cs="Times SUT"/>
          <w:sz w:val="20"/>
        </w:rPr>
        <w:t xml:space="preserve"> [on] </w:t>
      </w:r>
      <w:r w:rsidRPr="00E3787E">
        <w:rPr>
          <w:rFonts w:ascii="Times SUT" w:hAnsi="Times SUT" w:cs="Times SUT"/>
          <w:i/>
          <w:sz w:val="20"/>
        </w:rPr>
        <w:t>`surne`aidas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kalmuküngas on nii `rohtus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vana aud, vana kalmuküngas viel, üks vana kalmukene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kalmuline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kalmuline, </w:t>
      </w:r>
      <w:r w:rsidRPr="00E3787E">
        <w:rPr>
          <w:rFonts w:ascii="Times SUT" w:hAnsi="Times SUT" w:cs="Times SUT"/>
          <w:i/>
          <w:sz w:val="20"/>
        </w:rPr>
        <w:noBreakHyphen/>
        <w:t>nõ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 xml:space="preserve">se,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VId(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lene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ledse</w:t>
      </w:r>
      <w:r w:rsidRPr="00E3787E">
        <w:rPr>
          <w:rFonts w:ascii="Times SUT" w:hAnsi="Times SUT" w:cs="Times SUT"/>
          <w:sz w:val="20"/>
        </w:rPr>
        <w:t xml:space="preserve"> Lut), </w:t>
      </w:r>
      <w:r w:rsidRPr="00E3787E">
        <w:rPr>
          <w:rFonts w:ascii="Times SUT" w:hAnsi="Times SUT" w:cs="Times SUT"/>
          <w:i/>
          <w:sz w:val="20"/>
        </w:rPr>
        <w:noBreakHyphen/>
        <w:t>lene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lese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matuseline </w:t>
      </w:r>
      <w:r w:rsidRPr="00E3787E">
        <w:rPr>
          <w:rFonts w:ascii="Times SUT" w:hAnsi="Times SUT" w:cs="Times SUT"/>
          <w:i/>
          <w:sz w:val="20"/>
        </w:rPr>
        <w:t>mi kõnõlõ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midägi, mi olõ nigu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kalmulisõ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kalmuledse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tulõva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kuu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Lut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kalmaline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surnu </w:t>
      </w:r>
      <w:r w:rsidRPr="00E3787E">
        <w:rPr>
          <w:rFonts w:ascii="Times SUT" w:hAnsi="Times SUT" w:cs="Times SUT"/>
          <w:i/>
          <w:sz w:val="20"/>
        </w:rPr>
        <w:t>Kalmulitsõ naasest naida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kalmus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kalmu|s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Jäm Saa Juu Tür Koe, </w:t>
      </w:r>
      <w:r w:rsidRPr="00E3787E">
        <w:rPr>
          <w:rFonts w:ascii="Times SUT" w:hAnsi="Times SUT" w:cs="Times SUT"/>
          <w:i/>
          <w:sz w:val="20"/>
        </w:rPr>
        <w:t>`kalmu|s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sse</w:t>
      </w:r>
      <w:r w:rsidRPr="00E3787E">
        <w:rPr>
          <w:rFonts w:ascii="Times SUT" w:hAnsi="Times SUT" w:cs="Times SUT"/>
          <w:sz w:val="20"/>
        </w:rPr>
        <w:t xml:space="preserve"> Jõh IisR,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Khk Iis, </w:t>
      </w:r>
      <w:r w:rsidRPr="00E3787E">
        <w:rPr>
          <w:rFonts w:ascii="Times SUT" w:hAnsi="Times SUT" w:cs="Times SUT"/>
          <w:i/>
          <w:sz w:val="20"/>
        </w:rPr>
        <w:t>kalmu|ss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sse</w:t>
      </w:r>
      <w:r w:rsidRPr="00E3787E">
        <w:rPr>
          <w:rFonts w:ascii="Times SUT" w:hAnsi="Times SUT" w:cs="Times SUT"/>
          <w:sz w:val="20"/>
        </w:rPr>
        <w:t xml:space="preserve"> M(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ssa</w:t>
      </w:r>
      <w:r w:rsidRPr="00E3787E">
        <w:rPr>
          <w:rFonts w:ascii="Times SUT" w:hAnsi="Times SUT" w:cs="Times SUT"/>
          <w:sz w:val="20"/>
        </w:rPr>
        <w:t xml:space="preserve"> Trv) T, g </w:t>
      </w:r>
      <w:r w:rsidRPr="00E3787E">
        <w:rPr>
          <w:rFonts w:ascii="Times SUT" w:hAnsi="Times SUT" w:cs="Times SUT"/>
          <w:i/>
          <w:sz w:val="20"/>
        </w:rPr>
        <w:noBreakHyphen/>
        <w:t>sõ</w:t>
      </w:r>
      <w:r w:rsidRPr="00E3787E">
        <w:rPr>
          <w:rFonts w:ascii="Times SUT" w:hAnsi="Times SUT" w:cs="Times SUT"/>
          <w:sz w:val="20"/>
        </w:rPr>
        <w:t xml:space="preserve"> V(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ssõ</w:t>
      </w:r>
      <w:r w:rsidRPr="00E3787E">
        <w:rPr>
          <w:rFonts w:ascii="Times SUT" w:hAnsi="Times SUT" w:cs="Times SUT"/>
          <w:sz w:val="20"/>
        </w:rPr>
        <w:t xml:space="preserve"> Räp) kalmus (Acorus calamus); võhumõõk (Irio pseudocorus) </w:t>
      </w:r>
      <w:r w:rsidRPr="00E3787E">
        <w:rPr>
          <w:rFonts w:ascii="Times SUT" w:hAnsi="Times SUT" w:cs="Times SUT"/>
          <w:i/>
          <w:sz w:val="20"/>
        </w:rPr>
        <w:t>kalmuse lehed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põrmandu `pääle, kui `kirpe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kalmuse `juuresi neid `korjavad ja siis kuivatama</w:t>
      </w:r>
      <w:r w:rsidRPr="00E3787E">
        <w:rPr>
          <w:rFonts w:ascii="Times SUT" w:hAnsi="Times SUT" w:cs="Times SUT"/>
          <w:sz w:val="20"/>
        </w:rPr>
        <w:t xml:space="preserve"> Tür; </w:t>
      </w:r>
      <w:r w:rsidRPr="00E3787E">
        <w:rPr>
          <w:rFonts w:ascii="Times SUT" w:hAnsi="Times SUT" w:cs="Times SUT"/>
          <w:i/>
          <w:sz w:val="20"/>
        </w:rPr>
        <w:t>kalmussit `panti omale `sängi `kirpe jaoss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mia tõi kalmussit, tei `jalgule avvutust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kalmussõid om katõsuguma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si.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mia ilma `häitsemäldä omma,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`l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hnasõ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kalbus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kalm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kalmuk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kalmukas,  kalpus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kalmus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`kalmus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kalm </w:t>
      </w:r>
      <w:r w:rsidRPr="00E3787E">
        <w:rPr>
          <w:rFonts w:ascii="Times SUT" w:hAnsi="Times SUT" w:cs="Times SUT"/>
          <w:i/>
          <w:sz w:val="20"/>
        </w:rPr>
        <w:t>Lärmu metsa juures on kalmused ehk kalmu`künkad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kalmu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särk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Kel </w:t>
      </w:r>
      <w:r w:rsidRPr="00E3787E">
        <w:rPr>
          <w:rFonts w:ascii="Times SUT" w:hAnsi="Times SUT" w:cs="Times SUT"/>
          <w:sz w:val="20"/>
        </w:rPr>
        <w:t xml:space="preserve">(vastsündinul) </w:t>
      </w:r>
      <w:r w:rsidRPr="00E3787E">
        <w:rPr>
          <w:rFonts w:ascii="Times SUT" w:hAnsi="Times SUT" w:cs="Times SUT"/>
          <w:i/>
          <w:sz w:val="20"/>
        </w:rPr>
        <w:t xml:space="preserve">õli `jällä `kalmu särk, sie suri `jällä vagaselt siis, sie õli </w:t>
      </w:r>
      <w:r w:rsidRPr="00E3787E">
        <w:rPr>
          <w:rFonts w:ascii="Times SUT" w:hAnsi="Times SUT" w:cs="Times SUT"/>
          <w:sz w:val="20"/>
        </w:rPr>
        <w:t xml:space="preserve">[sündides] </w:t>
      </w:r>
      <w:r w:rsidRPr="00E3787E">
        <w:rPr>
          <w:rFonts w:ascii="Times SUT" w:hAnsi="Times SUT" w:cs="Times SUT"/>
          <w:i/>
          <w:sz w:val="20"/>
        </w:rPr>
        <w:t>ülä keha lumi `valge</w:t>
      </w:r>
      <w:r w:rsidRPr="00E3787E">
        <w:rPr>
          <w:rFonts w:ascii="Times SUT" w:hAnsi="Times SUT" w:cs="Times SUT"/>
          <w:sz w:val="20"/>
        </w:rPr>
        <w:t xml:space="preserve"> Jõh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kalmukindad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kalosk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kaloss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i/>
          <w:sz w:val="20"/>
        </w:rPr>
      </w:pPr>
      <w:r w:rsidRPr="00E3787E">
        <w:rPr>
          <w:rStyle w:val="ms1"/>
          <w:rFonts w:ascii="Times SUT" w:hAnsi="Times SUT" w:cs="Times SUT"/>
        </w:rPr>
        <w:t>kaloss</w:t>
      </w:r>
      <w:r w:rsidRPr="00E3787E">
        <w:rPr>
          <w:rFonts w:ascii="Times SUT" w:hAnsi="Times SUT" w:cs="Times SUT"/>
          <w:sz w:val="20"/>
        </w:rPr>
        <w:t xml:space="preserve"> (variante:) </w:t>
      </w:r>
      <w:r w:rsidRPr="00E3787E">
        <w:rPr>
          <w:rFonts w:ascii="Times SUT" w:hAnsi="Times SUT" w:cs="Times SUT"/>
          <w:i/>
          <w:sz w:val="20"/>
        </w:rPr>
        <w:t>kalo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s, kaloss, `kaaloss, kaalo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s, kaluss, kalus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kallus,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lus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kalosk, lo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s, loss, kola</w:t>
      </w:r>
      <w:r w:rsidR="00E3787E" w:rsidRPr="00E3787E">
        <w:rPr>
          <w:rFonts w:ascii="Times SUT" w:hAnsi="Times SUT" w:cs="Times SUT"/>
          <w:i/>
          <w:sz w:val="20"/>
        </w:rPr>
        <w:t>š́</w:t>
      </w:r>
      <w:r w:rsidRPr="00E3787E">
        <w:rPr>
          <w:rFonts w:ascii="Times SUT" w:hAnsi="Times SUT" w:cs="Times SUT"/>
          <w:i/>
          <w:sz w:val="20"/>
        </w:rPr>
        <w:t xml:space="preserve">š, </w:t>
      </w:r>
      <w:r w:rsidRPr="00E3787E">
        <w:rPr>
          <w:rFonts w:ascii="Times SUT" w:hAnsi="Times SUT" w:cs="Times SUT"/>
          <w:sz w:val="20"/>
        </w:rPr>
        <w:t>g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 xml:space="preserve">i </w:t>
      </w:r>
      <w:r w:rsidRPr="00E3787E">
        <w:rPr>
          <w:rFonts w:ascii="Times SUT" w:hAnsi="Times SUT" w:cs="Times SUT"/>
          <w:sz w:val="20"/>
        </w:rPr>
        <w:t xml:space="preserve">kummijalanõu, kaloss </w:t>
      </w:r>
      <w:r w:rsidRPr="00E3787E">
        <w:rPr>
          <w:rFonts w:ascii="Times SUT" w:hAnsi="Times SUT" w:cs="Times SUT"/>
          <w:i/>
          <w:sz w:val="20"/>
        </w:rPr>
        <w:t>`kõrged kalo·</w:t>
      </w:r>
      <w:r w:rsidR="00E3787E" w:rsidRPr="00E3787E">
        <w:rPr>
          <w:rFonts w:ascii="Times SUT" w:hAnsi="Times SUT" w:cs="Times SUT"/>
          <w:i/>
          <w:sz w:val="20"/>
        </w:rPr>
        <w:t>s̀</w:t>
      </w:r>
      <w:r w:rsidRPr="00E3787E">
        <w:rPr>
          <w:rFonts w:ascii="Times SUT" w:hAnsi="Times SUT" w:cs="Times SUT"/>
          <w:i/>
          <w:sz w:val="20"/>
        </w:rPr>
        <w:t>sid ja madalad kalo·</w:t>
      </w:r>
      <w:r w:rsidR="00E3787E" w:rsidRPr="00E3787E">
        <w:rPr>
          <w:rFonts w:ascii="Times SUT" w:hAnsi="Times SUT" w:cs="Times SUT"/>
          <w:i/>
          <w:sz w:val="20"/>
        </w:rPr>
        <w:t>s̀</w:t>
      </w:r>
      <w:r w:rsidRPr="00E3787E">
        <w:rPr>
          <w:rFonts w:ascii="Times SUT" w:hAnsi="Times SUT" w:cs="Times SUT"/>
          <w:i/>
          <w:sz w:val="20"/>
        </w:rPr>
        <w:t>sid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lossid ki</w:t>
      </w:r>
      <w:r w:rsidR="00E3787E" w:rsidRPr="00E3787E">
        <w:rPr>
          <w:rFonts w:ascii="Times SUT" w:hAnsi="Times SUT" w:cs="Times SUT"/>
          <w:i/>
          <w:sz w:val="20"/>
        </w:rPr>
        <w:t>ŋŋ</w:t>
      </w:r>
      <w:r w:rsidRPr="00E3787E">
        <w:rPr>
          <w:rFonts w:ascii="Times SUT" w:hAnsi="Times SUT" w:cs="Times SUT"/>
          <w:i/>
          <w:sz w:val="20"/>
        </w:rPr>
        <w:t>a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Vanad inimest nee käivad nüütsel ajal paljud lossidega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mo jalad ei kannata lo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sa mette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kalo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sid `pantase `saapa `otsa, kalo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sa on `tarvis vildide jauss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muda kingad on kalo·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sid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>`ammugis nied kalo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sid 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tulid, `aasta kahekümme kolme iest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kalo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 kannad `suapa piäl, kalo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sil one nu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id taga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vanal ajal ei olnd kallussid, olid kummi `suapad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miul olliv la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 xml:space="preserve">tsnahast kengä seantsa·ma ku lossi </w:t>
      </w:r>
      <w:r w:rsidRPr="00E3787E">
        <w:rPr>
          <w:rFonts w:ascii="Times SUT" w:hAnsi="Times SUT" w:cs="Times SUT"/>
          <w:sz w:val="20"/>
        </w:rPr>
        <w:t>(~</w:t>
      </w:r>
      <w:r w:rsidRPr="00E3787E">
        <w:rPr>
          <w:rFonts w:ascii="Times SUT" w:hAnsi="Times SUT" w:cs="Times SUT"/>
          <w:i/>
          <w:sz w:val="20"/>
        </w:rPr>
        <w:t xml:space="preserve"> kalo·ssi</w:t>
      </w:r>
      <w:r w:rsidRPr="00E3787E">
        <w:rPr>
          <w:rFonts w:ascii="Times SUT" w:hAnsi="Times SUT" w:cs="Times SUT"/>
          <w:sz w:val="20"/>
        </w:rPr>
        <w:t xml:space="preserve">) Krk; </w:t>
      </w:r>
      <w:r w:rsidRPr="00E3787E">
        <w:rPr>
          <w:rFonts w:ascii="Times SUT" w:hAnsi="Times SUT" w:cs="Times SUT"/>
          <w:i/>
          <w:sz w:val="20"/>
        </w:rPr>
        <w:t>ku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 lää, siss `tõmba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lusse `otsa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kõik om kallustega ja kummikidega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üten jalan om vana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ki tü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k, tõsõn jalan vana ts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g </w:t>
      </w:r>
      <w:r w:rsidRPr="00E3787E">
        <w:rPr>
          <w:rFonts w:ascii="Times SUT" w:hAnsi="Times SUT" w:cs="Times SUT"/>
          <w:sz w:val="20"/>
        </w:rPr>
        <w:t>Har || 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vana saapapea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lo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sid või `tuhlid oo vanad `saapa pöiad kus sääred ää lõegatud </w:t>
      </w:r>
      <w:r w:rsidRPr="00E3787E">
        <w:rPr>
          <w:rFonts w:ascii="Times SUT" w:hAnsi="Times SUT" w:cs="Times SUT"/>
          <w:sz w:val="20"/>
        </w:rPr>
        <w:t>Aud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-kalpa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kilpa-kalpa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-kalpadi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kilpadi-kalpadi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kalpama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`kalpama, kalbata</w:t>
      </w:r>
      <w:r w:rsidRPr="00E3787E">
        <w:rPr>
          <w:rFonts w:ascii="Times SUT" w:hAnsi="Times SUT" w:cs="Times SUT"/>
          <w:sz w:val="20"/>
        </w:rPr>
        <w:t xml:space="preserve"> Mar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hüppama, vallatult karglema </w:t>
      </w:r>
      <w:r w:rsidRPr="00E3787E">
        <w:rPr>
          <w:rFonts w:ascii="Times SUT" w:hAnsi="Times SUT" w:cs="Times SUT"/>
          <w:i/>
          <w:sz w:val="20"/>
        </w:rPr>
        <w:t>mes sa sedasi `kalpad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las nad </w:t>
      </w:r>
      <w:r w:rsidRPr="00E3787E">
        <w:rPr>
          <w:rFonts w:ascii="Times SUT" w:hAnsi="Times SUT" w:cs="Times SUT"/>
          <w:sz w:val="20"/>
        </w:rPr>
        <w:t>(lapsed)</w:t>
      </w:r>
      <w:r w:rsidRPr="00E3787E">
        <w:rPr>
          <w:rFonts w:ascii="Times SUT" w:hAnsi="Times SUT" w:cs="Times SUT"/>
          <w:i/>
          <w:sz w:val="20"/>
        </w:rPr>
        <w:t xml:space="preserve"> kalbata `peale</w:t>
      </w:r>
      <w:r w:rsidRPr="00E3787E">
        <w:rPr>
          <w:rFonts w:ascii="Times SUT" w:hAnsi="Times SUT" w:cs="Times SUT"/>
          <w:sz w:val="20"/>
        </w:rPr>
        <w:t xml:space="preserve"> Mar</w:t>
      </w:r>
      <w:r w:rsidRPr="00E3787E">
        <w:rPr>
          <w:rFonts w:ascii="Times SUT" w:hAnsi="Times SUT" w:cs="Times SUT"/>
          <w:b/>
          <w:sz w:val="20"/>
        </w:rPr>
        <w:t xml:space="preserve"> Vrd</w:t>
      </w:r>
      <w:r w:rsidRPr="00E3787E">
        <w:rPr>
          <w:rFonts w:ascii="Times SUT" w:hAnsi="Times SUT" w:cs="Times SUT"/>
          <w:sz w:val="20"/>
        </w:rPr>
        <w:t> kalpsama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ringi kolama, hulkuma </w:t>
      </w:r>
      <w:r w:rsidRPr="00E3787E">
        <w:rPr>
          <w:rFonts w:ascii="Times SUT" w:hAnsi="Times SUT" w:cs="Times SUT"/>
          <w:i/>
          <w:sz w:val="20"/>
        </w:rPr>
        <w:t>eks need poisikesed `kalpa nüid ka, 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sivad omasugused kokku, siis `kalpavad `metsa või `jõele, `salkas lähvad</w:t>
      </w:r>
      <w:r w:rsidRPr="00E3787E">
        <w:rPr>
          <w:rFonts w:ascii="Times SUT" w:hAnsi="Times SUT" w:cs="Times SUT"/>
          <w:sz w:val="20"/>
        </w:rPr>
        <w:t xml:space="preserve">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kalp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harakas</w:t>
      </w:r>
      <w:r w:rsidRPr="00E3787E">
        <w:rPr>
          <w:rFonts w:ascii="Times SUT" w:hAnsi="Times SUT" w:cs="Times SUT"/>
          <w:sz w:val="20"/>
        </w:rPr>
        <w:t xml:space="preserve"> (kehvalt riietatud inimesest) [ta on] </w:t>
      </w:r>
      <w:r w:rsidRPr="00E3787E">
        <w:rPr>
          <w:rFonts w:ascii="Times SUT" w:hAnsi="Times SUT" w:cs="Times SUT"/>
          <w:i/>
          <w:sz w:val="20"/>
        </w:rPr>
        <w:t>päris kalparakaks jäänu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kalpsakas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kalpsa|kas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elav, vallatu </w:t>
      </w:r>
      <w:r w:rsidRPr="00E3787E">
        <w:rPr>
          <w:rFonts w:ascii="Times SUT" w:hAnsi="Times SUT" w:cs="Times SUT"/>
          <w:i/>
          <w:sz w:val="20"/>
        </w:rPr>
        <w:t>kalpsakas laps üppab ja teeb vallatust</w:t>
      </w:r>
      <w:r w:rsidRPr="00E3787E">
        <w:rPr>
          <w:rFonts w:ascii="Times SUT" w:hAnsi="Times SUT" w:cs="Times SUT"/>
          <w:sz w:val="20"/>
        </w:rPr>
        <w:t xml:space="preserve"> Tor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kalpsama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`kalpsama</w:t>
      </w:r>
      <w:r w:rsidRPr="00E3787E">
        <w:rPr>
          <w:rFonts w:ascii="Times SUT" w:hAnsi="Times SUT" w:cs="Times SUT"/>
          <w:sz w:val="20"/>
        </w:rPr>
        <w:t xml:space="preserve"> Kuu,</w:t>
      </w:r>
      <w:r w:rsidRPr="00E3787E">
        <w:rPr>
          <w:rFonts w:ascii="Times SUT" w:hAnsi="Times SUT" w:cs="Times SUT"/>
          <w:i/>
          <w:sz w:val="20"/>
        </w:rPr>
        <w:t xml:space="preserve"> kalpsata</w:t>
      </w:r>
      <w:r w:rsidRPr="00E3787E">
        <w:rPr>
          <w:rFonts w:ascii="Times SUT" w:hAnsi="Times SUT" w:cs="Times SUT"/>
          <w:sz w:val="20"/>
        </w:rPr>
        <w:t xml:space="preserve"> Khk Mar Vig Var Tor Hää VJg hüppama, kargama </w:t>
      </w:r>
      <w:r w:rsidRPr="00E3787E">
        <w:rPr>
          <w:rFonts w:ascii="Times SUT" w:hAnsi="Times SUT" w:cs="Times SUT"/>
          <w:i/>
          <w:sz w:val="20"/>
        </w:rPr>
        <w:t>`Kalpsas üle `kraavi, pold asigi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lapsed `kalpsasid `õues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konn `kalpsab üpata</w:t>
      </w:r>
      <w:r w:rsidRPr="00E3787E">
        <w:rPr>
          <w:rFonts w:ascii="Times SUT" w:hAnsi="Times SUT" w:cs="Times SUT"/>
          <w:sz w:val="20"/>
        </w:rPr>
        <w:t xml:space="preserve"> Tor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kalpama, kalpsatama, kalpserdama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kalpsatama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mom</w:t>
      </w:r>
      <w:r w:rsidRPr="00E3787E">
        <w:rPr>
          <w:rFonts w:ascii="Times SUT" w:hAnsi="Times SUT" w:cs="Times SUT"/>
          <w:sz w:val="20"/>
        </w:rPr>
        <w:t xml:space="preserve"> &lt; kalpsama </w:t>
      </w:r>
      <w:r w:rsidRPr="00E3787E">
        <w:rPr>
          <w:rFonts w:ascii="Times SUT" w:hAnsi="Times SUT" w:cs="Times SUT"/>
          <w:i/>
          <w:sz w:val="20"/>
        </w:rPr>
        <w:t>`kalpsas, kalpsatas menema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kalpserdama</w:t>
      </w:r>
      <w:r w:rsidRPr="00E3787E">
        <w:rPr>
          <w:rFonts w:ascii="Times SUT" w:hAnsi="Times SUT" w:cs="Times SUT"/>
          <w:sz w:val="20"/>
        </w:rPr>
        <w:t xml:space="preserve"> kalpsama </w:t>
      </w:r>
      <w:r w:rsidRPr="00E3787E">
        <w:rPr>
          <w:rFonts w:ascii="Times SUT" w:hAnsi="Times SUT" w:cs="Times SUT"/>
          <w:i/>
          <w:sz w:val="20"/>
        </w:rPr>
        <w:t xml:space="preserve">Mis sa siin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kalpserdad</w:t>
      </w:r>
      <w:r w:rsidRPr="00E3787E">
        <w:rPr>
          <w:rFonts w:ascii="Times SUT" w:hAnsi="Times SUT" w:cs="Times SUT"/>
          <w:sz w:val="20"/>
        </w:rPr>
        <w:t xml:space="preserve"> Vig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kalpsti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`kalpsti</w:t>
      </w:r>
      <w:r w:rsidRPr="00E3787E">
        <w:rPr>
          <w:rFonts w:ascii="Times SUT" w:hAnsi="Times SUT" w:cs="Times SUT"/>
          <w:sz w:val="20"/>
        </w:rPr>
        <w:t xml:space="preserve"> Kad VJg </w:t>
      </w:r>
      <w:r w:rsidRPr="00E3787E">
        <w:rPr>
          <w:rFonts w:ascii="Times SUT" w:hAnsi="Times SUT" w:cs="Times SUT"/>
          <w:sz w:val="16"/>
        </w:rPr>
        <w:t>deskr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ühe siraka sain `anda, oligi `kalpsti üle aa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kukkus `kalpsti obuse 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jast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kalpus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`kalpu|s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Hls Krk kalmus </w:t>
      </w:r>
      <w:r w:rsidRPr="00E3787E">
        <w:rPr>
          <w:rFonts w:ascii="Times SUT" w:hAnsi="Times SUT" w:cs="Times SUT"/>
          <w:i/>
          <w:sz w:val="20"/>
        </w:rPr>
        <w:t>`kalpuse kasvav jõe ja järve veeren. `kalpuse juure om kõturohi</w:t>
      </w:r>
      <w:r w:rsidRPr="00E3787E">
        <w:rPr>
          <w:rFonts w:ascii="Times SUT" w:hAnsi="Times SUT" w:cs="Times SUT"/>
          <w:sz w:val="20"/>
        </w:rPr>
        <w:t xml:space="preserve"> Hls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kalbus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kalsagane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kalsaga|ne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näruselt riietatud </w:t>
      </w:r>
      <w:r w:rsidRPr="00E3787E">
        <w:rPr>
          <w:rFonts w:ascii="Times SUT" w:hAnsi="Times SUT" w:cs="Times SUT"/>
          <w:i/>
          <w:sz w:val="20"/>
        </w:rPr>
        <w:t>nii kalsagane oma riietega</w:t>
      </w:r>
      <w:r w:rsidRPr="00E3787E">
        <w:rPr>
          <w:rFonts w:ascii="Times SUT" w:hAnsi="Times SUT" w:cs="Times SUT"/>
          <w:sz w:val="20"/>
        </w:rPr>
        <w:t xml:space="preserve"> Khk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kalsa-kalsa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kalsa-kalsa</w:t>
      </w:r>
      <w:r w:rsidRPr="00E3787E">
        <w:rPr>
          <w:rFonts w:ascii="Times SUT" w:hAnsi="Times SUT" w:cs="Times SUT"/>
          <w:sz w:val="20"/>
        </w:rPr>
        <w:t xml:space="preserve"> Khk Koe KJn </w:t>
      </w:r>
      <w:r w:rsidRPr="00E3787E">
        <w:rPr>
          <w:rFonts w:ascii="Times SUT" w:hAnsi="Times SUT" w:cs="Times SUT"/>
          <w:sz w:val="16"/>
        </w:rPr>
        <w:t>deskr</w:t>
      </w:r>
      <w:r w:rsidRPr="00E3787E">
        <w:rPr>
          <w:rFonts w:ascii="Times SUT" w:hAnsi="Times SUT" w:cs="Times SUT"/>
          <w:sz w:val="20"/>
        </w:rPr>
        <w:t xml:space="preserve"> (kõndimisest) </w:t>
      </w:r>
      <w:r w:rsidRPr="00E3787E">
        <w:rPr>
          <w:rFonts w:ascii="Times SUT" w:hAnsi="Times SUT" w:cs="Times SUT"/>
          <w:i/>
          <w:sz w:val="20"/>
        </w:rPr>
        <w:t>leheb kalsa-kalsa, üks ilp annab `sooja, teine `külma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lähäb kalsa-kalsa</w:t>
      </w:r>
      <w:r w:rsidRPr="00E3787E">
        <w:rPr>
          <w:rFonts w:ascii="Times SUT" w:hAnsi="Times SUT" w:cs="Times SUT"/>
          <w:sz w:val="20"/>
        </w:rPr>
        <w:t xml:space="preserve"> (rutates)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kalsakile</w:t>
      </w:r>
      <w:r w:rsidRPr="00E3787E">
        <w:rPr>
          <w:rFonts w:ascii="Times SUT" w:hAnsi="Times SUT" w:cs="Times SUT"/>
          <w:b/>
          <w:sz w:val="20"/>
        </w:rPr>
        <w:t>, kalsakili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kalsaki|le, </w:t>
      </w:r>
      <w:r w:rsidRPr="00E3787E">
        <w:rPr>
          <w:rFonts w:ascii="Times SUT" w:hAnsi="Times SUT" w:cs="Times SUT"/>
          <w:i/>
          <w:sz w:val="20"/>
        </w:rPr>
        <w:noBreakHyphen/>
        <w:t>li</w:t>
      </w:r>
      <w:r w:rsidRPr="00E3787E">
        <w:rPr>
          <w:rFonts w:ascii="Times SUT" w:hAnsi="Times SUT" w:cs="Times SUT"/>
          <w:sz w:val="20"/>
        </w:rPr>
        <w:t xml:space="preserve"> räbaldunud, katki rebitud </w:t>
      </w:r>
      <w:r w:rsidRPr="00E3787E">
        <w:rPr>
          <w:rFonts w:ascii="Times SUT" w:hAnsi="Times SUT" w:cs="Times SUT"/>
          <w:i/>
          <w:sz w:val="20"/>
        </w:rPr>
        <w:t>raamat o nõnna kalsakile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`riided nii kalsakili selgas</w:t>
      </w:r>
      <w:r w:rsidRPr="00E3787E">
        <w:rPr>
          <w:rFonts w:ascii="Times SUT" w:hAnsi="Times SUT" w:cs="Times SUT"/>
          <w:sz w:val="20"/>
        </w:rPr>
        <w:t xml:space="preserve"> Muh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kalsas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kalsas</w:t>
      </w:r>
      <w:r w:rsidRPr="00E3787E">
        <w:rPr>
          <w:rFonts w:ascii="Times SUT" w:hAnsi="Times SUT" w:cs="Times SUT"/>
          <w:sz w:val="20"/>
        </w:rPr>
        <w:t xml:space="preserve"> sõnnikuvankri külglaud </w:t>
      </w:r>
      <w:r w:rsidRPr="00E3787E">
        <w:rPr>
          <w:rFonts w:ascii="Times SUT" w:hAnsi="Times SUT" w:cs="Times SUT"/>
          <w:i/>
          <w:sz w:val="20"/>
        </w:rPr>
        <w:t>öhöl pool on redel, teesel pool kalsas ehk sittload, see käib peält ää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kalts</w:t>
      </w:r>
      <w:r w:rsidRPr="00E3787E">
        <w:rPr>
          <w:rFonts w:ascii="Times SUT" w:hAnsi="Times SUT" w:cs="Times SUT"/>
          <w:sz w:val="20"/>
          <w:vertAlign w:val="superscript"/>
        </w:rPr>
        <w:t>4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kalserdama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kaltserdama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kalsi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kalts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kalsin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`kalsin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Hää, </w:t>
      </w:r>
      <w:r w:rsidRPr="00E3787E">
        <w:rPr>
          <w:rFonts w:ascii="Times SUT" w:hAnsi="Times SUT" w:cs="Times SUT"/>
          <w:i/>
          <w:sz w:val="20"/>
        </w:rPr>
        <w:t>`kalsõn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Khn, </w:t>
      </w:r>
      <w:r w:rsidRPr="00E3787E">
        <w:rPr>
          <w:rFonts w:ascii="Times SUT" w:hAnsi="Times SUT" w:cs="Times SUT"/>
          <w:i/>
          <w:sz w:val="20"/>
        </w:rPr>
        <w:t>kalsin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g</w:t>
      </w:r>
      <w:r w:rsidRPr="00E3787E">
        <w:rPr>
          <w:rFonts w:ascii="Times SUT" w:hAnsi="Times SUT" w:cs="Times SUT"/>
          <w:sz w:val="20"/>
        </w:rPr>
        <w:t xml:space="preserve">)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Rei, </w:t>
      </w:r>
      <w:r w:rsidRPr="00E3787E">
        <w:rPr>
          <w:rFonts w:ascii="Times SUT" w:hAnsi="Times SUT" w:cs="Times SUT"/>
          <w:i/>
          <w:sz w:val="20"/>
        </w:rPr>
        <w:t>kaltsing</w:t>
      </w:r>
      <w:r w:rsidRPr="00E3787E">
        <w:rPr>
          <w:rFonts w:ascii="Times SUT" w:hAnsi="Times SUT" w:cs="Times SUT"/>
          <w:sz w:val="20"/>
        </w:rPr>
        <w:t xml:space="preserve"> Käi pikipuu laeva põhjas kaarte kinnitamiseks </w:t>
      </w:r>
      <w:r w:rsidRPr="00E3787E">
        <w:rPr>
          <w:rFonts w:ascii="Times SUT" w:hAnsi="Times SUT" w:cs="Times SUT"/>
          <w:i/>
          <w:sz w:val="20"/>
        </w:rPr>
        <w:t xml:space="preserve">kaltsing käib `pöoti `laeva </w:t>
      </w:r>
      <w:r w:rsidRPr="00E3787E">
        <w:rPr>
          <w:rFonts w:ascii="Times SUT" w:hAnsi="Times SUT" w:cs="Times SUT"/>
          <w:sz w:val="20"/>
        </w:rPr>
        <w:t xml:space="preserve">Käi; </w:t>
      </w:r>
      <w:r w:rsidRPr="00E3787E">
        <w:rPr>
          <w:rFonts w:ascii="Times SUT" w:hAnsi="Times SUT" w:cs="Times SUT"/>
          <w:i/>
          <w:sz w:val="20"/>
        </w:rPr>
        <w:t>`Kalsõn annab laõvalõ tugevusõ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`kalsin on ema pääl, tema tehaks siispuul, nõnda ku kiil on 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lapuul. enne `kalsin ühendadaks emaga, et 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nid jäävad pidama</w:t>
      </w:r>
      <w:r w:rsidRPr="00E3787E">
        <w:rPr>
          <w:rFonts w:ascii="Times SUT" w:hAnsi="Times SUT" w:cs="Times SUT"/>
          <w:sz w:val="20"/>
        </w:rPr>
        <w:t xml:space="preserve"> Hää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kaltson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kalsk(e)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`kalske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i/>
          <w:sz w:val="20"/>
        </w:rPr>
        <w:t>kalsk</w:t>
      </w:r>
      <w:r w:rsidRPr="00E3787E">
        <w:rPr>
          <w:rFonts w:ascii="Times SUT" w:hAnsi="Times SUT" w:cs="Times SUT"/>
          <w:sz w:val="20"/>
        </w:rPr>
        <w:t xml:space="preserve"> Kuu) kõva; kare; karm </w:t>
      </w:r>
      <w:r w:rsidRPr="00E3787E">
        <w:rPr>
          <w:rFonts w:ascii="Times SUT" w:hAnsi="Times SUT" w:cs="Times SUT"/>
          <w:i/>
          <w:sz w:val="20"/>
        </w:rPr>
        <w:t>kalsk mies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`Kalske jää on ohukane aga `kannatab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kus vesi `juaksi, `sinne lina</w:t>
      </w:r>
      <w:r w:rsidRPr="00E3787E">
        <w:rPr>
          <w:rFonts w:ascii="Times SUT" w:hAnsi="Times SUT" w:cs="Times SUT"/>
          <w:sz w:val="20"/>
        </w:rPr>
        <w:t xml:space="preserve"> [likku] </w:t>
      </w:r>
      <w:r w:rsidRPr="00E3787E">
        <w:rPr>
          <w:rFonts w:ascii="Times SUT" w:hAnsi="Times SUT" w:cs="Times SUT"/>
          <w:i/>
          <w:sz w:val="20"/>
        </w:rPr>
        <w:t>ei `pandud, et `jäävad `kalsked ja `karmed linad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se puu on rabe ja `kalske</w:t>
      </w:r>
      <w:r w:rsidRPr="00E3787E">
        <w:rPr>
          <w:rFonts w:ascii="Times SUT" w:hAnsi="Times SUT" w:cs="Times SUT"/>
          <w:sz w:val="20"/>
        </w:rPr>
        <w:t xml:space="preserve"> Vai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kale</w:t>
      </w:r>
      <w:r w:rsidRPr="00E3787E">
        <w:rPr>
          <w:rFonts w:ascii="Times SUT" w:hAnsi="Times SUT" w:cs="Times SUT"/>
          <w:sz w:val="20"/>
          <w:vertAlign w:val="superscript"/>
        </w:rPr>
        <w:t>3</w:t>
      </w:r>
      <w:r w:rsidRPr="00E3787E">
        <w:rPr>
          <w:rFonts w:ascii="Times SUT" w:hAnsi="Times SUT" w:cs="Times SUT"/>
          <w:sz w:val="20"/>
        </w:rPr>
        <w:t>, kalk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kalss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puu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kaluspuu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kalstükk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kaltstükk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kalsukas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kalsu|kas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näruses riides ja kasimata </w:t>
      </w:r>
      <w:r w:rsidRPr="00E3787E">
        <w:rPr>
          <w:rFonts w:ascii="Times SUT" w:hAnsi="Times SUT" w:cs="Times SUT"/>
          <w:i/>
          <w:sz w:val="20"/>
        </w:rPr>
        <w:t>va kalsukas inimene</w:t>
      </w:r>
      <w:r w:rsidRPr="00E3787E">
        <w:rPr>
          <w:rFonts w:ascii="Times SUT" w:hAnsi="Times SUT" w:cs="Times SUT"/>
          <w:sz w:val="20"/>
        </w:rPr>
        <w:t xml:space="preserve"> VJg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kaltsakas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kalsõn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kalsin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di</w:t>
      </w:r>
      <w:r w:rsidRPr="00E3787E">
        <w:rPr>
          <w:rFonts w:ascii="Times SUT" w:hAnsi="Times SUT" w:cs="Times SUT"/>
          <w:sz w:val="20"/>
        </w:rPr>
        <w:t xml:space="preserve"> väike leivakakk </w:t>
      </w:r>
      <w:r w:rsidRPr="00E3787E">
        <w:rPr>
          <w:rFonts w:ascii="Times SUT" w:hAnsi="Times SUT" w:cs="Times SUT"/>
          <w:i/>
          <w:sz w:val="20"/>
        </w:rPr>
        <w:t>lapsed `tahtvad `saada `veikse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di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karjase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Ris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kaalt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kalter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`kalt|er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ri</w:t>
      </w:r>
      <w:r w:rsidRPr="00E3787E">
        <w:rPr>
          <w:rFonts w:ascii="Times SUT" w:hAnsi="Times SUT" w:cs="Times SUT"/>
          <w:sz w:val="20"/>
        </w:rPr>
        <w:t xml:space="preserve"> Kse Han, </w:t>
      </w:r>
      <w:r w:rsidRPr="00E3787E">
        <w:rPr>
          <w:rFonts w:ascii="Times SUT" w:hAnsi="Times SUT" w:cs="Times SUT"/>
          <w:i/>
          <w:sz w:val="20"/>
        </w:rPr>
        <w:noBreakHyphen/>
        <w:t>re</w:t>
      </w:r>
      <w:r w:rsidRPr="00E3787E">
        <w:rPr>
          <w:rFonts w:ascii="Times SUT" w:hAnsi="Times SUT" w:cs="Times SUT"/>
          <w:sz w:val="20"/>
        </w:rPr>
        <w:t xml:space="preserve"> Mih Saa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vallatu, elav, lärmakas </w:t>
      </w:r>
      <w:r w:rsidRPr="00E3787E">
        <w:rPr>
          <w:rFonts w:ascii="Times SUT" w:hAnsi="Times SUT" w:cs="Times SUT"/>
          <w:i/>
          <w:sz w:val="20"/>
        </w:rPr>
        <w:t>`seuke va urel ja `kalter, kes pailu vallatust tegi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`Möldri Anna oo nii `kaltris läin, et teised lapsed ei saagi änam `rääki ja `mängi</w:t>
      </w:r>
      <w:r w:rsidRPr="00E3787E">
        <w:rPr>
          <w:rFonts w:ascii="Times SUT" w:hAnsi="Times SUT" w:cs="Times SUT"/>
          <w:sz w:val="20"/>
        </w:rPr>
        <w:t xml:space="preserve"> Han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näruselt riides, kaltsakas </w:t>
      </w:r>
      <w:r w:rsidRPr="00E3787E">
        <w:rPr>
          <w:rFonts w:ascii="Times SUT" w:hAnsi="Times SUT" w:cs="Times SUT"/>
          <w:i/>
          <w:sz w:val="20"/>
        </w:rPr>
        <w:t>`kaltrel on närud `rõõvad ja esi sääl `uhke juures</w:t>
      </w:r>
      <w:r w:rsidRPr="00E3787E">
        <w:rPr>
          <w:rFonts w:ascii="Times SUT" w:hAnsi="Times SUT" w:cs="Times SUT"/>
          <w:sz w:val="20"/>
        </w:rPr>
        <w:t xml:space="preserve"> Saa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kalts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kaltsu, kalsu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 xml:space="preserve">o </w:t>
      </w:r>
      <w:r w:rsidRPr="00E3787E">
        <w:rPr>
          <w:rFonts w:ascii="Times SUT" w:hAnsi="Times SUT" w:cs="Times SUT"/>
          <w:sz w:val="20"/>
        </w:rPr>
        <w:t xml:space="preserve">Mar Lih Ris), </w:t>
      </w:r>
      <w:r w:rsidRPr="00E3787E">
        <w:rPr>
          <w:rFonts w:ascii="Times SUT" w:hAnsi="Times SUT" w:cs="Times SUT"/>
          <w:i/>
          <w:sz w:val="20"/>
        </w:rPr>
        <w:t>`kaltsu</w:t>
      </w:r>
      <w:r w:rsidRPr="00E3787E">
        <w:rPr>
          <w:rFonts w:ascii="Times SUT" w:hAnsi="Times SUT" w:cs="Times SUT"/>
          <w:sz w:val="20"/>
        </w:rPr>
        <w:t xml:space="preserve"> R(n </w:t>
      </w:r>
      <w:r w:rsidRPr="00E3787E">
        <w:rPr>
          <w:rFonts w:ascii="Times SUT" w:hAnsi="Times SUT" w:cs="Times SUT"/>
          <w:i/>
          <w:sz w:val="20"/>
        </w:rPr>
        <w:t>`kaltso</w:t>
      </w:r>
      <w:r w:rsidRPr="00E3787E">
        <w:rPr>
          <w:rFonts w:ascii="Times SUT" w:hAnsi="Times SUT" w:cs="Times SUT"/>
          <w:sz w:val="20"/>
        </w:rPr>
        <w:t xml:space="preserve"> Vai); pl </w:t>
      </w:r>
      <w:r w:rsidRPr="00E3787E">
        <w:rPr>
          <w:rFonts w:ascii="Times SUT" w:hAnsi="Times SUT" w:cs="Times SUT"/>
          <w:i/>
          <w:sz w:val="20"/>
        </w:rPr>
        <w:t>kaldsa</w:t>
      </w:r>
      <w:r w:rsidRPr="00E3787E">
        <w:rPr>
          <w:rFonts w:ascii="Times SUT" w:hAnsi="Times SUT" w:cs="Times SUT"/>
          <w:sz w:val="20"/>
        </w:rPr>
        <w:t xml:space="preserve"> Krk, </w:t>
      </w:r>
      <w:r w:rsidRPr="00E3787E">
        <w:rPr>
          <w:rFonts w:ascii="Times SUT" w:hAnsi="Times SUT" w:cs="Times SUT"/>
          <w:i/>
          <w:sz w:val="20"/>
        </w:rPr>
        <w:t>kalsa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Krl, </w:t>
      </w:r>
      <w:r w:rsidRPr="00E3787E">
        <w:rPr>
          <w:rFonts w:ascii="Times SUT" w:hAnsi="Times SUT" w:cs="Times SUT"/>
          <w:i/>
          <w:sz w:val="20"/>
        </w:rPr>
        <w:t>kaltsu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Har, </w:t>
      </w:r>
      <w:r w:rsidRPr="00E3787E">
        <w:rPr>
          <w:rFonts w:ascii="Times SUT" w:hAnsi="Times SUT" w:cs="Times SUT"/>
          <w:i/>
          <w:sz w:val="20"/>
        </w:rPr>
        <w:t>kaltso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a.</w:t>
      </w:r>
      <w:r w:rsidRPr="00E3787E">
        <w:rPr>
          <w:rFonts w:ascii="Times SUT" w:hAnsi="Times SUT" w:cs="Times SUT"/>
          <w:sz w:val="20"/>
        </w:rPr>
        <w:t xml:space="preserve"> riideräbal, vana rõivas </w:t>
      </w:r>
      <w:r w:rsidRPr="00E3787E">
        <w:rPr>
          <w:rFonts w:ascii="Times SUT" w:hAnsi="Times SUT" w:cs="Times SUT"/>
          <w:i/>
          <w:sz w:val="20"/>
        </w:rPr>
        <w:t>`kiltsus, `kaltsus ma pole `käinud, `neiu `nälga ma olen `näinud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üks `riide asi vanaks läind, üks va kalts on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`kaltsudest tehakse paberid, kaltsukaupmehed `korjavad `kaltsa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ilbud `ümmer, kaltsud `kaelas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käib kalts ees, tallukas taga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jalad märjad kui kalsud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`o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ske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kõik kilsud ja kalsud üles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meil olõ õi pereht nii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 et nä</w:t>
      </w:r>
      <w:r w:rsidRPr="00E3787E">
        <w:rPr>
          <w:rFonts w:ascii="Times SUT" w:hAnsi="Times SUT" w:cs="Times SUT"/>
          <w:sz w:val="20"/>
        </w:rPr>
        <w:t xml:space="preserve"> (kaltsukaupmehed) </w:t>
      </w:r>
      <w:r w:rsidRPr="00E3787E">
        <w:rPr>
          <w:rFonts w:ascii="Times SUT" w:hAnsi="Times SUT" w:cs="Times SUT"/>
          <w:i/>
          <w:sz w:val="20"/>
        </w:rPr>
        <w:t>`kaltsa saasõ</w:t>
      </w:r>
      <w:r w:rsidRPr="00E3787E">
        <w:rPr>
          <w:rFonts w:ascii="Times SUT" w:hAnsi="Times SUT" w:cs="Times SUT"/>
          <w:sz w:val="20"/>
        </w:rPr>
        <w:t xml:space="preserve"> Se || villane räbal </w:t>
      </w:r>
      <w:r w:rsidRPr="00E3787E">
        <w:rPr>
          <w:rFonts w:ascii="Times SUT" w:hAnsi="Times SUT" w:cs="Times SUT"/>
          <w:i/>
          <w:sz w:val="20"/>
        </w:rPr>
        <w:t>kaltsu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n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`ü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ti villadsõ ollõv, viidi vabrikuhe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(liitsõnades) rätik </w:t>
      </w:r>
      <w:r w:rsidRPr="00E3787E">
        <w:rPr>
          <w:rFonts w:ascii="Times SUT" w:hAnsi="Times SUT" w:cs="Times SUT"/>
          <w:i/>
          <w:sz w:val="20"/>
        </w:rPr>
        <w:t>natta kalts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ehk natta rättik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vanasti `öeldi ta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ikalts ja ta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irä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ik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>laps muss ja natane ku nata kalts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kalu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riidest säärekatted </w:t>
      </w:r>
      <w:r w:rsidRPr="00E3787E">
        <w:rPr>
          <w:rFonts w:ascii="Times SUT" w:hAnsi="Times SUT" w:cs="Times SUT"/>
          <w:i/>
          <w:sz w:val="20"/>
        </w:rPr>
        <w:t>`miestel `üvveti `kaltsud, `naistel rivad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aribased `kaltsud olid ise, pühabased ise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`valged kaltsod `ümmer säärte ja viisad olid `otsas</w:t>
      </w:r>
      <w:r w:rsidRPr="00E3787E">
        <w:rPr>
          <w:rFonts w:ascii="Times SUT" w:hAnsi="Times SUT" w:cs="Times SUT"/>
          <w:sz w:val="20"/>
        </w:rPr>
        <w:t xml:space="preserve"> Lih; </w:t>
      </w:r>
      <w:r w:rsidRPr="00E3787E">
        <w:rPr>
          <w:rFonts w:ascii="Times SUT" w:hAnsi="Times SUT" w:cs="Times SUT"/>
          <w:i/>
          <w:sz w:val="20"/>
        </w:rPr>
        <w:t>kaks pari sukke jalas ja sis ühed villased kalsud peal ja siis `pastled otsas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vanast õlid põ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vist soadik püksid, siis köideti kalsud `õtsa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 viisk oli jalas ja siare `ümber oli kalts, põlvest jala kõverduseni, õmmeldi kokku siare järele</w:t>
      </w:r>
      <w:r w:rsidRPr="00E3787E">
        <w:rPr>
          <w:rFonts w:ascii="Times SUT" w:hAnsi="Times SUT" w:cs="Times SUT"/>
          <w:sz w:val="20"/>
        </w:rPr>
        <w:t xml:space="preserve">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pej</w:t>
      </w:r>
      <w:r w:rsidRPr="00E3787E">
        <w:rPr>
          <w:rFonts w:ascii="Times SUT" w:hAnsi="Times SUT" w:cs="Times SUT"/>
          <w:sz w:val="20"/>
        </w:rPr>
        <w:t xml:space="preserve"> kaltsakas, allakäinud inimene </w:t>
      </w:r>
      <w:r w:rsidRPr="00E3787E">
        <w:rPr>
          <w:rFonts w:ascii="Times SUT" w:hAnsi="Times SUT" w:cs="Times SUT"/>
          <w:i/>
          <w:sz w:val="20"/>
        </w:rPr>
        <w:t>käib inimisi pettamas küläde `müödä, on üks kalts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ei ma põle 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p ja kalts oln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üks tüdrukukalts oli kuasas kua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joob kui vana kalts</w:t>
      </w:r>
      <w:r w:rsidRPr="00E3787E">
        <w:rPr>
          <w:rFonts w:ascii="Times SUT" w:hAnsi="Times SUT" w:cs="Times SUT"/>
          <w:sz w:val="20"/>
        </w:rPr>
        <w:t xml:space="preserve"> Trm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kaltsi</w:t>
      </w:r>
      <w:r w:rsidRPr="00E3787E">
        <w:rPr>
          <w:rFonts w:ascii="Times SUT" w:hAnsi="Times SUT" w:cs="Times SUT"/>
          <w:sz w:val="20"/>
        </w:rPr>
        <w:t xml:space="preserve"> Kse Han</w:t>
      </w:r>
      <w:r w:rsidRPr="00E3787E">
        <w:rPr>
          <w:rFonts w:ascii="Times SUT" w:hAnsi="Times SUT" w:cs="Times SUT"/>
          <w:sz w:val="16"/>
        </w:rPr>
        <w:t xml:space="preserve"> pej</w:t>
      </w:r>
      <w:r w:rsidRPr="00E3787E">
        <w:rPr>
          <w:rFonts w:ascii="Times SUT" w:hAnsi="Times SUT" w:cs="Times SUT"/>
          <w:sz w:val="20"/>
        </w:rPr>
        <w:t xml:space="preserve"> (edevast ja hooplevast inimesest) </w:t>
      </w:r>
      <w:r w:rsidRPr="00E3787E">
        <w:rPr>
          <w:rFonts w:ascii="Times SUT" w:hAnsi="Times SUT" w:cs="Times SUT"/>
          <w:i/>
          <w:sz w:val="20"/>
        </w:rPr>
        <w:t>teeb `ühte vigurid, see va 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ts inimene, räägib rumalasti, `kaltsimine oo ikka paha tegu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Ma nägi `ühte `kaltsi, küll oli `vastumeelt, `kaltsis pial poiste ees</w:t>
      </w:r>
      <w:r w:rsidRPr="00E3787E">
        <w:rPr>
          <w:rFonts w:ascii="Times SUT" w:hAnsi="Times SUT" w:cs="Times SUT"/>
          <w:sz w:val="20"/>
        </w:rPr>
        <w:t xml:space="preserve"> Han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kalts</w:t>
      </w:r>
      <w:r w:rsidRPr="00E3787E">
        <w:rPr>
          <w:rFonts w:ascii="Times SUT" w:hAnsi="Times SUT" w:cs="Times SUT"/>
          <w:sz w:val="20"/>
        </w:rPr>
        <w:t xml:space="preserve"> Jõe(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i</w:t>
      </w:r>
      <w:r w:rsidRPr="00E3787E">
        <w:rPr>
          <w:rFonts w:ascii="Times SUT" w:hAnsi="Times SUT" w:cs="Times SUT"/>
          <w:sz w:val="20"/>
        </w:rPr>
        <w:t xml:space="preserve">) Kuu Kad,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ts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i</w:t>
      </w:r>
      <w:r w:rsidRPr="00E3787E">
        <w:rPr>
          <w:rFonts w:ascii="Times SUT" w:hAnsi="Times SUT" w:cs="Times SUT"/>
          <w:sz w:val="20"/>
        </w:rPr>
        <w:t xml:space="preserve">) Jõe Kuu Hlj,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ts</w:t>
      </w:r>
      <w:r w:rsidRPr="00E3787E">
        <w:rPr>
          <w:rFonts w:ascii="Times SUT" w:hAnsi="Times SUT" w:cs="Times SUT"/>
          <w:sz w:val="20"/>
        </w:rPr>
        <w:t xml:space="preserve"> Kei, </w:t>
      </w:r>
      <w:r w:rsidRPr="00E3787E">
        <w:rPr>
          <w:rFonts w:ascii="Times SUT" w:hAnsi="Times SUT" w:cs="Times SUT"/>
          <w:i/>
          <w:sz w:val="20"/>
        </w:rPr>
        <w:t>`kalsi</w:t>
      </w:r>
      <w:r w:rsidRPr="00E3787E">
        <w:rPr>
          <w:rFonts w:ascii="Times SUT" w:hAnsi="Times SUT" w:cs="Times SUT"/>
          <w:sz w:val="20"/>
        </w:rPr>
        <w:t xml:space="preserve"> Kuu Hls(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), g </w:t>
      </w:r>
      <w:r w:rsidRPr="00E3787E">
        <w:rPr>
          <w:rFonts w:ascii="Times SUT" w:hAnsi="Times SUT" w:cs="Times SUT"/>
          <w:i/>
          <w:sz w:val="20"/>
        </w:rPr>
        <w:t>`kaltsi</w:t>
      </w:r>
      <w:r w:rsidRPr="00E3787E">
        <w:rPr>
          <w:rFonts w:ascii="Times SUT" w:hAnsi="Times SUT" w:cs="Times SUT"/>
          <w:sz w:val="20"/>
        </w:rPr>
        <w:t xml:space="preserve"> Jõe Hlj, </w:t>
      </w:r>
      <w:r w:rsidRPr="00E3787E">
        <w:rPr>
          <w:rFonts w:ascii="Times SUT" w:hAnsi="Times SUT" w:cs="Times SUT"/>
          <w:i/>
          <w:sz w:val="20"/>
        </w:rPr>
        <w:t>kaltsi</w:t>
      </w:r>
      <w:r w:rsidRPr="00E3787E">
        <w:rPr>
          <w:rFonts w:ascii="Times SUT" w:hAnsi="Times SUT" w:cs="Times SUT"/>
          <w:sz w:val="20"/>
        </w:rPr>
        <w:t xml:space="preserve"> Kad, </w:t>
      </w:r>
      <w:r w:rsidRPr="00E3787E">
        <w:rPr>
          <w:rFonts w:ascii="Times SUT" w:hAnsi="Times SUT" w:cs="Times SUT"/>
          <w:i/>
          <w:sz w:val="20"/>
        </w:rPr>
        <w:t>`kalsi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`kalsi|mes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 xml:space="preserve"> Kuu kalasi </w:t>
      </w:r>
      <w:r w:rsidRPr="00E3787E">
        <w:rPr>
          <w:rFonts w:ascii="Times SUT" w:hAnsi="Times SUT" w:cs="Times SUT"/>
          <w:i/>
          <w:sz w:val="20"/>
        </w:rPr>
        <w:t>`enne kui `kuoti ise, siis olitte `kaltsid, suur `kaltsi ja `väike `kaltsi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`vergu kudumiseks oli siis `kalsi ja `kuersi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kus käbi, kus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si, kalakudu `rannas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võrgu kaltsiga `kuetakse, sie on sie silma mõet</w:t>
      </w:r>
      <w:r w:rsidRPr="00E3787E">
        <w:rPr>
          <w:rFonts w:ascii="Times SUT" w:hAnsi="Times SUT" w:cs="Times SUT"/>
          <w:sz w:val="20"/>
        </w:rPr>
        <w:t xml:space="preserve"> Kad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kalts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kalsa</w:t>
      </w:r>
      <w:r w:rsidRPr="00E3787E">
        <w:rPr>
          <w:rFonts w:ascii="Times SUT" w:hAnsi="Times SUT" w:cs="Times SUT"/>
          <w:sz w:val="20"/>
        </w:rPr>
        <w:t xml:space="preserve"> sõnnikuvankri külglaud </w:t>
      </w:r>
      <w:r w:rsidRPr="00E3787E">
        <w:rPr>
          <w:rFonts w:ascii="Times SUT" w:hAnsi="Times SUT" w:cs="Times SUT"/>
          <w:i/>
          <w:sz w:val="20"/>
        </w:rPr>
        <w:t>kalts, mis ülesse tõstetakse kui `koormad maha tõmmatakse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kalsas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</w:t>
      </w:r>
      <w:r w:rsidRPr="00E3787E">
        <w:rPr>
          <w:rStyle w:val="ms3"/>
          <w:rFonts w:ascii="Times SUT" w:hAnsi="Times SUT" w:cs="Times SUT"/>
        </w:rPr>
        <w:t>5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deskr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rohotirts üppäb möda moad kalts ja kalts</w:t>
      </w:r>
      <w:r w:rsidRPr="00E3787E">
        <w:rPr>
          <w:rFonts w:ascii="Times SUT" w:hAnsi="Times SUT" w:cs="Times SUT"/>
          <w:sz w:val="20"/>
        </w:rPr>
        <w:t xml:space="preserve"> Juu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kaltsti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-kaltsa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kiltsa-kaltsa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kaltsad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kaltsad, kalsad</w:t>
      </w:r>
      <w:r w:rsidRPr="00E3787E">
        <w:rPr>
          <w:rFonts w:ascii="Times SUT" w:hAnsi="Times SUT" w:cs="Times SUT"/>
          <w:sz w:val="20"/>
        </w:rPr>
        <w:t xml:space="preserve"> Jaa Pär Vän Tor Saa Plt Vil; </w:t>
      </w:r>
      <w:r w:rsidRPr="00E3787E">
        <w:rPr>
          <w:rFonts w:ascii="Times SUT" w:hAnsi="Times SUT" w:cs="Times SUT"/>
          <w:i/>
          <w:sz w:val="20"/>
        </w:rPr>
        <w:t>kaltsud, kalsud</w:t>
      </w:r>
      <w:r w:rsidRPr="00E3787E">
        <w:rPr>
          <w:rFonts w:ascii="Times SUT" w:hAnsi="Times SUT" w:cs="Times SUT"/>
          <w:sz w:val="20"/>
        </w:rPr>
        <w:t xml:space="preserve"> Hlj Hää Saa Lai VlPõ TMr; </w:t>
      </w:r>
      <w:r w:rsidRPr="00E3787E">
        <w:rPr>
          <w:rFonts w:ascii="Times SUT" w:hAnsi="Times SUT" w:cs="Times SUT"/>
          <w:i/>
          <w:sz w:val="20"/>
        </w:rPr>
        <w:t>kaltsa, kaldsa, kalsa</w:t>
      </w:r>
      <w:r w:rsidRPr="00E3787E">
        <w:rPr>
          <w:rFonts w:ascii="Times SUT" w:hAnsi="Times SUT" w:cs="Times SUT"/>
          <w:sz w:val="20"/>
        </w:rPr>
        <w:t xml:space="preserve"> M T; </w:t>
      </w:r>
      <w:r w:rsidRPr="00E3787E">
        <w:rPr>
          <w:rFonts w:ascii="Times SUT" w:hAnsi="Times SUT" w:cs="Times SUT"/>
          <w:i/>
          <w:sz w:val="20"/>
        </w:rPr>
        <w:t>kaltsu, kaldsu, kalsu</w:t>
      </w:r>
      <w:r w:rsidRPr="00E3787E">
        <w:rPr>
          <w:rFonts w:ascii="Times SUT" w:hAnsi="Times SUT" w:cs="Times SUT"/>
          <w:sz w:val="20"/>
        </w:rPr>
        <w:t xml:space="preserve"> Puh Nõo Kam Ote; </w:t>
      </w:r>
      <w:r w:rsidRPr="00E3787E">
        <w:rPr>
          <w:rFonts w:ascii="Times SUT" w:hAnsi="Times SUT" w:cs="Times SUT"/>
          <w:i/>
          <w:sz w:val="20"/>
        </w:rPr>
        <w:t>kalsa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kaldsa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Võn V; </w:t>
      </w:r>
      <w:r w:rsidRPr="00E3787E">
        <w:rPr>
          <w:rFonts w:ascii="Times SUT" w:hAnsi="Times SUT" w:cs="Times SUT"/>
          <w:i/>
          <w:sz w:val="20"/>
        </w:rPr>
        <w:t>kalsu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Kan Rõu, </w:t>
      </w:r>
      <w:r w:rsidRPr="00E3787E">
        <w:rPr>
          <w:rFonts w:ascii="Times SUT" w:hAnsi="Times SUT" w:cs="Times SUT"/>
          <w:i/>
          <w:sz w:val="20"/>
        </w:rPr>
        <w:t>kalso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 püksid, enamasti linased või takused (harvem villased); lihtsalõikelised püksid, kaatsad </w:t>
      </w:r>
      <w:r w:rsidRPr="00E3787E">
        <w:rPr>
          <w:rFonts w:ascii="Times SUT" w:hAnsi="Times SUT" w:cs="Times SUT"/>
          <w:i/>
          <w:sz w:val="20"/>
        </w:rPr>
        <w:t>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trõõva kaldsudega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kimbus ku likkeks läkst</w:t>
      </w:r>
      <w:r w:rsidRPr="00E3787E">
        <w:rPr>
          <w:rFonts w:ascii="Times SUT" w:hAnsi="Times SUT" w:cs="Times SUT"/>
          <w:sz w:val="20"/>
        </w:rPr>
        <w:t xml:space="preserve"> Saa; </w:t>
      </w:r>
      <w:r w:rsidRPr="00E3787E">
        <w:rPr>
          <w:rFonts w:ascii="Times SUT" w:hAnsi="Times SUT" w:cs="Times SUT"/>
          <w:i/>
          <w:sz w:val="20"/>
        </w:rPr>
        <w:t>kaltsa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rvits, nüid kutsutse värrel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pahkluust saandik olli kaldsa sääre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kaldsa olli laia, `jalgu vahelt lotents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kaldsa olli puha `toimise, villatse ja `paklise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 xml:space="preserve">kaldsu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põlve mant `lahki, tõne n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r tõse nuka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len, köedeti `ümbre põlve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`umblõ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mullõ ka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paa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`kalssu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ku `tütrikla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`sündü, tsusati läbi kalsa aru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sõbõ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sõbra kalsa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</w:t>
      </w:r>
      <w:r w:rsidR="00E3787E" w:rsidRPr="00E3787E">
        <w:rPr>
          <w:rFonts w:ascii="Times SUT" w:hAnsi="Times SUT" w:cs="Times SUT"/>
          <w:i/>
          <w:sz w:val="20"/>
        </w:rPr>
        <w:t>u̬u̬ŕ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mul unõtu kalsa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`sanna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mul ei olõ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õigit `kalssegi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jalah </w:t>
      </w:r>
      <w:r w:rsidRPr="00E3787E">
        <w:rPr>
          <w:rFonts w:ascii="Times SUT" w:hAnsi="Times SUT" w:cs="Times SUT"/>
          <w:sz w:val="20"/>
        </w:rPr>
        <w:t xml:space="preserve"> Räp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kaltsakas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kaltsa|kas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Sa, L Ris KJn, </w:t>
      </w:r>
      <w:r w:rsidRPr="00E3787E">
        <w:rPr>
          <w:rFonts w:ascii="Times SUT" w:hAnsi="Times SUT" w:cs="Times SUT"/>
          <w:i/>
          <w:sz w:val="20"/>
        </w:rPr>
        <w:t>kalsak|as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Sa K, </w:t>
      </w:r>
      <w:r w:rsidRPr="00E3787E">
        <w:rPr>
          <w:rFonts w:ascii="Times SUT" w:hAnsi="Times SUT" w:cs="Times SUT"/>
          <w:i/>
          <w:sz w:val="20"/>
        </w:rPr>
        <w:t>`kaltsa|kas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Kuu)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kaltsa|k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ga</w:t>
      </w:r>
      <w:r w:rsidRPr="00E3787E">
        <w:rPr>
          <w:rFonts w:ascii="Times SUT" w:hAnsi="Times SUT" w:cs="Times SUT"/>
          <w:sz w:val="20"/>
        </w:rPr>
        <w:t xml:space="preserve"> Emm Rei,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Khk, </w:t>
      </w:r>
      <w:r w:rsidRPr="00E3787E">
        <w:rPr>
          <w:rFonts w:ascii="Times SUT" w:hAnsi="Times SUT" w:cs="Times SUT"/>
          <w:i/>
          <w:sz w:val="20"/>
        </w:rPr>
        <w:noBreakHyphen/>
        <w:t>gas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ga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kalsa|k</w:t>
      </w:r>
      <w:r w:rsidRPr="00E3787E">
        <w:rPr>
          <w:rFonts w:ascii="Times SUT" w:hAnsi="Times SUT" w:cs="Times SUT"/>
          <w:sz w:val="20"/>
        </w:rPr>
        <w:t xml:space="preserve"> Trm, </w:t>
      </w:r>
      <w:r w:rsidRPr="00E3787E">
        <w:rPr>
          <w:rFonts w:ascii="Times SUT" w:hAnsi="Times SUT" w:cs="Times SUT"/>
          <w:i/>
          <w:sz w:val="20"/>
        </w:rPr>
        <w:t>kaldsa|k</w:t>
      </w:r>
      <w:r w:rsidRPr="00E3787E">
        <w:rPr>
          <w:rFonts w:ascii="Times SUT" w:hAnsi="Times SUT" w:cs="Times SUT"/>
          <w:sz w:val="20"/>
        </w:rPr>
        <w:t xml:space="preserve"> Krk Ran Puh,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lohaka välimusega, näruselt riietatud inimene; hulkur, laaberdaja; vilets olend </w:t>
      </w:r>
      <w:r w:rsidRPr="00E3787E">
        <w:rPr>
          <w:rFonts w:ascii="Times SUT" w:hAnsi="Times SUT" w:cs="Times SUT"/>
          <w:i/>
          <w:sz w:val="20"/>
        </w:rPr>
        <w:t>sie on `kaltsakas, kes käib `katkise `riietega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sehandse kaltsaguga ep maksa tegemist teha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mis sa `sohkse kalsakalle lähäd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laps nagu va kalsakas `kaltsude sees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 xml:space="preserve">on üks kalsakas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ei pia korralikult üleval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nisuke kalsakas tuleb mind `puutuma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on üks 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p kalsakas oma juttudega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ise rikas inimene, aga käib kui kalsakas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kos sa lääd sedä`viisi kaldsaku `m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du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lä, `rõiva kõik ripendävä</w:t>
      </w:r>
      <w:r w:rsidRPr="00E3787E">
        <w:rPr>
          <w:rFonts w:ascii="Times SUT" w:hAnsi="Times SUT" w:cs="Times SUT"/>
          <w:sz w:val="20"/>
        </w:rPr>
        <w:t xml:space="preserve"> Ran || räbal, kalts </w:t>
      </w:r>
      <w:r w:rsidRPr="00E3787E">
        <w:rPr>
          <w:rFonts w:ascii="Times SUT" w:hAnsi="Times SUT" w:cs="Times SUT"/>
          <w:i/>
          <w:sz w:val="20"/>
        </w:rPr>
        <w:t xml:space="preserve">vanad `kaltsakad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sidus `jalgude `ümber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Paranda riie oo päris kaltsakaks läind</w:t>
      </w:r>
      <w:r w:rsidRPr="00E3787E">
        <w:rPr>
          <w:rFonts w:ascii="Times SUT" w:hAnsi="Times SUT" w:cs="Times SUT"/>
          <w:sz w:val="20"/>
        </w:rPr>
        <w:t xml:space="preserve"> Kaa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kalsukas, kalts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kaltserdus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-kaltsakene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põlvekaltsakene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kott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sõim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`assa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kalsako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t, kui tegi</w:t>
      </w:r>
      <w:r w:rsidRPr="00E3787E">
        <w:rPr>
          <w:rFonts w:ascii="Times SUT" w:hAnsi="Times SUT" w:cs="Times SUT"/>
          <w:sz w:val="20"/>
        </w:rPr>
        <w:t xml:space="preserve"> Urv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`kaltsama</w:t>
      </w:r>
      <w:r w:rsidRPr="00E3787E">
        <w:rPr>
          <w:rFonts w:ascii="Times SUT" w:hAnsi="Times SUT" w:cs="Times SUT"/>
          <w:sz w:val="20"/>
        </w:rPr>
        <w:t xml:space="preserve"> Kuu Pä Jür VMr Kad Sim Pil, </w:t>
      </w:r>
      <w:r w:rsidRPr="00E3787E">
        <w:rPr>
          <w:rFonts w:ascii="Times SUT" w:hAnsi="Times SUT" w:cs="Times SUT"/>
          <w:i/>
          <w:sz w:val="20"/>
        </w:rPr>
        <w:t>kaltsata</w:t>
      </w:r>
      <w:r w:rsidRPr="00E3787E">
        <w:rPr>
          <w:rFonts w:ascii="Times SUT" w:hAnsi="Times SUT" w:cs="Times SUT"/>
          <w:sz w:val="20"/>
        </w:rPr>
        <w:t xml:space="preserve"> Hää Kad, </w:t>
      </w:r>
      <w:r w:rsidRPr="00E3787E">
        <w:rPr>
          <w:rFonts w:ascii="Times SUT" w:hAnsi="Times SUT" w:cs="Times SUT"/>
          <w:i/>
          <w:sz w:val="20"/>
        </w:rPr>
        <w:t>kalsata</w:t>
      </w:r>
      <w:r w:rsidRPr="00E3787E">
        <w:rPr>
          <w:rFonts w:ascii="Times SUT" w:hAnsi="Times SUT" w:cs="Times SUT"/>
          <w:sz w:val="20"/>
        </w:rPr>
        <w:t xml:space="preserve"> Sim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hüplema; hullama </w:t>
      </w:r>
      <w:r w:rsidRPr="00E3787E">
        <w:rPr>
          <w:rFonts w:ascii="Times SUT" w:hAnsi="Times SUT" w:cs="Times SUT"/>
          <w:i/>
          <w:sz w:val="20"/>
        </w:rPr>
        <w:t>mis sa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nd sii omiti `kaltsad, mine eest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mis ned noored inimesed peas `kaltsama sii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 xml:space="preserve">poiss tahab kaltsata </w:t>
      </w:r>
      <w:r w:rsidRPr="00E3787E">
        <w:rPr>
          <w:rFonts w:ascii="Times SUT" w:hAnsi="Times SUT" w:cs="Times SUT"/>
          <w:sz w:val="20"/>
        </w:rPr>
        <w:t>PJg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ümber ulama; laaberdama </w:t>
      </w:r>
      <w:r w:rsidRPr="00E3787E">
        <w:rPr>
          <w:rFonts w:ascii="Times SUT" w:hAnsi="Times SUT" w:cs="Times SUT"/>
          <w:i/>
          <w:sz w:val="20"/>
        </w:rPr>
        <w:t>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 ilmast `ilma 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b, `kaltsab, kodu tuleb, `sõimab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nuored mehed juovad ja `kaltsavad</w:t>
      </w:r>
      <w:r w:rsidRPr="00E3787E">
        <w:rPr>
          <w:rFonts w:ascii="Times SUT" w:hAnsi="Times SUT" w:cs="Times SUT"/>
          <w:sz w:val="20"/>
        </w:rPr>
        <w:t xml:space="preserve"> VMr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(riideid) lörtsima, ära rikkuma </w:t>
      </w:r>
      <w:r w:rsidRPr="00E3787E">
        <w:rPr>
          <w:rFonts w:ascii="Times SUT" w:hAnsi="Times SUT" w:cs="Times SUT"/>
          <w:i/>
          <w:sz w:val="20"/>
        </w:rPr>
        <w:t>paneb uue `riide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 ja läheb lehma`lauta, uus kleit kohe kaltsatud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 xml:space="preserve">`kaltsab uued `riided ära </w:t>
      </w:r>
      <w:r w:rsidRPr="00E3787E">
        <w:rPr>
          <w:rFonts w:ascii="Times SUT" w:hAnsi="Times SUT" w:cs="Times SUT"/>
          <w:sz w:val="20"/>
        </w:rPr>
        <w:t>Sim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kaltserdama, kaltsima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kaltsane</w:t>
      </w:r>
      <w:r w:rsidRPr="00E3787E">
        <w:rPr>
          <w:rFonts w:ascii="Times SUT" w:hAnsi="Times SUT" w:cs="Times SUT"/>
          <w:sz w:val="20"/>
        </w:rPr>
        <w:t xml:space="preserve"> räbaldunud </w:t>
      </w:r>
      <w:r w:rsidRPr="00E3787E">
        <w:rPr>
          <w:rFonts w:ascii="Times SUT" w:hAnsi="Times SUT" w:cs="Times SUT"/>
          <w:i/>
          <w:sz w:val="20"/>
        </w:rPr>
        <w:t>nii kaltsased `riided, et paljas ihu paistab</w:t>
      </w:r>
      <w:r w:rsidRPr="00E3787E">
        <w:rPr>
          <w:rFonts w:ascii="Times SUT" w:hAnsi="Times SUT" w:cs="Times SUT"/>
          <w:sz w:val="20"/>
        </w:rPr>
        <w:t xml:space="preserve"> Ris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kaltserdama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kaltserdama</w:t>
      </w:r>
      <w:r w:rsidRPr="00E3787E">
        <w:rPr>
          <w:rFonts w:ascii="Times SUT" w:hAnsi="Times SUT" w:cs="Times SUT"/>
          <w:sz w:val="20"/>
        </w:rPr>
        <w:t xml:space="preserve"> Khk Kaa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L, Ris, </w:t>
      </w:r>
      <w:r w:rsidRPr="00E3787E">
        <w:rPr>
          <w:rFonts w:ascii="Times SUT" w:hAnsi="Times SUT" w:cs="Times SUT"/>
          <w:i/>
          <w:sz w:val="20"/>
        </w:rPr>
        <w:t>`kaltserdama</w:t>
      </w:r>
      <w:r w:rsidRPr="00E3787E">
        <w:rPr>
          <w:rFonts w:ascii="Times SUT" w:hAnsi="Times SUT" w:cs="Times SUT"/>
          <w:sz w:val="20"/>
        </w:rPr>
        <w:t xml:space="preserve"> IisR Vai, </w:t>
      </w:r>
      <w:r w:rsidRPr="00E3787E">
        <w:rPr>
          <w:rFonts w:ascii="Times SUT" w:hAnsi="Times SUT" w:cs="Times SUT"/>
          <w:i/>
          <w:sz w:val="20"/>
        </w:rPr>
        <w:t>kalserdama</w:t>
      </w:r>
      <w:r w:rsidRPr="00E3787E">
        <w:rPr>
          <w:rFonts w:ascii="Times SUT" w:hAnsi="Times SUT" w:cs="Times SUT"/>
          <w:sz w:val="20"/>
        </w:rPr>
        <w:t xml:space="preserve"> Jaa Pöi Mär Tõs Aud 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a.</w:t>
      </w:r>
      <w:r w:rsidRPr="00E3787E">
        <w:rPr>
          <w:rFonts w:ascii="Times SUT" w:hAnsi="Times SUT" w:cs="Times SUT"/>
          <w:sz w:val="20"/>
        </w:rPr>
        <w:t xml:space="preserve"> (tegevusetult) ringi hulkuma </w:t>
      </w:r>
      <w:r w:rsidRPr="00E3787E">
        <w:rPr>
          <w:rFonts w:ascii="Times SUT" w:hAnsi="Times SUT" w:cs="Times SUT"/>
          <w:i/>
          <w:sz w:val="20"/>
        </w:rPr>
        <w:t>üsna kalserdab `piale `ringi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 kaltserdab mets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mis sa kalserdad, param istu kodo ja tee oma ammetid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mis te kalserdate ja `tõmmate, mis te juoksete ja kalserdate</w:t>
      </w:r>
      <w:r w:rsidRPr="00E3787E">
        <w:rPr>
          <w:rFonts w:ascii="Times SUT" w:hAnsi="Times SUT" w:cs="Times SUT"/>
          <w:sz w:val="20"/>
        </w:rPr>
        <w:t xml:space="preserve"> Jür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jalus tolknema; komberdama, taarudes käima </w:t>
      </w:r>
      <w:r w:rsidRPr="00E3787E">
        <w:rPr>
          <w:rFonts w:ascii="Times SUT" w:hAnsi="Times SUT" w:cs="Times SUT"/>
          <w:i/>
          <w:sz w:val="20"/>
        </w:rPr>
        <w:t>mis sa kalserdad sii, mine ää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u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 läks oobeldes `metsa, karu läks kalserdes takka järele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mis sa kalserdad ies, katsu et minema saad</w:t>
      </w:r>
      <w:r w:rsidRPr="00E3787E">
        <w:rPr>
          <w:rFonts w:ascii="Times SUT" w:hAnsi="Times SUT" w:cs="Times SUT"/>
          <w:sz w:val="20"/>
        </w:rPr>
        <w:t xml:space="preserve"> Sim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 a.</w:t>
      </w:r>
      <w:r w:rsidRPr="00E3787E">
        <w:rPr>
          <w:rFonts w:ascii="Times SUT" w:hAnsi="Times SUT" w:cs="Times SUT"/>
          <w:sz w:val="20"/>
        </w:rPr>
        <w:t xml:space="preserve"> (riideid) lörtsima, ära rikkuma </w:t>
      </w:r>
      <w:r w:rsidRPr="00E3787E">
        <w:rPr>
          <w:rFonts w:ascii="Times SUT" w:hAnsi="Times SUT" w:cs="Times SUT"/>
          <w:i/>
          <w:sz w:val="20"/>
        </w:rPr>
        <w:t>on `eese `riided `jälle ää kaltserdand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ta kaltserdab ruttu oma `riided vanaks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käib ja kalserdab oma `riided ää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 xml:space="preserve">ega temal riie seisa, kalserdab kohe äe, ruamatud ja ehtid </w:t>
      </w:r>
      <w:r w:rsidRPr="00E3787E">
        <w:rPr>
          <w:rFonts w:ascii="Times SUT" w:hAnsi="Times SUT" w:cs="Times SUT"/>
          <w:sz w:val="20"/>
        </w:rPr>
        <w:t>(heftid)</w:t>
      </w:r>
      <w:r w:rsidRPr="00E3787E">
        <w:rPr>
          <w:rFonts w:ascii="Times SUT" w:hAnsi="Times SUT" w:cs="Times SUT"/>
          <w:i/>
          <w:sz w:val="20"/>
        </w:rPr>
        <w:t xml:space="preserve"> kõik kalserdas äe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kalserdab ära jalanõud</w:t>
      </w:r>
      <w:r w:rsidRPr="00E3787E">
        <w:rPr>
          <w:rFonts w:ascii="Times SUT" w:hAnsi="Times SUT" w:cs="Times SUT"/>
          <w:sz w:val="20"/>
        </w:rPr>
        <w:t xml:space="preserve"> Sim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käperdama </w:t>
      </w:r>
      <w:r w:rsidRPr="00E3787E">
        <w:rPr>
          <w:rFonts w:ascii="Times SUT" w:hAnsi="Times SUT" w:cs="Times SUT"/>
          <w:i/>
          <w:sz w:val="20"/>
        </w:rPr>
        <w:t>mis sa most kalserdad muidu</w:t>
      </w:r>
      <w:r w:rsidRPr="00E3787E">
        <w:rPr>
          <w:rFonts w:ascii="Times SUT" w:hAnsi="Times SUT" w:cs="Times SUT"/>
          <w:sz w:val="20"/>
        </w:rPr>
        <w:t xml:space="preserve"> Jaa; </w:t>
      </w:r>
      <w:r w:rsidRPr="00E3787E">
        <w:rPr>
          <w:rFonts w:ascii="Times SUT" w:hAnsi="Times SUT" w:cs="Times SUT"/>
          <w:i/>
          <w:sz w:val="20"/>
        </w:rPr>
        <w:t>nisuke lohakas kohe, laseb ennast `poissa kalserdatta</w:t>
      </w:r>
      <w:r w:rsidRPr="00E3787E">
        <w:rPr>
          <w:rFonts w:ascii="Times SUT" w:hAnsi="Times SUT" w:cs="Times SUT"/>
          <w:sz w:val="20"/>
        </w:rPr>
        <w:t xml:space="preserve"> Kad </w:t>
      </w:r>
      <w:r w:rsidRPr="00E3787E">
        <w:rPr>
          <w:rFonts w:ascii="Times SUT" w:hAnsi="Times SUT" w:cs="Times SUT"/>
          <w:b/>
          <w:sz w:val="20"/>
        </w:rPr>
        <w:t>c.</w:t>
      </w:r>
      <w:r w:rsidRPr="00E3787E">
        <w:rPr>
          <w:rFonts w:ascii="Times SUT" w:hAnsi="Times SUT" w:cs="Times SUT"/>
          <w:sz w:val="20"/>
        </w:rPr>
        <w:t xml:space="preserve"> ripendama, narmendama </w:t>
      </w:r>
      <w:r w:rsidRPr="00E3787E">
        <w:rPr>
          <w:rFonts w:ascii="Times SUT" w:hAnsi="Times SUT" w:cs="Times SUT"/>
          <w:i/>
          <w:sz w:val="20"/>
        </w:rPr>
        <w:t>riie kalserdab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ges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köis kaltserdab, sä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k kaltserdab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sõrme küined `vastavad, akkavad kaltserdama</w:t>
      </w:r>
      <w:r w:rsidRPr="00E3787E">
        <w:rPr>
          <w:rFonts w:ascii="Times SUT" w:hAnsi="Times SUT" w:cs="Times SUT"/>
          <w:sz w:val="20"/>
        </w:rPr>
        <w:t xml:space="preserve"> Ris;</w:t>
      </w:r>
      <w:r w:rsidRPr="00E3787E">
        <w:rPr>
          <w:rFonts w:ascii="Times SUT" w:hAnsi="Times SUT" w:cs="Times SUT"/>
          <w:i/>
          <w:sz w:val="20"/>
        </w:rPr>
        <w:t xml:space="preserve"> sieliku saba kalserdab kui ta `katki kulub</w:t>
      </w:r>
      <w:r w:rsidRPr="00E3787E">
        <w:rPr>
          <w:rFonts w:ascii="Times SUT" w:hAnsi="Times SUT" w:cs="Times SUT"/>
          <w:sz w:val="20"/>
        </w:rPr>
        <w:t xml:space="preserve"> Hag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kaltsama, kaltsima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kaltserdus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`kaltserdus</w:t>
      </w:r>
      <w:r w:rsidRPr="00E3787E">
        <w:rPr>
          <w:rFonts w:ascii="Times SUT" w:hAnsi="Times SUT" w:cs="Times SUT"/>
          <w:sz w:val="20"/>
        </w:rPr>
        <w:t xml:space="preserve"> IisR, </w:t>
      </w:r>
      <w:r w:rsidRPr="00E3787E">
        <w:rPr>
          <w:rFonts w:ascii="Times SUT" w:hAnsi="Times SUT" w:cs="Times SUT"/>
          <w:i/>
          <w:sz w:val="20"/>
        </w:rPr>
        <w:t>kalserdus</w:t>
      </w:r>
      <w:r w:rsidRPr="00E3787E">
        <w:rPr>
          <w:rFonts w:ascii="Times SUT" w:hAnsi="Times SUT" w:cs="Times SUT"/>
          <w:sz w:val="20"/>
        </w:rPr>
        <w:t xml:space="preserve"> Kad VJg halvasti riietatu; lohakas inimene </w:t>
      </w:r>
      <w:r w:rsidRPr="00E3787E">
        <w:rPr>
          <w:rFonts w:ascii="Times SUT" w:hAnsi="Times SUT" w:cs="Times SUT"/>
          <w:i/>
          <w:sz w:val="20"/>
        </w:rPr>
        <w:t>`Mõista omale `riiet `selga `panna, käib kui vana `kaltserdus `ringi</w:t>
      </w:r>
      <w:r w:rsidRPr="00E3787E">
        <w:rPr>
          <w:rFonts w:ascii="Times SUT" w:hAnsi="Times SUT" w:cs="Times SUT"/>
          <w:sz w:val="20"/>
        </w:rPr>
        <w:t xml:space="preserve"> IisR; </w:t>
      </w:r>
      <w:r w:rsidRPr="00E3787E">
        <w:rPr>
          <w:rFonts w:ascii="Times SUT" w:hAnsi="Times SUT" w:cs="Times SUT"/>
          <w:i/>
          <w:sz w:val="20"/>
        </w:rPr>
        <w:t xml:space="preserve">läks nagu kalserdus `metsa, naa loga-loga läks </w:t>
      </w:r>
      <w:r w:rsidRPr="00E3787E">
        <w:rPr>
          <w:rFonts w:ascii="Times SUT" w:hAnsi="Times SUT" w:cs="Times SUT"/>
          <w:sz w:val="20"/>
        </w:rPr>
        <w:t xml:space="preserve">VJg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kaltsakas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erikas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kaltserikas</w:t>
      </w:r>
      <w:r w:rsidRPr="00E3787E">
        <w:rPr>
          <w:rFonts w:ascii="Times SUT" w:hAnsi="Times SUT" w:cs="Times SUT"/>
          <w:sz w:val="20"/>
        </w:rPr>
        <w:t xml:space="preserve"> räbalais inimene – HJn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harakas</w:t>
      </w:r>
      <w:r w:rsidRPr="00E3787E">
        <w:rPr>
          <w:rFonts w:ascii="Times SUT" w:hAnsi="Times SUT" w:cs="Times SUT"/>
          <w:sz w:val="20"/>
        </w:rPr>
        <w:t xml:space="preserve"> räbalais inimene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on kaltsarakas, jusku `kaltsus käib, ei paranda ennast ega pese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kaltsima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`kaltsima </w:t>
      </w:r>
      <w:r w:rsidRPr="00E3787E">
        <w:rPr>
          <w:rFonts w:ascii="Times SUT" w:hAnsi="Times SUT" w:cs="Times SUT"/>
          <w:sz w:val="20"/>
        </w:rPr>
        <w:t>Kaa Krj Mar Kse(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Han Var Tõs, pr </w:t>
      </w:r>
      <w:r w:rsidRPr="00E3787E">
        <w:rPr>
          <w:rFonts w:ascii="Times SUT" w:hAnsi="Times SUT" w:cs="Times SUT"/>
          <w:i/>
          <w:sz w:val="20"/>
        </w:rPr>
        <w:t>kalsi-</w:t>
      </w:r>
      <w:r w:rsidRPr="00E3787E">
        <w:rPr>
          <w:rFonts w:ascii="Times SUT" w:hAnsi="Times SUT" w:cs="Times SUT"/>
          <w:sz w:val="20"/>
        </w:rPr>
        <w:t xml:space="preserve"> Mar Tõs, </w:t>
      </w:r>
      <w:r w:rsidRPr="00E3787E">
        <w:rPr>
          <w:rFonts w:ascii="Times SUT" w:hAnsi="Times SUT" w:cs="Times SUT"/>
          <w:i/>
          <w:sz w:val="20"/>
        </w:rPr>
        <w:t>kaltsi-</w:t>
      </w:r>
      <w:r w:rsidRPr="00E3787E">
        <w:rPr>
          <w:rFonts w:ascii="Times SUT" w:hAnsi="Times SUT" w:cs="Times SUT"/>
          <w:sz w:val="20"/>
        </w:rPr>
        <w:t xml:space="preserve"> Kse Han Var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karglema, hullama; eputades kekslema; kiiresti käima </w:t>
      </w:r>
      <w:r w:rsidRPr="00E3787E">
        <w:rPr>
          <w:rFonts w:ascii="Times SUT" w:hAnsi="Times SUT" w:cs="Times SUT"/>
          <w:i/>
          <w:sz w:val="20"/>
        </w:rPr>
        <w:t>Püstas südametäävega kaltsides uksest välja</w:t>
      </w:r>
      <w:r w:rsidRPr="00E3787E">
        <w:rPr>
          <w:rFonts w:ascii="Times SUT" w:hAnsi="Times SUT" w:cs="Times SUT"/>
          <w:sz w:val="20"/>
        </w:rPr>
        <w:t xml:space="preserve"> Kaa; </w:t>
      </w:r>
      <w:r w:rsidRPr="00E3787E">
        <w:rPr>
          <w:rFonts w:ascii="Times SUT" w:hAnsi="Times SUT" w:cs="Times SUT"/>
          <w:i/>
          <w:sz w:val="20"/>
        </w:rPr>
        <w:t>No kaua sa ikka mo käe otsas kaltsid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mes sa kalsid `tühjä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küll nad üppasid ja `ka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tsisid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>Jänes tuli joosta kaltsides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loomad kalsivad, `joosvad `kiili</w:t>
      </w:r>
      <w:r w:rsidRPr="00E3787E">
        <w:rPr>
          <w:rFonts w:ascii="Times SUT" w:hAnsi="Times SUT" w:cs="Times SUT"/>
          <w:sz w:val="20"/>
        </w:rPr>
        <w:t xml:space="preserve"> Tõs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kaltsama, kaltserdama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hooplema, uhkeldama </w:t>
      </w:r>
      <w:r w:rsidRPr="00E3787E">
        <w:rPr>
          <w:rFonts w:ascii="Times SUT" w:hAnsi="Times SUT" w:cs="Times SUT"/>
          <w:i/>
          <w:sz w:val="20"/>
        </w:rPr>
        <w:t>oo üks kergatis koa, kaltsib ja `kerkleb oma juttudega</w:t>
      </w:r>
      <w:r w:rsidRPr="00E3787E">
        <w:rPr>
          <w:rFonts w:ascii="Times SUT" w:hAnsi="Times SUT" w:cs="Times SUT"/>
          <w:sz w:val="20"/>
        </w:rPr>
        <w:t xml:space="preserve"> Kse;  </w:t>
      </w:r>
      <w:r w:rsidRPr="00E3787E">
        <w:rPr>
          <w:rFonts w:ascii="Times SUT" w:hAnsi="Times SUT" w:cs="Times SUT"/>
          <w:i/>
          <w:sz w:val="20"/>
        </w:rPr>
        <w:t>Küll Juhan kaltsib oma varanduse `otsas</w:t>
      </w:r>
      <w:r w:rsidRPr="00E3787E">
        <w:rPr>
          <w:rFonts w:ascii="Times SUT" w:hAnsi="Times SUT" w:cs="Times SUT"/>
          <w:sz w:val="20"/>
        </w:rPr>
        <w:t xml:space="preserve"> Han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kaltsing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kalsin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jalg</w:t>
      </w:r>
      <w:r w:rsidRPr="00E3787E">
        <w:rPr>
          <w:rFonts w:ascii="Times SUT" w:hAnsi="Times SUT" w:cs="Times SUT"/>
          <w:sz w:val="20"/>
        </w:rPr>
        <w:t xml:space="preserve"> kerjus; joodik; kaabakas –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kael</w:t>
      </w:r>
      <w:r w:rsidRPr="00E3787E">
        <w:rPr>
          <w:rFonts w:ascii="Times SUT" w:hAnsi="Times SUT" w:cs="Times SUT"/>
          <w:b/>
          <w:sz w:val="20"/>
        </w:rPr>
        <w:t xml:space="preserve"> 1.</w:t>
      </w:r>
      <w:r w:rsidRPr="00E3787E">
        <w:rPr>
          <w:rFonts w:ascii="Times SUT" w:hAnsi="Times SUT" w:cs="Times SUT"/>
          <w:sz w:val="20"/>
        </w:rPr>
        <w:t xml:space="preserve"> (näruseis rõivais inimesest) </w:t>
      </w:r>
      <w:r w:rsidRPr="00E3787E">
        <w:rPr>
          <w:rFonts w:ascii="Times SUT" w:hAnsi="Times SUT" w:cs="Times SUT"/>
          <w:i/>
          <w:sz w:val="20"/>
        </w:rPr>
        <w:t>kes närus `riides oli, seda `ööldi kaltskaelaks, ega se ia sõna old</w:t>
      </w:r>
      <w:r w:rsidRPr="00E3787E">
        <w:rPr>
          <w:rFonts w:ascii="Times SUT" w:hAnsi="Times SUT" w:cs="Times SUT"/>
          <w:sz w:val="20"/>
        </w:rPr>
        <w:t xml:space="preserve"> Plt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narr, kergats </w:t>
      </w:r>
      <w:r w:rsidRPr="00E3787E">
        <w:rPr>
          <w:rFonts w:ascii="Times SUT" w:hAnsi="Times SUT" w:cs="Times SUT"/>
          <w:i/>
          <w:sz w:val="20"/>
        </w:rPr>
        <w:t>va kaltskael, nisuke `uhke ja ise eese olemest täis</w:t>
      </w:r>
      <w:r w:rsidRPr="00E3787E">
        <w:rPr>
          <w:rFonts w:ascii="Times SUT" w:hAnsi="Times SUT" w:cs="Times SUT"/>
          <w:sz w:val="20"/>
        </w:rPr>
        <w:t xml:space="preserve"> Mar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kaltsman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`kaltsma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 xml:space="preserve"> Jäm Khk Hls lohakalt ja näruselt riietuv inimene </w:t>
      </w:r>
      <w:r w:rsidRPr="00E3787E">
        <w:rPr>
          <w:rFonts w:ascii="Times SUT" w:hAnsi="Times SUT" w:cs="Times SUT"/>
          <w:i/>
          <w:sz w:val="20"/>
        </w:rPr>
        <w:t>`kaltsma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 kes `kaltsus käib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va `kaltsma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n, kes närun `rõõvin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kaltson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`kaltson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= kalsin </w:t>
      </w:r>
      <w:r w:rsidRPr="00E3787E">
        <w:rPr>
          <w:rFonts w:ascii="Times SUT" w:hAnsi="Times SUT" w:cs="Times SUT"/>
          <w:i/>
          <w:sz w:val="20"/>
        </w:rPr>
        <w:t>`kaltsoni puu keib pannuli `otsade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emapuu oo `kaltsoni all</w:t>
      </w:r>
      <w:r w:rsidRPr="00E3787E">
        <w:rPr>
          <w:rFonts w:ascii="Times SUT" w:hAnsi="Times SUT" w:cs="Times SUT"/>
          <w:sz w:val="20"/>
        </w:rPr>
        <w:t xml:space="preserve"> Mus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kaltsti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`kaltsti</w:t>
      </w:r>
      <w:r w:rsidRPr="00E3787E">
        <w:rPr>
          <w:rFonts w:ascii="Times SUT" w:hAnsi="Times SUT" w:cs="Times SUT"/>
          <w:sz w:val="20"/>
        </w:rPr>
        <w:t xml:space="preserve"> Khk/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/ Rei Mär Tõs Aud Hag Juu JMd VJg Sim Plt </w:t>
      </w:r>
      <w:r w:rsidRPr="00E3787E">
        <w:rPr>
          <w:rFonts w:ascii="Times SUT" w:hAnsi="Times SUT" w:cs="Times SUT"/>
          <w:sz w:val="16"/>
        </w:rPr>
        <w:t>deskr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tuli `kaltstik üle aja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`veskas mind `vankri `pääle `kaltsti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 xml:space="preserve">katk üppas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`kaltsti `kaltsti ülesse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>üppab `kaltsti üle aa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ta läks siis nigu `kaltsti üle värava</w:t>
      </w:r>
      <w:r w:rsidRPr="00E3787E">
        <w:rPr>
          <w:rFonts w:ascii="Times SUT" w:hAnsi="Times SUT" w:cs="Times SUT"/>
          <w:sz w:val="20"/>
        </w:rPr>
        <w:t xml:space="preserve"> Sim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kalts</w:t>
      </w:r>
      <w:r w:rsidRPr="00E3787E">
        <w:rPr>
          <w:rFonts w:ascii="Times SUT" w:hAnsi="Times SUT" w:cs="Times SUT"/>
          <w:sz w:val="20"/>
          <w:vertAlign w:val="superscript"/>
        </w:rPr>
        <w:t>5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kaltstükk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`kalts|tükk</w:t>
      </w:r>
      <w:r w:rsidRPr="00E3787E">
        <w:rPr>
          <w:rFonts w:ascii="Times SUT" w:hAnsi="Times SUT" w:cs="Times SUT"/>
          <w:sz w:val="20"/>
        </w:rPr>
        <w:t xml:space="preserve"> Mus Han Juu VJg, </w:t>
      </w:r>
      <w:r w:rsidRPr="00E3787E">
        <w:rPr>
          <w:rFonts w:ascii="Times SUT" w:hAnsi="Times SUT" w:cs="Times SUT"/>
          <w:i/>
          <w:sz w:val="20"/>
        </w:rPr>
        <w:t>`kals|tük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) Krj Trm, g </w:t>
      </w:r>
      <w:r w:rsidRPr="00E3787E">
        <w:rPr>
          <w:rFonts w:ascii="Times SUT" w:hAnsi="Times SUT" w:cs="Times SUT"/>
          <w:i/>
          <w:sz w:val="20"/>
        </w:rPr>
        <w:noBreakHyphen/>
        <w:t>tüki</w:t>
      </w:r>
      <w:r w:rsidRPr="00E3787E">
        <w:rPr>
          <w:rFonts w:ascii="Times SUT" w:hAnsi="Times SUT" w:cs="Times SUT"/>
          <w:sz w:val="20"/>
        </w:rPr>
        <w:t xml:space="preserve"> (kootud) rinnaesine </w:t>
      </w:r>
      <w:r w:rsidRPr="00E3787E">
        <w:rPr>
          <w:rFonts w:ascii="Times SUT" w:hAnsi="Times SUT" w:cs="Times SUT"/>
          <w:i/>
          <w:sz w:val="20"/>
        </w:rPr>
        <w:t xml:space="preserve">`pääslasel on `kaltstükk `kaelas </w:t>
      </w:r>
      <w:r w:rsidRPr="00E3787E">
        <w:rPr>
          <w:rFonts w:ascii="Times SUT" w:hAnsi="Times SUT" w:cs="Times SUT"/>
          <w:sz w:val="20"/>
        </w:rPr>
        <w:t xml:space="preserve">Mus; </w:t>
      </w:r>
      <w:r w:rsidRPr="00E3787E">
        <w:rPr>
          <w:rFonts w:ascii="Times SUT" w:hAnsi="Times SUT" w:cs="Times SUT"/>
          <w:i/>
          <w:sz w:val="20"/>
        </w:rPr>
        <w:t xml:space="preserve">`kaltstükk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iest nagu maniski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`kukla taga käib `ki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</w:t>
      </w:r>
      <w:r w:rsidRPr="00E3787E">
        <w:rPr>
          <w:rFonts w:ascii="Times SUT" w:hAnsi="Times SUT" w:cs="Times SUT"/>
          <w:sz w:val="20"/>
        </w:rPr>
        <w:t xml:space="preserve"> VJg || hilp, räbal </w:t>
      </w:r>
      <w:r w:rsidRPr="00E3787E">
        <w:rPr>
          <w:rFonts w:ascii="Times SUT" w:hAnsi="Times SUT" w:cs="Times SUT"/>
          <w:i/>
          <w:sz w:val="20"/>
        </w:rPr>
        <w:t>Küll see tüdrik oo enesel kaltstükka `selga aan</w:t>
      </w:r>
      <w:r w:rsidRPr="00E3787E">
        <w:rPr>
          <w:rFonts w:ascii="Times SUT" w:hAnsi="Times SUT" w:cs="Times SUT"/>
          <w:sz w:val="20"/>
        </w:rPr>
        <w:t xml:space="preserve"> Han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kaltsu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Fonts w:ascii="Times SUT" w:hAnsi="Times SUT" w:cs="Times SUT"/>
          <w:b/>
          <w:sz w:val="20"/>
        </w:rPr>
        <w:noBreakHyphen/>
      </w:r>
      <w:r w:rsidRPr="00E3787E">
        <w:rPr>
          <w:rStyle w:val="ms2"/>
          <w:rFonts w:ascii="Times SUT" w:hAnsi="Times SUT" w:cs="Times SUT"/>
        </w:rPr>
        <w:t>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`kaltsu, `kaltsus</w:t>
      </w:r>
      <w:r w:rsidRPr="00E3787E">
        <w:rPr>
          <w:rFonts w:ascii="Times SUT" w:hAnsi="Times SUT" w:cs="Times SUT"/>
          <w:sz w:val="20"/>
        </w:rPr>
        <w:t xml:space="preserve"> Ris Nis Hag kalkvel(e) </w:t>
      </w:r>
      <w:r w:rsidRPr="00E3787E">
        <w:rPr>
          <w:rFonts w:ascii="Times SUT" w:hAnsi="Times SUT" w:cs="Times SUT"/>
          <w:i/>
          <w:sz w:val="20"/>
        </w:rPr>
        <w:t>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mad vee `kaltsus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silmad läksid vee `kaltsu</w:t>
      </w:r>
      <w:r w:rsidRPr="00E3787E">
        <w:rPr>
          <w:rFonts w:ascii="Times SUT" w:hAnsi="Times SUT" w:cs="Times SUT"/>
          <w:sz w:val="20"/>
        </w:rPr>
        <w:t xml:space="preserve"> Nis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ajaja</w:t>
      </w:r>
      <w:r w:rsidRPr="00E3787E">
        <w:rPr>
          <w:rFonts w:ascii="Times SUT" w:hAnsi="Times SUT" w:cs="Times SUT"/>
          <w:sz w:val="20"/>
        </w:rPr>
        <w:t xml:space="preserve"> kaltsukaupmees </w:t>
      </w:r>
      <w:r w:rsidRPr="00E3787E">
        <w:rPr>
          <w:rFonts w:ascii="Times SUT" w:hAnsi="Times SUT" w:cs="Times SUT"/>
          <w:i/>
          <w:sz w:val="20"/>
        </w:rPr>
        <w:t>nüid põle kalsu `aajud ega midagid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kalsu `aaja toob `kaussa</w:t>
      </w:r>
      <w:r w:rsidRPr="00E3787E">
        <w:rPr>
          <w:rFonts w:ascii="Times SUT" w:hAnsi="Times SUT" w:cs="Times SUT"/>
          <w:sz w:val="20"/>
        </w:rPr>
        <w:t xml:space="preserve"> Juu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kaltsud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kaltsad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kaup|mees</w:t>
      </w:r>
      <w:r w:rsidRPr="00E3787E">
        <w:rPr>
          <w:rFonts w:ascii="Times SUT" w:hAnsi="Times SUT" w:cs="Times SUT"/>
          <w:sz w:val="20"/>
        </w:rPr>
        <w:t xml:space="preserve"> maal ringi sõitev kaltsude kokkuostja </w:t>
      </w:r>
      <w:r w:rsidRPr="00E3787E">
        <w:rPr>
          <w:rFonts w:ascii="Times SUT" w:hAnsi="Times SUT" w:cs="Times SUT"/>
          <w:i/>
          <w:sz w:val="20"/>
        </w:rPr>
        <w:t>kaltsukoupmihed, need `tahtvad `kaltsusi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Pihkvast käisid kaltsukoupmed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kalsu kaupmees tuleb ja `korjab narud ära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>kaltsu`kaupmed ehk kontsuo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sikud, nied `o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sisivad vanu `a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ju</w:t>
      </w:r>
      <w:r w:rsidRPr="00E3787E">
        <w:rPr>
          <w:rFonts w:ascii="Times SUT" w:hAnsi="Times SUT" w:cs="Times SUT"/>
          <w:sz w:val="20"/>
        </w:rPr>
        <w:t xml:space="preserve"> Kad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kaltsumees, kaltsuotsik, kaltsuvana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kaltsuma</w:t>
      </w:r>
      <w:r w:rsidRPr="00E3787E">
        <w:rPr>
          <w:rFonts w:ascii="Times SUT" w:hAnsi="Times SUT" w:cs="Times SUT"/>
          <w:sz w:val="20"/>
        </w:rPr>
        <w:t xml:space="preserve"> ipf (ta) </w:t>
      </w:r>
      <w:r w:rsidRPr="00E3787E">
        <w:rPr>
          <w:rFonts w:ascii="Times SUT" w:hAnsi="Times SUT" w:cs="Times SUT"/>
          <w:i/>
          <w:sz w:val="20"/>
        </w:rPr>
        <w:t>`kaltsus</w:t>
      </w:r>
      <w:r w:rsidRPr="00E3787E">
        <w:rPr>
          <w:rFonts w:ascii="Times SUT" w:hAnsi="Times SUT" w:cs="Times SUT"/>
          <w:sz w:val="20"/>
        </w:rPr>
        <w:t xml:space="preserve"> Hlj Rid </w:t>
      </w:r>
      <w:r w:rsidRPr="00E3787E">
        <w:rPr>
          <w:rFonts w:ascii="Times SUT" w:hAnsi="Times SUT" w:cs="Times SUT"/>
          <w:sz w:val="16"/>
        </w:rPr>
        <w:t>deskr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poiss aiva `kaltsus teisel kääs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obu läks nii et `kaltsus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mees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kaltsukaupmees </w:t>
      </w:r>
      <w:r w:rsidRPr="00E3787E">
        <w:rPr>
          <w:rFonts w:ascii="Times SUT" w:hAnsi="Times SUT" w:cs="Times SUT"/>
          <w:b/>
          <w:sz w:val="20"/>
        </w:rPr>
        <w:t xml:space="preserve">– </w:t>
      </w:r>
      <w:r w:rsidRPr="00E3787E">
        <w:rPr>
          <w:rFonts w:ascii="Times SUT" w:hAnsi="Times SUT" w:cs="Times SUT"/>
          <w:sz w:val="20"/>
        </w:rPr>
        <w:t xml:space="preserve">Jõe S Tõs Juu Se </w:t>
      </w:r>
      <w:r w:rsidRPr="00E3787E">
        <w:rPr>
          <w:rFonts w:ascii="Times SUT" w:hAnsi="Times SUT" w:cs="Times SUT"/>
          <w:i/>
          <w:sz w:val="20"/>
        </w:rPr>
        <w:t>kaltsumed köivad sageli, `tahtvad `kaltsu `saaja, müivad `kaussisid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keisid ikka kalsumehed ja arjamehed</w:t>
      </w:r>
      <w:r w:rsidRPr="00E3787E">
        <w:rPr>
          <w:rFonts w:ascii="Times SUT" w:hAnsi="Times SUT" w:cs="Times SUT"/>
          <w:sz w:val="20"/>
        </w:rPr>
        <w:t xml:space="preserve"> Jaa; </w:t>
      </w:r>
      <w:r w:rsidRPr="00E3787E">
        <w:rPr>
          <w:rFonts w:ascii="Times SUT" w:hAnsi="Times SUT" w:cs="Times SUT"/>
          <w:i/>
          <w:sz w:val="20"/>
        </w:rPr>
        <w:t>kaltsumed köesid, `kaltse eest sai `vaangu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ärä pane näppu suhu poiss, vata kalsumes tuleb, viib su ää</w:t>
      </w:r>
      <w:r w:rsidRPr="00E3787E">
        <w:rPr>
          <w:rFonts w:ascii="Times SUT" w:hAnsi="Times SUT" w:cs="Times SUT"/>
          <w:sz w:val="20"/>
        </w:rPr>
        <w:t xml:space="preserve"> Juu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otsik</w:t>
      </w:r>
      <w:r w:rsidRPr="00E3787E">
        <w:rPr>
          <w:rFonts w:ascii="Times SUT" w:hAnsi="Times SUT" w:cs="Times SUT"/>
          <w:sz w:val="20"/>
        </w:rPr>
        <w:t xml:space="preserve"> kaltsukaupmees </w:t>
      </w:r>
      <w:r w:rsidRPr="00E3787E">
        <w:rPr>
          <w:rFonts w:ascii="Times SUT" w:hAnsi="Times SUT" w:cs="Times SUT"/>
          <w:i/>
          <w:sz w:val="20"/>
        </w:rPr>
        <w:t>kaltsuo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sik 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sib `rämpsu, annab `kaussisi `vasta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kaltsuo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sik, nied `korjasid obuse saba `jõhvisi ka</w:t>
      </w:r>
      <w:r w:rsidRPr="00E3787E">
        <w:rPr>
          <w:rFonts w:ascii="Times SUT" w:hAnsi="Times SUT" w:cs="Times SUT"/>
          <w:sz w:val="20"/>
        </w:rPr>
        <w:t xml:space="preserve"> HljK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riie</w:t>
      </w:r>
      <w:r w:rsidRPr="00E3787E">
        <w:rPr>
          <w:rFonts w:ascii="Times SUT" w:hAnsi="Times SUT" w:cs="Times SUT"/>
          <w:b/>
          <w:sz w:val="20"/>
        </w:rPr>
        <w:t xml:space="preserve"> k</w:t>
      </w:r>
      <w:r w:rsidRPr="00E3787E">
        <w:rPr>
          <w:rFonts w:ascii="Times SUT" w:hAnsi="Times SUT" w:cs="Times SUT"/>
          <w:sz w:val="20"/>
        </w:rPr>
        <w:t xml:space="preserve">altsulõngast kootud riie </w:t>
      </w:r>
      <w:r w:rsidRPr="00E3787E">
        <w:rPr>
          <w:rFonts w:ascii="Times SUT" w:hAnsi="Times SUT" w:cs="Times SUT"/>
          <w:i/>
          <w:sz w:val="20"/>
        </w:rPr>
        <w:t xml:space="preserve">kõik arutse, riiet ja `kootud </w:t>
      </w:r>
      <w:r w:rsidRPr="00E3787E">
        <w:rPr>
          <w:rFonts w:ascii="Times SUT" w:hAnsi="Times SUT" w:cs="Times SUT"/>
          <w:sz w:val="20"/>
        </w:rPr>
        <w:t xml:space="preserve">[asju], </w:t>
      </w:r>
      <w:r w:rsidRPr="00E3787E">
        <w:rPr>
          <w:rFonts w:ascii="Times SUT" w:hAnsi="Times SUT" w:cs="Times SUT"/>
          <w:i/>
          <w:sz w:val="20"/>
        </w:rPr>
        <w:t>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villade sekka, `tehti näppe`lõnga, näpperiiet, kaltsuriiet</w:t>
      </w:r>
      <w:r w:rsidRPr="00E3787E">
        <w:rPr>
          <w:rFonts w:ascii="Times SUT" w:hAnsi="Times SUT" w:cs="Times SUT"/>
          <w:sz w:val="20"/>
        </w:rPr>
        <w:t xml:space="preserve"> Aud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kaltsutama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kaltsutama</w:t>
      </w:r>
      <w:r w:rsidRPr="00E3787E">
        <w:rPr>
          <w:rFonts w:ascii="Times SUT" w:hAnsi="Times SUT" w:cs="Times SUT"/>
          <w:sz w:val="20"/>
        </w:rPr>
        <w:t xml:space="preserve"> Jäm Khk(</w:t>
      </w:r>
      <w:r w:rsidRPr="00E3787E">
        <w:rPr>
          <w:rFonts w:ascii="Times SUT" w:hAnsi="Times SUT" w:cs="Times SUT"/>
          <w:i/>
          <w:sz w:val="20"/>
        </w:rPr>
        <w:t>kalsu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>) Pha Vll Hi(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dama</w:t>
      </w:r>
      <w:r w:rsidRPr="00E3787E">
        <w:rPr>
          <w:rFonts w:ascii="Times SUT" w:hAnsi="Times SUT" w:cs="Times SUT"/>
          <w:sz w:val="20"/>
        </w:rPr>
        <w:t>) Mar Han Ris(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o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 Jür hooletult ümber käima; raputama; solgutama </w:t>
      </w:r>
      <w:r w:rsidRPr="00E3787E">
        <w:rPr>
          <w:rFonts w:ascii="Times SUT" w:hAnsi="Times SUT" w:cs="Times SUT"/>
          <w:i/>
          <w:sz w:val="20"/>
        </w:rPr>
        <w:t>ilbud kalsutavad kui keib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äi anna teiste käde</w:t>
      </w:r>
      <w:r w:rsidRPr="00E3787E">
        <w:rPr>
          <w:rFonts w:ascii="Times SUT" w:hAnsi="Times SUT" w:cs="Times SUT"/>
          <w:sz w:val="20"/>
        </w:rPr>
        <w:t xml:space="preserve"> [asju] </w:t>
      </w:r>
      <w:r w:rsidRPr="00E3787E">
        <w:rPr>
          <w:rFonts w:ascii="Times SUT" w:hAnsi="Times SUT" w:cs="Times SUT"/>
          <w:i/>
          <w:sz w:val="20"/>
        </w:rPr>
        <w:t>ää kaltsuta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 xml:space="preserve">Lapsed kaltsudavad mürades oma `riided `selga 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sz w:val="20"/>
        </w:rPr>
        <w:t xml:space="preserve"> Emm; </w:t>
      </w:r>
      <w:r w:rsidRPr="00E3787E">
        <w:rPr>
          <w:rFonts w:ascii="Times SUT" w:hAnsi="Times SUT" w:cs="Times SUT"/>
          <w:i/>
          <w:sz w:val="20"/>
        </w:rPr>
        <w:t>Lapsed tahvad `pi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sid `loomi kaltsutada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tuul kaltsotab võrgud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ki</w:t>
      </w:r>
      <w:r w:rsidRPr="00E3787E">
        <w:rPr>
          <w:rFonts w:ascii="Times SUT" w:hAnsi="Times SUT" w:cs="Times SUT"/>
          <w:sz w:val="20"/>
        </w:rPr>
        <w:t xml:space="preserve"> Ris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kaltsutis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kaltsutis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inimene, kes oma asjadega hooletult ümber käib </w:t>
      </w:r>
      <w:r w:rsidRPr="00E3787E">
        <w:rPr>
          <w:rFonts w:ascii="Times SUT" w:hAnsi="Times SUT" w:cs="Times SUT"/>
          <w:i/>
          <w:sz w:val="20"/>
        </w:rPr>
        <w:t xml:space="preserve">See kaltsutis ei `oska oma `riidid oida, jooseb pial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kaltsutiste 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sad oo kõik segamini ja korratud</w:t>
      </w:r>
      <w:r w:rsidRPr="00E3787E">
        <w:rPr>
          <w:rFonts w:ascii="Times SUT" w:hAnsi="Times SUT" w:cs="Times SUT"/>
          <w:sz w:val="20"/>
        </w:rPr>
        <w:t xml:space="preserve"> Han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kaltsu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vana</w:t>
      </w:r>
      <w:r w:rsidRPr="00E3787E">
        <w:rPr>
          <w:rFonts w:ascii="Times SUT" w:hAnsi="Times SUT" w:cs="Times SUT"/>
          <w:sz w:val="20"/>
        </w:rPr>
        <w:t xml:space="preserve"> kaltsukaupmees – Mih Tõs Khn </w:t>
      </w:r>
      <w:r w:rsidRPr="00E3787E">
        <w:rPr>
          <w:rFonts w:ascii="Times SUT" w:hAnsi="Times SUT" w:cs="Times SUT"/>
          <w:i/>
          <w:sz w:val="20"/>
        </w:rPr>
        <w:t xml:space="preserve">kaltsuvanad köisid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`tahtsid `kaltsa, kaltsude eest sai paelu ilusaid `nõusid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kalsuvana tuleb ja viib su ää</w:t>
      </w:r>
      <w:r w:rsidRPr="00E3787E">
        <w:rPr>
          <w:rFonts w:ascii="Times SUT" w:hAnsi="Times SUT" w:cs="Times SUT"/>
          <w:sz w:val="20"/>
        </w:rPr>
        <w:t xml:space="preserve"> (lapse hirmutamiseks) Tõs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kaltuk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kaltuk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sõim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oled justku kaltuk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kaltu-kaltu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tu-ka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tu</w:t>
      </w:r>
      <w:r w:rsidRPr="00E3787E">
        <w:rPr>
          <w:rFonts w:ascii="Times SUT" w:hAnsi="Times SUT" w:cs="Times SUT"/>
          <w:sz w:val="20"/>
        </w:rPr>
        <w:t xml:space="preserve"> häälitsus sigade kutsumiseks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tu-ka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tu, sii oli vanasti sigade `üüdmine</w:t>
      </w:r>
      <w:r w:rsidRPr="00E3787E">
        <w:rPr>
          <w:rFonts w:ascii="Times SUT" w:hAnsi="Times SUT" w:cs="Times SUT"/>
          <w:sz w:val="20"/>
        </w:rPr>
        <w:t xml:space="preserve"> Mär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i/>
          <w:sz w:val="20"/>
        </w:rPr>
      </w:pPr>
      <w:r w:rsidRPr="00E3787E">
        <w:rPr>
          <w:rStyle w:val="ms1"/>
          <w:rFonts w:ascii="Times SUT" w:hAnsi="Times SUT" w:cs="Times SUT"/>
        </w:rPr>
        <w:t>kaltunalõ</w:t>
      </w:r>
      <w:r w:rsidRPr="00E3787E">
        <w:rPr>
          <w:rFonts w:ascii="Times SUT" w:hAnsi="Times SUT" w:cs="Times SUT"/>
          <w:b/>
          <w:sz w:val="20"/>
        </w:rPr>
        <w:t xml:space="preserve">, </w:t>
      </w:r>
      <w:r w:rsidRPr="00E3787E">
        <w:rPr>
          <w:rStyle w:val="PoolpaksKiri"/>
          <w:rFonts w:ascii="Times SUT" w:hAnsi="Times SUT" w:cs="Times SUT"/>
        </w:rPr>
        <w:t>kaltunan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kaltuna|lõ, </w:t>
      </w:r>
      <w:r w:rsidRPr="00E3787E">
        <w:rPr>
          <w:rFonts w:ascii="Times SUT" w:hAnsi="Times SUT" w:cs="Times SUT"/>
          <w:i/>
          <w:sz w:val="20"/>
        </w:rPr>
        <w:noBreakHyphen/>
        <w:t>n</w:t>
      </w:r>
      <w:r w:rsidRPr="00E3787E">
        <w:rPr>
          <w:rFonts w:ascii="Times SUT" w:hAnsi="Times SUT" w:cs="Times SUT"/>
          <w:sz w:val="20"/>
        </w:rPr>
        <w:t xml:space="preserve"> Lut sassi, sassis </w:t>
      </w:r>
      <w:r w:rsidRPr="00E3787E">
        <w:rPr>
          <w:rFonts w:ascii="Times SUT" w:hAnsi="Times SUT" w:cs="Times SUT"/>
          <w:i/>
          <w:sz w:val="20"/>
        </w:rPr>
        <w:t xml:space="preserve">pää kaltunalõ 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ätt är vannunu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 xml:space="preserve">kõvastõlõ kokko </w:t>
      </w:r>
      <w:r w:rsidRPr="00E3787E">
        <w:rPr>
          <w:rFonts w:ascii="Times SUT" w:hAnsi="Times SUT" w:cs="Times SUT"/>
          <w:sz w:val="20"/>
        </w:rPr>
        <w:t>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kaltus</w:t>
      </w:r>
      <w:r w:rsidRPr="00E3787E">
        <w:rPr>
          <w:rFonts w:ascii="Times SUT" w:hAnsi="Times SUT" w:cs="Times SUT"/>
          <w:i/>
          <w:sz w:val="20"/>
        </w:rPr>
        <w:t xml:space="preserve"> `kaltus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PJg Ris KJn seeliku toot; volt </w:t>
      </w:r>
      <w:r w:rsidRPr="00E3787E">
        <w:rPr>
          <w:rFonts w:ascii="Times SUT" w:hAnsi="Times SUT" w:cs="Times SUT"/>
          <w:i/>
          <w:sz w:val="20"/>
        </w:rPr>
        <w:t>ku `ömlemese `aegu jäeb riietesse vo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t, ku ei soa `sirgeks pressitud, jäeb `kaltus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aluskuue `kaltus</w:t>
      </w:r>
      <w:r w:rsidRPr="00E3787E">
        <w:rPr>
          <w:rFonts w:ascii="Times SUT" w:hAnsi="Times SUT" w:cs="Times SUT"/>
          <w:sz w:val="20"/>
        </w:rPr>
        <w:t xml:space="preserve">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kaltvahter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`kaltvaht|er</w:t>
      </w:r>
      <w:r w:rsidRPr="00E3787E">
        <w:rPr>
          <w:rFonts w:ascii="Times SUT" w:hAnsi="Times SUT" w:cs="Times SUT"/>
          <w:sz w:val="20"/>
        </w:rPr>
        <w:t xml:space="preserve"> Tor, </w:t>
      </w:r>
      <w:r w:rsidRPr="00E3787E">
        <w:rPr>
          <w:rFonts w:ascii="Times SUT" w:hAnsi="Times SUT" w:cs="Times SUT"/>
          <w:i/>
          <w:sz w:val="20"/>
        </w:rPr>
        <w:noBreakHyphen/>
        <w:t>re</w:t>
      </w:r>
      <w:r w:rsidRPr="00E3787E">
        <w:rPr>
          <w:rFonts w:ascii="Times SUT" w:hAnsi="Times SUT" w:cs="Times SUT"/>
          <w:sz w:val="20"/>
        </w:rPr>
        <w:t xml:space="preserve"> Trv halastajaõde </w:t>
      </w:r>
      <w:r w:rsidRPr="00E3787E">
        <w:rPr>
          <w:rFonts w:ascii="Times SUT" w:hAnsi="Times SUT" w:cs="Times SUT"/>
          <w:i/>
          <w:sz w:val="20"/>
        </w:rPr>
        <w:t>`kaltvahter keib kliinikus `valge rüüd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gas, punane ri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`rindus</w:t>
      </w:r>
      <w:r w:rsidRPr="00E3787E">
        <w:rPr>
          <w:rFonts w:ascii="Times SUT" w:hAnsi="Times SUT" w:cs="Times SUT"/>
          <w:sz w:val="20"/>
        </w:rPr>
        <w:t xml:space="preserve"> Tor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kalu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kalu</w:t>
      </w:r>
      <w:r w:rsidRPr="00E3787E">
        <w:rPr>
          <w:rFonts w:ascii="Times SUT" w:hAnsi="Times SUT" w:cs="Times SUT"/>
          <w:sz w:val="20"/>
        </w:rPr>
        <w:t xml:space="preserve"> Muh Khn kae </w:t>
      </w:r>
      <w:r w:rsidRPr="00E3787E">
        <w:rPr>
          <w:rFonts w:ascii="Times SUT" w:hAnsi="Times SUT" w:cs="Times SUT"/>
          <w:i/>
          <w:sz w:val="20"/>
        </w:rPr>
        <w:t>kalu, üks suur `valge kord `olle üle silma, seda 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st `ütles et `olle kalu peal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si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 kalu</w:t>
      </w:r>
      <w:r w:rsidRPr="00E3787E">
        <w:rPr>
          <w:rFonts w:ascii="Times SUT" w:hAnsi="Times SUT" w:cs="Times SUT"/>
          <w:sz w:val="20"/>
        </w:rPr>
        <w:t xml:space="preserve"> Khn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kale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kalu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kalu </w:t>
      </w:r>
      <w:r w:rsidRPr="00E3787E">
        <w:rPr>
          <w:rFonts w:ascii="Times SUT" w:hAnsi="Times SUT" w:cs="Times SUT"/>
          <w:sz w:val="20"/>
        </w:rPr>
        <w:t xml:space="preserve">VNg Lüg Vai Rei LNg Rid Hag Jür JMd Koe VJg Kod kolu; kalts </w:t>
      </w:r>
      <w:r w:rsidRPr="00E3787E">
        <w:rPr>
          <w:rFonts w:ascii="Times SUT" w:hAnsi="Times SUT" w:cs="Times SUT"/>
          <w:i/>
          <w:sz w:val="20"/>
        </w:rPr>
        <w:t>küll sie käib kilus kalus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vanad kalud ei sünni enam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>vanad kalud ja kolud, mis kuhugi ei `kolba</w:t>
      </w:r>
      <w:r w:rsidRPr="00E3787E">
        <w:rPr>
          <w:rFonts w:ascii="Times SUT" w:hAnsi="Times SUT" w:cs="Times SUT"/>
          <w:sz w:val="20"/>
        </w:rPr>
        <w:t xml:space="preserve"> JMd; </w:t>
      </w:r>
      <w:r w:rsidRPr="00E3787E">
        <w:rPr>
          <w:rFonts w:ascii="Times SUT" w:hAnsi="Times SUT" w:cs="Times SUT"/>
          <w:i/>
          <w:sz w:val="20"/>
        </w:rPr>
        <w:t>`korja omad kolud kalud kokku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kalugane</w:t>
      </w:r>
      <w:r w:rsidRPr="00E3787E">
        <w:rPr>
          <w:rFonts w:ascii="Times SUT" w:hAnsi="Times SUT" w:cs="Times SUT"/>
          <w:b/>
          <w:sz w:val="20"/>
        </w:rPr>
        <w:t>, kalugine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kalugane</w:t>
      </w:r>
      <w:r w:rsidRPr="00E3787E">
        <w:rPr>
          <w:rFonts w:ascii="Times SUT" w:hAnsi="Times SUT" w:cs="Times SUT"/>
          <w:sz w:val="20"/>
        </w:rPr>
        <w:t xml:space="preserve"> Mus, </w:t>
      </w:r>
      <w:r w:rsidRPr="00E3787E">
        <w:rPr>
          <w:rFonts w:ascii="Times SUT" w:hAnsi="Times SUT" w:cs="Times SUT"/>
          <w:i/>
          <w:sz w:val="20"/>
        </w:rPr>
        <w:t>kalugine</w:t>
      </w:r>
      <w:r w:rsidRPr="00E3787E">
        <w:rPr>
          <w:rFonts w:ascii="Times SUT" w:hAnsi="Times SUT" w:cs="Times SUT"/>
          <w:sz w:val="20"/>
        </w:rPr>
        <w:t xml:space="preserve"> Khk kalevine </w:t>
      </w:r>
      <w:r w:rsidRPr="00E3787E">
        <w:rPr>
          <w:rFonts w:ascii="Times SUT" w:hAnsi="Times SUT" w:cs="Times SUT"/>
          <w:i/>
          <w:sz w:val="20"/>
        </w:rPr>
        <w:t>kalugane riie oli teinepoolt sile ja teinepoolt küljest karune</w:t>
      </w:r>
      <w:r w:rsidRPr="00E3787E">
        <w:rPr>
          <w:rFonts w:ascii="Times SUT" w:hAnsi="Times SUT" w:cs="Times SUT"/>
          <w:sz w:val="20"/>
        </w:rPr>
        <w:t xml:space="preserve"> Mus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kaluk(as)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kalu|k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ga</w:t>
      </w:r>
      <w:r w:rsidRPr="00E3787E">
        <w:rPr>
          <w:rFonts w:ascii="Times SUT" w:hAnsi="Times SUT" w:cs="Times SUT"/>
          <w:sz w:val="20"/>
        </w:rPr>
        <w:t xml:space="preserve"> SaLä, </w:t>
      </w:r>
      <w:r w:rsidRPr="00E3787E">
        <w:rPr>
          <w:rFonts w:ascii="Times SUT" w:hAnsi="Times SUT" w:cs="Times SUT"/>
          <w:i/>
          <w:sz w:val="20"/>
        </w:rPr>
        <w:noBreakHyphen/>
        <w:t>kas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Kaa Pha Vll kalev </w:t>
      </w:r>
      <w:r w:rsidRPr="00E3787E">
        <w:rPr>
          <w:rFonts w:ascii="Times SUT" w:hAnsi="Times SUT" w:cs="Times SUT"/>
          <w:i/>
          <w:sz w:val="20"/>
        </w:rPr>
        <w:t>kalugaks `üitasse sihand libe riie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naistel olid abud allist tüssist, punased servad olid kalugaga `tehtud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kaluk oli villane tüma riie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Kalukast `tehtud `püksisi `andas `kiskuda</w:t>
      </w:r>
      <w:r w:rsidRPr="00E3787E">
        <w:rPr>
          <w:rFonts w:ascii="Times SUT" w:hAnsi="Times SUT" w:cs="Times SUT"/>
          <w:sz w:val="20"/>
        </w:rPr>
        <w:t xml:space="preserve"> Kaa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kaluka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varas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kaluka`vargad oo, kes teiste noodadest kalu varastavad</w:t>
      </w:r>
      <w:r w:rsidRPr="00E3787E">
        <w:rPr>
          <w:rFonts w:ascii="Times SUT" w:hAnsi="Times SUT" w:cs="Times SUT"/>
          <w:sz w:val="20"/>
        </w:rPr>
        <w:t xml:space="preserve"> Aud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kalun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kalun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Se Lut, </w:t>
      </w:r>
      <w:r w:rsidRPr="00E3787E">
        <w:rPr>
          <w:rFonts w:ascii="Times SUT" w:hAnsi="Times SUT" w:cs="Times SUT"/>
          <w:i/>
          <w:sz w:val="20"/>
        </w:rPr>
        <w:t>kolon</w:t>
      </w:r>
      <w:r w:rsidRPr="00E3787E">
        <w:rPr>
          <w:rFonts w:ascii="Times SUT" w:hAnsi="Times SUT" w:cs="Times SUT"/>
          <w:sz w:val="20"/>
        </w:rPr>
        <w:t xml:space="preserve"> Vai suur kirves </w:t>
      </w:r>
      <w:r w:rsidRPr="00E3787E">
        <w:rPr>
          <w:rFonts w:ascii="Times SUT" w:hAnsi="Times SUT" w:cs="Times SUT"/>
          <w:i/>
          <w:sz w:val="20"/>
        </w:rPr>
        <w:t>suur padi kirvess, kalun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kalunaga la</w:t>
      </w:r>
      <w:r w:rsidR="00E3787E" w:rsidRPr="00E3787E">
        <w:rPr>
          <w:rFonts w:ascii="Times SUT" w:hAnsi="Times SUT" w:cs="Times SUT"/>
          <w:i/>
          <w:sz w:val="20"/>
        </w:rPr>
        <w:t>h́</w:t>
      </w:r>
      <w:r w:rsidRPr="00E3787E">
        <w:rPr>
          <w:rFonts w:ascii="Times SUT" w:hAnsi="Times SUT" w:cs="Times SUT"/>
          <w:i/>
          <w:sz w:val="20"/>
        </w:rPr>
        <w:t>k puid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kalupsti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deskr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pulk lätt `sissi, `kalupsti</w:t>
      </w:r>
      <w:r w:rsidRPr="00E3787E">
        <w:rPr>
          <w:rFonts w:ascii="Times SUT" w:hAnsi="Times SUT" w:cs="Times SUT"/>
          <w:sz w:val="20"/>
        </w:rPr>
        <w:t xml:space="preserve"> 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kalusi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kalusi</w:t>
      </w:r>
      <w:r w:rsidRPr="00E3787E">
        <w:rPr>
          <w:rFonts w:ascii="Times SUT" w:hAnsi="Times SUT" w:cs="Times SUT"/>
          <w:sz w:val="20"/>
        </w:rPr>
        <w:t xml:space="preserve"> VNg Lüg kalasi </w:t>
      </w:r>
      <w:r w:rsidRPr="00E3787E">
        <w:rPr>
          <w:rFonts w:ascii="Times SUT" w:hAnsi="Times SUT" w:cs="Times SUT"/>
          <w:i/>
          <w:sz w:val="20"/>
        </w:rPr>
        <w:t>kalusi ja käbi olivatta ikke `vergo kudumise `juures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kudusimma ikke niisama kalusite pääl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kalus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puu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kaluss-, kalluspuu,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kalsspuu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>ree külgpuu –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kalv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kalv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kalva</w:t>
      </w:r>
      <w:r w:rsidRPr="00E3787E">
        <w:rPr>
          <w:rFonts w:ascii="Times SUT" w:hAnsi="Times SUT" w:cs="Times SUT"/>
          <w:sz w:val="20"/>
        </w:rPr>
        <w:t xml:space="preserve"> tihe punane villane riie; kalev </w:t>
      </w:r>
      <w:r w:rsidRPr="00E3787E">
        <w:rPr>
          <w:rFonts w:ascii="Times SUT" w:hAnsi="Times SUT" w:cs="Times SUT"/>
          <w:i/>
          <w:sz w:val="20"/>
        </w:rPr>
        <w:t>ise `tehti `kalva, `veedi `valge villane riie, kooludadi `maera jää `katlas, siis `aedi madara `juure `katla, siis oli kalv `valmis, oli ta punane</w:t>
      </w:r>
      <w:r w:rsidRPr="00E3787E">
        <w:rPr>
          <w:rFonts w:ascii="Times SUT" w:hAnsi="Times SUT" w:cs="Times SUT"/>
          <w:sz w:val="20"/>
        </w:rPr>
        <w:t xml:space="preserve"> Emm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kalv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kalv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`kalvu</w:t>
      </w:r>
      <w:r w:rsidRPr="00E3787E">
        <w:rPr>
          <w:rFonts w:ascii="Times SUT" w:hAnsi="Times SUT" w:cs="Times SUT"/>
          <w:sz w:val="20"/>
        </w:rPr>
        <w:t xml:space="preserve"> Jõe Kuu kelme </w:t>
      </w:r>
      <w:r w:rsidRPr="00E3787E">
        <w:rPr>
          <w:rFonts w:ascii="Times SUT" w:hAnsi="Times SUT" w:cs="Times SUT"/>
          <w:i/>
          <w:sz w:val="20"/>
        </w:rPr>
        <w:t>`pluomi nahk on kalv, sea `pluomi `rasva pial on kalv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kohu `kalvud `lähtäväd `katki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kalve, kalvunahk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kalve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`kalve</w:t>
      </w:r>
      <w:r w:rsidRPr="00E3787E">
        <w:rPr>
          <w:rFonts w:ascii="Times SUT" w:hAnsi="Times SUT" w:cs="Times SUT"/>
          <w:sz w:val="20"/>
        </w:rPr>
        <w:t xml:space="preserve"> kile </w:t>
      </w:r>
      <w:r w:rsidRPr="00E3787E">
        <w:rPr>
          <w:rFonts w:ascii="Times SUT" w:hAnsi="Times SUT" w:cs="Times SUT"/>
          <w:i/>
          <w:sz w:val="20"/>
        </w:rPr>
        <w:t>Reväst oma mau`kalved `katki `suure `tostamisega</w:t>
      </w:r>
      <w:r w:rsidRPr="00E3787E">
        <w:rPr>
          <w:rFonts w:ascii="Times SUT" w:hAnsi="Times SUT" w:cs="Times SUT"/>
          <w:sz w:val="20"/>
        </w:rPr>
        <w:t xml:space="preserve">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kalv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kalvane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kalvane</w:t>
      </w:r>
      <w:r w:rsidRPr="00E3787E">
        <w:rPr>
          <w:rFonts w:ascii="Times SUT" w:hAnsi="Times SUT" w:cs="Times SUT"/>
          <w:sz w:val="20"/>
        </w:rPr>
        <w:t xml:space="preserve"> kalvast tehtud, kalevine </w:t>
      </w:r>
      <w:r w:rsidRPr="00E3787E">
        <w:rPr>
          <w:rFonts w:ascii="Times SUT" w:hAnsi="Times SUT" w:cs="Times SUT"/>
          <w:i/>
          <w:sz w:val="20"/>
        </w:rPr>
        <w:t>`meitel oli kalvane krae, kalvast kraed olid kirjudat, `seisid `püsti `ümber kaala</w:t>
      </w:r>
      <w:r w:rsidRPr="00E3787E">
        <w:rPr>
          <w:rFonts w:ascii="Times SUT" w:hAnsi="Times SUT" w:cs="Times SUT"/>
          <w:sz w:val="20"/>
        </w:rPr>
        <w:t xml:space="preserve"> Emm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kalva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punane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kalva punane oli väga äre punane, übad olid, sukki värvidi</w:t>
      </w:r>
      <w:r w:rsidRPr="00E3787E">
        <w:rPr>
          <w:rFonts w:ascii="Times SUT" w:hAnsi="Times SUT" w:cs="Times SUT"/>
          <w:sz w:val="20"/>
        </w:rPr>
        <w:t xml:space="preserve"> Emm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kalvasnek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kalbasnik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kalvu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nahk</w:t>
      </w:r>
      <w:r w:rsidRPr="00E3787E">
        <w:rPr>
          <w:rFonts w:ascii="Times SUT" w:hAnsi="Times SUT" w:cs="Times SUT"/>
          <w:sz w:val="20"/>
        </w:rPr>
        <w:t xml:space="preserve"> = kalv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 xml:space="preserve"> Jõe Kuu </w:t>
      </w:r>
      <w:r w:rsidRPr="00E3787E">
        <w:rPr>
          <w:rFonts w:ascii="Times SUT" w:hAnsi="Times SUT" w:cs="Times SUT"/>
          <w:i/>
          <w:sz w:val="20"/>
        </w:rPr>
        <w:t>ohuke nahk sea `rasvadel, `pluomidel on `kalvu nahk</w:t>
      </w:r>
      <w:r w:rsidRPr="00E3787E">
        <w:rPr>
          <w:rFonts w:ascii="Times SUT" w:hAnsi="Times SUT" w:cs="Times SUT"/>
          <w:sz w:val="20"/>
        </w:rPr>
        <w:t xml:space="preserve"> Jõe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i/>
          <w:sz w:val="20"/>
        </w:rPr>
        <w:t>kalõht-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kalõt-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kalõlik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kalõlik</w:t>
      </w:r>
      <w:r w:rsidRPr="00E3787E">
        <w:rPr>
          <w:rFonts w:ascii="Times SUT" w:hAnsi="Times SUT" w:cs="Times SUT"/>
          <w:sz w:val="20"/>
        </w:rPr>
        <w:t xml:space="preserve"> kalgi südamega –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kalõline</w:t>
      </w:r>
      <w:r w:rsidRPr="00E3787E">
        <w:rPr>
          <w:rFonts w:ascii="Times SUT" w:hAnsi="Times SUT" w:cs="Times SUT"/>
          <w:sz w:val="20"/>
        </w:rPr>
        <w:t xml:space="preserve"> pl </w:t>
      </w:r>
      <w:r w:rsidRPr="00E3787E">
        <w:rPr>
          <w:rFonts w:ascii="Times SUT" w:hAnsi="Times SUT" w:cs="Times SUT"/>
          <w:i/>
          <w:sz w:val="20"/>
        </w:rPr>
        <w:t>kalõlitsõ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kalgi südamega –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kalõ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peräline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sä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g om õks kalõperäline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kalõstuma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kalõstu|ma</w:t>
      </w:r>
      <w:r w:rsidRPr="00E3787E">
        <w:rPr>
          <w:rFonts w:ascii="Times SUT" w:hAnsi="Times SUT" w:cs="Times SUT"/>
          <w:sz w:val="20"/>
        </w:rPr>
        <w:t xml:space="preserve"> Kan Rõu, </w:t>
      </w:r>
      <w:r w:rsidRPr="00E3787E">
        <w:rPr>
          <w:rFonts w:ascii="Times SUT" w:hAnsi="Times SUT" w:cs="Times SUT"/>
          <w:i/>
          <w:sz w:val="20"/>
        </w:rPr>
        <w:noBreakHyphen/>
        <w:t>mma</w:t>
      </w:r>
      <w:r w:rsidRPr="00E3787E">
        <w:rPr>
          <w:rFonts w:ascii="Times SUT" w:hAnsi="Times SUT" w:cs="Times SUT"/>
          <w:sz w:val="20"/>
        </w:rPr>
        <w:t xml:space="preserve"> Plv Vas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b/>
          <w:sz w:val="20"/>
        </w:rPr>
        <w:t>1. </w:t>
      </w:r>
      <w:r w:rsidRPr="00E3787E">
        <w:rPr>
          <w:rFonts w:ascii="Times SUT" w:hAnsi="Times SUT" w:cs="Times SUT"/>
          <w:sz w:val="20"/>
        </w:rPr>
        <w:t xml:space="preserve">kuivaks muutuma; selginema (ilmast) </w:t>
      </w:r>
      <w:r w:rsidRPr="00E3787E">
        <w:rPr>
          <w:rFonts w:ascii="Times SUT" w:hAnsi="Times SUT" w:cs="Times SUT"/>
          <w:i/>
          <w:sz w:val="20"/>
        </w:rPr>
        <w:t>pilve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kalõstusõ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ega sadama ei nakka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ilm nakass kalõstumma jo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ei sata `vihma ei lummõ</w:t>
      </w:r>
      <w:r w:rsidRPr="00E3787E">
        <w:rPr>
          <w:rFonts w:ascii="Times SUT" w:hAnsi="Times SUT" w:cs="Times SUT"/>
          <w:sz w:val="20"/>
        </w:rPr>
        <w:t xml:space="preserve"> Vas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kalõtumma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tahkuma </w:t>
      </w:r>
      <w:r w:rsidRPr="00E3787E">
        <w:rPr>
          <w:rFonts w:ascii="Times SUT" w:hAnsi="Times SUT" w:cs="Times SUT"/>
          <w:i/>
          <w:sz w:val="20"/>
        </w:rPr>
        <w:t>leib um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kalõstunu</w:t>
      </w:r>
      <w:r w:rsidRPr="00E3787E">
        <w:rPr>
          <w:rFonts w:ascii="Times SUT" w:hAnsi="Times SUT" w:cs="Times SUT"/>
          <w:sz w:val="20"/>
        </w:rPr>
        <w:t xml:space="preserve">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kalõtama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kalõstõ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kalõstõ</w:t>
      </w:r>
      <w:r w:rsidRPr="00E3787E">
        <w:rPr>
          <w:rFonts w:ascii="Times SUT" w:hAnsi="Times SUT" w:cs="Times SUT"/>
          <w:sz w:val="20"/>
        </w:rPr>
        <w:t xml:space="preserve"> Har Se tugevasti, kalgilt 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 saat kattõ `m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du pihmekeste ja kalõstõ üldä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kalõtama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kalõtõmõ</w:t>
      </w:r>
      <w:r w:rsidRPr="00E3787E">
        <w:rPr>
          <w:rFonts w:ascii="Times SUT" w:hAnsi="Times SUT" w:cs="Times SUT"/>
          <w:sz w:val="20"/>
        </w:rPr>
        <w:t xml:space="preserve"> San, </w:t>
      </w:r>
      <w:r w:rsidRPr="00E3787E">
        <w:rPr>
          <w:rFonts w:ascii="Times SUT" w:hAnsi="Times SUT" w:cs="Times SUT"/>
          <w:i/>
          <w:sz w:val="20"/>
        </w:rPr>
        <w:t>kalõtama</w:t>
      </w:r>
      <w:r w:rsidRPr="00E3787E">
        <w:rPr>
          <w:rFonts w:ascii="Times SUT" w:hAnsi="Times SUT" w:cs="Times SUT"/>
          <w:sz w:val="20"/>
        </w:rPr>
        <w:t xml:space="preserve"> Urv Räp(</w:t>
      </w:r>
      <w:r w:rsidRPr="00E3787E">
        <w:rPr>
          <w:rFonts w:ascii="Times SUT" w:hAnsi="Times SUT" w:cs="Times SUT"/>
          <w:i/>
          <w:sz w:val="20"/>
        </w:rPr>
        <w:t>kalõhtamma</w:t>
      </w:r>
      <w:r w:rsidRPr="00E3787E">
        <w:rPr>
          <w:rFonts w:ascii="Times SUT" w:hAnsi="Times SUT" w:cs="Times SUT"/>
          <w:sz w:val="20"/>
        </w:rPr>
        <w:t xml:space="preserve">); part </w:t>
      </w:r>
      <w:r w:rsidRPr="00E3787E">
        <w:rPr>
          <w:rFonts w:ascii="Times SUT" w:hAnsi="Times SUT" w:cs="Times SUT"/>
          <w:i/>
          <w:sz w:val="20"/>
        </w:rPr>
        <w:t>kalõhhanu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Lut selginema (ilm, taevas); kõvaks muutuma </w:t>
      </w:r>
      <w:r w:rsidRPr="00E3787E">
        <w:rPr>
          <w:rFonts w:ascii="Times SUT" w:hAnsi="Times SUT" w:cs="Times SUT"/>
          <w:i/>
          <w:sz w:val="20"/>
        </w:rPr>
        <w:t>ei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kalõtõ midägi ilm, ta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m ku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pimme vihma meri</w:t>
      </w:r>
      <w:r w:rsidRPr="00E3787E">
        <w:rPr>
          <w:rFonts w:ascii="Times SUT" w:hAnsi="Times SUT" w:cs="Times SUT"/>
          <w:sz w:val="20"/>
        </w:rPr>
        <w:t xml:space="preserve"> San; 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eib kooni olõ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kalõhhanu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um hüä makus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kalõstuma, kalõtumma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kalõtumma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kalõtumma</w:t>
      </w:r>
      <w:r w:rsidRPr="00E3787E">
        <w:rPr>
          <w:rFonts w:ascii="Times SUT" w:hAnsi="Times SUT" w:cs="Times SUT"/>
          <w:sz w:val="20"/>
        </w:rPr>
        <w:t xml:space="preserve"> Har, </w:t>
      </w:r>
      <w:r w:rsidRPr="00E3787E">
        <w:rPr>
          <w:rFonts w:ascii="Times SUT" w:hAnsi="Times SUT" w:cs="Times SUT"/>
          <w:i/>
          <w:sz w:val="20"/>
        </w:rPr>
        <w:t>kalõhtu|mma</w:t>
      </w:r>
      <w:r w:rsidRPr="00E3787E">
        <w:rPr>
          <w:rFonts w:ascii="Times SUT" w:hAnsi="Times SUT" w:cs="Times SUT"/>
          <w:sz w:val="20"/>
        </w:rPr>
        <w:t xml:space="preserve"> Plv Vas Se(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ma</w:t>
      </w:r>
      <w:r w:rsidRPr="00E3787E">
        <w:rPr>
          <w:rFonts w:ascii="Times SUT" w:hAnsi="Times SUT" w:cs="Times SUT"/>
          <w:sz w:val="20"/>
        </w:rPr>
        <w:t xml:space="preserve">) kõvaks, kaledaks muutuma; selgima (ilm)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p om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õks jo õigõ häste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kalõtunu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leib um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kalõhtunnu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l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 pilve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kuivass, ilm kalõhtuss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ilm lätt kalõss</w:t>
      </w:r>
      <w:r w:rsidRPr="00E3787E">
        <w:rPr>
          <w:rFonts w:ascii="Times SUT" w:hAnsi="Times SUT" w:cs="Times SUT"/>
          <w:sz w:val="20"/>
        </w:rPr>
        <w:t xml:space="preserve"> Vas;</w:t>
      </w:r>
      <w:r w:rsidRPr="00E3787E">
        <w:rPr>
          <w:rFonts w:ascii="Times SUT" w:hAnsi="Times SUT" w:cs="Times SUT"/>
          <w:i/>
          <w:sz w:val="20"/>
        </w:rPr>
        <w:t xml:space="preserve"> maa kalõhtu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kalõstuma, kalõtama, kalõuma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kalõuma</w:t>
      </w:r>
      <w:r w:rsidRPr="00E3787E">
        <w:rPr>
          <w:rFonts w:ascii="Times SUT" w:hAnsi="Times SUT" w:cs="Times SUT"/>
          <w:sz w:val="20"/>
        </w:rPr>
        <w:t xml:space="preserve"> kõvaks muutuma </w:t>
      </w:r>
      <w:r w:rsidRPr="00E3787E">
        <w:rPr>
          <w:rFonts w:ascii="Times SUT" w:hAnsi="Times SUT" w:cs="Times SUT"/>
          <w:i/>
          <w:sz w:val="20"/>
        </w:rPr>
        <w:t>kalõunu laib</w:t>
      </w:r>
      <w:r w:rsidRPr="00E3787E">
        <w:rPr>
          <w:rFonts w:ascii="Times SUT" w:hAnsi="Times SUT" w:cs="Times SUT"/>
          <w:sz w:val="20"/>
        </w:rPr>
        <w:t xml:space="preserve"> Lei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kalõtumma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kalõvanõ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kalõva|nõ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dsõ</w:t>
      </w:r>
      <w:r w:rsidRPr="00E3787E">
        <w:rPr>
          <w:rFonts w:ascii="Times SUT" w:hAnsi="Times SUT" w:cs="Times SUT"/>
          <w:sz w:val="20"/>
        </w:rPr>
        <w:t xml:space="preserve"> Har, </w:t>
      </w:r>
      <w:r w:rsidRPr="00E3787E">
        <w:rPr>
          <w:rFonts w:ascii="Times SUT" w:hAnsi="Times SUT" w:cs="Times SUT"/>
          <w:i/>
          <w:sz w:val="20"/>
        </w:rPr>
        <w:noBreakHyphen/>
        <w:t>tsõ</w:t>
      </w:r>
      <w:r w:rsidRPr="00E3787E">
        <w:rPr>
          <w:rFonts w:ascii="Times SUT" w:hAnsi="Times SUT" w:cs="Times SUT"/>
          <w:sz w:val="20"/>
        </w:rPr>
        <w:t xml:space="preserve"> Vas Se; </w:t>
      </w:r>
      <w:r w:rsidRPr="00E3787E">
        <w:rPr>
          <w:rFonts w:ascii="Times SUT" w:hAnsi="Times SUT" w:cs="Times SUT"/>
          <w:i/>
          <w:sz w:val="20"/>
        </w:rPr>
        <w:t>kalõvõni</w:t>
      </w:r>
      <w:r w:rsidRPr="00E3787E">
        <w:rPr>
          <w:rFonts w:ascii="Times SUT" w:hAnsi="Times SUT" w:cs="Times SUT"/>
          <w:sz w:val="20"/>
        </w:rPr>
        <w:t xml:space="preserve"> Krl kalevine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lasi kalõvadsõ jaki ummõlda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kiä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rika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s, siss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iks kalõvatsõ `sukma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</w:t>
      </w:r>
      <w:r w:rsidRPr="00E3787E">
        <w:rPr>
          <w:rFonts w:ascii="Times SUT" w:hAnsi="Times SUT" w:cs="Times SUT"/>
          <w:sz w:val="20"/>
        </w:rPr>
        <w:t xml:space="preserve"> eL </w:t>
      </w:r>
      <w:r w:rsidRPr="00E3787E">
        <w:rPr>
          <w:rFonts w:ascii="Times SUT" w:hAnsi="Times SUT" w:cs="Times SUT"/>
          <w:sz w:val="16"/>
        </w:rPr>
        <w:t>u</w:t>
      </w:r>
      <w:r w:rsidRPr="00E3787E">
        <w:rPr>
          <w:rFonts w:ascii="Times SUT" w:hAnsi="Times SUT" w:cs="Times SUT"/>
          <w:sz w:val="20"/>
        </w:rPr>
        <w:t xml:space="preserve"> Lüg Vai eP kamajahu; toit kamajahust ja (hapu)piimast </w:t>
      </w:r>
      <w:r w:rsidRPr="00E3787E">
        <w:rPr>
          <w:rFonts w:ascii="Times SUT" w:hAnsi="Times SUT" w:cs="Times SUT"/>
          <w:i/>
          <w:sz w:val="20"/>
        </w:rPr>
        <w:t>kama on `pruuni nagu `kohvi, midä appu `piimägä `süiä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kama oo ua jahust ja `paksust piimast `tehtud söök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ohra jahudest ja apu piimast tehakse kama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kama on mu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 toit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kui `mi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`surnud `valma, `a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kama. `surnu `va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vjad tegid kamass nagu käkid pihun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kama sehes on `ernid, `kaeru, odre, ube ja mõni paneb rukki teri kah</w:t>
      </w:r>
      <w:r w:rsidRPr="00E3787E">
        <w:rPr>
          <w:rFonts w:ascii="Times SUT" w:hAnsi="Times SUT" w:cs="Times SUT"/>
          <w:sz w:val="20"/>
        </w:rPr>
        <w:t xml:space="preserve"> Äks; </w:t>
      </w:r>
      <w:r w:rsidRPr="00E3787E">
        <w:rPr>
          <w:rFonts w:ascii="Times SUT" w:hAnsi="Times SUT" w:cs="Times SUT"/>
          <w:i/>
          <w:sz w:val="20"/>
        </w:rPr>
        <w:t>kama om siss ää, ku</w:t>
      </w:r>
      <w:r w:rsidRPr="00E3787E">
        <w:rPr>
          <w:rFonts w:ascii="Times SUT" w:hAnsi="Times SUT" w:cs="Times SUT"/>
          <w:sz w:val="20"/>
        </w:rPr>
        <w:t xml:space="preserve"> [selle] </w:t>
      </w:r>
      <w:r w:rsidRPr="00E3787E">
        <w:rPr>
          <w:rFonts w:ascii="Times SUT" w:hAnsi="Times SUT" w:cs="Times SUT"/>
          <w:i/>
          <w:sz w:val="20"/>
        </w:rPr>
        <w:t xml:space="preserve">piimä `sisse tett, mis koore alt är võet </w:t>
      </w:r>
      <w:r w:rsidRPr="00E3787E">
        <w:rPr>
          <w:rFonts w:ascii="Times SUT" w:hAnsi="Times SUT" w:cs="Times SUT"/>
          <w:sz w:val="20"/>
        </w:rPr>
        <w:t xml:space="preserve">Hls; </w:t>
      </w:r>
      <w:r w:rsidRPr="00E3787E">
        <w:rPr>
          <w:rFonts w:ascii="Times SUT" w:hAnsi="Times SUT" w:cs="Times SUT"/>
          <w:i/>
          <w:sz w:val="20"/>
        </w:rPr>
        <w:t>kama om rammuss toit, sääl om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ik vili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meie rahvass `o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seva `mu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kest, kudass kama tetäss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vete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 tolok, paks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iks kama</w:t>
      </w:r>
      <w:r w:rsidRPr="00E3787E">
        <w:rPr>
          <w:rFonts w:ascii="Times SUT" w:hAnsi="Times SUT" w:cs="Times SUT"/>
          <w:sz w:val="20"/>
        </w:rPr>
        <w:t xml:space="preserve"> Võn;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ebi ja `herne suhruti `uhmprõn vällä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väke ka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manu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siss pi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siti `määtsä ja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kama va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miss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kaarakama ni `hernekama `pi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stedi kokko, `pi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stedi `määtsä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sakõt kamma tetti ja `mölli tetti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</w:t>
      </w:r>
      <w:r w:rsidRPr="00E3787E">
        <w:rPr>
          <w:rFonts w:ascii="Times SUT" w:hAnsi="Times SUT" w:cs="Times SUT"/>
          <w:sz w:val="20"/>
        </w:rPr>
        <w:t xml:space="preserve"> Lüg Jäm Mär Kse Trm Krk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 praht, prügi, risu </w:t>
      </w:r>
      <w:r w:rsidRPr="00E3787E">
        <w:rPr>
          <w:rFonts w:ascii="Times SUT" w:hAnsi="Times SUT" w:cs="Times SUT"/>
          <w:i/>
          <w:sz w:val="20"/>
        </w:rPr>
        <w:t>meri ajab kama. kama on `niisukene kui aganad vai vanad mädänend rohod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`samble kama ja liiv, mädänd kama, puu on siest mädänd ja pien nagu puru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maas õli suur kama `unnik puha</w:t>
      </w:r>
      <w:r w:rsidRPr="00E3787E">
        <w:rPr>
          <w:rFonts w:ascii="Times SUT" w:hAnsi="Times SUT" w:cs="Times SUT"/>
          <w:sz w:val="20"/>
        </w:rPr>
        <w:t xml:space="preserve"> [kui nahku koogutati] Lüg; </w:t>
      </w:r>
      <w:r w:rsidRPr="00E3787E">
        <w:rPr>
          <w:rFonts w:ascii="Times SUT" w:hAnsi="Times SUT" w:cs="Times SUT"/>
          <w:i/>
          <w:sz w:val="20"/>
        </w:rPr>
        <w:t>suurt mere kama ning rüga, puu rüga, `körka purusid, ane `eina ning muja puru, keik üks mere kama</w:t>
      </w:r>
      <w:r w:rsidRPr="00E3787E">
        <w:rPr>
          <w:rFonts w:ascii="Times SUT" w:hAnsi="Times SUT" w:cs="Times SUT"/>
          <w:sz w:val="20"/>
        </w:rPr>
        <w:t xml:space="preserve"> Jäm || 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ein lää puruss, ku ein ku kama j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sk maha `m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dä viglavart, ku sa `kuhja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t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segu; soga </w:t>
      </w:r>
      <w:r w:rsidRPr="00E3787E">
        <w:rPr>
          <w:rFonts w:ascii="Times SUT" w:hAnsi="Times SUT" w:cs="Times SUT"/>
          <w:i/>
          <w:sz w:val="20"/>
        </w:rPr>
        <w:t>mis kama sa nüid seal keedad, ei sa saa isegi enam aru. teed siin va igavest kama, teed lohaka töö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see nagu kama, sü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nigi `süia</w:t>
      </w:r>
      <w:r w:rsidRPr="00E3787E">
        <w:rPr>
          <w:rFonts w:ascii="Times SUT" w:hAnsi="Times SUT" w:cs="Times SUT"/>
          <w:sz w:val="20"/>
        </w:rPr>
        <w:t xml:space="preserve"> Kse;  ü k s  k a m a  ükskõik, ükspuha </w:t>
      </w:r>
      <w:r w:rsidRPr="00E3787E">
        <w:rPr>
          <w:rFonts w:ascii="Times SUT" w:hAnsi="Times SUT" w:cs="Times SUT"/>
          <w:i/>
          <w:sz w:val="20"/>
        </w:rPr>
        <w:t>üks pagana kama kõik, kuda see elu läheb</w:t>
      </w:r>
      <w:r w:rsidRPr="00E3787E">
        <w:rPr>
          <w:rFonts w:ascii="Times SUT" w:hAnsi="Times SUT" w:cs="Times SUT"/>
          <w:sz w:val="20"/>
        </w:rPr>
        <w:t xml:space="preserve"> Trm; </w:t>
      </w:r>
      <w:r w:rsidRPr="00E3787E">
        <w:rPr>
          <w:rFonts w:ascii="Times SUT" w:hAnsi="Times SUT" w:cs="Times SUT"/>
          <w:i/>
          <w:sz w:val="20"/>
        </w:rPr>
        <w:t>ole ää või kuri,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om üit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 kama puha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</w:t>
      </w:r>
      <w:r w:rsidRPr="00E3787E">
        <w:rPr>
          <w:rFonts w:ascii="Times SUT" w:hAnsi="Times SUT" w:cs="Times SUT"/>
          <w:sz w:val="20"/>
        </w:rPr>
        <w:t xml:space="preserve"> Muh Amb Sim ramm; pekk </w:t>
      </w:r>
      <w:r w:rsidRPr="00E3787E">
        <w:rPr>
          <w:rFonts w:ascii="Times SUT" w:hAnsi="Times SUT" w:cs="Times SUT"/>
          <w:i/>
          <w:sz w:val="20"/>
        </w:rPr>
        <w:t>seal on seda kama peal</w:t>
      </w:r>
      <w:r w:rsidRPr="00E3787E">
        <w:rPr>
          <w:rFonts w:ascii="Times SUT" w:hAnsi="Times SUT" w:cs="Times SUT"/>
          <w:sz w:val="20"/>
        </w:rPr>
        <w:t xml:space="preserve"> Amb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kamu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jahu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nisud ja odrad ja rukid ja `erned ja kõik `aetse kokku ja tehasse kama jahuks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segan koort ja `piima ja segan kama jahu `ulka ja söön</w:t>
      </w:r>
      <w:r w:rsidRPr="00E3787E">
        <w:rPr>
          <w:rFonts w:ascii="Times SUT" w:hAnsi="Times SUT" w:cs="Times SUT"/>
          <w:sz w:val="20"/>
        </w:rPr>
        <w:t xml:space="preserve"> Ann; </w:t>
      </w:r>
      <w:r w:rsidRPr="00E3787E">
        <w:rPr>
          <w:rFonts w:ascii="Times SUT" w:hAnsi="Times SUT" w:cs="Times SUT"/>
          <w:i/>
          <w:sz w:val="20"/>
        </w:rPr>
        <w:t>vanass javateti vakade `viisi kamajahu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kamajahu tetti se</w:t>
      </w:r>
      <w:r w:rsidR="00E3787E" w:rsidRPr="00E3787E">
        <w:rPr>
          <w:rFonts w:ascii="Times SUT" w:hAnsi="Times SUT" w:cs="Times SUT"/>
          <w:i/>
          <w:sz w:val="20"/>
        </w:rPr>
        <w:t>ǵ</w:t>
      </w:r>
      <w:r w:rsidRPr="00E3787E">
        <w:rPr>
          <w:rFonts w:ascii="Times SUT" w:hAnsi="Times SUT" w:cs="Times SUT"/>
          <w:i/>
          <w:sz w:val="20"/>
        </w:rPr>
        <w:t>ä 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läst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`ke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vist, `kaarust, röest, `ernist ja oest. kui `olli, `panti nisusit kah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 xml:space="preserve">õege vanast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`olli kamajahu sõkõlde sehen,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läbi sõgla sõgelsit esi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kama jahu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külmä vii `sisse, tuu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tolohk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kama jauhast tetti `mölli kui paastõti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kamakas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kama|kas</w:t>
      </w:r>
      <w:r w:rsidRPr="00E3787E">
        <w:rPr>
          <w:rFonts w:ascii="Times SUT" w:hAnsi="Times SUT" w:cs="Times SUT"/>
          <w:sz w:val="20"/>
        </w:rPr>
        <w:t xml:space="preserve"> RId Pöi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L K, Trm, </w:t>
      </w:r>
      <w:r w:rsidRPr="00E3787E">
        <w:rPr>
          <w:rFonts w:ascii="Times SUT" w:hAnsi="Times SUT" w:cs="Times SUT"/>
          <w:i/>
          <w:sz w:val="20"/>
        </w:rPr>
        <w:noBreakHyphen/>
        <w:t>kass</w:t>
      </w:r>
      <w:r w:rsidRPr="00E3787E">
        <w:rPr>
          <w:rFonts w:ascii="Times SUT" w:hAnsi="Times SUT" w:cs="Times SUT"/>
          <w:sz w:val="20"/>
        </w:rPr>
        <w:t xml:space="preserve"> San Krl,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kama|k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Trv Puh Nõo Ote/g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/,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V(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ko</w:t>
      </w:r>
      <w:r w:rsidRPr="00E3787E">
        <w:rPr>
          <w:rFonts w:ascii="Times SUT" w:hAnsi="Times SUT" w:cs="Times SUT"/>
          <w:sz w:val="20"/>
        </w:rPr>
        <w:t xml:space="preserve"> Räp) suur tükk, käntsakas </w:t>
      </w:r>
      <w:r w:rsidRPr="00E3787E">
        <w:rPr>
          <w:rFonts w:ascii="Times SUT" w:hAnsi="Times SUT" w:cs="Times SUT"/>
          <w:i/>
          <w:sz w:val="20"/>
        </w:rPr>
        <w:t>`leiva kamakas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suur lume kamakas</w:t>
      </w:r>
      <w:r w:rsidRPr="00E3787E">
        <w:rPr>
          <w:rFonts w:ascii="Times SUT" w:hAnsi="Times SUT" w:cs="Times SUT"/>
          <w:sz w:val="20"/>
        </w:rPr>
        <w:t xml:space="preserve"> Vän; </w:t>
      </w:r>
      <w:r w:rsidRPr="00E3787E">
        <w:rPr>
          <w:rFonts w:ascii="Times SUT" w:hAnsi="Times SUT" w:cs="Times SUT"/>
          <w:i/>
          <w:sz w:val="20"/>
        </w:rPr>
        <w:t>mulla kamakad olid saue moa pial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suur kamak liha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ikke suur kamak liha üten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Anna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latsõlõ pudru kamak kätte</w:t>
      </w:r>
      <w:r w:rsidRPr="00E3787E">
        <w:rPr>
          <w:rFonts w:ascii="Times SUT" w:hAnsi="Times SUT" w:cs="Times SUT"/>
          <w:sz w:val="20"/>
        </w:rPr>
        <w:t xml:space="preserve"> Urv; </w:t>
      </w:r>
      <w:r w:rsidRPr="00E3787E">
        <w:rPr>
          <w:rFonts w:ascii="Times SUT" w:hAnsi="Times SUT" w:cs="Times SUT"/>
          <w:i/>
          <w:sz w:val="20"/>
        </w:rPr>
        <w:t>oi määne kamak kätte käänet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kambakas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kämakas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kamakul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pime kamakul</w:t>
      </w:r>
      <w:r w:rsidRPr="00E3787E">
        <w:rPr>
          <w:rFonts w:ascii="Times SUT" w:hAnsi="Times SUT" w:cs="Times SUT"/>
          <w:sz w:val="20"/>
        </w:rPr>
        <w:t xml:space="preserve"> Pöi Muh hämariku eel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kahmakul, kamukul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käkk</w:t>
      </w:r>
      <w:r w:rsidRPr="00E3787E">
        <w:rPr>
          <w:rFonts w:ascii="Times SUT" w:hAnsi="Times SUT" w:cs="Times SUT"/>
          <w:sz w:val="20"/>
        </w:rPr>
        <w:t xml:space="preserve"> piimast ja kamajahust segatud ümmargune käkk </w:t>
      </w:r>
      <w:r w:rsidRPr="00E3787E">
        <w:rPr>
          <w:rFonts w:ascii="Times SUT" w:hAnsi="Times SUT" w:cs="Times SUT"/>
          <w:i/>
          <w:sz w:val="20"/>
        </w:rPr>
        <w:t>vii karjatsele kamakäkku `õhtuoodussase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`sääntse koore `järgmise piimä `sisse om tett kama käki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ku kamakäkki tetti, siss `panti iks `r</w:t>
      </w:r>
      <w:r w:rsidR="00E3787E" w:rsidRPr="00E3787E">
        <w:rPr>
          <w:rFonts w:ascii="Times SUT" w:hAnsi="Times SUT" w:cs="Times SUT"/>
          <w:i/>
          <w:sz w:val="20"/>
        </w:rPr>
        <w:t>õ̭õ̭</w:t>
      </w:r>
      <w:r w:rsidRPr="00E3787E">
        <w:rPr>
          <w:rFonts w:ascii="Times SUT" w:hAnsi="Times SUT" w:cs="Times SUT"/>
          <w:i/>
          <w:sz w:val="20"/>
        </w:rPr>
        <w:t>ska 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rd se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kä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paksost kamast tetäss käkü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kamamääts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kört</w:t>
      </w:r>
      <w:r w:rsidRPr="00E3787E">
        <w:rPr>
          <w:rFonts w:ascii="Times SUT" w:hAnsi="Times SUT" w:cs="Times SUT"/>
          <w:sz w:val="20"/>
        </w:rPr>
        <w:t xml:space="preserve"> piimast ja kamajahust toit – Nõo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Hlj RId(g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Jõh; n, g </w:t>
      </w:r>
      <w:r w:rsidRPr="00E3787E">
        <w:rPr>
          <w:rFonts w:ascii="Times SUT" w:hAnsi="Times SUT" w:cs="Times SUT"/>
          <w:i/>
          <w:sz w:val="20"/>
        </w:rPr>
        <w:t xml:space="preserve">kamalu, </w:t>
      </w:r>
      <w:r w:rsidRPr="00E3787E">
        <w:rPr>
          <w:rFonts w:ascii="Times SUT" w:hAnsi="Times SUT" w:cs="Times SUT"/>
          <w:i/>
          <w:sz w:val="20"/>
        </w:rPr>
        <w:noBreakHyphen/>
        <w:t>o</w:t>
      </w:r>
      <w:r w:rsidRPr="00E3787E">
        <w:rPr>
          <w:rFonts w:ascii="Times SUT" w:hAnsi="Times SUT" w:cs="Times SUT"/>
          <w:sz w:val="20"/>
        </w:rPr>
        <w:t xml:space="preserve"> Vai) Sa(g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SaLä Kaa Krj) Muh L K(g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Juu Kad Plt) I Hls TMr,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kammal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 xml:space="preserve">o,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Hi,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Juu, g </w:t>
      </w:r>
      <w:r w:rsidRPr="00E3787E">
        <w:rPr>
          <w:rFonts w:ascii="Times SUT" w:hAnsi="Times SUT" w:cs="Times SUT"/>
          <w:i/>
          <w:sz w:val="20"/>
        </w:rPr>
        <w:t>kamale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kamma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kamala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  <w:sz w:val="20"/>
        </w:rPr>
        <w:t xml:space="preserve"> Vas Se kokkupandud peod millegi tõstmiseks, mõõtmiseks </w:t>
      </w:r>
      <w:r w:rsidRPr="00E3787E">
        <w:rPr>
          <w:rFonts w:ascii="Times SUT" w:hAnsi="Times SUT" w:cs="Times SUT"/>
          <w:i/>
          <w:sz w:val="20"/>
        </w:rPr>
        <w:t>kamaluga `mõedeti `siale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kamalaga `pandi ikka vakale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neid oli üsna kamalaga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vötta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kaks kätt kogo on kammal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kaks kamalat `tangusid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kui kamaluga võtad, siis kahe `kääga, ühega võtad pihutäie</w:t>
      </w:r>
      <w:r w:rsidRPr="00E3787E">
        <w:rPr>
          <w:rFonts w:ascii="Times SUT" w:hAnsi="Times SUT" w:cs="Times SUT"/>
          <w:sz w:val="20"/>
        </w:rPr>
        <w:t xml:space="preserve"> Sim; [pillaja] </w:t>
      </w:r>
      <w:r w:rsidRPr="00E3787E">
        <w:rPr>
          <w:rFonts w:ascii="Times SUT" w:hAnsi="Times SUT" w:cs="Times SUT"/>
          <w:i/>
          <w:sz w:val="20"/>
        </w:rPr>
        <w:t>pillub kamaluga raha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näpidega võtab, kamaluga annab </w:t>
      </w:r>
      <w:r w:rsidRPr="00E3787E">
        <w:rPr>
          <w:rFonts w:ascii="Times SUT" w:hAnsi="Times SUT" w:cs="Times SUT"/>
          <w:sz w:val="20"/>
        </w:rPr>
        <w:t xml:space="preserve">(helde) Trm; </w:t>
      </w:r>
      <w:r w:rsidRPr="00E3787E">
        <w:rPr>
          <w:rFonts w:ascii="Times SUT" w:hAnsi="Times SUT" w:cs="Times SUT"/>
          <w:i/>
          <w:sz w:val="20"/>
        </w:rPr>
        <w:t>kamaluga tõ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sid kilimitu jahu täis, ku `leibä segäsid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kamal on kaks peo kokku ja see täis `soola või jahu</w:t>
      </w:r>
      <w:r w:rsidRPr="00E3787E">
        <w:rPr>
          <w:rFonts w:ascii="Times SUT" w:hAnsi="Times SUT" w:cs="Times SUT"/>
          <w:sz w:val="20"/>
        </w:rPr>
        <w:t xml:space="preserve"> Plt || peotäis; peo </w:t>
      </w:r>
      <w:r w:rsidRPr="00E3787E">
        <w:rPr>
          <w:rFonts w:ascii="Times SUT" w:hAnsi="Times SUT" w:cs="Times SUT"/>
          <w:i/>
          <w:sz w:val="20"/>
        </w:rPr>
        <w:t>`peoga `kestasse leno, kamalo `sesse `kestasse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kamal om üits peotäis. 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kamaluge `ernid</w:t>
      </w:r>
      <w:r w:rsidRPr="00E3787E">
        <w:rPr>
          <w:rFonts w:ascii="Times SUT" w:hAnsi="Times SUT" w:cs="Times SUT"/>
          <w:sz w:val="20"/>
        </w:rPr>
        <w:t xml:space="preserve"> Pst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kahmal, kamalik, kamalutäis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pulber</w:t>
      </w:r>
      <w:r w:rsidRPr="00E3787E">
        <w:rPr>
          <w:rFonts w:ascii="Times SUT" w:hAnsi="Times SUT" w:cs="Times SUT"/>
          <w:sz w:val="20"/>
        </w:rPr>
        <w:t xml:space="preserve"> (arstim) </w:t>
      </w:r>
      <w:r w:rsidRPr="00E3787E">
        <w:rPr>
          <w:rFonts w:ascii="Times SUT" w:hAnsi="Times SUT" w:cs="Times SUT"/>
          <w:i/>
          <w:sz w:val="20"/>
        </w:rPr>
        <w:t>kamala `pulbri `anti `lastele, pidi `ussid `vällä ajama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 xml:space="preserve">Kamaàla`pulbert ma tõi apteekist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see oli viigu vasta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kamala `pulber om `seante `valge,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puhastep kiha ärä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täis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kamalutäis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kamaldama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kamandama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kamalik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kamali|k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Kod Äks Nõo TMr, 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TLä kamal; peotäis </w:t>
      </w:r>
      <w:r w:rsidRPr="00E3787E">
        <w:rPr>
          <w:rFonts w:ascii="Times SUT" w:hAnsi="Times SUT" w:cs="Times SUT"/>
          <w:i/>
          <w:sz w:val="20"/>
        </w:rPr>
        <w:t>võta kamaliguga,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on iki üte `käega, pane üits kamaligu täis jahu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võta kamalikuga ehk ruhimiguga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mõni `ütleb kamalik, mõni `ütleb ruhimik</w:t>
      </w:r>
      <w:r w:rsidRPr="00E3787E">
        <w:rPr>
          <w:rFonts w:ascii="Times SUT" w:hAnsi="Times SUT" w:cs="Times SUT"/>
          <w:sz w:val="20"/>
        </w:rPr>
        <w:t xml:space="preserve"> Nõo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kamalu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täis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viis kamalutäit pani kalu ja kamalutäis `suola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kamalu täis jahu</w:t>
      </w:r>
      <w:r w:rsidRPr="00E3787E">
        <w:rPr>
          <w:rFonts w:ascii="Times SUT" w:hAnsi="Times SUT" w:cs="Times SUT"/>
          <w:sz w:val="20"/>
        </w:rPr>
        <w:t xml:space="preserve"> Hlj; </w:t>
      </w:r>
      <w:r w:rsidRPr="00E3787E">
        <w:rPr>
          <w:rFonts w:ascii="Times SUT" w:hAnsi="Times SUT" w:cs="Times SUT"/>
          <w:i/>
          <w:sz w:val="20"/>
        </w:rPr>
        <w:t>`andas kamalu tääve `marju `moole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ju `arvas kamalutävest küll olad</w:t>
      </w:r>
      <w:r w:rsidRPr="00E3787E">
        <w:rPr>
          <w:rFonts w:ascii="Times SUT" w:hAnsi="Times SUT" w:cs="Times SUT"/>
          <w:sz w:val="20"/>
        </w:rPr>
        <w:t xml:space="preserve"> Kär; </w:t>
      </w:r>
      <w:r w:rsidRPr="00E3787E">
        <w:rPr>
          <w:rFonts w:ascii="Times SUT" w:hAnsi="Times SUT" w:cs="Times SUT"/>
          <w:i/>
          <w:sz w:val="20"/>
        </w:rPr>
        <w:t>ma v</w:t>
      </w:r>
      <w:r w:rsidR="00E3787E" w:rsidRPr="00E3787E">
        <w:rPr>
          <w:rFonts w:ascii="Times SUT" w:hAnsi="Times SUT" w:cs="Times SUT"/>
          <w:i/>
          <w:sz w:val="20"/>
        </w:rPr>
        <w:t>ε</w:t>
      </w:r>
      <w:r w:rsidRPr="00E3787E">
        <w:rPr>
          <w:rFonts w:ascii="Times SUT" w:hAnsi="Times SUT" w:cs="Times SUT"/>
          <w:i/>
          <w:sz w:val="20"/>
        </w:rPr>
        <w:t>tan ühe kammaltäie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>pane üks kamalu täis jahu iga loomale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 xml:space="preserve">ei mul põle muud moad kui kammalu täis </w:t>
      </w:r>
      <w:r w:rsidRPr="00E3787E">
        <w:rPr>
          <w:rFonts w:ascii="Times SUT" w:hAnsi="Times SUT" w:cs="Times SUT"/>
          <w:sz w:val="20"/>
        </w:rPr>
        <w:t xml:space="preserve">Juu; </w:t>
      </w:r>
      <w:r w:rsidRPr="00E3787E">
        <w:rPr>
          <w:rFonts w:ascii="Times SUT" w:hAnsi="Times SUT" w:cs="Times SUT"/>
          <w:i/>
          <w:sz w:val="20"/>
        </w:rPr>
        <w:t>pane paar kamalu täit aganaid ja paar pihutäit jahu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anni talle kamala tävve peris</w:t>
      </w:r>
      <w:r w:rsidRPr="00E3787E">
        <w:rPr>
          <w:rFonts w:ascii="Times SUT" w:hAnsi="Times SUT" w:cs="Times SUT"/>
          <w:sz w:val="20"/>
        </w:rPr>
        <w:t xml:space="preserve"> Trv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kamama</w:t>
      </w:r>
      <w:r w:rsidRPr="00E3787E">
        <w:rPr>
          <w:rFonts w:ascii="Times SUT" w:hAnsi="Times SUT" w:cs="Times SUT"/>
          <w:sz w:val="20"/>
        </w:rPr>
        <w:t xml:space="preserve"> kobama </w:t>
      </w:r>
      <w:r w:rsidRPr="00E3787E">
        <w:rPr>
          <w:rFonts w:ascii="Times SUT" w:hAnsi="Times SUT" w:cs="Times SUT"/>
          <w:i/>
          <w:sz w:val="20"/>
        </w:rPr>
        <w:t>mis sa kamad</w:t>
      </w:r>
      <w:r w:rsidRPr="00E3787E">
        <w:rPr>
          <w:rFonts w:ascii="Times SUT" w:hAnsi="Times SUT" w:cs="Times SUT"/>
          <w:sz w:val="20"/>
        </w:rPr>
        <w:t xml:space="preserve"> Rei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mulk</w:t>
      </w:r>
      <w:r w:rsidRPr="00E3787E">
        <w:rPr>
          <w:rFonts w:ascii="Times SUT" w:hAnsi="Times SUT" w:cs="Times SUT"/>
          <w:sz w:val="20"/>
        </w:rPr>
        <w:t xml:space="preserve"> Helme mulk </w:t>
      </w:r>
      <w:r w:rsidRPr="00E3787E">
        <w:rPr>
          <w:rFonts w:ascii="Times SUT" w:hAnsi="Times SUT" w:cs="Times SUT"/>
          <w:i/>
          <w:sz w:val="20"/>
        </w:rPr>
        <w:t>`E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men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kama mu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gi, 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ländin uba mu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gi</w:t>
      </w:r>
      <w:r w:rsidRPr="00E3787E">
        <w:rPr>
          <w:rFonts w:ascii="Times SUT" w:hAnsi="Times SUT" w:cs="Times SUT"/>
          <w:sz w:val="20"/>
        </w:rPr>
        <w:t xml:space="preserve"> Hel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määts</w:t>
      </w:r>
      <w:r w:rsidRPr="00E3787E">
        <w:rPr>
          <w:rFonts w:ascii="Times SUT" w:hAnsi="Times SUT" w:cs="Times SUT"/>
          <w:sz w:val="20"/>
        </w:rPr>
        <w:t xml:space="preserve"> = kamakäkk </w:t>
      </w:r>
      <w:r w:rsidRPr="00E3787E">
        <w:rPr>
          <w:rFonts w:ascii="Times SUT" w:hAnsi="Times SUT" w:cs="Times SUT"/>
          <w:i/>
          <w:sz w:val="20"/>
        </w:rPr>
        <w:t>kamamäädsä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om `väega hää s</w:t>
      </w:r>
      <w:r w:rsidR="00E3787E" w:rsidRPr="00E3787E">
        <w:rPr>
          <w:rFonts w:ascii="Times SUT" w:hAnsi="Times SUT" w:cs="Times SUT"/>
          <w:i/>
          <w:sz w:val="20"/>
        </w:rPr>
        <w:t>ü̬ü̬ḱ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kausih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kamamäädsä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ega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 uma `pioga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kamandama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kamandama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mma</w:t>
      </w:r>
      <w:r w:rsidRPr="00E3787E">
        <w:rPr>
          <w:rFonts w:ascii="Times SUT" w:hAnsi="Times SUT" w:cs="Times SUT"/>
          <w:sz w:val="20"/>
        </w:rPr>
        <w:t xml:space="preserve"> Vai) eP(</w:t>
      </w:r>
      <w:r w:rsidRPr="00E3787E">
        <w:rPr>
          <w:rFonts w:ascii="Times SUT" w:hAnsi="Times SUT" w:cs="Times SUT"/>
          <w:i/>
          <w:sz w:val="20"/>
        </w:rPr>
        <w:t>kamm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>) M(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 xml:space="preserve">deme, </w:t>
      </w:r>
      <w:r w:rsidRPr="00E3787E">
        <w:rPr>
          <w:rFonts w:ascii="Times SUT" w:hAnsi="Times SUT" w:cs="Times SUT"/>
          <w:i/>
          <w:sz w:val="20"/>
        </w:rPr>
        <w:noBreakHyphen/>
        <w:t>teme</w:t>
      </w:r>
      <w:r w:rsidRPr="00E3787E">
        <w:rPr>
          <w:rFonts w:ascii="Times SUT" w:hAnsi="Times SUT" w:cs="Times SUT"/>
          <w:sz w:val="20"/>
        </w:rPr>
        <w:t>) T(</w:t>
      </w:r>
      <w:r w:rsidRPr="00E3787E">
        <w:rPr>
          <w:rFonts w:ascii="Times SUT" w:hAnsi="Times SUT" w:cs="Times SUT"/>
          <w:i/>
          <w:sz w:val="20"/>
        </w:rPr>
        <w:t>kamm-</w:t>
      </w:r>
      <w:r w:rsidRPr="00E3787E">
        <w:rPr>
          <w:rFonts w:ascii="Times SUT" w:hAnsi="Times SUT" w:cs="Times SUT"/>
          <w:sz w:val="20"/>
        </w:rPr>
        <w:t xml:space="preserve"> Ran Puh Ote; </w:t>
      </w:r>
      <w:r w:rsidRPr="00E3787E">
        <w:rPr>
          <w:rFonts w:ascii="Times SUT" w:hAnsi="Times SUT" w:cs="Times SUT"/>
          <w:i/>
          <w:sz w:val="20"/>
        </w:rPr>
        <w:noBreakHyphen/>
        <w:t xml:space="preserve">dõmõ </w:t>
      </w:r>
      <w:r w:rsidRPr="00E3787E">
        <w:rPr>
          <w:rFonts w:ascii="Times SUT" w:hAnsi="Times SUT" w:cs="Times SUT"/>
          <w:sz w:val="20"/>
        </w:rPr>
        <w:t>San), V(</w:t>
      </w:r>
      <w:r w:rsidRPr="00E3787E">
        <w:rPr>
          <w:rFonts w:ascii="Times SUT" w:hAnsi="Times SUT" w:cs="Times SUT"/>
          <w:i/>
          <w:sz w:val="20"/>
        </w:rPr>
        <w:t xml:space="preserve">kamm- </w:t>
      </w:r>
      <w:r w:rsidRPr="00E3787E">
        <w:rPr>
          <w:rFonts w:ascii="Times SUT" w:hAnsi="Times SUT" w:cs="Times SUT"/>
          <w:sz w:val="20"/>
        </w:rPr>
        <w:t xml:space="preserve">Har Rõu Plv Vas Räp; </w:t>
      </w:r>
      <w:r w:rsidRPr="00E3787E">
        <w:rPr>
          <w:rFonts w:ascii="Times SUT" w:hAnsi="Times SUT" w:cs="Times SUT"/>
          <w:i/>
          <w:sz w:val="20"/>
        </w:rPr>
        <w:noBreakHyphen/>
        <w:t xml:space="preserve">mma </w:t>
      </w:r>
      <w:r w:rsidRPr="00E3787E">
        <w:rPr>
          <w:rFonts w:ascii="Times SUT" w:hAnsi="Times SUT" w:cs="Times SUT"/>
          <w:sz w:val="20"/>
        </w:rPr>
        <w:t xml:space="preserve">Rõu Räp), </w:t>
      </w:r>
      <w:r w:rsidRPr="00E3787E">
        <w:rPr>
          <w:rFonts w:ascii="Times SUT" w:hAnsi="Times SUT" w:cs="Times SUT"/>
          <w:i/>
          <w:sz w:val="20"/>
        </w:rPr>
        <w:t>kamaldama</w:t>
      </w:r>
      <w:r w:rsidRPr="00E3787E">
        <w:rPr>
          <w:rFonts w:ascii="Times SUT" w:hAnsi="Times SUT" w:cs="Times SUT"/>
          <w:sz w:val="20"/>
        </w:rPr>
        <w:t xml:space="preserve"> Kod, </w:t>
      </w:r>
      <w:r w:rsidRPr="00E3787E">
        <w:rPr>
          <w:rFonts w:ascii="Times SUT" w:hAnsi="Times SUT" w:cs="Times SUT"/>
          <w:i/>
          <w:sz w:val="20"/>
        </w:rPr>
        <w:noBreakHyphen/>
        <w:t xml:space="preserve">deme, </w:t>
      </w:r>
      <w:r w:rsidRPr="00E3787E">
        <w:rPr>
          <w:rFonts w:ascii="Times SUT" w:hAnsi="Times SUT" w:cs="Times SUT"/>
          <w:i/>
          <w:sz w:val="20"/>
        </w:rPr>
        <w:noBreakHyphen/>
        <w:t>teme</w:t>
      </w:r>
      <w:r w:rsidRPr="00E3787E">
        <w:rPr>
          <w:rFonts w:ascii="Times SUT" w:hAnsi="Times SUT" w:cs="Times SUT"/>
          <w:sz w:val="20"/>
        </w:rPr>
        <w:t xml:space="preserve"> Krk Hel, </w:t>
      </w:r>
      <w:r w:rsidRPr="00E3787E">
        <w:rPr>
          <w:rFonts w:ascii="Times SUT" w:hAnsi="Times SUT" w:cs="Times SUT"/>
          <w:i/>
          <w:sz w:val="20"/>
        </w:rPr>
        <w:t>kaamandama</w:t>
      </w:r>
      <w:r w:rsidRPr="00E3787E">
        <w:rPr>
          <w:rFonts w:ascii="Times SUT" w:hAnsi="Times SUT" w:cs="Times SUT"/>
          <w:sz w:val="20"/>
        </w:rPr>
        <w:t xml:space="preserve"> Khn, </w:t>
      </w:r>
      <w:r w:rsidRPr="00E3787E">
        <w:rPr>
          <w:rFonts w:ascii="Times SUT" w:hAnsi="Times SUT" w:cs="Times SUT"/>
          <w:i/>
          <w:sz w:val="20"/>
        </w:rPr>
        <w:t>kamandõmõ</w:t>
      </w:r>
      <w:r w:rsidRPr="00E3787E">
        <w:rPr>
          <w:rFonts w:ascii="Times SUT" w:hAnsi="Times SUT" w:cs="Times SUT"/>
          <w:sz w:val="20"/>
        </w:rPr>
        <w:t xml:space="preserve"> Krl, </w:t>
      </w:r>
      <w:r w:rsidRPr="00E3787E">
        <w:rPr>
          <w:rFonts w:ascii="Times SUT" w:hAnsi="Times SUT" w:cs="Times SUT"/>
          <w:i/>
          <w:sz w:val="20"/>
        </w:rPr>
        <w:noBreakHyphen/>
        <w:t>eme</w:t>
      </w:r>
      <w:r w:rsidRPr="00E3787E">
        <w:rPr>
          <w:rFonts w:ascii="Times SUT" w:hAnsi="Times SUT" w:cs="Times SUT"/>
          <w:sz w:val="20"/>
        </w:rPr>
        <w:t xml:space="preserve"> San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käskima, käsutama, käsklusi andma </w:t>
      </w:r>
      <w:r w:rsidRPr="00E3787E">
        <w:rPr>
          <w:rFonts w:ascii="Times SUT" w:hAnsi="Times SUT" w:cs="Times SUT"/>
          <w:i/>
          <w:sz w:val="20"/>
        </w:rPr>
        <w:t>`kuida `kallaspappi kamanda, siis vedäväd `nuota `ümber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kamandab teiste `perse taga alati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kui obu vau seest `väljas, siis mihed kamandavad, et astu vagu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kamandab töölisi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soldatisi kamandatass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ise tegi vähä tüöd, `rohkem kamandas sulaseid ja tüdrukuid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kamandas õpetaja proua klaverid `mä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gima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külakubjas koa kamandab</w:t>
      </w:r>
      <w:r w:rsidRPr="00E3787E">
        <w:rPr>
          <w:rFonts w:ascii="Times SUT" w:hAnsi="Times SUT" w:cs="Times SUT"/>
          <w:sz w:val="20"/>
        </w:rPr>
        <w:t xml:space="preserve"> Iis; </w:t>
      </w:r>
      <w:r w:rsidRPr="00E3787E">
        <w:rPr>
          <w:rFonts w:ascii="Times SUT" w:hAnsi="Times SUT" w:cs="Times SUT"/>
          <w:i/>
          <w:sz w:val="20"/>
        </w:rPr>
        <w:t>kamandap nigu `kindral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ma kamandi kõik tüü mano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talitama, toimetama, korrastama, askeldama, õiendama </w:t>
      </w:r>
      <w:r w:rsidRPr="00E3787E">
        <w:rPr>
          <w:rFonts w:ascii="Times SUT" w:hAnsi="Times SUT" w:cs="Times SUT"/>
          <w:i/>
          <w:sz w:val="20"/>
        </w:rPr>
        <w:t>`süia teha ja `luomad kamandada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möni ikka katsub kamanda ka oma maja</w:t>
      </w:r>
      <w:r w:rsidRPr="00E3787E">
        <w:rPr>
          <w:rFonts w:ascii="Times SUT" w:hAnsi="Times SUT" w:cs="Times SUT"/>
          <w:sz w:val="20"/>
        </w:rPr>
        <w:t xml:space="preserve"> Vll; </w:t>
      </w:r>
      <w:r w:rsidRPr="00E3787E">
        <w:rPr>
          <w:rFonts w:ascii="Times SUT" w:hAnsi="Times SUT" w:cs="Times SUT"/>
          <w:i/>
          <w:sz w:val="20"/>
        </w:rPr>
        <w:t>raudkäsi ikka kaamandab, temä ikka nagu nuõriku selsiline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 xml:space="preserve">tämä kamaldab kodo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süädäb sigu ja `ta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tab eläjid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 xml:space="preserve">oless mul ike nii `tervust, et ma esi `endä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 `saassi kamandada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esä kama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 hobõstõ man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mul om kah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kammandamist, ütte ja tõist,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kamma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all sanna man, kü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 `sanna ja</w:t>
      </w:r>
      <w:r w:rsidRPr="00E3787E">
        <w:rPr>
          <w:rFonts w:ascii="Times SUT" w:hAnsi="Times SUT" w:cs="Times SUT"/>
          <w:sz w:val="20"/>
        </w:rPr>
        <w:t xml:space="preserve"> Vas || kaubitsema, sahkerdama </w:t>
      </w:r>
      <w:r w:rsidRPr="00E3787E">
        <w:rPr>
          <w:rFonts w:ascii="Times SUT" w:hAnsi="Times SUT" w:cs="Times SUT"/>
          <w:i/>
          <w:sz w:val="20"/>
        </w:rPr>
        <w:t>kamandab munade ning `villadega, sihantse kamandamisega ta toidab ennast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 xml:space="preserve">kamandas endale paelu </w:t>
      </w:r>
      <w:r w:rsidRPr="00E3787E">
        <w:rPr>
          <w:rFonts w:ascii="Times SUT" w:hAnsi="Times SUT" w:cs="Times SUT"/>
          <w:sz w:val="20"/>
        </w:rPr>
        <w:t>`(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raami kokko, `einu ja `vi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kamaldess midägi `asja, kas müvvä vai `osta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 xml:space="preserve">`naksiva riigi kraamiga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kamandama</w:t>
      </w:r>
      <w:r w:rsidRPr="00E3787E">
        <w:rPr>
          <w:rFonts w:ascii="Times SUT" w:hAnsi="Times SUT" w:cs="Times SUT"/>
          <w:sz w:val="20"/>
        </w:rPr>
        <w:t xml:space="preserve"> Rõn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kurameerima, amelema; sugulises vahekorras olema </w:t>
      </w:r>
      <w:r w:rsidRPr="00E3787E">
        <w:rPr>
          <w:rFonts w:ascii="Times SUT" w:hAnsi="Times SUT" w:cs="Times SUT"/>
          <w:i/>
          <w:sz w:val="20"/>
        </w:rPr>
        <w:t>nied `tütrik ja poiss kamandavad kahekesi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`mõisa ärrad kamandasid jälle ned tüdrukud ära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kamandab piale tüdrukitega, poisid tegid vallatust ja kamandasid tüdrukid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li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sikad tüdrukud, kõege naeste mestega kamandavad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naene kamaldas `võõra mehega, `ko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jas võõrassega lapse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nakass kamandama naese mestega</w:t>
      </w:r>
      <w:r w:rsidRPr="00E3787E">
        <w:rPr>
          <w:rFonts w:ascii="Times SUT" w:hAnsi="Times SUT" w:cs="Times SUT"/>
          <w:sz w:val="20"/>
        </w:rPr>
        <w:t xml:space="preserve"> Rõn; </w:t>
      </w:r>
      <w:r w:rsidRPr="00E3787E">
        <w:rPr>
          <w:rFonts w:ascii="Times SUT" w:hAnsi="Times SUT" w:cs="Times SUT"/>
          <w:i/>
          <w:sz w:val="20"/>
        </w:rPr>
        <w:t>vanast tohe es koolilatsõ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nii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 kamandada nigu nüüd tetäss</w:t>
      </w:r>
      <w:r w:rsidRPr="00E3787E">
        <w:rPr>
          <w:rFonts w:ascii="Times SUT" w:hAnsi="Times SUT" w:cs="Times SUT"/>
          <w:sz w:val="20"/>
        </w:rPr>
        <w:t xml:space="preserve"> Räp;  k a m a n d a j a  kosjasobitaja </w:t>
      </w:r>
      <w:r w:rsidRPr="00E3787E">
        <w:rPr>
          <w:rFonts w:ascii="Times SUT" w:hAnsi="Times SUT" w:cs="Times SUT"/>
          <w:i/>
          <w:sz w:val="20"/>
        </w:rPr>
        <w:t xml:space="preserve">vana naise om nii kamaltaja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viinaviije ja `kulleje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kamandelema</w:t>
      </w:r>
      <w:r w:rsidRPr="00E3787E">
        <w:rPr>
          <w:rFonts w:ascii="Times SUT" w:hAnsi="Times SUT" w:cs="Times SUT"/>
          <w:sz w:val="20"/>
        </w:rPr>
        <w:t xml:space="preserve"> kamandama </w:t>
      </w:r>
      <w:r w:rsidRPr="00E3787E">
        <w:rPr>
          <w:rFonts w:ascii="Times SUT" w:hAnsi="Times SUT" w:cs="Times SUT"/>
          <w:i/>
          <w:sz w:val="20"/>
        </w:rPr>
        <w:t xml:space="preserve">Parun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kävi `pellul, kamandeli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`tehkä `aeva `rohkemb tüöd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kamandus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</w:t>
      </w:r>
      <w:r w:rsidRPr="00E3787E">
        <w:rPr>
          <w:rFonts w:ascii="Times SUT" w:hAnsi="Times SUT" w:cs="Times SUT"/>
          <w:sz w:val="20"/>
        </w:rPr>
        <w:t xml:space="preserve"> &lt; kamandama </w:t>
      </w:r>
      <w:r w:rsidRPr="00E3787E">
        <w:rPr>
          <w:rFonts w:ascii="Times SUT" w:hAnsi="Times SUT" w:cs="Times SUT"/>
          <w:i/>
          <w:sz w:val="20"/>
        </w:rPr>
        <w:t>se ju tema kammanduse all se maja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udsin om soldati kamanduss</w:t>
      </w:r>
      <w:r w:rsidRPr="00E3787E">
        <w:rPr>
          <w:rFonts w:ascii="Times SUT" w:hAnsi="Times SUT" w:cs="Times SUT"/>
          <w:sz w:val="20"/>
        </w:rPr>
        <w:t xml:space="preserve"> Pst; </w:t>
      </w:r>
      <w:r w:rsidRPr="00E3787E">
        <w:rPr>
          <w:rFonts w:ascii="Times SUT" w:hAnsi="Times SUT" w:cs="Times SUT"/>
          <w:i/>
          <w:sz w:val="20"/>
        </w:rPr>
        <w:t>üts kamalduss ike, kas sa midägi müüt vai ostat</w:t>
      </w:r>
      <w:r w:rsidRPr="00E3787E">
        <w:rPr>
          <w:rFonts w:ascii="Times SUT" w:hAnsi="Times SUT" w:cs="Times SUT"/>
          <w:sz w:val="20"/>
        </w:rPr>
        <w:t xml:space="preserve"> Hel;</w:t>
      </w:r>
      <w:r w:rsidRPr="00E3787E">
        <w:rPr>
          <w:rFonts w:ascii="Times SUT" w:hAnsi="Times SUT" w:cs="Times SUT"/>
          <w:i/>
          <w:sz w:val="20"/>
        </w:rPr>
        <w:t xml:space="preserve">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 xml:space="preserve">ik kammanduss jäi 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 xml:space="preserve"> pääle</w:t>
      </w:r>
      <w:r w:rsidRPr="00E3787E">
        <w:rPr>
          <w:rFonts w:ascii="Times SUT" w:hAnsi="Times SUT" w:cs="Times SUT"/>
          <w:sz w:val="20"/>
        </w:rPr>
        <w:t xml:space="preserve">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2"/>
          <w:rFonts w:ascii="Times SUT" w:hAnsi="Times SUT" w:cs="Times SUT"/>
        </w:rPr>
        <w:t>puder</w:t>
      </w:r>
      <w:r w:rsidRPr="00E3787E">
        <w:rPr>
          <w:rFonts w:ascii="Times SUT" w:hAnsi="Times SUT" w:cs="Times SUT"/>
          <w:sz w:val="20"/>
        </w:rPr>
        <w:t xml:space="preserve"> [heinaajal] </w:t>
      </w:r>
      <w:r w:rsidRPr="00E3787E">
        <w:rPr>
          <w:rFonts w:ascii="Times SUT" w:hAnsi="Times SUT" w:cs="Times SUT"/>
          <w:i/>
          <w:sz w:val="20"/>
        </w:rPr>
        <w:t>andas `leibä, kama `putru s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majas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kamar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Kuu Sa Mär Hää K I M(g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) Ran Nõo Har Rõu Plv, </w:t>
      </w:r>
      <w:r w:rsidRPr="00E3787E">
        <w:rPr>
          <w:rFonts w:ascii="Times SUT" w:hAnsi="Times SUT" w:cs="Times SUT"/>
          <w:i/>
          <w:sz w:val="20"/>
        </w:rPr>
        <w:t>kammar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 xml:space="preserve">a </w:t>
      </w:r>
      <w:r w:rsidRPr="00E3787E">
        <w:rPr>
          <w:rFonts w:ascii="Times SUT" w:hAnsi="Times SUT" w:cs="Times SUT"/>
          <w:sz w:val="20"/>
        </w:rPr>
        <w:t>Rei Ris Juu, g</w:t>
      </w:r>
      <w:r w:rsidRPr="00E3787E">
        <w:rPr>
          <w:rFonts w:ascii="Times SUT" w:hAnsi="Times SUT" w:cs="Times SUT"/>
          <w:i/>
          <w:sz w:val="20"/>
        </w:rPr>
        <w:t xml:space="preserve"> kamara</w:t>
      </w:r>
      <w:r w:rsidRPr="00E3787E">
        <w:rPr>
          <w:rFonts w:ascii="Times SUT" w:hAnsi="Times SUT" w:cs="Times SUT"/>
          <w:sz w:val="20"/>
        </w:rPr>
        <w:t xml:space="preserve"> T(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õ</w:t>
      </w:r>
      <w:r w:rsidRPr="00E3787E">
        <w:rPr>
          <w:rFonts w:ascii="Times SUT" w:hAnsi="Times SUT" w:cs="Times SUT"/>
          <w:sz w:val="20"/>
        </w:rPr>
        <w:t xml:space="preserve"> San) V(n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sz w:val="20"/>
        </w:rPr>
        <w:t>; g</w:t>
      </w:r>
      <w:r w:rsidRPr="00E3787E">
        <w:rPr>
          <w:rFonts w:ascii="Times SUT" w:hAnsi="Times SUT" w:cs="Times SUT"/>
          <w:i/>
          <w:sz w:val="20"/>
        </w:rPr>
        <w:t xml:space="preserve">-u </w:t>
      </w:r>
      <w:r w:rsidRPr="00E3787E">
        <w:rPr>
          <w:rFonts w:ascii="Times SUT" w:hAnsi="Times SUT" w:cs="Times SUT"/>
          <w:sz w:val="20"/>
        </w:rPr>
        <w:t xml:space="preserve">Räp); </w:t>
      </w:r>
      <w:r w:rsidRPr="00E3787E">
        <w:rPr>
          <w:rFonts w:ascii="Times SUT" w:hAnsi="Times SUT" w:cs="Times SUT"/>
          <w:i/>
          <w:sz w:val="20"/>
        </w:rPr>
        <w:t>kamaras</w:t>
      </w:r>
      <w:r w:rsidRPr="00E3787E">
        <w:rPr>
          <w:rFonts w:ascii="Times SUT" w:hAnsi="Times SUT" w:cs="Times SUT"/>
          <w:sz w:val="20"/>
        </w:rPr>
        <w:t xml:space="preserve"> L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maapinna rohujuurtega läbikasvanud pealiskiht; murupind </w:t>
      </w:r>
      <w:r w:rsidRPr="00E3787E">
        <w:rPr>
          <w:rFonts w:ascii="Times SUT" w:hAnsi="Times SUT" w:cs="Times SUT"/>
          <w:i/>
          <w:sz w:val="20"/>
        </w:rPr>
        <w:t>juured kõik kamaras koos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 xml:space="preserve">Paljas must muld, seal </w:t>
      </w:r>
      <w:r w:rsidRPr="00E3787E">
        <w:rPr>
          <w:rFonts w:ascii="Times SUT" w:hAnsi="Times SUT" w:cs="Times SUT"/>
          <w:sz w:val="20"/>
        </w:rPr>
        <w:t xml:space="preserve">(karjamaal) </w:t>
      </w:r>
      <w:r w:rsidRPr="00E3787E">
        <w:rPr>
          <w:rFonts w:ascii="Times SUT" w:hAnsi="Times SUT" w:cs="Times SUT"/>
          <w:i/>
          <w:sz w:val="20"/>
        </w:rPr>
        <w:t>pole kamart koa änam peal, see koa juba `loomade `nahkas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 xml:space="preserve">soo maal `pandi kamaras enni </w:t>
      </w:r>
      <w:r w:rsidRPr="00E3787E">
        <w:rPr>
          <w:rFonts w:ascii="Times SUT" w:hAnsi="Times SUT" w:cs="Times SUT"/>
          <w:sz w:val="20"/>
        </w:rPr>
        <w:t>[uudismaa harimist]</w:t>
      </w:r>
      <w:r w:rsidRPr="00E3787E">
        <w:rPr>
          <w:rFonts w:ascii="Times SUT" w:hAnsi="Times SUT" w:cs="Times SUT"/>
          <w:i/>
          <w:sz w:val="20"/>
        </w:rPr>
        <w:t xml:space="preserve"> põlema </w:t>
      </w:r>
      <w:r w:rsidRPr="00E3787E">
        <w:rPr>
          <w:rFonts w:ascii="Times SUT" w:hAnsi="Times SUT" w:cs="Times SUT"/>
          <w:sz w:val="20"/>
        </w:rPr>
        <w:t xml:space="preserve">Vig; </w:t>
      </w:r>
      <w:r w:rsidRPr="00E3787E">
        <w:rPr>
          <w:rFonts w:ascii="Times SUT" w:hAnsi="Times SUT" w:cs="Times SUT"/>
          <w:i/>
          <w:sz w:val="20"/>
        </w:rPr>
        <w:t xml:space="preserve">maa`kirvega raiuti kamaras piält katti </w:t>
      </w:r>
      <w:r w:rsidRPr="00E3787E">
        <w:rPr>
          <w:rFonts w:ascii="Times SUT" w:hAnsi="Times SUT" w:cs="Times SUT"/>
          <w:sz w:val="20"/>
        </w:rPr>
        <w:t>Var;</w:t>
      </w:r>
      <w:r w:rsidRPr="00E3787E">
        <w:rPr>
          <w:rFonts w:ascii="Times SUT" w:hAnsi="Times SUT" w:cs="Times SUT"/>
          <w:i/>
          <w:sz w:val="20"/>
        </w:rPr>
        <w:t xml:space="preserve"> sead `tönguvad keik maa kamar pahampidi </w:t>
      </w:r>
      <w:r w:rsidRPr="00E3787E">
        <w:rPr>
          <w:rFonts w:ascii="Times SUT" w:hAnsi="Times SUT" w:cs="Times SUT"/>
          <w:sz w:val="20"/>
        </w:rPr>
        <w:t xml:space="preserve">Ris; </w:t>
      </w:r>
      <w:r w:rsidRPr="00E3787E">
        <w:rPr>
          <w:rFonts w:ascii="Times SUT" w:hAnsi="Times SUT" w:cs="Times SUT"/>
          <w:i/>
          <w:sz w:val="20"/>
        </w:rPr>
        <w:t>kui kamara suad piält ärä, on `kergem `kruavi lõegata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 xml:space="preserve">ka </w:t>
      </w:r>
      <w:r w:rsidRPr="00E3787E">
        <w:rPr>
          <w:rFonts w:ascii="Times SUT" w:hAnsi="Times SUT" w:cs="Times SUT"/>
          <w:sz w:val="20"/>
        </w:rPr>
        <w:t xml:space="preserve">(kas) </w:t>
      </w:r>
      <w:r w:rsidRPr="00E3787E">
        <w:rPr>
          <w:rFonts w:ascii="Times SUT" w:hAnsi="Times SUT" w:cs="Times SUT"/>
          <w:i/>
          <w:sz w:val="20"/>
        </w:rPr>
        <w:t>vili om pääl või om kamaren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taani adral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li sahk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n,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lõegass kamara veere ärä </w:t>
      </w:r>
      <w:r w:rsidRPr="00E3787E">
        <w:rPr>
          <w:rFonts w:ascii="Times SUT" w:hAnsi="Times SUT" w:cs="Times SUT"/>
          <w:sz w:val="20"/>
        </w:rPr>
        <w:t>Ran;</w:t>
      </w:r>
      <w:r w:rsidRPr="00E3787E">
        <w:rPr>
          <w:rFonts w:ascii="Times SUT" w:hAnsi="Times SUT" w:cs="Times SUT"/>
          <w:i/>
          <w:sz w:val="20"/>
        </w:rPr>
        <w:t>`lõika kamar ärä pääld, siss saame `turba kätte</w:t>
      </w:r>
      <w:r w:rsidRPr="00E3787E">
        <w:rPr>
          <w:rFonts w:ascii="Times SUT" w:hAnsi="Times SUT" w:cs="Times SUT"/>
          <w:sz w:val="20"/>
        </w:rPr>
        <w:t xml:space="preserve"> Nõo; [adra] </w:t>
      </w:r>
      <w:r w:rsidRPr="00E3787E">
        <w:rPr>
          <w:rFonts w:ascii="Times SUT" w:hAnsi="Times SUT" w:cs="Times SUT"/>
          <w:i/>
          <w:sz w:val="20"/>
        </w:rPr>
        <w:t>n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na pääl `olli väits, kes kamarat puruss lõiga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 xml:space="preserve">s </w:t>
      </w:r>
      <w:r w:rsidRPr="00E3787E">
        <w:rPr>
          <w:rFonts w:ascii="Times SUT" w:hAnsi="Times SUT" w:cs="Times SUT"/>
          <w:sz w:val="20"/>
        </w:rPr>
        <w:t xml:space="preserve">Ote; </w:t>
      </w:r>
      <w:r w:rsidRPr="00E3787E">
        <w:rPr>
          <w:rFonts w:ascii="Times SUT" w:hAnsi="Times SUT" w:cs="Times SUT"/>
          <w:i/>
          <w:sz w:val="20"/>
        </w:rPr>
        <w:t>ri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tkhaina söödül om kõva kamma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sz w:val="20"/>
        </w:rPr>
        <w:t xml:space="preserve"> Se || (paakunud maast) </w:t>
      </w:r>
      <w:r w:rsidRPr="00E3787E">
        <w:rPr>
          <w:rFonts w:ascii="Times SUT" w:hAnsi="Times SUT" w:cs="Times SUT"/>
          <w:i/>
          <w:sz w:val="20"/>
        </w:rPr>
        <w:t>maad jäävad kamarasse – maale `tõmmab nagu nahk `peale, kui `vihma tuleb ja siis tuleb jälle äkitselt `kuiva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maalõ om põvva peräst niu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kamma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`pääle tullu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Krl || külmunud maapind, õhuke jääkirme – Kuu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kamarik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kamarus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2. </w:t>
      </w:r>
      <w:r w:rsidRPr="00E3787E">
        <w:rPr>
          <w:rFonts w:ascii="Times SUT" w:hAnsi="Times SUT" w:cs="Times SUT"/>
          <w:sz w:val="20"/>
        </w:rPr>
        <w:t xml:space="preserve">seisvale veele tekkiv (roheline) kord; rabalaugaste, kinnikasvava veekogu õõtsuv pealispind </w:t>
      </w:r>
      <w:r w:rsidRPr="00E3787E">
        <w:rPr>
          <w:rFonts w:ascii="Times SUT" w:hAnsi="Times SUT" w:cs="Times SUT"/>
          <w:i/>
          <w:sz w:val="20"/>
        </w:rPr>
        <w:t xml:space="preserve">urda augud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kamaras pial sihuke roheline</w:t>
      </w:r>
      <w:r w:rsidRPr="00E3787E">
        <w:rPr>
          <w:rFonts w:ascii="Times SUT" w:hAnsi="Times SUT" w:cs="Times SUT"/>
          <w:sz w:val="20"/>
        </w:rPr>
        <w:t xml:space="preserve"> Kse; </w:t>
      </w:r>
      <w:r w:rsidRPr="00E3787E">
        <w:rPr>
          <w:rFonts w:ascii="Times SUT" w:hAnsi="Times SUT" w:cs="Times SUT"/>
          <w:i/>
          <w:sz w:val="20"/>
        </w:rPr>
        <w:t xml:space="preserve">`veele tuleb `turvle kammara kord `peale </w:t>
      </w:r>
      <w:r w:rsidRPr="00E3787E">
        <w:rPr>
          <w:rFonts w:ascii="Times SUT" w:hAnsi="Times SUT" w:cs="Times SUT"/>
          <w:sz w:val="20"/>
        </w:rPr>
        <w:t xml:space="preserve">Juu; </w:t>
      </w:r>
      <w:r w:rsidRPr="00E3787E">
        <w:rPr>
          <w:rFonts w:ascii="Times SUT" w:hAnsi="Times SUT" w:cs="Times SUT"/>
          <w:i/>
          <w:sz w:val="20"/>
        </w:rPr>
        <w:t xml:space="preserve">pää on tõmmand kamarad vie `peale </w:t>
      </w:r>
      <w:r w:rsidRPr="00E3787E">
        <w:rPr>
          <w:rFonts w:ascii="Times SUT" w:hAnsi="Times SUT" w:cs="Times SUT"/>
          <w:sz w:val="20"/>
        </w:rPr>
        <w:t xml:space="preserve">VJg; </w:t>
      </w:r>
      <w:r w:rsidRPr="00E3787E">
        <w:rPr>
          <w:rFonts w:ascii="Times SUT" w:hAnsi="Times SUT" w:cs="Times SUT"/>
          <w:i/>
          <w:sz w:val="20"/>
        </w:rPr>
        <w:t xml:space="preserve">paks kamara kõrd järve piäl </w:t>
      </w:r>
      <w:r w:rsidRPr="00E3787E">
        <w:rPr>
          <w:rFonts w:ascii="Times SUT" w:hAnsi="Times SUT" w:cs="Times SUT"/>
          <w:sz w:val="20"/>
        </w:rPr>
        <w:t xml:space="preserve">Kod; </w:t>
      </w:r>
      <w:r w:rsidRPr="00E3787E">
        <w:rPr>
          <w:rFonts w:ascii="Times SUT" w:hAnsi="Times SUT" w:cs="Times SUT"/>
          <w:i/>
          <w:sz w:val="20"/>
        </w:rPr>
        <w:t>aga raba ei `kesta, sial lä</w:t>
      </w:r>
      <w:r w:rsidR="00E3787E" w:rsidRPr="00E3787E">
        <w:rPr>
          <w:rFonts w:ascii="Times SUT" w:hAnsi="Times SUT" w:cs="Times SUT"/>
          <w:i/>
          <w:sz w:val="20"/>
        </w:rPr>
        <w:t>˛</w:t>
      </w:r>
      <w:r w:rsidRPr="00E3787E">
        <w:rPr>
          <w:rFonts w:ascii="Times SUT" w:hAnsi="Times SUT" w:cs="Times SUT"/>
          <w:i/>
          <w:sz w:val="20"/>
        </w:rPr>
        <w:t>äb kamar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 xml:space="preserve">ki </w:t>
      </w:r>
      <w:r w:rsidRPr="00E3787E">
        <w:rPr>
          <w:rFonts w:ascii="Times SUT" w:hAnsi="Times SUT" w:cs="Times SUT"/>
          <w:sz w:val="20"/>
        </w:rPr>
        <w:t xml:space="preserve">Lai; </w:t>
      </w:r>
      <w:r w:rsidRPr="00E3787E">
        <w:rPr>
          <w:rFonts w:ascii="Times SUT" w:hAnsi="Times SUT" w:cs="Times SUT"/>
          <w:i/>
          <w:sz w:val="20"/>
        </w:rPr>
        <w:t>kamare `pääle läät, vesi k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ss üless </w:t>
      </w:r>
      <w:r w:rsidRPr="00E3787E">
        <w:rPr>
          <w:rFonts w:ascii="Times SUT" w:hAnsi="Times SUT" w:cs="Times SUT"/>
          <w:sz w:val="20"/>
        </w:rPr>
        <w:t xml:space="preserve">Krk; </w:t>
      </w:r>
      <w:r w:rsidRPr="00E3787E">
        <w:rPr>
          <w:rFonts w:ascii="Times SUT" w:hAnsi="Times SUT" w:cs="Times SUT"/>
          <w:i/>
          <w:sz w:val="20"/>
        </w:rPr>
        <w:t xml:space="preserve">suured puud om `järve sadanuva ja kasvapegi järvele kammar pääle </w:t>
      </w:r>
      <w:r w:rsidRPr="00E3787E">
        <w:rPr>
          <w:rFonts w:ascii="Times SUT" w:hAnsi="Times SUT" w:cs="Times SUT"/>
          <w:sz w:val="20"/>
        </w:rPr>
        <w:t xml:space="preserve">Ran; </w:t>
      </w:r>
      <w:r w:rsidRPr="00E3787E">
        <w:rPr>
          <w:rFonts w:ascii="Times SUT" w:hAnsi="Times SUT" w:cs="Times SUT"/>
          <w:i/>
          <w:sz w:val="20"/>
        </w:rPr>
        <w:t xml:space="preserve">ku läbi kamara `mülkäs vajud, siss säält ei pääse </w:t>
      </w:r>
      <w:r w:rsidRPr="00E3787E">
        <w:rPr>
          <w:rFonts w:ascii="Times SUT" w:hAnsi="Times SUT" w:cs="Times SUT"/>
          <w:sz w:val="20"/>
        </w:rPr>
        <w:t xml:space="preserve">Ote; </w:t>
      </w:r>
      <w:r w:rsidRPr="00E3787E">
        <w:rPr>
          <w:rFonts w:ascii="Times SUT" w:hAnsi="Times SUT" w:cs="Times SUT"/>
          <w:i/>
          <w:sz w:val="20"/>
        </w:rPr>
        <w:t>lätt tu kamma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`ka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ski ja võit sinnä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`sisse är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 uppuda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kinnikasuja jä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v, kamma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 joba `pääle kasumah </w:t>
      </w:r>
      <w:r w:rsidRPr="00E3787E">
        <w:rPr>
          <w:rFonts w:ascii="Times SUT" w:hAnsi="Times SUT" w:cs="Times SUT"/>
          <w:sz w:val="20"/>
        </w:rPr>
        <w:t>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seanahk </w:t>
      </w:r>
      <w:r w:rsidRPr="00E3787E">
        <w:rPr>
          <w:rFonts w:ascii="Times SUT" w:hAnsi="Times SUT" w:cs="Times SUT"/>
          <w:i/>
          <w:sz w:val="20"/>
        </w:rPr>
        <w:t>sia lihal nii paks kamar, `ambad äb aka `p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>le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sea lihal on üksi kamar, muudel lihal ei ole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 xml:space="preserve">karb `võetasse peält ää keebä `veegä, kamaras seäl all </w:t>
      </w:r>
      <w:r w:rsidRPr="00E3787E">
        <w:rPr>
          <w:rFonts w:ascii="Times SUT" w:hAnsi="Times SUT" w:cs="Times SUT"/>
          <w:sz w:val="20"/>
        </w:rPr>
        <w:t xml:space="preserve">Vig; </w:t>
      </w:r>
      <w:r w:rsidRPr="00E3787E">
        <w:rPr>
          <w:rFonts w:ascii="Times SUT" w:hAnsi="Times SUT" w:cs="Times SUT"/>
          <w:i/>
          <w:sz w:val="20"/>
        </w:rPr>
        <w:t xml:space="preserve">Ei ma saa enam kamarast jagu ühti </w:t>
      </w:r>
      <w:r w:rsidRPr="00E3787E">
        <w:rPr>
          <w:rFonts w:ascii="Times SUT" w:hAnsi="Times SUT" w:cs="Times SUT"/>
          <w:sz w:val="20"/>
        </w:rPr>
        <w:t xml:space="preserve">Tõs; </w:t>
      </w:r>
      <w:r w:rsidRPr="00E3787E">
        <w:rPr>
          <w:rFonts w:ascii="Times SUT" w:hAnsi="Times SUT" w:cs="Times SUT"/>
          <w:i/>
          <w:sz w:val="20"/>
        </w:rPr>
        <w:t xml:space="preserve">miul küll `ambid ei ole, aga kamara ludin ikki ära </w:t>
      </w:r>
      <w:r w:rsidRPr="00E3787E">
        <w:rPr>
          <w:rFonts w:ascii="Times SUT" w:hAnsi="Times SUT" w:cs="Times SUT"/>
          <w:sz w:val="20"/>
        </w:rPr>
        <w:t xml:space="preserve">Saa; </w:t>
      </w:r>
      <w:r w:rsidRPr="00E3787E">
        <w:rPr>
          <w:rFonts w:ascii="Times SUT" w:hAnsi="Times SUT" w:cs="Times SUT"/>
          <w:i/>
          <w:sz w:val="20"/>
        </w:rPr>
        <w:t>vanal seal on paks kamar</w:t>
      </w:r>
      <w:r w:rsidRPr="00E3787E">
        <w:rPr>
          <w:rFonts w:ascii="Times SUT" w:hAnsi="Times SUT" w:cs="Times SUT"/>
          <w:sz w:val="20"/>
        </w:rPr>
        <w:t xml:space="preserve"> Plt; </w:t>
      </w:r>
      <w:r w:rsidRPr="00E3787E">
        <w:rPr>
          <w:rFonts w:ascii="Times SUT" w:hAnsi="Times SUT" w:cs="Times SUT"/>
          <w:i/>
          <w:sz w:val="20"/>
        </w:rPr>
        <w:t xml:space="preserve">midä vanep siga, sedä paksep kamar </w:t>
      </w:r>
      <w:r w:rsidRPr="00E3787E">
        <w:rPr>
          <w:rFonts w:ascii="Times SUT" w:hAnsi="Times SUT" w:cs="Times SUT"/>
          <w:sz w:val="20"/>
        </w:rPr>
        <w:t xml:space="preserve">Krk; </w:t>
      </w:r>
      <w:r w:rsidRPr="00E3787E">
        <w:rPr>
          <w:rFonts w:ascii="Times SUT" w:hAnsi="Times SUT" w:cs="Times SUT"/>
          <w:i/>
          <w:sz w:val="20"/>
        </w:rPr>
        <w:t>kammar lõeguti peki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lest ärä, tollega keedeti kapustit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me keedäme kamardega su</w:t>
      </w:r>
      <w:r w:rsidR="00E3787E" w:rsidRPr="00E3787E">
        <w:rPr>
          <w:rFonts w:ascii="Times SUT" w:hAnsi="Times SUT" w:cs="Times SUT"/>
          <w:i/>
          <w:sz w:val="20"/>
        </w:rPr>
        <w:t>ṕ</w:t>
      </w:r>
      <w:r w:rsidRPr="00E3787E">
        <w:rPr>
          <w:rFonts w:ascii="Times SUT" w:hAnsi="Times SUT" w:cs="Times SUT"/>
          <w:i/>
          <w:sz w:val="20"/>
        </w:rPr>
        <w:t>pi, ega me kamarit ärä ei `viska</w:t>
      </w:r>
      <w:r w:rsidRPr="00E3787E">
        <w:rPr>
          <w:rFonts w:ascii="Times SUT" w:hAnsi="Times SUT" w:cs="Times SUT"/>
          <w:sz w:val="20"/>
        </w:rPr>
        <w:t>;</w:t>
      </w:r>
      <w:r w:rsidRPr="00E3787E">
        <w:rPr>
          <w:rFonts w:ascii="Times SUT" w:hAnsi="Times SUT" w:cs="Times SUT"/>
          <w:i/>
          <w:sz w:val="20"/>
        </w:rPr>
        <w:t xml:space="preserve"> ku `rasva tetti, siss lõegati kamara ärä, kamara rasva masinast läbi es lähä </w:t>
      </w:r>
      <w:r w:rsidRPr="00E3787E">
        <w:rPr>
          <w:rFonts w:ascii="Times SUT" w:hAnsi="Times SUT" w:cs="Times SUT"/>
          <w:sz w:val="20"/>
        </w:rPr>
        <w:t xml:space="preserve">Nõo; </w:t>
      </w:r>
      <w:r w:rsidRPr="00E3787E">
        <w:rPr>
          <w:rFonts w:ascii="Times SUT" w:hAnsi="Times SUT" w:cs="Times SUT"/>
          <w:i/>
          <w:sz w:val="20"/>
        </w:rPr>
        <w:t>Kamaraga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liha hoiuss suvõss pa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õmballõ alalõ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Urv; </w:t>
      </w:r>
      <w:r w:rsidRPr="00E3787E">
        <w:rPr>
          <w:rFonts w:ascii="Times SUT" w:hAnsi="Times SUT" w:cs="Times SUT"/>
          <w:i/>
          <w:sz w:val="20"/>
        </w:rPr>
        <w:t>tsia lihal um kamma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, muul eläjil um nahk</w:t>
      </w:r>
      <w:r w:rsidRPr="00E3787E">
        <w:rPr>
          <w:rFonts w:ascii="Times SUT" w:hAnsi="Times SUT" w:cs="Times SUT"/>
          <w:sz w:val="20"/>
        </w:rPr>
        <w:t xml:space="preserve"> Rõu || pekiliha </w:t>
      </w:r>
      <w:r w:rsidRPr="00E3787E">
        <w:rPr>
          <w:rFonts w:ascii="Times SUT" w:hAnsi="Times SUT" w:cs="Times SUT"/>
          <w:i/>
          <w:sz w:val="20"/>
        </w:rPr>
        <w:t>laih lihakõnõ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l õnnõ, es olõ es kamarat suurõst </w:t>
      </w:r>
      <w:r w:rsidRPr="00E3787E">
        <w:rPr>
          <w:rFonts w:ascii="Times SUT" w:hAnsi="Times SUT" w:cs="Times SUT"/>
          <w:sz w:val="20"/>
        </w:rPr>
        <w:t>Räp || </w:t>
      </w:r>
      <w:r w:rsidRPr="00E3787E">
        <w:rPr>
          <w:rFonts w:ascii="Times SUT" w:hAnsi="Times SUT" w:cs="Times SUT"/>
          <w:i/>
          <w:sz w:val="20"/>
        </w:rPr>
        <w:t xml:space="preserve">inimese `kohta ikke öetasse koa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naha kamar `katki. põle sügav aav `ühti</w:t>
      </w:r>
      <w:r w:rsidRPr="00E3787E">
        <w:rPr>
          <w:rFonts w:ascii="Times SUT" w:hAnsi="Times SUT" w:cs="Times SUT"/>
          <w:sz w:val="20"/>
        </w:rPr>
        <w:t xml:space="preserve"> PJg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sul on õite paks kamar kaela peale `kasvand, et sa nõnna vastaline oled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kamar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kamar|as, kamar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Mär Aud Hää Saa, </w:t>
      </w:r>
      <w:r w:rsidRPr="00E3787E">
        <w:rPr>
          <w:rFonts w:ascii="Times SUT" w:hAnsi="Times SUT" w:cs="Times SUT"/>
          <w:i/>
          <w:sz w:val="20"/>
        </w:rPr>
        <w:t>kamara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(vänge lõhnaga sootaim) </w:t>
      </w:r>
      <w:r w:rsidRPr="00E3787E">
        <w:rPr>
          <w:rFonts w:ascii="Times SUT" w:hAnsi="Times SUT" w:cs="Times SUT"/>
          <w:i/>
          <w:sz w:val="20"/>
        </w:rPr>
        <w:t>kamara `kasvavad suos, miä näid en `tunne küll</w:t>
      </w:r>
      <w:r w:rsidRPr="00E3787E">
        <w:rPr>
          <w:rFonts w:ascii="Times SUT" w:hAnsi="Times SUT" w:cs="Times SUT"/>
          <w:sz w:val="20"/>
        </w:rPr>
        <w:t xml:space="preserve"> Vai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i/>
          <w:sz w:val="20"/>
        </w:rPr>
        <w:t xml:space="preserve">kamaras, sellega sai kollast </w:t>
      </w:r>
      <w:r w:rsidRPr="00E3787E">
        <w:rPr>
          <w:rFonts w:ascii="Times SUT" w:hAnsi="Times SUT" w:cs="Times SUT"/>
          <w:sz w:val="20"/>
        </w:rPr>
        <w:t>[värvida] Aud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(samblik)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kamar on männä metsa all, nõnda ku rabisab `jalge all</w:t>
      </w:r>
      <w:r w:rsidRPr="00E3787E">
        <w:rPr>
          <w:rFonts w:ascii="Times SUT" w:hAnsi="Times SUT" w:cs="Times SUT"/>
          <w:sz w:val="20"/>
        </w:rPr>
        <w:t xml:space="preserve"> Saa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kamar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kamar</w:t>
      </w:r>
      <w:r w:rsidRPr="00E3787E">
        <w:rPr>
          <w:rFonts w:ascii="Times SUT" w:hAnsi="Times SUT" w:cs="Times SUT"/>
          <w:sz w:val="20"/>
        </w:rPr>
        <w:t xml:space="preserve"> Pöi VlPõ, </w:t>
      </w:r>
      <w:r w:rsidRPr="00E3787E">
        <w:rPr>
          <w:rFonts w:ascii="Times SUT" w:hAnsi="Times SUT" w:cs="Times SUT"/>
          <w:i/>
          <w:sz w:val="20"/>
        </w:rPr>
        <w:t>kamar|as,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Pä kanarbik </w:t>
      </w:r>
      <w:r w:rsidRPr="00E3787E">
        <w:rPr>
          <w:rFonts w:ascii="Times SUT" w:hAnsi="Times SUT" w:cs="Times SUT"/>
          <w:i/>
          <w:sz w:val="20"/>
        </w:rPr>
        <w:t xml:space="preserve">kamaras kasub raba ja nõmme maa peal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`piskse roosa õiedega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 xml:space="preserve">tõime kamarid ja kadagid </w:t>
      </w:r>
      <w:r w:rsidRPr="00E3787E">
        <w:rPr>
          <w:rFonts w:ascii="Times SUT" w:hAnsi="Times SUT" w:cs="Times SUT"/>
          <w:sz w:val="20"/>
        </w:rPr>
        <w:t xml:space="preserve">Pär; </w:t>
      </w:r>
      <w:r w:rsidRPr="00E3787E">
        <w:rPr>
          <w:rFonts w:ascii="Times SUT" w:hAnsi="Times SUT" w:cs="Times SUT"/>
          <w:i/>
          <w:sz w:val="20"/>
        </w:rPr>
        <w:t>kamaraga värviti `lõnga</w:t>
      </w:r>
      <w:r w:rsidRPr="00E3787E">
        <w:rPr>
          <w:rFonts w:ascii="Times SUT" w:hAnsi="Times SUT" w:cs="Times SUT"/>
          <w:sz w:val="20"/>
        </w:rPr>
        <w:t xml:space="preserve"> PJg; </w:t>
      </w:r>
      <w:r w:rsidRPr="00E3787E">
        <w:rPr>
          <w:rFonts w:ascii="Times SUT" w:hAnsi="Times SUT" w:cs="Times SUT"/>
          <w:i/>
          <w:sz w:val="20"/>
        </w:rPr>
        <w:t>kamarad `keevad kollast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</w:t>
      </w:r>
      <w:r w:rsidRPr="00E3787E">
        <w:rPr>
          <w:rFonts w:ascii="Times SUT" w:hAnsi="Times SUT" w:cs="Times SUT"/>
          <w:sz w:val="20"/>
        </w:rPr>
        <w:t xml:space="preserve"> Pil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kamar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kamar</w:t>
      </w:r>
      <w:r w:rsidRPr="00E3787E">
        <w:rPr>
          <w:rFonts w:ascii="Times SUT" w:hAnsi="Times SUT" w:cs="Times SUT"/>
          <w:sz w:val="20"/>
        </w:rPr>
        <w:t xml:space="preserve"> kobar </w:t>
      </w:r>
      <w:r w:rsidRPr="00E3787E">
        <w:rPr>
          <w:rFonts w:ascii="Times SUT" w:hAnsi="Times SUT" w:cs="Times SUT"/>
          <w:i/>
          <w:sz w:val="20"/>
        </w:rPr>
        <w:t xml:space="preserve">`Rastuvi `kartulid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`palju `kasvas all, maa`i·lmatu kamar kõhe</w:t>
      </w:r>
      <w:r w:rsidRPr="00E3787E">
        <w:rPr>
          <w:rFonts w:ascii="Times SUT" w:hAnsi="Times SUT" w:cs="Times SUT"/>
          <w:sz w:val="20"/>
        </w:rPr>
        <w:t xml:space="preserve"> Jõh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b/>
          <w:sz w:val="20"/>
        </w:rPr>
      </w:pPr>
      <w:r w:rsidRPr="00E3787E">
        <w:rPr>
          <w:rStyle w:val="ms1"/>
          <w:rFonts w:ascii="Times SUT" w:hAnsi="Times SUT" w:cs="Times SUT"/>
        </w:rPr>
        <w:t>kamara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rasv</w:t>
      </w:r>
      <w:r w:rsidRPr="00E3787E">
        <w:rPr>
          <w:rFonts w:ascii="Times SUT" w:hAnsi="Times SUT" w:cs="Times SUT"/>
          <w:sz w:val="20"/>
        </w:rPr>
        <w:t xml:space="preserve"> pekk, pekist raiumise teel saadud rasv – Hel T Urv </w:t>
      </w:r>
      <w:r w:rsidRPr="00E3787E">
        <w:rPr>
          <w:rFonts w:ascii="Times SUT" w:hAnsi="Times SUT" w:cs="Times SUT"/>
          <w:i/>
          <w:sz w:val="20"/>
        </w:rPr>
        <w:t>kamararasu `raoti mollin `turba `lapjuga peenikesess, `panti `tünni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 xml:space="preserve">`kartli suppi ka tetäss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kamara rasvaga</w:t>
      </w:r>
      <w:r w:rsidRPr="00E3787E">
        <w:rPr>
          <w:rFonts w:ascii="Times SUT" w:hAnsi="Times SUT" w:cs="Times SUT"/>
          <w:sz w:val="20"/>
        </w:rPr>
        <w:t xml:space="preserve"> Kam; </w:t>
      </w:r>
      <w:r w:rsidRPr="00E3787E">
        <w:rPr>
          <w:rFonts w:ascii="Times SUT" w:hAnsi="Times SUT" w:cs="Times SUT"/>
          <w:i/>
          <w:sz w:val="20"/>
        </w:rPr>
        <w:t>kamararasu `panti iks alati `tönni ja sularasva jaoss `olli tõne tö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 xml:space="preserve">Ote; </w:t>
      </w:r>
      <w:r w:rsidRPr="00E3787E">
        <w:rPr>
          <w:rFonts w:ascii="Times SUT" w:hAnsi="Times SUT" w:cs="Times SUT"/>
          <w:i/>
          <w:sz w:val="20"/>
        </w:rPr>
        <w:t>kamararasõv om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, mis pe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ist `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saetass</w:t>
      </w:r>
      <w:r w:rsidRPr="00E3787E">
        <w:rPr>
          <w:rFonts w:ascii="Times SUT" w:hAnsi="Times SUT" w:cs="Times SUT"/>
          <w:sz w:val="20"/>
        </w:rPr>
        <w:t xml:space="preserve"> Urv</w:t>
      </w:r>
      <w:r w:rsidRPr="00E3787E">
        <w:rPr>
          <w:rFonts w:ascii="Times SUT" w:hAnsi="Times SUT" w:cs="Times SUT"/>
          <w:b/>
          <w:sz w:val="20"/>
        </w:rPr>
        <w:t xml:space="preserve">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kamaras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kamar</w:t>
      </w:r>
      <w:r w:rsidRPr="00E3787E">
        <w:rPr>
          <w:rFonts w:ascii="Times SUT" w:hAnsi="Times SUT" w:cs="Times SUT"/>
          <w:sz w:val="20"/>
          <w:vertAlign w:val="superscript"/>
        </w:rPr>
        <w:t>1; 2; 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b/>
          <w:sz w:val="20"/>
        </w:rPr>
      </w:pPr>
      <w:r w:rsidRPr="00E3787E">
        <w:rPr>
          <w:rStyle w:val="ms1"/>
          <w:rFonts w:ascii="Times SUT" w:hAnsi="Times SUT" w:cs="Times SUT"/>
        </w:rPr>
        <w:t>kamara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sammal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kamara sammal tuleb seisu vee `piale, roheline sammal </w:t>
      </w:r>
      <w:r w:rsidRPr="00E3787E">
        <w:rPr>
          <w:rFonts w:ascii="Times SUT" w:hAnsi="Times SUT" w:cs="Times SUT"/>
          <w:sz w:val="20"/>
        </w:rPr>
        <w:t xml:space="preserve">Kse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kamarbik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kamarbik</w:t>
      </w:r>
      <w:r w:rsidRPr="00E3787E">
        <w:rPr>
          <w:rFonts w:ascii="Times SUT" w:hAnsi="Times SUT" w:cs="Times SUT"/>
          <w:sz w:val="20"/>
        </w:rPr>
        <w:t xml:space="preserve"> Tõs Sim SJn, </w:t>
      </w:r>
      <w:r w:rsidRPr="00E3787E">
        <w:rPr>
          <w:rFonts w:ascii="Times SUT" w:hAnsi="Times SUT" w:cs="Times SUT"/>
          <w:i/>
          <w:sz w:val="20"/>
        </w:rPr>
        <w:t>kamarpik</w:t>
      </w:r>
      <w:r w:rsidRPr="00E3787E">
        <w:rPr>
          <w:rFonts w:ascii="Times SUT" w:hAnsi="Times SUT" w:cs="Times SUT"/>
          <w:sz w:val="20"/>
        </w:rPr>
        <w:t xml:space="preserve"> Koe,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kanarbik </w:t>
      </w:r>
      <w:r w:rsidRPr="00E3787E">
        <w:rPr>
          <w:rFonts w:ascii="Times SUT" w:hAnsi="Times SUT" w:cs="Times SUT"/>
          <w:i/>
          <w:sz w:val="20"/>
        </w:rPr>
        <w:t>kamarbiku mesi on esimene mesi</w:t>
      </w:r>
      <w:r w:rsidRPr="00E3787E">
        <w:rPr>
          <w:rFonts w:ascii="Times SUT" w:hAnsi="Times SUT" w:cs="Times SUT"/>
          <w:sz w:val="20"/>
        </w:rPr>
        <w:t xml:space="preserve"> Tõs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kamardik, kamarik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kamardama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kamar|dama</w:t>
      </w:r>
      <w:r w:rsidRPr="00E3787E">
        <w:rPr>
          <w:rFonts w:ascii="Times SUT" w:hAnsi="Times SUT" w:cs="Times SUT"/>
          <w:sz w:val="20"/>
        </w:rPr>
        <w:t xml:space="preserve"> JMd Nõo Kam, </w:t>
      </w:r>
      <w:r w:rsidRPr="00E3787E">
        <w:rPr>
          <w:rFonts w:ascii="Times SUT" w:hAnsi="Times SUT" w:cs="Times SUT"/>
          <w:i/>
          <w:sz w:val="20"/>
        </w:rPr>
        <w:noBreakHyphen/>
        <w:t>deme</w:t>
      </w:r>
      <w:r w:rsidRPr="00E3787E">
        <w:rPr>
          <w:rFonts w:ascii="Times SUT" w:hAnsi="Times SUT" w:cs="Times SUT"/>
          <w:sz w:val="20"/>
        </w:rPr>
        <w:t xml:space="preserve"> Hls Hel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kamaraga kattuma </w:t>
      </w:r>
      <w:r w:rsidRPr="00E3787E">
        <w:rPr>
          <w:rFonts w:ascii="Times SUT" w:hAnsi="Times SUT" w:cs="Times SUT"/>
          <w:i/>
          <w:sz w:val="20"/>
        </w:rPr>
        <w:t>maa om ärä kamarden, söödiss kasunu, kamar pääl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>kui</w:t>
      </w:r>
      <w:r w:rsidRPr="00E3787E">
        <w:rPr>
          <w:rFonts w:ascii="Times SUT" w:hAnsi="Times SUT" w:cs="Times SUT"/>
          <w:sz w:val="20"/>
        </w:rPr>
        <w:t xml:space="preserve"> [põld]</w:t>
      </w:r>
      <w:r w:rsidRPr="00E3787E">
        <w:rPr>
          <w:rFonts w:ascii="Times SUT" w:hAnsi="Times SUT" w:cs="Times SUT"/>
          <w:i/>
          <w:sz w:val="20"/>
        </w:rPr>
        <w:t xml:space="preserve"> ärä kamard, `jäeti karjamaass </w:t>
      </w:r>
      <w:r w:rsidRPr="00E3787E">
        <w:rPr>
          <w:rFonts w:ascii="Times SUT" w:hAnsi="Times SUT" w:cs="Times SUT"/>
          <w:sz w:val="20"/>
        </w:rPr>
        <w:t xml:space="preserve">Kam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kamarduma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maakamarat eemaldama, maad koorima </w:t>
      </w:r>
      <w:r w:rsidRPr="00E3787E">
        <w:rPr>
          <w:rFonts w:ascii="Times SUT" w:hAnsi="Times SUT" w:cs="Times SUT"/>
          <w:i/>
          <w:sz w:val="20"/>
        </w:rPr>
        <w:t xml:space="preserve">kui süedi mua on kamaras, siis `võetakse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kamar pialt ära, siis on mua kamardud</w:t>
      </w:r>
      <w:r w:rsidRPr="00E3787E">
        <w:rPr>
          <w:rFonts w:ascii="Times SUT" w:hAnsi="Times SUT" w:cs="Times SUT"/>
          <w:sz w:val="20"/>
        </w:rPr>
        <w:t xml:space="preserve"> JMd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kamardik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kamardi|k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kanarbik </w:t>
      </w:r>
      <w:r w:rsidRPr="00E3787E">
        <w:rPr>
          <w:rFonts w:ascii="Times SUT" w:hAnsi="Times SUT" w:cs="Times SUT"/>
          <w:i/>
          <w:sz w:val="20"/>
        </w:rPr>
        <w:t>kamardik, tema teeb pruuniks</w:t>
      </w:r>
      <w:r w:rsidRPr="00E3787E">
        <w:rPr>
          <w:rFonts w:ascii="Times SUT" w:hAnsi="Times SUT" w:cs="Times SUT"/>
          <w:sz w:val="20"/>
        </w:rPr>
        <w:t xml:space="preserve"> (värvimisel) Tür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kamarbik, kamarik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kamarduma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kamardum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 xml:space="preserve">a </w:t>
      </w:r>
      <w:r w:rsidRPr="00E3787E">
        <w:rPr>
          <w:rFonts w:ascii="Times SUT" w:hAnsi="Times SUT" w:cs="Times SUT"/>
          <w:sz w:val="20"/>
        </w:rPr>
        <w:t xml:space="preserve">VId kamaraga kattuma </w:t>
      </w:r>
      <w:r w:rsidRPr="00E3787E">
        <w:rPr>
          <w:rFonts w:ascii="Times SUT" w:hAnsi="Times SUT" w:cs="Times SUT"/>
          <w:i/>
          <w:sz w:val="20"/>
        </w:rPr>
        <w:t>süüt um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kamardunu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Plv; </w:t>
      </w:r>
      <w:r w:rsidRPr="00E3787E">
        <w:rPr>
          <w:rFonts w:ascii="Times SUT" w:hAnsi="Times SUT" w:cs="Times SUT"/>
          <w:i/>
          <w:sz w:val="20"/>
        </w:rPr>
        <w:t>Kütüsess `võe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eva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sääntse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madalamba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ja `väega är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kamardonnu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maa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jä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v kamardu 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ar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Se ||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sa ar jo kamardõdat otsani, sul om jo kihä är kamardunu</w:t>
      </w:r>
      <w:r w:rsidRPr="00E3787E">
        <w:rPr>
          <w:rFonts w:ascii="Times SUT" w:hAnsi="Times SUT" w:cs="Times SUT"/>
          <w:sz w:val="20"/>
        </w:rPr>
        <w:t xml:space="preserve"> [kes vähe saunas käib]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kamardama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kamarik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kamari|k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Hls Vas, 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Kam maakamar </w:t>
      </w:r>
      <w:r w:rsidRPr="00E3787E">
        <w:rPr>
          <w:rFonts w:ascii="Times SUT" w:hAnsi="Times SUT" w:cs="Times SUT"/>
          <w:i/>
          <w:sz w:val="20"/>
        </w:rPr>
        <w:t>kamarik om maak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</w:t>
      </w:r>
      <w:r w:rsidRPr="00E3787E">
        <w:rPr>
          <w:rFonts w:ascii="Times SUT" w:hAnsi="Times SUT" w:cs="Times SUT"/>
          <w:sz w:val="20"/>
        </w:rPr>
        <w:t xml:space="preserve"> Hls; </w:t>
      </w:r>
      <w:r w:rsidRPr="00E3787E">
        <w:rPr>
          <w:rFonts w:ascii="Times SUT" w:hAnsi="Times SUT" w:cs="Times SUT"/>
          <w:i/>
          <w:sz w:val="20"/>
        </w:rPr>
        <w:t>`vintske kammar 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 kütissess tetä, aga liiva kamarigust ei saa kütist</w:t>
      </w:r>
      <w:r w:rsidRPr="00E3787E">
        <w:rPr>
          <w:rFonts w:ascii="Times SUT" w:hAnsi="Times SUT" w:cs="Times SUT"/>
          <w:sz w:val="20"/>
        </w:rPr>
        <w:t xml:space="preserve"> Kam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kamar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kamarik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kamari|k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LäLõ Tõs KuuK Kad VlPõ Puh(g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) kanarbik </w:t>
      </w:r>
      <w:r w:rsidRPr="00E3787E">
        <w:rPr>
          <w:rFonts w:ascii="Times SUT" w:hAnsi="Times SUT" w:cs="Times SUT"/>
          <w:i/>
          <w:sz w:val="20"/>
        </w:rPr>
        <w:t>kamarikuga värbiti, tegi nehukse ilusa kollakaspruuni värbi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kamarikud `õitsevad veel sügise 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</w:t>
      </w:r>
      <w:r w:rsidRPr="00E3787E">
        <w:rPr>
          <w:rFonts w:ascii="Times SUT" w:hAnsi="Times SUT" w:cs="Times SUT"/>
          <w:sz w:val="20"/>
        </w:rPr>
        <w:t xml:space="preserve"> Lih; </w:t>
      </w:r>
      <w:r w:rsidRPr="00E3787E">
        <w:rPr>
          <w:rFonts w:ascii="Times SUT" w:hAnsi="Times SUT" w:cs="Times SUT"/>
          <w:i/>
          <w:sz w:val="20"/>
        </w:rPr>
        <w:t>kui kamarik kangest õitseb, siis on ea suvivi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 saak</w:t>
      </w:r>
      <w:r w:rsidRPr="00E3787E">
        <w:rPr>
          <w:rFonts w:ascii="Times SUT" w:hAnsi="Times SUT" w:cs="Times SUT"/>
          <w:sz w:val="20"/>
        </w:rPr>
        <w:t xml:space="preserve"> Kad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kamar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kamarik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kamarik</w:t>
      </w:r>
      <w:r w:rsidRPr="00E3787E">
        <w:rPr>
          <w:rFonts w:ascii="Times SUT" w:hAnsi="Times SUT" w:cs="Times SUT"/>
          <w:sz w:val="20"/>
        </w:rPr>
        <w:t xml:space="preserve"> konarlik </w:t>
      </w:r>
      <w:r w:rsidRPr="00E3787E">
        <w:rPr>
          <w:rFonts w:ascii="Times SUT" w:hAnsi="Times SUT" w:cs="Times SUT"/>
          <w:i/>
          <w:sz w:val="20"/>
        </w:rPr>
        <w:t>tie on `nõnda konarik ja kamarik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kamarpik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kamarbik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kamarukene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üks kamarukene</w:t>
      </w:r>
      <w:r w:rsidRPr="00E3787E">
        <w:rPr>
          <w:rFonts w:ascii="Times SUT" w:hAnsi="Times SUT" w:cs="Times SUT"/>
          <w:sz w:val="20"/>
        </w:rPr>
        <w:t xml:space="preserve"> (õige vähe midagi)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kamarus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kamaruss</w:t>
      </w:r>
      <w:r w:rsidRPr="00E3787E">
        <w:rPr>
          <w:rFonts w:ascii="Times SUT" w:hAnsi="Times SUT" w:cs="Times SUT"/>
          <w:sz w:val="20"/>
        </w:rPr>
        <w:t xml:space="preserve"> sääsk –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kamarus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i/>
          <w:sz w:val="20"/>
        </w:rPr>
        <w:t xml:space="preserve"> kamaru|s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se</w:t>
      </w:r>
      <w:r w:rsidRPr="00E3787E">
        <w:rPr>
          <w:rFonts w:ascii="Times SUT" w:hAnsi="Times SUT" w:cs="Times SUT"/>
          <w:sz w:val="20"/>
        </w:rPr>
        <w:t xml:space="preserve"> mullakamar –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kamas</w:t>
      </w:r>
      <w:r w:rsidRPr="00E3787E">
        <w:rPr>
          <w:rFonts w:ascii="Times SUT" w:hAnsi="Times SUT" w:cs="Times SUT"/>
          <w:sz w:val="20"/>
        </w:rPr>
        <w:t xml:space="preserve"> söötis </w:t>
      </w:r>
      <w:r w:rsidRPr="00E3787E">
        <w:rPr>
          <w:rFonts w:ascii="Times SUT" w:hAnsi="Times SUT" w:cs="Times SUT"/>
          <w:i/>
          <w:sz w:val="20"/>
        </w:rPr>
        <w:t>mua seesab tal kamas</w:t>
      </w:r>
      <w:r w:rsidRPr="00E3787E">
        <w:rPr>
          <w:rFonts w:ascii="Times SUT" w:hAnsi="Times SUT" w:cs="Times SUT"/>
          <w:sz w:val="20"/>
        </w:rPr>
        <w:t xml:space="preserve"> JMd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kamask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kamass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kamass </w:t>
      </w:r>
      <w:r w:rsidRPr="00E3787E">
        <w:rPr>
          <w:rFonts w:ascii="Times SUT" w:hAnsi="Times SUT" w:cs="Times SUT"/>
          <w:sz w:val="20"/>
        </w:rPr>
        <w:t>R,</w:t>
      </w:r>
      <w:r w:rsidRPr="00E3787E">
        <w:rPr>
          <w:rFonts w:ascii="Times SUT" w:hAnsi="Times SUT" w:cs="Times SUT"/>
          <w:i/>
          <w:sz w:val="20"/>
        </w:rPr>
        <w:t xml:space="preserve"> kama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Sa Muh Rei L K Trv;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LNg Vig Nis Juu JMd VlPõ M, </w:t>
      </w:r>
      <w:r w:rsidRPr="00E3787E">
        <w:rPr>
          <w:rFonts w:ascii="Times SUT" w:hAnsi="Times SUT" w:cs="Times SUT"/>
          <w:i/>
          <w:sz w:val="20"/>
        </w:rPr>
        <w:t>kaama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VJg, </w:t>
      </w:r>
      <w:r w:rsidRPr="00E3787E">
        <w:rPr>
          <w:rFonts w:ascii="Times SUT" w:hAnsi="Times SUT" w:cs="Times SUT"/>
          <w:i/>
          <w:sz w:val="20"/>
        </w:rPr>
        <w:t>kammass</w:t>
      </w:r>
      <w:r w:rsidRPr="00E3787E">
        <w:rPr>
          <w:rFonts w:ascii="Times SUT" w:hAnsi="Times SUT" w:cs="Times SUT"/>
          <w:sz w:val="20"/>
        </w:rPr>
        <w:t xml:space="preserve"> Rei Trm Lai Nõo Kam Rõn San, </w:t>
      </w:r>
      <w:r w:rsidRPr="00E3787E">
        <w:rPr>
          <w:rFonts w:ascii="Times SUT" w:hAnsi="Times SUT" w:cs="Times SUT"/>
          <w:i/>
          <w:sz w:val="20"/>
        </w:rPr>
        <w:t>kammas</w:t>
      </w:r>
      <w:r w:rsidRPr="00E3787E">
        <w:rPr>
          <w:rFonts w:ascii="Times SUT" w:hAnsi="Times SUT" w:cs="Times SUT"/>
          <w:sz w:val="20"/>
        </w:rPr>
        <w:t xml:space="preserve"> Kod, </w:t>
      </w:r>
      <w:r w:rsidRPr="00E3787E">
        <w:rPr>
          <w:rFonts w:ascii="Times SUT" w:hAnsi="Times SUT" w:cs="Times SUT"/>
          <w:i/>
          <w:sz w:val="20"/>
        </w:rPr>
        <w:t>kam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>)</w:t>
      </w:r>
      <w:r w:rsidRPr="00E3787E">
        <w:rPr>
          <w:rFonts w:ascii="Times SUT" w:hAnsi="Times SUT" w:cs="Times SUT"/>
          <w:i/>
          <w:sz w:val="20"/>
        </w:rPr>
        <w:t>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 V,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, g </w:t>
      </w:r>
      <w:r w:rsidRPr="00E3787E">
        <w:rPr>
          <w:rFonts w:ascii="Times SUT" w:hAnsi="Times SUT" w:cs="Times SUT"/>
          <w:i/>
          <w:sz w:val="20"/>
        </w:rPr>
        <w:t>kammasse</w:t>
      </w:r>
      <w:r w:rsidRPr="00E3787E">
        <w:rPr>
          <w:rFonts w:ascii="Times SUT" w:hAnsi="Times SUT" w:cs="Times SUT"/>
          <w:sz w:val="20"/>
        </w:rPr>
        <w:t xml:space="preserve"> Trm Kod omaaegne nöörideta kummiriidest kiiluga poolsaabas; haakidega poolsaabas </w:t>
      </w:r>
      <w:r w:rsidRPr="00E3787E">
        <w:rPr>
          <w:rFonts w:ascii="Times SUT" w:hAnsi="Times SUT" w:cs="Times SUT"/>
          <w:i/>
          <w:sz w:val="20"/>
        </w:rPr>
        <w:t xml:space="preserve">`õstasin omale kamassid </w:t>
      </w:r>
      <w:r w:rsidRPr="00E3787E">
        <w:rPr>
          <w:rFonts w:ascii="Times SUT" w:hAnsi="Times SUT" w:cs="Times SUT"/>
          <w:sz w:val="20"/>
        </w:rPr>
        <w:t xml:space="preserve">Lüg; </w:t>
      </w:r>
      <w:r w:rsidRPr="00E3787E">
        <w:rPr>
          <w:rFonts w:ascii="Times SUT" w:hAnsi="Times SUT" w:cs="Times SUT"/>
          <w:i/>
          <w:sz w:val="20"/>
        </w:rPr>
        <w:t>kamassid, n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olid `jälle kut poole `saapa `moodi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mölemast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lest oli must `riide kumm</w:t>
      </w:r>
      <w:r w:rsidRPr="00E3787E">
        <w:rPr>
          <w:rFonts w:ascii="Times SUT" w:hAnsi="Times SUT" w:cs="Times SUT"/>
          <w:sz w:val="20"/>
        </w:rPr>
        <w:t xml:space="preserve"> Jäm; </w:t>
      </w:r>
      <w:r w:rsidRPr="00E3787E">
        <w:rPr>
          <w:rFonts w:ascii="Times SUT" w:hAnsi="Times SUT" w:cs="Times SUT"/>
          <w:i/>
          <w:sz w:val="20"/>
        </w:rPr>
        <w:t>kamassid ollid `jalgas, saksa `moodi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kama</w:t>
      </w:r>
      <w:r w:rsidR="00E3787E" w:rsidRPr="00E3787E">
        <w:rPr>
          <w:rFonts w:ascii="Times SUT" w:hAnsi="Times SUT" w:cs="Times SUT"/>
          <w:i/>
          <w:sz w:val="20"/>
        </w:rPr>
        <w:t>ś̀</w:t>
      </w:r>
      <w:r w:rsidRPr="00E3787E">
        <w:rPr>
          <w:rFonts w:ascii="Times SUT" w:hAnsi="Times SUT" w:cs="Times SUT"/>
          <w:i/>
          <w:sz w:val="20"/>
        </w:rPr>
        <w:t>sidel põle pikki `sääri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kama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sidel oo kummid `kõrves ja `pantase `jalga</w:t>
      </w:r>
      <w:r w:rsidRPr="00E3787E">
        <w:rPr>
          <w:rFonts w:ascii="Times SUT" w:hAnsi="Times SUT" w:cs="Times SUT"/>
          <w:sz w:val="20"/>
        </w:rPr>
        <w:t xml:space="preserve"> Tor;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sil olid kummid, nüid on voagid</w:t>
      </w:r>
      <w:r w:rsidRPr="00E3787E">
        <w:rPr>
          <w:rFonts w:ascii="Times SUT" w:hAnsi="Times SUT" w:cs="Times SUT"/>
          <w:sz w:val="20"/>
        </w:rPr>
        <w:t xml:space="preserve"> (haagid) Nis; </w:t>
      </w:r>
      <w:r w:rsidRPr="00E3787E">
        <w:rPr>
          <w:rFonts w:ascii="Times SUT" w:hAnsi="Times SUT" w:cs="Times SUT"/>
          <w:i/>
          <w:sz w:val="20"/>
        </w:rPr>
        <w:t>ma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sid ja lo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sid `jalgas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 xml:space="preserve">ega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muil kui `sakstel old kaama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sisi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miässe kammassed, kummid kahel 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naistel ja me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tel mõlepil om kama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Kammass all, kallu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 pääl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nuid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naistõ`rahva kammaskid ja meeste`rahva kammaskid</w:t>
      </w:r>
      <w:r w:rsidRPr="00E3787E">
        <w:rPr>
          <w:rFonts w:ascii="Times SUT" w:hAnsi="Times SUT" w:cs="Times SUT"/>
          <w:sz w:val="20"/>
        </w:rPr>
        <w:t xml:space="preserve"> Har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kamavuale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kamasse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kamasse</w:t>
      </w:r>
      <w:r w:rsidRPr="00E3787E">
        <w:rPr>
          <w:rFonts w:ascii="Times SUT" w:hAnsi="Times SUT" w:cs="Times SUT"/>
          <w:sz w:val="20"/>
        </w:rPr>
        <w:t xml:space="preserve"> sööti </w:t>
      </w:r>
      <w:r w:rsidRPr="00E3787E">
        <w:rPr>
          <w:rFonts w:ascii="Times SUT" w:hAnsi="Times SUT" w:cs="Times SUT"/>
          <w:i/>
          <w:sz w:val="20"/>
        </w:rPr>
        <w:t>põld jäi kamasse</w:t>
      </w:r>
      <w:r w:rsidRPr="00E3787E">
        <w:rPr>
          <w:rFonts w:ascii="Times SUT" w:hAnsi="Times SUT" w:cs="Times SUT"/>
          <w:sz w:val="20"/>
        </w:rPr>
        <w:t xml:space="preserve"> JMd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kamastama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kamastama</w:t>
      </w:r>
      <w:r w:rsidRPr="00E3787E">
        <w:rPr>
          <w:rFonts w:ascii="Times SUT" w:hAnsi="Times SUT" w:cs="Times SUT"/>
          <w:sz w:val="20"/>
        </w:rPr>
        <w:t xml:space="preserve"> kanastama </w:t>
      </w:r>
      <w:r w:rsidRPr="00E3787E">
        <w:rPr>
          <w:rFonts w:ascii="Times SUT" w:hAnsi="Times SUT" w:cs="Times SUT"/>
          <w:i/>
          <w:sz w:val="20"/>
        </w:rPr>
        <w:t>hapu piim võtab korra `peale, akkab kamastama</w:t>
      </w:r>
      <w:r w:rsidRPr="00E3787E">
        <w:rPr>
          <w:rFonts w:ascii="Times SUT" w:hAnsi="Times SUT" w:cs="Times SUT"/>
          <w:sz w:val="20"/>
        </w:rPr>
        <w:t xml:space="preserve"> Mär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kamatama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kamatama</w:t>
      </w:r>
      <w:r w:rsidRPr="00E3787E">
        <w:rPr>
          <w:rFonts w:ascii="Times SUT" w:hAnsi="Times SUT" w:cs="Times SUT"/>
          <w:sz w:val="20"/>
        </w:rPr>
        <w:t xml:space="preserve"> konutama, norutama –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i/>
          <w:sz w:val="20"/>
        </w:rPr>
      </w:pPr>
      <w:r w:rsidRPr="00E3787E">
        <w:rPr>
          <w:rStyle w:val="ms1"/>
          <w:rFonts w:ascii="Times SUT" w:hAnsi="Times SUT" w:cs="Times SUT"/>
        </w:rPr>
        <w:t>kamavuale</w:t>
      </w:r>
      <w:r w:rsidRPr="00E3787E">
        <w:rPr>
          <w:rFonts w:ascii="Times SUT" w:hAnsi="Times SUT" w:cs="Times SUT"/>
          <w:sz w:val="20"/>
        </w:rPr>
        <w:t xml:space="preserve"> kamass </w:t>
      </w:r>
      <w:r w:rsidRPr="00E3787E">
        <w:rPr>
          <w:rFonts w:ascii="Times SUT" w:hAnsi="Times SUT" w:cs="Times SUT"/>
          <w:i/>
          <w:sz w:val="20"/>
        </w:rPr>
        <w:t>kama`v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lmed kummidegä nagu vanass õlid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kamp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kambak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kambak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Kan Räp </w:t>
      </w:r>
      <w:r w:rsidRPr="00E3787E">
        <w:rPr>
          <w:rFonts w:ascii="Times SUT" w:hAnsi="Times SUT" w:cs="Times SUT"/>
          <w:sz w:val="16"/>
        </w:rPr>
        <w:t>pej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kambak om 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, kes laisast k</w:t>
      </w:r>
      <w:r w:rsidR="00E3787E" w:rsidRPr="00E3787E">
        <w:rPr>
          <w:rFonts w:ascii="Times SUT" w:hAnsi="Times SUT" w:cs="Times SUT"/>
          <w:i/>
          <w:sz w:val="20"/>
        </w:rPr>
        <w:t>õ̭ń</w:t>
      </w:r>
      <w:r w:rsidRPr="00E3787E">
        <w:rPr>
          <w:rFonts w:ascii="Times SUT" w:hAnsi="Times SUT" w:cs="Times SUT"/>
          <w:i/>
          <w:sz w:val="20"/>
        </w:rPr>
        <w:t>d, kes ütte viisi lätt ku väsünü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inne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kambak ja joodik</w:t>
      </w:r>
      <w:r w:rsidRPr="00E3787E">
        <w:rPr>
          <w:rFonts w:ascii="Times SUT" w:hAnsi="Times SUT" w:cs="Times SUT"/>
          <w:sz w:val="20"/>
        </w:rPr>
        <w:t xml:space="preserve"> Räp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kambakas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kamba|kas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Kse Pä VlPõ Hls(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k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kamba|k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ga</w:t>
      </w:r>
      <w:r w:rsidRPr="00E3787E">
        <w:rPr>
          <w:rFonts w:ascii="Times SUT" w:hAnsi="Times SUT" w:cs="Times SUT"/>
          <w:sz w:val="20"/>
        </w:rPr>
        <w:t xml:space="preserve"> Khk, g </w:t>
      </w:r>
      <w:r w:rsidRPr="00E3787E">
        <w:rPr>
          <w:rFonts w:ascii="Times SUT" w:hAnsi="Times SUT" w:cs="Times SUT"/>
          <w:i/>
          <w:sz w:val="20"/>
        </w:rPr>
        <w:noBreakHyphen/>
        <w:t xml:space="preserve">ku,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Krk suur tükk, kamakas </w:t>
      </w:r>
      <w:r w:rsidRPr="00E3787E">
        <w:rPr>
          <w:rFonts w:ascii="Times SUT" w:hAnsi="Times SUT" w:cs="Times SUT"/>
          <w:i/>
          <w:sz w:val="20"/>
        </w:rPr>
        <w:t>meri aeas suured j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kambagad `randa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suurt liha kambakast annab ikke `süia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kambakad akkavad `alla obusel kah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ea kambakas `seepi</w:t>
      </w:r>
      <w:r w:rsidRPr="00E3787E">
        <w:rPr>
          <w:rFonts w:ascii="Times SUT" w:hAnsi="Times SUT" w:cs="Times SUT"/>
          <w:sz w:val="20"/>
        </w:rPr>
        <w:t xml:space="preserve"> Pil; </w:t>
      </w:r>
      <w:r w:rsidRPr="00E3787E">
        <w:rPr>
          <w:rFonts w:ascii="Times SUT" w:hAnsi="Times SUT" w:cs="Times SUT"/>
          <w:i/>
          <w:sz w:val="20"/>
        </w:rPr>
        <w:t>suur kambak `leibä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 xml:space="preserve">obese jala all suure kambagu </w:t>
      </w:r>
      <w:r w:rsidRPr="00E3787E">
        <w:rPr>
          <w:rFonts w:ascii="Times SUT" w:hAnsi="Times SUT" w:cs="Times SUT"/>
          <w:sz w:val="20"/>
        </w:rPr>
        <w:t xml:space="preserve">Krk; </w:t>
      </w:r>
      <w:r w:rsidRPr="00E3787E">
        <w:rPr>
          <w:rFonts w:ascii="Times SUT" w:hAnsi="Times SUT" w:cs="Times SUT"/>
          <w:i/>
          <w:sz w:val="20"/>
        </w:rPr>
        <w:t>mõni `siante paks ku kambak</w:t>
      </w:r>
      <w:r w:rsidRPr="00E3787E">
        <w:rPr>
          <w:rFonts w:ascii="Times SUT" w:hAnsi="Times SUT" w:cs="Times SUT"/>
          <w:sz w:val="20"/>
        </w:rPr>
        <w:t xml:space="preserve"> Hel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kambas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kamp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kampsakas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kandak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kambakas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kamba|kas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Khn Hää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puust või rauast täisnurkne laeva lae ja seina tugi; tugev nurgaga puu, mis saadakse tüvest ja sellest väljuvast juuretüükast </w:t>
      </w:r>
      <w:r w:rsidRPr="00E3787E">
        <w:rPr>
          <w:rFonts w:ascii="Times SUT" w:hAnsi="Times SUT" w:cs="Times SUT"/>
          <w:i/>
          <w:sz w:val="20"/>
        </w:rPr>
        <w:t>Suurõmad männad piäme üles `juurma, kambaku taris</w:t>
      </w:r>
      <w:r w:rsidRPr="00E3787E">
        <w:rPr>
          <w:rFonts w:ascii="Times SUT" w:hAnsi="Times SUT" w:cs="Times SUT"/>
          <w:sz w:val="20"/>
        </w:rPr>
        <w:t xml:space="preserve"> Khn; </w:t>
      </w:r>
      <w:r w:rsidRPr="00E3787E">
        <w:rPr>
          <w:rFonts w:ascii="Times SUT" w:hAnsi="Times SUT" w:cs="Times SUT"/>
          <w:i/>
          <w:sz w:val="20"/>
        </w:rPr>
        <w:t>ekpa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k `siutaks ema pääl kambakaga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kambal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kampal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kambas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kambas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`kampa</w:t>
      </w:r>
      <w:r w:rsidRPr="00E3787E">
        <w:rPr>
          <w:rFonts w:ascii="Times SUT" w:hAnsi="Times SUT" w:cs="Times SUT"/>
          <w:sz w:val="20"/>
        </w:rPr>
        <w:t xml:space="preserve"> lumekamakas </w:t>
      </w:r>
      <w:r w:rsidRPr="00E3787E">
        <w:rPr>
          <w:rFonts w:ascii="Times SUT" w:hAnsi="Times SUT" w:cs="Times SUT"/>
          <w:i/>
          <w:sz w:val="20"/>
        </w:rPr>
        <w:t>Ovone ei saa `juossa,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`kampad `korjovad `jalgude `alla</w:t>
      </w:r>
      <w:r w:rsidRPr="00E3787E">
        <w:rPr>
          <w:rFonts w:ascii="Times SUT" w:hAnsi="Times SUT" w:cs="Times SUT"/>
          <w:sz w:val="20"/>
        </w:rPr>
        <w:t xml:space="preserve"> IisR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kamp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kambas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kambas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`kampa</w:t>
      </w:r>
      <w:r w:rsidRPr="00E3787E">
        <w:rPr>
          <w:rFonts w:ascii="Times SUT" w:hAnsi="Times SUT" w:cs="Times SUT"/>
          <w:sz w:val="20"/>
        </w:rPr>
        <w:t xml:space="preserve"> Rei jalg </w:t>
      </w:r>
      <w:r w:rsidRPr="00E3787E">
        <w:rPr>
          <w:rFonts w:ascii="Times SUT" w:hAnsi="Times SUT" w:cs="Times SUT"/>
          <w:i/>
          <w:sz w:val="20"/>
        </w:rPr>
        <w:t>`Pistis siit `leikama, nenda et `kampad `vilkusid</w:t>
      </w:r>
      <w:r w:rsidRPr="00E3787E">
        <w:rPr>
          <w:rFonts w:ascii="Times SUT" w:hAnsi="Times SUT" w:cs="Times SUT"/>
          <w:sz w:val="20"/>
        </w:rPr>
        <w:t xml:space="preserve"> Rei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kamp</w:t>
      </w:r>
      <w:r w:rsidRPr="00E3787E">
        <w:rPr>
          <w:rFonts w:ascii="Times SUT" w:hAnsi="Times SUT" w:cs="Times SUT"/>
          <w:sz w:val="20"/>
          <w:vertAlign w:val="superscript"/>
        </w:rPr>
        <w:t>3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kambastama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kambastama</w:t>
      </w:r>
      <w:r w:rsidRPr="00E3787E">
        <w:rPr>
          <w:rFonts w:ascii="Times SUT" w:hAnsi="Times SUT" w:cs="Times SUT"/>
          <w:sz w:val="20"/>
        </w:rPr>
        <w:t xml:space="preserve"> Hi jalaga lööma; ära lööma </w:t>
      </w:r>
      <w:r w:rsidRPr="00E3787E">
        <w:rPr>
          <w:rFonts w:ascii="Times SUT" w:hAnsi="Times SUT" w:cs="Times SUT"/>
          <w:i/>
          <w:sz w:val="20"/>
        </w:rPr>
        <w:t>`veisel sant mood, nii kui `lüpsma akad, kohe kambastab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See on kuri obu, ta vöib sind kambasta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kui inimene lööb jäla ära, siis kambastab</w:t>
      </w:r>
      <w:r w:rsidRPr="00E3787E">
        <w:rPr>
          <w:rFonts w:ascii="Times SUT" w:hAnsi="Times SUT" w:cs="Times SUT"/>
          <w:sz w:val="20"/>
        </w:rPr>
        <w:t xml:space="preserve"> Phl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kambel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`kambel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Vai, g </w:t>
      </w:r>
      <w:r w:rsidRPr="00E3787E">
        <w:rPr>
          <w:rFonts w:ascii="Times SUT" w:hAnsi="Times SUT" w:cs="Times SUT"/>
          <w:i/>
          <w:sz w:val="20"/>
        </w:rPr>
        <w:t>`kambli</w:t>
      </w:r>
      <w:r w:rsidRPr="00E3787E">
        <w:rPr>
          <w:rFonts w:ascii="Times SUT" w:hAnsi="Times SUT" w:cs="Times SUT"/>
          <w:sz w:val="20"/>
        </w:rPr>
        <w:t xml:space="preserve"> Trm(</w:t>
      </w:r>
      <w:r w:rsidRPr="00E3787E">
        <w:rPr>
          <w:rFonts w:ascii="Times SUT" w:hAnsi="Times SUT" w:cs="Times SUT"/>
          <w:i/>
          <w:sz w:val="20"/>
        </w:rPr>
        <w:t>`kambal</w:t>
      </w:r>
      <w:r w:rsidRPr="00E3787E">
        <w:rPr>
          <w:rFonts w:ascii="Times SUT" w:hAnsi="Times SUT" w:cs="Times SUT"/>
          <w:sz w:val="20"/>
        </w:rPr>
        <w:t xml:space="preserve">) kammeljas </w:t>
      </w:r>
      <w:r w:rsidRPr="00E3787E">
        <w:rPr>
          <w:rFonts w:ascii="Times SUT" w:hAnsi="Times SUT" w:cs="Times SUT"/>
          <w:i/>
          <w:sz w:val="20"/>
        </w:rPr>
        <w:t>`kamblil on kõhualune sile, peal on suomus</w:t>
      </w:r>
      <w:r w:rsidRPr="00E3787E">
        <w:rPr>
          <w:rFonts w:ascii="Times SUT" w:hAnsi="Times SUT" w:cs="Times SUT"/>
          <w:sz w:val="20"/>
        </w:rPr>
        <w:t xml:space="preserve"> Trm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kammel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kambeldama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kambeldama</w:t>
      </w:r>
      <w:r w:rsidRPr="00E3787E">
        <w:rPr>
          <w:rFonts w:ascii="Times SUT" w:hAnsi="Times SUT" w:cs="Times SUT"/>
          <w:sz w:val="20"/>
        </w:rPr>
        <w:t xml:space="preserve"> sahkerdama, mehkeldama; liiderdama </w:t>
      </w:r>
      <w:r w:rsidRPr="00E3787E">
        <w:rPr>
          <w:rFonts w:ascii="Times SUT" w:hAnsi="Times SUT" w:cs="Times SUT"/>
          <w:i/>
          <w:sz w:val="20"/>
        </w:rPr>
        <w:t>Ooratäkk on 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, kis oma naise juures elab ja teistega `aelab, kambeldab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kamber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`kamber </w:t>
      </w:r>
      <w:r w:rsidRPr="00E3787E">
        <w:rPr>
          <w:rFonts w:ascii="Times SUT" w:hAnsi="Times SUT" w:cs="Times SUT"/>
          <w:sz w:val="20"/>
        </w:rPr>
        <w:t xml:space="preserve">g </w:t>
      </w:r>
      <w:r w:rsidRPr="00E3787E">
        <w:rPr>
          <w:rFonts w:ascii="Times SUT" w:hAnsi="Times SUT" w:cs="Times SUT"/>
          <w:i/>
          <w:sz w:val="20"/>
        </w:rPr>
        <w:t>`kambri</w:t>
      </w:r>
      <w:r w:rsidRPr="00E3787E">
        <w:rPr>
          <w:rFonts w:ascii="Times SUT" w:hAnsi="Times SUT" w:cs="Times SUT"/>
          <w:sz w:val="20"/>
        </w:rPr>
        <w:t xml:space="preserve"> R S Mar Kse Han Khn(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õr</w:t>
      </w:r>
      <w:r w:rsidRPr="00E3787E">
        <w:rPr>
          <w:rFonts w:ascii="Times SUT" w:hAnsi="Times SUT" w:cs="Times SUT"/>
          <w:sz w:val="20"/>
        </w:rPr>
        <w:t xml:space="preserve">) K I,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Käi Phl HJn Koe; </w:t>
      </w:r>
      <w:r w:rsidRPr="00E3787E">
        <w:rPr>
          <w:rFonts w:ascii="Times SUT" w:hAnsi="Times SUT" w:cs="Times SUT"/>
          <w:i/>
          <w:sz w:val="20"/>
        </w:rPr>
        <w:t>kammer</w:t>
      </w:r>
      <w:r w:rsidRPr="00E3787E">
        <w:rPr>
          <w:rFonts w:ascii="Times SUT" w:hAnsi="Times SUT" w:cs="Times SUT"/>
          <w:sz w:val="20"/>
        </w:rPr>
        <w:t xml:space="preserve"> Khk, g </w:t>
      </w:r>
      <w:r w:rsidRPr="00E3787E">
        <w:rPr>
          <w:rFonts w:ascii="Times SUT" w:hAnsi="Times SUT" w:cs="Times SUT"/>
          <w:i/>
          <w:sz w:val="20"/>
        </w:rPr>
        <w:t>`kambre</w:t>
      </w:r>
      <w:r w:rsidRPr="00E3787E">
        <w:rPr>
          <w:rFonts w:ascii="Times SUT" w:hAnsi="Times SUT" w:cs="Times SUT"/>
          <w:sz w:val="20"/>
        </w:rPr>
        <w:t xml:space="preserve"> Kul Kei Hag Rap Ann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  <w:sz w:val="20"/>
        </w:rPr>
        <w:t xml:space="preserve"> M, T,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Äks Hls Puh, g </w:t>
      </w:r>
      <w:r w:rsidRPr="00E3787E">
        <w:rPr>
          <w:rFonts w:ascii="Times SUT" w:hAnsi="Times SUT" w:cs="Times SUT"/>
          <w:i/>
          <w:sz w:val="20"/>
        </w:rPr>
        <w:t>`kamre</w:t>
      </w:r>
      <w:r w:rsidRPr="00E3787E">
        <w:rPr>
          <w:rFonts w:ascii="Times SUT" w:hAnsi="Times SUT" w:cs="Times SUT"/>
          <w:sz w:val="20"/>
        </w:rPr>
        <w:t xml:space="preserve"> L Ha VlPõ,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Pöi Rid Han Var Tõs Kod Äks Krk; </w:t>
      </w:r>
      <w:r w:rsidRPr="00E3787E">
        <w:rPr>
          <w:rFonts w:ascii="Times SUT" w:hAnsi="Times SUT" w:cs="Times SUT"/>
          <w:i/>
          <w:sz w:val="20"/>
        </w:rPr>
        <w:t xml:space="preserve">`kammer </w:t>
      </w:r>
      <w:r w:rsidRPr="00E3787E">
        <w:rPr>
          <w:rFonts w:ascii="Times SUT" w:hAnsi="Times SUT" w:cs="Times SUT"/>
          <w:sz w:val="20"/>
        </w:rPr>
        <w:t xml:space="preserve">g </w:t>
      </w:r>
      <w:r w:rsidRPr="00E3787E">
        <w:rPr>
          <w:rFonts w:ascii="Times SUT" w:hAnsi="Times SUT" w:cs="Times SUT"/>
          <w:i/>
          <w:sz w:val="20"/>
        </w:rPr>
        <w:t>`kambri</w:t>
      </w:r>
      <w:r w:rsidRPr="00E3787E">
        <w:rPr>
          <w:rFonts w:ascii="Times SUT" w:hAnsi="Times SUT" w:cs="Times SUT"/>
          <w:sz w:val="20"/>
        </w:rPr>
        <w:t xml:space="preserve"> R(</w:t>
      </w:r>
      <w:r w:rsidRPr="00E3787E">
        <w:rPr>
          <w:rFonts w:ascii="Times SUT" w:hAnsi="Times SUT" w:cs="Times SUT"/>
          <w:i/>
          <w:sz w:val="20"/>
        </w:rPr>
        <w:t>`kammar</w:t>
      </w:r>
      <w:r w:rsidRPr="00E3787E">
        <w:rPr>
          <w:rFonts w:ascii="Times SUT" w:hAnsi="Times SUT" w:cs="Times SUT"/>
          <w:sz w:val="20"/>
        </w:rPr>
        <w:t xml:space="preserve"> Kuu, </w:t>
      </w:r>
      <w:r w:rsidRPr="00E3787E">
        <w:rPr>
          <w:rFonts w:ascii="Times SUT" w:hAnsi="Times SUT" w:cs="Times SUT"/>
          <w:i/>
          <w:sz w:val="20"/>
        </w:rPr>
        <w:t>`kammeri</w:t>
      </w:r>
      <w:r w:rsidRPr="00E3787E">
        <w:rPr>
          <w:rFonts w:ascii="Times SUT" w:hAnsi="Times SUT" w:cs="Times SUT"/>
          <w:sz w:val="20"/>
        </w:rPr>
        <w:t xml:space="preserve"> Vai), </w:t>
      </w:r>
      <w:r w:rsidRPr="00E3787E">
        <w:rPr>
          <w:rFonts w:ascii="Times SUT" w:hAnsi="Times SUT" w:cs="Times SUT"/>
          <w:i/>
          <w:sz w:val="20"/>
        </w:rPr>
        <w:noBreakHyphen/>
        <w:t>re</w:t>
      </w:r>
      <w:r w:rsidRPr="00E3787E">
        <w:rPr>
          <w:rFonts w:ascii="Times SUT" w:hAnsi="Times SUT" w:cs="Times SUT"/>
          <w:sz w:val="20"/>
        </w:rPr>
        <w:t xml:space="preserve"> Kos Jür HJn, g </w:t>
      </w:r>
      <w:r w:rsidRPr="00E3787E">
        <w:rPr>
          <w:rFonts w:ascii="Times SUT" w:hAnsi="Times SUT" w:cs="Times SUT"/>
          <w:i/>
          <w:sz w:val="20"/>
        </w:rPr>
        <w:t>`kamre</w:t>
      </w:r>
      <w:r w:rsidRPr="00E3787E">
        <w:rPr>
          <w:rFonts w:ascii="Times SUT" w:hAnsi="Times SUT" w:cs="Times SUT"/>
          <w:sz w:val="20"/>
        </w:rPr>
        <w:t xml:space="preserve"> LNg Juu Kos Jür Ann Tür Pee Plt KJn Krk; n, g </w:t>
      </w:r>
      <w:r w:rsidRPr="00E3787E">
        <w:rPr>
          <w:rFonts w:ascii="Times SUT" w:hAnsi="Times SUT" w:cs="Times SUT"/>
          <w:i/>
          <w:sz w:val="20"/>
        </w:rPr>
        <w:t xml:space="preserve">`kambri </w:t>
      </w:r>
      <w:r w:rsidRPr="00E3787E">
        <w:rPr>
          <w:rFonts w:ascii="Times SUT" w:hAnsi="Times SUT" w:cs="Times SUT"/>
          <w:sz w:val="20"/>
        </w:rPr>
        <w:t>Jõe VNg Lüg;</w:t>
      </w:r>
      <w:r w:rsidRPr="00E3787E">
        <w:rPr>
          <w:rFonts w:ascii="Times SUT" w:hAnsi="Times SUT" w:cs="Times SUT"/>
          <w:i/>
          <w:sz w:val="20"/>
        </w:rPr>
        <w:t xml:space="preserve"> `kammõr </w:t>
      </w:r>
      <w:r w:rsidRPr="00E3787E">
        <w:rPr>
          <w:rFonts w:ascii="Times SUT" w:hAnsi="Times SUT" w:cs="Times SUT"/>
          <w:sz w:val="20"/>
        </w:rPr>
        <w:t xml:space="preserve">Ran Ote San,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sz w:val="20"/>
        </w:rPr>
        <w:t xml:space="preserve"> V,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sz w:val="20"/>
        </w:rPr>
        <w:t xml:space="preserve">g </w:t>
      </w:r>
      <w:r w:rsidRPr="00E3787E">
        <w:rPr>
          <w:rFonts w:ascii="Times SUT" w:hAnsi="Times SUT" w:cs="Times SUT"/>
          <w:i/>
          <w:sz w:val="20"/>
        </w:rPr>
        <w:t>`kambrõ</w:t>
      </w:r>
      <w:r w:rsidRPr="00E3787E">
        <w:rPr>
          <w:rFonts w:ascii="Times SUT" w:hAnsi="Times SUT" w:cs="Times SUT"/>
          <w:sz w:val="20"/>
        </w:rPr>
        <w:t>; n, g</w:t>
      </w:r>
      <w:r w:rsidRPr="00E3787E">
        <w:rPr>
          <w:rFonts w:ascii="Times SUT" w:hAnsi="Times SUT" w:cs="Times SUT"/>
          <w:i/>
          <w:sz w:val="20"/>
        </w:rPr>
        <w:t>`kambrõ</w:t>
      </w:r>
      <w:r w:rsidRPr="00E3787E">
        <w:rPr>
          <w:rFonts w:ascii="Times SUT" w:hAnsi="Times SUT" w:cs="Times SUT"/>
          <w:sz w:val="20"/>
        </w:rPr>
        <w:t xml:space="preserve"> V(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i</w:t>
      </w:r>
      <w:r w:rsidRPr="00E3787E">
        <w:rPr>
          <w:rFonts w:ascii="Times SUT" w:hAnsi="Times SUT" w:cs="Times SUT"/>
          <w:sz w:val="20"/>
        </w:rPr>
        <w:t xml:space="preserve"> Rõu)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rehetoa otsa ehitatud (kütteta) eluruum, </w:t>
      </w:r>
      <w:r w:rsidRPr="00E3787E">
        <w:rPr>
          <w:rFonts w:ascii="Times SUT" w:hAnsi="Times SUT" w:cs="Times SUT"/>
          <w:sz w:val="16"/>
        </w:rPr>
        <w:t>u</w:t>
      </w:r>
      <w:r w:rsidRPr="00E3787E">
        <w:rPr>
          <w:rFonts w:ascii="Times SUT" w:hAnsi="Times SUT" w:cs="Times SUT"/>
          <w:sz w:val="20"/>
        </w:rPr>
        <w:t xml:space="preserve"> tuba </w:t>
      </w:r>
      <w:r w:rsidRPr="00E3787E">
        <w:rPr>
          <w:rFonts w:ascii="Times SUT" w:hAnsi="Times SUT" w:cs="Times SUT"/>
          <w:i/>
          <w:sz w:val="20"/>
        </w:rPr>
        <w:t>meil õli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`reie tua `õtsas kaks `kambri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löövi ja tua vahel on `kamber</w:t>
      </w:r>
      <w:r w:rsidRPr="00E3787E">
        <w:rPr>
          <w:rFonts w:ascii="Times SUT" w:hAnsi="Times SUT" w:cs="Times SUT"/>
          <w:sz w:val="20"/>
        </w:rPr>
        <w:t xml:space="preserve"> Ans; </w:t>
      </w:r>
      <w:r w:rsidRPr="00E3787E">
        <w:rPr>
          <w:rFonts w:ascii="Times SUT" w:hAnsi="Times SUT" w:cs="Times SUT"/>
          <w:i/>
          <w:sz w:val="20"/>
        </w:rPr>
        <w:t>tuba nenda rügine, lehme param `kambri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kirgu koda kutsutase `santide `kambriks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ahu taga `olli pisike `kamber</w:t>
      </w:r>
      <w:r w:rsidRPr="00E3787E">
        <w:rPr>
          <w:rFonts w:ascii="Times SUT" w:hAnsi="Times SUT" w:cs="Times SUT"/>
          <w:sz w:val="20"/>
        </w:rPr>
        <w:t xml:space="preserve"> Muh; [mõisas] </w:t>
      </w:r>
      <w:r w:rsidRPr="00E3787E">
        <w:rPr>
          <w:rFonts w:ascii="Times SUT" w:hAnsi="Times SUT" w:cs="Times SUT"/>
          <w:i/>
          <w:sz w:val="20"/>
        </w:rPr>
        <w:t>oli tühi `kammer, trellid ees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kammer oli `puhtam, tuas oli rihi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iga tiumehel oli üks `kammer. `kamre ies oli koda ja `kõrvas `sahver</w:t>
      </w:r>
      <w:r w:rsidRPr="00E3787E">
        <w:rPr>
          <w:rFonts w:ascii="Times SUT" w:hAnsi="Times SUT" w:cs="Times SUT"/>
          <w:sz w:val="20"/>
        </w:rPr>
        <w:t xml:space="preserve"> Kos; </w:t>
      </w:r>
      <w:r w:rsidRPr="00E3787E">
        <w:rPr>
          <w:rFonts w:ascii="Times SUT" w:hAnsi="Times SUT" w:cs="Times SUT"/>
          <w:i/>
          <w:sz w:val="20"/>
        </w:rPr>
        <w:t>üks oli ies `kamber ja teine oli tagant `kamber ja rehetuba oli kolmas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rehetare õli ja kammer, ei õld tubasid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`kambrid olid otsas, rehetuba `keskel</w:t>
      </w:r>
      <w:r w:rsidRPr="00E3787E">
        <w:rPr>
          <w:rFonts w:ascii="Times SUT" w:hAnsi="Times SUT" w:cs="Times SUT"/>
          <w:sz w:val="20"/>
        </w:rPr>
        <w:t xml:space="preserve"> Pal; </w:t>
      </w:r>
      <w:r w:rsidRPr="00E3787E">
        <w:rPr>
          <w:rFonts w:ascii="Times SUT" w:hAnsi="Times SUT" w:cs="Times SUT"/>
          <w:i/>
          <w:sz w:val="20"/>
        </w:rPr>
        <w:t>vanast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rehetuba ja eigä sääl kammert kõrval ei olnd</w:t>
      </w:r>
      <w:r w:rsidRPr="00E3787E">
        <w:rPr>
          <w:rFonts w:ascii="Times SUT" w:hAnsi="Times SUT" w:cs="Times SUT"/>
          <w:sz w:val="20"/>
        </w:rPr>
        <w:t xml:space="preserve"> KJn; </w:t>
      </w:r>
      <w:r w:rsidRPr="00E3787E">
        <w:rPr>
          <w:rFonts w:ascii="Times SUT" w:hAnsi="Times SUT" w:cs="Times SUT"/>
          <w:i/>
          <w:sz w:val="20"/>
        </w:rPr>
        <w:t>vanast olli `kamre puha</w:t>
      </w:r>
      <w:r w:rsidRPr="00E3787E">
        <w:rPr>
          <w:rFonts w:ascii="Times SUT" w:hAnsi="Times SUT" w:cs="Times SUT"/>
          <w:sz w:val="20"/>
        </w:rPr>
        <w:t>:</w:t>
      </w:r>
      <w:r w:rsidRPr="00E3787E">
        <w:rPr>
          <w:rFonts w:ascii="Times SUT" w:hAnsi="Times SUT" w:cs="Times SUT"/>
          <w:i/>
          <w:sz w:val="20"/>
        </w:rPr>
        <w:t xml:space="preserve"> suur kammer, taakammer, ahju perä kammer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perem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st `pernaist ja latset `ellivä `kambren, tõese olliva taren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tagumatsel `kambrel olli laudpõrmand all, aga edimätsel `o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maapõrmand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ku ma tütärla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li, 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ss te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ti `kambrõ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tooni`aoni `e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limi rehen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tarõ kammõr sääl `e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perremihe ja `pernasõ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muuga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eläse `kambrõkaistõ siseh</w:t>
      </w:r>
      <w:r w:rsidRPr="00E3787E">
        <w:rPr>
          <w:rFonts w:ascii="Times SUT" w:hAnsi="Times SUT" w:cs="Times SUT"/>
          <w:sz w:val="20"/>
        </w:rPr>
        <w:t xml:space="preserve"> Se || moonamaja </w:t>
      </w:r>
      <w:r w:rsidRPr="00E3787E">
        <w:rPr>
          <w:rFonts w:ascii="Times SUT" w:hAnsi="Times SUT" w:cs="Times SUT"/>
          <w:i/>
          <w:sz w:val="20"/>
        </w:rPr>
        <w:t>kui minu isa oli `sündind, siis oli veel Kursi mõisas kaks `kambred</w:t>
      </w:r>
      <w:r w:rsidRPr="00E3787E">
        <w:rPr>
          <w:rFonts w:ascii="Times SUT" w:hAnsi="Times SUT" w:cs="Times SUT"/>
          <w:sz w:val="20"/>
        </w:rPr>
        <w:t xml:space="preserve"> JJn || koerakuut </w:t>
      </w:r>
      <w:r w:rsidRPr="00E3787E">
        <w:rPr>
          <w:rFonts w:ascii="Times SUT" w:hAnsi="Times SUT" w:cs="Times SUT"/>
          <w:i/>
          <w:sz w:val="20"/>
        </w:rPr>
        <w:t>ku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š je</w:t>
      </w:r>
      <w:r w:rsidR="00E3787E" w:rsidRPr="00E3787E">
        <w:rPr>
          <w:rFonts w:ascii="Times SUT" w:hAnsi="Times SUT" w:cs="Times SUT"/>
          <w:i/>
          <w:sz w:val="20"/>
        </w:rPr>
        <w:t>ž</w:t>
      </w:r>
      <w:r w:rsidRPr="00E3787E">
        <w:rPr>
          <w:rFonts w:ascii="Times SUT" w:hAnsi="Times SUT" w:cs="Times SUT"/>
          <w:i/>
          <w:sz w:val="20"/>
        </w:rPr>
        <w:t>i `amma `kambrõdõ</w:t>
      </w:r>
      <w:r w:rsidRPr="00E3787E">
        <w:rPr>
          <w:rFonts w:ascii="Times SUT" w:hAnsi="Times SUT" w:cs="Times SUT"/>
          <w:sz w:val="20"/>
        </w:rPr>
        <w:t xml:space="preserve"> Lei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ait </w:t>
      </w:r>
      <w:r w:rsidRPr="00E3787E">
        <w:rPr>
          <w:rFonts w:ascii="Times SUT" w:hAnsi="Times SUT" w:cs="Times SUT"/>
          <w:i/>
          <w:sz w:val="20"/>
        </w:rPr>
        <w:t>`iesti `kieless `aidad, aga rannass `üöllä `kambrid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ega `kambris elätud. seal oli leiä ta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gas ja karduli salbed ja piimä pütid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üle õue kammer</w:t>
      </w:r>
      <w:r w:rsidRPr="00E3787E">
        <w:rPr>
          <w:rFonts w:ascii="Times SUT" w:hAnsi="Times SUT" w:cs="Times SUT"/>
          <w:sz w:val="20"/>
        </w:rPr>
        <w:t xml:space="preserve"> Mih; </w:t>
      </w:r>
      <w:r w:rsidRPr="00E3787E">
        <w:rPr>
          <w:rFonts w:ascii="Times SUT" w:hAnsi="Times SUT" w:cs="Times SUT"/>
          <w:i/>
          <w:sz w:val="20"/>
        </w:rPr>
        <w:t>õue kammer</w:t>
      </w:r>
      <w:r w:rsidRPr="00E3787E">
        <w:rPr>
          <w:rFonts w:ascii="Times SUT" w:hAnsi="Times SUT" w:cs="Times SUT"/>
          <w:sz w:val="20"/>
        </w:rPr>
        <w:t xml:space="preserve"> HMd; </w:t>
      </w:r>
      <w:r w:rsidRPr="00E3787E">
        <w:rPr>
          <w:rFonts w:ascii="Times SUT" w:hAnsi="Times SUT" w:cs="Times SUT"/>
          <w:i/>
          <w:sz w:val="20"/>
        </w:rPr>
        <w:t>vanal aal `üiti kammer, nüid `üitakse ait</w:t>
      </w:r>
      <w:r w:rsidRPr="00E3787E">
        <w:rPr>
          <w:rFonts w:ascii="Times SUT" w:hAnsi="Times SUT" w:cs="Times SUT"/>
          <w:sz w:val="20"/>
        </w:rPr>
        <w:t xml:space="preserve"> Kei; </w:t>
      </w:r>
      <w:r w:rsidRPr="00E3787E">
        <w:rPr>
          <w:rFonts w:ascii="Times SUT" w:hAnsi="Times SUT" w:cs="Times SUT"/>
          <w:i/>
          <w:sz w:val="20"/>
        </w:rPr>
        <w:t>mine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 `kinda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`kambrõst, ma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naka kerikudõ minemäde</w:t>
      </w:r>
      <w:r w:rsidRPr="00E3787E">
        <w:rPr>
          <w:rFonts w:ascii="Times SUT" w:hAnsi="Times SUT" w:cs="Times SUT"/>
          <w:sz w:val="20"/>
        </w:rPr>
        <w:t xml:space="preserve"> Har || sahver </w:t>
      </w:r>
      <w:r w:rsidRPr="00E3787E">
        <w:rPr>
          <w:rFonts w:ascii="Times SUT" w:hAnsi="Times SUT" w:cs="Times SUT"/>
          <w:i/>
          <w:sz w:val="20"/>
        </w:rPr>
        <w:t>moned `ütleväd `kammer, `pienemäd inimised `ütleväd `sahver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kammer oli pime pu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ka, kus oli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mem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mine tuu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`kambrõst `leibä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neljakandiline kividega täidetud alus või kast </w:t>
      </w:r>
      <w:r w:rsidRPr="00E3787E">
        <w:rPr>
          <w:rFonts w:ascii="Times SUT" w:hAnsi="Times SUT" w:cs="Times SUT"/>
          <w:i/>
          <w:sz w:val="20"/>
        </w:rPr>
        <w:t>igas `kamres on ligi kuus kupikud kivisi. ku `laeva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</w:t>
      </w:r>
      <w:r w:rsidRPr="00E3787E">
        <w:rPr>
          <w:rFonts w:ascii="Times SUT" w:hAnsi="Times SUT" w:cs="Times SUT"/>
          <w:sz w:val="20"/>
        </w:rPr>
        <w:t xml:space="preserve"> (merre) </w:t>
      </w:r>
      <w:r w:rsidRPr="00E3787E">
        <w:rPr>
          <w:rFonts w:ascii="Times SUT" w:hAnsi="Times SUT" w:cs="Times SUT"/>
          <w:i/>
          <w:sz w:val="20"/>
        </w:rPr>
        <w:t>`aetaks, siis piab ikki kaks kammert olema, üks paremal 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l laeva nina 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s, teine vassakul p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Hää;</w:t>
      </w:r>
      <w:r w:rsidRPr="00E3787E">
        <w:rPr>
          <w:rFonts w:ascii="Times SUT" w:hAnsi="Times SUT" w:cs="Times SUT"/>
          <w:i/>
          <w:sz w:val="20"/>
        </w:rPr>
        <w:t xml:space="preserve"> silla `kamre olli kivedega täüs täüdet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kammõrdõga silla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Krl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kambrik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kamberdama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kamber|dama</w:t>
      </w:r>
      <w:r w:rsidRPr="00E3787E">
        <w:rPr>
          <w:rFonts w:ascii="Times SUT" w:hAnsi="Times SUT" w:cs="Times SUT"/>
          <w:sz w:val="20"/>
        </w:rPr>
        <w:t xml:space="preserve"> Vai/</w:t>
      </w:r>
      <w:r w:rsidRPr="00E3787E">
        <w:rPr>
          <w:rFonts w:ascii="Times SUT" w:hAnsi="Times SUT" w:cs="Times SUT"/>
          <w:i/>
          <w:sz w:val="20"/>
        </w:rPr>
        <w:t>`k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/ Muh Kod, </w:t>
      </w:r>
      <w:r w:rsidRPr="00E3787E">
        <w:rPr>
          <w:rFonts w:ascii="Times SUT" w:hAnsi="Times SUT" w:cs="Times SUT"/>
          <w:i/>
          <w:sz w:val="20"/>
        </w:rPr>
        <w:noBreakHyphen/>
        <w:t>tem</w:t>
      </w:r>
      <w:r w:rsidRPr="00E3787E">
        <w:rPr>
          <w:rFonts w:ascii="Times SUT" w:hAnsi="Times SUT" w:cs="Times SUT"/>
          <w:sz w:val="20"/>
        </w:rPr>
        <w:t xml:space="preserve"> Krk, </w:t>
      </w:r>
      <w:r w:rsidRPr="00E3787E">
        <w:rPr>
          <w:rFonts w:ascii="Times SUT" w:hAnsi="Times SUT" w:cs="Times SUT"/>
          <w:i/>
          <w:sz w:val="20"/>
        </w:rPr>
        <w:noBreakHyphen/>
        <w:t>deme</w:t>
      </w:r>
      <w:r w:rsidRPr="00E3787E">
        <w:rPr>
          <w:rFonts w:ascii="Times SUT" w:hAnsi="Times SUT" w:cs="Times SUT"/>
          <w:sz w:val="20"/>
        </w:rPr>
        <w:t xml:space="preserve"> Hel, </w:t>
      </w:r>
      <w:r w:rsidRPr="00E3787E">
        <w:rPr>
          <w:rFonts w:ascii="Times SUT" w:hAnsi="Times SUT" w:cs="Times SUT"/>
          <w:i/>
          <w:sz w:val="20"/>
        </w:rPr>
        <w:t>kambõrdama</w:t>
      </w:r>
      <w:r w:rsidRPr="00E3787E">
        <w:rPr>
          <w:rFonts w:ascii="Times SUT" w:hAnsi="Times SUT" w:cs="Times SUT"/>
          <w:sz w:val="20"/>
        </w:rPr>
        <w:t xml:space="preserve"> Ote, </w:t>
      </w:r>
      <w:r w:rsidRPr="00E3787E">
        <w:rPr>
          <w:rFonts w:ascii="Times SUT" w:hAnsi="Times SUT" w:cs="Times SUT"/>
          <w:i/>
          <w:sz w:val="20"/>
        </w:rPr>
        <w:noBreakHyphen/>
        <w:t>õmõ</w:t>
      </w:r>
      <w:r w:rsidRPr="00E3787E">
        <w:rPr>
          <w:rFonts w:ascii="Times SUT" w:hAnsi="Times SUT" w:cs="Times SUT"/>
          <w:sz w:val="20"/>
        </w:rPr>
        <w:t xml:space="preserve"> San</w:t>
      </w:r>
      <w:r w:rsidRPr="00E3787E">
        <w:rPr>
          <w:rFonts w:ascii="Times SUT" w:hAnsi="Times SUT" w:cs="Times SUT"/>
          <w:i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noBreakHyphen/>
        <w:t>õma</w:t>
      </w:r>
      <w:r w:rsidRPr="00E3787E">
        <w:rPr>
          <w:rFonts w:ascii="Times SUT" w:hAnsi="Times SUT" w:cs="Times SUT"/>
          <w:sz w:val="20"/>
        </w:rPr>
        <w:t xml:space="preserve"> Kan komberdama </w:t>
      </w:r>
      <w:r w:rsidRPr="00E3787E">
        <w:rPr>
          <w:rFonts w:ascii="Times SUT" w:hAnsi="Times SUT" w:cs="Times SUT"/>
          <w:i/>
          <w:sz w:val="20"/>
        </w:rPr>
        <w:t>`kaige `päiva `mutku `kamberda jala pääl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obu aga kamberdab `peale ühest kohjast `teise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muko kamberdab nagu vana juadik</w:t>
      </w:r>
      <w:r w:rsidRPr="00E3787E">
        <w:rPr>
          <w:rFonts w:ascii="Times SUT" w:hAnsi="Times SUT" w:cs="Times SUT"/>
          <w:sz w:val="20"/>
        </w:rPr>
        <w:t xml:space="preserve"> Kod; </w:t>
      </w:r>
      <w:r w:rsidRPr="00E3787E">
        <w:rPr>
          <w:rFonts w:ascii="Times SUT" w:hAnsi="Times SUT" w:cs="Times SUT"/>
          <w:i/>
          <w:sz w:val="20"/>
        </w:rPr>
        <w:t>tal vigatse jala, lää kamberten iki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kamberts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kamberts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komberdis </w:t>
      </w:r>
      <w:r w:rsidRPr="00E3787E">
        <w:rPr>
          <w:rFonts w:ascii="Times SUT" w:hAnsi="Times SUT" w:cs="Times SUT"/>
          <w:i/>
          <w:sz w:val="20"/>
        </w:rPr>
        <w:t>õige kamberts tõine, jala om kõva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kambiilama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kambiìlama</w:t>
      </w:r>
      <w:r w:rsidRPr="00E3787E">
        <w:rPr>
          <w:rFonts w:ascii="Times SUT" w:hAnsi="Times SUT" w:cs="Times SUT"/>
          <w:sz w:val="20"/>
        </w:rPr>
        <w:t xml:space="preserve"> katki kulutama, hõõruma </w:t>
      </w:r>
      <w:r w:rsidRPr="00E3787E">
        <w:rPr>
          <w:rFonts w:ascii="Times SUT" w:hAnsi="Times SUT" w:cs="Times SUT"/>
          <w:i/>
          <w:sz w:val="20"/>
        </w:rPr>
        <w:t>`Lainega kambiìlas kubu `nüöri `katki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kamblik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`kambli|k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ku</w:t>
      </w:r>
      <w:r w:rsidRPr="00E3787E">
        <w:rPr>
          <w:rFonts w:ascii="Times SUT" w:hAnsi="Times SUT" w:cs="Times SUT"/>
          <w:sz w:val="20"/>
        </w:rPr>
        <w:t xml:space="preserve"> Ote Plv sõnakuulmatu, kangekaelne (laps) </w:t>
      </w:r>
      <w:r w:rsidRPr="00E3787E">
        <w:rPr>
          <w:rFonts w:ascii="Times SUT" w:hAnsi="Times SUT" w:cs="Times SUT"/>
          <w:i/>
          <w:sz w:val="20"/>
        </w:rPr>
        <w:t>`väega `kamblik, jonnikass</w:t>
      </w:r>
      <w:r w:rsidRPr="00E3787E">
        <w:rPr>
          <w:rFonts w:ascii="Times SUT" w:hAnsi="Times SUT" w:cs="Times SUT"/>
          <w:sz w:val="20"/>
        </w:rPr>
        <w:t xml:space="preserve"> Ote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 xml:space="preserve"> kammõlik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kambrik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`kambrik</w:t>
      </w:r>
      <w:r w:rsidRPr="00E3787E">
        <w:rPr>
          <w:rFonts w:ascii="Times SUT" w:hAnsi="Times SUT" w:cs="Times SUT"/>
          <w:sz w:val="20"/>
        </w:rPr>
        <w:t xml:space="preserve"> Mih, </w:t>
      </w:r>
      <w:r w:rsidRPr="00E3787E">
        <w:rPr>
          <w:rFonts w:ascii="Times SUT" w:hAnsi="Times SUT" w:cs="Times SUT"/>
          <w:i/>
          <w:sz w:val="20"/>
        </w:rPr>
        <w:t>kambrik</w:t>
      </w:r>
      <w:r w:rsidRPr="00E3787E">
        <w:rPr>
          <w:rFonts w:ascii="Times SUT" w:hAnsi="Times SUT" w:cs="Times SUT"/>
          <w:sz w:val="20"/>
        </w:rPr>
        <w:t xml:space="preserve"> Kod, </w:t>
      </w:r>
      <w:r w:rsidRPr="00E3787E">
        <w:rPr>
          <w:rFonts w:ascii="Times SUT" w:hAnsi="Times SUT" w:cs="Times SUT"/>
          <w:i/>
          <w:sz w:val="20"/>
        </w:rPr>
        <w:t>kamrik, `kamrik</w:t>
      </w:r>
      <w:r w:rsidRPr="00E3787E">
        <w:rPr>
          <w:rFonts w:ascii="Times SUT" w:hAnsi="Times SUT" w:cs="Times SUT"/>
          <w:sz w:val="20"/>
        </w:rPr>
        <w:t xml:space="preserve"> Mih Trm Kod, g </w:t>
      </w:r>
      <w:r w:rsidRPr="00E3787E">
        <w:rPr>
          <w:rFonts w:ascii="Times SUT" w:hAnsi="Times SUT" w:cs="Times SUT"/>
          <w:i/>
          <w:sz w:val="20"/>
        </w:rPr>
        <w:noBreakHyphen/>
        <w:t>u</w:t>
      </w:r>
      <w:r w:rsidRPr="00E3787E">
        <w:rPr>
          <w:rFonts w:ascii="Times SUT" w:hAnsi="Times SUT" w:cs="Times SUT"/>
          <w:sz w:val="20"/>
        </w:rPr>
        <w:t xml:space="preserve">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väike kamber </w:t>
      </w:r>
      <w:r w:rsidRPr="00E3787E">
        <w:rPr>
          <w:rFonts w:ascii="Times SUT" w:hAnsi="Times SUT" w:cs="Times SUT"/>
          <w:i/>
          <w:sz w:val="20"/>
        </w:rPr>
        <w:t>mes sa itked siin, kas sa et või kodon `kamrikun `õlla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väike, elumajaga sama katuse all olev ait; sahver </w:t>
      </w:r>
      <w:r w:rsidRPr="00E3787E">
        <w:rPr>
          <w:rFonts w:ascii="Times SUT" w:hAnsi="Times SUT" w:cs="Times SUT"/>
          <w:i/>
          <w:sz w:val="20"/>
        </w:rPr>
        <w:t>kamrikus oli liha ja või`vaangad ja piimavaang</w:t>
      </w:r>
      <w:r w:rsidRPr="00E3787E">
        <w:rPr>
          <w:rFonts w:ascii="Times SUT" w:hAnsi="Times SUT" w:cs="Times SUT"/>
          <w:sz w:val="20"/>
        </w:rPr>
        <w:t xml:space="preserve"> Mih;  </w:t>
      </w:r>
      <w:r w:rsidRPr="00E3787E">
        <w:rPr>
          <w:rFonts w:ascii="Times SUT" w:hAnsi="Times SUT" w:cs="Times SUT"/>
          <w:i/>
          <w:sz w:val="20"/>
        </w:rPr>
        <w:t>kamrikun õlid räted, villad ja niied, särgid, rätekersod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kambud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kimbud-kambud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kambul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kampol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kambul(as)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`kambul</w:t>
      </w:r>
      <w:r w:rsidRPr="00E3787E">
        <w:rPr>
          <w:rFonts w:ascii="Times SUT" w:hAnsi="Times SUT" w:cs="Times SUT"/>
          <w:sz w:val="20"/>
        </w:rPr>
        <w:t xml:space="preserve"> Jäm, </w:t>
      </w:r>
      <w:r w:rsidRPr="00E3787E">
        <w:rPr>
          <w:rFonts w:ascii="Times SUT" w:hAnsi="Times SUT" w:cs="Times SUT"/>
          <w:i/>
          <w:sz w:val="20"/>
        </w:rPr>
        <w:noBreakHyphen/>
        <w:t>ass</w:t>
      </w:r>
      <w:r w:rsidRPr="00E3787E">
        <w:rPr>
          <w:rFonts w:ascii="Times SUT" w:hAnsi="Times SUT" w:cs="Times SUT"/>
          <w:sz w:val="20"/>
        </w:rPr>
        <w:t xml:space="preserve"> Hlj, </w:t>
      </w:r>
      <w:r w:rsidRPr="00E3787E">
        <w:rPr>
          <w:rFonts w:ascii="Times SUT" w:hAnsi="Times SUT" w:cs="Times SUT"/>
          <w:i/>
          <w:sz w:val="20"/>
        </w:rPr>
        <w:t>kambulas</w:t>
      </w:r>
      <w:r w:rsidRPr="00E3787E">
        <w:rPr>
          <w:rFonts w:ascii="Times SUT" w:hAnsi="Times SUT" w:cs="Times SUT"/>
          <w:sz w:val="20"/>
        </w:rPr>
        <w:t xml:space="preserve"> Pär kammeljas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kambustama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`kambustamma</w:t>
      </w:r>
      <w:r w:rsidRPr="00E3787E">
        <w:rPr>
          <w:rFonts w:ascii="Times SUT" w:hAnsi="Times SUT" w:cs="Times SUT"/>
          <w:sz w:val="20"/>
        </w:rPr>
        <w:t xml:space="preserve"> lööma </w:t>
      </w:r>
      <w:r w:rsidRPr="00E3787E">
        <w:rPr>
          <w:rFonts w:ascii="Times SUT" w:hAnsi="Times SUT" w:cs="Times SUT"/>
          <w:i/>
          <w:sz w:val="20"/>
        </w:rPr>
        <w:t>äla mene obose ligi, tämä obone `kambusta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kamel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kammel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kamitsuss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 xml:space="preserve">kamitsuss, `kamtsuss </w:t>
      </w:r>
      <w:r w:rsidRPr="00E3787E">
        <w:rPr>
          <w:rFonts w:ascii="Times SUT" w:hAnsi="Times SUT" w:cs="Times SUT"/>
          <w:sz w:val="20"/>
        </w:rPr>
        <w:t>judin, värin</w:t>
      </w:r>
      <w:r w:rsidRPr="00E3787E">
        <w:rPr>
          <w:rFonts w:ascii="Times SUT" w:hAnsi="Times SUT" w:cs="Times SUT"/>
          <w:i/>
          <w:sz w:val="20"/>
        </w:rPr>
        <w:t xml:space="preserve"> `kamtsuss käve üle iho, külmä kamitsuss</w:t>
      </w:r>
      <w:r w:rsidRPr="00E3787E">
        <w:rPr>
          <w:rFonts w:ascii="Times SUT" w:hAnsi="Times SUT" w:cs="Times SUT"/>
          <w:sz w:val="20"/>
        </w:rPr>
        <w:t xml:space="preserve"> Se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kahmitus, kammistuss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kammi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üld</w:t>
      </w:r>
      <w:r w:rsidRPr="00E3787E">
        <w:rPr>
          <w:rFonts w:ascii="Times SUT" w:hAnsi="Times SUT" w:cs="Times SUT"/>
          <w:sz w:val="20"/>
        </w:rPr>
        <w:t xml:space="preserve"> (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i/>
          <w:sz w:val="20"/>
        </w:rPr>
        <w:t>emm</w:t>
      </w:r>
      <w:r w:rsidRPr="00E3787E">
        <w:rPr>
          <w:rFonts w:ascii="Times SUT" w:hAnsi="Times SUT" w:cs="Times SUT"/>
          <w:sz w:val="20"/>
        </w:rPr>
        <w:t xml:space="preserve"> Lei); </w:t>
      </w:r>
      <w:r w:rsidRPr="00E3787E">
        <w:rPr>
          <w:rFonts w:ascii="Times SUT" w:hAnsi="Times SUT" w:cs="Times SUT"/>
          <w:i/>
          <w:sz w:val="20"/>
        </w:rPr>
        <w:t>`kamma</w:t>
      </w:r>
      <w:r w:rsidRPr="00E3787E">
        <w:rPr>
          <w:rFonts w:ascii="Times SUT" w:hAnsi="Times SUT" w:cs="Times SUT"/>
          <w:sz w:val="20"/>
        </w:rPr>
        <w:t xml:space="preserve"> Vai 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kamm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juuste, habemete korrashoiuks </w:t>
      </w:r>
      <w:r w:rsidRPr="00E3787E">
        <w:rPr>
          <w:rFonts w:ascii="Times SUT" w:hAnsi="Times SUT" w:cs="Times SUT"/>
          <w:i/>
          <w:sz w:val="20"/>
        </w:rPr>
        <w:t>`kammiga `sueta `juuksi siledäst ehk täid maha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olivad `vaskised `kammid `ennevanast</w:t>
      </w:r>
      <w:r w:rsidRPr="00E3787E">
        <w:rPr>
          <w:rFonts w:ascii="Times SUT" w:hAnsi="Times SUT" w:cs="Times SUT"/>
          <w:sz w:val="20"/>
        </w:rPr>
        <w:t xml:space="preserve"> Vai; </w:t>
      </w:r>
      <w:r w:rsidRPr="00E3787E">
        <w:rPr>
          <w:rFonts w:ascii="Times SUT" w:hAnsi="Times SUT" w:cs="Times SUT"/>
          <w:i/>
          <w:sz w:val="20"/>
        </w:rPr>
        <w:t>arvad ja tihed kammid, peenikesega suketse täid maha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ma vanaste ei oln, pia ari oli kammi eest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vanasti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lid vasest kammid</w:t>
      </w:r>
      <w:r w:rsidRPr="00E3787E">
        <w:rPr>
          <w:rFonts w:ascii="Times SUT" w:hAnsi="Times SUT" w:cs="Times SUT"/>
          <w:sz w:val="20"/>
        </w:rPr>
        <w:t xml:space="preserve"> Hää; </w:t>
      </w:r>
      <w:r w:rsidRPr="00E3787E">
        <w:rPr>
          <w:rFonts w:ascii="Times SUT" w:hAnsi="Times SUT" w:cs="Times SUT"/>
          <w:i/>
          <w:sz w:val="20"/>
        </w:rPr>
        <w:t>peab olema peenike kamm, kellega täid maha tulevad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pää `suitev ka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 xml:space="preserve"> Krk; </w:t>
      </w:r>
      <w:r w:rsidRPr="00E3787E">
        <w:rPr>
          <w:rFonts w:ascii="Times SUT" w:hAnsi="Times SUT" w:cs="Times SUT"/>
          <w:i/>
          <w:sz w:val="20"/>
        </w:rPr>
        <w:t>`juussit pöeti `käärega, `panti ka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 `alla</w:t>
      </w:r>
      <w:r w:rsidRPr="00E3787E">
        <w:rPr>
          <w:rFonts w:ascii="Times SUT" w:hAnsi="Times SUT" w:cs="Times SUT"/>
          <w:sz w:val="20"/>
        </w:rPr>
        <w:t xml:space="preserve"> Ran; </w:t>
      </w:r>
      <w:r w:rsidRPr="00E3787E">
        <w:rPr>
          <w:rFonts w:ascii="Times SUT" w:hAnsi="Times SUT" w:cs="Times SUT"/>
          <w:i/>
          <w:sz w:val="20"/>
        </w:rPr>
        <w:t>pääsugidõ om ka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m, vanast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pääsugimise ari</w:t>
      </w:r>
      <w:r w:rsidRPr="00E3787E">
        <w:rPr>
          <w:rFonts w:ascii="Times SUT" w:hAnsi="Times SUT" w:cs="Times SUT"/>
          <w:sz w:val="20"/>
        </w:rPr>
        <w:t xml:space="preserve"> San; </w:t>
      </w:r>
      <w:r w:rsidRPr="00E3787E">
        <w:rPr>
          <w:rFonts w:ascii="Times SUT" w:hAnsi="Times SUT" w:cs="Times SUT"/>
          <w:i/>
          <w:sz w:val="20"/>
        </w:rPr>
        <w:t>ei olõ ka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mil `hambõid,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lass `luukõnõ. omma maha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kakõnu k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ḱ</w:t>
      </w:r>
      <w:r w:rsidRPr="00E3787E">
        <w:rPr>
          <w:rFonts w:ascii="Times SUT" w:hAnsi="Times SUT" w:cs="Times SUT"/>
          <w:sz w:val="20"/>
        </w:rPr>
        <w:t xml:space="preserve"> Har;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 ostõti, ha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te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ti esi</w:t>
      </w:r>
      <w:r w:rsidR="00E3787E" w:rsidRPr="00E3787E">
        <w:rPr>
          <w:rFonts w:ascii="Times SUT" w:hAnsi="Times SUT" w:cs="Times SUT"/>
          <w:i/>
          <w:sz w:val="20"/>
        </w:rPr>
        <w:t>˽t́</w:t>
      </w:r>
      <w:r w:rsidRPr="00E3787E">
        <w:rPr>
          <w:rFonts w:ascii="Times SUT" w:hAnsi="Times SUT" w:cs="Times SUT"/>
          <w:i/>
          <w:sz w:val="20"/>
        </w:rPr>
        <w:t>sia ha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sist</w:t>
      </w:r>
      <w:r w:rsidRPr="00E3787E">
        <w:rPr>
          <w:rFonts w:ascii="Times SUT" w:hAnsi="Times SUT" w:cs="Times SUT"/>
          <w:sz w:val="20"/>
        </w:rPr>
        <w:t xml:space="preserve"> Vas;  r i i a  k a m m  sõrmed </w:t>
      </w:r>
      <w:r w:rsidRPr="00E3787E">
        <w:rPr>
          <w:rFonts w:ascii="Times SUT" w:hAnsi="Times SUT" w:cs="Times SUT"/>
          <w:i/>
          <w:sz w:val="20"/>
        </w:rPr>
        <w:t>lahe ma `tõmman riia kammigä piä siledäss. k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ned one riia kamm</w:t>
      </w:r>
      <w:r w:rsidRPr="00E3787E">
        <w:rPr>
          <w:rFonts w:ascii="Times SUT" w:hAnsi="Times SUT" w:cs="Times SUT"/>
          <w:sz w:val="20"/>
        </w:rPr>
        <w:t xml:space="preserve"> Kod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loomade puhastamiseks ja kammimiseks </w:t>
      </w:r>
      <w:r w:rsidRPr="00E3787E">
        <w:rPr>
          <w:rFonts w:ascii="Times SUT" w:hAnsi="Times SUT" w:cs="Times SUT"/>
          <w:i/>
          <w:sz w:val="20"/>
        </w:rPr>
        <w:t>muist `soevad kammidega, muist `soevad kraasidega, kenel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lu elajad on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kammiga suab sitta maha `suetud</w:t>
      </w:r>
      <w:r w:rsidRPr="00E3787E">
        <w:rPr>
          <w:rFonts w:ascii="Times SUT" w:hAnsi="Times SUT" w:cs="Times SUT"/>
          <w:sz w:val="20"/>
        </w:rPr>
        <w:t xml:space="preserve"> Hag; </w:t>
      </w:r>
      <w:r w:rsidRPr="00E3787E">
        <w:rPr>
          <w:rFonts w:ascii="Times SUT" w:hAnsi="Times SUT" w:cs="Times SUT"/>
          <w:i/>
          <w:sz w:val="20"/>
        </w:rPr>
        <w:t>obesa ka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sz w:val="20"/>
        </w:rPr>
        <w:t xml:space="preserve"> Trv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kangareha </w:t>
      </w:r>
      <w:r w:rsidRPr="00E3787E">
        <w:rPr>
          <w:rFonts w:ascii="Times SUT" w:hAnsi="Times SUT" w:cs="Times SUT"/>
          <w:i/>
          <w:sz w:val="20"/>
        </w:rPr>
        <w:t xml:space="preserve">`enne `pandi `kammi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siis `kammist pakkule</w:t>
      </w:r>
      <w:r w:rsidRPr="00E3787E">
        <w:rPr>
          <w:rFonts w:ascii="Times SUT" w:hAnsi="Times SUT" w:cs="Times SUT"/>
          <w:sz w:val="20"/>
        </w:rPr>
        <w:t xml:space="preserve"> Hlj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linaraats; linahari </w:t>
      </w:r>
      <w:r w:rsidRPr="00E3787E">
        <w:rPr>
          <w:rFonts w:ascii="Times SUT" w:hAnsi="Times SUT" w:cs="Times SUT"/>
          <w:i/>
          <w:sz w:val="20"/>
        </w:rPr>
        <w:t>olivatta `kammid, `miska linu `kuprata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läbi kammi raatsitasse `kuprad ärä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ka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miga ka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miti `kuprad maha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lina ka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m, kellega lina silutse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S(g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Khk Mus Rei) Rid Hää Mar Ris kammeljas </w:t>
      </w:r>
      <w:r w:rsidRPr="00E3787E">
        <w:rPr>
          <w:rFonts w:ascii="Times SUT" w:hAnsi="Times SUT" w:cs="Times SUT"/>
          <w:i/>
          <w:sz w:val="20"/>
        </w:rPr>
        <w:t>kamm on `nä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lik, teravate `nä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sidega, möni `lestade `ulkas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kammad o ikka suuremad kut lestad. seljast sured `nästudega oo kammad</w:t>
      </w:r>
      <w:r w:rsidRPr="00E3787E">
        <w:rPr>
          <w:rFonts w:ascii="Times SUT" w:hAnsi="Times SUT" w:cs="Times SUT"/>
          <w:sz w:val="20"/>
        </w:rPr>
        <w:t xml:space="preserve"> Mus; </w:t>
      </w:r>
      <w:r w:rsidRPr="00E3787E">
        <w:rPr>
          <w:rFonts w:ascii="Times SUT" w:hAnsi="Times SUT" w:cs="Times SUT"/>
          <w:i/>
          <w:sz w:val="20"/>
        </w:rPr>
        <w:t>kammid on karused, liha pole nii h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ka kui `teiste `lestadel</w:t>
      </w:r>
      <w:r w:rsidRPr="00E3787E">
        <w:rPr>
          <w:rFonts w:ascii="Times SUT" w:hAnsi="Times SUT" w:cs="Times SUT"/>
          <w:sz w:val="20"/>
        </w:rPr>
        <w:t xml:space="preserve"> Phl; </w:t>
      </w:r>
      <w:r w:rsidRPr="00E3787E">
        <w:rPr>
          <w:rFonts w:ascii="Times SUT" w:hAnsi="Times SUT" w:cs="Times SUT"/>
          <w:i/>
          <w:sz w:val="20"/>
        </w:rPr>
        <w:t xml:space="preserve">ühe kammist saab kahe mehele `süia </w:t>
      </w:r>
      <w:r w:rsidRPr="00E3787E">
        <w:rPr>
          <w:rFonts w:ascii="Times SUT" w:hAnsi="Times SUT" w:cs="Times SUT"/>
          <w:sz w:val="20"/>
        </w:rPr>
        <w:t xml:space="preserve">Hää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kammel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kamma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kamm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i/>
          <w:sz w:val="20"/>
        </w:rPr>
        <w:t>kamma-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kama-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kammama</w:t>
      </w:r>
      <w:r w:rsidRPr="00E3787E">
        <w:rPr>
          <w:rFonts w:ascii="Times SUT" w:hAnsi="Times SUT" w:cs="Times SUT"/>
          <w:sz w:val="20"/>
        </w:rPr>
        <w:t xml:space="preserve"> kammima </w:t>
      </w:r>
      <w:r w:rsidRPr="00E3787E">
        <w:rPr>
          <w:rFonts w:ascii="Times SUT" w:hAnsi="Times SUT" w:cs="Times SUT"/>
          <w:i/>
          <w:sz w:val="20"/>
        </w:rPr>
        <w:t>`juuksi `kammama</w:t>
      </w:r>
      <w:r w:rsidRPr="00E3787E">
        <w:rPr>
          <w:rFonts w:ascii="Times SUT" w:hAnsi="Times SUT" w:cs="Times SUT"/>
          <w:sz w:val="20"/>
        </w:rPr>
        <w:t xml:space="preserve"> Vai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kammanits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kumanits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kammask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kamass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kammas(s)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kamass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kammel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`kammel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RId(g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VNg), </w:t>
      </w:r>
      <w:r w:rsidRPr="00E3787E">
        <w:rPr>
          <w:rFonts w:ascii="Times SUT" w:hAnsi="Times SUT" w:cs="Times SUT"/>
          <w:i/>
          <w:sz w:val="20"/>
        </w:rPr>
        <w:t>kammel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LNg,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Rid(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kamel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`kamli</w:t>
      </w:r>
      <w:r w:rsidRPr="00E3787E">
        <w:rPr>
          <w:rFonts w:ascii="Times SUT" w:hAnsi="Times SUT" w:cs="Times SUT"/>
          <w:sz w:val="20"/>
        </w:rPr>
        <w:t xml:space="preserve"> Käi Phl, </w:t>
      </w:r>
      <w:r w:rsidRPr="00E3787E">
        <w:rPr>
          <w:rFonts w:ascii="Times SUT" w:hAnsi="Times SUT" w:cs="Times SUT"/>
          <w:i/>
          <w:sz w:val="20"/>
        </w:rPr>
        <w:t>kammel,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`kammel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t>`kambli</w:t>
      </w:r>
      <w:r w:rsidRPr="00E3787E">
        <w:rPr>
          <w:rFonts w:ascii="Times SUT" w:hAnsi="Times SUT" w:cs="Times SUT"/>
          <w:sz w:val="20"/>
        </w:rPr>
        <w:t xml:space="preserve"> Trm kammeljas </w:t>
      </w:r>
      <w:r w:rsidRPr="00E3787E">
        <w:rPr>
          <w:rFonts w:ascii="Times SUT" w:hAnsi="Times SUT" w:cs="Times SUT"/>
          <w:i/>
          <w:sz w:val="20"/>
        </w:rPr>
        <w:t>`kammele sai `nuodaga `tombada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kamme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oo `suuri `nastu täis, egavesed purakad</w:t>
      </w:r>
      <w:r w:rsidRPr="00E3787E">
        <w:rPr>
          <w:rFonts w:ascii="Times SUT" w:hAnsi="Times SUT" w:cs="Times SUT"/>
          <w:sz w:val="20"/>
        </w:rPr>
        <w:t xml:space="preserve"> Rid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kamm</w:t>
      </w:r>
      <w:r w:rsidRPr="00E3787E">
        <w:rPr>
          <w:rFonts w:ascii="Times SUT" w:hAnsi="Times SUT" w:cs="Times SUT"/>
          <w:sz w:val="20"/>
          <w:vertAlign w:val="superscript"/>
        </w:rPr>
        <w:t>2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kammel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kammel</w:t>
      </w:r>
      <w:r w:rsidRPr="00E3787E">
        <w:rPr>
          <w:rFonts w:ascii="Times SUT" w:hAnsi="Times SUT" w:cs="Times SUT"/>
          <w:sz w:val="20"/>
        </w:rPr>
        <w:t xml:space="preserve"> Käi Rei Saa Juu JMd Amb VMr Kad VJg/</w:t>
      </w:r>
      <w:r w:rsidRPr="00E3787E">
        <w:rPr>
          <w:rFonts w:ascii="Times SUT" w:hAnsi="Times SUT" w:cs="Times SUT"/>
          <w:sz w:val="20"/>
        </w:rPr>
        <w:noBreakHyphen/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sz w:val="20"/>
        </w:rPr>
        <w:t xml:space="preserve">/ Sim Äks Puh, </w:t>
      </w:r>
      <w:r w:rsidRPr="00E3787E">
        <w:rPr>
          <w:rFonts w:ascii="Times SUT" w:hAnsi="Times SUT" w:cs="Times SUT"/>
          <w:i/>
          <w:sz w:val="20"/>
        </w:rPr>
        <w:noBreakHyphen/>
        <w:t>õl</w:t>
      </w:r>
      <w:r w:rsidRPr="00E3787E">
        <w:rPr>
          <w:rFonts w:ascii="Times SUT" w:hAnsi="Times SUT" w:cs="Times SUT"/>
          <w:sz w:val="20"/>
        </w:rPr>
        <w:t xml:space="preserve"> Kan, </w:t>
      </w:r>
      <w:r w:rsidRPr="00E3787E">
        <w:rPr>
          <w:rFonts w:ascii="Times SUT" w:hAnsi="Times SUT" w:cs="Times SUT"/>
          <w:i/>
          <w:sz w:val="20"/>
        </w:rPr>
        <w:t>kamel</w:t>
      </w:r>
      <w:r w:rsidRPr="00E3787E">
        <w:rPr>
          <w:rFonts w:ascii="Times SUT" w:hAnsi="Times SUT" w:cs="Times SUT"/>
          <w:sz w:val="20"/>
        </w:rPr>
        <w:t xml:space="preserve"> R IisK Trm Saa,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; g </w:t>
      </w:r>
      <w:r w:rsidRPr="00E3787E">
        <w:rPr>
          <w:rFonts w:ascii="Times SUT" w:hAnsi="Times SUT" w:cs="Times SUT"/>
          <w:i/>
          <w:sz w:val="20"/>
        </w:rPr>
        <w:t>kammila</w:t>
      </w:r>
      <w:r w:rsidRPr="00E3787E">
        <w:rPr>
          <w:rFonts w:ascii="Times SUT" w:hAnsi="Times SUT" w:cs="Times SUT"/>
          <w:sz w:val="20"/>
        </w:rPr>
        <w:t xml:space="preserve"> Ris kummel </w:t>
      </w:r>
      <w:r w:rsidRPr="00E3787E">
        <w:rPr>
          <w:rFonts w:ascii="Times SUT" w:hAnsi="Times SUT" w:cs="Times SUT"/>
          <w:i/>
          <w:sz w:val="20"/>
        </w:rPr>
        <w:t>kamelitest tehasse tied ja `juuasse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va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 xml:space="preserve">s on üks kumelil ja kamelil. kamel on ühe `aastane taim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`valgete `eiltega</w:t>
      </w:r>
      <w:r w:rsidRPr="00E3787E">
        <w:rPr>
          <w:rFonts w:ascii="Times SUT" w:hAnsi="Times SUT" w:cs="Times SUT"/>
          <w:sz w:val="20"/>
        </w:rPr>
        <w:t xml:space="preserve"> IisK; </w:t>
      </w:r>
      <w:r w:rsidRPr="00E3787E">
        <w:rPr>
          <w:rFonts w:ascii="Times SUT" w:hAnsi="Times SUT" w:cs="Times SUT"/>
          <w:i/>
          <w:sz w:val="20"/>
        </w:rPr>
        <w:t>siin kasuss pa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lo kammõlit</w:t>
      </w:r>
      <w:r w:rsidRPr="00E3787E">
        <w:rPr>
          <w:rFonts w:ascii="Times SUT" w:hAnsi="Times SUT" w:cs="Times SUT"/>
          <w:sz w:val="20"/>
        </w:rPr>
        <w:t xml:space="preserve"> Kan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kammel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kammel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>vee peal olev laeva dokk</w:t>
      </w:r>
      <w:r w:rsidR="00E3787E" w:rsidRPr="00E3787E">
        <w:rPr>
          <w:rFonts w:ascii="Times SUT" w:hAnsi="Times SUT" w:cs="Times SUT"/>
          <w:sz w:val="20"/>
        </w:rPr>
        <w:t>”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ku kammelid vett täis `lastaks, siis ta läheb `põhja, siis laev `pantaks tal pääl, siis pumbataks vesi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la, siis ta tõuseb tükkis laevaga üles</w:t>
      </w:r>
      <w:r w:rsidRPr="00E3787E">
        <w:rPr>
          <w:rFonts w:ascii="Times SUT" w:hAnsi="Times SUT" w:cs="Times SUT"/>
          <w:sz w:val="20"/>
        </w:rPr>
        <w:t xml:space="preserve"> Hää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kammelaad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kammlaad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kammela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nokk</w:t>
      </w:r>
      <w:r w:rsidRPr="00E3787E">
        <w:rPr>
          <w:rFonts w:ascii="Times SUT" w:hAnsi="Times SUT" w:cs="Times SUT"/>
          <w:sz w:val="20"/>
        </w:rPr>
        <w:t xml:space="preserve"> lestanoot </w:t>
      </w:r>
      <w:r w:rsidRPr="00E3787E">
        <w:rPr>
          <w:rFonts w:ascii="Times SUT" w:hAnsi="Times SUT" w:cs="Times SUT"/>
          <w:i/>
          <w:sz w:val="20"/>
        </w:rPr>
        <w:t xml:space="preserve">`kammela nokk on kahe aruline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taga `otsas on suur pikk kott</w:t>
      </w:r>
      <w:r w:rsidRPr="00E3787E">
        <w:rPr>
          <w:rFonts w:ascii="Times SUT" w:hAnsi="Times SUT" w:cs="Times SUT"/>
          <w:sz w:val="20"/>
        </w:rPr>
        <w:t xml:space="preserve"> Jõe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kammelapp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`kammelapp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lappi</w:t>
      </w:r>
      <w:r w:rsidRPr="00E3787E">
        <w:rPr>
          <w:rFonts w:ascii="Times SUT" w:hAnsi="Times SUT" w:cs="Times SUT"/>
          <w:sz w:val="20"/>
        </w:rPr>
        <w:t xml:space="preserve"> VNg Lüg lest, kammeljas </w:t>
      </w:r>
      <w:r w:rsidRPr="00E3787E">
        <w:rPr>
          <w:rFonts w:ascii="Times SUT" w:hAnsi="Times SUT" w:cs="Times SUT"/>
          <w:i/>
          <w:sz w:val="20"/>
        </w:rPr>
        <w:t>meres on `palju `kammelappisi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>`Kammelappid, `viltu `suuga lappergused kalad</w:t>
      </w:r>
      <w:r w:rsidRPr="00E3787E">
        <w:rPr>
          <w:rFonts w:ascii="Times SUT" w:hAnsi="Times SUT" w:cs="Times SUT"/>
          <w:sz w:val="20"/>
        </w:rPr>
        <w:t xml:space="preserve"> Lüg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kammelas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`kammel|as</w:t>
      </w:r>
      <w:r w:rsidRPr="00E3787E">
        <w:rPr>
          <w:rFonts w:ascii="Times SUT" w:hAnsi="Times SUT" w:cs="Times SUT"/>
          <w:sz w:val="20"/>
        </w:rPr>
        <w:t xml:space="preserve"> Jõe, </w:t>
      </w:r>
      <w:r w:rsidRPr="00E3787E">
        <w:rPr>
          <w:rFonts w:ascii="Times SUT" w:hAnsi="Times SUT" w:cs="Times SUT"/>
          <w:i/>
          <w:sz w:val="20"/>
        </w:rPr>
        <w:t>kammel|as</w:t>
      </w:r>
      <w:r w:rsidRPr="00E3787E">
        <w:rPr>
          <w:rFonts w:ascii="Times SUT" w:hAnsi="Times SUT" w:cs="Times SUT"/>
          <w:sz w:val="20"/>
        </w:rPr>
        <w:t xml:space="preserve"> Muh Emm Kei, </w:t>
      </w:r>
      <w:r w:rsidRPr="00E3787E">
        <w:rPr>
          <w:rFonts w:ascii="Times SUT" w:hAnsi="Times SUT" w:cs="Times SUT"/>
          <w:i/>
          <w:sz w:val="20"/>
        </w:rPr>
        <w:t>kamel|as</w:t>
      </w:r>
      <w:r w:rsidRPr="00E3787E">
        <w:rPr>
          <w:rFonts w:ascii="Times SUT" w:hAnsi="Times SUT" w:cs="Times SUT"/>
          <w:sz w:val="20"/>
        </w:rPr>
        <w:t xml:space="preserve"> Rid,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kammeljas </w:t>
      </w:r>
      <w:r w:rsidRPr="00E3787E">
        <w:rPr>
          <w:rFonts w:ascii="Times SUT" w:hAnsi="Times SUT" w:cs="Times SUT"/>
          <w:i/>
          <w:sz w:val="20"/>
        </w:rPr>
        <w:t xml:space="preserve">kui `kammelas on kilu`vergus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`vergud on `noiutud ära, ei `saada kalu, `saadab `kammelaid</w:t>
      </w:r>
      <w:r w:rsidRPr="00E3787E">
        <w:rPr>
          <w:rFonts w:ascii="Times SUT" w:hAnsi="Times SUT" w:cs="Times SUT"/>
          <w:sz w:val="20"/>
        </w:rPr>
        <w:t xml:space="preserve"> Jõe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kammelatt</w:t>
      </w:r>
      <w:r w:rsidRPr="00E3787E">
        <w:rPr>
          <w:rFonts w:ascii="Times SUT" w:hAnsi="Times SUT" w:cs="Times SUT"/>
          <w:sz w:val="20"/>
        </w:rPr>
        <w:t xml:space="preserve"> (riidesort) </w:t>
      </w:r>
      <w:r w:rsidRPr="00E3787E">
        <w:rPr>
          <w:rFonts w:ascii="Times SUT" w:hAnsi="Times SUT" w:cs="Times SUT"/>
          <w:i/>
          <w:sz w:val="20"/>
        </w:rPr>
        <w:t>kammelati seelik oli vikerkaare värviline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kammelati kalevist teha `riideid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kammeli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tee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kammeli-</w:t>
      </w:r>
      <w:r w:rsidRPr="00E3787E">
        <w:rPr>
          <w:rFonts w:ascii="Times SUT" w:hAnsi="Times SUT" w:cs="Times SUT"/>
          <w:sz w:val="20"/>
        </w:rPr>
        <w:t xml:space="preserve"> Amb JMd VMr Kad Sim Puh Kan/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õ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/, </w:t>
      </w:r>
      <w:r w:rsidRPr="00E3787E">
        <w:rPr>
          <w:rFonts w:ascii="Times SUT" w:hAnsi="Times SUT" w:cs="Times SUT"/>
          <w:i/>
          <w:sz w:val="20"/>
        </w:rPr>
        <w:t>kameli-</w:t>
      </w:r>
      <w:r w:rsidRPr="00E3787E">
        <w:rPr>
          <w:rFonts w:ascii="Times SUT" w:hAnsi="Times SUT" w:cs="Times SUT"/>
          <w:sz w:val="20"/>
        </w:rPr>
        <w:t xml:space="preserve"> R, </w:t>
      </w:r>
      <w:r w:rsidRPr="00E3787E">
        <w:rPr>
          <w:rFonts w:ascii="Times SUT" w:hAnsi="Times SUT" w:cs="Times SUT"/>
          <w:i/>
          <w:sz w:val="20"/>
        </w:rPr>
        <w:t>kammel-, kammeli-</w:t>
      </w:r>
      <w:r w:rsidRPr="00E3787E">
        <w:rPr>
          <w:rFonts w:ascii="Times SUT" w:hAnsi="Times SUT" w:cs="Times SUT"/>
          <w:sz w:val="20"/>
        </w:rPr>
        <w:t xml:space="preserve"> Käi Rei Juu kummel; kummelitee </w:t>
      </w:r>
      <w:r w:rsidRPr="00E3787E">
        <w:rPr>
          <w:rFonts w:ascii="Times SUT" w:hAnsi="Times SUT" w:cs="Times SUT"/>
          <w:i/>
          <w:sz w:val="20"/>
        </w:rPr>
        <w:t>Kammeli teed `panti loua `pääle, kui ammas valudab</w:t>
      </w:r>
      <w:r w:rsidRPr="00E3787E">
        <w:rPr>
          <w:rFonts w:ascii="Times SUT" w:hAnsi="Times SUT" w:cs="Times SUT"/>
          <w:sz w:val="20"/>
        </w:rPr>
        <w:t xml:space="preserve"> Rei; </w:t>
      </w:r>
      <w:r w:rsidRPr="00E3787E">
        <w:rPr>
          <w:rFonts w:ascii="Times SUT" w:hAnsi="Times SUT" w:cs="Times SUT"/>
          <w:i/>
          <w:sz w:val="20"/>
        </w:rPr>
        <w:t>kammeltee on ia kui on krambid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tierajal kasvab kua kammeli tied</w:t>
      </w:r>
      <w:r w:rsidRPr="00E3787E">
        <w:rPr>
          <w:rFonts w:ascii="Times SUT" w:hAnsi="Times SUT" w:cs="Times SUT"/>
          <w:sz w:val="20"/>
        </w:rPr>
        <w:t xml:space="preserve"> JMd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kammetee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kammeljas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`kammel|jas</w:t>
      </w:r>
      <w:r w:rsidRPr="00E3787E">
        <w:rPr>
          <w:rFonts w:ascii="Times SUT" w:hAnsi="Times SUT" w:cs="Times SUT"/>
          <w:sz w:val="20"/>
        </w:rPr>
        <w:t xml:space="preserve"> Jõe Hlj Jõh, </w:t>
      </w:r>
      <w:r w:rsidRPr="00E3787E">
        <w:rPr>
          <w:rFonts w:ascii="Times SUT" w:hAnsi="Times SUT" w:cs="Times SUT"/>
          <w:i/>
          <w:sz w:val="20"/>
        </w:rPr>
        <w:t>kammel|jas</w:t>
      </w:r>
      <w:r w:rsidRPr="00E3787E">
        <w:rPr>
          <w:rFonts w:ascii="Times SUT" w:hAnsi="Times SUT" w:cs="Times SUT"/>
          <w:sz w:val="20"/>
        </w:rPr>
        <w:t xml:space="preserve"> Krj Rei Mar/</w:t>
      </w:r>
      <w:r w:rsidRPr="00E3787E">
        <w:rPr>
          <w:rFonts w:ascii="Times SUT" w:hAnsi="Times SUT" w:cs="Times SUT"/>
          <w:i/>
          <w:sz w:val="20"/>
        </w:rPr>
        <w:t>kamme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las</w:t>
      </w:r>
      <w:r w:rsidRPr="00E3787E">
        <w:rPr>
          <w:rFonts w:ascii="Times SUT" w:hAnsi="Times SUT" w:cs="Times SUT"/>
          <w:sz w:val="20"/>
        </w:rPr>
        <w:t xml:space="preserve">/ Mär Ris Juu Kos JMd Kad VJg Trm, g </w:t>
      </w:r>
      <w:r w:rsidRPr="00E3787E">
        <w:rPr>
          <w:rFonts w:ascii="Times SUT" w:hAnsi="Times SUT" w:cs="Times SUT"/>
          <w:i/>
          <w:sz w:val="20"/>
        </w:rPr>
        <w:noBreakHyphen/>
        <w:t>ja</w:t>
      </w:r>
      <w:r w:rsidRPr="00E3787E">
        <w:rPr>
          <w:rFonts w:ascii="Times SUT" w:hAnsi="Times SUT" w:cs="Times SUT"/>
          <w:sz w:val="20"/>
        </w:rPr>
        <w:t xml:space="preserve">, g </w:t>
      </w:r>
      <w:r w:rsidRPr="00E3787E">
        <w:rPr>
          <w:rFonts w:ascii="Times SUT" w:hAnsi="Times SUT" w:cs="Times SUT"/>
          <w:i/>
          <w:sz w:val="20"/>
        </w:rPr>
        <w:noBreakHyphen/>
        <w:t>i</w:t>
      </w:r>
      <w:r w:rsidRPr="00E3787E">
        <w:rPr>
          <w:rFonts w:ascii="Times SUT" w:hAnsi="Times SUT" w:cs="Times SUT"/>
          <w:sz w:val="20"/>
        </w:rPr>
        <w:t xml:space="preserve"> Jõh lest; kivikammeljas </w:t>
      </w:r>
      <w:r w:rsidRPr="00E3787E">
        <w:rPr>
          <w:rFonts w:ascii="Times SUT" w:hAnsi="Times SUT" w:cs="Times SUT"/>
          <w:i/>
          <w:sz w:val="20"/>
        </w:rPr>
        <w:t>`kammeljaid saab `kuivatada ka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väiksemad oo lestad, suuremad oo kamme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lad</w:t>
      </w:r>
      <w:r w:rsidRPr="00E3787E">
        <w:rPr>
          <w:rFonts w:ascii="Times SUT" w:hAnsi="Times SUT" w:cs="Times SUT"/>
          <w:sz w:val="20"/>
        </w:rPr>
        <w:t xml:space="preserve"> Mar; </w:t>
      </w:r>
      <w:r w:rsidRPr="00E3787E">
        <w:rPr>
          <w:rFonts w:ascii="Times SUT" w:hAnsi="Times SUT" w:cs="Times SUT"/>
          <w:i/>
          <w:sz w:val="20"/>
        </w:rPr>
        <w:t>kammeljadel on knupud `selgas</w:t>
      </w:r>
      <w:r w:rsidRPr="00E3787E">
        <w:rPr>
          <w:rFonts w:ascii="Times SUT" w:hAnsi="Times SUT" w:cs="Times SUT"/>
          <w:sz w:val="20"/>
        </w:rPr>
        <w:t xml:space="preserve"> Ris; </w:t>
      </w:r>
      <w:r w:rsidRPr="00E3787E">
        <w:rPr>
          <w:rFonts w:ascii="Times SUT" w:hAnsi="Times SUT" w:cs="Times SUT"/>
          <w:i/>
          <w:sz w:val="20"/>
        </w:rPr>
        <w:t>lai kui kammeljas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taga rannas on `suured kammeljad, üstku paa lauad</w:t>
      </w:r>
      <w:r w:rsidRPr="00E3787E">
        <w:rPr>
          <w:rFonts w:ascii="Times SUT" w:hAnsi="Times SUT" w:cs="Times SUT"/>
          <w:sz w:val="20"/>
        </w:rPr>
        <w:t xml:space="preserve"> Kad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kambel, kambul(as), kamm</w:t>
      </w:r>
      <w:r w:rsidRPr="00E3787E">
        <w:rPr>
          <w:rFonts w:ascii="Times SUT" w:hAnsi="Times SUT" w:cs="Times SUT"/>
          <w:sz w:val="20"/>
          <w:vertAlign w:val="superscript"/>
        </w:rPr>
        <w:t>2</w:t>
      </w:r>
      <w:r w:rsidRPr="00E3787E">
        <w:rPr>
          <w:rFonts w:ascii="Times SUT" w:hAnsi="Times SUT" w:cs="Times SUT"/>
          <w:sz w:val="20"/>
        </w:rPr>
        <w:t>, kammel</w:t>
      </w:r>
      <w:r w:rsidRPr="00E3787E">
        <w:rPr>
          <w:rFonts w:ascii="Times SUT" w:hAnsi="Times SUT" w:cs="Times SUT"/>
          <w:sz w:val="20"/>
          <w:vertAlign w:val="superscript"/>
        </w:rPr>
        <w:t>1</w:t>
      </w:r>
      <w:r w:rsidRPr="00E3787E">
        <w:rPr>
          <w:rFonts w:ascii="Times SUT" w:hAnsi="Times SUT" w:cs="Times SUT"/>
          <w:sz w:val="20"/>
        </w:rPr>
        <w:t>, kammelapp, kammelas, kammikala, kammilas, kammlest, kamp</w:t>
      </w:r>
      <w:r w:rsidRPr="00E3787E">
        <w:rPr>
          <w:rFonts w:ascii="Times SUT" w:hAnsi="Times SUT" w:cs="Times SUT"/>
          <w:sz w:val="20"/>
          <w:vertAlign w:val="superscript"/>
        </w:rPr>
        <w:t>4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kammel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tee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kammelitee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kamme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tee</w:t>
      </w:r>
      <w:r w:rsidRPr="00E3787E">
        <w:rPr>
          <w:rFonts w:ascii="Times SUT" w:hAnsi="Times SUT" w:cs="Times SUT"/>
          <w:sz w:val="20"/>
        </w:rPr>
        <w:t xml:space="preserve"> kummel; kummelitee </w:t>
      </w:r>
      <w:r w:rsidRPr="00E3787E">
        <w:rPr>
          <w:rFonts w:ascii="Times SUT" w:hAnsi="Times SUT" w:cs="Times SUT"/>
          <w:i/>
          <w:sz w:val="20"/>
        </w:rPr>
        <w:t>`kamme`tiedega pesivad ja `audusivad</w:t>
      </w:r>
      <w:r w:rsidRPr="00E3787E">
        <w:rPr>
          <w:rFonts w:ascii="Times SUT" w:hAnsi="Times SUT" w:cs="Times SUT"/>
          <w:sz w:val="20"/>
        </w:rPr>
        <w:t xml:space="preserve"> [sügelevaid kohti] Kuu; </w:t>
      </w:r>
      <w:r w:rsidRPr="00E3787E">
        <w:rPr>
          <w:rFonts w:ascii="Times SUT" w:hAnsi="Times SUT" w:cs="Times SUT"/>
          <w:i/>
          <w:sz w:val="20"/>
        </w:rPr>
        <w:t>`kamme teed on meil tua taga küll</w:t>
      </w:r>
      <w:r w:rsidRPr="00E3787E">
        <w:rPr>
          <w:rFonts w:ascii="Times SUT" w:hAnsi="Times SUT" w:cs="Times SUT"/>
          <w:sz w:val="20"/>
        </w:rPr>
        <w:t xml:space="preserve"> HJn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kammelitee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kammi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kala</w:t>
      </w:r>
      <w:r w:rsidRPr="00E3787E">
        <w:rPr>
          <w:rFonts w:ascii="Times SUT" w:hAnsi="Times SUT" w:cs="Times SUT"/>
          <w:sz w:val="20"/>
        </w:rPr>
        <w:t xml:space="preserve"> kammeljas </w:t>
      </w:r>
      <w:r w:rsidRPr="00E3787E">
        <w:rPr>
          <w:rFonts w:ascii="Times SUT" w:hAnsi="Times SUT" w:cs="Times SUT"/>
          <w:i/>
          <w:sz w:val="20"/>
        </w:rPr>
        <w:t>Kammikala oo lesta poolvend</w:t>
      </w:r>
      <w:r w:rsidRPr="00E3787E">
        <w:rPr>
          <w:rFonts w:ascii="Times SUT" w:hAnsi="Times SUT" w:cs="Times SUT"/>
          <w:sz w:val="20"/>
        </w:rPr>
        <w:t xml:space="preserve"> Emm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kammil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kammil</w:t>
      </w:r>
      <w:r w:rsidRPr="00E3787E">
        <w:rPr>
          <w:rFonts w:ascii="Times SUT" w:hAnsi="Times SUT" w:cs="Times SUT"/>
          <w:sz w:val="20"/>
        </w:rPr>
        <w:t xml:space="preserve"> pingul – Lih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kammila-</w:t>
      </w:r>
      <w:r w:rsidRPr="00E3787E">
        <w:rPr>
          <w:rFonts w:ascii="Times SUT" w:hAnsi="Times SUT" w:cs="Times SUT"/>
          <w:sz w:val="20"/>
        </w:rPr>
        <w:t xml:space="preserve"> kammelja- </w:t>
      </w:r>
      <w:r w:rsidRPr="00E3787E">
        <w:rPr>
          <w:rFonts w:ascii="Times SUT" w:hAnsi="Times SUT" w:cs="Times SUT"/>
          <w:i/>
          <w:sz w:val="20"/>
        </w:rPr>
        <w:t>`kammila`verku läb</w:t>
      </w:r>
      <w:r w:rsidRPr="00E3787E">
        <w:rPr>
          <w:rFonts w:ascii="Times SUT" w:hAnsi="Times SUT" w:cs="Times SUT"/>
          <w:sz w:val="20"/>
        </w:rPr>
        <w:t xml:space="preserve"> (läheb)</w:t>
      </w:r>
      <w:r w:rsidRPr="00E3787E">
        <w:rPr>
          <w:rFonts w:ascii="Times SUT" w:hAnsi="Times SUT" w:cs="Times SUT"/>
          <w:i/>
          <w:sz w:val="20"/>
        </w:rPr>
        <w:t xml:space="preserve"> vimb ja siig ja luhe ja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`kammilanuot, ta `vieta toist`muodi kui sidä `räimi`nuota ja kilu`nuota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Ka `kammila rivi sise `laskemisel oli oma kunts</w:t>
      </w:r>
      <w:r w:rsidRPr="00E3787E">
        <w:rPr>
          <w:rFonts w:ascii="Times SUT" w:hAnsi="Times SUT" w:cs="Times SUT"/>
          <w:sz w:val="20"/>
        </w:rPr>
        <w:t xml:space="preserve">; </w:t>
      </w:r>
      <w:r w:rsidRPr="00E3787E">
        <w:rPr>
          <w:rFonts w:ascii="Times SUT" w:hAnsi="Times SUT" w:cs="Times SUT"/>
          <w:i/>
          <w:sz w:val="20"/>
        </w:rPr>
        <w:t>`ranna `ääres `naised ja `lapsed `käisite `kammila `vergul</w:t>
      </w:r>
      <w:r w:rsidRPr="00E3787E">
        <w:rPr>
          <w:rFonts w:ascii="Times SUT" w:hAnsi="Times SUT" w:cs="Times SUT"/>
          <w:sz w:val="20"/>
        </w:rPr>
        <w:t xml:space="preserve">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kammilas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`kammil|as</w:t>
      </w:r>
      <w:r w:rsidRPr="00E3787E">
        <w:rPr>
          <w:rFonts w:ascii="Times SUT" w:hAnsi="Times SUT" w:cs="Times SUT"/>
          <w:sz w:val="20"/>
        </w:rPr>
        <w:t xml:space="preserve"> Jõe Kuu(</w:t>
      </w:r>
      <w:r w:rsidRPr="00E3787E">
        <w:rPr>
          <w:rFonts w:ascii="Times SUT" w:hAnsi="Times SUT" w:cs="Times SUT"/>
          <w:i/>
          <w:sz w:val="20"/>
        </w:rPr>
        <w:t>`kammil</w:t>
      </w:r>
      <w:r w:rsidRPr="00E3787E">
        <w:rPr>
          <w:rFonts w:ascii="Times SUT" w:hAnsi="Times SUT" w:cs="Times SUT"/>
          <w:sz w:val="20"/>
        </w:rPr>
        <w:t xml:space="preserve">), </w:t>
      </w:r>
      <w:r w:rsidRPr="00E3787E">
        <w:rPr>
          <w:rFonts w:ascii="Times SUT" w:hAnsi="Times SUT" w:cs="Times SUT"/>
          <w:i/>
          <w:sz w:val="20"/>
        </w:rPr>
        <w:t>kammil|as</w:t>
      </w:r>
      <w:r w:rsidRPr="00E3787E">
        <w:rPr>
          <w:rFonts w:ascii="Times SUT" w:hAnsi="Times SUT" w:cs="Times SUT"/>
          <w:sz w:val="20"/>
        </w:rPr>
        <w:t xml:space="preserve"> Muh Kei,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 kammeljas </w:t>
      </w:r>
      <w:r w:rsidRPr="00E3787E">
        <w:rPr>
          <w:rFonts w:ascii="Times SUT" w:hAnsi="Times SUT" w:cs="Times SUT"/>
          <w:i/>
          <w:sz w:val="20"/>
        </w:rPr>
        <w:t>nüid on `kammilas ia `süia, sügise `puole lähäb `rammusaks</w:t>
      </w:r>
      <w:r w:rsidRPr="00E3787E">
        <w:rPr>
          <w:rFonts w:ascii="Times SUT" w:hAnsi="Times SUT" w:cs="Times SUT"/>
          <w:sz w:val="20"/>
        </w:rPr>
        <w:t xml:space="preserve"> Jõe; </w:t>
      </w:r>
      <w:r w:rsidRPr="00E3787E">
        <w:rPr>
          <w:rFonts w:ascii="Times SUT" w:hAnsi="Times SUT" w:cs="Times SUT"/>
          <w:i/>
          <w:sz w:val="20"/>
        </w:rPr>
        <w:t>`Suuri `kammilu `nindagu paa `laudu</w:t>
      </w:r>
      <w:r w:rsidRPr="00E3787E">
        <w:rPr>
          <w:rFonts w:ascii="Times SUT" w:hAnsi="Times SUT" w:cs="Times SUT"/>
          <w:sz w:val="20"/>
        </w:rPr>
        <w:t xml:space="preserve"> Kuu; </w:t>
      </w:r>
      <w:r w:rsidRPr="00E3787E">
        <w:rPr>
          <w:rFonts w:ascii="Times SUT" w:hAnsi="Times SUT" w:cs="Times SUT"/>
          <w:i/>
          <w:sz w:val="20"/>
        </w:rPr>
        <w:t>kammilad oo karbased, nee oo `lestade seas</w:t>
      </w:r>
      <w:r w:rsidRPr="00E3787E">
        <w:rPr>
          <w:rFonts w:ascii="Times SUT" w:hAnsi="Times SUT" w:cs="Times SUT"/>
          <w:sz w:val="20"/>
        </w:rPr>
        <w:t xml:space="preserve"> Muh</w:t>
      </w:r>
      <w:r w:rsidRPr="00E3787E">
        <w:rPr>
          <w:rFonts w:ascii="Times SUT" w:hAnsi="Times SUT" w:cs="Times SUT"/>
          <w:i/>
          <w:sz w:val="20"/>
        </w:rPr>
        <w:t xml:space="preserve"> || `kammilast `viskama</w:t>
      </w:r>
      <w:r w:rsidRPr="00E3787E">
        <w:rPr>
          <w:rFonts w:ascii="Times SUT" w:hAnsi="Times SUT" w:cs="Times SUT"/>
          <w:sz w:val="20"/>
        </w:rPr>
        <w:t xml:space="preserve"> (lutsu viskama) Kuu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kammima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`kammima,</w:t>
      </w:r>
      <w:r w:rsidRPr="00E3787E">
        <w:rPr>
          <w:rFonts w:ascii="Times SUT" w:hAnsi="Times SUT" w:cs="Times SUT"/>
          <w:sz w:val="20"/>
        </w:rPr>
        <w:t xml:space="preserve"> (ma) </w:t>
      </w:r>
      <w:r w:rsidRPr="00E3787E">
        <w:rPr>
          <w:rFonts w:ascii="Times SUT" w:hAnsi="Times SUT" w:cs="Times SUT"/>
          <w:i/>
          <w:sz w:val="20"/>
        </w:rPr>
        <w:t>`kammin</w:t>
      </w:r>
      <w:r w:rsidRPr="00E3787E">
        <w:rPr>
          <w:rFonts w:ascii="Times SUT" w:hAnsi="Times SUT" w:cs="Times SUT"/>
          <w:sz w:val="20"/>
        </w:rPr>
        <w:t xml:space="preserve"> R, (ma) </w:t>
      </w:r>
      <w:r w:rsidRPr="00E3787E">
        <w:rPr>
          <w:rFonts w:ascii="Times SUT" w:hAnsi="Times SUT" w:cs="Times SUT"/>
          <w:i/>
          <w:sz w:val="20"/>
        </w:rPr>
        <w:t>kammi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n</w:t>
      </w:r>
      <w:r w:rsidRPr="00E3787E">
        <w:rPr>
          <w:rFonts w:ascii="Times SUT" w:hAnsi="Times SUT" w:cs="Times SUT"/>
          <w:sz w:val="20"/>
        </w:rPr>
        <w:t xml:space="preserve">) eP, </w:t>
      </w:r>
      <w:r w:rsidRPr="00E3787E">
        <w:rPr>
          <w:rFonts w:ascii="Times SUT" w:hAnsi="Times SUT" w:cs="Times SUT"/>
          <w:i/>
          <w:sz w:val="20"/>
        </w:rPr>
        <w:noBreakHyphen/>
        <w:t>me</w:t>
      </w:r>
      <w:r w:rsidRPr="00E3787E">
        <w:rPr>
          <w:rFonts w:ascii="Times SUT" w:hAnsi="Times SUT" w:cs="Times SUT"/>
          <w:sz w:val="20"/>
        </w:rPr>
        <w:t xml:space="preserve"> Hls, </w:t>
      </w:r>
      <w:r w:rsidRPr="00E3787E">
        <w:rPr>
          <w:rFonts w:ascii="Times SUT" w:hAnsi="Times SUT" w:cs="Times SUT"/>
          <w:i/>
          <w:sz w:val="20"/>
        </w:rPr>
        <w:noBreakHyphen/>
        <w:t>mõ</w:t>
      </w:r>
      <w:r w:rsidRPr="00E3787E">
        <w:rPr>
          <w:rFonts w:ascii="Times SUT" w:hAnsi="Times SUT" w:cs="Times SUT"/>
          <w:sz w:val="20"/>
        </w:rPr>
        <w:t xml:space="preserve"> Krl; </w:t>
      </w:r>
      <w:r w:rsidRPr="00E3787E">
        <w:rPr>
          <w:rFonts w:ascii="Times SUT" w:hAnsi="Times SUT" w:cs="Times SUT"/>
          <w:i/>
          <w:sz w:val="20"/>
        </w:rPr>
        <w:t>`ka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ma,</w:t>
      </w:r>
      <w:r w:rsidRPr="00E3787E">
        <w:rPr>
          <w:rFonts w:ascii="Times SUT" w:hAnsi="Times SUT" w:cs="Times SUT"/>
          <w:sz w:val="20"/>
        </w:rPr>
        <w:t xml:space="preserve"> (ma) </w:t>
      </w:r>
      <w:r w:rsidRPr="00E3787E">
        <w:rPr>
          <w:rFonts w:ascii="Times SUT" w:hAnsi="Times SUT" w:cs="Times SUT"/>
          <w:i/>
          <w:sz w:val="20"/>
        </w:rPr>
        <w:t>kammi</w:t>
      </w:r>
      <w:r w:rsidRPr="00E3787E">
        <w:rPr>
          <w:rFonts w:ascii="Times SUT" w:hAnsi="Times SUT" w:cs="Times SUT"/>
          <w:sz w:val="20"/>
        </w:rPr>
        <w:t xml:space="preserve"> Trv Krk Puh Nõo Rõu Vas, </w:t>
      </w:r>
      <w:r w:rsidRPr="00E3787E">
        <w:rPr>
          <w:rFonts w:ascii="Times SUT" w:hAnsi="Times SUT" w:cs="Times SUT"/>
          <w:i/>
          <w:sz w:val="20"/>
        </w:rPr>
        <w:t>`kamma</w:t>
      </w:r>
      <w:r w:rsidRPr="00E3787E">
        <w:rPr>
          <w:rFonts w:ascii="Times SUT" w:hAnsi="Times SUT" w:cs="Times SUT"/>
          <w:sz w:val="20"/>
        </w:rPr>
        <w:t xml:space="preserve">, (ma) </w:t>
      </w:r>
      <w:r w:rsidRPr="00E3787E">
        <w:rPr>
          <w:rFonts w:ascii="Times SUT" w:hAnsi="Times SUT" w:cs="Times SUT"/>
          <w:i/>
          <w:sz w:val="20"/>
        </w:rPr>
        <w:t>kammin</w:t>
      </w:r>
      <w:r w:rsidRPr="00E3787E">
        <w:rPr>
          <w:rFonts w:ascii="Times SUT" w:hAnsi="Times SUT" w:cs="Times SUT"/>
          <w:sz w:val="20"/>
        </w:rPr>
        <w:t xml:space="preserve"> KJn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 a.</w:t>
      </w:r>
      <w:r w:rsidRPr="00E3787E">
        <w:rPr>
          <w:rFonts w:ascii="Times SUT" w:hAnsi="Times SUT" w:cs="Times SUT"/>
          <w:sz w:val="20"/>
        </w:rPr>
        <w:t xml:space="preserve"> juukseid kammima </w:t>
      </w:r>
      <w:r w:rsidRPr="00E3787E">
        <w:rPr>
          <w:rFonts w:ascii="Times SUT" w:hAnsi="Times SUT" w:cs="Times SUT"/>
          <w:i/>
          <w:sz w:val="20"/>
        </w:rPr>
        <w:t>`kammiga `kammita `juuksi siledäst ehk täid maha</w:t>
      </w:r>
      <w:r w:rsidRPr="00E3787E">
        <w:rPr>
          <w:rFonts w:ascii="Times SUT" w:hAnsi="Times SUT" w:cs="Times SUT"/>
          <w:sz w:val="20"/>
        </w:rPr>
        <w:t xml:space="preserve"> Jõh; </w:t>
      </w:r>
      <w:r w:rsidRPr="00E3787E">
        <w:rPr>
          <w:rFonts w:ascii="Times SUT" w:hAnsi="Times SUT" w:cs="Times SUT"/>
          <w:i/>
          <w:sz w:val="20"/>
        </w:rPr>
        <w:t>mool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juba mütu `aega `kammimata `otsas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Vanaste ei `öötud, et piad kammitse, piad `sueti arjaga</w:t>
      </w:r>
      <w:r w:rsidRPr="00E3787E">
        <w:rPr>
          <w:rFonts w:ascii="Times SUT" w:hAnsi="Times SUT" w:cs="Times SUT"/>
          <w:sz w:val="20"/>
        </w:rPr>
        <w:t xml:space="preserve"> Han; </w:t>
      </w:r>
      <w:r w:rsidRPr="00E3787E">
        <w:rPr>
          <w:rFonts w:ascii="Times SUT" w:hAnsi="Times SUT" w:cs="Times SUT"/>
          <w:i/>
          <w:sz w:val="20"/>
        </w:rPr>
        <w:t>`tuhka pää, siis ei pea `tohtima pead `kammida, siis pea peab `kõõmama minema</w:t>
      </w:r>
      <w:r w:rsidRPr="00E3787E">
        <w:rPr>
          <w:rFonts w:ascii="Times SUT" w:hAnsi="Times SUT" w:cs="Times SUT"/>
          <w:sz w:val="20"/>
        </w:rPr>
        <w:t xml:space="preserve"> Jür; </w:t>
      </w:r>
      <w:r w:rsidRPr="00E3787E">
        <w:rPr>
          <w:rFonts w:ascii="Times SUT" w:hAnsi="Times SUT" w:cs="Times SUT"/>
          <w:i/>
          <w:sz w:val="20"/>
        </w:rPr>
        <w:t>kammin jäu oma juustele sisse</w:t>
      </w:r>
      <w:r w:rsidRPr="00E3787E">
        <w:rPr>
          <w:rFonts w:ascii="Times SUT" w:hAnsi="Times SUT" w:cs="Times SUT"/>
          <w:sz w:val="20"/>
        </w:rPr>
        <w:t xml:space="preserve"> Kad; </w:t>
      </w:r>
      <w:r w:rsidRPr="00E3787E">
        <w:rPr>
          <w:rFonts w:ascii="Times SUT" w:hAnsi="Times SUT" w:cs="Times SUT"/>
          <w:i/>
          <w:sz w:val="20"/>
        </w:rPr>
        <w:t>mul om vaja pääd sugidõ, võta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ka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m, kammi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`juussiid</w:t>
      </w:r>
      <w:r w:rsidRPr="00E3787E">
        <w:rPr>
          <w:rFonts w:ascii="Times SUT" w:hAnsi="Times SUT" w:cs="Times SUT"/>
          <w:sz w:val="20"/>
        </w:rPr>
        <w:t xml:space="preserve"> Krl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loomi harjama </w:t>
      </w:r>
      <w:r w:rsidRPr="00E3787E">
        <w:rPr>
          <w:rFonts w:ascii="Times SUT" w:hAnsi="Times SUT" w:cs="Times SUT"/>
          <w:i/>
          <w:sz w:val="20"/>
        </w:rPr>
        <w:t>arjaga kammitse obust koa</w:t>
      </w:r>
      <w:r w:rsidRPr="00E3787E">
        <w:rPr>
          <w:rFonts w:ascii="Times SUT" w:hAnsi="Times SUT" w:cs="Times SUT"/>
          <w:sz w:val="20"/>
        </w:rPr>
        <w:t xml:space="preserve"> Muh; </w:t>
      </w:r>
      <w:r w:rsidRPr="00E3787E">
        <w:rPr>
          <w:rFonts w:ascii="Times SUT" w:hAnsi="Times SUT" w:cs="Times SUT"/>
          <w:i/>
          <w:sz w:val="20"/>
        </w:rPr>
        <w:t>ka obusid ja `lehmi kammitakse</w:t>
      </w:r>
      <w:r w:rsidRPr="00E3787E">
        <w:rPr>
          <w:rFonts w:ascii="Times SUT" w:hAnsi="Times SUT" w:cs="Times SUT"/>
          <w:sz w:val="20"/>
        </w:rPr>
        <w:t xml:space="preserve"> Mär; </w:t>
      </w:r>
      <w:r w:rsidRPr="00E3787E">
        <w:rPr>
          <w:rFonts w:ascii="Times SUT" w:hAnsi="Times SUT" w:cs="Times SUT"/>
          <w:i/>
          <w:sz w:val="20"/>
        </w:rPr>
        <w:t>obene tahab `kammida</w:t>
      </w:r>
      <w:r w:rsidRPr="00E3787E">
        <w:rPr>
          <w:rFonts w:ascii="Times SUT" w:hAnsi="Times SUT" w:cs="Times SUT"/>
          <w:sz w:val="20"/>
        </w:rPr>
        <w:t xml:space="preserve"> Trm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linu kupardama; sugema </w:t>
      </w:r>
      <w:r w:rsidRPr="00E3787E">
        <w:rPr>
          <w:rFonts w:ascii="Times SUT" w:hAnsi="Times SUT" w:cs="Times SUT"/>
          <w:i/>
          <w:sz w:val="20"/>
        </w:rPr>
        <w:t>takkud viel `kammisimma kõik `selle `arja pääl</w:t>
      </w:r>
      <w:r w:rsidRPr="00E3787E">
        <w:rPr>
          <w:rFonts w:ascii="Times SUT" w:hAnsi="Times SUT" w:cs="Times SUT"/>
          <w:sz w:val="20"/>
        </w:rPr>
        <w:t xml:space="preserve"> Lüg; </w:t>
      </w:r>
      <w:r w:rsidRPr="00E3787E">
        <w:rPr>
          <w:rFonts w:ascii="Times SUT" w:hAnsi="Times SUT" w:cs="Times SUT"/>
          <w:i/>
          <w:sz w:val="20"/>
        </w:rPr>
        <w:t>`kistasse lina peud, kammitasse `kuprad otsast ära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üks nihuke pink on, `sõnna `otsa lüiakse vanu vikatid, seal siis kammitakse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`peale `ropsimist kammiti ära ja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`jälle `puntrasse</w:t>
      </w:r>
      <w:r w:rsidRPr="00E3787E">
        <w:rPr>
          <w:rFonts w:ascii="Times SUT" w:hAnsi="Times SUT" w:cs="Times SUT"/>
          <w:sz w:val="20"/>
        </w:rPr>
        <w:t xml:space="preserve"> Pee; </w:t>
      </w:r>
      <w:r w:rsidRPr="00E3787E">
        <w:rPr>
          <w:rFonts w:ascii="Times SUT" w:hAnsi="Times SUT" w:cs="Times SUT"/>
          <w:i/>
          <w:sz w:val="20"/>
        </w:rPr>
        <w:t>vaja `kupraid `kammida</w:t>
      </w:r>
      <w:r w:rsidRPr="00E3787E">
        <w:rPr>
          <w:rFonts w:ascii="Times SUT" w:hAnsi="Times SUT" w:cs="Times SUT"/>
          <w:sz w:val="20"/>
        </w:rPr>
        <w:t xml:space="preserve"> Lai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kulutama 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ant `kammi, kõva rõõvass. nüit ta mul egä päe 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län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4.</w:t>
      </w:r>
      <w:r w:rsidRPr="00E3787E">
        <w:rPr>
          <w:rFonts w:ascii="Times SUT" w:hAnsi="Times SUT" w:cs="Times SUT"/>
          <w:sz w:val="20"/>
        </w:rPr>
        <w:t xml:space="preserve"> jooksma, kihutama (hobusest) </w:t>
      </w:r>
      <w:r w:rsidRPr="00E3787E">
        <w:rPr>
          <w:rFonts w:ascii="Times SUT" w:hAnsi="Times SUT" w:cs="Times SUT"/>
          <w:i/>
          <w:sz w:val="20"/>
        </w:rPr>
        <w:t>see laseb nüid oost `easte `kammida, laseb oost valuga `joosta</w:t>
      </w:r>
      <w:r w:rsidRPr="00E3787E">
        <w:rPr>
          <w:rFonts w:ascii="Times SUT" w:hAnsi="Times SUT" w:cs="Times SUT"/>
          <w:sz w:val="20"/>
        </w:rPr>
        <w:t xml:space="preserve"> Juu; </w:t>
      </w:r>
      <w:r w:rsidRPr="00E3787E">
        <w:rPr>
          <w:rFonts w:ascii="Times SUT" w:hAnsi="Times SUT" w:cs="Times SUT"/>
          <w:i/>
          <w:sz w:val="20"/>
        </w:rPr>
        <w:t>`kammis menema, nii et aur taga</w:t>
      </w:r>
      <w:r w:rsidRPr="00E3787E">
        <w:rPr>
          <w:rFonts w:ascii="Times SUT" w:hAnsi="Times SUT" w:cs="Times SUT"/>
          <w:sz w:val="20"/>
        </w:rPr>
        <w:t xml:space="preserve"> VJg; </w:t>
      </w:r>
      <w:r w:rsidRPr="00E3787E">
        <w:rPr>
          <w:rFonts w:ascii="Times SUT" w:hAnsi="Times SUT" w:cs="Times SUT"/>
          <w:i/>
          <w:sz w:val="20"/>
        </w:rPr>
        <w:t>siis `la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ti tädä `kammi `m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dä `vä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ja, kivi`k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>rem piäl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5.</w:t>
      </w:r>
      <w:r w:rsidRPr="00E3787E">
        <w:rPr>
          <w:rFonts w:ascii="Times SUT" w:hAnsi="Times SUT" w:cs="Times SUT"/>
          <w:sz w:val="20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sz w:val="20"/>
        </w:rPr>
        <w:t xml:space="preserve"> kallale minema, sugema </w:t>
      </w:r>
      <w:r w:rsidRPr="00E3787E">
        <w:rPr>
          <w:rFonts w:ascii="Times SUT" w:hAnsi="Times SUT" w:cs="Times SUT"/>
          <w:i/>
          <w:sz w:val="20"/>
        </w:rPr>
        <w:t>`kammisin teist õige. `tarvis seda miest õige `kammida korrale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ära</w:t>
      </w:r>
      <w:r w:rsidRPr="00E3787E">
        <w:rPr>
          <w:rFonts w:ascii="Times SUT" w:hAnsi="Times SUT" w:cs="Times SUT"/>
          <w:sz w:val="20"/>
        </w:rPr>
        <w:t xml:space="preserve"> VJg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kammima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`kammima</w:t>
      </w:r>
      <w:r w:rsidRPr="00E3787E">
        <w:rPr>
          <w:rFonts w:ascii="Times SUT" w:hAnsi="Times SUT" w:cs="Times SUT"/>
          <w:sz w:val="20"/>
        </w:rPr>
        <w:t xml:space="preserve"> jooma, kaanima </w:t>
      </w:r>
      <w:r w:rsidRPr="00E3787E">
        <w:rPr>
          <w:rFonts w:ascii="Times SUT" w:hAnsi="Times SUT" w:cs="Times SUT"/>
          <w:i/>
          <w:sz w:val="20"/>
        </w:rPr>
        <w:t>`kammis eneselle õlut `sisse</w:t>
      </w:r>
      <w:r w:rsidRPr="00E3787E">
        <w:rPr>
          <w:rFonts w:ascii="Times SUT" w:hAnsi="Times SUT" w:cs="Times SUT"/>
          <w:sz w:val="20"/>
        </w:rPr>
        <w:t xml:space="preserve"> Jür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kammistuss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kammistuss</w:t>
      </w:r>
      <w:r w:rsidRPr="00E3787E">
        <w:rPr>
          <w:rFonts w:ascii="Times SUT" w:hAnsi="Times SUT" w:cs="Times SUT"/>
          <w:sz w:val="20"/>
        </w:rPr>
        <w:t xml:space="preserve"> Räp, </w:t>
      </w:r>
      <w:r w:rsidRPr="00E3787E">
        <w:rPr>
          <w:rFonts w:ascii="Times SUT" w:hAnsi="Times SUT" w:cs="Times SUT"/>
          <w:i/>
          <w:sz w:val="20"/>
        </w:rPr>
        <w:t>kamstuss</w:t>
      </w:r>
      <w:r w:rsidRPr="00E3787E">
        <w:rPr>
          <w:rFonts w:ascii="Times SUT" w:hAnsi="Times SUT" w:cs="Times SUT"/>
          <w:sz w:val="20"/>
        </w:rPr>
        <w:t xml:space="preserve"> Se värin </w:t>
      </w:r>
      <w:r w:rsidRPr="00E3787E">
        <w:rPr>
          <w:rFonts w:ascii="Times SUT" w:hAnsi="Times SUT" w:cs="Times SUT"/>
          <w:i/>
          <w:sz w:val="20"/>
        </w:rPr>
        <w:t>kammistuss kääse üle iho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kahmistuss, kamitsuss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kammits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kammits</w:t>
      </w:r>
      <w:r w:rsidRPr="00E3787E">
        <w:rPr>
          <w:rFonts w:ascii="Times SUT" w:hAnsi="Times SUT" w:cs="Times SUT"/>
          <w:sz w:val="20"/>
        </w:rPr>
        <w:t xml:space="preserve"> eP(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m-</w:t>
      </w:r>
      <w:r w:rsidRPr="00E3787E">
        <w:rPr>
          <w:rFonts w:ascii="Times SUT" w:hAnsi="Times SUT" w:cs="Times SUT"/>
          <w:sz w:val="20"/>
        </w:rPr>
        <w:t xml:space="preserve"> PJg VJg) eL, </w:t>
      </w:r>
      <w:r w:rsidRPr="00E3787E">
        <w:rPr>
          <w:rFonts w:ascii="Times SUT" w:hAnsi="Times SUT" w:cs="Times SUT"/>
          <w:i/>
          <w:sz w:val="20"/>
        </w:rPr>
        <w:t>`kammits</w:t>
      </w:r>
      <w:r w:rsidRPr="00E3787E">
        <w:rPr>
          <w:rFonts w:ascii="Times SUT" w:hAnsi="Times SUT" w:cs="Times SUT"/>
          <w:sz w:val="20"/>
        </w:rPr>
        <w:t xml:space="preserve"> R, g </w:t>
      </w:r>
      <w:r w:rsidRPr="00E3787E">
        <w:rPr>
          <w:rFonts w:ascii="Times SUT" w:hAnsi="Times SUT" w:cs="Times SUT"/>
          <w:i/>
          <w:sz w:val="20"/>
        </w:rPr>
        <w:noBreakHyphen/>
        <w:t>a</w:t>
      </w:r>
      <w:r w:rsidRPr="00E3787E">
        <w:rPr>
          <w:rFonts w:ascii="Times SUT" w:hAnsi="Times SUT" w:cs="Times SUT"/>
          <w:sz w:val="20"/>
        </w:rPr>
        <w:t xml:space="preserve">, g </w:t>
      </w:r>
      <w:r w:rsidRPr="00E3787E">
        <w:rPr>
          <w:rFonts w:ascii="Times SUT" w:hAnsi="Times SUT" w:cs="Times SUT"/>
          <w:i/>
          <w:sz w:val="20"/>
        </w:rPr>
        <w:noBreakHyphen/>
        <w:t>e</w:t>
      </w:r>
      <w:r w:rsidRPr="00E3787E">
        <w:rPr>
          <w:rFonts w:ascii="Times SUT" w:hAnsi="Times SUT" w:cs="Times SUT"/>
          <w:sz w:val="20"/>
        </w:rPr>
        <w:t xml:space="preserve"> Hi L Juu Ann KJn Vil M T, </w:t>
      </w:r>
      <w:r w:rsidRPr="00E3787E">
        <w:rPr>
          <w:rFonts w:ascii="Times SUT" w:hAnsi="Times SUT" w:cs="Times SUT"/>
          <w:i/>
          <w:sz w:val="20"/>
        </w:rPr>
        <w:noBreakHyphen/>
        <w:t>õ</w:t>
      </w:r>
      <w:r w:rsidRPr="00E3787E">
        <w:rPr>
          <w:rFonts w:ascii="Times SUT" w:hAnsi="Times SUT" w:cs="Times SUT"/>
          <w:sz w:val="20"/>
        </w:rPr>
        <w:t xml:space="preserve"> San Krl Har Rõu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liikumist takistav seade loomade (peamiselt hobuste) jalgade küljes (enamasti kahe esijala, aga ka pea ja jala või esi- ja tagajala vahel) </w:t>
      </w:r>
      <w:r w:rsidRPr="00E3787E">
        <w:rPr>
          <w:rFonts w:ascii="Times SUT" w:hAnsi="Times SUT" w:cs="Times SUT"/>
          <w:i/>
          <w:sz w:val="20"/>
        </w:rPr>
        <w:t>`kammitsad olivad punutu `metsa `niinist vai `olgist</w:t>
      </w:r>
      <w:r w:rsidRPr="00E3787E">
        <w:rPr>
          <w:rFonts w:ascii="Times SUT" w:hAnsi="Times SUT" w:cs="Times SUT"/>
          <w:sz w:val="20"/>
        </w:rPr>
        <w:t xml:space="preserve"> VNg; </w:t>
      </w:r>
      <w:r w:rsidRPr="00E3787E">
        <w:rPr>
          <w:rFonts w:ascii="Times SUT" w:hAnsi="Times SUT" w:cs="Times SUT"/>
          <w:i/>
          <w:sz w:val="20"/>
        </w:rPr>
        <w:t xml:space="preserve">kaks `jälga köruti `kindi, see on ko kammitsas </w:t>
      </w:r>
      <w:r w:rsidRPr="00E3787E">
        <w:rPr>
          <w:rFonts w:ascii="Times SUT" w:hAnsi="Times SUT" w:cs="Times SUT"/>
          <w:sz w:val="20"/>
        </w:rPr>
        <w:t xml:space="preserve">Jaa; </w:t>
      </w:r>
      <w:r w:rsidRPr="00E3787E">
        <w:rPr>
          <w:rFonts w:ascii="Times SUT" w:hAnsi="Times SUT" w:cs="Times SUT"/>
          <w:i/>
          <w:sz w:val="20"/>
        </w:rPr>
        <w:t>kut p</w:t>
      </w:r>
      <w:r w:rsidR="00E3787E" w:rsidRPr="00E3787E">
        <w:rPr>
          <w:rFonts w:ascii="Times SUT" w:hAnsi="Times SUT" w:cs="Times SUT"/>
          <w:i/>
          <w:sz w:val="20"/>
        </w:rPr>
        <w:t>εε</w:t>
      </w:r>
      <w:r w:rsidRPr="00E3787E">
        <w:rPr>
          <w:rFonts w:ascii="Times SUT" w:hAnsi="Times SUT" w:cs="Times SUT"/>
          <w:i/>
          <w:sz w:val="20"/>
        </w:rPr>
        <w:t xml:space="preserve"> sedaviisi jäla `külge `kinni `pantaks, see on kammits</w:t>
      </w:r>
      <w:r w:rsidRPr="00E3787E">
        <w:rPr>
          <w:rFonts w:ascii="Times SUT" w:hAnsi="Times SUT" w:cs="Times SUT"/>
          <w:sz w:val="20"/>
        </w:rPr>
        <w:t xml:space="preserve"> Käi; </w:t>
      </w:r>
      <w:r w:rsidRPr="00E3787E">
        <w:rPr>
          <w:rFonts w:ascii="Times SUT" w:hAnsi="Times SUT" w:cs="Times SUT"/>
          <w:i/>
          <w:sz w:val="20"/>
        </w:rPr>
        <w:t>`pandi kammitsega kammitse</w:t>
      </w:r>
      <w:r w:rsidRPr="00E3787E">
        <w:rPr>
          <w:rFonts w:ascii="Times SUT" w:hAnsi="Times SUT" w:cs="Times SUT"/>
          <w:sz w:val="20"/>
        </w:rPr>
        <w:t xml:space="preserve"> Tõs; </w:t>
      </w:r>
      <w:r w:rsidRPr="00E3787E">
        <w:rPr>
          <w:rFonts w:ascii="Times SUT" w:hAnsi="Times SUT" w:cs="Times SUT"/>
          <w:i/>
          <w:sz w:val="20"/>
        </w:rPr>
        <w:t>obused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kammitsasse.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kaks esimist `jalga `siuti kokku na mõne rihmaga</w:t>
      </w:r>
      <w:r w:rsidRPr="00E3787E">
        <w:rPr>
          <w:rFonts w:ascii="Times SUT" w:hAnsi="Times SUT" w:cs="Times SUT"/>
          <w:sz w:val="20"/>
        </w:rPr>
        <w:t xml:space="preserve"> Amb; </w:t>
      </w:r>
      <w:r w:rsidRPr="00E3787E">
        <w:rPr>
          <w:rFonts w:ascii="Times SUT" w:hAnsi="Times SUT" w:cs="Times SUT"/>
          <w:i/>
          <w:sz w:val="20"/>
        </w:rPr>
        <w:t>eenama peal obene sõi. raud kammitsas oli `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si</w:t>
      </w:r>
      <w:r w:rsidRPr="00E3787E">
        <w:rPr>
          <w:rFonts w:ascii="Times SUT" w:hAnsi="Times SUT" w:cs="Times SUT"/>
          <w:sz w:val="20"/>
        </w:rPr>
        <w:t xml:space="preserve"> Äks; </w:t>
      </w:r>
      <w:r w:rsidRPr="00E3787E">
        <w:rPr>
          <w:rFonts w:ascii="Times SUT" w:hAnsi="Times SUT" w:cs="Times SUT"/>
          <w:i/>
          <w:sz w:val="20"/>
        </w:rPr>
        <w:t>lehm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di kammitsasse, kui ta oli jooksik</w:t>
      </w:r>
      <w:r w:rsidRPr="00E3787E">
        <w:rPr>
          <w:rFonts w:ascii="Times SUT" w:hAnsi="Times SUT" w:cs="Times SUT"/>
          <w:sz w:val="20"/>
        </w:rPr>
        <w:t xml:space="preserve"> Lai; </w:t>
      </w:r>
      <w:r w:rsidRPr="00E3787E">
        <w:rPr>
          <w:rFonts w:ascii="Times SUT" w:hAnsi="Times SUT" w:cs="Times SUT"/>
          <w:i/>
          <w:sz w:val="20"/>
        </w:rPr>
        <w:t>obese ollive kammitsen `siandse koha pääl, kos suur ein olli</w:t>
      </w:r>
      <w:r w:rsidRPr="00E3787E">
        <w:rPr>
          <w:rFonts w:ascii="Times SUT" w:hAnsi="Times SUT" w:cs="Times SUT"/>
          <w:sz w:val="20"/>
        </w:rPr>
        <w:t xml:space="preserve"> Hel; </w:t>
      </w:r>
      <w:r w:rsidRPr="00E3787E">
        <w:rPr>
          <w:rFonts w:ascii="Times SUT" w:hAnsi="Times SUT" w:cs="Times SUT"/>
          <w:i/>
          <w:sz w:val="20"/>
        </w:rPr>
        <w:t xml:space="preserve">kes `väega ull lehm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`pa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ti kammitsede</w:t>
      </w:r>
      <w:r w:rsidRPr="00E3787E">
        <w:rPr>
          <w:rFonts w:ascii="Times SUT" w:hAnsi="Times SUT" w:cs="Times SUT"/>
          <w:sz w:val="20"/>
        </w:rPr>
        <w:t xml:space="preserve"> Nõo; </w:t>
      </w:r>
      <w:r w:rsidRPr="00E3787E">
        <w:rPr>
          <w:rFonts w:ascii="Times SUT" w:hAnsi="Times SUT" w:cs="Times SUT"/>
          <w:i/>
          <w:sz w:val="20"/>
        </w:rPr>
        <w:t>ku ma v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>l n</w:t>
      </w:r>
      <w:r w:rsidR="00E3787E" w:rsidRPr="00E3787E">
        <w:rPr>
          <w:rFonts w:ascii="Times SUT" w:hAnsi="Times SUT" w:cs="Times SUT"/>
          <w:i/>
          <w:sz w:val="20"/>
        </w:rPr>
        <w:t>u̬u̬ŕ</w:t>
      </w:r>
      <w:r w:rsidRPr="00E3787E">
        <w:rPr>
          <w:rFonts w:ascii="Times SUT" w:hAnsi="Times SUT" w:cs="Times SUT"/>
          <w:i/>
          <w:sz w:val="20"/>
        </w:rPr>
        <w:t xml:space="preserve">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 ja nopõ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li, siss ma kirbu ki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võ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i ja parmu pa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ni kammitsõdõ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mingi takistus </w:t>
      </w:r>
      <w:r w:rsidRPr="00E3787E">
        <w:rPr>
          <w:rFonts w:ascii="Times SUT" w:hAnsi="Times SUT" w:cs="Times SUT"/>
          <w:i/>
          <w:sz w:val="20"/>
        </w:rPr>
        <w:t xml:space="preserve">järve pääl om `kergemp `sõita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olet nagu kammitsast `valla</w:t>
      </w:r>
      <w:r w:rsidRPr="00E3787E">
        <w:rPr>
          <w:rFonts w:ascii="Times SUT" w:hAnsi="Times SUT" w:cs="Times SUT"/>
          <w:sz w:val="20"/>
        </w:rPr>
        <w:t xml:space="preserve"> Trv; </w:t>
      </w:r>
      <w:r w:rsidRPr="00E3787E">
        <w:rPr>
          <w:rFonts w:ascii="Times SUT" w:hAnsi="Times SUT" w:cs="Times SUT"/>
          <w:i/>
          <w:sz w:val="20"/>
        </w:rPr>
        <w:t>`jalgust ja kätest sa olet nigu kammitsen, ei ole `võimu kohegile minnä</w:t>
      </w:r>
      <w:r w:rsidRPr="00E3787E">
        <w:rPr>
          <w:rFonts w:ascii="Times SUT" w:hAnsi="Times SUT" w:cs="Times SUT"/>
          <w:sz w:val="20"/>
        </w:rPr>
        <w:t xml:space="preserve"> Puh; </w:t>
      </w:r>
      <w:r w:rsidRPr="00E3787E">
        <w:rPr>
          <w:rFonts w:ascii="Times SUT" w:hAnsi="Times SUT" w:cs="Times SUT"/>
          <w:i/>
          <w:sz w:val="20"/>
        </w:rPr>
        <w:t>nigu ka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mitsan uma `t</w:t>
      </w:r>
      <w:r w:rsidR="00E3787E" w:rsidRPr="00E3787E">
        <w:rPr>
          <w:rFonts w:ascii="Times SUT" w:hAnsi="Times SUT" w:cs="Times SUT"/>
          <w:i/>
          <w:sz w:val="20"/>
        </w:rPr>
        <w:t>ü̬ü̬</w:t>
      </w:r>
      <w:r w:rsidRPr="00E3787E">
        <w:rPr>
          <w:rFonts w:ascii="Times SUT" w:hAnsi="Times SUT" w:cs="Times SUT"/>
          <w:i/>
          <w:sz w:val="20"/>
        </w:rPr>
        <w:t>ga</w:t>
      </w:r>
      <w:r w:rsidRPr="00E3787E">
        <w:rPr>
          <w:rFonts w:ascii="Times SUT" w:hAnsi="Times SUT" w:cs="Times SUT"/>
          <w:sz w:val="20"/>
        </w:rPr>
        <w:t xml:space="preserve"> Kan; </w:t>
      </w:r>
      <w:r w:rsidRPr="00E3787E">
        <w:rPr>
          <w:rFonts w:ascii="Times SUT" w:hAnsi="Times SUT" w:cs="Times SUT"/>
          <w:i/>
          <w:sz w:val="20"/>
        </w:rPr>
        <w:t>mis sa tah mämmätät, ku su k</w:t>
      </w:r>
      <w:r w:rsidR="00E3787E" w:rsidRPr="00E3787E">
        <w:rPr>
          <w:rFonts w:ascii="Times SUT" w:hAnsi="Times SUT" w:cs="Times SUT"/>
          <w:i/>
          <w:sz w:val="20"/>
        </w:rPr>
        <w:t>i̬i̬ĺ</w:t>
      </w:r>
      <w:r w:rsidRPr="00E3787E">
        <w:rPr>
          <w:rFonts w:ascii="Times SUT" w:hAnsi="Times SUT" w:cs="Times SUT"/>
          <w:i/>
          <w:sz w:val="20"/>
        </w:rPr>
        <w:t xml:space="preserve"> um ka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mitsõh</w:t>
      </w:r>
      <w:r w:rsidRPr="00E3787E">
        <w:rPr>
          <w:rFonts w:ascii="Times SUT" w:hAnsi="Times SUT" w:cs="Times SUT"/>
          <w:sz w:val="20"/>
        </w:rPr>
        <w:t xml:space="preserve"> Vas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kinnitusvahend </w:t>
      </w:r>
      <w:r w:rsidRPr="00E3787E">
        <w:rPr>
          <w:rFonts w:ascii="Times SUT" w:hAnsi="Times SUT" w:cs="Times SUT"/>
          <w:b/>
          <w:sz w:val="20"/>
        </w:rPr>
        <w:t>a.</w:t>
      </w:r>
      <w:r w:rsidRPr="00E3787E">
        <w:rPr>
          <w:rFonts w:ascii="Times SUT" w:hAnsi="Times SUT" w:cs="Times SUT"/>
          <w:sz w:val="20"/>
        </w:rPr>
        <w:t xml:space="preserve"> kalapüünisel </w:t>
      </w:r>
      <w:r w:rsidRPr="00E3787E">
        <w:rPr>
          <w:rFonts w:ascii="Times SUT" w:hAnsi="Times SUT" w:cs="Times SUT"/>
          <w:i/>
          <w:sz w:val="20"/>
        </w:rPr>
        <w:t>`reiepuud `nüörige `kinni, `kuuritsa `kammits</w:t>
      </w:r>
      <w:r w:rsidRPr="00E3787E">
        <w:rPr>
          <w:rFonts w:ascii="Times SUT" w:hAnsi="Times SUT" w:cs="Times SUT"/>
          <w:sz w:val="20"/>
        </w:rPr>
        <w:t xml:space="preserve"> Lüg </w:t>
      </w:r>
      <w:r w:rsidRPr="00E3787E">
        <w:rPr>
          <w:rFonts w:ascii="Times SUT" w:hAnsi="Times SUT" w:cs="Times SUT"/>
          <w:b/>
          <w:sz w:val="20"/>
        </w:rPr>
        <w:t>b.</w:t>
      </w:r>
      <w:r w:rsidRPr="00E3787E">
        <w:rPr>
          <w:rFonts w:ascii="Times SUT" w:hAnsi="Times SUT" w:cs="Times SUT"/>
          <w:sz w:val="20"/>
        </w:rPr>
        <w:t xml:space="preserve"> harkadral </w:t>
      </w:r>
      <w:r w:rsidRPr="00E3787E">
        <w:rPr>
          <w:rFonts w:ascii="Times SUT" w:hAnsi="Times SUT" w:cs="Times SUT"/>
          <w:i/>
          <w:sz w:val="20"/>
        </w:rPr>
        <w:t>kured adral. kammitsad või vitsavõrud käesid `õtsa</w:t>
      </w:r>
      <w:r w:rsidRPr="00E3787E">
        <w:rPr>
          <w:rFonts w:ascii="Times SUT" w:hAnsi="Times SUT" w:cs="Times SUT"/>
          <w:sz w:val="20"/>
        </w:rPr>
        <w:t xml:space="preserve"> Kod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kammitsema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kammits|eme</w:t>
      </w:r>
      <w:r w:rsidRPr="00E3787E">
        <w:rPr>
          <w:rFonts w:ascii="Times SUT" w:hAnsi="Times SUT" w:cs="Times SUT"/>
          <w:sz w:val="20"/>
        </w:rPr>
        <w:t xml:space="preserve"> Hls, </w:t>
      </w:r>
      <w:r w:rsidRPr="00E3787E">
        <w:rPr>
          <w:rFonts w:ascii="Times SUT" w:hAnsi="Times SUT" w:cs="Times SUT"/>
          <w:i/>
          <w:sz w:val="20"/>
        </w:rPr>
        <w:noBreakHyphen/>
        <w:t>ama</w:t>
      </w:r>
      <w:r w:rsidRPr="00E3787E">
        <w:rPr>
          <w:rFonts w:ascii="Times SUT" w:hAnsi="Times SUT" w:cs="Times SUT"/>
          <w:sz w:val="20"/>
        </w:rPr>
        <w:t xml:space="preserve"> Vas kammitsasse panema </w:t>
      </w:r>
      <w:r w:rsidRPr="00E3787E">
        <w:rPr>
          <w:rFonts w:ascii="Times SUT" w:hAnsi="Times SUT" w:cs="Times SUT"/>
          <w:i/>
          <w:sz w:val="20"/>
        </w:rPr>
        <w:t>neve kammitseve `tämpe obesid</w:t>
      </w:r>
      <w:r w:rsidRPr="00E3787E">
        <w:rPr>
          <w:rFonts w:ascii="Times SUT" w:hAnsi="Times SUT" w:cs="Times SUT"/>
          <w:sz w:val="20"/>
        </w:rPr>
        <w:t xml:space="preserve"> Hls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kammits(e)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PoolpaksKiri"/>
          <w:rFonts w:ascii="Times SUT" w:hAnsi="Times SUT" w:cs="Times SUT"/>
        </w:rPr>
        <w:t xml:space="preserve"> tab</w:t>
      </w:r>
      <w:r w:rsidRPr="00E3787E">
        <w:rPr>
          <w:rFonts w:ascii="Times SUT" w:hAnsi="Times SUT" w:cs="Times SUT"/>
          <w:b/>
          <w:sz w:val="20"/>
        </w:rPr>
        <w:t>a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kammits-</w:t>
      </w:r>
      <w:r w:rsidRPr="00E3787E">
        <w:rPr>
          <w:rFonts w:ascii="Times SUT" w:hAnsi="Times SUT" w:cs="Times SUT"/>
          <w:sz w:val="20"/>
        </w:rPr>
        <w:t xml:space="preserve"> Trv, </w:t>
      </w:r>
      <w:r w:rsidRPr="00E3787E">
        <w:rPr>
          <w:rFonts w:ascii="Times SUT" w:hAnsi="Times SUT" w:cs="Times SUT"/>
          <w:i/>
          <w:sz w:val="20"/>
        </w:rPr>
        <w:t>kammitse-</w:t>
      </w:r>
      <w:r w:rsidRPr="00E3787E">
        <w:rPr>
          <w:rFonts w:ascii="Times SUT" w:hAnsi="Times SUT" w:cs="Times SUT"/>
          <w:sz w:val="20"/>
        </w:rPr>
        <w:t xml:space="preserve"> Krk, </w:t>
      </w:r>
      <w:r w:rsidRPr="00E3787E">
        <w:rPr>
          <w:rFonts w:ascii="Times SUT" w:hAnsi="Times SUT" w:cs="Times SUT"/>
          <w:i/>
          <w:sz w:val="20"/>
        </w:rPr>
        <w:noBreakHyphen/>
        <w:t>õ-</w:t>
      </w:r>
      <w:r w:rsidRPr="00E3787E">
        <w:rPr>
          <w:rFonts w:ascii="Times SUT" w:hAnsi="Times SUT" w:cs="Times SUT"/>
          <w:sz w:val="20"/>
        </w:rPr>
        <w:t xml:space="preserve"> Plv tabalukk  </w:t>
      </w:r>
      <w:r w:rsidRPr="00E3787E">
        <w:rPr>
          <w:rFonts w:ascii="Times SUT" w:hAnsi="Times SUT" w:cs="Times SUT"/>
          <w:i/>
          <w:sz w:val="20"/>
        </w:rPr>
        <w:t>kammitsetabadel om ju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t keele, kammitsetaba om üte keelege</w:t>
      </w:r>
      <w:r w:rsidRPr="00E3787E">
        <w:rPr>
          <w:rFonts w:ascii="Times SUT" w:hAnsi="Times SUT" w:cs="Times SUT"/>
          <w:sz w:val="20"/>
        </w:rPr>
        <w:t xml:space="preserve"> Krk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kammlaad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kammlaad</w:t>
      </w:r>
      <w:r w:rsidRPr="00E3787E">
        <w:rPr>
          <w:rFonts w:ascii="Times SUT" w:hAnsi="Times SUT" w:cs="Times SUT"/>
          <w:sz w:val="20"/>
        </w:rPr>
        <w:t xml:space="preserve"> Hlj Tõs Saa,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laa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sz w:val="20"/>
        </w:rPr>
        <w:t xml:space="preserve"> Tõs(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laid</w:t>
      </w:r>
      <w:r w:rsidRPr="00E3787E">
        <w:rPr>
          <w:rFonts w:ascii="Times SUT" w:hAnsi="Times SUT" w:cs="Times SUT"/>
          <w:sz w:val="20"/>
        </w:rPr>
        <w:t>) Aud Hls Puh Har,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 xml:space="preserve">laed </w:t>
      </w:r>
      <w:r w:rsidRPr="00E3787E">
        <w:rPr>
          <w:rFonts w:ascii="Times SUT" w:hAnsi="Times SUT" w:cs="Times SUT"/>
          <w:sz w:val="20"/>
        </w:rPr>
        <w:t xml:space="preserve">Vig Kse Mih, </w:t>
      </w:r>
      <w:r w:rsidRPr="00E3787E">
        <w:rPr>
          <w:rFonts w:ascii="Times SUT" w:hAnsi="Times SUT" w:cs="Times SUT"/>
          <w:i/>
          <w:sz w:val="20"/>
        </w:rPr>
        <w:t xml:space="preserve">kammelaad, </w:t>
      </w:r>
      <w:r w:rsidRPr="00E3787E">
        <w:rPr>
          <w:rFonts w:ascii="Times SUT" w:hAnsi="Times SUT" w:cs="Times SUT"/>
          <w:i/>
          <w:sz w:val="20"/>
        </w:rPr>
        <w:noBreakHyphen/>
        <w:t>laed</w:t>
      </w:r>
      <w:r w:rsidRPr="00E3787E">
        <w:rPr>
          <w:rFonts w:ascii="Times SUT" w:hAnsi="Times SUT" w:cs="Times SUT"/>
          <w:sz w:val="20"/>
        </w:rPr>
        <w:t xml:space="preserve"> L VJg, </w:t>
      </w:r>
      <w:r w:rsidRPr="00E3787E">
        <w:rPr>
          <w:rFonts w:ascii="Times SUT" w:hAnsi="Times SUT" w:cs="Times SUT"/>
          <w:i/>
          <w:sz w:val="20"/>
        </w:rPr>
        <w:t>`kamlat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>),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plat</w:t>
      </w:r>
      <w:r w:rsidRPr="00E3787E">
        <w:rPr>
          <w:rFonts w:ascii="Times SUT" w:hAnsi="Times SUT" w:cs="Times SUT"/>
          <w:sz w:val="20"/>
        </w:rPr>
        <w:t>(</w:t>
      </w:r>
      <w:r w:rsidRPr="00E3787E">
        <w:rPr>
          <w:rFonts w:ascii="Times SUT" w:hAnsi="Times SUT" w:cs="Times SUT"/>
          <w:i/>
          <w:sz w:val="20"/>
        </w:rPr>
        <w:t>e</w:t>
      </w:r>
      <w:r w:rsidRPr="00E3787E">
        <w:rPr>
          <w:rFonts w:ascii="Times SUT" w:hAnsi="Times SUT" w:cs="Times SUT"/>
          <w:sz w:val="20"/>
        </w:rPr>
        <w:t>),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plait</w:t>
      </w:r>
      <w:r w:rsidRPr="00E3787E">
        <w:rPr>
          <w:rFonts w:ascii="Times SUT" w:hAnsi="Times SUT" w:cs="Times SUT"/>
          <w:sz w:val="20"/>
        </w:rPr>
        <w:t xml:space="preserve"> Jõh; g </w:t>
      </w:r>
      <w:r w:rsidRPr="00E3787E">
        <w:rPr>
          <w:rFonts w:ascii="Times SUT" w:hAnsi="Times SUT" w:cs="Times SUT"/>
          <w:i/>
          <w:sz w:val="20"/>
        </w:rPr>
        <w:noBreakHyphen/>
        <w:t>laadi</w:t>
      </w:r>
      <w:r w:rsidRPr="00E3787E">
        <w:rPr>
          <w:rFonts w:ascii="Times SUT" w:hAnsi="Times SUT" w:cs="Times SUT"/>
          <w:sz w:val="20"/>
        </w:rPr>
        <w:t xml:space="preserve"> Vig Aud VJg Hls Puh, </w:t>
      </w:r>
      <w:r w:rsidRPr="00E3787E">
        <w:rPr>
          <w:rFonts w:ascii="Times SUT" w:hAnsi="Times SUT" w:cs="Times SUT"/>
          <w:i/>
          <w:sz w:val="20"/>
        </w:rPr>
        <w:t>-`laadi</w:t>
      </w:r>
      <w:r w:rsidRPr="00E3787E">
        <w:rPr>
          <w:rFonts w:ascii="Times SUT" w:hAnsi="Times SUT" w:cs="Times SUT"/>
          <w:sz w:val="20"/>
        </w:rPr>
        <w:t xml:space="preserve"> Hlj, </w:t>
      </w:r>
      <w:r w:rsidRPr="00E3787E">
        <w:rPr>
          <w:rFonts w:ascii="Times SUT" w:hAnsi="Times SUT" w:cs="Times SUT"/>
          <w:i/>
          <w:sz w:val="20"/>
        </w:rPr>
        <w:noBreakHyphen/>
        <w:t>lae</w:t>
      </w:r>
      <w:r w:rsidRPr="00E3787E">
        <w:rPr>
          <w:rFonts w:ascii="Times SUT" w:hAnsi="Times SUT" w:cs="Times SUT"/>
          <w:sz w:val="20"/>
        </w:rPr>
        <w:t xml:space="preserve"> Jõh Aud(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laia</w:t>
      </w:r>
      <w:r w:rsidRPr="00E3787E">
        <w:rPr>
          <w:rFonts w:ascii="Times SUT" w:hAnsi="Times SUT" w:cs="Times SUT"/>
          <w:sz w:val="20"/>
        </w:rPr>
        <w:t xml:space="preserve">) PJg, </w:t>
      </w:r>
      <w:r w:rsidRPr="00E3787E">
        <w:rPr>
          <w:rFonts w:ascii="Times SUT" w:hAnsi="Times SUT" w:cs="Times SUT"/>
          <w:i/>
          <w:sz w:val="20"/>
        </w:rPr>
        <w:noBreakHyphen/>
        <w:t>late</w:t>
      </w:r>
      <w:r w:rsidRPr="00E3787E">
        <w:rPr>
          <w:rFonts w:ascii="Times SUT" w:hAnsi="Times SUT" w:cs="Times SUT"/>
          <w:sz w:val="20"/>
        </w:rPr>
        <w:t xml:space="preserve"> Jõh soalaad </w:t>
      </w:r>
      <w:r w:rsidRPr="00E3787E">
        <w:rPr>
          <w:rFonts w:ascii="Times SUT" w:hAnsi="Times SUT" w:cs="Times SUT"/>
          <w:i/>
          <w:sz w:val="20"/>
        </w:rPr>
        <w:t>kammelaad, see kellegä kujutasse, suga oo seäl vahel</w:t>
      </w:r>
      <w:r w:rsidRPr="00E3787E">
        <w:rPr>
          <w:rFonts w:ascii="Times SUT" w:hAnsi="Times SUT" w:cs="Times SUT"/>
          <w:sz w:val="20"/>
        </w:rPr>
        <w:t xml:space="preserve"> Vig; </w:t>
      </w:r>
      <w:r w:rsidRPr="00E3787E">
        <w:rPr>
          <w:rFonts w:ascii="Times SUT" w:hAnsi="Times SUT" w:cs="Times SUT"/>
          <w:i/>
          <w:sz w:val="20"/>
        </w:rPr>
        <w:t>te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le kammlaia vahele pannase suga</w:t>
      </w:r>
      <w:r w:rsidRPr="00E3787E">
        <w:rPr>
          <w:rFonts w:ascii="Times SUT" w:hAnsi="Times SUT" w:cs="Times SUT"/>
          <w:sz w:val="20"/>
        </w:rPr>
        <w:t xml:space="preserve"> Aud; </w:t>
      </w:r>
      <w:r w:rsidRPr="00E3787E">
        <w:rPr>
          <w:rFonts w:ascii="Times SUT" w:hAnsi="Times SUT" w:cs="Times SUT"/>
          <w:i/>
          <w:sz w:val="20"/>
        </w:rPr>
        <w:t>suga pandass kammlaadi `sisse</w:t>
      </w:r>
      <w:r w:rsidRPr="00E3787E">
        <w:rPr>
          <w:rFonts w:ascii="Times SUT" w:hAnsi="Times SUT" w:cs="Times SUT"/>
          <w:sz w:val="20"/>
        </w:rPr>
        <w:t xml:space="preserve"> Puh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lest</w:t>
      </w:r>
      <w:r w:rsidRPr="00E3787E">
        <w:rPr>
          <w:rFonts w:ascii="Times SUT" w:hAnsi="Times SUT" w:cs="Times SUT"/>
          <w:sz w:val="20"/>
        </w:rPr>
        <w:t xml:space="preserve"> kammeljas Sa </w:t>
      </w:r>
      <w:r w:rsidRPr="00E3787E">
        <w:rPr>
          <w:rFonts w:ascii="Times SUT" w:hAnsi="Times SUT" w:cs="Times SUT"/>
          <w:i/>
          <w:sz w:val="20"/>
        </w:rPr>
        <w:t>kammlest on suur ümmargune, nii karused nästad on kammlestal</w:t>
      </w:r>
      <w:r w:rsidRPr="00E3787E">
        <w:rPr>
          <w:rFonts w:ascii="Times SUT" w:hAnsi="Times SUT" w:cs="Times SUT"/>
          <w:sz w:val="20"/>
        </w:rPr>
        <w:t xml:space="preserve"> Khk; </w:t>
      </w:r>
      <w:r w:rsidRPr="00E3787E">
        <w:rPr>
          <w:rFonts w:ascii="Times SUT" w:hAnsi="Times SUT" w:cs="Times SUT"/>
          <w:i/>
          <w:sz w:val="20"/>
        </w:rPr>
        <w:t>Kammlest on suur ömargune patakas, pealt nästiline, vahe naagu lina ari</w:t>
      </w:r>
      <w:r w:rsidRPr="00E3787E">
        <w:rPr>
          <w:rFonts w:ascii="Times SUT" w:hAnsi="Times SUT" w:cs="Times SUT"/>
          <w:sz w:val="20"/>
        </w:rPr>
        <w:t xml:space="preserve"> Pöi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kammos</w:t>
      </w:r>
      <w:r w:rsidRPr="00E3787E">
        <w:rPr>
          <w:rFonts w:ascii="Times SUT" w:hAnsi="Times SUT" w:cs="Times SUT"/>
          <w:sz w:val="20"/>
        </w:rPr>
        <w:t xml:space="preserve"> riie, riidehilp </w:t>
      </w:r>
      <w:r w:rsidRPr="00E3787E">
        <w:rPr>
          <w:rFonts w:ascii="Times SUT" w:hAnsi="Times SUT" w:cs="Times SUT"/>
          <w:i/>
          <w:sz w:val="20"/>
        </w:rPr>
        <w:t>sa kaotad `eese kammossed ää</w:t>
      </w:r>
      <w:r w:rsidRPr="00E3787E">
        <w:rPr>
          <w:rFonts w:ascii="Times SUT" w:hAnsi="Times SUT" w:cs="Times SUT"/>
          <w:sz w:val="20"/>
        </w:rPr>
        <w:t xml:space="preserve"> LNg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kammukas</w:t>
      </w:r>
      <w:r w:rsidRPr="00E3787E">
        <w:rPr>
          <w:rFonts w:ascii="Times SUT" w:hAnsi="Times SUT" w:cs="Times SUT"/>
          <w:sz w:val="20"/>
          <w:vertAlign w:val="superscript"/>
        </w:rPr>
        <w:t>1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kammot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kummut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ratas</w:t>
      </w:r>
      <w:r w:rsidRPr="00E3787E">
        <w:rPr>
          <w:rFonts w:ascii="Times SUT" w:hAnsi="Times SUT" w:cs="Times SUT"/>
          <w:sz w:val="20"/>
        </w:rPr>
        <w:t xml:space="preserve"> tuuleveski suur hammasratas </w:t>
      </w:r>
      <w:r w:rsidRPr="00E3787E">
        <w:rPr>
          <w:rFonts w:ascii="Times SUT" w:hAnsi="Times SUT" w:cs="Times SUT"/>
          <w:i/>
          <w:sz w:val="20"/>
        </w:rPr>
        <w:t xml:space="preserve">`Käimise jõu </w:t>
      </w:r>
      <w:r w:rsidRPr="00E3787E">
        <w:rPr>
          <w:rFonts w:ascii="Times SUT" w:hAnsi="Times SUT" w:cs="Times SUT"/>
          <w:sz w:val="20"/>
        </w:rPr>
        <w:t xml:space="preserve">[hollandi veski] </w:t>
      </w:r>
      <w:r w:rsidRPr="00E3787E">
        <w:rPr>
          <w:rFonts w:ascii="Times SUT" w:hAnsi="Times SUT" w:cs="Times SUT"/>
          <w:i/>
          <w:sz w:val="20"/>
        </w:rPr>
        <w:t>roovi vä</w:t>
      </w:r>
      <w:r w:rsidR="00E3787E" w:rsidRPr="00E3787E">
        <w:rPr>
          <w:rFonts w:ascii="Times SUT" w:hAnsi="Times SUT" w:cs="Times SUT"/>
          <w:i/>
          <w:sz w:val="20"/>
        </w:rPr>
        <w:t>ŕ</w:t>
      </w:r>
      <w:r w:rsidRPr="00E3787E">
        <w:rPr>
          <w:rFonts w:ascii="Times SUT" w:hAnsi="Times SUT" w:cs="Times SUT"/>
          <w:i/>
          <w:sz w:val="20"/>
        </w:rPr>
        <w:t>k soab kammrattast `värkli ja rihma kaudu</w:t>
      </w:r>
      <w:r w:rsidRPr="00E3787E">
        <w:rPr>
          <w:rFonts w:ascii="Times SUT" w:hAnsi="Times SUT" w:cs="Times SUT"/>
          <w:sz w:val="20"/>
        </w:rPr>
        <w:t xml:space="preserve"> Pöi; </w:t>
      </w:r>
      <w:r w:rsidRPr="00E3787E">
        <w:rPr>
          <w:rFonts w:ascii="Times SUT" w:hAnsi="Times SUT" w:cs="Times SUT"/>
          <w:i/>
          <w:sz w:val="20"/>
        </w:rPr>
        <w:t>`mäelmine on ka</w:t>
      </w:r>
      <w:r w:rsidR="00E3787E" w:rsidRPr="00E3787E">
        <w:rPr>
          <w:rFonts w:ascii="Times SUT" w:hAnsi="Times SUT" w:cs="Times SUT"/>
          <w:i/>
          <w:sz w:val="20"/>
        </w:rPr>
        <w:t>ḿ</w:t>
      </w:r>
      <w:r w:rsidRPr="00E3787E">
        <w:rPr>
          <w:rFonts w:ascii="Times SUT" w:hAnsi="Times SUT" w:cs="Times SUT"/>
          <w:i/>
          <w:sz w:val="20"/>
        </w:rPr>
        <w:t>mratass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-kammu</w:t>
      </w:r>
      <w:r w:rsidRPr="00E3787E">
        <w:rPr>
          <w:rFonts w:ascii="Times SUT" w:hAnsi="Times SUT" w:cs="Times SUT"/>
          <w:b/>
          <w:sz w:val="20"/>
        </w:rPr>
        <w:t xml:space="preserve"> Ls</w:t>
      </w:r>
      <w:r w:rsidRPr="00E3787E">
        <w:rPr>
          <w:rFonts w:ascii="Times SUT" w:hAnsi="Times SUT" w:cs="Times SUT"/>
          <w:sz w:val="20"/>
        </w:rPr>
        <w:t xml:space="preserve"> käsikammu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kammukal</w:t>
      </w:r>
      <w:r w:rsidRPr="00E3787E">
        <w:rPr>
          <w:rFonts w:ascii="Times SUT" w:hAnsi="Times SUT" w:cs="Times SUT"/>
          <w:sz w:val="20"/>
        </w:rPr>
        <w:t xml:space="preserve"> kamul </w:t>
      </w:r>
      <w:r w:rsidRPr="00E3787E">
        <w:rPr>
          <w:rFonts w:ascii="Times SUT" w:hAnsi="Times SUT" w:cs="Times SUT"/>
          <w:i/>
          <w:sz w:val="20"/>
        </w:rPr>
        <w:t>ta läks ühna pime kammukal</w:t>
      </w:r>
      <w:r w:rsidRPr="00E3787E">
        <w:rPr>
          <w:rFonts w:ascii="Times SUT" w:hAnsi="Times SUT" w:cs="Times SUT"/>
          <w:sz w:val="20"/>
        </w:rPr>
        <w:t xml:space="preserve"> Muh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kammukil, kamukul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kammukas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kammu|kas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Rid PJg vana riie, räbal </w:t>
      </w:r>
      <w:r w:rsidRPr="00E3787E">
        <w:rPr>
          <w:rFonts w:ascii="Times SUT" w:hAnsi="Times SUT" w:cs="Times SUT"/>
          <w:i/>
          <w:sz w:val="20"/>
        </w:rPr>
        <w:t>aeasin kammukid `ümber, vanu `riidid `se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ga</w:t>
      </w:r>
      <w:r w:rsidRPr="00E3787E">
        <w:rPr>
          <w:rFonts w:ascii="Times SUT" w:hAnsi="Times SUT" w:cs="Times SUT"/>
          <w:sz w:val="20"/>
        </w:rPr>
        <w:t xml:space="preserve"> PJg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kammos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kammukas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kammukas</w:t>
      </w:r>
      <w:r w:rsidRPr="00E3787E">
        <w:rPr>
          <w:rFonts w:ascii="Times SUT" w:hAnsi="Times SUT" w:cs="Times SUT"/>
          <w:sz w:val="20"/>
        </w:rPr>
        <w:t xml:space="preserve"> Mär(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</w:t>
      </w:r>
      <w:r w:rsidRPr="00E3787E">
        <w:rPr>
          <w:rFonts w:ascii="Times SUT" w:hAnsi="Times SUT" w:cs="Times SUT"/>
          <w:i/>
          <w:sz w:val="20"/>
        </w:rPr>
        <w:noBreakHyphen/>
      </w:r>
      <w:r w:rsidRPr="00E3787E">
        <w:rPr>
          <w:rFonts w:ascii="Times SUT" w:hAnsi="Times SUT" w:cs="Times SUT"/>
          <w:sz w:val="20"/>
        </w:rPr>
        <w:t xml:space="preserve">), g </w:t>
      </w:r>
      <w:r w:rsidRPr="00E3787E">
        <w:rPr>
          <w:rFonts w:ascii="Times SUT" w:hAnsi="Times SUT" w:cs="Times SUT"/>
          <w:i/>
          <w:sz w:val="20"/>
        </w:rPr>
        <w:noBreakHyphen/>
        <w:t>ka</w:t>
      </w:r>
      <w:r w:rsidRPr="00E3787E">
        <w:rPr>
          <w:rFonts w:ascii="Times SUT" w:hAnsi="Times SUT" w:cs="Times SUT"/>
          <w:sz w:val="20"/>
        </w:rPr>
        <w:t xml:space="preserve"> Vig Kse Han üleannetu, sõnakuulmatu (enamasti laps) </w:t>
      </w:r>
      <w:r w:rsidRPr="00E3787E">
        <w:rPr>
          <w:rFonts w:ascii="Times SUT" w:hAnsi="Times SUT" w:cs="Times SUT"/>
          <w:i/>
          <w:sz w:val="20"/>
        </w:rPr>
        <w:t xml:space="preserve">vat kus kammukas on, ei tee ärä `ühti </w:t>
      </w:r>
      <w:r w:rsidRPr="00E3787E">
        <w:rPr>
          <w:rFonts w:ascii="Times SUT" w:hAnsi="Times SUT" w:cs="Times SUT"/>
          <w:sz w:val="20"/>
        </w:rPr>
        <w:t xml:space="preserve">Mär; </w:t>
      </w:r>
      <w:r w:rsidRPr="00E3787E">
        <w:rPr>
          <w:rFonts w:ascii="Times SUT" w:hAnsi="Times SUT" w:cs="Times SUT"/>
          <w:i/>
          <w:sz w:val="20"/>
        </w:rPr>
        <w:t xml:space="preserve">Ei see kammukas õppida </w:t>
      </w:r>
      <w:r w:rsidRPr="00E3787E">
        <w:rPr>
          <w:rFonts w:ascii="Times SUT" w:hAnsi="Times SUT" w:cs="Times SUT"/>
          <w:sz w:val="20"/>
        </w:rPr>
        <w:t xml:space="preserve">viitsi Vig; </w:t>
      </w:r>
      <w:r w:rsidRPr="00E3787E">
        <w:rPr>
          <w:rFonts w:ascii="Times SUT" w:hAnsi="Times SUT" w:cs="Times SUT"/>
          <w:i/>
          <w:sz w:val="20"/>
        </w:rPr>
        <w:t>Lapsed kartvad kammukud</w:t>
      </w:r>
      <w:r w:rsidRPr="00E3787E">
        <w:rPr>
          <w:rFonts w:ascii="Times SUT" w:hAnsi="Times SUT" w:cs="Times SUT"/>
          <w:sz w:val="20"/>
        </w:rPr>
        <w:t xml:space="preserve"> Han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kammukil</w:t>
      </w:r>
      <w:r w:rsidRPr="00E3787E">
        <w:rPr>
          <w:rFonts w:ascii="Times SUT" w:hAnsi="Times SUT" w:cs="Times SUT"/>
          <w:sz w:val="20"/>
        </w:rPr>
        <w:t xml:space="preserve"> kamul </w:t>
      </w:r>
      <w:r w:rsidRPr="00E3787E">
        <w:rPr>
          <w:rFonts w:ascii="Times SUT" w:hAnsi="Times SUT" w:cs="Times SUT"/>
          <w:i/>
          <w:sz w:val="20"/>
        </w:rPr>
        <w:t xml:space="preserve">pimedä kammukil `vihtleväd veel </w:t>
      </w:r>
      <w:r w:rsidRPr="00E3787E">
        <w:rPr>
          <w:rFonts w:ascii="Times SUT" w:hAnsi="Times SUT" w:cs="Times SUT"/>
          <w:sz w:val="20"/>
        </w:rPr>
        <w:t xml:space="preserve">Mar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kammukal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kammul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kamul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kamot</w:t>
      </w:r>
      <w:r w:rsidRPr="00E3787E">
        <w:rPr>
          <w:rFonts w:ascii="Times SUT" w:hAnsi="Times SUT" w:cs="Times SUT"/>
          <w:sz w:val="20"/>
        </w:rPr>
        <w:t xml:space="preserve"> </w:t>
      </w:r>
      <w:r w:rsidR="00E3787E" w:rsidRPr="00E3787E">
        <w:rPr>
          <w:rFonts w:ascii="Times SUT" w:hAnsi="Times SUT" w:cs="Times SUT"/>
          <w:sz w:val="20"/>
        </w:rPr>
        <w:t>→</w:t>
      </w:r>
      <w:r w:rsidRPr="00E3787E">
        <w:rPr>
          <w:rFonts w:ascii="Times SUT" w:hAnsi="Times SUT" w:cs="Times SUT"/>
          <w:sz w:val="20"/>
        </w:rPr>
        <w:t xml:space="preserve"> kummut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*</w:t>
      </w:r>
      <w:r w:rsidRPr="00E3787E">
        <w:rPr>
          <w:rStyle w:val="ms1"/>
          <w:rFonts w:ascii="Times SUT" w:hAnsi="Times SUT" w:cs="Times SUT"/>
        </w:rPr>
        <w:t>kammõldama</w:t>
      </w:r>
      <w:r w:rsidRPr="00E3787E">
        <w:rPr>
          <w:rFonts w:ascii="Times SUT" w:hAnsi="Times SUT" w:cs="Times SUT"/>
          <w:b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kammõldama</w:t>
      </w:r>
      <w:r w:rsidRPr="00E3787E">
        <w:rPr>
          <w:rFonts w:ascii="Times SUT" w:hAnsi="Times SUT" w:cs="Times SUT"/>
          <w:sz w:val="20"/>
        </w:rPr>
        <w:t xml:space="preserve"> perutama </w:t>
      </w:r>
      <w:r w:rsidRPr="00E3787E">
        <w:rPr>
          <w:rFonts w:ascii="Times SUT" w:hAnsi="Times SUT" w:cs="Times SUT"/>
          <w:i/>
          <w:sz w:val="20"/>
        </w:rPr>
        <w:t>mul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vana kammõldaja hobõsõrõibõ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lä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si `k</w:t>
      </w:r>
      <w:r w:rsidR="00E3787E" w:rsidRPr="00E3787E">
        <w:rPr>
          <w:rFonts w:ascii="Times SUT" w:hAnsi="Times SUT" w:cs="Times SUT"/>
          <w:i/>
          <w:sz w:val="20"/>
        </w:rPr>
        <w:t>u̬u̬</w:t>
      </w:r>
      <w:r w:rsidRPr="00E3787E">
        <w:rPr>
          <w:rFonts w:ascii="Times SUT" w:hAnsi="Times SUT" w:cs="Times SUT"/>
          <w:i/>
          <w:sz w:val="20"/>
        </w:rPr>
        <w:t xml:space="preserve">rmaga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siss kammõldu vällä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is via mitte, muudku `naksõ hennest katõ jala pääle üless `pilma</w:t>
      </w:r>
      <w:r w:rsidRPr="00E3787E">
        <w:rPr>
          <w:rFonts w:ascii="Times SUT" w:hAnsi="Times SUT" w:cs="Times SUT"/>
          <w:sz w:val="20"/>
        </w:rPr>
        <w:t xml:space="preserve"> Har || </w:t>
      </w:r>
      <w:r w:rsidRPr="00E3787E">
        <w:rPr>
          <w:rFonts w:ascii="Times SUT" w:hAnsi="Times SUT" w:cs="Times SUT"/>
          <w:i/>
          <w:sz w:val="20"/>
        </w:rPr>
        <w:t>Karjala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kammõldunu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`vihtala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o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l vihunu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rhvl</w:t>
      </w:r>
      <w:r w:rsidRPr="00E3787E">
        <w:rPr>
          <w:rFonts w:ascii="Times SUT" w:hAnsi="Times SUT" w:cs="Times SUT"/>
          <w:sz w:val="20"/>
        </w:rPr>
        <w:t xml:space="preserve"> Har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kammõlik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kammõli|k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 xml:space="preserve">ku, </w:t>
      </w:r>
      <w:r w:rsidRPr="00E3787E">
        <w:rPr>
          <w:rFonts w:ascii="Times SUT" w:hAnsi="Times SUT" w:cs="Times SUT"/>
          <w:i/>
          <w:sz w:val="20"/>
        </w:rPr>
        <w:noBreakHyphen/>
        <w:t>gu</w:t>
      </w:r>
      <w:r w:rsidRPr="00E3787E">
        <w:rPr>
          <w:rFonts w:ascii="Times SUT" w:hAnsi="Times SUT" w:cs="Times SUT"/>
          <w:sz w:val="20"/>
        </w:rPr>
        <w:t xml:space="preserve"> Võn VId(</w:t>
      </w:r>
      <w:r w:rsidRPr="00E3787E">
        <w:rPr>
          <w:rFonts w:ascii="Times SUT" w:hAnsi="Times SUT" w:cs="Times SUT"/>
          <w:sz w:val="20"/>
        </w:rPr>
        <w:noBreakHyphen/>
      </w:r>
      <w:r w:rsidRPr="00E3787E">
        <w:rPr>
          <w:rFonts w:ascii="Times SUT" w:hAnsi="Times SUT" w:cs="Times SUT"/>
          <w:i/>
          <w:sz w:val="20"/>
        </w:rPr>
        <w:t>m-</w:t>
      </w:r>
      <w:r w:rsidRPr="00E3787E">
        <w:rPr>
          <w:rFonts w:ascii="Times SUT" w:hAnsi="Times SUT" w:cs="Times SUT"/>
          <w:sz w:val="20"/>
        </w:rPr>
        <w:t xml:space="preserve"> Räp)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1.</w:t>
      </w:r>
      <w:r w:rsidRPr="00E3787E">
        <w:rPr>
          <w:rFonts w:ascii="Times SUT" w:hAnsi="Times SUT" w:cs="Times SUT"/>
          <w:sz w:val="20"/>
        </w:rPr>
        <w:t xml:space="preserve"> tõrges, kangekaelne, sõnakuulmatu </w:t>
      </w:r>
      <w:r w:rsidRPr="00E3787E">
        <w:rPr>
          <w:rFonts w:ascii="Times SUT" w:hAnsi="Times SUT" w:cs="Times SUT"/>
          <w:i/>
          <w:sz w:val="20"/>
        </w:rPr>
        <w:t>kammõlik ei t</w:t>
      </w:r>
      <w:r w:rsidR="00E3787E" w:rsidRPr="00E3787E">
        <w:rPr>
          <w:rFonts w:ascii="Times SUT" w:hAnsi="Times SUT" w:cs="Times SUT"/>
          <w:i/>
          <w:sz w:val="20"/>
        </w:rPr>
        <w:t>i̬i̬</w:t>
      </w:r>
      <w:r w:rsidRPr="00E3787E">
        <w:rPr>
          <w:rFonts w:ascii="Times SUT" w:hAnsi="Times SUT" w:cs="Times SUT"/>
          <w:i/>
          <w:sz w:val="20"/>
        </w:rPr>
        <w:t xml:space="preserve"> toda, mis vaja tetä om</w:t>
      </w:r>
      <w:r w:rsidRPr="00E3787E">
        <w:rPr>
          <w:rFonts w:ascii="Times SUT" w:hAnsi="Times SUT" w:cs="Times SUT"/>
          <w:sz w:val="20"/>
        </w:rPr>
        <w:t xml:space="preserve"> Võn; </w:t>
      </w:r>
      <w:r w:rsidRPr="00E3787E">
        <w:rPr>
          <w:rFonts w:ascii="Times SUT" w:hAnsi="Times SUT" w:cs="Times SUT"/>
          <w:i/>
          <w:sz w:val="20"/>
        </w:rPr>
        <w:t>om ü</w:t>
      </w:r>
      <w:r w:rsidR="00E3787E" w:rsidRPr="00E3787E">
        <w:rPr>
          <w:rFonts w:ascii="Times SUT" w:hAnsi="Times SUT" w:cs="Times SUT"/>
          <w:i/>
          <w:sz w:val="20"/>
        </w:rPr>
        <w:t>t́</w:t>
      </w:r>
      <w:r w:rsidRPr="00E3787E">
        <w:rPr>
          <w:rFonts w:ascii="Times SUT" w:hAnsi="Times SUT" w:cs="Times SUT"/>
          <w:i/>
          <w:sz w:val="20"/>
        </w:rPr>
        <w:t>s kamõlik, ei `kullõ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sõnna</w:t>
      </w:r>
      <w:r w:rsidRPr="00E3787E">
        <w:rPr>
          <w:rFonts w:ascii="Times SUT" w:hAnsi="Times SUT" w:cs="Times SUT"/>
          <w:sz w:val="20"/>
        </w:rPr>
        <w:t xml:space="preserve"> Räp; </w:t>
      </w:r>
      <w:r w:rsidRPr="00E3787E">
        <w:rPr>
          <w:rFonts w:ascii="Times SUT" w:hAnsi="Times SUT" w:cs="Times SUT"/>
          <w:i/>
          <w:sz w:val="20"/>
        </w:rPr>
        <w:t>kammõlik um `kangõ, kammõlik um sää</w:t>
      </w:r>
      <w:r w:rsidR="00E3787E" w:rsidRPr="00E3787E">
        <w:rPr>
          <w:rFonts w:ascii="Times SUT" w:hAnsi="Times SUT" w:cs="Times SUT"/>
          <w:i/>
          <w:sz w:val="20"/>
        </w:rPr>
        <w:t>ń</w:t>
      </w:r>
      <w:r w:rsidRPr="00E3787E">
        <w:rPr>
          <w:rFonts w:ascii="Times SUT" w:hAnsi="Times SUT" w:cs="Times SUT"/>
          <w:i/>
          <w:sz w:val="20"/>
        </w:rPr>
        <w:t>e laisk, sääne `kangõ inemine, taha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tüüd tetä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Lut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kamblik, kammõljalg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2.</w:t>
      </w:r>
      <w:r w:rsidRPr="00E3787E">
        <w:rPr>
          <w:rFonts w:ascii="Times SUT" w:hAnsi="Times SUT" w:cs="Times SUT"/>
          <w:sz w:val="20"/>
        </w:rPr>
        <w:t xml:space="preserve"> kade, kitsi; kalk </w:t>
      </w:r>
      <w:r w:rsidRPr="00E3787E">
        <w:rPr>
          <w:rFonts w:ascii="Times SUT" w:hAnsi="Times SUT" w:cs="Times SUT"/>
          <w:i/>
          <w:sz w:val="20"/>
        </w:rPr>
        <w:t>kammõligu `süämega</w:t>
      </w:r>
      <w:r w:rsidRPr="00E3787E">
        <w:rPr>
          <w:rFonts w:ascii="Times SUT" w:hAnsi="Times SUT" w:cs="Times SUT"/>
          <w:sz w:val="20"/>
        </w:rPr>
        <w:t xml:space="preserve"> Se; </w:t>
      </w:r>
      <w:r w:rsidRPr="00E3787E">
        <w:rPr>
          <w:rFonts w:ascii="Times SUT" w:hAnsi="Times SUT" w:cs="Times SUT"/>
          <w:i/>
          <w:sz w:val="20"/>
        </w:rPr>
        <w:t>kammõlik inemine, taha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mitägi anda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sz w:val="20"/>
        </w:rPr>
        <w:t xml:space="preserve"> Lut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Fonts w:ascii="Times SUT" w:hAnsi="Times SUT" w:cs="Times SUT"/>
          <w:b/>
          <w:sz w:val="20"/>
        </w:rPr>
        <w:t>3.</w:t>
      </w:r>
      <w:r w:rsidRPr="00E3787E">
        <w:rPr>
          <w:rFonts w:ascii="Times SUT" w:hAnsi="Times SUT" w:cs="Times SUT"/>
          <w:sz w:val="20"/>
        </w:rPr>
        <w:t xml:space="preserve"> halb (ilmast) </w:t>
      </w:r>
      <w:r w:rsidRPr="00E3787E">
        <w:rPr>
          <w:rFonts w:ascii="Times SUT" w:hAnsi="Times SUT" w:cs="Times SUT"/>
          <w:i/>
          <w:sz w:val="20"/>
        </w:rPr>
        <w:t>kammelik ilm, külm ja `vihma satass</w:t>
      </w:r>
      <w:r w:rsidRPr="00E3787E">
        <w:rPr>
          <w:rFonts w:ascii="Times SUT" w:hAnsi="Times SUT" w:cs="Times SUT"/>
          <w:sz w:val="20"/>
        </w:rPr>
        <w:t xml:space="preserve"> Vas; </w:t>
      </w:r>
      <w:r w:rsidRPr="00E3787E">
        <w:rPr>
          <w:rFonts w:ascii="Times SUT" w:hAnsi="Times SUT" w:cs="Times SUT"/>
          <w:i/>
          <w:sz w:val="20"/>
        </w:rPr>
        <w:t>kammõlik ilm, olõ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 tää lämmi õi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>, sääne kü</w:t>
      </w:r>
      <w:r w:rsidR="00E3787E" w:rsidRPr="00E3787E">
        <w:rPr>
          <w:rFonts w:ascii="Times SUT" w:hAnsi="Times SUT" w:cs="Times SUT"/>
          <w:i/>
          <w:sz w:val="20"/>
        </w:rPr>
        <w:t>ĺ</w:t>
      </w:r>
      <w:r w:rsidRPr="00E3787E">
        <w:rPr>
          <w:rFonts w:ascii="Times SUT" w:hAnsi="Times SUT" w:cs="Times SUT"/>
          <w:i/>
          <w:sz w:val="20"/>
        </w:rPr>
        <w:t>mä `perrä</w:t>
      </w:r>
      <w:r w:rsidRPr="00E3787E">
        <w:rPr>
          <w:rFonts w:ascii="Times SUT" w:hAnsi="Times SUT" w:cs="Times SUT"/>
          <w:sz w:val="20"/>
        </w:rPr>
        <w:t xml:space="preserve"> Se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kammõl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jaak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sz w:val="16"/>
        </w:rPr>
        <w:t>sõim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kagos om kammõljaak</w:t>
      </w:r>
      <w:r w:rsidRPr="00E3787E">
        <w:rPr>
          <w:rFonts w:ascii="Times SUT" w:hAnsi="Times SUT" w:cs="Times SUT"/>
          <w:sz w:val="20"/>
        </w:rPr>
        <w:t xml:space="preserve"> Vas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kammõljalg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kammõl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jalg</w:t>
      </w:r>
      <w:r w:rsidRPr="00E3787E">
        <w:rPr>
          <w:rFonts w:ascii="Times SUT" w:hAnsi="Times SUT" w:cs="Times SUT"/>
          <w:sz w:val="20"/>
        </w:rPr>
        <w:t xml:space="preserve"> kangekaelne, kiusakas inimene </w:t>
      </w:r>
      <w:r w:rsidRPr="00E3787E">
        <w:rPr>
          <w:rFonts w:ascii="Times SUT" w:hAnsi="Times SUT" w:cs="Times SUT"/>
          <w:i/>
          <w:sz w:val="20"/>
        </w:rPr>
        <w:t xml:space="preserve">vana kammõljalg </w:t>
      </w:r>
      <w:r w:rsidRPr="00E3787E">
        <w:rPr>
          <w:rFonts w:ascii="Times SUT" w:hAnsi="Times SUT" w:cs="Times SUT"/>
          <w:i/>
          <w:sz w:val="20"/>
        </w:rPr>
        <w:noBreakHyphen/>
        <w:t> </w:t>
      </w:r>
      <w:r w:rsidRPr="00E3787E">
        <w:rPr>
          <w:rFonts w:ascii="Times SUT" w:hAnsi="Times SUT" w:cs="Times SUT"/>
          <w:i/>
          <w:sz w:val="20"/>
        </w:rPr>
        <w:noBreakHyphen/>
        <w:t xml:space="preserve"> mis esi taht, toda tege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kammõlik, kammõljaak, kammõljass, kammõlkaal, kammõluss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kammõljass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kammõl|jass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>ja</w:t>
      </w:r>
      <w:r w:rsidRPr="00E3787E">
        <w:rPr>
          <w:rFonts w:ascii="Times SUT" w:hAnsi="Times SUT" w:cs="Times SUT"/>
          <w:sz w:val="20"/>
        </w:rPr>
        <w:t xml:space="preserve"> Plv Räp = kammõljalg </w:t>
      </w:r>
      <w:r w:rsidRPr="00E3787E">
        <w:rPr>
          <w:rFonts w:ascii="Times SUT" w:hAnsi="Times SUT" w:cs="Times SUT"/>
          <w:i/>
          <w:sz w:val="20"/>
        </w:rPr>
        <w:t>`assa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kammõljass, vai sa</w:t>
      </w:r>
      <w:r w:rsidR="00E3787E" w:rsidRPr="00E3787E">
        <w:rPr>
          <w:rFonts w:ascii="Times SUT" w:hAnsi="Times SUT" w:cs="Times SUT"/>
          <w:i/>
          <w:sz w:val="20"/>
        </w:rPr>
        <w:t>‿</w:t>
      </w:r>
      <w:r w:rsidRPr="00E3787E">
        <w:rPr>
          <w:rFonts w:ascii="Times SUT" w:hAnsi="Times SUT" w:cs="Times SUT"/>
          <w:i/>
          <w:sz w:val="20"/>
        </w:rPr>
        <w:t>i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kuulõ</w:t>
      </w:r>
      <w:r w:rsidR="00E3787E" w:rsidRPr="00E3787E">
        <w:rPr>
          <w:rFonts w:ascii="Times SUT" w:hAnsi="Times SUT" w:cs="Times SUT"/>
          <w:i/>
          <w:sz w:val="20"/>
        </w:rPr>
        <w:t>˽</w:t>
      </w:r>
      <w:r w:rsidRPr="00E3787E">
        <w:rPr>
          <w:rFonts w:ascii="Times SUT" w:hAnsi="Times SUT" w:cs="Times SUT"/>
          <w:i/>
          <w:sz w:val="20"/>
        </w:rPr>
        <w:t>s</w:t>
      </w:r>
      <w:r w:rsidR="00E3787E" w:rsidRPr="00E3787E">
        <w:rPr>
          <w:rFonts w:ascii="Times SUT" w:hAnsi="Times SUT" w:cs="Times SUT"/>
          <w:i/>
          <w:sz w:val="20"/>
        </w:rPr>
        <w:t>õ̭</w:t>
      </w:r>
      <w:r w:rsidRPr="00E3787E">
        <w:rPr>
          <w:rFonts w:ascii="Times SUT" w:hAnsi="Times SUT" w:cs="Times SUT"/>
          <w:i/>
          <w:sz w:val="20"/>
        </w:rPr>
        <w:t>nna</w:t>
      </w:r>
      <w:r w:rsidRPr="00E3787E">
        <w:rPr>
          <w:rFonts w:ascii="Times SUT" w:hAnsi="Times SUT" w:cs="Times SUT"/>
          <w:sz w:val="20"/>
        </w:rPr>
        <w:t xml:space="preserve"> Plv </w:t>
      </w:r>
      <w:r w:rsidRPr="00E3787E">
        <w:rPr>
          <w:rFonts w:ascii="Times SUT" w:hAnsi="Times SUT" w:cs="Times SUT"/>
          <w:b/>
          <w:sz w:val="20"/>
        </w:rPr>
        <w:t>Vrd</w:t>
      </w:r>
      <w:r w:rsidRPr="00E3787E">
        <w:rPr>
          <w:rFonts w:ascii="Times SUT" w:hAnsi="Times SUT" w:cs="Times SUT"/>
          <w:sz w:val="20"/>
        </w:rPr>
        <w:t> kammõluss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kammõl</w:t>
      </w:r>
      <w:r w:rsidRPr="00E3787E">
        <w:rPr>
          <w:rFonts w:ascii="Times SUT" w:hAnsi="Times SUT" w:cs="Times SUT"/>
          <w:b/>
          <w:sz w:val="20"/>
        </w:rPr>
        <w:t>|</w:t>
      </w:r>
      <w:r w:rsidRPr="00E3787E">
        <w:rPr>
          <w:rStyle w:val="ms4"/>
          <w:rFonts w:ascii="Times SUT" w:hAnsi="Times SUT" w:cs="Times SUT"/>
        </w:rPr>
        <w:t>kaal</w:t>
      </w:r>
      <w:r w:rsidRPr="00E3787E">
        <w:rPr>
          <w:rFonts w:ascii="Times SUT" w:hAnsi="Times SUT" w:cs="Times SUT"/>
          <w:sz w:val="20"/>
        </w:rPr>
        <w:t xml:space="preserve"> = kammõljalg </w:t>
      </w:r>
      <w:r w:rsidRPr="00E3787E">
        <w:rPr>
          <w:rFonts w:ascii="Times SUT" w:hAnsi="Times SUT" w:cs="Times SUT"/>
          <w:i/>
          <w:sz w:val="20"/>
        </w:rPr>
        <w:t>`assa kammõlkaal</w:t>
      </w:r>
      <w:r w:rsidRPr="00E3787E">
        <w:rPr>
          <w:rFonts w:ascii="Times SUT" w:hAnsi="Times SUT" w:cs="Times SUT"/>
          <w:sz w:val="20"/>
        </w:rPr>
        <w:t xml:space="preserve"> Plv</w:t>
      </w:r>
    </w:p>
    <w:p w:rsidR="00EA3DBE" w:rsidRPr="00E3787E" w:rsidRDefault="00EA3DBE">
      <w:pPr>
        <w:pStyle w:val="BodyText"/>
        <w:spacing w:after="0"/>
        <w:ind w:firstLine="284"/>
        <w:jc w:val="both"/>
        <w:rPr>
          <w:rFonts w:ascii="Times SUT" w:hAnsi="Times SUT" w:cs="Times SUT"/>
          <w:sz w:val="20"/>
        </w:rPr>
      </w:pPr>
      <w:r w:rsidRPr="00E3787E">
        <w:rPr>
          <w:rStyle w:val="ms1"/>
          <w:rFonts w:ascii="Times SUT" w:hAnsi="Times SUT" w:cs="Times SUT"/>
        </w:rPr>
        <w:t>kammõluss</w:t>
      </w:r>
      <w:r w:rsidRPr="00E3787E">
        <w:rPr>
          <w:rFonts w:ascii="Times SUT" w:hAnsi="Times SUT" w:cs="Times SUT"/>
          <w:sz w:val="20"/>
        </w:rPr>
        <w:t xml:space="preserve"> </w:t>
      </w:r>
      <w:r w:rsidRPr="00E3787E">
        <w:rPr>
          <w:rFonts w:ascii="Times SUT" w:hAnsi="Times SUT" w:cs="Times SUT"/>
          <w:i/>
          <w:sz w:val="20"/>
        </w:rPr>
        <w:t>kammõlu|ss</w:t>
      </w:r>
      <w:r w:rsidRPr="00E3787E">
        <w:rPr>
          <w:rFonts w:ascii="Times SUT" w:hAnsi="Times SUT" w:cs="Times SUT"/>
          <w:sz w:val="20"/>
        </w:rPr>
        <w:t xml:space="preserve">, </w:t>
      </w:r>
      <w:r w:rsidRPr="00E3787E">
        <w:rPr>
          <w:rFonts w:ascii="Times SUT" w:hAnsi="Times SUT" w:cs="Times SUT"/>
          <w:i/>
          <w:sz w:val="20"/>
        </w:rPr>
        <w:t>-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</w:t>
      </w:r>
      <w:r w:rsidRPr="00E3787E">
        <w:rPr>
          <w:rFonts w:ascii="Times SUT" w:hAnsi="Times SUT" w:cs="Times SUT"/>
          <w:sz w:val="20"/>
        </w:rPr>
        <w:t xml:space="preserve"> g </w:t>
      </w:r>
      <w:r w:rsidRPr="00E3787E">
        <w:rPr>
          <w:rFonts w:ascii="Times SUT" w:hAnsi="Times SUT" w:cs="Times SUT"/>
          <w:i/>
          <w:sz w:val="20"/>
        </w:rPr>
        <w:noBreakHyphen/>
        <w:t xml:space="preserve">sõ </w:t>
      </w:r>
      <w:r w:rsidRPr="00E3787E">
        <w:rPr>
          <w:rFonts w:ascii="Times SUT" w:hAnsi="Times SUT" w:cs="Times SUT"/>
          <w:sz w:val="20"/>
        </w:rPr>
        <w:t xml:space="preserve">kangekaelne inimene </w:t>
      </w:r>
      <w:r w:rsidRPr="00E3787E">
        <w:rPr>
          <w:rFonts w:ascii="Times SUT" w:hAnsi="Times SUT" w:cs="Times SUT"/>
          <w:i/>
          <w:sz w:val="20"/>
        </w:rPr>
        <w:t>vana kammõlu</w:t>
      </w:r>
      <w:r w:rsidR="00E3787E" w:rsidRPr="00E3787E">
        <w:rPr>
          <w:rFonts w:ascii="Times SUT" w:hAnsi="Times SUT" w:cs="Times SUT"/>
          <w:i/>
          <w:sz w:val="20"/>
        </w:rPr>
        <w:t>ś</w:t>
      </w:r>
      <w:r w:rsidRPr="00E3787E">
        <w:rPr>
          <w:rFonts w:ascii="Times SUT" w:hAnsi="Times SUT" w:cs="Times SUT"/>
          <w:i/>
          <w:sz w:val="20"/>
        </w:rPr>
        <w:t>s ei võta</w:t>
      </w:r>
      <w:r w:rsidR="00E3787E" w:rsidRPr="00E3787E">
        <w:rPr>
          <w:rFonts w:ascii="Times SUT" w:hAnsi="Times SUT" w:cs="Times SUT"/>
          <w:i/>
          <w:sz w:val="20"/>
        </w:rPr>
        <w:t>ʔ</w:t>
      </w:r>
      <w:r w:rsidRPr="00E3787E">
        <w:rPr>
          <w:rFonts w:ascii="Times SUT" w:hAnsi="Times SUT" w:cs="Times SUT"/>
          <w:i/>
          <w:sz w:val="20"/>
        </w:rPr>
        <w:t xml:space="preserve"> määräste opput</w:t>
      </w:r>
      <w:r w:rsidRPr="00E3787E">
        <w:rPr>
          <w:rFonts w:ascii="Times SUT" w:hAnsi="Times SUT" w:cs="Times SUT"/>
          <w:sz w:val="20"/>
        </w:rPr>
        <w:t xml:space="preserve"> Räp </w:t>
      </w:r>
      <w:r w:rsidRPr="00E3787E">
        <w:rPr>
          <w:rFonts w:ascii="Times SUT" w:hAnsi="Times SUT" w:cs="Times SUT"/>
          <w:b/>
          <w:sz w:val="20"/>
        </w:rPr>
        <w:t>Vrd </w:t>
      </w:r>
      <w:r w:rsidRPr="00E3787E">
        <w:rPr>
          <w:rFonts w:ascii="Times SUT" w:hAnsi="Times SUT" w:cs="Times SUT"/>
          <w:sz w:val="20"/>
        </w:rPr>
        <w:t>kammõljass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kammõrdama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kammõrdama</w:t>
      </w:r>
      <w:r w:rsidRPr="00E3787E">
        <w:rPr>
          <w:rFonts w:ascii="Times SUT" w:hAnsi="Times SUT" w:cs="Times SUT"/>
        </w:rPr>
        <w:t xml:space="preserve"> kohmitsema </w:t>
      </w:r>
      <w:r w:rsidRPr="00E3787E">
        <w:rPr>
          <w:rFonts w:ascii="Times SUT" w:hAnsi="Times SUT" w:cs="Times SUT"/>
          <w:i/>
        </w:rPr>
        <w:t>kammõrdass nii laisastõ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Vas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vertAlign w:val="superscript"/>
        </w:rPr>
      </w:pPr>
      <w:r w:rsidRPr="00E3787E">
        <w:rPr>
          <w:rStyle w:val="ms1"/>
          <w:rFonts w:ascii="Times SUT" w:hAnsi="Times SUT" w:cs="Times SUT"/>
        </w:rPr>
        <w:t>kamp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kamp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t>kamba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sz w:val="16"/>
        </w:rPr>
        <w:t>üld</w:t>
      </w:r>
      <w:r w:rsidRPr="00E3787E">
        <w:rPr>
          <w:rFonts w:ascii="Times SUT" w:hAnsi="Times SUT" w:cs="Times SUT"/>
        </w:rPr>
        <w:t xml:space="preserve"> (g </w:t>
      </w:r>
      <w:r w:rsidRPr="00E3787E">
        <w:rPr>
          <w:rFonts w:ascii="Times SUT" w:hAnsi="Times SUT" w:cs="Times SUT"/>
          <w:i/>
        </w:rPr>
        <w:t>`kamba, `kampa</w:t>
      </w:r>
      <w:r w:rsidRPr="00E3787E">
        <w:rPr>
          <w:rFonts w:ascii="Times SUT" w:hAnsi="Times SUT" w:cs="Times SUT"/>
        </w:rPr>
        <w:t xml:space="preserve"> R) rühm, salk; parv </w:t>
      </w:r>
      <w:r w:rsidRPr="00E3787E">
        <w:rPr>
          <w:rFonts w:ascii="Times SUT" w:hAnsi="Times SUT" w:cs="Times SUT"/>
          <w:i/>
        </w:rPr>
        <w:t xml:space="preserve">`kolme `pääle paat ja `neljä mehe `pääle, kuda se `kampa, `artel oli </w:t>
      </w:r>
      <w:r w:rsidRPr="00E3787E">
        <w:rPr>
          <w:rFonts w:ascii="Times SUT" w:hAnsi="Times SUT" w:cs="Times SUT"/>
        </w:rPr>
        <w:t xml:space="preserve">VNg; </w:t>
      </w:r>
      <w:r w:rsidRPr="00E3787E">
        <w:rPr>
          <w:rFonts w:ascii="Times SUT" w:hAnsi="Times SUT" w:cs="Times SUT"/>
          <w:i/>
        </w:rPr>
        <w:t>läksime suure kambaga `teise külase</w:t>
      </w:r>
      <w:r w:rsidRPr="00E3787E">
        <w:rPr>
          <w:rFonts w:ascii="Times SUT" w:hAnsi="Times SUT" w:cs="Times SUT"/>
        </w:rPr>
        <w:t xml:space="preserve"> Khk; </w:t>
      </w:r>
      <w:r w:rsidRPr="00E3787E">
        <w:rPr>
          <w:rFonts w:ascii="Times SUT" w:hAnsi="Times SUT" w:cs="Times SUT"/>
          <w:i/>
        </w:rPr>
        <w:t>meil `tehti `kampa õlut</w:t>
      </w:r>
      <w:r w:rsidRPr="00E3787E">
        <w:rPr>
          <w:rFonts w:ascii="Times SUT" w:hAnsi="Times SUT" w:cs="Times SUT"/>
        </w:rPr>
        <w:t xml:space="preserve"> Muh; </w:t>
      </w:r>
      <w:r w:rsidRPr="00E3787E">
        <w:rPr>
          <w:rFonts w:ascii="Times SUT" w:hAnsi="Times SUT" w:cs="Times SUT"/>
          <w:i/>
        </w:rPr>
        <w:t>`loome `kohta `öötse koa, et neid oli suur kamp seal</w:t>
      </w:r>
      <w:r w:rsidRPr="00E3787E">
        <w:rPr>
          <w:rFonts w:ascii="Times SUT" w:hAnsi="Times SUT" w:cs="Times SUT"/>
        </w:rPr>
        <w:t xml:space="preserve"> Mar; </w:t>
      </w:r>
      <w:r w:rsidRPr="00E3787E">
        <w:rPr>
          <w:rFonts w:ascii="Times SUT" w:hAnsi="Times SUT" w:cs="Times SUT"/>
          <w:i/>
        </w:rPr>
        <w:t>oma kamba mees</w:t>
      </w:r>
      <w:r w:rsidRPr="00E3787E">
        <w:rPr>
          <w:rFonts w:ascii="Times SUT" w:hAnsi="Times SUT" w:cs="Times SUT"/>
        </w:rPr>
        <w:t xml:space="preserve"> Mär; </w:t>
      </w:r>
      <w:r w:rsidRPr="00E3787E">
        <w:rPr>
          <w:rFonts w:ascii="Times SUT" w:hAnsi="Times SUT" w:cs="Times SUT"/>
          <w:i/>
        </w:rPr>
        <w:t>panavad kamba `piale kokku</w:t>
      </w:r>
      <w:r w:rsidRPr="00E3787E">
        <w:rPr>
          <w:rFonts w:ascii="Times SUT" w:hAnsi="Times SUT" w:cs="Times SUT"/>
        </w:rPr>
        <w:t xml:space="preserve"> Aud; </w:t>
      </w:r>
      <w:r w:rsidRPr="00E3787E">
        <w:rPr>
          <w:rFonts w:ascii="Times SUT" w:hAnsi="Times SUT" w:cs="Times SUT"/>
          <w:i/>
        </w:rPr>
        <w:t>`võ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sime `jälle `e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di kamba kokku</w:t>
      </w:r>
      <w:r w:rsidRPr="00E3787E">
        <w:rPr>
          <w:rFonts w:ascii="Times SUT" w:hAnsi="Times SUT" w:cs="Times SUT"/>
        </w:rPr>
        <w:t xml:space="preserve"> Koe; </w:t>
      </w:r>
      <w:r w:rsidRPr="00E3787E">
        <w:rPr>
          <w:rFonts w:ascii="Times SUT" w:hAnsi="Times SUT" w:cs="Times SUT"/>
          <w:i/>
        </w:rPr>
        <w:t>kamp sa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di `ma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>ta</w:t>
      </w:r>
      <w:r w:rsidRPr="00E3787E">
        <w:rPr>
          <w:rFonts w:ascii="Times SUT" w:hAnsi="Times SUT" w:cs="Times SUT"/>
        </w:rPr>
        <w:t xml:space="preserve"> SJn; </w:t>
      </w:r>
      <w:r w:rsidRPr="00E3787E">
        <w:rPr>
          <w:rFonts w:ascii="Times SUT" w:hAnsi="Times SUT" w:cs="Times SUT"/>
          <w:i/>
        </w:rPr>
        <w:t>saap serätse kamba `sisse, siss om ukan kah</w:t>
      </w:r>
      <w:r w:rsidRPr="00E3787E">
        <w:rPr>
          <w:rFonts w:ascii="Times SUT" w:hAnsi="Times SUT" w:cs="Times SUT"/>
        </w:rPr>
        <w:t xml:space="preserve"> Rõn; </w:t>
      </w:r>
      <w:r w:rsidRPr="00E3787E">
        <w:rPr>
          <w:rFonts w:ascii="Times SUT" w:hAnsi="Times SUT" w:cs="Times SUT"/>
          <w:i/>
        </w:rPr>
        <w:t>suur kamp tulõ `miihi</w:t>
      </w:r>
      <w:r w:rsidRPr="00E3787E">
        <w:rPr>
          <w:rFonts w:ascii="Times SUT" w:hAnsi="Times SUT" w:cs="Times SUT"/>
        </w:rPr>
        <w:t xml:space="preserve"> Se;  k a m p a  h a k k a m a,  l ö ö m a,  v õ t m a;  k a m p a s  o l e m a,  k ä i m a  </w:t>
      </w:r>
      <w:r w:rsidRPr="00E3787E">
        <w:rPr>
          <w:rFonts w:ascii="Times SUT" w:hAnsi="Times SUT" w:cs="Times SUT"/>
          <w:i/>
        </w:rPr>
        <w:t>`lüödi nii kahe `kolme `pääle siis `kampa</w:t>
      </w:r>
      <w:r w:rsidRPr="00E3787E">
        <w:rPr>
          <w:rFonts w:ascii="Times SUT" w:hAnsi="Times SUT" w:cs="Times SUT"/>
        </w:rPr>
        <w:t xml:space="preserve"> Kuu; </w:t>
      </w:r>
      <w:r w:rsidRPr="00E3787E">
        <w:rPr>
          <w:rFonts w:ascii="Times SUT" w:hAnsi="Times SUT" w:cs="Times SUT"/>
          <w:i/>
        </w:rPr>
        <w:t>akkama kahekeste `kampas `tüöle</w:t>
      </w:r>
      <w:r w:rsidRPr="00E3787E">
        <w:rPr>
          <w:rFonts w:ascii="Times SUT" w:hAnsi="Times SUT" w:cs="Times SUT"/>
        </w:rPr>
        <w:t xml:space="preserve"> Lüg; </w:t>
      </w:r>
      <w:r w:rsidRPr="00E3787E">
        <w:rPr>
          <w:rFonts w:ascii="Times SUT" w:hAnsi="Times SUT" w:cs="Times SUT"/>
          <w:i/>
        </w:rPr>
        <w:t>akka ka `meite `kampa</w:t>
      </w:r>
      <w:r w:rsidRPr="00E3787E">
        <w:rPr>
          <w:rFonts w:ascii="Times SUT" w:hAnsi="Times SUT" w:cs="Times SUT"/>
        </w:rPr>
        <w:t xml:space="preserve"> Vll; </w:t>
      </w:r>
      <w:r w:rsidRPr="00E3787E">
        <w:rPr>
          <w:rFonts w:ascii="Times SUT" w:hAnsi="Times SUT" w:cs="Times SUT"/>
          <w:i/>
        </w:rPr>
        <w:t>mehed lõid `ühte `kampa, `ühte `nõuse</w:t>
      </w:r>
      <w:r w:rsidRPr="00E3787E">
        <w:rPr>
          <w:rFonts w:ascii="Times SUT" w:hAnsi="Times SUT" w:cs="Times SUT"/>
        </w:rPr>
        <w:t xml:space="preserve"> Tõs; </w:t>
      </w:r>
      <w:r w:rsidRPr="00E3787E">
        <w:rPr>
          <w:rFonts w:ascii="Times SUT" w:hAnsi="Times SUT" w:cs="Times SUT"/>
          <w:i/>
        </w:rPr>
        <w:t>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lu `loomi oli eenämal `kampas</w:t>
      </w:r>
      <w:r w:rsidRPr="00E3787E">
        <w:rPr>
          <w:rFonts w:ascii="Times SUT" w:hAnsi="Times SUT" w:cs="Times SUT"/>
        </w:rPr>
        <w:t xml:space="preserve"> Juu; </w:t>
      </w:r>
      <w:r w:rsidRPr="00E3787E">
        <w:rPr>
          <w:rFonts w:ascii="Times SUT" w:hAnsi="Times SUT" w:cs="Times SUT"/>
          <w:i/>
        </w:rPr>
        <w:t>näie kamban on enämäss nuared poesid</w:t>
      </w:r>
      <w:r w:rsidRPr="00E3787E">
        <w:rPr>
          <w:rFonts w:ascii="Times SUT" w:hAnsi="Times SUT" w:cs="Times SUT"/>
        </w:rPr>
        <w:t xml:space="preserve"> Kod; </w:t>
      </w:r>
      <w:r w:rsidRPr="00E3787E">
        <w:rPr>
          <w:rFonts w:ascii="Times SUT" w:hAnsi="Times SUT" w:cs="Times SUT"/>
          <w:i/>
        </w:rPr>
        <w:t>`võtkõ minnu ka `kampa</w:t>
      </w:r>
      <w:r w:rsidRPr="00E3787E">
        <w:rPr>
          <w:rFonts w:ascii="Times SUT" w:hAnsi="Times SUT" w:cs="Times SUT"/>
        </w:rPr>
        <w:t xml:space="preserve"> Ote; </w:t>
      </w:r>
      <w:r w:rsidRPr="00E3787E">
        <w:rPr>
          <w:rFonts w:ascii="Times SUT" w:hAnsi="Times SUT" w:cs="Times SUT"/>
          <w:i/>
        </w:rPr>
        <w:t>oma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ütte `kampa joodiko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löönüvä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</w:rPr>
        <w:t xml:space="preserve"> Räp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kampal</w:t>
      </w:r>
      <w:r w:rsidRPr="00E3787E">
        <w:rPr>
          <w:rFonts w:ascii="Times SUT" w:hAnsi="Times SUT" w:cs="Times SUT"/>
          <w:vertAlign w:val="superscript"/>
        </w:rPr>
        <w:t>2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vertAlign w:val="superscript"/>
        </w:rPr>
      </w:pPr>
      <w:r w:rsidRPr="00E3787E">
        <w:rPr>
          <w:rStyle w:val="ms1"/>
          <w:rFonts w:ascii="Times SUT" w:hAnsi="Times SUT" w:cs="Times SUT"/>
        </w:rPr>
        <w:t>kamp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kamp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t>kamba</w:t>
      </w:r>
      <w:r w:rsidRPr="00E3787E">
        <w:rPr>
          <w:rFonts w:ascii="Times SUT" w:hAnsi="Times SUT" w:cs="Times SUT"/>
        </w:rPr>
        <w:t xml:space="preserve"> Mus Muh Var Pä Jür Kad Kod KLõ M San Kan Se(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p</w:t>
      </w:r>
      <w:r w:rsidRPr="00E3787E">
        <w:rPr>
          <w:rFonts w:ascii="Times SUT" w:hAnsi="Times SUT" w:cs="Times SUT"/>
        </w:rPr>
        <w:t xml:space="preserve">), g </w:t>
      </w:r>
      <w:r w:rsidRPr="00E3787E">
        <w:rPr>
          <w:rFonts w:ascii="Times SUT" w:hAnsi="Times SUT" w:cs="Times SUT"/>
          <w:i/>
        </w:rPr>
        <w:t>`kamba</w:t>
      </w:r>
      <w:r w:rsidRPr="00E3787E">
        <w:rPr>
          <w:rFonts w:ascii="Times SUT" w:hAnsi="Times SUT" w:cs="Times SUT"/>
        </w:rPr>
        <w:t xml:space="preserve"> Jõe Hlj IisR suur tükk, kamakas </w:t>
      </w:r>
      <w:r w:rsidRPr="00E3787E">
        <w:rPr>
          <w:rFonts w:ascii="Times SUT" w:hAnsi="Times SUT" w:cs="Times SUT"/>
          <w:i/>
        </w:rPr>
        <w:t>`suured jää `kambad</w:t>
      </w:r>
      <w:r w:rsidRPr="00E3787E">
        <w:rPr>
          <w:rFonts w:ascii="Times SUT" w:hAnsi="Times SUT" w:cs="Times SUT"/>
        </w:rPr>
        <w:t xml:space="preserve"> Hlj; </w:t>
      </w:r>
      <w:r w:rsidRPr="00E3787E">
        <w:rPr>
          <w:rFonts w:ascii="Times SUT" w:hAnsi="Times SUT" w:cs="Times SUT"/>
          <w:i/>
        </w:rPr>
        <w:t>`lained `peksavad jää tükkideks, puruvad ää `kampadeks</w:t>
      </w:r>
      <w:r w:rsidRPr="00E3787E">
        <w:rPr>
          <w:rFonts w:ascii="Times SUT" w:hAnsi="Times SUT" w:cs="Times SUT"/>
        </w:rPr>
        <w:t xml:space="preserve"> Mus; </w:t>
      </w:r>
      <w:r w:rsidRPr="00E3787E">
        <w:rPr>
          <w:rFonts w:ascii="Times SUT" w:hAnsi="Times SUT" w:cs="Times SUT"/>
          <w:i/>
        </w:rPr>
        <w:t>muld oo `kampas</w:t>
      </w:r>
      <w:r w:rsidRPr="00E3787E">
        <w:rPr>
          <w:rFonts w:ascii="Times SUT" w:hAnsi="Times SUT" w:cs="Times SUT"/>
        </w:rPr>
        <w:t xml:space="preserve"> Tõs; </w:t>
      </w:r>
      <w:r w:rsidRPr="00E3787E">
        <w:rPr>
          <w:rFonts w:ascii="Times SUT" w:hAnsi="Times SUT" w:cs="Times SUT"/>
          <w:i/>
        </w:rPr>
        <w:t>lume kambad `jalge all</w:t>
      </w:r>
      <w:r w:rsidRPr="00E3787E">
        <w:rPr>
          <w:rFonts w:ascii="Times SUT" w:hAnsi="Times SUT" w:cs="Times SUT"/>
        </w:rPr>
        <w:t xml:space="preserve"> KJn; </w:t>
      </w:r>
      <w:r w:rsidRPr="00E3787E">
        <w:rPr>
          <w:rFonts w:ascii="Times SUT" w:hAnsi="Times SUT" w:cs="Times SUT"/>
          <w:i/>
        </w:rPr>
        <w:t>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d mulle ää kamba liha</w:t>
      </w:r>
      <w:r w:rsidRPr="00E3787E">
        <w:rPr>
          <w:rFonts w:ascii="Times SUT" w:hAnsi="Times SUT" w:cs="Times SUT"/>
        </w:rPr>
        <w:t xml:space="preserve"> Trv; </w:t>
      </w:r>
      <w:r w:rsidRPr="00E3787E">
        <w:rPr>
          <w:rFonts w:ascii="Times SUT" w:hAnsi="Times SUT" w:cs="Times SUT"/>
          <w:i/>
        </w:rPr>
        <w:t>tüdruk om paks ku üi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 kamp</w:t>
      </w:r>
      <w:r w:rsidRPr="00E3787E">
        <w:rPr>
          <w:rFonts w:ascii="Times SUT" w:hAnsi="Times SUT" w:cs="Times SUT"/>
        </w:rPr>
        <w:t xml:space="preserve"> Hls; </w:t>
      </w:r>
      <w:r w:rsidRPr="00E3787E">
        <w:rPr>
          <w:rFonts w:ascii="Times SUT" w:hAnsi="Times SUT" w:cs="Times SUT"/>
          <w:i/>
        </w:rPr>
        <w:t>paksu kamban pilve nagu müüri tõusuv üless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paks suidsu kamp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lõng om paks ku üi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 kamp</w:t>
      </w:r>
      <w:r w:rsidRPr="00E3787E">
        <w:rPr>
          <w:rFonts w:ascii="Times SUT" w:hAnsi="Times SUT" w:cs="Times SUT"/>
        </w:rPr>
        <w:t xml:space="preserve"> Krk; </w:t>
      </w:r>
      <w:r w:rsidRPr="00E3787E">
        <w:rPr>
          <w:rFonts w:ascii="Times SUT" w:hAnsi="Times SUT" w:cs="Times SUT"/>
          <w:i/>
        </w:rPr>
        <w:t>sõnnik ki</w:t>
      </w:r>
      <w:r w:rsidR="00E3787E" w:rsidRPr="00E3787E">
        <w:rPr>
          <w:rFonts w:ascii="Times SUT" w:hAnsi="Times SUT" w:cs="Times SUT"/>
          <w:i/>
        </w:rPr>
        <w:t>ḱ</w:t>
      </w:r>
      <w:r w:rsidRPr="00E3787E">
        <w:rPr>
          <w:rFonts w:ascii="Times SUT" w:hAnsi="Times SUT" w:cs="Times SUT"/>
          <w:i/>
        </w:rPr>
        <w:t>k `kampa `kü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män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emä ku kamp, tüdär kokku `kiskun ku kö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g</w:t>
      </w:r>
      <w:r w:rsidRPr="00E3787E">
        <w:rPr>
          <w:rFonts w:ascii="Times SUT" w:hAnsi="Times SUT" w:cs="Times SUT"/>
        </w:rPr>
        <w:t xml:space="preserve"> Hel;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p `leibä</w:t>
      </w:r>
      <w:r w:rsidRPr="00E3787E">
        <w:rPr>
          <w:rFonts w:ascii="Times SUT" w:hAnsi="Times SUT" w:cs="Times SUT"/>
        </w:rPr>
        <w:t xml:space="preserve"> Se || tükk maad </w:t>
      </w:r>
      <w:r w:rsidRPr="00E3787E">
        <w:rPr>
          <w:rFonts w:ascii="Times SUT" w:hAnsi="Times SUT" w:cs="Times SUT"/>
          <w:i/>
        </w:rPr>
        <w:t>sai suur kamp `süütü üless `küntüss</w:t>
      </w:r>
      <w:r w:rsidRPr="00E3787E">
        <w:rPr>
          <w:rFonts w:ascii="Times SUT" w:hAnsi="Times SUT" w:cs="Times SUT"/>
        </w:rPr>
        <w:t xml:space="preserve"> Kan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kambakas</w:t>
      </w:r>
      <w:r w:rsidRPr="00E3787E">
        <w:rPr>
          <w:rFonts w:ascii="Times SUT" w:hAnsi="Times SUT" w:cs="Times SUT"/>
          <w:vertAlign w:val="superscript"/>
        </w:rPr>
        <w:t>1</w:t>
      </w:r>
      <w:r w:rsidRPr="00E3787E">
        <w:rPr>
          <w:rFonts w:ascii="Times SUT" w:hAnsi="Times SUT" w:cs="Times SUT"/>
        </w:rPr>
        <w:t>, kampal</w:t>
      </w:r>
      <w:r w:rsidRPr="00E3787E">
        <w:rPr>
          <w:rFonts w:ascii="Times SUT" w:hAnsi="Times SUT" w:cs="Times SUT"/>
          <w:vertAlign w:val="superscript"/>
        </w:rPr>
        <w:t>1</w:t>
      </w:r>
      <w:r w:rsidRPr="00E3787E">
        <w:rPr>
          <w:rFonts w:ascii="Times SUT" w:hAnsi="Times SUT" w:cs="Times SUT"/>
        </w:rPr>
        <w:t>, kamps</w:t>
      </w:r>
      <w:r w:rsidRPr="00E3787E">
        <w:rPr>
          <w:rFonts w:ascii="Times SUT" w:hAnsi="Times SUT" w:cs="Times SUT"/>
          <w:vertAlign w:val="superscript"/>
        </w:rPr>
        <w:t>2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kamp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t>`kambi</w:t>
      </w:r>
      <w:r w:rsidRPr="00E3787E">
        <w:rPr>
          <w:rFonts w:ascii="Times SUT" w:hAnsi="Times SUT" w:cs="Times SUT"/>
        </w:rPr>
        <w:t xml:space="preserve"> R, </w:t>
      </w:r>
      <w:r w:rsidRPr="00E3787E">
        <w:rPr>
          <w:rFonts w:ascii="Times SUT" w:hAnsi="Times SUT" w:cs="Times SUT"/>
          <w:i/>
        </w:rPr>
        <w:t>kambi</w:t>
      </w:r>
      <w:r w:rsidRPr="00E3787E">
        <w:rPr>
          <w:rFonts w:ascii="Times SUT" w:hAnsi="Times SUT" w:cs="Times SUT"/>
        </w:rPr>
        <w:t xml:space="preserve"> Kod Trm, </w:t>
      </w:r>
      <w:r w:rsidRPr="00E3787E">
        <w:rPr>
          <w:rFonts w:ascii="Times SUT" w:hAnsi="Times SUT" w:cs="Times SUT"/>
          <w:i/>
        </w:rPr>
        <w:t>`kampa</w:t>
      </w:r>
      <w:r w:rsidRPr="00E3787E">
        <w:rPr>
          <w:rFonts w:ascii="Times SUT" w:hAnsi="Times SUT" w:cs="Times SUT"/>
        </w:rPr>
        <w:t xml:space="preserve"> Rei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1.</w:t>
      </w:r>
      <w:r w:rsidRPr="00E3787E">
        <w:rPr>
          <w:rFonts w:ascii="Times SUT" w:hAnsi="Times SUT" w:cs="Times SUT"/>
        </w:rPr>
        <w:t xml:space="preserve"> kabi; hobuse või põdra tagumine jalg </w:t>
      </w:r>
      <w:r w:rsidRPr="00E3787E">
        <w:rPr>
          <w:rFonts w:ascii="Times SUT" w:hAnsi="Times SUT" w:cs="Times SUT"/>
          <w:i/>
        </w:rPr>
        <w:t>obosel on neli `kampi</w:t>
      </w:r>
      <w:r w:rsidRPr="00E3787E">
        <w:rPr>
          <w:rFonts w:ascii="Times SUT" w:hAnsi="Times SUT" w:cs="Times SUT"/>
        </w:rPr>
        <w:t xml:space="preserve"> Jõh; </w:t>
      </w:r>
      <w:r w:rsidRPr="00E3787E">
        <w:rPr>
          <w:rFonts w:ascii="Times SUT" w:hAnsi="Times SUT" w:cs="Times SUT"/>
          <w:i/>
        </w:rPr>
        <w:t>hobune lüö tagant `kampi</w:t>
      </w:r>
      <w:r w:rsidRPr="00E3787E">
        <w:rPr>
          <w:rFonts w:ascii="Times SUT" w:hAnsi="Times SUT" w:cs="Times SUT"/>
        </w:rPr>
        <w:t xml:space="preserve"> Vai; (hobune) </w:t>
      </w:r>
      <w:r w:rsidRPr="00E3787E">
        <w:rPr>
          <w:rFonts w:ascii="Times SUT" w:hAnsi="Times SUT" w:cs="Times SUT"/>
          <w:i/>
        </w:rPr>
        <w:t>paneb kambidega tagass üles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põter l</w:t>
      </w:r>
      <w:r w:rsidR="00E3787E" w:rsidRPr="00E3787E">
        <w:rPr>
          <w:rFonts w:ascii="Times SUT" w:hAnsi="Times SUT" w:cs="Times SUT"/>
          <w:i/>
        </w:rPr>
        <w:t>ü̬ü̬</w:t>
      </w:r>
      <w:r w:rsidRPr="00E3787E">
        <w:rPr>
          <w:rFonts w:ascii="Times SUT" w:hAnsi="Times SUT" w:cs="Times SUT"/>
          <w:i/>
        </w:rPr>
        <w:t>b kambiga</w:t>
      </w:r>
      <w:r w:rsidRPr="00E3787E">
        <w:rPr>
          <w:rFonts w:ascii="Times SUT" w:hAnsi="Times SUT" w:cs="Times SUT"/>
        </w:rPr>
        <w:t xml:space="preserve"> Kod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vertAlign w:val="superscript"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</w:rPr>
        <w:t xml:space="preserve"> inimese jalg </w:t>
      </w:r>
      <w:r w:rsidRPr="00E3787E">
        <w:rPr>
          <w:rFonts w:ascii="Times SUT" w:hAnsi="Times SUT" w:cs="Times SUT"/>
          <w:i/>
        </w:rPr>
        <w:t>`juoksi `ninda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 xml:space="preserve">t `kambid `käisid `kukla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 xml:space="preserve">Sai `mendud `nindat `kambid `ullusid </w:t>
      </w:r>
      <w:r w:rsidRPr="00E3787E">
        <w:rPr>
          <w:rFonts w:ascii="Times SUT" w:hAnsi="Times SUT" w:cs="Times SUT"/>
        </w:rPr>
        <w:t xml:space="preserve">Jõh; </w:t>
      </w:r>
      <w:r w:rsidRPr="00E3787E">
        <w:rPr>
          <w:rFonts w:ascii="Times SUT" w:hAnsi="Times SUT" w:cs="Times SUT"/>
          <w:i/>
        </w:rPr>
        <w:t>Kus pistis siit `leikama, nenda et kampad aga `vilkusid</w:t>
      </w:r>
      <w:r w:rsidRPr="00E3787E">
        <w:rPr>
          <w:rFonts w:ascii="Times SUT" w:hAnsi="Times SUT" w:cs="Times SUT"/>
        </w:rPr>
        <w:t xml:space="preserve"> Rei; </w:t>
      </w:r>
      <w:r w:rsidRPr="00E3787E">
        <w:rPr>
          <w:rFonts w:ascii="Times SUT" w:hAnsi="Times SUT" w:cs="Times SUT"/>
          <w:i/>
        </w:rPr>
        <w:t>Võta kambid selga ja padavai Tartu poole</w:t>
      </w:r>
      <w:r w:rsidRPr="00E3787E">
        <w:rPr>
          <w:rFonts w:ascii="Times SUT" w:hAnsi="Times SUT" w:cs="Times SUT"/>
        </w:rPr>
        <w:t xml:space="preserve"> Trm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kamp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t>kamba</w:t>
      </w:r>
      <w:r w:rsidRPr="00E3787E">
        <w:rPr>
          <w:rFonts w:ascii="Times SUT" w:hAnsi="Times SUT" w:cs="Times SUT"/>
        </w:rPr>
        <w:t xml:space="preserve"> kammeljas </w:t>
      </w:r>
      <w:r w:rsidRPr="00E3787E">
        <w:rPr>
          <w:rFonts w:ascii="Times SUT" w:hAnsi="Times SUT" w:cs="Times SUT"/>
          <w:i/>
        </w:rPr>
        <w:t>kambal oo kõvad naastad `selgas ja suurem ku kamelas</w:t>
      </w:r>
      <w:r w:rsidRPr="00E3787E">
        <w:rPr>
          <w:rFonts w:ascii="Times SUT" w:hAnsi="Times SUT" w:cs="Times SUT"/>
        </w:rPr>
        <w:t xml:space="preserve"> Rid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</w:t>
      </w:r>
      <w:r w:rsidRPr="00E3787E">
        <w:rPr>
          <w:rStyle w:val="ms3"/>
          <w:rFonts w:ascii="Times SUT" w:hAnsi="Times SUT" w:cs="Times SUT"/>
        </w:rPr>
        <w:t>5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kamp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t>kambi</w:t>
      </w:r>
      <w:r w:rsidRPr="00E3787E">
        <w:rPr>
          <w:rFonts w:ascii="Times SUT" w:hAnsi="Times SUT" w:cs="Times SUT"/>
        </w:rPr>
        <w:t xml:space="preserve"> kinnitusvahend </w:t>
      </w:r>
      <w:r w:rsidRPr="00E3787E">
        <w:rPr>
          <w:rFonts w:ascii="Times SUT" w:hAnsi="Times SUT" w:cs="Times SUT"/>
          <w:b/>
        </w:rPr>
        <w:t>a.</w:t>
      </w:r>
      <w:r w:rsidRPr="00E3787E">
        <w:rPr>
          <w:rFonts w:ascii="Times SUT" w:hAnsi="Times SUT" w:cs="Times SUT"/>
        </w:rPr>
        <w:t xml:space="preserve"> sisselõige murispuul, kuhu asetatakse sarika kabi </w:t>
      </w:r>
      <w:r w:rsidRPr="00E3787E">
        <w:rPr>
          <w:rFonts w:ascii="Times SUT" w:hAnsi="Times SUT" w:cs="Times SUT"/>
          <w:i/>
        </w:rPr>
        <w:t>vanal  aal `pandi talb unga ja kambi vahele</w:t>
      </w:r>
      <w:r w:rsidRPr="00E3787E">
        <w:rPr>
          <w:rFonts w:ascii="Times SUT" w:hAnsi="Times SUT" w:cs="Times SUT"/>
        </w:rPr>
        <w:t xml:space="preserve"> Muh </w:t>
      </w:r>
      <w:r w:rsidRPr="00E3787E">
        <w:rPr>
          <w:rFonts w:ascii="Times SUT" w:hAnsi="Times SUT" w:cs="Times SUT"/>
          <w:b/>
        </w:rPr>
        <w:t>b.</w:t>
      </w:r>
      <w:r w:rsidRPr="00E3787E">
        <w:rPr>
          <w:rFonts w:ascii="Times SUT" w:hAnsi="Times SUT" w:cs="Times SUT"/>
        </w:rPr>
        <w:t> </w:t>
      </w:r>
      <w:r w:rsidRPr="00E3787E">
        <w:rPr>
          <w:rFonts w:ascii="Times SUT" w:hAnsi="Times SUT" w:cs="Times SUT"/>
          <w:i/>
        </w:rPr>
        <w:t>masti kamp</w:t>
      </w:r>
      <w:r w:rsidRPr="00E3787E">
        <w:rPr>
          <w:rFonts w:ascii="Times SUT" w:hAnsi="Times SUT" w:cs="Times SUT"/>
        </w:rPr>
        <w:t xml:space="preserve"> (auguga puupakk paadi põhjas masti kinnitamiseks) Tõs </w:t>
      </w:r>
      <w:r w:rsidRPr="00E3787E">
        <w:rPr>
          <w:rFonts w:ascii="Times SUT" w:hAnsi="Times SUT" w:cs="Times SUT"/>
          <w:b/>
        </w:rPr>
        <w:t>c. </w:t>
      </w:r>
      <w:r w:rsidRPr="00E3787E">
        <w:rPr>
          <w:rFonts w:ascii="Times SUT" w:hAnsi="Times SUT" w:cs="Times SUT"/>
        </w:rPr>
        <w:t>puupulk adra vandal – Var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vertAlign w:val="superscript"/>
        </w:rPr>
      </w:pPr>
      <w:r w:rsidRPr="00E3787E">
        <w:rPr>
          <w:rStyle w:val="ms1"/>
          <w:rFonts w:ascii="Times SUT" w:hAnsi="Times SUT" w:cs="Times SUT"/>
        </w:rPr>
        <w:t>kamp</w:t>
      </w:r>
      <w:r w:rsidRPr="00E3787E">
        <w:rPr>
          <w:rStyle w:val="ms3"/>
          <w:rFonts w:ascii="Times SUT" w:hAnsi="Times SUT" w:cs="Times SUT"/>
        </w:rPr>
        <w:t>6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kamp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t>kambi</w:t>
      </w:r>
      <w:r w:rsidRPr="00E3787E">
        <w:rPr>
          <w:rFonts w:ascii="Times SUT" w:hAnsi="Times SUT" w:cs="Times SUT"/>
        </w:rPr>
        <w:t xml:space="preserve"> Var Tõs, g </w:t>
      </w:r>
      <w:r w:rsidRPr="00E3787E">
        <w:rPr>
          <w:rFonts w:ascii="Times SUT" w:hAnsi="Times SUT" w:cs="Times SUT"/>
          <w:i/>
        </w:rPr>
        <w:t>kamba</w:t>
      </w:r>
      <w:r w:rsidRPr="00E3787E">
        <w:rPr>
          <w:rFonts w:ascii="Times SUT" w:hAnsi="Times SUT" w:cs="Times SUT"/>
        </w:rPr>
        <w:t xml:space="preserve"> PJg voki kabi </w:t>
      </w:r>
      <w:r w:rsidRPr="00E3787E">
        <w:rPr>
          <w:rFonts w:ascii="Times SUT" w:hAnsi="Times SUT" w:cs="Times SUT"/>
          <w:i/>
        </w:rPr>
        <w:t>kamp ja krui, millega keeretse `kampi edesi tagasi</w:t>
      </w:r>
      <w:r w:rsidRPr="00E3787E">
        <w:rPr>
          <w:rFonts w:ascii="Times SUT" w:hAnsi="Times SUT" w:cs="Times SUT"/>
        </w:rPr>
        <w:t xml:space="preserve"> Var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kamps</w:t>
      </w:r>
      <w:r w:rsidRPr="00E3787E">
        <w:rPr>
          <w:rFonts w:ascii="Times SUT" w:hAnsi="Times SUT" w:cs="Times SUT"/>
          <w:vertAlign w:val="superscript"/>
        </w:rPr>
        <w:t>5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</w:t>
      </w:r>
      <w:r w:rsidRPr="00E3787E">
        <w:rPr>
          <w:rStyle w:val="ms3"/>
          <w:rFonts w:ascii="Times SUT" w:hAnsi="Times SUT" w:cs="Times SUT"/>
        </w:rPr>
        <w:t>7</w:t>
      </w:r>
      <w:r w:rsidRPr="00E3787E">
        <w:rPr>
          <w:rFonts w:ascii="Times SUT" w:hAnsi="Times SUT" w:cs="Times SUT"/>
        </w:rPr>
        <w:t xml:space="preserve"> uperpall </w:t>
      </w:r>
      <w:r w:rsidRPr="00E3787E">
        <w:rPr>
          <w:rFonts w:ascii="Times SUT" w:hAnsi="Times SUT" w:cs="Times SUT"/>
          <w:i/>
        </w:rPr>
        <w:t>`lapsed `lüövad `kampi ja `kuuti</w:t>
      </w:r>
      <w:r w:rsidRPr="00E3787E">
        <w:rPr>
          <w:rFonts w:ascii="Times SUT" w:hAnsi="Times SUT" w:cs="Times SUT"/>
        </w:rPr>
        <w:t xml:space="preserve"> Vai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kampadi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sz w:val="16"/>
        </w:rPr>
        <w:t>deskr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ku ta ülejala kukkass, `kampadi `kampadi</w:t>
      </w:r>
      <w:r w:rsidRPr="00E3787E">
        <w:rPr>
          <w:rFonts w:ascii="Times SUT" w:hAnsi="Times SUT" w:cs="Times SUT"/>
        </w:rPr>
        <w:t xml:space="preserve"> Krk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vertAlign w:val="superscript"/>
        </w:rPr>
      </w:pPr>
      <w:r w:rsidRPr="00E3787E">
        <w:rPr>
          <w:rStyle w:val="ms1"/>
          <w:rFonts w:ascii="Times SUT" w:hAnsi="Times SUT" w:cs="Times SUT"/>
        </w:rPr>
        <w:t>kampal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`kamp|al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noBreakHyphen/>
        <w:t>la</w:t>
      </w:r>
      <w:r w:rsidRPr="00E3787E">
        <w:rPr>
          <w:rFonts w:ascii="Times SUT" w:hAnsi="Times SUT" w:cs="Times SUT"/>
        </w:rPr>
        <w:t xml:space="preserve"> PJg Tor(n </w:t>
      </w:r>
      <w:r w:rsidRPr="00E3787E">
        <w:rPr>
          <w:rFonts w:ascii="Times SUT" w:hAnsi="Times SUT" w:cs="Times SUT"/>
          <w:i/>
        </w:rPr>
        <w:t>kambal</w:t>
      </w:r>
      <w:r w:rsidRPr="00E3787E">
        <w:rPr>
          <w:rFonts w:ascii="Times SUT" w:hAnsi="Times SUT" w:cs="Times SUT"/>
        </w:rPr>
        <w:t xml:space="preserve">), </w:t>
      </w:r>
      <w:r w:rsidRPr="00E3787E">
        <w:rPr>
          <w:rFonts w:ascii="Times SUT" w:hAnsi="Times SUT" w:cs="Times SUT"/>
          <w:i/>
        </w:rPr>
        <w:t>`kamp|el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noBreakHyphen/>
        <w:t>le</w:t>
      </w:r>
      <w:r w:rsidRPr="00E3787E">
        <w:rPr>
          <w:rFonts w:ascii="Times SUT" w:hAnsi="Times SUT" w:cs="Times SUT"/>
        </w:rPr>
        <w:t xml:space="preserve"> SJn pank, kamakas </w:t>
      </w:r>
      <w:r w:rsidRPr="00E3787E">
        <w:rPr>
          <w:rFonts w:ascii="Times SUT" w:hAnsi="Times SUT" w:cs="Times SUT"/>
          <w:i/>
        </w:rPr>
        <w:t>jää ja mulla `kamplad</w:t>
      </w:r>
      <w:r w:rsidRPr="00E3787E">
        <w:rPr>
          <w:rFonts w:ascii="Times SUT" w:hAnsi="Times SUT" w:cs="Times SUT"/>
        </w:rPr>
        <w:t xml:space="preserve"> PJg; </w:t>
      </w:r>
      <w:r w:rsidRPr="00E3787E">
        <w:rPr>
          <w:rFonts w:ascii="Times SUT" w:hAnsi="Times SUT" w:cs="Times SUT"/>
          <w:i/>
        </w:rPr>
        <w:t xml:space="preserve">`kampel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obuse jala `alla `akkab sula lumega</w:t>
      </w:r>
      <w:r w:rsidRPr="00E3787E">
        <w:rPr>
          <w:rFonts w:ascii="Times SUT" w:hAnsi="Times SUT" w:cs="Times SUT"/>
        </w:rPr>
        <w:t xml:space="preserve"> SJn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kamp</w:t>
      </w:r>
      <w:r w:rsidRPr="00E3787E">
        <w:rPr>
          <w:rFonts w:ascii="Times SUT" w:hAnsi="Times SUT" w:cs="Times SUT"/>
          <w:vertAlign w:val="superscript"/>
        </w:rPr>
        <w:t xml:space="preserve">2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kampal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>`kampal</w:t>
      </w:r>
      <w:r w:rsidRPr="00E3787E">
        <w:rPr>
          <w:rFonts w:ascii="Times SUT" w:hAnsi="Times SUT" w:cs="Times SUT"/>
        </w:rPr>
        <w:t xml:space="preserve"> kamp </w:t>
      </w:r>
      <w:r w:rsidRPr="00E3787E">
        <w:rPr>
          <w:rFonts w:ascii="Times SUT" w:hAnsi="Times SUT" w:cs="Times SUT"/>
          <w:i/>
        </w:rPr>
        <w:t>`varga `kampal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läks kua neie `kampali</w:t>
      </w:r>
      <w:r w:rsidRPr="00E3787E">
        <w:rPr>
          <w:rFonts w:ascii="Times SUT" w:hAnsi="Times SUT" w:cs="Times SUT"/>
        </w:rPr>
        <w:t xml:space="preserve"> Kod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kampal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`kampal asi</w:t>
      </w:r>
      <w:r w:rsidRPr="00E3787E">
        <w:rPr>
          <w:rFonts w:ascii="Times SUT" w:hAnsi="Times SUT" w:cs="Times SUT"/>
        </w:rPr>
        <w:t xml:space="preserve"> (segane asi) VJg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kampal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kampal</w:t>
      </w:r>
      <w:r w:rsidRPr="00E3787E">
        <w:rPr>
          <w:rFonts w:ascii="Times SUT" w:hAnsi="Times SUT" w:cs="Times SUT"/>
        </w:rPr>
        <w:t xml:space="preserve">  </w:t>
      </w:r>
      <w:r w:rsidRPr="00E3787E">
        <w:rPr>
          <w:rFonts w:ascii="Times SUT" w:hAnsi="Times SUT" w:cs="Times SUT"/>
          <w:sz w:val="16"/>
        </w:rPr>
        <w:t>peksma, lööma</w:t>
      </w:r>
      <w:r w:rsidRPr="00E3787E">
        <w:rPr>
          <w:rFonts w:ascii="Times SUT" w:hAnsi="Times SUT" w:cs="Times SUT"/>
        </w:rPr>
        <w:t xml:space="preserve">  Hi jalaga peksma, lööma </w:t>
      </w:r>
      <w:r w:rsidRPr="00E3787E">
        <w:rPr>
          <w:rFonts w:ascii="Times SUT" w:hAnsi="Times SUT" w:cs="Times SUT"/>
          <w:i/>
        </w:rPr>
        <w:t>akkas `kampal `peksma meest</w:t>
      </w:r>
      <w:r w:rsidRPr="00E3787E">
        <w:rPr>
          <w:rFonts w:ascii="Times SUT" w:hAnsi="Times SUT" w:cs="Times SUT"/>
        </w:rPr>
        <w:t xml:space="preserve"> Emm; </w:t>
      </w:r>
      <w:r w:rsidRPr="00E3787E">
        <w:rPr>
          <w:rFonts w:ascii="Times SUT" w:hAnsi="Times SUT" w:cs="Times SUT"/>
          <w:i/>
        </w:rPr>
        <w:t>mees löönd teda `kampal</w:t>
      </w:r>
      <w:r w:rsidRPr="00E3787E">
        <w:rPr>
          <w:rFonts w:ascii="Times SUT" w:hAnsi="Times SUT" w:cs="Times SUT"/>
        </w:rPr>
        <w:t xml:space="preserve"> Rei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kampalas</w:t>
      </w:r>
      <w:r w:rsidRPr="00E3787E">
        <w:rPr>
          <w:rFonts w:ascii="Times SUT" w:hAnsi="Times SUT" w:cs="Times SUT"/>
        </w:rPr>
        <w:t xml:space="preserve"> segi, sassis </w:t>
      </w:r>
      <w:r w:rsidRPr="00E3787E">
        <w:rPr>
          <w:rFonts w:ascii="Times SUT" w:hAnsi="Times SUT" w:cs="Times SUT"/>
          <w:i/>
        </w:rPr>
        <w:t>`kõnnib `juuksed `kampalas ja sarikas</w:t>
      </w:r>
      <w:r w:rsidRPr="00E3787E">
        <w:rPr>
          <w:rFonts w:ascii="Times SUT" w:hAnsi="Times SUT" w:cs="Times SUT"/>
        </w:rPr>
        <w:t xml:space="preserve"> Lüg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kampama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`kampama</w:t>
      </w:r>
      <w:r w:rsidRPr="00E3787E">
        <w:rPr>
          <w:rFonts w:ascii="Times SUT" w:hAnsi="Times SUT" w:cs="Times SUT"/>
        </w:rPr>
        <w:t xml:space="preserve"> Emm Plt Nõo Rõu, </w:t>
      </w:r>
      <w:r w:rsidRPr="00E3787E">
        <w:rPr>
          <w:rFonts w:ascii="Times SUT" w:hAnsi="Times SUT" w:cs="Times SUT"/>
          <w:i/>
        </w:rPr>
        <w:t>kambata</w:t>
      </w:r>
      <w:r w:rsidRPr="00E3787E">
        <w:rPr>
          <w:rFonts w:ascii="Times SUT" w:hAnsi="Times SUT" w:cs="Times SUT"/>
        </w:rPr>
        <w:t xml:space="preserve"> Nõo, </w:t>
      </w:r>
      <w:r w:rsidRPr="00E3787E">
        <w:rPr>
          <w:rFonts w:ascii="Times SUT" w:hAnsi="Times SUT" w:cs="Times SUT"/>
          <w:i/>
        </w:rPr>
        <w:t>kambada</w:t>
      </w:r>
      <w:r w:rsidRPr="00E3787E">
        <w:rPr>
          <w:rFonts w:ascii="Times SUT" w:hAnsi="Times SUT" w:cs="Times SUT"/>
        </w:rPr>
        <w:t xml:space="preserve"> Rõu kampas olema, tegutsema </w:t>
      </w:r>
      <w:r w:rsidRPr="00E3787E">
        <w:rPr>
          <w:rFonts w:ascii="Times SUT" w:hAnsi="Times SUT" w:cs="Times SUT"/>
          <w:i/>
        </w:rPr>
        <w:t>`kampap tõ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tega `ri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gi, üten joova</w:t>
      </w:r>
      <w:r w:rsidRPr="00E3787E">
        <w:rPr>
          <w:rFonts w:ascii="Times SUT" w:hAnsi="Times SUT" w:cs="Times SUT"/>
        </w:rPr>
        <w:t xml:space="preserve"> Nõo; </w:t>
      </w:r>
      <w:r w:rsidRPr="00E3787E">
        <w:rPr>
          <w:rFonts w:ascii="Times SUT" w:hAnsi="Times SUT" w:cs="Times SUT"/>
          <w:i/>
        </w:rPr>
        <w:t>Noorõ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inemise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`kampasõ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</w:rPr>
        <w:t xml:space="preserve"> Rõu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kampanesa</w:t>
      </w:r>
      <w:r w:rsidRPr="00E3787E">
        <w:rPr>
          <w:rFonts w:ascii="Times SUT" w:hAnsi="Times SUT" w:cs="Times SUT"/>
        </w:rPr>
        <w:t xml:space="preserve"> kambaga, kampas </w:t>
      </w:r>
      <w:r w:rsidRPr="00E3787E">
        <w:rPr>
          <w:rFonts w:ascii="Times SUT" w:hAnsi="Times SUT" w:cs="Times SUT"/>
          <w:i/>
        </w:rPr>
        <w:t>Rääkisid `kampanesa</w:t>
      </w:r>
      <w:r w:rsidRPr="00E3787E">
        <w:rPr>
          <w:rFonts w:ascii="Times SUT" w:hAnsi="Times SUT" w:cs="Times SUT"/>
        </w:rPr>
        <w:t xml:space="preserve"> Kuu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kampar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`kampar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noBreakHyphen/>
        <w:t xml:space="preserve">i, </w:t>
      </w:r>
      <w:r w:rsidRPr="00E3787E">
        <w:rPr>
          <w:rFonts w:ascii="Times SUT" w:hAnsi="Times SUT" w:cs="Times SUT"/>
          <w:i/>
        </w:rPr>
        <w:noBreakHyphen/>
        <w:t>a</w:t>
      </w:r>
      <w:r w:rsidRPr="00E3787E">
        <w:rPr>
          <w:rFonts w:ascii="Times SUT" w:hAnsi="Times SUT" w:cs="Times SUT"/>
        </w:rPr>
        <w:t xml:space="preserve"> Kuu, </w:t>
      </w:r>
      <w:r w:rsidRPr="00E3787E">
        <w:rPr>
          <w:rFonts w:ascii="Times SUT" w:hAnsi="Times SUT" w:cs="Times SUT"/>
          <w:i/>
        </w:rPr>
        <w:t>`kampur</w:t>
      </w:r>
      <w:r w:rsidRPr="00E3787E">
        <w:rPr>
          <w:rFonts w:ascii="Times SUT" w:hAnsi="Times SUT" w:cs="Times SUT"/>
        </w:rPr>
        <w:t xml:space="preserve"> Hlj raskus võrgumärgi küljes </w:t>
      </w:r>
      <w:r w:rsidRPr="00E3787E">
        <w:rPr>
          <w:rFonts w:ascii="Times SUT" w:hAnsi="Times SUT" w:cs="Times SUT"/>
          <w:i/>
        </w:rPr>
        <w:t>Kupp on külillä, pane `kampara ala</w:t>
      </w:r>
      <w:r w:rsidRPr="00E3787E">
        <w:rPr>
          <w:rFonts w:ascii="Times SUT" w:hAnsi="Times SUT" w:cs="Times SUT"/>
        </w:rPr>
        <w:t xml:space="preserve"> Kuu </w:t>
      </w:r>
      <w:r w:rsidRPr="00E3787E">
        <w:rPr>
          <w:rFonts w:ascii="Times SUT" w:hAnsi="Times SUT" w:cs="Times SUT"/>
          <w:b/>
        </w:rPr>
        <w:t xml:space="preserve">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kampel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`kamp|el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noBreakHyphen/>
        <w:t>li</w:t>
      </w:r>
      <w:r w:rsidRPr="00E3787E">
        <w:rPr>
          <w:rFonts w:ascii="Times SUT" w:hAnsi="Times SUT" w:cs="Times SUT"/>
        </w:rPr>
        <w:t xml:space="preserve"> tullipakk </w:t>
      </w:r>
      <w:r w:rsidRPr="00E3787E">
        <w:rPr>
          <w:rFonts w:ascii="Times SUT" w:hAnsi="Times SUT" w:cs="Times SUT"/>
          <w:i/>
        </w:rPr>
        <w:t>laiva `parda küljes oo tolli `kamplid. kövast puust`tehtud. raud `tollidel pole tolli `kamplid tarist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Khk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 kamplipuu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kampel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kamper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kamper</w:t>
      </w:r>
      <w:r w:rsidRPr="00E3787E">
        <w:rPr>
          <w:rFonts w:ascii="Times SUT" w:hAnsi="Times SUT" w:cs="Times SUT"/>
        </w:rPr>
        <w:t xml:space="preserve"> (variante:) </w:t>
      </w:r>
      <w:r w:rsidRPr="00E3787E">
        <w:rPr>
          <w:rFonts w:ascii="Times SUT" w:hAnsi="Times SUT" w:cs="Times SUT"/>
          <w:i/>
        </w:rPr>
        <w:t>`kamper, `kampver, `kampel, `kampul, `kampv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>r, `kampur, `kampus</w:t>
      </w:r>
      <w:r w:rsidRPr="00E3787E">
        <w:rPr>
          <w:rFonts w:ascii="Times SUT" w:hAnsi="Times SUT" w:cs="Times SUT"/>
        </w:rPr>
        <w:t xml:space="preserve"> (apteegiravim) </w:t>
      </w:r>
      <w:r w:rsidRPr="00E3787E">
        <w:rPr>
          <w:rFonts w:ascii="Times SUT" w:hAnsi="Times SUT" w:cs="Times SUT"/>
          <w:i/>
        </w:rPr>
        <w:t>`kambvar on `niisukaine roho, midä `panda `viina sise</w:t>
      </w:r>
      <w:r w:rsidRPr="00E3787E">
        <w:rPr>
          <w:rFonts w:ascii="Times SUT" w:hAnsi="Times SUT" w:cs="Times SUT"/>
        </w:rPr>
        <w:t xml:space="preserve"> Vai; </w:t>
      </w:r>
      <w:r w:rsidRPr="00E3787E">
        <w:rPr>
          <w:rFonts w:ascii="Times SUT" w:hAnsi="Times SUT" w:cs="Times SUT"/>
          <w:i/>
        </w:rPr>
        <w:t>pane `kamper `amba peale</w:t>
      </w:r>
      <w:r w:rsidRPr="00E3787E">
        <w:rPr>
          <w:rFonts w:ascii="Times SUT" w:hAnsi="Times SUT" w:cs="Times SUT"/>
        </w:rPr>
        <w:t xml:space="preserve"> Rei; </w:t>
      </w:r>
      <w:r w:rsidRPr="00E3787E">
        <w:rPr>
          <w:rFonts w:ascii="Times SUT" w:hAnsi="Times SUT" w:cs="Times SUT"/>
          <w:i/>
        </w:rPr>
        <w:t>`kampust pannase piirituse `sisse ja sellega määritse `aiged ja `paistust</w:t>
      </w:r>
      <w:r w:rsidRPr="00E3787E">
        <w:rPr>
          <w:rFonts w:ascii="Times SUT" w:hAnsi="Times SUT" w:cs="Times SUT"/>
        </w:rPr>
        <w:t xml:space="preserve"> Tõs; </w:t>
      </w:r>
      <w:r w:rsidRPr="00E3787E">
        <w:rPr>
          <w:rFonts w:ascii="Times SUT" w:hAnsi="Times SUT" w:cs="Times SUT"/>
          <w:i/>
        </w:rPr>
        <w:t>`kampus on ea rohi, sai viina  ulka `pandud. `kampus oli ea kõhu rohi</w:t>
      </w:r>
      <w:r w:rsidRPr="00E3787E">
        <w:rPr>
          <w:rFonts w:ascii="Times SUT" w:hAnsi="Times SUT" w:cs="Times SUT"/>
        </w:rPr>
        <w:t xml:space="preserve"> Juu; </w:t>
      </w:r>
      <w:r w:rsidRPr="00E3787E">
        <w:rPr>
          <w:rFonts w:ascii="Times SUT" w:hAnsi="Times SUT" w:cs="Times SUT"/>
          <w:i/>
        </w:rPr>
        <w:t>`a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ti `kampvarit `sisse ja sie jahutab `luoma siest</w:t>
      </w:r>
      <w:r w:rsidRPr="00E3787E">
        <w:rPr>
          <w:rFonts w:ascii="Times SUT" w:hAnsi="Times SUT" w:cs="Times SUT"/>
        </w:rPr>
        <w:t xml:space="preserve"> Amb; </w:t>
      </w:r>
      <w:r w:rsidRPr="00E3787E">
        <w:rPr>
          <w:rFonts w:ascii="Times SUT" w:hAnsi="Times SUT" w:cs="Times SUT"/>
          <w:i/>
        </w:rPr>
        <w:t>`kampver, üks `valge rohi, `võetasse, kui siest `lahti on</w:t>
      </w:r>
      <w:r w:rsidRPr="00E3787E">
        <w:rPr>
          <w:rFonts w:ascii="Times SUT" w:hAnsi="Times SUT" w:cs="Times SUT"/>
        </w:rPr>
        <w:t xml:space="preserve"> VJg; </w:t>
      </w:r>
      <w:r w:rsidRPr="00E3787E">
        <w:rPr>
          <w:rFonts w:ascii="Times SUT" w:hAnsi="Times SUT" w:cs="Times SUT"/>
          <w:i/>
        </w:rPr>
        <w:t>ku kõru õige valuts, siis pane p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m`villege `kampust `si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si</w:t>
      </w:r>
      <w:r w:rsidRPr="00E3787E">
        <w:rPr>
          <w:rFonts w:ascii="Times SUT" w:hAnsi="Times SUT" w:cs="Times SUT"/>
        </w:rPr>
        <w:t xml:space="preserve"> Krk; </w:t>
      </w:r>
      <w:r w:rsidRPr="00E3787E">
        <w:rPr>
          <w:rFonts w:ascii="Times SUT" w:hAnsi="Times SUT" w:cs="Times SUT"/>
          <w:i/>
        </w:rPr>
        <w:t xml:space="preserve">sorogohka `viina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panep teräkese `kampv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>rd `sisse</w:t>
      </w:r>
      <w:r w:rsidRPr="00E3787E">
        <w:rPr>
          <w:rFonts w:ascii="Times SUT" w:hAnsi="Times SUT" w:cs="Times SUT"/>
        </w:rPr>
        <w:t xml:space="preserve"> Nõo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kampima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`kampima</w:t>
      </w:r>
      <w:r w:rsidRPr="00E3787E">
        <w:rPr>
          <w:rFonts w:ascii="Times SUT" w:hAnsi="Times SUT" w:cs="Times SUT"/>
        </w:rPr>
        <w:t xml:space="preserve"> Lüg(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ie</w:t>
      </w:r>
      <w:r w:rsidRPr="00E3787E">
        <w:rPr>
          <w:rFonts w:ascii="Times SUT" w:hAnsi="Times SUT" w:cs="Times SUT"/>
        </w:rPr>
        <w:t xml:space="preserve">) Vai Muh, (ma) </w:t>
      </w:r>
      <w:r w:rsidRPr="00E3787E">
        <w:rPr>
          <w:rFonts w:ascii="Times SUT" w:hAnsi="Times SUT" w:cs="Times SUT"/>
          <w:i/>
        </w:rPr>
        <w:t>kambin</w:t>
      </w:r>
      <w:r w:rsidRPr="00E3787E">
        <w:rPr>
          <w:rFonts w:ascii="Times SUT" w:hAnsi="Times SUT" w:cs="Times SUT"/>
        </w:rPr>
        <w:t xml:space="preserve"> Mar Kse Tor VJg käima, kõmpima; tampima </w:t>
      </w:r>
      <w:r w:rsidRPr="00E3787E">
        <w:rPr>
          <w:rFonts w:ascii="Times SUT" w:hAnsi="Times SUT" w:cs="Times SUT"/>
          <w:i/>
        </w:rPr>
        <w:t>`lapsed `kampivad `justko obosed</w:t>
      </w:r>
      <w:r w:rsidRPr="00E3787E">
        <w:rPr>
          <w:rFonts w:ascii="Times SUT" w:hAnsi="Times SUT" w:cs="Times SUT"/>
        </w:rPr>
        <w:t xml:space="preserve"> Vai; </w:t>
      </w:r>
      <w:r w:rsidRPr="00E3787E">
        <w:rPr>
          <w:rFonts w:ascii="Times SUT" w:hAnsi="Times SUT" w:cs="Times SUT"/>
          <w:i/>
        </w:rPr>
        <w:t>akkame aga `kampides minema</w:t>
      </w:r>
      <w:r w:rsidRPr="00E3787E">
        <w:rPr>
          <w:rFonts w:ascii="Times SUT" w:hAnsi="Times SUT" w:cs="Times SUT"/>
        </w:rPr>
        <w:t xml:space="preserve"> Mar; </w:t>
      </w:r>
      <w:r w:rsidRPr="00E3787E">
        <w:rPr>
          <w:rFonts w:ascii="Times SUT" w:hAnsi="Times SUT" w:cs="Times SUT"/>
          <w:i/>
        </w:rPr>
        <w:t>kambib saabastega mööda tuba</w:t>
      </w:r>
      <w:r w:rsidRPr="00E3787E">
        <w:rPr>
          <w:rFonts w:ascii="Times SUT" w:hAnsi="Times SUT" w:cs="Times SUT"/>
        </w:rPr>
        <w:t xml:space="preserve"> Tor; </w:t>
      </w:r>
      <w:r w:rsidRPr="00E3787E">
        <w:rPr>
          <w:rFonts w:ascii="Times SUT" w:hAnsi="Times SUT" w:cs="Times SUT"/>
          <w:i/>
        </w:rPr>
        <w:t xml:space="preserve">komberdab `minna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kambib kohe `menna teine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VJg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 kampsima</w:t>
      </w:r>
      <w:r w:rsidRPr="00E3787E">
        <w:rPr>
          <w:rFonts w:ascii="Times SUT" w:hAnsi="Times SUT" w:cs="Times SUT"/>
          <w:vertAlign w:val="superscript"/>
        </w:rPr>
        <w:t>1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vertAlign w:val="superscript"/>
        </w:rPr>
      </w:pPr>
      <w:r w:rsidRPr="00E3787E">
        <w:rPr>
          <w:rStyle w:val="ms1"/>
          <w:rFonts w:ascii="Times SUT" w:hAnsi="Times SUT" w:cs="Times SUT"/>
        </w:rPr>
        <w:t>kampima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`kampima</w:t>
      </w:r>
      <w:r w:rsidRPr="00E3787E">
        <w:rPr>
          <w:rFonts w:ascii="Times SUT" w:hAnsi="Times SUT" w:cs="Times SUT"/>
        </w:rPr>
        <w:t xml:space="preserve">, (ma) </w:t>
      </w:r>
      <w:r w:rsidRPr="00E3787E">
        <w:rPr>
          <w:rFonts w:ascii="Times SUT" w:hAnsi="Times SUT" w:cs="Times SUT"/>
          <w:i/>
        </w:rPr>
        <w:t>kambin</w:t>
      </w:r>
      <w:r w:rsidRPr="00E3787E">
        <w:rPr>
          <w:rFonts w:ascii="Times SUT" w:hAnsi="Times SUT" w:cs="Times SUT"/>
        </w:rPr>
        <w:t xml:space="preserve"> Hää Saa kurameerima </w:t>
      </w:r>
      <w:r w:rsidRPr="00E3787E">
        <w:rPr>
          <w:rFonts w:ascii="Times SUT" w:hAnsi="Times SUT" w:cs="Times SUT"/>
          <w:i/>
        </w:rPr>
        <w:t>Poiss ja tüdrik kambivad, oiavad `ühte</w:t>
      </w:r>
      <w:r w:rsidRPr="00E3787E">
        <w:rPr>
          <w:rFonts w:ascii="Times SUT" w:hAnsi="Times SUT" w:cs="Times SUT"/>
        </w:rPr>
        <w:t xml:space="preserve"> Hää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kampsima</w:t>
      </w:r>
      <w:r w:rsidRPr="00E3787E">
        <w:rPr>
          <w:rFonts w:ascii="Times SUT" w:hAnsi="Times SUT" w:cs="Times SUT"/>
          <w:vertAlign w:val="superscript"/>
        </w:rPr>
        <w:t>2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jalg</w:t>
      </w:r>
      <w:r w:rsidRPr="00E3787E">
        <w:rPr>
          <w:rFonts w:ascii="Times SUT" w:hAnsi="Times SUT" w:cs="Times SUT"/>
        </w:rPr>
        <w:t xml:space="preserve"> töntsi astumisega hobune </w:t>
      </w:r>
      <w:r w:rsidRPr="00E3787E">
        <w:rPr>
          <w:rFonts w:ascii="Times SUT" w:hAnsi="Times SUT" w:cs="Times SUT"/>
          <w:i/>
        </w:rPr>
        <w:t>obone on kampjalg, ei lähä edesi `ästi</w:t>
      </w:r>
      <w:r w:rsidRPr="00E3787E">
        <w:rPr>
          <w:rFonts w:ascii="Times SUT" w:hAnsi="Times SUT" w:cs="Times SUT"/>
        </w:rPr>
        <w:t xml:space="preserve"> KJn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kamplima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`kamplema, kambelda</w:t>
      </w:r>
      <w:r w:rsidRPr="00E3787E">
        <w:rPr>
          <w:rFonts w:ascii="Times SUT" w:hAnsi="Times SUT" w:cs="Times SUT"/>
        </w:rPr>
        <w:t xml:space="preserve"> Trm Lai rahutult liigutama, trampima </w:t>
      </w:r>
      <w:r w:rsidRPr="00E3787E">
        <w:rPr>
          <w:rFonts w:ascii="Times SUT" w:hAnsi="Times SUT" w:cs="Times SUT"/>
          <w:i/>
        </w:rPr>
        <w:t>obene `kampleb, tahab minema akata</w:t>
      </w:r>
      <w:r w:rsidRPr="00E3787E">
        <w:rPr>
          <w:rFonts w:ascii="Times SUT" w:hAnsi="Times SUT" w:cs="Times SUT"/>
        </w:rPr>
        <w:t xml:space="preserve"> Trm; </w:t>
      </w:r>
      <w:r w:rsidRPr="00E3787E">
        <w:rPr>
          <w:rFonts w:ascii="Times SUT" w:hAnsi="Times SUT" w:cs="Times SUT"/>
          <w:i/>
        </w:rPr>
        <w:t>lehmad `kamplevad, ei saa `lüpsa</w:t>
      </w:r>
      <w:r w:rsidRPr="00E3787E">
        <w:rPr>
          <w:rFonts w:ascii="Times SUT" w:hAnsi="Times SUT" w:cs="Times SUT"/>
        </w:rPr>
        <w:t xml:space="preserve"> Lai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kampline</w:t>
      </w:r>
      <w:r w:rsidRPr="00E3787E">
        <w:rPr>
          <w:rFonts w:ascii="Times SUT" w:hAnsi="Times SUT" w:cs="Times SUT"/>
          <w:i/>
        </w:rPr>
        <w:t xml:space="preserve"> `kamp|line</w:t>
      </w:r>
      <w:r w:rsidRPr="00E3787E">
        <w:rPr>
          <w:rFonts w:ascii="Times SUT" w:hAnsi="Times SUT" w:cs="Times SUT"/>
        </w:rPr>
        <w:t xml:space="preserve"> IisR, </w:t>
      </w:r>
      <w:r w:rsidRPr="00E3787E">
        <w:rPr>
          <w:rFonts w:ascii="Times SUT" w:hAnsi="Times SUT" w:cs="Times SUT"/>
          <w:i/>
        </w:rPr>
        <w:noBreakHyphen/>
        <w:t>lene</w:t>
      </w:r>
      <w:r w:rsidRPr="00E3787E">
        <w:rPr>
          <w:rFonts w:ascii="Times SUT" w:hAnsi="Times SUT" w:cs="Times SUT"/>
        </w:rPr>
        <w:t xml:space="preserve"> Tor, g </w:t>
      </w:r>
      <w:r w:rsidRPr="00E3787E">
        <w:rPr>
          <w:rFonts w:ascii="Times SUT" w:hAnsi="Times SUT" w:cs="Times SUT"/>
          <w:i/>
        </w:rPr>
        <w:noBreakHyphen/>
        <w:t>se</w:t>
      </w:r>
      <w:r w:rsidRPr="00E3787E">
        <w:rPr>
          <w:rFonts w:ascii="Times SUT" w:hAnsi="Times SUT" w:cs="Times SUT"/>
        </w:rPr>
        <w:t xml:space="preserve"> tükkis, pankas </w:t>
      </w:r>
      <w:r w:rsidRPr="00E3787E">
        <w:rPr>
          <w:rFonts w:ascii="Times SUT" w:hAnsi="Times SUT" w:cs="Times SUT"/>
          <w:i/>
        </w:rPr>
        <w:t>Siin on nii `kampline moa, et `kurgid siin küll ei `kasva</w:t>
      </w:r>
      <w:r w:rsidRPr="00E3787E">
        <w:rPr>
          <w:rFonts w:ascii="Times SUT" w:hAnsi="Times SUT" w:cs="Times SUT"/>
        </w:rPr>
        <w:t xml:space="preserve"> IisR; </w:t>
      </w:r>
      <w:r w:rsidRPr="00E3787E">
        <w:rPr>
          <w:rFonts w:ascii="Times SUT" w:hAnsi="Times SUT" w:cs="Times SUT"/>
          <w:i/>
        </w:rPr>
        <w:t>`kamplene ein oo talve kuhas</w:t>
      </w:r>
      <w:r w:rsidRPr="00E3787E">
        <w:rPr>
          <w:rFonts w:ascii="Times SUT" w:hAnsi="Times SUT" w:cs="Times SUT"/>
        </w:rPr>
        <w:t xml:space="preserve"> Tor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kampli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puu</w:t>
      </w:r>
      <w:r w:rsidRPr="00E3787E">
        <w:rPr>
          <w:rFonts w:ascii="Times SUT" w:hAnsi="Times SUT" w:cs="Times SUT"/>
        </w:rPr>
        <w:t xml:space="preserve"> tullipakk </w:t>
      </w:r>
      <w:r w:rsidRPr="00E3787E">
        <w:rPr>
          <w:rFonts w:ascii="Times SUT" w:hAnsi="Times SUT" w:cs="Times SUT"/>
          <w:i/>
        </w:rPr>
        <w:t>to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 `kamplipuud</w:t>
      </w:r>
      <w:r w:rsidRPr="00E3787E">
        <w:rPr>
          <w:rFonts w:ascii="Times SUT" w:hAnsi="Times SUT" w:cs="Times SUT"/>
        </w:rPr>
        <w:t xml:space="preserve"> Khk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 kampel</w:t>
      </w:r>
      <w:r w:rsidRPr="00E3787E">
        <w:rPr>
          <w:rFonts w:ascii="Times SUT" w:hAnsi="Times SUT" w:cs="Times SUT"/>
          <w:vertAlign w:val="superscript"/>
        </w:rPr>
        <w:t>1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kampol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(variante:) </w:t>
      </w:r>
      <w:r w:rsidRPr="00E3787E">
        <w:rPr>
          <w:rFonts w:ascii="Times SUT" w:hAnsi="Times SUT" w:cs="Times SUT"/>
          <w:i/>
        </w:rPr>
        <w:t>`kampol, `kampul, `kampvu</w:t>
      </w:r>
      <w:r w:rsidRPr="00E3787E">
        <w:rPr>
          <w:rFonts w:ascii="Times SUT" w:hAnsi="Times SUT" w:cs="Times SUT"/>
        </w:rPr>
        <w:t>(</w:t>
      </w:r>
      <w:r w:rsidRPr="00E3787E">
        <w:rPr>
          <w:rFonts w:ascii="Times SUT" w:hAnsi="Times SUT" w:cs="Times SUT"/>
          <w:i/>
        </w:rPr>
        <w:t>u</w:t>
      </w:r>
      <w:r w:rsidRPr="00E3787E">
        <w:rPr>
          <w:rFonts w:ascii="Times SUT" w:hAnsi="Times SUT" w:cs="Times SUT"/>
        </w:rPr>
        <w:t>)</w:t>
      </w:r>
      <w:r w:rsidRPr="00E3787E">
        <w:rPr>
          <w:rFonts w:ascii="Times SUT" w:hAnsi="Times SUT" w:cs="Times SUT"/>
          <w:i/>
        </w:rPr>
        <w:t>l, `kampvol, `kampool, `kampuur, `kampv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r, `kampu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, `kampoolum, `kampoolijon, kambul</w:t>
      </w:r>
      <w:r w:rsidRPr="00E3787E">
        <w:rPr>
          <w:rFonts w:ascii="Times SUT" w:hAnsi="Times SUT" w:cs="Times SUT"/>
        </w:rPr>
        <w:t xml:space="preserve"> okaspuuvaigust saadud vaikaine </w:t>
      </w:r>
      <w:r w:rsidRPr="00E3787E">
        <w:rPr>
          <w:rFonts w:ascii="Times SUT" w:hAnsi="Times SUT" w:cs="Times SUT"/>
          <w:i/>
        </w:rPr>
        <w:t>`kampoòli pannasse seebi `sesse kui `seepi keedetasse</w:t>
      </w:r>
      <w:r w:rsidRPr="00E3787E">
        <w:rPr>
          <w:rFonts w:ascii="Times SUT" w:hAnsi="Times SUT" w:cs="Times SUT"/>
        </w:rPr>
        <w:t xml:space="preserve"> Mar; </w:t>
      </w:r>
      <w:r w:rsidRPr="00E3787E">
        <w:rPr>
          <w:rFonts w:ascii="Times SUT" w:hAnsi="Times SUT" w:cs="Times SUT"/>
          <w:i/>
        </w:rPr>
        <w:t>`kampoliga määritse pilli `poogenid</w:t>
      </w:r>
      <w:r w:rsidRPr="00E3787E">
        <w:rPr>
          <w:rFonts w:ascii="Times SUT" w:hAnsi="Times SUT" w:cs="Times SUT"/>
        </w:rPr>
        <w:t xml:space="preserve"> Tõs; </w:t>
      </w:r>
      <w:r w:rsidRPr="00E3787E">
        <w:rPr>
          <w:rFonts w:ascii="Times SUT" w:hAnsi="Times SUT" w:cs="Times SUT"/>
          <w:i/>
        </w:rPr>
        <w:t>`kampul on ka pia asi</w:t>
      </w:r>
      <w:r w:rsidRPr="00E3787E">
        <w:rPr>
          <w:rFonts w:ascii="Times SUT" w:hAnsi="Times SUT" w:cs="Times SUT"/>
        </w:rPr>
        <w:t xml:space="preserve"> [seebikeetmisel], </w:t>
      </w:r>
      <w:r w:rsidRPr="00E3787E">
        <w:rPr>
          <w:rFonts w:ascii="Times SUT" w:hAnsi="Times SUT" w:cs="Times SUT"/>
          <w:i/>
        </w:rPr>
        <w:t>muidu ilma `kampulita nagu jää tükiga pese</w:t>
      </w:r>
      <w:r w:rsidRPr="00E3787E">
        <w:rPr>
          <w:rFonts w:ascii="Times SUT" w:hAnsi="Times SUT" w:cs="Times SUT"/>
        </w:rPr>
        <w:t xml:space="preserve"> Ann; </w:t>
      </w:r>
      <w:r w:rsidRPr="00E3787E">
        <w:rPr>
          <w:rFonts w:ascii="Times SUT" w:hAnsi="Times SUT" w:cs="Times SUT"/>
          <w:i/>
        </w:rPr>
        <w:t>kambul one siäbi õma</w:t>
      </w:r>
      <w:r w:rsidRPr="00E3787E">
        <w:rPr>
          <w:rFonts w:ascii="Times SUT" w:hAnsi="Times SUT" w:cs="Times SUT"/>
        </w:rPr>
        <w:t xml:space="preserve"> Kod; </w:t>
      </w:r>
      <w:r w:rsidRPr="00E3787E">
        <w:rPr>
          <w:rFonts w:ascii="Times SUT" w:hAnsi="Times SUT" w:cs="Times SUT"/>
          <w:i/>
        </w:rPr>
        <w:t>Pa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ni mi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`kampvuuli ka `sisse, siss naka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 s</w:t>
      </w:r>
      <w:r w:rsidR="00E3787E" w:rsidRPr="00E3787E">
        <w:rPr>
          <w:rFonts w:ascii="Times SUT" w:hAnsi="Times SUT" w:cs="Times SUT"/>
          <w:i/>
        </w:rPr>
        <w:t>i̬i̬ṕ</w:t>
      </w:r>
      <w:r w:rsidRPr="00E3787E">
        <w:rPr>
          <w:rFonts w:ascii="Times SUT" w:hAnsi="Times SUT" w:cs="Times SUT"/>
          <w:i/>
        </w:rPr>
        <w:t xml:space="preserve"> `väega vatutama</w:t>
      </w:r>
      <w:r w:rsidRPr="00E3787E">
        <w:rPr>
          <w:rFonts w:ascii="Times SUT" w:hAnsi="Times SUT" w:cs="Times SUT"/>
        </w:rPr>
        <w:t xml:space="preserve"> Rõu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kampool(ijon)</w:t>
      </w:r>
      <w:r w:rsidRPr="00E3787E">
        <w:rPr>
          <w:rFonts w:ascii="Times SUT" w:hAnsi="Times SUT" w:cs="Times SUT"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kampol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kampoolum</w:t>
      </w:r>
      <w:r w:rsidRPr="00E3787E">
        <w:rPr>
          <w:rFonts w:ascii="Times SUT" w:hAnsi="Times SUT" w:cs="Times SUT"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kampol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*</w:t>
      </w:r>
      <w:r w:rsidRPr="00E3787E">
        <w:rPr>
          <w:rStyle w:val="ms1"/>
          <w:rFonts w:ascii="Times SUT" w:hAnsi="Times SUT" w:cs="Times SUT"/>
        </w:rPr>
        <w:t>kampreht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aab tuhat `nelja obuse `selgas, siis `öötse et, küll see `kamprehi ao aab</w:t>
      </w:r>
      <w:r w:rsidRPr="00E3787E">
        <w:rPr>
          <w:rFonts w:ascii="Times SUT" w:hAnsi="Times SUT" w:cs="Times SUT"/>
        </w:rPr>
        <w:t xml:space="preserve"> Muh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kamps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Lüg Sa(</w:t>
      </w:r>
      <w:r w:rsidRPr="00E3787E">
        <w:rPr>
          <w:rFonts w:ascii="Times SUT" w:hAnsi="Times SUT" w:cs="Times SUT"/>
          <w:i/>
        </w:rPr>
        <w:t>kamss</w:t>
      </w:r>
      <w:r w:rsidRPr="00E3787E">
        <w:rPr>
          <w:rFonts w:ascii="Times SUT" w:hAnsi="Times SUT" w:cs="Times SUT"/>
        </w:rPr>
        <w:t xml:space="preserve"> Khk) Rei Kul PJg Pst, g </w:t>
      </w:r>
      <w:r w:rsidRPr="00E3787E">
        <w:rPr>
          <w:rFonts w:ascii="Times SUT" w:hAnsi="Times SUT" w:cs="Times SUT"/>
          <w:i/>
        </w:rPr>
        <w:t>`kampso</w:t>
      </w:r>
      <w:r w:rsidRPr="00E3787E">
        <w:rPr>
          <w:rFonts w:ascii="Times SUT" w:hAnsi="Times SUT" w:cs="Times SUT"/>
        </w:rPr>
        <w:t xml:space="preserve"> Lüg, </w:t>
      </w:r>
      <w:r w:rsidRPr="00E3787E">
        <w:rPr>
          <w:rFonts w:ascii="Times SUT" w:hAnsi="Times SUT" w:cs="Times SUT"/>
          <w:i/>
        </w:rPr>
        <w:t>kampsu</w:t>
      </w:r>
      <w:r w:rsidRPr="00E3787E">
        <w:rPr>
          <w:rFonts w:ascii="Times SUT" w:hAnsi="Times SUT" w:cs="Times SUT"/>
        </w:rPr>
        <w:t xml:space="preserve"> Jäm Khk Rei Kul(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o</w:t>
      </w:r>
      <w:r w:rsidRPr="00E3787E">
        <w:rPr>
          <w:rFonts w:ascii="Times SUT" w:hAnsi="Times SUT" w:cs="Times SUT"/>
        </w:rPr>
        <w:t xml:space="preserve">) PJg Pst, </w:t>
      </w:r>
      <w:r w:rsidRPr="00E3787E">
        <w:rPr>
          <w:rFonts w:ascii="Times SUT" w:hAnsi="Times SUT" w:cs="Times SUT"/>
          <w:i/>
        </w:rPr>
        <w:t>kampsa</w:t>
      </w:r>
      <w:r w:rsidRPr="00E3787E">
        <w:rPr>
          <w:rFonts w:ascii="Times SUT" w:hAnsi="Times SUT" w:cs="Times SUT"/>
        </w:rPr>
        <w:t xml:space="preserve"> Khk(</w:t>
      </w:r>
      <w:r w:rsidRPr="00E3787E">
        <w:rPr>
          <w:rFonts w:ascii="Times SUT" w:hAnsi="Times SUT" w:cs="Times SUT"/>
          <w:i/>
        </w:rPr>
        <w:t>kamsa</w:t>
      </w:r>
      <w:r w:rsidRPr="00E3787E">
        <w:rPr>
          <w:rFonts w:ascii="Times SUT" w:hAnsi="Times SUT" w:cs="Times SUT"/>
        </w:rPr>
        <w:t xml:space="preserve">) Kaa Vll Rei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Fonts w:ascii="Times SUT" w:hAnsi="Times SUT" w:cs="Times SUT"/>
          <w:b/>
        </w:rPr>
        <w:t>1. </w:t>
      </w:r>
      <w:r w:rsidRPr="00E3787E">
        <w:rPr>
          <w:rFonts w:ascii="Times SUT" w:hAnsi="Times SUT" w:cs="Times SUT"/>
        </w:rPr>
        <w:t xml:space="preserve">pamp, komps </w:t>
      </w:r>
      <w:r w:rsidRPr="00E3787E">
        <w:rPr>
          <w:rFonts w:ascii="Times SUT" w:hAnsi="Times SUT" w:cs="Times SUT"/>
          <w:i/>
        </w:rPr>
        <w:t>pane kamps kogu ning aka minema</w:t>
      </w:r>
      <w:r w:rsidRPr="00E3787E">
        <w:rPr>
          <w:rFonts w:ascii="Times SUT" w:hAnsi="Times SUT" w:cs="Times SUT"/>
        </w:rPr>
        <w:t xml:space="preserve"> Khk; </w:t>
      </w:r>
      <w:r w:rsidRPr="00E3787E">
        <w:rPr>
          <w:rFonts w:ascii="Times SUT" w:hAnsi="Times SUT" w:cs="Times SUT"/>
          <w:i/>
        </w:rPr>
        <w:t>suur kamps `selgas</w:t>
      </w:r>
      <w:r w:rsidRPr="00E3787E">
        <w:rPr>
          <w:rFonts w:ascii="Times SUT" w:hAnsi="Times SUT" w:cs="Times SUT"/>
        </w:rPr>
        <w:t xml:space="preserve"> Rei; </w:t>
      </w:r>
      <w:r w:rsidRPr="00E3787E">
        <w:rPr>
          <w:rFonts w:ascii="Times SUT" w:hAnsi="Times SUT" w:cs="Times SUT"/>
          <w:i/>
        </w:rPr>
        <w:t>pane `eese kampsod kokko ja mene menema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Kul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vertAlign w:val="superscript"/>
        </w:rPr>
      </w:pPr>
      <w:r w:rsidRPr="00E3787E">
        <w:rPr>
          <w:rStyle w:val="ms1"/>
          <w:rFonts w:ascii="Times SUT" w:hAnsi="Times SUT" w:cs="Times SUT"/>
        </w:rPr>
        <w:t>kamps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kamps </w:t>
      </w:r>
      <w:r w:rsidRPr="00E3787E">
        <w:rPr>
          <w:rFonts w:ascii="Times SUT" w:hAnsi="Times SUT" w:cs="Times SUT"/>
        </w:rPr>
        <w:t>g</w:t>
      </w:r>
      <w:r w:rsidRPr="00E3787E">
        <w:rPr>
          <w:rFonts w:ascii="Times SUT" w:hAnsi="Times SUT" w:cs="Times SUT"/>
          <w:i/>
        </w:rPr>
        <w:t xml:space="preserve"> kambsu, kamsu</w:t>
      </w:r>
      <w:r w:rsidRPr="00E3787E">
        <w:rPr>
          <w:rFonts w:ascii="Times SUT" w:hAnsi="Times SUT" w:cs="Times SUT"/>
        </w:rPr>
        <w:t xml:space="preserve"> Nõo,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ps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si</w:t>
      </w:r>
      <w:r w:rsidRPr="00E3787E">
        <w:rPr>
          <w:rFonts w:ascii="Times SUT" w:hAnsi="Times SUT" w:cs="Times SUT"/>
        </w:rPr>
        <w:t xml:space="preserve"> Plv tükk, kamakas </w:t>
      </w:r>
      <w:r w:rsidRPr="00E3787E">
        <w:rPr>
          <w:rFonts w:ascii="Times SUT" w:hAnsi="Times SUT" w:cs="Times SUT"/>
          <w:i/>
        </w:rPr>
        <w:t>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d hää ka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si `s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>pi</w:t>
      </w:r>
      <w:r w:rsidRPr="00E3787E">
        <w:rPr>
          <w:rFonts w:ascii="Times SUT" w:hAnsi="Times SUT" w:cs="Times SUT"/>
        </w:rPr>
        <w:t xml:space="preserve"> Plv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kamp</w:t>
      </w:r>
      <w:r w:rsidRPr="00E3787E">
        <w:rPr>
          <w:rFonts w:ascii="Times SUT" w:hAnsi="Times SUT" w:cs="Times SUT"/>
          <w:vertAlign w:val="superscript"/>
        </w:rPr>
        <w:t>2</w:t>
      </w:r>
      <w:r w:rsidRPr="00E3787E">
        <w:rPr>
          <w:rFonts w:ascii="Times SUT" w:hAnsi="Times SUT" w:cs="Times SUT"/>
        </w:rPr>
        <w:t>, kampsakas</w:t>
      </w:r>
      <w:r w:rsidRPr="00E3787E">
        <w:rPr>
          <w:rFonts w:ascii="Times SUT" w:hAnsi="Times SUT" w:cs="Times SUT"/>
          <w:vertAlign w:val="superscript"/>
        </w:rPr>
        <w:t>2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kamps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kamps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t>kampsu</w:t>
      </w:r>
      <w:r w:rsidRPr="00E3787E">
        <w:rPr>
          <w:rFonts w:ascii="Times SUT" w:hAnsi="Times SUT" w:cs="Times SUT"/>
        </w:rPr>
        <w:t xml:space="preserve"> Pöi L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1.</w:t>
      </w:r>
      <w:r w:rsidRPr="00E3787E">
        <w:rPr>
          <w:rFonts w:ascii="Times SUT" w:hAnsi="Times SUT" w:cs="Times SUT"/>
        </w:rPr>
        <w:t xml:space="preserve"> lihavus; ramm </w:t>
      </w:r>
      <w:r w:rsidRPr="00E3787E">
        <w:rPr>
          <w:rFonts w:ascii="Times SUT" w:hAnsi="Times SUT" w:cs="Times SUT"/>
          <w:i/>
        </w:rPr>
        <w:t>Sel inimesel oo `kampsu pial</w:t>
      </w:r>
      <w:r w:rsidRPr="00E3787E">
        <w:rPr>
          <w:rFonts w:ascii="Times SUT" w:hAnsi="Times SUT" w:cs="Times SUT"/>
        </w:rPr>
        <w:t xml:space="preserve"> Han; </w:t>
      </w:r>
      <w:r w:rsidRPr="00E3787E">
        <w:rPr>
          <w:rFonts w:ascii="Times SUT" w:hAnsi="Times SUT" w:cs="Times SUT"/>
          <w:i/>
        </w:rPr>
        <w:t>sellel loomal oo ete `kampsu `peale `aetud</w:t>
      </w:r>
      <w:r w:rsidRPr="00E3787E">
        <w:rPr>
          <w:rFonts w:ascii="Times SUT" w:hAnsi="Times SUT" w:cs="Times SUT"/>
        </w:rPr>
        <w:t xml:space="preserve"> Mih; </w:t>
      </w:r>
      <w:r w:rsidRPr="00E3787E">
        <w:rPr>
          <w:rFonts w:ascii="Times SUT" w:hAnsi="Times SUT" w:cs="Times SUT"/>
          <w:i/>
        </w:rPr>
        <w:t>ea kamps peal, ramus loom</w:t>
      </w:r>
      <w:r w:rsidRPr="00E3787E">
        <w:rPr>
          <w:rFonts w:ascii="Times SUT" w:hAnsi="Times SUT" w:cs="Times SUT"/>
        </w:rPr>
        <w:t xml:space="preserve"> Aud; </w:t>
      </w:r>
      <w:r w:rsidRPr="00E3787E">
        <w:rPr>
          <w:rFonts w:ascii="Times SUT" w:hAnsi="Times SUT" w:cs="Times SUT"/>
          <w:i/>
        </w:rPr>
        <w:t>`Vaata kus sellel on `kampsu, aga nahavahe laiskust täis</w:t>
      </w:r>
      <w:r w:rsidRPr="00E3787E">
        <w:rPr>
          <w:rFonts w:ascii="Times SUT" w:hAnsi="Times SUT" w:cs="Times SUT"/>
        </w:rPr>
        <w:t xml:space="preserve"> Hää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</w:rPr>
        <w:t xml:space="preserve"> varandus </w:t>
      </w:r>
      <w:r w:rsidRPr="00E3787E">
        <w:rPr>
          <w:rFonts w:ascii="Times SUT" w:hAnsi="Times SUT" w:cs="Times SUT"/>
          <w:i/>
        </w:rPr>
        <w:t>Tal on pailu `kampsu, tal on igat `a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ja küll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Si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 sa elad vanemate kampsust, ku sa ääd pärandust oled saanu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Hää</w:t>
      </w:r>
      <w:r w:rsidRPr="00E3787E">
        <w:rPr>
          <w:rFonts w:ascii="Times SUT" w:hAnsi="Times SUT" w:cs="Times SUT"/>
          <w:b/>
        </w:rPr>
        <w:t xml:space="preserve">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vertAlign w:val="superscript"/>
        </w:rPr>
      </w:pP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 kamu</w:t>
      </w:r>
      <w:r w:rsidRPr="00E3787E">
        <w:rPr>
          <w:rFonts w:ascii="Times SUT" w:hAnsi="Times SUT" w:cs="Times SUT"/>
          <w:vertAlign w:val="superscript"/>
        </w:rPr>
        <w:t>1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kamps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kamps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t>kamsi</w:t>
      </w:r>
      <w:r w:rsidRPr="00E3787E">
        <w:rPr>
          <w:rFonts w:ascii="Times SUT" w:hAnsi="Times SUT" w:cs="Times SUT"/>
        </w:rPr>
        <w:t xml:space="preserve"> Kod(g </w:t>
      </w:r>
      <w:r w:rsidRPr="00E3787E">
        <w:rPr>
          <w:rFonts w:ascii="Times SUT" w:hAnsi="Times SUT" w:cs="Times SUT"/>
          <w:i/>
        </w:rPr>
        <w:t>kamsu</w:t>
      </w:r>
      <w:r w:rsidRPr="00E3787E">
        <w:rPr>
          <w:rFonts w:ascii="Times SUT" w:hAnsi="Times SUT" w:cs="Times SUT"/>
        </w:rPr>
        <w:t xml:space="preserve">) Vil(g </w:t>
      </w:r>
      <w:r w:rsidRPr="00E3787E">
        <w:rPr>
          <w:rFonts w:ascii="Times SUT" w:hAnsi="Times SUT" w:cs="Times SUT"/>
          <w:i/>
        </w:rPr>
        <w:t>kampsi</w:t>
      </w:r>
      <w:r w:rsidRPr="00E3787E">
        <w:rPr>
          <w:rFonts w:ascii="Times SUT" w:hAnsi="Times SUT" w:cs="Times SUT"/>
        </w:rPr>
        <w:t xml:space="preserve">),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ps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t>kampsi</w:t>
      </w:r>
      <w:r w:rsidRPr="00E3787E">
        <w:rPr>
          <w:rFonts w:ascii="Times SUT" w:hAnsi="Times SUT" w:cs="Times SUT"/>
        </w:rPr>
        <w:t xml:space="preserve"> Trv Hel, g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psi</w:t>
      </w:r>
      <w:r w:rsidRPr="00E3787E">
        <w:rPr>
          <w:rFonts w:ascii="Times SUT" w:hAnsi="Times SUT" w:cs="Times SUT"/>
        </w:rPr>
        <w:t xml:space="preserve"> V(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mbsi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kamps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t>kambsu</w:t>
      </w:r>
      <w:r w:rsidRPr="00E3787E">
        <w:rPr>
          <w:rFonts w:ascii="Times SUT" w:hAnsi="Times SUT" w:cs="Times SUT"/>
        </w:rPr>
        <w:t xml:space="preserve"> Krl Vas),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ss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si</w:t>
      </w:r>
      <w:r w:rsidRPr="00E3787E">
        <w:rPr>
          <w:rFonts w:ascii="Times SUT" w:hAnsi="Times SUT" w:cs="Times SUT"/>
        </w:rPr>
        <w:t xml:space="preserve"> Se kampsun; jakk </w:t>
      </w:r>
      <w:r w:rsidRPr="00E3787E">
        <w:rPr>
          <w:rFonts w:ascii="Times SUT" w:hAnsi="Times SUT" w:cs="Times SUT"/>
          <w:i/>
        </w:rPr>
        <w:t>võtan vana kamsu piha piäle</w:t>
      </w:r>
      <w:r w:rsidRPr="00E3787E">
        <w:rPr>
          <w:rFonts w:ascii="Times SUT" w:hAnsi="Times SUT" w:cs="Times SUT"/>
        </w:rPr>
        <w:t xml:space="preserve"> Kod; </w:t>
      </w:r>
      <w:r w:rsidRPr="00E3787E">
        <w:rPr>
          <w:rFonts w:ascii="Times SUT" w:hAnsi="Times SUT" w:cs="Times SUT"/>
          <w:i/>
        </w:rPr>
        <w:t>särgi`rõõvast ka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ps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varrastega koet ka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ps</w:t>
      </w:r>
      <w:r w:rsidRPr="00E3787E">
        <w:rPr>
          <w:rFonts w:ascii="Times SUT" w:hAnsi="Times SUT" w:cs="Times SUT"/>
        </w:rPr>
        <w:t xml:space="preserve"> Trv; </w:t>
      </w:r>
      <w:r w:rsidRPr="00E3787E">
        <w:rPr>
          <w:rFonts w:ascii="Times SUT" w:hAnsi="Times SUT" w:cs="Times SUT"/>
          <w:i/>
        </w:rPr>
        <w:t>ma taha `hindäle `kampsi kuta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</w:rPr>
        <w:t xml:space="preserve"> Kan; </w:t>
      </w:r>
      <w:r w:rsidRPr="00E3787E">
        <w:rPr>
          <w:rFonts w:ascii="Times SUT" w:hAnsi="Times SUT" w:cs="Times SUT"/>
          <w:i/>
        </w:rPr>
        <w:t>poisal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kambsi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>kusõsinidsekese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Vas; </w:t>
      </w:r>
      <w:r w:rsidRPr="00E3787E">
        <w:rPr>
          <w:rFonts w:ascii="Times SUT" w:hAnsi="Times SUT" w:cs="Times SUT"/>
          <w:i/>
        </w:rPr>
        <w:t>taa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l tälle para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s, taa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kui `ka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ps ihho piti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Se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vertAlign w:val="superscript"/>
        </w:rPr>
      </w:pPr>
      <w:r w:rsidRPr="00E3787E">
        <w:rPr>
          <w:rStyle w:val="ms1"/>
          <w:rFonts w:ascii="Times SUT" w:hAnsi="Times SUT" w:cs="Times SUT"/>
        </w:rPr>
        <w:t>kamps</w:t>
      </w:r>
      <w:r w:rsidRPr="00E3787E">
        <w:rPr>
          <w:rStyle w:val="ms3"/>
          <w:rFonts w:ascii="Times SUT" w:hAnsi="Times SUT" w:cs="Times SUT"/>
        </w:rPr>
        <w:t>5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kamps</w:t>
      </w:r>
      <w:r w:rsidRPr="00E3787E">
        <w:rPr>
          <w:rFonts w:ascii="Times SUT" w:hAnsi="Times SUT" w:cs="Times SUT"/>
        </w:rPr>
        <w:t xml:space="preserve"> voki kabi – Mär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kamp</w:t>
      </w:r>
      <w:r w:rsidRPr="00E3787E">
        <w:rPr>
          <w:rFonts w:ascii="Times SUT" w:hAnsi="Times SUT" w:cs="Times SUT"/>
          <w:vertAlign w:val="superscript"/>
        </w:rPr>
        <w:t>6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kampsakas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kampsa|kas, kamsa-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noBreakHyphen/>
        <w:t>ka</w:t>
      </w:r>
      <w:r w:rsidRPr="00E3787E">
        <w:rPr>
          <w:rFonts w:ascii="Times SUT" w:hAnsi="Times SUT" w:cs="Times SUT"/>
        </w:rPr>
        <w:t xml:space="preserve"> Vig Var Pä rammus, lihav; tugev, elujõuline </w:t>
      </w:r>
      <w:r w:rsidRPr="00E3787E">
        <w:rPr>
          <w:rFonts w:ascii="Times SUT" w:hAnsi="Times SUT" w:cs="Times SUT"/>
          <w:i/>
        </w:rPr>
        <w:t>kamsakas obu oo iä rammuga</w:t>
      </w:r>
      <w:r w:rsidRPr="00E3787E">
        <w:rPr>
          <w:rFonts w:ascii="Times SUT" w:hAnsi="Times SUT" w:cs="Times SUT"/>
        </w:rPr>
        <w:t xml:space="preserve"> Var; </w:t>
      </w:r>
      <w:r w:rsidRPr="00E3787E">
        <w:rPr>
          <w:rFonts w:ascii="Times SUT" w:hAnsi="Times SUT" w:cs="Times SUT"/>
          <w:i/>
        </w:rPr>
        <w:t>see `seoke kamsakas inimene, `seoke tüse paks inimene, tugeb inimene</w:t>
      </w:r>
      <w:r w:rsidRPr="00E3787E">
        <w:rPr>
          <w:rFonts w:ascii="Times SUT" w:hAnsi="Times SUT" w:cs="Times SUT"/>
        </w:rPr>
        <w:t xml:space="preserve"> Mih; </w:t>
      </w:r>
      <w:r w:rsidRPr="00E3787E">
        <w:rPr>
          <w:rFonts w:ascii="Times SUT" w:hAnsi="Times SUT" w:cs="Times SUT"/>
          <w:i/>
        </w:rPr>
        <w:t>ta oo ikke alles kampsakas, et ta jõuab veel</w:t>
      </w:r>
      <w:r w:rsidRPr="00E3787E">
        <w:rPr>
          <w:rFonts w:ascii="Times SUT" w:hAnsi="Times SUT" w:cs="Times SUT"/>
        </w:rPr>
        <w:t xml:space="preserve"> [töötada] Aud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kampsis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vertAlign w:val="superscript"/>
        </w:rPr>
      </w:pPr>
      <w:r w:rsidRPr="00E3787E">
        <w:rPr>
          <w:rStyle w:val="ms1"/>
          <w:rFonts w:ascii="Times SUT" w:hAnsi="Times SUT" w:cs="Times SUT"/>
        </w:rPr>
        <w:t>kampsakas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kampsa|kas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noBreakHyphen/>
        <w:t>ka</w:t>
      </w:r>
      <w:r w:rsidRPr="00E3787E">
        <w:rPr>
          <w:rFonts w:ascii="Times SUT" w:hAnsi="Times SUT" w:cs="Times SUT"/>
        </w:rPr>
        <w:t xml:space="preserve"> suur tükk, kamakas </w:t>
      </w:r>
      <w:r w:rsidRPr="00E3787E">
        <w:rPr>
          <w:rFonts w:ascii="Times SUT" w:hAnsi="Times SUT" w:cs="Times SUT"/>
          <w:i/>
        </w:rPr>
        <w:t>suured jää kampsakad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mulla kampsakas</w:t>
      </w:r>
      <w:r w:rsidRPr="00E3787E">
        <w:rPr>
          <w:rFonts w:ascii="Times SUT" w:hAnsi="Times SUT" w:cs="Times SUT"/>
        </w:rPr>
        <w:t xml:space="preserve"> Var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kambakas</w:t>
      </w:r>
      <w:r w:rsidRPr="00E3787E">
        <w:rPr>
          <w:rFonts w:ascii="Times SUT" w:hAnsi="Times SUT" w:cs="Times SUT"/>
          <w:vertAlign w:val="superscript"/>
        </w:rPr>
        <w:t>1</w:t>
      </w:r>
      <w:r w:rsidRPr="00E3787E">
        <w:rPr>
          <w:rFonts w:ascii="Times SUT" w:hAnsi="Times SUT" w:cs="Times SUT"/>
        </w:rPr>
        <w:t>, kamps</w:t>
      </w:r>
      <w:r w:rsidRPr="00E3787E">
        <w:rPr>
          <w:rFonts w:ascii="Times SUT" w:hAnsi="Times SUT" w:cs="Times SUT"/>
          <w:vertAlign w:val="superscript"/>
        </w:rPr>
        <w:t>2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kampsik</w:t>
      </w:r>
      <w:r w:rsidRPr="00E3787E">
        <w:rPr>
          <w:rFonts w:ascii="Times SUT" w:hAnsi="Times SUT" w:cs="Times SUT"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kamsik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kampsima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`kampsima</w:t>
      </w:r>
      <w:r w:rsidRPr="00E3787E">
        <w:rPr>
          <w:rFonts w:ascii="Times SUT" w:hAnsi="Times SUT" w:cs="Times SUT"/>
        </w:rPr>
        <w:t xml:space="preserve"> IisR, </w:t>
      </w:r>
      <w:r w:rsidRPr="00E3787E">
        <w:rPr>
          <w:rFonts w:ascii="Times SUT" w:hAnsi="Times SUT" w:cs="Times SUT"/>
          <w:i/>
        </w:rPr>
        <w:t>`ka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psma,</w:t>
      </w:r>
      <w:r w:rsidRPr="00E3787E">
        <w:rPr>
          <w:rFonts w:ascii="Times SUT" w:hAnsi="Times SUT" w:cs="Times SUT"/>
        </w:rPr>
        <w:t xml:space="preserve"> (ma) </w:t>
      </w:r>
      <w:r w:rsidRPr="00E3787E">
        <w:rPr>
          <w:rFonts w:ascii="Times SUT" w:hAnsi="Times SUT" w:cs="Times SUT"/>
          <w:i/>
        </w:rPr>
        <w:t>kamsi</w:t>
      </w:r>
      <w:r w:rsidRPr="00E3787E">
        <w:rPr>
          <w:rFonts w:ascii="Times SUT" w:hAnsi="Times SUT" w:cs="Times SUT"/>
        </w:rPr>
        <w:t xml:space="preserve"> Nõo vantsima, kõmpima </w:t>
      </w:r>
      <w:r w:rsidRPr="00E3787E">
        <w:rPr>
          <w:rFonts w:ascii="Times SUT" w:hAnsi="Times SUT" w:cs="Times SUT"/>
          <w:i/>
        </w:rPr>
        <w:t>ei ole `autut, mugu kamsi jala</w:t>
      </w:r>
      <w:r w:rsidRPr="00E3787E">
        <w:rPr>
          <w:rFonts w:ascii="Times SUT" w:hAnsi="Times SUT" w:cs="Times SUT"/>
        </w:rPr>
        <w:t xml:space="preserve"> Nõo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 kampima</w:t>
      </w:r>
      <w:r w:rsidRPr="00E3787E">
        <w:rPr>
          <w:rFonts w:ascii="Times SUT" w:hAnsi="Times SUT" w:cs="Times SUT"/>
          <w:vertAlign w:val="superscript"/>
        </w:rPr>
        <w:t>1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kampsima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`kampsima,</w:t>
      </w:r>
      <w:r w:rsidRPr="00E3787E">
        <w:rPr>
          <w:rFonts w:ascii="Times SUT" w:hAnsi="Times SUT" w:cs="Times SUT"/>
        </w:rPr>
        <w:t xml:space="preserve"> (ta) </w:t>
      </w:r>
      <w:r w:rsidRPr="00E3787E">
        <w:rPr>
          <w:rFonts w:ascii="Times SUT" w:hAnsi="Times SUT" w:cs="Times SUT"/>
          <w:i/>
        </w:rPr>
        <w:t xml:space="preserve">kampsib </w:t>
      </w:r>
      <w:r w:rsidRPr="00E3787E">
        <w:rPr>
          <w:rFonts w:ascii="Times SUT" w:hAnsi="Times SUT" w:cs="Times SUT"/>
        </w:rPr>
        <w:t>IisR(</w:t>
      </w:r>
      <w:r w:rsidRPr="00E3787E">
        <w:rPr>
          <w:rFonts w:ascii="Times SUT" w:hAnsi="Times SUT" w:cs="Times SUT"/>
          <w:i/>
        </w:rPr>
        <w:t>`k</w:t>
      </w:r>
      <w:r w:rsidRPr="00E3787E">
        <w:rPr>
          <w:rFonts w:ascii="Times SUT" w:hAnsi="Times SUT" w:cs="Times SUT"/>
          <w:i/>
        </w:rPr>
        <w:noBreakHyphen/>
      </w:r>
      <w:r w:rsidRPr="00E3787E">
        <w:rPr>
          <w:rFonts w:ascii="Times SUT" w:hAnsi="Times SUT" w:cs="Times SUT"/>
        </w:rPr>
        <w:t xml:space="preserve">) Var Hää askeldama, sekeldama; kurameerima </w:t>
      </w:r>
      <w:r w:rsidRPr="00E3787E">
        <w:rPr>
          <w:rFonts w:ascii="Times SUT" w:hAnsi="Times SUT" w:cs="Times SUT"/>
          <w:i/>
        </w:rPr>
        <w:t>muud kui kampsi sii, aga kasu põle `kuskis mette</w:t>
      </w:r>
      <w:r w:rsidRPr="00E3787E">
        <w:rPr>
          <w:rFonts w:ascii="Times SUT" w:hAnsi="Times SUT" w:cs="Times SUT"/>
        </w:rPr>
        <w:t xml:space="preserve"> Var; </w:t>
      </w:r>
      <w:r w:rsidRPr="00E3787E">
        <w:rPr>
          <w:rFonts w:ascii="Times SUT" w:hAnsi="Times SUT" w:cs="Times SUT"/>
          <w:i/>
        </w:rPr>
        <w:t>S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 kampsib sellega. Kui kaua ära on `kampsinu, võiks `paari minna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 xml:space="preserve">Tema kampsib `vargatega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on nende nõum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>s</w:t>
      </w:r>
      <w:r w:rsidRPr="00E3787E">
        <w:rPr>
          <w:rFonts w:ascii="Times SUT" w:hAnsi="Times SUT" w:cs="Times SUT"/>
        </w:rPr>
        <w:t xml:space="preserve"> Hää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kampima</w:t>
      </w:r>
      <w:r w:rsidRPr="00E3787E">
        <w:rPr>
          <w:rFonts w:ascii="Times SUT" w:hAnsi="Times SUT" w:cs="Times SUT"/>
          <w:vertAlign w:val="superscript"/>
        </w:rPr>
        <w:t>2</w:t>
      </w:r>
      <w:r w:rsidRPr="00E3787E">
        <w:rPr>
          <w:rFonts w:ascii="Times SUT" w:hAnsi="Times SUT" w:cs="Times SUT"/>
        </w:rPr>
        <w:t>, kampsutama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vertAlign w:val="superscript"/>
        </w:rPr>
      </w:pPr>
      <w:r w:rsidRPr="00E3787E">
        <w:rPr>
          <w:rStyle w:val="ms1"/>
          <w:rFonts w:ascii="Times SUT" w:hAnsi="Times SUT" w:cs="Times SUT"/>
        </w:rPr>
        <w:t>kampsis</w:t>
      </w:r>
      <w:r w:rsidRPr="00E3787E">
        <w:rPr>
          <w:rFonts w:ascii="Times SUT" w:hAnsi="Times SUT" w:cs="Times SUT"/>
        </w:rPr>
        <w:t xml:space="preserve"> rammus; kõbus </w:t>
      </w:r>
      <w:r w:rsidRPr="00E3787E">
        <w:rPr>
          <w:rFonts w:ascii="Times SUT" w:hAnsi="Times SUT" w:cs="Times SUT"/>
          <w:i/>
        </w:rPr>
        <w:t>See on ösna kampsis obu veel</w:t>
      </w:r>
      <w:r w:rsidRPr="00E3787E">
        <w:rPr>
          <w:rFonts w:ascii="Times SUT" w:hAnsi="Times SUT" w:cs="Times SUT"/>
        </w:rPr>
        <w:t xml:space="preserve"> Pöi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kampsakas</w:t>
      </w:r>
      <w:r w:rsidRPr="00E3787E">
        <w:rPr>
          <w:rFonts w:ascii="Times SUT" w:hAnsi="Times SUT" w:cs="Times SUT"/>
          <w:vertAlign w:val="superscript"/>
        </w:rPr>
        <w:t>1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kampsun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`kampsun </w:t>
      </w:r>
      <w:r w:rsidRPr="00E3787E">
        <w:rPr>
          <w:rFonts w:ascii="Times SUT" w:hAnsi="Times SUT" w:cs="Times SUT"/>
        </w:rPr>
        <w:t>(</w:t>
      </w:r>
      <w:r w:rsidRPr="00E3787E">
        <w:rPr>
          <w:rFonts w:ascii="Times SUT" w:hAnsi="Times SUT" w:cs="Times SUT"/>
        </w:rPr>
        <w:noBreakHyphen/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, `kampson, -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</w:rPr>
        <w:t xml:space="preserve">) </w:t>
      </w:r>
      <w:r w:rsidRPr="00E3787E">
        <w:rPr>
          <w:rFonts w:ascii="Times SUT" w:hAnsi="Times SUT" w:cs="Times SUT"/>
          <w:sz w:val="16"/>
        </w:rPr>
        <w:t>üld,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`kampsul, </w:t>
      </w:r>
      <w:r w:rsidRPr="00E3787E">
        <w:rPr>
          <w:rFonts w:ascii="Times SUT" w:hAnsi="Times SUT" w:cs="Times SUT"/>
          <w:i/>
        </w:rPr>
        <w:noBreakHyphen/>
        <w:t>ol</w:t>
      </w:r>
      <w:r w:rsidRPr="00E3787E">
        <w:rPr>
          <w:rFonts w:ascii="Times SUT" w:hAnsi="Times SUT" w:cs="Times SUT"/>
        </w:rPr>
        <w:t xml:space="preserve"> R L, </w:t>
      </w:r>
      <w:r w:rsidRPr="00E3787E">
        <w:rPr>
          <w:rFonts w:ascii="Times SUT" w:hAnsi="Times SUT" w:cs="Times SUT"/>
          <w:i/>
        </w:rPr>
        <w:t xml:space="preserve">`kamssun, </w:t>
      </w:r>
      <w:r w:rsidRPr="00E3787E">
        <w:rPr>
          <w:rFonts w:ascii="Times SUT" w:hAnsi="Times SUT" w:cs="Times SUT"/>
          <w:i/>
        </w:rPr>
        <w:noBreakHyphen/>
        <w:t>on</w:t>
      </w:r>
      <w:r w:rsidRPr="00E3787E">
        <w:rPr>
          <w:rFonts w:ascii="Times SUT" w:hAnsi="Times SUT" w:cs="Times SUT"/>
        </w:rPr>
        <w:t xml:space="preserve"> Khk Krj Hag Juu, </w:t>
      </w:r>
      <w:r w:rsidRPr="00E3787E">
        <w:rPr>
          <w:rFonts w:ascii="Times SUT" w:hAnsi="Times SUT" w:cs="Times SUT"/>
          <w:i/>
        </w:rPr>
        <w:t>`kamssol</w:t>
      </w:r>
      <w:r w:rsidRPr="00E3787E">
        <w:rPr>
          <w:rFonts w:ascii="Times SUT" w:hAnsi="Times SUT" w:cs="Times SUT"/>
        </w:rPr>
        <w:t xml:space="preserve"> LNg, </w:t>
      </w:r>
      <w:r w:rsidRPr="00E3787E">
        <w:rPr>
          <w:rFonts w:ascii="Times SUT" w:hAnsi="Times SUT" w:cs="Times SUT"/>
          <w:i/>
        </w:rPr>
        <w:t>kampsun</w:t>
      </w:r>
      <w:r w:rsidRPr="00E3787E">
        <w:rPr>
          <w:rFonts w:ascii="Times SUT" w:hAnsi="Times SUT" w:cs="Times SUT"/>
        </w:rPr>
        <w:t xml:space="preserve"> Khk Plt, </w:t>
      </w:r>
      <w:r w:rsidRPr="00E3787E">
        <w:rPr>
          <w:rFonts w:ascii="Times SUT" w:hAnsi="Times SUT" w:cs="Times SUT"/>
          <w:i/>
        </w:rPr>
        <w:t>kamson,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noBreakHyphen/>
        <w:t>un</w:t>
      </w:r>
      <w:r w:rsidRPr="00E3787E">
        <w:rPr>
          <w:rFonts w:ascii="Times SUT" w:hAnsi="Times SUT" w:cs="Times SUT"/>
        </w:rPr>
        <w:t xml:space="preserve"> Kod, </w:t>
      </w:r>
      <w:r w:rsidRPr="00E3787E">
        <w:rPr>
          <w:rFonts w:ascii="Times SUT" w:hAnsi="Times SUT" w:cs="Times SUT"/>
          <w:i/>
        </w:rPr>
        <w:t>kamsu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Lei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Fonts w:ascii="Times SUT" w:hAnsi="Times SUT" w:cs="Times SUT"/>
          <w:b/>
        </w:rPr>
        <w:t>1.</w:t>
      </w:r>
      <w:r w:rsidRPr="00E3787E">
        <w:rPr>
          <w:rFonts w:ascii="Times SUT" w:hAnsi="Times SUT" w:cs="Times SUT"/>
        </w:rPr>
        <w:t xml:space="preserve"> naiste, harvemini meeste pihtkuub, lühike jakk </w:t>
      </w:r>
      <w:r w:rsidRPr="00E3787E">
        <w:rPr>
          <w:rFonts w:ascii="Times SUT" w:hAnsi="Times SUT" w:cs="Times SUT"/>
          <w:i/>
        </w:rPr>
        <w:t>`seesid olid vanal ajal `kampsoni `ääres</w:t>
      </w:r>
      <w:r w:rsidRPr="00E3787E">
        <w:rPr>
          <w:rFonts w:ascii="Times SUT" w:hAnsi="Times SUT" w:cs="Times SUT"/>
        </w:rPr>
        <w:t xml:space="preserve"> Jõe; </w:t>
      </w:r>
      <w:r w:rsidRPr="00E3787E">
        <w:rPr>
          <w:rFonts w:ascii="Times SUT" w:hAnsi="Times SUT" w:cs="Times SUT"/>
          <w:i/>
        </w:rPr>
        <w:t>`kamssunid `üiti ka sitika pia nahaks</w:t>
      </w:r>
      <w:r w:rsidRPr="00E3787E">
        <w:rPr>
          <w:rFonts w:ascii="Times SUT" w:hAnsi="Times SUT" w:cs="Times SUT"/>
        </w:rPr>
        <w:t xml:space="preserve"> Krj; </w:t>
      </w:r>
      <w:r w:rsidRPr="00E3787E">
        <w:rPr>
          <w:rFonts w:ascii="Times SUT" w:hAnsi="Times SUT" w:cs="Times SUT"/>
          <w:i/>
        </w:rPr>
        <w:t>suured `siistidega `kampsolid. need oli täieste `riidest `tehtud</w:t>
      </w:r>
      <w:r w:rsidRPr="00E3787E">
        <w:rPr>
          <w:rFonts w:ascii="Times SUT" w:hAnsi="Times SUT" w:cs="Times SUT"/>
        </w:rPr>
        <w:t xml:space="preserve"> Mar; </w:t>
      </w:r>
      <w:r w:rsidRPr="00E3787E">
        <w:rPr>
          <w:rFonts w:ascii="Times SUT" w:hAnsi="Times SUT" w:cs="Times SUT"/>
          <w:i/>
        </w:rPr>
        <w:t>naistel olid vanasti `kampsulid, `seoksed `lahtised jakid</w:t>
      </w:r>
      <w:r w:rsidRPr="00E3787E">
        <w:rPr>
          <w:rFonts w:ascii="Times SUT" w:hAnsi="Times SUT" w:cs="Times SUT"/>
        </w:rPr>
        <w:t xml:space="preserve"> Mih; </w:t>
      </w:r>
      <w:r w:rsidRPr="00E3787E">
        <w:rPr>
          <w:rFonts w:ascii="Times SUT" w:hAnsi="Times SUT" w:cs="Times SUT"/>
          <w:i/>
        </w:rPr>
        <w:t>`kampsunid `tehti vanasti `riidest, nüid lõngast</w:t>
      </w:r>
      <w:r w:rsidRPr="00E3787E">
        <w:rPr>
          <w:rFonts w:ascii="Times SUT" w:hAnsi="Times SUT" w:cs="Times SUT"/>
        </w:rPr>
        <w:t xml:space="preserve"> Juu; </w:t>
      </w:r>
      <w:r w:rsidRPr="00E3787E">
        <w:rPr>
          <w:rFonts w:ascii="Times SUT" w:hAnsi="Times SUT" w:cs="Times SUT"/>
          <w:i/>
        </w:rPr>
        <w:t>naesil õli ka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evine kamsun, tume sinine, edess `la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ti </w:t>
      </w:r>
      <w:r w:rsidRPr="00E3787E">
        <w:rPr>
          <w:rFonts w:ascii="Times SUT" w:hAnsi="Times SUT" w:cs="Times SUT"/>
        </w:rPr>
        <w:t>(lahti),</w:t>
      </w:r>
      <w:r w:rsidRPr="00E3787E">
        <w:rPr>
          <w:rFonts w:ascii="Times SUT" w:hAnsi="Times SUT" w:cs="Times SUT"/>
          <w:i/>
        </w:rPr>
        <w:t xml:space="preserve"> sõled rinnan</w:t>
      </w:r>
      <w:r w:rsidRPr="00E3787E">
        <w:rPr>
          <w:rFonts w:ascii="Times SUT" w:hAnsi="Times SUT" w:cs="Times SUT"/>
        </w:rPr>
        <w:t xml:space="preserve"> Kod; </w:t>
      </w:r>
      <w:r w:rsidRPr="00E3787E">
        <w:rPr>
          <w:rFonts w:ascii="Times SUT" w:hAnsi="Times SUT" w:cs="Times SUT"/>
          <w:i/>
        </w:rPr>
        <w:t>meeste `kampsonid olid koa sihuksed lühikesed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</w:rPr>
        <w:noBreakHyphen/>
        <w:t> </w:t>
      </w:r>
      <w:r w:rsidRPr="00E3787E">
        <w:rPr>
          <w:rFonts w:ascii="Times SUT" w:hAnsi="Times SUT" w:cs="Times SUT"/>
        </w:rPr>
        <w:noBreakHyphen/>
        <w:t xml:space="preserve"> </w:t>
      </w:r>
      <w:r w:rsidRPr="00E3787E">
        <w:rPr>
          <w:rFonts w:ascii="Times SUT" w:hAnsi="Times SUT" w:cs="Times SUT"/>
          <w:i/>
        </w:rPr>
        <w:t>`lasti `rätsepal ära õmmelda</w:t>
      </w:r>
      <w:r w:rsidRPr="00E3787E">
        <w:rPr>
          <w:rFonts w:ascii="Times SUT" w:hAnsi="Times SUT" w:cs="Times SUT"/>
        </w:rPr>
        <w:t xml:space="preserve"> Lai; </w:t>
      </w:r>
      <w:r w:rsidRPr="00E3787E">
        <w:rPr>
          <w:rFonts w:ascii="Times SUT" w:hAnsi="Times SUT" w:cs="Times SUT"/>
          <w:i/>
        </w:rPr>
        <w:t>vanast olliva kõdardega `kampsoni, musta ehk sinitse</w:t>
      </w:r>
      <w:r w:rsidRPr="00E3787E">
        <w:rPr>
          <w:rFonts w:ascii="Times SUT" w:hAnsi="Times SUT" w:cs="Times SUT"/>
        </w:rPr>
        <w:t xml:space="preserve"> Puh; </w:t>
      </w:r>
      <w:r w:rsidRPr="00E3787E">
        <w:rPr>
          <w:rFonts w:ascii="Times SUT" w:hAnsi="Times SUT" w:cs="Times SUT"/>
          <w:i/>
        </w:rPr>
        <w:t>enne `pra</w:t>
      </w:r>
      <w:r w:rsidR="00E3787E" w:rsidRPr="00E3787E">
        <w:rPr>
          <w:rFonts w:ascii="Times SUT" w:hAnsi="Times SUT" w:cs="Times SUT"/>
          <w:i/>
        </w:rPr>
        <w:t>ḱ</w:t>
      </w:r>
      <w:r w:rsidRPr="00E3787E">
        <w:rPr>
          <w:rFonts w:ascii="Times SUT" w:hAnsi="Times SUT" w:cs="Times SUT"/>
          <w:i/>
        </w:rPr>
        <w:t>ke olliva kate voldiga `kampsoni</w:t>
      </w:r>
      <w:r w:rsidRPr="00E3787E">
        <w:rPr>
          <w:rFonts w:ascii="Times SUT" w:hAnsi="Times SUT" w:cs="Times SUT"/>
        </w:rPr>
        <w:t xml:space="preserve"> Nõo; </w:t>
      </w:r>
      <w:r w:rsidRPr="00E3787E">
        <w:rPr>
          <w:rFonts w:ascii="Times SUT" w:hAnsi="Times SUT" w:cs="Times SUT"/>
          <w:i/>
        </w:rPr>
        <w:t>kolmõ kõdarõga `kampsun olli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naistel. katõlõ poolõ ja `taadõ `pa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ti `voltõ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Kan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</w:rPr>
        <w:t xml:space="preserve"> silmkoeline jakk </w:t>
      </w:r>
      <w:r w:rsidRPr="00E3787E">
        <w:rPr>
          <w:rFonts w:ascii="Times SUT" w:hAnsi="Times SUT" w:cs="Times SUT"/>
          <w:i/>
        </w:rPr>
        <w:t>sukka kudujad kuduvad `kampsulit</w:t>
      </w:r>
      <w:r w:rsidRPr="00E3787E">
        <w:rPr>
          <w:rFonts w:ascii="Times SUT" w:hAnsi="Times SUT" w:cs="Times SUT"/>
        </w:rPr>
        <w:t xml:space="preserve"> Jõh; </w:t>
      </w:r>
      <w:r w:rsidRPr="00E3787E">
        <w:rPr>
          <w:rFonts w:ascii="Times SUT" w:hAnsi="Times SUT" w:cs="Times SUT"/>
          <w:i/>
        </w:rPr>
        <w:t>lasi `eesele uue `kampsoni kududa</w:t>
      </w:r>
      <w:r w:rsidRPr="00E3787E">
        <w:rPr>
          <w:rFonts w:ascii="Times SUT" w:hAnsi="Times SUT" w:cs="Times SUT"/>
        </w:rPr>
        <w:t xml:space="preserve"> Khk; </w:t>
      </w:r>
      <w:r w:rsidRPr="00E3787E">
        <w:rPr>
          <w:rFonts w:ascii="Times SUT" w:hAnsi="Times SUT" w:cs="Times SUT"/>
          <w:i/>
        </w:rPr>
        <w:t>vanast mis `ollid varrastega kojottud, `üiti vatid, nüid uiemal aal tegavad `kampsunimi</w:t>
      </w:r>
      <w:r w:rsidRPr="00E3787E">
        <w:rPr>
          <w:rFonts w:ascii="Times SUT" w:hAnsi="Times SUT" w:cs="Times SUT"/>
        </w:rPr>
        <w:t xml:space="preserve"> Muh; </w:t>
      </w:r>
      <w:r w:rsidRPr="00E3787E">
        <w:rPr>
          <w:rFonts w:ascii="Times SUT" w:hAnsi="Times SUT" w:cs="Times SUT"/>
          <w:i/>
        </w:rPr>
        <w:t>meeste `kampsolid, need said käsitsi kujutud</w:t>
      </w:r>
      <w:r w:rsidRPr="00E3787E">
        <w:rPr>
          <w:rFonts w:ascii="Times SUT" w:hAnsi="Times SUT" w:cs="Times SUT"/>
        </w:rPr>
        <w:t xml:space="preserve"> Rid; </w:t>
      </w:r>
      <w:r w:rsidRPr="00E3787E">
        <w:rPr>
          <w:rFonts w:ascii="Times SUT" w:hAnsi="Times SUT" w:cs="Times SUT"/>
          <w:i/>
        </w:rPr>
        <w:t>`kampsolisi `tehti `enni puuvarrastega</w:t>
      </w:r>
      <w:r w:rsidRPr="00E3787E">
        <w:rPr>
          <w:rFonts w:ascii="Times SUT" w:hAnsi="Times SUT" w:cs="Times SUT"/>
        </w:rPr>
        <w:t xml:space="preserve"> Mar; </w:t>
      </w:r>
      <w:r w:rsidRPr="00E3787E">
        <w:rPr>
          <w:rFonts w:ascii="Times SUT" w:hAnsi="Times SUT" w:cs="Times SUT"/>
          <w:i/>
        </w:rPr>
        <w:t>kodass õreda `kampsoni</w:t>
      </w:r>
      <w:r w:rsidRPr="00E3787E">
        <w:rPr>
          <w:rFonts w:ascii="Times SUT" w:hAnsi="Times SUT" w:cs="Times SUT"/>
        </w:rPr>
        <w:t xml:space="preserve"> Nõo; </w:t>
      </w:r>
      <w:r w:rsidRPr="00E3787E">
        <w:rPr>
          <w:rFonts w:ascii="Times SUT" w:hAnsi="Times SUT" w:cs="Times SUT"/>
          <w:i/>
        </w:rPr>
        <w:t>`kampsunni `koeti üte `vardaga, aga kui väega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la</w:t>
      </w:r>
      <w:r w:rsidR="00E3787E" w:rsidRPr="00E3787E">
        <w:rPr>
          <w:rFonts w:ascii="Times SUT" w:hAnsi="Times SUT" w:cs="Times SUT"/>
          <w:i/>
        </w:rPr>
        <w:t>ḱ</w:t>
      </w:r>
      <w:r w:rsidRPr="00E3787E">
        <w:rPr>
          <w:rFonts w:ascii="Times SUT" w:hAnsi="Times SUT" w:cs="Times SUT"/>
          <w:i/>
        </w:rPr>
        <w:t>a `tahtsit kudada, siss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tõnõ varrass sehen</w:t>
      </w:r>
      <w:r w:rsidRPr="00E3787E">
        <w:rPr>
          <w:rFonts w:ascii="Times SUT" w:hAnsi="Times SUT" w:cs="Times SUT"/>
        </w:rPr>
        <w:t xml:space="preserve"> Kam; </w:t>
      </w:r>
      <w:r w:rsidRPr="00E3787E">
        <w:rPr>
          <w:rFonts w:ascii="Times SUT" w:hAnsi="Times SUT" w:cs="Times SUT"/>
          <w:i/>
        </w:rPr>
        <w:t>meeste `kampsuni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 kinni kaala alt, varrastõga tett `kampsuni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</w:rPr>
        <w:t xml:space="preserve"> Kan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vertAlign w:val="superscript"/>
        </w:rPr>
      </w:pPr>
      <w:r w:rsidRPr="00E3787E">
        <w:rPr>
          <w:rStyle w:val="ms1"/>
          <w:rFonts w:ascii="Times SUT" w:hAnsi="Times SUT" w:cs="Times SUT"/>
        </w:rPr>
        <w:t>kampsutama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kampsutama</w:t>
      </w:r>
      <w:r w:rsidRPr="00E3787E">
        <w:rPr>
          <w:rFonts w:ascii="Times SUT" w:hAnsi="Times SUT" w:cs="Times SUT"/>
        </w:rPr>
        <w:t xml:space="preserve"> hangeldama; kurameerima </w:t>
      </w:r>
      <w:r w:rsidRPr="00E3787E">
        <w:rPr>
          <w:rFonts w:ascii="Times SUT" w:hAnsi="Times SUT" w:cs="Times SUT"/>
          <w:i/>
        </w:rPr>
        <w:t>Sai `aestu</w:t>
      </w:r>
      <w:r w:rsidRPr="00E3787E">
        <w:rPr>
          <w:rFonts w:ascii="Times SUT" w:hAnsi="Times SUT" w:cs="Times SUT"/>
        </w:rPr>
        <w:t xml:space="preserve"> (aastaid) </w:t>
      </w:r>
      <w:r w:rsidRPr="00E3787E">
        <w:rPr>
          <w:rFonts w:ascii="Times SUT" w:hAnsi="Times SUT" w:cs="Times SUT"/>
          <w:i/>
        </w:rPr>
        <w:t>sen `viinaga `kampsudetud</w:t>
      </w:r>
      <w:r w:rsidRPr="00E3787E">
        <w:rPr>
          <w:rFonts w:ascii="Times SUT" w:hAnsi="Times SUT" w:cs="Times SUT"/>
        </w:rPr>
        <w:t xml:space="preserve"> Kuu; </w:t>
      </w:r>
      <w:r w:rsidRPr="00E3787E">
        <w:rPr>
          <w:rFonts w:ascii="Times SUT" w:hAnsi="Times SUT" w:cs="Times SUT"/>
          <w:i/>
        </w:rPr>
        <w:t>Sie pidi igä `kampsutama kaluega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Ei tä enämb Mariga `kampsuda</w:t>
      </w:r>
      <w:r w:rsidRPr="00E3787E">
        <w:rPr>
          <w:rFonts w:ascii="Times SUT" w:hAnsi="Times SUT" w:cs="Times SUT"/>
        </w:rPr>
        <w:t xml:space="preserve"> Kuu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kampsima</w:t>
      </w:r>
      <w:r w:rsidRPr="00E3787E">
        <w:rPr>
          <w:rFonts w:ascii="Times SUT" w:hAnsi="Times SUT" w:cs="Times SUT"/>
          <w:vertAlign w:val="superscript"/>
        </w:rPr>
        <w:t>2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kampul</w:t>
      </w:r>
      <w:r w:rsidRPr="00E3787E">
        <w:rPr>
          <w:rFonts w:ascii="Times SUT" w:hAnsi="Times SUT" w:cs="Times SUT"/>
          <w:b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kamper, kampol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kampun</w:t>
      </w:r>
      <w:r w:rsidRPr="00E3787E">
        <w:rPr>
          <w:rFonts w:ascii="Times SUT" w:hAnsi="Times SUT" w:cs="Times SUT"/>
          <w:b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kampol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kampur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`kampur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noBreakHyphen/>
        <w:t>i</w:t>
      </w:r>
      <w:r w:rsidRPr="00E3787E">
        <w:rPr>
          <w:rFonts w:ascii="Times SUT" w:hAnsi="Times SUT" w:cs="Times SUT"/>
        </w:rPr>
        <w:t xml:space="preserve"> Hlj Vai kõva; kiire </w:t>
      </w:r>
      <w:r w:rsidRPr="00E3787E">
        <w:rPr>
          <w:rFonts w:ascii="Times SUT" w:hAnsi="Times SUT" w:cs="Times SUT"/>
          <w:i/>
        </w:rPr>
        <w:t>tüma `jalga ei saa `kampurist `käia. siä oled jo vana `kampur `jalga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Vai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kampur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b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kampar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kampus</w:t>
      </w:r>
      <w:r w:rsidRPr="00E3787E">
        <w:rPr>
          <w:rFonts w:ascii="Times SUT" w:hAnsi="Times SUT" w:cs="Times SUT"/>
          <w:b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kamper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kampver</w:t>
      </w:r>
      <w:r w:rsidRPr="00E3787E">
        <w:rPr>
          <w:rFonts w:ascii="Times SUT" w:hAnsi="Times SUT" w:cs="Times SUT"/>
          <w:b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kamper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kampviir</w:t>
      </w:r>
      <w:r w:rsidRPr="00E3787E">
        <w:rPr>
          <w:rFonts w:ascii="Times SUT" w:hAnsi="Times SUT" w:cs="Times SUT"/>
          <w:b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kamper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kampvol</w:t>
      </w:r>
      <w:r w:rsidRPr="00E3787E">
        <w:rPr>
          <w:rFonts w:ascii="Times SUT" w:hAnsi="Times SUT" w:cs="Times SUT"/>
          <w:b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kampol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kampvu(u)l</w:t>
      </w:r>
      <w:r w:rsidRPr="00E3787E">
        <w:rPr>
          <w:rFonts w:ascii="Times SUT" w:hAnsi="Times SUT" w:cs="Times SUT"/>
          <w:b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kampol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kamp(v)uur</w:t>
      </w:r>
      <w:r w:rsidRPr="00E3787E">
        <w:rPr>
          <w:rFonts w:ascii="Times SUT" w:hAnsi="Times SUT" w:cs="Times SUT"/>
          <w:b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kampol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kamsahtuma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kamsahtuma </w:t>
      </w:r>
      <w:r w:rsidRPr="00E3787E">
        <w:rPr>
          <w:rFonts w:ascii="Times SUT" w:hAnsi="Times SUT" w:cs="Times SUT"/>
        </w:rPr>
        <w:t>komistama – Lut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kamsatikas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`kamsati|kas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noBreakHyphen/>
        <w:t>ka</w:t>
      </w:r>
      <w:r w:rsidRPr="00E3787E">
        <w:rPr>
          <w:rFonts w:ascii="Times SUT" w:hAnsi="Times SUT" w:cs="Times SUT"/>
        </w:rPr>
        <w:t xml:space="preserve"> Pha Vig Hää vallatu laps </w:t>
      </w:r>
      <w:r w:rsidRPr="00E3787E">
        <w:rPr>
          <w:rFonts w:ascii="Times SUT" w:hAnsi="Times SUT" w:cs="Times SUT"/>
          <w:i/>
        </w:rPr>
        <w:t>Ah te kamsatikad, või `jälle ulakust tegimas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Hää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kamsik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kamsik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noBreakHyphen/>
        <w:t>e</w:t>
      </w:r>
      <w:r w:rsidRPr="00E3787E">
        <w:rPr>
          <w:rFonts w:ascii="Times SUT" w:hAnsi="Times SUT" w:cs="Times SUT"/>
        </w:rPr>
        <w:t xml:space="preserve"> kampsun </w:t>
      </w:r>
      <w:r w:rsidRPr="00E3787E">
        <w:rPr>
          <w:rFonts w:ascii="Times SUT" w:hAnsi="Times SUT" w:cs="Times SUT"/>
          <w:i/>
        </w:rPr>
        <w:t>kamsik tehässe varrassegä villasess lõngass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minu emä ka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siki `viidi muuseju</w:t>
      </w:r>
      <w:r w:rsidR="00E3787E" w:rsidRPr="00E3787E">
        <w:rPr>
          <w:rFonts w:ascii="Times SUT" w:hAnsi="Times SUT" w:cs="Times SUT"/>
          <w:i/>
        </w:rPr>
        <w:t>m̀</w:t>
      </w:r>
      <w:r w:rsidRPr="00E3787E">
        <w:rPr>
          <w:rFonts w:ascii="Times SUT" w:hAnsi="Times SUT" w:cs="Times SUT"/>
          <w:i/>
        </w:rPr>
        <w:t>mi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Kod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kamstuss</w:t>
      </w:r>
      <w:r w:rsidRPr="00E3787E">
        <w:rPr>
          <w:rFonts w:ascii="Times SUT" w:hAnsi="Times SUT" w:cs="Times SUT"/>
          <w:b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kammistuss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kamu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kamu</w:t>
      </w:r>
      <w:r w:rsidRPr="00E3787E">
        <w:rPr>
          <w:rFonts w:ascii="Times SUT" w:hAnsi="Times SUT" w:cs="Times SUT"/>
        </w:rPr>
        <w:t xml:space="preserve"> Muh L(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 xml:space="preserve">o </w:t>
      </w:r>
      <w:r w:rsidRPr="00E3787E">
        <w:rPr>
          <w:rFonts w:ascii="Times SUT" w:hAnsi="Times SUT" w:cs="Times SUT"/>
        </w:rPr>
        <w:t>LNg Kul) Ris Nis Kos Nõo Rõn Urv</w:t>
      </w:r>
      <w:r w:rsidRPr="00E3787E">
        <w:rPr>
          <w:rFonts w:ascii="Times SUT" w:hAnsi="Times SUT" w:cs="Times SUT"/>
          <w:b/>
        </w:rPr>
        <w:t xml:space="preserve">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vertAlign w:val="superscript"/>
        </w:rPr>
      </w:pPr>
      <w:r w:rsidRPr="00E3787E">
        <w:rPr>
          <w:rFonts w:ascii="Times SUT" w:hAnsi="Times SUT" w:cs="Times SUT"/>
          <w:b/>
        </w:rPr>
        <w:t>1. a.</w:t>
      </w:r>
      <w:r w:rsidRPr="00E3787E">
        <w:rPr>
          <w:rFonts w:ascii="Times SUT" w:hAnsi="Times SUT" w:cs="Times SUT"/>
        </w:rPr>
        <w:t xml:space="preserve"> ramm, jõud; lihavus </w:t>
      </w:r>
      <w:r w:rsidRPr="00E3787E">
        <w:rPr>
          <w:rFonts w:ascii="Times SUT" w:hAnsi="Times SUT" w:cs="Times SUT"/>
          <w:i/>
        </w:rPr>
        <w:t>`söömlik loom võtab `eesele ea kamo `peale</w:t>
      </w:r>
      <w:r w:rsidRPr="00E3787E">
        <w:rPr>
          <w:rFonts w:ascii="Times SUT" w:hAnsi="Times SUT" w:cs="Times SUT"/>
        </w:rPr>
        <w:t xml:space="preserve"> LNg; </w:t>
      </w:r>
      <w:r w:rsidRPr="00E3787E">
        <w:rPr>
          <w:rFonts w:ascii="Times SUT" w:hAnsi="Times SUT" w:cs="Times SUT"/>
          <w:i/>
        </w:rPr>
        <w:t>se on kamus loom, on rammus. sel loomal ia kamu, ia ramm pial</w:t>
      </w:r>
      <w:r w:rsidRPr="00E3787E">
        <w:rPr>
          <w:rFonts w:ascii="Times SUT" w:hAnsi="Times SUT" w:cs="Times SUT"/>
        </w:rPr>
        <w:t xml:space="preserve"> Nis </w:t>
      </w:r>
      <w:r w:rsidRPr="00E3787E">
        <w:rPr>
          <w:rFonts w:ascii="Times SUT" w:hAnsi="Times SUT" w:cs="Times SUT"/>
          <w:b/>
        </w:rPr>
        <w:t>b.</w:t>
      </w:r>
      <w:r w:rsidRPr="00E3787E">
        <w:rPr>
          <w:rFonts w:ascii="Times SUT" w:hAnsi="Times SUT" w:cs="Times SUT"/>
        </w:rPr>
        <w:t xml:space="preserve"> jõud, jaks </w:t>
      </w:r>
      <w:r w:rsidRPr="00E3787E">
        <w:rPr>
          <w:rFonts w:ascii="Times SUT" w:hAnsi="Times SUT" w:cs="Times SUT"/>
          <w:i/>
        </w:rPr>
        <w:t>se kamu on nönna `otses keik, ei saa änam `tehtud</w:t>
      </w:r>
      <w:r w:rsidRPr="00E3787E">
        <w:rPr>
          <w:rFonts w:ascii="Times SUT" w:hAnsi="Times SUT" w:cs="Times SUT"/>
        </w:rPr>
        <w:t xml:space="preserve"> Ris; </w:t>
      </w:r>
      <w:r w:rsidRPr="00E3787E">
        <w:rPr>
          <w:rFonts w:ascii="Times SUT" w:hAnsi="Times SUT" w:cs="Times SUT"/>
          <w:i/>
        </w:rPr>
        <w:t>kamu om nii otsan et, ei jõvva kirvestegi üless `tõsta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neil `aastil lõegassime puu ja `lahksime, sedä kamu iks `olli v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>l</w:t>
      </w:r>
      <w:r w:rsidRPr="00E3787E">
        <w:rPr>
          <w:rFonts w:ascii="Times SUT" w:hAnsi="Times SUT" w:cs="Times SUT"/>
        </w:rPr>
        <w:t xml:space="preserve"> Nõo; </w:t>
      </w:r>
      <w:r w:rsidRPr="00E3787E">
        <w:rPr>
          <w:rFonts w:ascii="Times SUT" w:hAnsi="Times SUT" w:cs="Times SUT"/>
          <w:i/>
        </w:rPr>
        <w:t>Ku mul `tervüss om ja ma süvvä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võta, s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>ss om mul kammu kah, kammu ja `võrkust</w:t>
      </w:r>
      <w:r w:rsidRPr="00E3787E">
        <w:rPr>
          <w:rFonts w:ascii="Times SUT" w:hAnsi="Times SUT" w:cs="Times SUT"/>
        </w:rPr>
        <w:t xml:space="preserve"> Urv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kama</w:t>
      </w:r>
      <w:r w:rsidRPr="00E3787E">
        <w:rPr>
          <w:rFonts w:ascii="Times SUT" w:hAnsi="Times SUT" w:cs="Times SUT"/>
          <w:vertAlign w:val="superscript"/>
        </w:rPr>
        <w:t>3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vertAlign w:val="superscript"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</w:rPr>
        <w:t xml:space="preserve"> kraam, varandus, vili </w:t>
      </w:r>
      <w:r w:rsidRPr="00E3787E">
        <w:rPr>
          <w:rFonts w:ascii="Times SUT" w:hAnsi="Times SUT" w:cs="Times SUT"/>
          <w:i/>
        </w:rPr>
        <w:t>sul iks toda vana kamu om v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>l, sa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i ole jo `kitsaste elänu</w:t>
      </w:r>
      <w:r w:rsidRPr="00E3787E">
        <w:rPr>
          <w:rFonts w:ascii="Times SUT" w:hAnsi="Times SUT" w:cs="Times SUT"/>
        </w:rPr>
        <w:t xml:space="preserve"> Rõn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kahm</w:t>
      </w:r>
      <w:r w:rsidRPr="00E3787E">
        <w:rPr>
          <w:rFonts w:ascii="Times SUT" w:hAnsi="Times SUT" w:cs="Times SUT"/>
          <w:vertAlign w:val="superscript"/>
        </w:rPr>
        <w:t>3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vertAlign w:val="superscript"/>
        </w:rPr>
      </w:pP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 kamps</w:t>
      </w:r>
      <w:r w:rsidRPr="00E3787E">
        <w:rPr>
          <w:rFonts w:ascii="Times SUT" w:hAnsi="Times SUT" w:cs="Times SUT"/>
          <w:vertAlign w:val="superscript"/>
        </w:rPr>
        <w:t>3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kamu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kamu</w:t>
      </w:r>
      <w:r w:rsidRPr="00E3787E">
        <w:rPr>
          <w:rFonts w:ascii="Times SUT" w:hAnsi="Times SUT" w:cs="Times SUT"/>
        </w:rPr>
        <w:t xml:space="preserve"> Kse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Hää Räp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1.</w:t>
      </w:r>
      <w:r w:rsidRPr="00E3787E">
        <w:rPr>
          <w:rFonts w:ascii="Times SUT" w:hAnsi="Times SUT" w:cs="Times SUT"/>
        </w:rPr>
        <w:t xml:space="preserve"> algus, (eel)aimus </w:t>
      </w:r>
      <w:r w:rsidRPr="00E3787E">
        <w:rPr>
          <w:rFonts w:ascii="Times SUT" w:hAnsi="Times SUT" w:cs="Times SUT"/>
          <w:i/>
        </w:rPr>
        <w:t>ma tuli, kui oli `õhta pimeda kamu</w:t>
      </w:r>
      <w:r w:rsidRPr="00E3787E">
        <w:rPr>
          <w:rFonts w:ascii="Times SUT" w:hAnsi="Times SUT" w:cs="Times SUT"/>
        </w:rPr>
        <w:t xml:space="preserve"> Kse; </w:t>
      </w:r>
      <w:r w:rsidRPr="00E3787E">
        <w:rPr>
          <w:rFonts w:ascii="Times SUT" w:hAnsi="Times SUT" w:cs="Times SUT"/>
          <w:i/>
        </w:rPr>
        <w:t>Ämariku kamuga v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>l kodu `tulla, viimase `valgega</w:t>
      </w:r>
      <w:r w:rsidRPr="00E3787E">
        <w:rPr>
          <w:rFonts w:ascii="Times SUT" w:hAnsi="Times SUT" w:cs="Times SUT"/>
        </w:rPr>
        <w:t xml:space="preserve"> Hää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</w:rPr>
        <w:t xml:space="preserve"> hõõg(us) </w:t>
      </w:r>
      <w:r w:rsidRPr="00E3787E">
        <w:rPr>
          <w:rFonts w:ascii="Times SUT" w:hAnsi="Times SUT" w:cs="Times SUT"/>
          <w:i/>
        </w:rPr>
        <w:t>tal olli 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ma kamu juures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ma kamu juba vä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lal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Hää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Fonts w:ascii="Times SUT" w:hAnsi="Times SUT" w:cs="Times SUT"/>
          <w:b/>
        </w:rPr>
        <w:t>3.</w:t>
      </w:r>
      <w:r w:rsidRPr="00E3787E">
        <w:rPr>
          <w:rFonts w:ascii="Times SUT" w:hAnsi="Times SUT" w:cs="Times SUT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</w:rPr>
        <w:t xml:space="preserve"> pohmelus </w:t>
      </w:r>
      <w:r w:rsidRPr="00E3787E">
        <w:rPr>
          <w:rFonts w:ascii="Times SUT" w:hAnsi="Times SUT" w:cs="Times SUT"/>
          <w:i/>
        </w:rPr>
        <w:t>eelä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jõi, `täämbä om v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>l kamu pääh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Räp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vertAlign w:val="superscript"/>
        </w:rPr>
      </w:pPr>
      <w:r w:rsidRPr="00E3787E">
        <w:rPr>
          <w:rStyle w:val="ms1"/>
          <w:rFonts w:ascii="Times SUT" w:hAnsi="Times SUT" w:cs="Times SUT"/>
        </w:rPr>
        <w:t>kamukas</w:t>
      </w:r>
      <w:r w:rsidRPr="00E3787E">
        <w:rPr>
          <w:rFonts w:ascii="Times SUT" w:hAnsi="Times SUT" w:cs="Times SUT"/>
        </w:rPr>
        <w:t xml:space="preserve"> </w:t>
      </w:r>
      <w:r w:rsidR="00E3787E" w:rsidRPr="00E3787E">
        <w:rPr>
          <w:rFonts w:ascii="Times SUT" w:hAnsi="Times SUT" w:cs="Times SUT"/>
        </w:rPr>
        <w:t>→</w:t>
      </w:r>
      <w:r w:rsidRPr="00E3787E">
        <w:rPr>
          <w:rFonts w:ascii="Times SUT" w:hAnsi="Times SUT" w:cs="Times SUT"/>
        </w:rPr>
        <w:t xml:space="preserve"> kammukas</w:t>
      </w:r>
      <w:r w:rsidRPr="00E3787E">
        <w:rPr>
          <w:rFonts w:ascii="Times SUT" w:hAnsi="Times SUT" w:cs="Times SUT"/>
          <w:vertAlign w:val="superscript"/>
        </w:rPr>
        <w:t>2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kamukul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kamukul</w:t>
      </w:r>
      <w:r w:rsidRPr="00E3787E">
        <w:rPr>
          <w:rFonts w:ascii="Times SUT" w:hAnsi="Times SUT" w:cs="Times SUT"/>
        </w:rPr>
        <w:t xml:space="preserve"> ajal, eel </w:t>
      </w:r>
      <w:r w:rsidRPr="00E3787E">
        <w:rPr>
          <w:rFonts w:ascii="Times SUT" w:hAnsi="Times SUT" w:cs="Times SUT"/>
          <w:i/>
        </w:rPr>
        <w:t>ta akkas meilt pimeda kamukul minema</w:t>
      </w:r>
      <w:r w:rsidRPr="00E3787E">
        <w:rPr>
          <w:rFonts w:ascii="Times SUT" w:hAnsi="Times SUT" w:cs="Times SUT"/>
        </w:rPr>
        <w:t xml:space="preserve"> Muh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kamakul, kammukal, kamul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kamul</w:t>
      </w:r>
      <w:r w:rsidRPr="00E3787E">
        <w:rPr>
          <w:rFonts w:ascii="Times SUT" w:hAnsi="Times SUT" w:cs="Times SUT"/>
          <w:b/>
        </w:rPr>
        <w:t>, kamule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kamul</w:t>
      </w:r>
      <w:r w:rsidRPr="00E3787E">
        <w:rPr>
          <w:rFonts w:ascii="Times SUT" w:hAnsi="Times SUT" w:cs="Times SUT"/>
        </w:rPr>
        <w:t xml:space="preserve"> Ans Pöi Muh L(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ol</w:t>
      </w:r>
      <w:r w:rsidRPr="00E3787E">
        <w:rPr>
          <w:rFonts w:ascii="Times SUT" w:hAnsi="Times SUT" w:cs="Times SUT"/>
        </w:rPr>
        <w:t xml:space="preserve"> LNg Mär), </w:t>
      </w:r>
      <w:r w:rsidRPr="00E3787E">
        <w:rPr>
          <w:rFonts w:ascii="Times SUT" w:hAnsi="Times SUT" w:cs="Times SUT"/>
          <w:i/>
        </w:rPr>
        <w:noBreakHyphen/>
        <w:t>le</w:t>
      </w:r>
      <w:r w:rsidRPr="00E3787E">
        <w:rPr>
          <w:rFonts w:ascii="Times SUT" w:hAnsi="Times SUT" w:cs="Times SUT"/>
        </w:rPr>
        <w:t xml:space="preserve"> Mih; </w:t>
      </w:r>
      <w:r w:rsidRPr="00E3787E">
        <w:rPr>
          <w:rFonts w:ascii="Times SUT" w:hAnsi="Times SUT" w:cs="Times SUT"/>
          <w:i/>
        </w:rPr>
        <w:t>kammul</w:t>
      </w:r>
      <w:r w:rsidRPr="00E3787E">
        <w:rPr>
          <w:rFonts w:ascii="Times SUT" w:hAnsi="Times SUT" w:cs="Times SUT"/>
        </w:rPr>
        <w:t xml:space="preserve"> Jäm Khk Muh ajal, eel  h ä m a r i k u  ~  p i m e d a  ~  v a l g e  ~  ö ö  k a m u l  </w:t>
      </w:r>
      <w:r w:rsidRPr="00E3787E">
        <w:rPr>
          <w:rFonts w:ascii="Times SUT" w:hAnsi="Times SUT" w:cs="Times SUT"/>
          <w:i/>
        </w:rPr>
        <w:t>piab ämariku kammul koju `katsuma. omiku ämariku kammul juba `metsa</w:t>
      </w:r>
      <w:r w:rsidRPr="00E3787E">
        <w:rPr>
          <w:rFonts w:ascii="Times SUT" w:hAnsi="Times SUT" w:cs="Times SUT"/>
        </w:rPr>
        <w:t xml:space="preserve"> Khk; </w:t>
      </w:r>
      <w:r w:rsidRPr="00E3787E">
        <w:rPr>
          <w:rFonts w:ascii="Times SUT" w:hAnsi="Times SUT" w:cs="Times SUT"/>
          <w:i/>
        </w:rPr>
        <w:t>pimeda kammul läks kojo. koi`valge `olli juba `kustun</w:t>
      </w:r>
      <w:r w:rsidRPr="00E3787E">
        <w:rPr>
          <w:rFonts w:ascii="Times SUT" w:hAnsi="Times SUT" w:cs="Times SUT"/>
        </w:rPr>
        <w:t xml:space="preserve"> Muh; </w:t>
      </w:r>
      <w:r w:rsidRPr="00E3787E">
        <w:rPr>
          <w:rFonts w:ascii="Times SUT" w:hAnsi="Times SUT" w:cs="Times SUT"/>
          <w:i/>
        </w:rPr>
        <w:t>noored köevad ko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tsal pimeda kamul</w:t>
      </w:r>
      <w:r w:rsidRPr="00E3787E">
        <w:rPr>
          <w:rFonts w:ascii="Times SUT" w:hAnsi="Times SUT" w:cs="Times SUT"/>
        </w:rPr>
        <w:t xml:space="preserve"> Vig; </w:t>
      </w:r>
      <w:r w:rsidRPr="00E3787E">
        <w:rPr>
          <w:rFonts w:ascii="Times SUT" w:hAnsi="Times SUT" w:cs="Times SUT"/>
          <w:i/>
        </w:rPr>
        <w:t>pimeda kamul minnasse viduskile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kui koi`valge akkab `kustuma, siss lähäb pimeda kamule</w:t>
      </w:r>
      <w:r w:rsidRPr="00E3787E">
        <w:rPr>
          <w:rFonts w:ascii="Times SUT" w:hAnsi="Times SUT" w:cs="Times SUT"/>
        </w:rPr>
        <w:t xml:space="preserve"> Mih || </w:t>
      </w:r>
      <w:r w:rsidRPr="00E3787E">
        <w:rPr>
          <w:rFonts w:ascii="Times SUT" w:hAnsi="Times SUT" w:cs="Times SUT"/>
          <w:i/>
        </w:rPr>
        <w:t>`valge varul, pime kammul</w:t>
      </w:r>
      <w:r w:rsidRPr="00E3787E">
        <w:rPr>
          <w:rFonts w:ascii="Times SUT" w:hAnsi="Times SUT" w:cs="Times SUT"/>
        </w:rPr>
        <w:t xml:space="preserve"> Khk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kahmakul, kahmul, kamakul, kammukal, kammukil, kamukul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Fonts w:ascii="Times SUT" w:hAnsi="Times SUT" w:cs="Times SUT"/>
          <w:b/>
        </w:rPr>
        <w:t>*</w:t>
      </w:r>
      <w:r w:rsidRPr="00E3787E">
        <w:rPr>
          <w:rStyle w:val="ms1"/>
          <w:rFonts w:ascii="Times SUT" w:hAnsi="Times SUT" w:cs="Times SUT"/>
        </w:rPr>
        <w:t>kamuma</w:t>
      </w:r>
      <w:r w:rsidRPr="00E3787E">
        <w:rPr>
          <w:rFonts w:ascii="Times SUT" w:hAnsi="Times SUT" w:cs="Times SUT"/>
        </w:rPr>
        <w:t xml:space="preserve"> hakkama </w:t>
      </w:r>
      <w:r w:rsidRPr="00E3787E">
        <w:rPr>
          <w:rFonts w:ascii="Times SUT" w:hAnsi="Times SUT" w:cs="Times SUT"/>
          <w:i/>
        </w:rPr>
        <w:t>kamu menemäie, älä pali `aiga `viedä. kamun menemä</w:t>
      </w:r>
      <w:r w:rsidRPr="00E3787E">
        <w:rPr>
          <w:rFonts w:ascii="Times SUT" w:hAnsi="Times SUT" w:cs="Times SUT"/>
          <w:b/>
        </w:rPr>
        <w:t xml:space="preserve"> Lüg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kamusk</w:t>
      </w:r>
      <w:r w:rsidRPr="00E3787E">
        <w:rPr>
          <w:rFonts w:ascii="Times SUT" w:hAnsi="Times SUT" w:cs="Times SUT"/>
          <w:i/>
        </w:rPr>
        <w:t xml:space="preserve"> kamu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k</w:t>
      </w:r>
      <w:r w:rsidRPr="00E3787E">
        <w:rPr>
          <w:rFonts w:ascii="Times SUT" w:hAnsi="Times SUT" w:cs="Times SUT"/>
        </w:rPr>
        <w:t xml:space="preserve"> leib, karask </w:t>
      </w:r>
      <w:r w:rsidRPr="00E3787E">
        <w:rPr>
          <w:rFonts w:ascii="Times SUT" w:hAnsi="Times SUT" w:cs="Times SUT"/>
          <w:i/>
        </w:rPr>
        <w:t>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`tatriku üsätsist kah leib, esi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ütel, et `tatriku kamu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k,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`väega mu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t</w:t>
      </w:r>
      <w:r w:rsidRPr="00E3787E">
        <w:rPr>
          <w:rFonts w:ascii="Times SUT" w:hAnsi="Times SUT" w:cs="Times SUT"/>
        </w:rPr>
        <w:t xml:space="preserve"> Plv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sz w:val="16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kana </w:t>
      </w:r>
      <w:r w:rsidRPr="00E3787E">
        <w:rPr>
          <w:rFonts w:ascii="Times SUT" w:hAnsi="Times SUT" w:cs="Times SUT"/>
          <w:sz w:val="16"/>
        </w:rPr>
        <w:t>üld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Fonts w:ascii="Times SUT" w:hAnsi="Times SUT" w:cs="Times SUT"/>
          <w:b/>
        </w:rPr>
        <w:t>1.</w:t>
      </w:r>
      <w:r w:rsidRPr="00E3787E">
        <w:rPr>
          <w:rFonts w:ascii="Times SUT" w:hAnsi="Times SUT" w:cs="Times SUT"/>
        </w:rPr>
        <w:t xml:space="preserve"> kodulind, kana </w:t>
      </w:r>
      <w:r w:rsidRPr="00E3787E">
        <w:rPr>
          <w:rFonts w:ascii="Times SUT" w:hAnsi="Times SUT" w:cs="Times SUT"/>
          <w:i/>
        </w:rPr>
        <w:t xml:space="preserve">Kana on, kedä voib `süüa </w:t>
      </w:r>
      <w:r w:rsidRPr="00E3787E">
        <w:rPr>
          <w:rFonts w:ascii="Times SUT" w:hAnsi="Times SUT" w:cs="Times SUT"/>
        </w:rPr>
        <w:t>`</w:t>
      </w:r>
      <w:r w:rsidRPr="00E3787E">
        <w:rPr>
          <w:rFonts w:ascii="Times SUT" w:hAnsi="Times SUT" w:cs="Times SUT"/>
          <w:i/>
        </w:rPr>
        <w:t>enne `sündümist ja peräst `surma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>`Valged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kanad `orrel, punane kukk `keskel </w:t>
      </w:r>
      <w:r w:rsidRPr="00E3787E">
        <w:rPr>
          <w:rFonts w:ascii="Times SUT" w:hAnsi="Times SUT" w:cs="Times SUT"/>
        </w:rPr>
        <w:t>= keel ja hambad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Kuu;</w:t>
      </w:r>
      <w:r w:rsidRPr="00E3787E">
        <w:rPr>
          <w:rFonts w:ascii="Times SUT" w:hAnsi="Times SUT" w:cs="Times SUT"/>
          <w:i/>
        </w:rPr>
        <w:t xml:space="preserve"> Kana `laulab, sis saab `surmasõnumi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 xml:space="preserve">madise`päiväl `anta kanadele `võtmed kätte </w:t>
      </w:r>
      <w:r w:rsidRPr="00E3787E">
        <w:rPr>
          <w:rFonts w:ascii="Times SUT" w:hAnsi="Times SUT" w:cs="Times SUT"/>
        </w:rPr>
        <w:t xml:space="preserve">(lastakse õue süüa otsima) Lüg; </w:t>
      </w:r>
      <w:r w:rsidRPr="00E3787E">
        <w:rPr>
          <w:rFonts w:ascii="Times SUT" w:hAnsi="Times SUT" w:cs="Times SUT"/>
          <w:i/>
        </w:rPr>
        <w:t>`Naisel on jo kana aru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Mis ned `naised oma kana `mõistusega viel `kuoli kippuvad</w:t>
      </w:r>
      <w:r w:rsidRPr="00E3787E">
        <w:rPr>
          <w:rFonts w:ascii="Times SUT" w:hAnsi="Times SUT" w:cs="Times SUT"/>
        </w:rPr>
        <w:t xml:space="preserve"> IisR; </w:t>
      </w:r>
      <w:r w:rsidRPr="00E3787E">
        <w:rPr>
          <w:rFonts w:ascii="Times SUT" w:hAnsi="Times SUT" w:cs="Times SUT"/>
          <w:i/>
        </w:rPr>
        <w:t>kui kanad nakkitsevad `ennast, tulo `vihma</w:t>
      </w:r>
      <w:r w:rsidRPr="00E3787E">
        <w:rPr>
          <w:rFonts w:ascii="Times SUT" w:hAnsi="Times SUT" w:cs="Times SUT"/>
        </w:rPr>
        <w:t xml:space="preserve"> Vai; </w:t>
      </w:r>
      <w:r w:rsidRPr="00E3787E">
        <w:rPr>
          <w:rFonts w:ascii="Times SUT" w:hAnsi="Times SUT" w:cs="Times SUT"/>
          <w:i/>
        </w:rPr>
        <w:t xml:space="preserve">Kana üle supikatla lendand </w:t>
      </w:r>
      <w:r w:rsidRPr="00E3787E">
        <w:rPr>
          <w:rFonts w:ascii="Times SUT" w:hAnsi="Times SUT" w:cs="Times SUT"/>
        </w:rPr>
        <w:t>(supp on lahja) Kaa;</w:t>
      </w:r>
      <w:r w:rsidRPr="00E3787E">
        <w:rPr>
          <w:rFonts w:ascii="Times SUT" w:hAnsi="Times SUT" w:cs="Times SUT"/>
          <w:i/>
        </w:rPr>
        <w:t xml:space="preserve"> kanad lähvad juba `öhta `valges magama </w:t>
      </w:r>
      <w:r w:rsidRPr="00E3787E">
        <w:rPr>
          <w:rFonts w:ascii="Times SUT" w:hAnsi="Times SUT" w:cs="Times SUT"/>
        </w:rPr>
        <w:t>Pha;</w:t>
      </w:r>
      <w:r w:rsidRPr="00E3787E">
        <w:rPr>
          <w:rFonts w:ascii="Times SUT" w:hAnsi="Times SUT" w:cs="Times SUT"/>
          <w:i/>
        </w:rPr>
        <w:t xml:space="preserve"> kanad `lähtvad kiblima </w:t>
      </w:r>
      <w:r w:rsidRPr="00E3787E">
        <w:rPr>
          <w:rFonts w:ascii="Times SUT" w:hAnsi="Times SUT" w:cs="Times SUT"/>
        </w:rPr>
        <w:t>Käi;</w:t>
      </w:r>
      <w:r w:rsidRPr="00E3787E">
        <w:rPr>
          <w:rFonts w:ascii="Times SUT" w:hAnsi="Times SUT" w:cs="Times SUT"/>
          <w:i/>
        </w:rPr>
        <w:t xml:space="preserve"> mõnes talus `peetakse 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ju kanu </w:t>
      </w:r>
      <w:r w:rsidRPr="00E3787E">
        <w:rPr>
          <w:rFonts w:ascii="Times SUT" w:hAnsi="Times SUT" w:cs="Times SUT"/>
        </w:rPr>
        <w:t xml:space="preserve">Mär; </w:t>
      </w:r>
      <w:r w:rsidRPr="00E3787E">
        <w:rPr>
          <w:rFonts w:ascii="Times SUT" w:hAnsi="Times SUT" w:cs="Times SUT"/>
          <w:i/>
        </w:rPr>
        <w:t>kanadele tehässe talve nõgese `söömä</w:t>
      </w:r>
      <w:r w:rsidRPr="00E3787E">
        <w:rPr>
          <w:rFonts w:ascii="Times SUT" w:hAnsi="Times SUT" w:cs="Times SUT"/>
        </w:rPr>
        <w:t xml:space="preserve"> Tõs;</w:t>
      </w:r>
      <w:r w:rsidRPr="00E3787E">
        <w:rPr>
          <w:rFonts w:ascii="Times SUT" w:hAnsi="Times SUT" w:cs="Times SUT"/>
          <w:i/>
        </w:rPr>
        <w:t xml:space="preserve"> va `audja kana metu muna lämuse `sõtkun</w:t>
      </w:r>
      <w:r w:rsidRPr="00E3787E">
        <w:rPr>
          <w:rFonts w:ascii="Times SUT" w:hAnsi="Times SUT" w:cs="Times SUT"/>
        </w:rPr>
        <w:t xml:space="preserve"> Aud;</w:t>
      </w:r>
      <w:r w:rsidRPr="00E3787E">
        <w:rPr>
          <w:rFonts w:ascii="Times SUT" w:hAnsi="Times SUT" w:cs="Times SUT"/>
          <w:i/>
        </w:rPr>
        <w:t xml:space="preserve"> ku kana laalab, sis see kuulutab jälle`alba</w:t>
      </w:r>
      <w:r w:rsidRPr="00E3787E">
        <w:rPr>
          <w:rFonts w:ascii="Times SUT" w:hAnsi="Times SUT" w:cs="Times SUT"/>
        </w:rPr>
        <w:t xml:space="preserve"> Vän;</w:t>
      </w:r>
      <w:r w:rsidRPr="00E3787E">
        <w:rPr>
          <w:rFonts w:ascii="Times SUT" w:hAnsi="Times SUT" w:cs="Times SUT"/>
          <w:i/>
        </w:rPr>
        <w:t xml:space="preserve"> Mine`vaata, kas kanadel einad ees on </w:t>
      </w:r>
      <w:r w:rsidRPr="00E3787E">
        <w:rPr>
          <w:rFonts w:ascii="Times SUT" w:hAnsi="Times SUT" w:cs="Times SUT"/>
        </w:rPr>
        <w:t xml:space="preserve">(öeld, kui tahetakse soovimatust isikust vabaneda) Hää; </w:t>
      </w:r>
      <w:r w:rsidRPr="00E3787E">
        <w:rPr>
          <w:rFonts w:ascii="Times SUT" w:hAnsi="Times SUT" w:cs="Times SUT"/>
          <w:i/>
        </w:rPr>
        <w:t>kui kanad `siibi lehvitavad, lähäb tuulele</w:t>
      </w:r>
      <w:r w:rsidRPr="00E3787E">
        <w:rPr>
          <w:rFonts w:ascii="Times SUT" w:hAnsi="Times SUT" w:cs="Times SUT"/>
        </w:rPr>
        <w:t xml:space="preserve"> Saa;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`</w:t>
      </w:r>
      <w:r w:rsidRPr="00E3787E">
        <w:rPr>
          <w:rFonts w:ascii="Times SUT" w:hAnsi="Times SUT" w:cs="Times SUT"/>
          <w:i/>
        </w:rPr>
        <w:t xml:space="preserve">käskisin omal üks nuor kana `oeda </w:t>
      </w:r>
      <w:r w:rsidRPr="00E3787E">
        <w:rPr>
          <w:rFonts w:ascii="Times SUT" w:hAnsi="Times SUT" w:cs="Times SUT"/>
        </w:rPr>
        <w:t xml:space="preserve">Ris; </w:t>
      </w:r>
      <w:r w:rsidRPr="00E3787E">
        <w:rPr>
          <w:rFonts w:ascii="Times SUT" w:hAnsi="Times SUT" w:cs="Times SUT"/>
          <w:i/>
        </w:rPr>
        <w:t>kanal suur kõ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 xml:space="preserve">ss `persses </w:t>
      </w:r>
      <w:r w:rsidRPr="00E3787E">
        <w:rPr>
          <w:rFonts w:ascii="Times SUT" w:hAnsi="Times SUT" w:cs="Times SUT"/>
        </w:rPr>
        <w:noBreakHyphen/>
        <w:t> 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 xml:space="preserve"> tänä soab surma sõnumeid </w:t>
      </w:r>
      <w:r w:rsidRPr="00E3787E">
        <w:rPr>
          <w:rFonts w:ascii="Times SUT" w:hAnsi="Times SUT" w:cs="Times SUT"/>
        </w:rPr>
        <w:t xml:space="preserve">Juu; </w:t>
      </w:r>
      <w:r w:rsidRPr="00E3787E">
        <w:rPr>
          <w:rFonts w:ascii="Times SUT" w:hAnsi="Times SUT" w:cs="Times SUT"/>
          <w:i/>
        </w:rPr>
        <w:t>kanad nakitsevad talvel, siis tuleb sula</w:t>
      </w:r>
      <w:r w:rsidRPr="00E3787E">
        <w:rPr>
          <w:rFonts w:ascii="Times SUT" w:hAnsi="Times SUT" w:cs="Times SUT"/>
        </w:rPr>
        <w:t xml:space="preserve"> Koe; </w:t>
      </w:r>
      <w:r w:rsidRPr="00E3787E">
        <w:rPr>
          <w:rFonts w:ascii="Times SUT" w:hAnsi="Times SUT" w:cs="Times SUT"/>
          <w:i/>
        </w:rPr>
        <w:t xml:space="preserve">talvel `kange külmaga ei või väljas kanu pidada </w:t>
      </w:r>
      <w:r w:rsidRPr="00E3787E">
        <w:rPr>
          <w:rFonts w:ascii="Times SUT" w:hAnsi="Times SUT" w:cs="Times SUT"/>
        </w:rPr>
        <w:t xml:space="preserve">Kad; </w:t>
      </w:r>
      <w:r w:rsidRPr="00E3787E">
        <w:rPr>
          <w:rFonts w:ascii="Times SUT" w:hAnsi="Times SUT" w:cs="Times SUT"/>
          <w:i/>
        </w:rPr>
        <w:t xml:space="preserve">kanad nakitsesid, nägid `tuisku </w:t>
      </w:r>
      <w:r w:rsidRPr="00E3787E">
        <w:rPr>
          <w:rFonts w:ascii="Times SUT" w:hAnsi="Times SUT" w:cs="Times SUT"/>
        </w:rPr>
        <w:t>VJg; `</w:t>
      </w:r>
      <w:r w:rsidRPr="00E3787E">
        <w:rPr>
          <w:rFonts w:ascii="Times SUT" w:hAnsi="Times SUT" w:cs="Times SUT"/>
          <w:i/>
        </w:rPr>
        <w:t xml:space="preserve">auduja kana luksub </w:t>
      </w:r>
      <w:r w:rsidRPr="00E3787E">
        <w:rPr>
          <w:rFonts w:ascii="Times SUT" w:hAnsi="Times SUT" w:cs="Times SUT"/>
        </w:rPr>
        <w:t xml:space="preserve">Iis; </w:t>
      </w:r>
      <w:r w:rsidRPr="00E3787E">
        <w:rPr>
          <w:rFonts w:ascii="Times SUT" w:hAnsi="Times SUT" w:cs="Times SUT"/>
          <w:i/>
        </w:rPr>
        <w:t xml:space="preserve">siis ku kana munele akkab, ari lähäb punasest </w:t>
      </w:r>
      <w:r w:rsidRPr="00E3787E">
        <w:rPr>
          <w:rFonts w:ascii="Times SUT" w:hAnsi="Times SUT" w:cs="Times SUT"/>
        </w:rPr>
        <w:t>IisK;</w:t>
      </w:r>
      <w:r w:rsidRPr="00E3787E">
        <w:rPr>
          <w:rFonts w:ascii="Times SUT" w:hAnsi="Times SUT" w:cs="Times SUT"/>
          <w:i/>
        </w:rPr>
        <w:t xml:space="preserve"> meie kanad sõevad </w:t>
      </w:r>
      <w:r w:rsidRPr="00E3787E">
        <w:rPr>
          <w:rFonts w:ascii="Times SUT" w:hAnsi="Times SUT" w:cs="Times SUT"/>
        </w:rPr>
        <w:t>[kiile]</w:t>
      </w:r>
      <w:r w:rsidRPr="00E3787E">
        <w:rPr>
          <w:rFonts w:ascii="Times SUT" w:hAnsi="Times SUT" w:cs="Times SUT"/>
          <w:i/>
        </w:rPr>
        <w:t xml:space="preserve"> ja nüid on munemine läbi </w:t>
      </w:r>
      <w:r w:rsidRPr="00E3787E">
        <w:rPr>
          <w:rFonts w:ascii="Times SUT" w:hAnsi="Times SUT" w:cs="Times SUT"/>
        </w:rPr>
        <w:t>Äks;</w:t>
      </w:r>
      <w:r w:rsidRPr="00E3787E">
        <w:rPr>
          <w:rFonts w:ascii="Times SUT" w:hAnsi="Times SUT" w:cs="Times SUT"/>
          <w:i/>
        </w:rPr>
        <w:t xml:space="preserve"> kui kana `auduma tikkus, siis `pa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di vette, kasteti märjast </w:t>
      </w:r>
      <w:r w:rsidRPr="00E3787E">
        <w:rPr>
          <w:rFonts w:ascii="Times SUT" w:hAnsi="Times SUT" w:cs="Times SUT"/>
        </w:rPr>
        <w:t>Lai;</w:t>
      </w:r>
      <w:r w:rsidRPr="00E3787E">
        <w:rPr>
          <w:rFonts w:ascii="Times SUT" w:hAnsi="Times SUT" w:cs="Times SUT"/>
          <w:i/>
        </w:rPr>
        <w:t xml:space="preserve"> kanad nakitsevad, sula tuleb </w:t>
      </w:r>
      <w:r w:rsidRPr="00E3787E">
        <w:rPr>
          <w:rFonts w:ascii="Times SUT" w:hAnsi="Times SUT" w:cs="Times SUT"/>
        </w:rPr>
        <w:t xml:space="preserve">Plt; </w:t>
      </w:r>
      <w:r w:rsidRPr="00E3787E">
        <w:rPr>
          <w:rFonts w:ascii="Times SUT" w:hAnsi="Times SUT" w:cs="Times SUT"/>
          <w:i/>
        </w:rPr>
        <w:t xml:space="preserve">kaks kana läks salaja `audma </w:t>
      </w:r>
      <w:r w:rsidRPr="00E3787E">
        <w:rPr>
          <w:rFonts w:ascii="Times SUT" w:hAnsi="Times SUT" w:cs="Times SUT"/>
        </w:rPr>
        <w:t>Vil;</w:t>
      </w:r>
      <w:r w:rsidRPr="00E3787E">
        <w:rPr>
          <w:rFonts w:ascii="Times SUT" w:hAnsi="Times SUT" w:cs="Times SUT"/>
          <w:i/>
        </w:rPr>
        <w:t xml:space="preserve"> kanade võti andas madise päe kätte</w:t>
      </w:r>
      <w:r w:rsidRPr="00E3787E">
        <w:rPr>
          <w:rFonts w:ascii="Times SUT" w:hAnsi="Times SUT" w:cs="Times SUT"/>
        </w:rPr>
        <w:t xml:space="preserve"> Hls; </w:t>
      </w:r>
      <w:r w:rsidRPr="00E3787E">
        <w:rPr>
          <w:rFonts w:ascii="Times SUT" w:hAnsi="Times SUT" w:cs="Times SUT"/>
          <w:i/>
        </w:rPr>
        <w:t xml:space="preserve">ku kana laul, siis saa surnut,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ku tal 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mä jala om, ku kuuma, siis saa tulekahjut. kana näge kadu, selleperäst ta laul </w:t>
      </w:r>
      <w:r w:rsidRPr="00E3787E">
        <w:rPr>
          <w:rFonts w:ascii="Times SUT" w:hAnsi="Times SUT" w:cs="Times SUT"/>
        </w:rPr>
        <w:t xml:space="preserve">Krk; </w:t>
      </w:r>
      <w:r w:rsidRPr="00E3787E">
        <w:rPr>
          <w:rFonts w:ascii="Times SUT" w:hAnsi="Times SUT" w:cs="Times SUT"/>
          <w:i/>
        </w:rPr>
        <w:t xml:space="preserve">kana vihus, ilm lää sulale </w:t>
      </w:r>
      <w:r w:rsidRPr="00E3787E">
        <w:rPr>
          <w:rFonts w:ascii="Times SUT" w:hAnsi="Times SUT" w:cs="Times SUT"/>
        </w:rPr>
        <w:t>Hel;</w:t>
      </w:r>
      <w:r w:rsidRPr="00E3787E">
        <w:rPr>
          <w:rFonts w:ascii="Times SUT" w:hAnsi="Times SUT" w:cs="Times SUT"/>
          <w:i/>
        </w:rPr>
        <w:t xml:space="preserve"> tõese tapava kanu ja teevä `vä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>sket su</w:t>
      </w:r>
      <w:r w:rsidR="00E3787E" w:rsidRPr="00E3787E">
        <w:rPr>
          <w:rFonts w:ascii="Times SUT" w:hAnsi="Times SUT" w:cs="Times SUT"/>
          <w:i/>
        </w:rPr>
        <w:t>ṕ</w:t>
      </w:r>
      <w:r w:rsidRPr="00E3787E">
        <w:rPr>
          <w:rFonts w:ascii="Times SUT" w:hAnsi="Times SUT" w:cs="Times SUT"/>
          <w:i/>
        </w:rPr>
        <w:t xml:space="preserve">pi </w:t>
      </w:r>
      <w:r w:rsidRPr="00E3787E">
        <w:rPr>
          <w:rFonts w:ascii="Times SUT" w:hAnsi="Times SUT" w:cs="Times SUT"/>
        </w:rPr>
        <w:t>Ran;</w:t>
      </w:r>
      <w:r w:rsidRPr="00E3787E">
        <w:rPr>
          <w:rFonts w:ascii="Times SUT" w:hAnsi="Times SUT" w:cs="Times SUT"/>
          <w:i/>
        </w:rPr>
        <w:t xml:space="preserve"> kana om orsil nüid, ega kana pr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 xml:space="preserve">lla ussaian ei ole </w:t>
      </w:r>
      <w:r w:rsidRPr="00E3787E">
        <w:rPr>
          <w:rFonts w:ascii="Times SUT" w:hAnsi="Times SUT" w:cs="Times SUT"/>
        </w:rPr>
        <w:t>Puh;</w:t>
      </w:r>
      <w:r w:rsidRPr="00E3787E">
        <w:rPr>
          <w:rFonts w:ascii="Times SUT" w:hAnsi="Times SUT" w:cs="Times SUT"/>
          <w:i/>
        </w:rPr>
        <w:t xml:space="preserve"> vä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 kana, vä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 kana, kas te saade vi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läst `vä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lä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sa kae `kannugina, et kana `aida rehitsemä ei lähävä </w:t>
      </w:r>
      <w:r w:rsidRPr="00E3787E">
        <w:rPr>
          <w:rFonts w:ascii="Times SUT" w:hAnsi="Times SUT" w:cs="Times SUT"/>
        </w:rPr>
        <w:t xml:space="preserve">Nõo; </w:t>
      </w:r>
      <w:r w:rsidRPr="00E3787E">
        <w:rPr>
          <w:rFonts w:ascii="Times SUT" w:hAnsi="Times SUT" w:cs="Times SUT"/>
          <w:i/>
        </w:rPr>
        <w:t>rebäne kurivaim om kannu ja `ka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se pääle majass </w:t>
      </w:r>
      <w:r w:rsidRPr="00E3787E">
        <w:rPr>
          <w:rFonts w:ascii="Times SUT" w:hAnsi="Times SUT" w:cs="Times SUT"/>
        </w:rPr>
        <w:t>Võn;</w:t>
      </w:r>
      <w:r w:rsidRPr="00E3787E">
        <w:rPr>
          <w:rFonts w:ascii="Times SUT" w:hAnsi="Times SUT" w:cs="Times SUT"/>
          <w:i/>
        </w:rPr>
        <w:t xml:space="preserve"> kana `panti õlevõru `sisse ütte `s</w:t>
      </w:r>
      <w:r w:rsidR="00E3787E" w:rsidRPr="00E3787E">
        <w:rPr>
          <w:rFonts w:ascii="Times SUT" w:hAnsi="Times SUT" w:cs="Times SUT"/>
          <w:i/>
        </w:rPr>
        <w:t>ü̬ü̬</w:t>
      </w:r>
      <w:r w:rsidRPr="00E3787E">
        <w:rPr>
          <w:rFonts w:ascii="Times SUT" w:hAnsi="Times SUT" w:cs="Times SUT"/>
          <w:i/>
        </w:rPr>
        <w:t xml:space="preserve">mä, siss na läävä ka ütte `pessä munele </w:t>
      </w:r>
      <w:r w:rsidRPr="00E3787E">
        <w:rPr>
          <w:rFonts w:ascii="Times SUT" w:hAnsi="Times SUT" w:cs="Times SUT"/>
        </w:rPr>
        <w:t xml:space="preserve">Ote; </w:t>
      </w:r>
      <w:r w:rsidRPr="00E3787E">
        <w:rPr>
          <w:rFonts w:ascii="Times SUT" w:hAnsi="Times SUT" w:cs="Times SUT"/>
          <w:i/>
        </w:rPr>
        <w:t>kui kana pessä o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s, siss kaaritass </w:t>
      </w:r>
      <w:r w:rsidRPr="00E3787E">
        <w:rPr>
          <w:rFonts w:ascii="Times SUT" w:hAnsi="Times SUT" w:cs="Times SUT"/>
        </w:rPr>
        <w:t xml:space="preserve">Kan; </w:t>
      </w:r>
      <w:r w:rsidRPr="00E3787E">
        <w:rPr>
          <w:rFonts w:ascii="Times SUT" w:hAnsi="Times SUT" w:cs="Times SUT"/>
          <w:i/>
        </w:rPr>
        <w:t>ta j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 nigu kana veidükese </w:t>
      </w:r>
      <w:r w:rsidRPr="00E3787E">
        <w:rPr>
          <w:rFonts w:ascii="Times SUT" w:hAnsi="Times SUT" w:cs="Times SUT"/>
        </w:rPr>
        <w:t>Har;</w:t>
      </w:r>
      <w:r w:rsidRPr="00E3787E">
        <w:rPr>
          <w:rFonts w:ascii="Times SUT" w:hAnsi="Times SUT" w:cs="Times SUT"/>
          <w:i/>
        </w:rPr>
        <w:t xml:space="preserve"> Ku su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uma kana ki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>g, s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>ss sul pahandust ja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h́</w:t>
      </w:r>
      <w:r w:rsidRPr="00E3787E">
        <w:rPr>
          <w:rFonts w:ascii="Times SUT" w:hAnsi="Times SUT" w:cs="Times SUT"/>
          <w:i/>
        </w:rPr>
        <w:t>o tulõ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ku a</w:t>
      </w:r>
      <w:r w:rsidR="00E3787E" w:rsidRPr="00E3787E">
        <w:rPr>
          <w:rFonts w:ascii="Times SUT" w:hAnsi="Times SUT" w:cs="Times SUT"/>
          <w:i/>
        </w:rPr>
        <w:t>h́</w:t>
      </w:r>
      <w:r w:rsidRPr="00E3787E">
        <w:rPr>
          <w:rFonts w:ascii="Times SUT" w:hAnsi="Times SUT" w:cs="Times SUT"/>
          <w:i/>
        </w:rPr>
        <w:t>oluud aia n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>al `pistü om, siss ku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ei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näe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 xml:space="preserve">kannu </w:t>
      </w:r>
      <w:r w:rsidRPr="00E3787E">
        <w:rPr>
          <w:rFonts w:ascii="Times SUT" w:hAnsi="Times SUT" w:cs="Times SUT"/>
        </w:rPr>
        <w:t>Rõu;</w:t>
      </w:r>
      <w:r w:rsidRPr="00E3787E">
        <w:rPr>
          <w:rFonts w:ascii="Times SUT" w:hAnsi="Times SUT" w:cs="Times SUT"/>
          <w:i/>
        </w:rPr>
        <w:t xml:space="preserve"> kikass `sarjass kanna </w:t>
      </w:r>
      <w:r w:rsidRPr="00E3787E">
        <w:rPr>
          <w:rFonts w:ascii="Times SUT" w:hAnsi="Times SUT" w:cs="Times SUT"/>
        </w:rPr>
        <w:t xml:space="preserve">Plv;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 orrõtäüt `va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giid kannu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= </w:t>
      </w:r>
      <w:r w:rsidRPr="00E3787E">
        <w:rPr>
          <w:rFonts w:ascii="Times SUT" w:hAnsi="Times SUT" w:cs="Times SUT"/>
          <w:i/>
        </w:rPr>
        <w:t>`hamba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Vas; </w:t>
      </w:r>
      <w:r w:rsidRPr="00E3787E">
        <w:rPr>
          <w:rFonts w:ascii="Times SUT" w:hAnsi="Times SUT" w:cs="Times SUT"/>
          <w:i/>
        </w:rPr>
        <w:t>üldäss kanolõ</w:t>
      </w:r>
      <w:r w:rsidRPr="00E3787E">
        <w:rPr>
          <w:rFonts w:ascii="Times SUT" w:hAnsi="Times SUT" w:cs="Times SUT"/>
        </w:rPr>
        <w:t>:</w:t>
      </w:r>
      <w:r w:rsidRPr="00E3787E">
        <w:rPr>
          <w:rFonts w:ascii="Times SUT" w:hAnsi="Times SUT" w:cs="Times SUT"/>
          <w:i/>
        </w:rPr>
        <w:t xml:space="preserve"> kõõ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s, kõ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s, kõ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s, kõ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s, ku kanno aiass Se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spacing w:val="40"/>
        </w:rPr>
        <w:t>kanadega</w:t>
      </w:r>
      <w:r w:rsidRPr="00E3787E">
        <w:rPr>
          <w:rFonts w:ascii="Times SUT" w:hAnsi="Times SUT" w:cs="Times SUT"/>
        </w:rPr>
        <w:t xml:space="preserve"> varakult </w:t>
      </w:r>
      <w:r w:rsidRPr="00E3787E">
        <w:rPr>
          <w:rFonts w:ascii="Times SUT" w:hAnsi="Times SUT" w:cs="Times SUT"/>
          <w:i/>
        </w:rPr>
        <w:t xml:space="preserve">ühes kanadega `tõusvad üles ja ühes kanadega läksid magama </w:t>
      </w:r>
      <w:r w:rsidRPr="00E3787E">
        <w:rPr>
          <w:rFonts w:ascii="Times SUT" w:hAnsi="Times SUT" w:cs="Times SUT"/>
        </w:rPr>
        <w:t xml:space="preserve">Mih; </w:t>
      </w:r>
      <w:r w:rsidRPr="00E3787E">
        <w:rPr>
          <w:rFonts w:ascii="Times SUT" w:hAnsi="Times SUT" w:cs="Times SUT"/>
          <w:i/>
        </w:rPr>
        <w:t xml:space="preserve">Kanadega magama, sigadega ülesse </w:t>
      </w:r>
      <w:r w:rsidRPr="00E3787E">
        <w:rPr>
          <w:rFonts w:ascii="Times SUT" w:hAnsi="Times SUT" w:cs="Times SUT"/>
        </w:rPr>
        <w:t>(laisa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inimese tunnus) Jür;</w:t>
      </w:r>
      <w:r w:rsidRPr="00E3787E">
        <w:rPr>
          <w:rFonts w:ascii="Times SUT" w:hAnsi="Times SUT" w:cs="Times SUT"/>
          <w:i/>
        </w:rPr>
        <w:t xml:space="preserve"> tõuse kanadega ühes üless ja mine sigadega ühes magama, siis jõuad 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lu ära teha </w:t>
      </w:r>
      <w:r w:rsidRPr="00E3787E">
        <w:rPr>
          <w:rFonts w:ascii="Times SUT" w:hAnsi="Times SUT" w:cs="Times SUT"/>
        </w:rPr>
        <w:t xml:space="preserve">Lai; </w:t>
      </w:r>
      <w:r w:rsidRPr="00E3787E">
        <w:rPr>
          <w:rFonts w:ascii="Times SUT" w:hAnsi="Times SUT" w:cs="Times SUT"/>
          <w:i/>
        </w:rPr>
        <w:t>ka hummogo `aetass su kannoga üteh üless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 xml:space="preserve">kannoga üteh magama, a tsikoga üles </w:t>
      </w:r>
      <w:r w:rsidRPr="00E3787E">
        <w:rPr>
          <w:rFonts w:ascii="Times SUT" w:hAnsi="Times SUT" w:cs="Times SUT"/>
        </w:rPr>
        <w:t xml:space="preserve">(sulase unistus) Plv|| (kevadisest madisepäevast) </w:t>
      </w:r>
      <w:r w:rsidRPr="00E3787E">
        <w:rPr>
          <w:rFonts w:ascii="Times SUT" w:hAnsi="Times SUT" w:cs="Times SUT"/>
          <w:i/>
        </w:rPr>
        <w:t>Küinla päevast kolm</w:t>
      </w:r>
      <w:r w:rsidRPr="00E3787E">
        <w:rPr>
          <w:rFonts w:ascii="Times SUT" w:hAnsi="Times SUT" w:cs="Times SUT"/>
        </w:rPr>
        <w:t xml:space="preserve"> (nädalat) </w:t>
      </w:r>
      <w:r w:rsidRPr="00E3787E">
        <w:rPr>
          <w:rFonts w:ascii="Times SUT" w:hAnsi="Times SUT" w:cs="Times SUT"/>
          <w:i/>
        </w:rPr>
        <w:t>kanasse</w:t>
      </w:r>
      <w:r w:rsidRPr="00E3787E">
        <w:rPr>
          <w:rFonts w:ascii="Times SUT" w:hAnsi="Times SUT" w:cs="Times SUT"/>
        </w:rPr>
        <w:t xml:space="preserve"> Kad;</w:t>
      </w:r>
      <w:r w:rsidRPr="00E3787E">
        <w:rPr>
          <w:rFonts w:ascii="Times SUT" w:hAnsi="Times SUT" w:cs="Times SUT"/>
          <w:i/>
        </w:rPr>
        <w:t xml:space="preserve"> Küündle pääväst jääsi 10 nädälid `kündi, 7 tsikku, 2 kannu </w:t>
      </w:r>
      <w:r w:rsidRPr="00E3787E">
        <w:rPr>
          <w:rFonts w:ascii="Times SUT" w:hAnsi="Times SUT" w:cs="Times SUT"/>
        </w:rPr>
        <w:t xml:space="preserve">San; </w:t>
      </w:r>
      <w:r w:rsidRPr="00E3787E">
        <w:rPr>
          <w:rFonts w:ascii="Times SUT" w:hAnsi="Times SUT" w:cs="Times SUT"/>
          <w:i/>
        </w:rPr>
        <w:t>Küündlepääväst ka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 kanna, viis vette, säitse 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sikka </w:t>
      </w:r>
      <w:r w:rsidRPr="00E3787E">
        <w:rPr>
          <w:rFonts w:ascii="Times SUT" w:hAnsi="Times SUT" w:cs="Times SUT"/>
        </w:rPr>
        <w:t>Urv || </w:t>
      </w:r>
      <w:r w:rsidRPr="00E3787E">
        <w:rPr>
          <w:rFonts w:ascii="Times SUT" w:hAnsi="Times SUT" w:cs="Times SUT"/>
          <w:sz w:val="16"/>
        </w:rPr>
        <w:t>lstk</w:t>
      </w:r>
      <w:r w:rsidRPr="00E3787E">
        <w:rPr>
          <w:rFonts w:ascii="Times SUT" w:hAnsi="Times SUT" w:cs="Times SUT"/>
          <w:i/>
        </w:rPr>
        <w:t xml:space="preserve"> erneste `öitsmed on kanad, lapsed `üidvad</w:t>
      </w:r>
      <w:r w:rsidRPr="00E3787E">
        <w:rPr>
          <w:rFonts w:ascii="Times SUT" w:hAnsi="Times SUT" w:cs="Times SUT"/>
        </w:rPr>
        <w:t xml:space="preserve"> Jäm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  <w:sz w:val="16"/>
        </w:rPr>
        <w:t> fig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b/>
        </w:rPr>
        <w:t>a. (</w:t>
      </w:r>
      <w:r w:rsidRPr="00E3787E">
        <w:rPr>
          <w:rFonts w:ascii="Times SUT" w:hAnsi="Times SUT" w:cs="Times SUT"/>
        </w:rPr>
        <w:t>võrdlused)</w:t>
      </w:r>
      <w:r w:rsidRPr="00E3787E">
        <w:rPr>
          <w:rFonts w:ascii="Times SUT" w:hAnsi="Times SUT" w:cs="Times SUT"/>
          <w:i/>
        </w:rPr>
        <w:t>`Kuidas kana `nõnda muna</w:t>
      </w:r>
      <w:r w:rsidRPr="00E3787E">
        <w:rPr>
          <w:rFonts w:ascii="Times SUT" w:hAnsi="Times SUT" w:cs="Times SUT"/>
        </w:rPr>
        <w:t xml:space="preserve"> Lüg; </w:t>
      </w:r>
      <w:r w:rsidRPr="00E3787E">
        <w:rPr>
          <w:rFonts w:ascii="Times SUT" w:hAnsi="Times SUT" w:cs="Times SUT"/>
          <w:i/>
        </w:rPr>
        <w:t xml:space="preserve">ma olen nii kui küps kana kohe </w:t>
      </w:r>
      <w:r w:rsidRPr="00E3787E">
        <w:rPr>
          <w:rFonts w:ascii="Times SUT" w:hAnsi="Times SUT" w:cs="Times SUT"/>
        </w:rPr>
        <w:t>(hirmul) VJg;</w:t>
      </w:r>
      <w:r w:rsidRPr="00E3787E">
        <w:rPr>
          <w:rFonts w:ascii="Times SUT" w:hAnsi="Times SUT" w:cs="Times SUT"/>
          <w:i/>
        </w:rPr>
        <w:t xml:space="preserve"> ei saand rahu `seista</w:t>
      </w:r>
      <w:r w:rsidRPr="00E3787E">
        <w:rPr>
          <w:rFonts w:ascii="Times SUT" w:hAnsi="Times SUT" w:cs="Times SUT"/>
        </w:rPr>
        <w:t xml:space="preserve">, </w:t>
      </w:r>
      <w:r w:rsidRPr="00E3787E">
        <w:rPr>
          <w:rFonts w:ascii="Times SUT" w:hAnsi="Times SUT" w:cs="Times SUT"/>
        </w:rPr>
        <w:noBreakHyphen/>
        <w:t> </w:t>
      </w:r>
      <w:r w:rsidRPr="00E3787E">
        <w:rPr>
          <w:rFonts w:ascii="Times SUT" w:hAnsi="Times SUT" w:cs="Times SUT"/>
        </w:rPr>
        <w:noBreakHyphen/>
        <w:t xml:space="preserve"> </w:t>
      </w:r>
      <w:r w:rsidRPr="00E3787E">
        <w:rPr>
          <w:rFonts w:ascii="Times SUT" w:hAnsi="Times SUT" w:cs="Times SUT"/>
          <w:i/>
        </w:rPr>
        <w:t xml:space="preserve">nigu kana kaagutab, kui munelt tuleb </w:t>
      </w:r>
      <w:r w:rsidRPr="00E3787E">
        <w:rPr>
          <w:rFonts w:ascii="Times SUT" w:hAnsi="Times SUT" w:cs="Times SUT"/>
        </w:rPr>
        <w:t xml:space="preserve">Lai;  </w:t>
      </w:r>
      <w:r w:rsidRPr="00E3787E">
        <w:rPr>
          <w:rFonts w:ascii="Times SUT" w:hAnsi="Times SUT" w:cs="Times SUT"/>
          <w:i/>
        </w:rPr>
        <w:t xml:space="preserve">inimene loksub nigu `auduja kana </w:t>
      </w:r>
      <w:r w:rsidRPr="00E3787E">
        <w:rPr>
          <w:rFonts w:ascii="Times SUT" w:hAnsi="Times SUT" w:cs="Times SUT"/>
        </w:rPr>
        <w:t xml:space="preserve">Plt; </w:t>
      </w:r>
      <w:r w:rsidRPr="00E3787E">
        <w:rPr>
          <w:rFonts w:ascii="Times SUT" w:hAnsi="Times SUT" w:cs="Times SUT"/>
          <w:i/>
        </w:rPr>
        <w:t>o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 nagu kana pesä kunagi </w:t>
      </w:r>
      <w:r w:rsidRPr="00E3787E">
        <w:rPr>
          <w:rFonts w:ascii="Times SUT" w:hAnsi="Times SUT" w:cs="Times SUT"/>
        </w:rPr>
        <w:t xml:space="preserve">Trv; </w:t>
      </w:r>
      <w:r w:rsidRPr="00E3787E">
        <w:rPr>
          <w:rFonts w:ascii="Times SUT" w:hAnsi="Times SUT" w:cs="Times SUT"/>
          <w:i/>
        </w:rPr>
        <w:t xml:space="preserve">Nigu kana, nii muna </w:t>
      </w:r>
      <w:r w:rsidRPr="00E3787E">
        <w:rPr>
          <w:rFonts w:ascii="Times SUT" w:hAnsi="Times SUT" w:cs="Times SUT"/>
        </w:rPr>
        <w:t xml:space="preserve">Hel; </w:t>
      </w:r>
      <w:r w:rsidRPr="00E3787E">
        <w:rPr>
          <w:rFonts w:ascii="Times SUT" w:hAnsi="Times SUT" w:cs="Times SUT"/>
          <w:i/>
        </w:rPr>
        <w:t>minijäss istup nigu `audja kana pesä pääl, ei viisi midägi tetä</w:t>
      </w:r>
      <w:r w:rsidRPr="00E3787E">
        <w:rPr>
          <w:rFonts w:ascii="Times SUT" w:hAnsi="Times SUT" w:cs="Times SUT"/>
        </w:rPr>
        <w:t xml:space="preserve"> Nõo; </w:t>
      </w:r>
      <w:r w:rsidRPr="00E3787E">
        <w:rPr>
          <w:rFonts w:ascii="Times SUT" w:hAnsi="Times SUT" w:cs="Times SUT"/>
          <w:i/>
        </w:rPr>
        <w:t xml:space="preserve">taa sääre hadak um, taa nigu kana hand tuulõ käeh </w:t>
      </w:r>
      <w:r w:rsidRPr="00E3787E">
        <w:rPr>
          <w:rFonts w:ascii="Times SUT" w:hAnsi="Times SUT" w:cs="Times SUT"/>
        </w:rPr>
        <w:t xml:space="preserve">Plv; </w:t>
      </w:r>
      <w:r w:rsidRPr="00E3787E">
        <w:rPr>
          <w:rFonts w:ascii="Times SUT" w:hAnsi="Times SUT" w:cs="Times SUT"/>
          <w:i/>
        </w:rPr>
        <w:t xml:space="preserve">sa olt ku kakut kana </w:t>
      </w:r>
      <w:r w:rsidRPr="00E3787E">
        <w:rPr>
          <w:rFonts w:ascii="Times SUT" w:hAnsi="Times SUT" w:cs="Times SUT"/>
        </w:rPr>
        <w:t xml:space="preserve">(näruses riides); </w:t>
      </w:r>
      <w:r w:rsidRPr="00E3787E">
        <w:rPr>
          <w:rFonts w:ascii="Times SUT" w:hAnsi="Times SUT" w:cs="Times SUT"/>
          <w:i/>
        </w:rPr>
        <w:t xml:space="preserve">pahanu käüt ku hämmet kana </w:t>
      </w:r>
      <w:r w:rsidRPr="00E3787E">
        <w:rPr>
          <w:rFonts w:ascii="Times SUT" w:hAnsi="Times SUT" w:cs="Times SUT"/>
        </w:rPr>
        <w:t xml:space="preserve">Se | (saamatu) </w:t>
      </w:r>
      <w:r w:rsidRPr="00E3787E">
        <w:rPr>
          <w:rFonts w:ascii="Times SUT" w:hAnsi="Times SUT" w:cs="Times SUT"/>
          <w:i/>
        </w:rPr>
        <w:t xml:space="preserve">`Vergu `päästämise ajal küll `kinnastega midägi tehä ei old, olid `nindagu kana taguss </w:t>
      </w:r>
      <w:r w:rsidRPr="00E3787E">
        <w:rPr>
          <w:rFonts w:ascii="Times SUT" w:hAnsi="Times SUT" w:cs="Times SUT"/>
        </w:rPr>
        <w:t>Kuu;</w:t>
      </w:r>
      <w:r w:rsidRPr="00E3787E">
        <w:rPr>
          <w:rFonts w:ascii="Times SUT" w:hAnsi="Times SUT" w:cs="Times SUT"/>
          <w:i/>
        </w:rPr>
        <w:t xml:space="preserve"> Tatterdab `käia nigu takkus kana</w:t>
      </w:r>
      <w:r w:rsidRPr="00E3787E">
        <w:rPr>
          <w:rFonts w:ascii="Times SUT" w:hAnsi="Times SUT" w:cs="Times SUT"/>
        </w:rPr>
        <w:t xml:space="preserve"> IisR; [nagu]</w:t>
      </w:r>
      <w:r w:rsidRPr="00E3787E">
        <w:rPr>
          <w:rFonts w:ascii="Times SUT" w:hAnsi="Times SUT" w:cs="Times SUT"/>
          <w:i/>
        </w:rPr>
        <w:t xml:space="preserve"> Kana `takkude sees `kinni</w:t>
      </w:r>
      <w:r w:rsidRPr="00E3787E">
        <w:rPr>
          <w:rFonts w:ascii="Times SUT" w:hAnsi="Times SUT" w:cs="Times SUT"/>
        </w:rPr>
        <w:t xml:space="preserve"> Jäm; </w:t>
      </w:r>
      <w:r w:rsidRPr="00E3787E">
        <w:rPr>
          <w:rFonts w:ascii="Times SUT" w:hAnsi="Times SUT" w:cs="Times SUT"/>
          <w:i/>
        </w:rPr>
        <w:t>Just kut kana takkus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Emm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See mees oo iga 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saga nagu kana takkus </w:t>
      </w:r>
      <w:r w:rsidRPr="00E3787E">
        <w:rPr>
          <w:rFonts w:ascii="Times SUT" w:hAnsi="Times SUT" w:cs="Times SUT"/>
        </w:rPr>
        <w:t>Han;</w:t>
      </w:r>
      <w:r w:rsidRPr="00E3787E">
        <w:rPr>
          <w:rFonts w:ascii="Times SUT" w:hAnsi="Times SUT" w:cs="Times SUT"/>
          <w:i/>
        </w:rPr>
        <w:t xml:space="preserve"> ei saa oma `tööga edasi, nigu kana kammitsas </w:t>
      </w:r>
      <w:r w:rsidRPr="00E3787E">
        <w:rPr>
          <w:rFonts w:ascii="Times SUT" w:hAnsi="Times SUT" w:cs="Times SUT"/>
        </w:rPr>
        <w:t xml:space="preserve">Lai; </w:t>
      </w:r>
      <w:r w:rsidRPr="00E3787E">
        <w:rPr>
          <w:rFonts w:ascii="Times SUT" w:hAnsi="Times SUT" w:cs="Times SUT"/>
          <w:i/>
        </w:rPr>
        <w:t>Es lää täl üi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ski tüü, nigu kana rabeli pakalden </w:t>
      </w:r>
      <w:r w:rsidRPr="00E3787E">
        <w:rPr>
          <w:rFonts w:ascii="Times SUT" w:hAnsi="Times SUT" w:cs="Times SUT"/>
        </w:rPr>
        <w:t xml:space="preserve">Hel; </w:t>
      </w:r>
      <w:r w:rsidRPr="00E3787E">
        <w:rPr>
          <w:rFonts w:ascii="Times SUT" w:hAnsi="Times SUT" w:cs="Times SUT"/>
          <w:i/>
        </w:rPr>
        <w:t>nigu kana `paklin, käperdäb `pa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lald </w:t>
      </w:r>
      <w:r w:rsidRPr="00E3787E">
        <w:rPr>
          <w:rFonts w:ascii="Times SUT" w:hAnsi="Times SUT" w:cs="Times SUT"/>
        </w:rPr>
        <w:t>Ran;</w:t>
      </w:r>
      <w:r w:rsidRPr="00E3787E">
        <w:rPr>
          <w:rFonts w:ascii="Times SUT" w:hAnsi="Times SUT" w:cs="Times SUT"/>
          <w:i/>
        </w:rPr>
        <w:t xml:space="preserve"> Um ku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 xml:space="preserve">kana kammitsõn </w:t>
      </w:r>
      <w:r w:rsidRPr="00E3787E">
        <w:rPr>
          <w:rFonts w:ascii="Times SUT" w:hAnsi="Times SUT" w:cs="Times SUT"/>
        </w:rPr>
        <w:t xml:space="preserve">Rõu; </w:t>
      </w:r>
      <w:r w:rsidRPr="00E3787E">
        <w:rPr>
          <w:rFonts w:ascii="Times SUT" w:hAnsi="Times SUT" w:cs="Times SUT"/>
          <w:i/>
        </w:rPr>
        <w:t xml:space="preserve">Olõt nigu kana paklih </w:t>
      </w:r>
      <w:r w:rsidRPr="00E3787E">
        <w:rPr>
          <w:rFonts w:ascii="Times SUT" w:hAnsi="Times SUT" w:cs="Times SUT"/>
        </w:rPr>
        <w:t xml:space="preserve">Vas; </w:t>
      </w:r>
      <w:r w:rsidRPr="00E3787E">
        <w:rPr>
          <w:rFonts w:ascii="Times SUT" w:hAnsi="Times SUT" w:cs="Times SUT"/>
          <w:i/>
        </w:rPr>
        <w:t>ni hi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lak olõdõ kui kana pakaldõ 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eeh </w:t>
      </w:r>
      <w:r w:rsidRPr="00E3787E">
        <w:rPr>
          <w:rFonts w:ascii="Times SUT" w:hAnsi="Times SUT" w:cs="Times SUT"/>
        </w:rPr>
        <w:t xml:space="preserve">Se | (nõutu, teovõimetu) </w:t>
      </w:r>
      <w:r w:rsidRPr="00E3787E">
        <w:rPr>
          <w:rFonts w:ascii="Times SUT" w:hAnsi="Times SUT" w:cs="Times SUT"/>
          <w:i/>
        </w:rPr>
        <w:t xml:space="preserve">`Miski kättä ei akka, `ulgub nagu `piata kana `ringi </w:t>
      </w:r>
      <w:r w:rsidRPr="00E3787E">
        <w:rPr>
          <w:rFonts w:ascii="Times SUT" w:hAnsi="Times SUT" w:cs="Times SUT"/>
        </w:rPr>
        <w:t>Jõh;</w:t>
      </w:r>
      <w:r w:rsidRPr="00E3787E">
        <w:rPr>
          <w:rFonts w:ascii="Times SUT" w:hAnsi="Times SUT" w:cs="Times SUT"/>
          <w:i/>
        </w:rPr>
        <w:t xml:space="preserve"> Just noagu `peata kana, `oska änam tehja midagi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 xml:space="preserve">Jooseb ömber naagu muna valus kana </w:t>
      </w:r>
      <w:r w:rsidRPr="00E3787E">
        <w:rPr>
          <w:rFonts w:ascii="Times SUT" w:hAnsi="Times SUT" w:cs="Times SUT"/>
        </w:rPr>
        <w:t xml:space="preserve">Pöi; </w:t>
      </w:r>
      <w:r w:rsidRPr="00E3787E">
        <w:rPr>
          <w:rFonts w:ascii="Times SUT" w:hAnsi="Times SUT" w:cs="Times SUT"/>
          <w:i/>
        </w:rPr>
        <w:t xml:space="preserve">Just kut munas kana </w:t>
      </w:r>
      <w:r w:rsidRPr="00E3787E">
        <w:rPr>
          <w:rFonts w:ascii="Times SUT" w:hAnsi="Times SUT" w:cs="Times SUT"/>
        </w:rPr>
        <w:t>Emm;</w:t>
      </w:r>
      <w:r w:rsidRPr="00E3787E">
        <w:rPr>
          <w:rFonts w:ascii="Times SUT" w:hAnsi="Times SUT" w:cs="Times SUT"/>
          <w:i/>
        </w:rPr>
        <w:t xml:space="preserve"> Inimesed olid nagu `piata kanad sõja `aegas </w:t>
      </w:r>
      <w:r w:rsidRPr="00E3787E">
        <w:rPr>
          <w:rFonts w:ascii="Times SUT" w:hAnsi="Times SUT" w:cs="Times SUT"/>
        </w:rPr>
        <w:t xml:space="preserve">Han; </w:t>
      </w:r>
      <w:r w:rsidRPr="00E3787E">
        <w:rPr>
          <w:rFonts w:ascii="Times SUT" w:hAnsi="Times SUT" w:cs="Times SUT"/>
          <w:i/>
        </w:rPr>
        <w:t xml:space="preserve">jooseb mööda küla nagu kana munas </w:t>
      </w:r>
      <w:r w:rsidRPr="00E3787E">
        <w:rPr>
          <w:rFonts w:ascii="Times SUT" w:hAnsi="Times SUT" w:cs="Times SUT"/>
        </w:rPr>
        <w:t xml:space="preserve">Juu; </w:t>
      </w:r>
      <w:r w:rsidRPr="00E3787E">
        <w:rPr>
          <w:rFonts w:ascii="Times SUT" w:hAnsi="Times SUT" w:cs="Times SUT"/>
          <w:i/>
        </w:rPr>
        <w:t>lõkendab näost kui munas kana</w:t>
      </w:r>
      <w:r w:rsidRPr="00E3787E">
        <w:rPr>
          <w:rFonts w:ascii="Times SUT" w:hAnsi="Times SUT" w:cs="Times SUT"/>
        </w:rPr>
        <w:t xml:space="preserve"> Lai; </w:t>
      </w:r>
      <w:r w:rsidRPr="00E3787E">
        <w:rPr>
          <w:rFonts w:ascii="Times SUT" w:hAnsi="Times SUT" w:cs="Times SUT"/>
          <w:i/>
        </w:rPr>
        <w:t xml:space="preserve">Käi ku munavalus kana </w:t>
      </w:r>
      <w:r w:rsidRPr="00E3787E">
        <w:rPr>
          <w:rFonts w:ascii="Times SUT" w:hAnsi="Times SUT" w:cs="Times SUT"/>
        </w:rPr>
        <w:t xml:space="preserve">Hel; </w:t>
      </w:r>
      <w:r w:rsidRPr="00E3787E">
        <w:rPr>
          <w:rFonts w:ascii="Times SUT" w:hAnsi="Times SUT" w:cs="Times SUT"/>
          <w:b/>
        </w:rPr>
        <w:t>b.</w:t>
      </w:r>
      <w:r w:rsidRPr="00E3787E">
        <w:rPr>
          <w:rFonts w:ascii="Times SUT" w:hAnsi="Times SUT" w:cs="Times SUT"/>
        </w:rPr>
        <w:t xml:space="preserve"> (ilmekad ütlused, kõnekäänud, vanasõnad jne) </w:t>
      </w:r>
      <w:r w:rsidRPr="00E3787E">
        <w:rPr>
          <w:rFonts w:ascii="Times SUT" w:hAnsi="Times SUT" w:cs="Times SUT"/>
          <w:i/>
        </w:rPr>
        <w:t>Sant kana kaagudab ise oma pesa üles</w:t>
      </w:r>
      <w:r w:rsidRPr="00E3787E">
        <w:rPr>
          <w:rFonts w:ascii="Times SUT" w:hAnsi="Times SUT" w:cs="Times SUT"/>
        </w:rPr>
        <w:t xml:space="preserve"> Emm; (vallaslapse sündimisest) </w:t>
      </w:r>
      <w:r w:rsidRPr="00E3787E">
        <w:rPr>
          <w:rFonts w:ascii="Times SUT" w:hAnsi="Times SUT" w:cs="Times SUT"/>
          <w:i/>
        </w:rPr>
        <w:t xml:space="preserve">Vade </w:t>
      </w:r>
      <w:r w:rsidRPr="00E3787E">
        <w:rPr>
          <w:rFonts w:ascii="Times SUT" w:hAnsi="Times SUT" w:cs="Times SUT"/>
        </w:rPr>
        <w:t>(talu)</w:t>
      </w:r>
      <w:r w:rsidRPr="00E3787E">
        <w:rPr>
          <w:rFonts w:ascii="Times SUT" w:hAnsi="Times SUT" w:cs="Times SUT"/>
          <w:i/>
        </w:rPr>
        <w:t xml:space="preserve"> noor kana akand eele omiku munele </w:t>
      </w:r>
      <w:r w:rsidRPr="00E3787E">
        <w:rPr>
          <w:rFonts w:ascii="Times SUT" w:hAnsi="Times SUT" w:cs="Times SUT"/>
        </w:rPr>
        <w:t xml:space="preserve">Juu | </w:t>
      </w:r>
      <w:r w:rsidRPr="00E3787E">
        <w:rPr>
          <w:rFonts w:ascii="Times SUT" w:hAnsi="Times SUT" w:cs="Times SUT"/>
          <w:i/>
        </w:rPr>
        <w:t>Kana muneb nokkast, lehm `lüpsab suust</w:t>
      </w:r>
      <w:r w:rsidRPr="00E3787E">
        <w:rPr>
          <w:rFonts w:ascii="Times SUT" w:hAnsi="Times SUT" w:cs="Times SUT"/>
        </w:rPr>
        <w:t xml:space="preserve"> IisR; </w:t>
      </w:r>
      <w:r w:rsidRPr="00E3787E">
        <w:rPr>
          <w:rFonts w:ascii="Times SUT" w:hAnsi="Times SUT" w:cs="Times SUT"/>
          <w:i/>
        </w:rPr>
        <w:t>Lehem lüpsab suust, kana muneb nokkast</w:t>
      </w:r>
      <w:r w:rsidRPr="00E3787E">
        <w:rPr>
          <w:rFonts w:ascii="Times SUT" w:hAnsi="Times SUT" w:cs="Times SUT"/>
        </w:rPr>
        <w:t xml:space="preserve"> Emm; </w:t>
      </w:r>
      <w:r w:rsidRPr="00E3787E">
        <w:rPr>
          <w:rFonts w:ascii="Times SUT" w:hAnsi="Times SUT" w:cs="Times SUT"/>
          <w:i/>
        </w:rPr>
        <w:t>kana muneb nokast ja lehm lüpsab suust</w:t>
      </w:r>
      <w:r w:rsidRPr="00E3787E">
        <w:rPr>
          <w:rFonts w:ascii="Times SUT" w:hAnsi="Times SUT" w:cs="Times SUT"/>
        </w:rPr>
        <w:t xml:space="preserve"> KuuK; </w:t>
      </w:r>
      <w:r w:rsidRPr="00E3787E">
        <w:rPr>
          <w:rFonts w:ascii="Times SUT" w:hAnsi="Times SUT" w:cs="Times SUT"/>
          <w:i/>
        </w:rPr>
        <w:t>kana võtt no</w:t>
      </w:r>
      <w:r w:rsidR="00E3787E" w:rsidRPr="00E3787E">
        <w:rPr>
          <w:rFonts w:ascii="Times SUT" w:hAnsi="Times SUT" w:cs="Times SUT"/>
          <w:i/>
        </w:rPr>
        <w:t>ḱ</w:t>
      </w:r>
      <w:r w:rsidRPr="00E3787E">
        <w:rPr>
          <w:rFonts w:ascii="Times SUT" w:hAnsi="Times SUT" w:cs="Times SUT"/>
          <w:i/>
        </w:rPr>
        <w:t>ist munõ</w:t>
      </w:r>
      <w:r w:rsidRPr="00E3787E">
        <w:rPr>
          <w:rFonts w:ascii="Times SUT" w:hAnsi="Times SUT" w:cs="Times SUT"/>
        </w:rPr>
        <w:t xml:space="preserve"> Urv; </w:t>
      </w:r>
      <w:r w:rsidRPr="00E3787E">
        <w:rPr>
          <w:rFonts w:ascii="Times SUT" w:hAnsi="Times SUT" w:cs="Times SUT"/>
          <w:i/>
        </w:rPr>
        <w:t xml:space="preserve">Lehm nüss suust, kana munõss nokast </w:t>
      </w:r>
      <w:r w:rsidRPr="00E3787E">
        <w:rPr>
          <w:rFonts w:ascii="Times SUT" w:hAnsi="Times SUT" w:cs="Times SUT"/>
        </w:rPr>
        <w:t xml:space="preserve">Krl | </w:t>
      </w:r>
      <w:r w:rsidRPr="00E3787E">
        <w:rPr>
          <w:rFonts w:ascii="Times SUT" w:hAnsi="Times SUT" w:cs="Times SUT"/>
          <w:i/>
        </w:rPr>
        <w:t>läät püve `püüntme, `kaotet kana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kogunti kätte ärä</w:t>
      </w:r>
      <w:r w:rsidRPr="00E3787E">
        <w:rPr>
          <w:rFonts w:ascii="Times SUT" w:hAnsi="Times SUT" w:cs="Times SUT"/>
        </w:rPr>
        <w:t xml:space="preserve"> Krk; </w:t>
      </w:r>
      <w:r w:rsidRPr="00E3787E">
        <w:rPr>
          <w:rFonts w:ascii="Times SUT" w:hAnsi="Times SUT" w:cs="Times SUT"/>
          <w:i/>
        </w:rPr>
        <w:t>no püvve lääti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`püüdmä, peräkõrd `kaotat kanagi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käest är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Krl; </w:t>
      </w:r>
      <w:r w:rsidRPr="00E3787E">
        <w:rPr>
          <w:rFonts w:ascii="Times SUT" w:hAnsi="Times SUT" w:cs="Times SUT"/>
          <w:i/>
        </w:rPr>
        <w:t>sa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 xml:space="preserve"> `lä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si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püvve `püündmä, `kaodi kanagi käest vällä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Har; </w:t>
      </w:r>
      <w:r w:rsidRPr="00E3787E">
        <w:rPr>
          <w:rFonts w:ascii="Times SUT" w:hAnsi="Times SUT" w:cs="Times SUT"/>
          <w:i/>
        </w:rPr>
        <w:t>läät püvve `püüdmä, kaotat är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kanagi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Lut |</w:t>
      </w:r>
      <w:r w:rsidRPr="00E3787E">
        <w:rPr>
          <w:rFonts w:ascii="Times SUT" w:hAnsi="Times SUT" w:cs="Times SUT"/>
          <w:i/>
        </w:rPr>
        <w:t xml:space="preserve"> Ega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k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>i</w:t>
      </w:r>
      <w:r w:rsidR="00E3787E" w:rsidRPr="00E3787E">
        <w:rPr>
          <w:rFonts w:ascii="Times SUT" w:hAnsi="Times SUT" w:cs="Times SUT"/>
          <w:i/>
        </w:rPr>
        <w:t>ḱ</w:t>
      </w:r>
      <w:r w:rsidRPr="00E3787E">
        <w:rPr>
          <w:rFonts w:ascii="Times SUT" w:hAnsi="Times SUT" w:cs="Times SUT"/>
          <w:i/>
        </w:rPr>
        <w:t xml:space="preserve"> kana ei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saa o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>silõ ja k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>i</w:t>
      </w:r>
      <w:r w:rsidR="00E3787E" w:rsidRPr="00E3787E">
        <w:rPr>
          <w:rFonts w:ascii="Times SUT" w:hAnsi="Times SUT" w:cs="Times SUT"/>
          <w:i/>
        </w:rPr>
        <w:t>ḱ</w:t>
      </w:r>
      <w:r w:rsidRPr="00E3787E">
        <w:rPr>
          <w:rFonts w:ascii="Times SUT" w:hAnsi="Times SUT" w:cs="Times SUT"/>
          <w:i/>
        </w:rPr>
        <w:t xml:space="preserve"> `tütrugu ei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 xml:space="preserve">saa mehele kah </w:t>
      </w:r>
      <w:r w:rsidRPr="00E3787E">
        <w:rPr>
          <w:rFonts w:ascii="Times SUT" w:hAnsi="Times SUT" w:cs="Times SUT"/>
        </w:rPr>
        <w:t xml:space="preserve">Urv; </w:t>
      </w:r>
      <w:r w:rsidRPr="00E3787E">
        <w:rPr>
          <w:rFonts w:ascii="Times SUT" w:hAnsi="Times SUT" w:cs="Times SUT"/>
          <w:spacing w:val="40"/>
        </w:rPr>
        <w:t>kana</w:t>
      </w:r>
      <w:r w:rsidRPr="00E3787E">
        <w:rPr>
          <w:rFonts w:ascii="Times SUT" w:hAnsi="Times SUT" w:cs="Times SUT"/>
          <w:i/>
          <w:spacing w:val="40"/>
        </w:rPr>
        <w:t xml:space="preserve"> </w:t>
      </w:r>
      <w:r w:rsidRPr="00E3787E">
        <w:rPr>
          <w:rFonts w:ascii="Times SUT" w:hAnsi="Times SUT" w:cs="Times SUT"/>
          <w:spacing w:val="40"/>
        </w:rPr>
        <w:t>katkuma ~ kitkuma</w:t>
      </w:r>
      <w:r w:rsidRPr="00E3787E">
        <w:rPr>
          <w:rFonts w:ascii="Times SUT" w:hAnsi="Times SUT" w:cs="Times SUT"/>
        </w:rPr>
        <w:t xml:space="preserve"> tülitsema, jagelema, erimeelsusi lahendama </w:t>
      </w:r>
      <w:r w:rsidRPr="00E3787E">
        <w:rPr>
          <w:rFonts w:ascii="Times SUT" w:hAnsi="Times SUT" w:cs="Times SUT"/>
          <w:i/>
        </w:rPr>
        <w:t xml:space="preserve">tämäl oli sen onuga ka midägi kana `kitkuda siel </w:t>
      </w:r>
      <w:r w:rsidRPr="00E3787E">
        <w:rPr>
          <w:rFonts w:ascii="Times SUT" w:hAnsi="Times SUT" w:cs="Times SUT"/>
        </w:rPr>
        <w:t xml:space="preserve">Kuu; </w:t>
      </w:r>
      <w:r w:rsidRPr="00E3787E">
        <w:rPr>
          <w:rFonts w:ascii="Times SUT" w:hAnsi="Times SUT" w:cs="Times SUT"/>
          <w:i/>
        </w:rPr>
        <w:t xml:space="preserve">Mis kana te katkute </w:t>
      </w:r>
      <w:r w:rsidRPr="00E3787E">
        <w:rPr>
          <w:rFonts w:ascii="Times SUT" w:hAnsi="Times SUT" w:cs="Times SUT"/>
        </w:rPr>
        <w:t>Pha;</w:t>
      </w:r>
      <w:r w:rsidRPr="00E3787E">
        <w:rPr>
          <w:rFonts w:ascii="Times SUT" w:hAnsi="Times SUT" w:cs="Times SUT"/>
          <w:i/>
        </w:rPr>
        <w:t xml:space="preserve"> nendel oo `ampsest ajast teene tesega kana `katkoda </w:t>
      </w:r>
      <w:r w:rsidRPr="00E3787E">
        <w:rPr>
          <w:rFonts w:ascii="Times SUT" w:hAnsi="Times SUT" w:cs="Times SUT"/>
        </w:rPr>
        <w:t>Mih;</w:t>
      </w:r>
      <w:r w:rsidRPr="00E3787E">
        <w:rPr>
          <w:rFonts w:ascii="Times SUT" w:hAnsi="Times SUT" w:cs="Times SUT"/>
          <w:i/>
        </w:rPr>
        <w:t xml:space="preserve"> meil on üks sihuke kana `kitkuda </w:t>
      </w:r>
      <w:r w:rsidRPr="00E3787E">
        <w:rPr>
          <w:rFonts w:ascii="Times SUT" w:hAnsi="Times SUT" w:cs="Times SUT"/>
        </w:rPr>
        <w:t xml:space="preserve">Plt; </w:t>
      </w:r>
      <w:r w:rsidRPr="00E3787E">
        <w:rPr>
          <w:rFonts w:ascii="Times SUT" w:hAnsi="Times SUT" w:cs="Times SUT"/>
          <w:i/>
        </w:rPr>
        <w:t xml:space="preserve">`kiisleva ja `kakleva, mes kana näil kakku piass olema </w:t>
      </w:r>
      <w:r w:rsidRPr="00E3787E">
        <w:rPr>
          <w:rFonts w:ascii="Times SUT" w:hAnsi="Times SUT" w:cs="Times SUT"/>
        </w:rPr>
        <w:t xml:space="preserve">Nõo; </w:t>
      </w:r>
      <w:r w:rsidRPr="00E3787E">
        <w:rPr>
          <w:rFonts w:ascii="Times SUT" w:hAnsi="Times SUT" w:cs="Times SUT"/>
          <w:i/>
        </w:rPr>
        <w:t>mul um sukka ü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 kana kakku </w:t>
      </w:r>
      <w:r w:rsidRPr="00E3787E">
        <w:rPr>
          <w:rFonts w:ascii="Times SUT" w:hAnsi="Times SUT" w:cs="Times SUT"/>
        </w:rPr>
        <w:t xml:space="preserve">Plv; </w:t>
      </w:r>
      <w:r w:rsidRPr="00E3787E">
        <w:rPr>
          <w:rFonts w:ascii="Times SUT" w:hAnsi="Times SUT" w:cs="Times SUT"/>
          <w:spacing w:val="40"/>
        </w:rPr>
        <w:t>kana kuseb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ilmvõimatu asi </w:t>
      </w:r>
      <w:r w:rsidRPr="00E3787E">
        <w:rPr>
          <w:rFonts w:ascii="Times SUT" w:hAnsi="Times SUT" w:cs="Times SUT"/>
          <w:i/>
        </w:rPr>
        <w:t xml:space="preserve">`enne ma </w:t>
      </w:r>
      <w:r w:rsidRPr="00E3787E">
        <w:rPr>
          <w:rFonts w:ascii="Times SUT" w:hAnsi="Times SUT" w:cs="Times SUT"/>
        </w:rPr>
        <w:t xml:space="preserve">[ei] </w:t>
      </w:r>
      <w:r w:rsidRPr="00E3787E">
        <w:rPr>
          <w:rFonts w:ascii="Times SUT" w:hAnsi="Times SUT" w:cs="Times SUT"/>
          <w:i/>
        </w:rPr>
        <w:t xml:space="preserve">akka tegema, kui kana kusel akkab </w:t>
      </w:r>
      <w:r w:rsidRPr="00E3787E">
        <w:rPr>
          <w:rFonts w:ascii="Times SUT" w:hAnsi="Times SUT" w:cs="Times SUT"/>
        </w:rPr>
        <w:t xml:space="preserve">Ris | (manitsus lapsele, kes suurte jutu vahele kippus rääkima) </w:t>
      </w:r>
      <w:r w:rsidRPr="00E3787E">
        <w:rPr>
          <w:rFonts w:ascii="Times SUT" w:hAnsi="Times SUT" w:cs="Times SUT"/>
          <w:i/>
        </w:rPr>
        <w:t xml:space="preserve">laps ei tohi muul aal `rääkida </w:t>
      </w:r>
      <w:r w:rsidRPr="00E3787E">
        <w:rPr>
          <w:rFonts w:ascii="Times SUT" w:hAnsi="Times SUT" w:cs="Times SUT"/>
        </w:rPr>
        <w:t xml:space="preserve">[kui ainult] </w:t>
      </w:r>
      <w:r w:rsidRPr="00E3787E">
        <w:rPr>
          <w:rFonts w:ascii="Times SUT" w:hAnsi="Times SUT" w:cs="Times SUT"/>
          <w:i/>
        </w:rPr>
        <w:t xml:space="preserve">siis, kui kana kuseb </w:t>
      </w:r>
      <w:r w:rsidRPr="00E3787E">
        <w:rPr>
          <w:rFonts w:ascii="Times SUT" w:hAnsi="Times SUT" w:cs="Times SUT"/>
        </w:rPr>
        <w:t xml:space="preserve">Kul; </w:t>
      </w:r>
      <w:r w:rsidRPr="00E3787E">
        <w:rPr>
          <w:rFonts w:ascii="Times SUT" w:hAnsi="Times SUT" w:cs="Times SUT"/>
          <w:i/>
        </w:rPr>
        <w:t>laps räägib siis kui kana kuseb</w:t>
      </w:r>
      <w:r w:rsidRPr="00E3787E">
        <w:rPr>
          <w:rFonts w:ascii="Times SUT" w:hAnsi="Times SUT" w:cs="Times SUT"/>
        </w:rPr>
        <w:t xml:space="preserve"> Hag; </w:t>
      </w:r>
      <w:r w:rsidRPr="00E3787E">
        <w:rPr>
          <w:rFonts w:ascii="Times SUT" w:hAnsi="Times SUT" w:cs="Times SUT"/>
          <w:i/>
        </w:rPr>
        <w:t xml:space="preserve">laps tohib `riakida, kui kana kuseb </w:t>
      </w:r>
      <w:r w:rsidRPr="00E3787E">
        <w:rPr>
          <w:rFonts w:ascii="Times SUT" w:hAnsi="Times SUT" w:cs="Times SUT"/>
        </w:rPr>
        <w:t xml:space="preserve">Lai; </w:t>
      </w:r>
      <w:r w:rsidRPr="00E3787E">
        <w:rPr>
          <w:rFonts w:ascii="Times SUT" w:hAnsi="Times SUT" w:cs="Times SUT"/>
          <w:i/>
        </w:rPr>
        <w:t>kas nüid kana `kussi</w:t>
      </w:r>
      <w:r w:rsidRPr="00E3787E">
        <w:rPr>
          <w:rFonts w:ascii="Times SUT" w:hAnsi="Times SUT" w:cs="Times SUT"/>
        </w:rPr>
        <w:t xml:space="preserve"> (küsiti lapselt) Ran; </w:t>
      </w:r>
      <w:r w:rsidRPr="00E3787E">
        <w:rPr>
          <w:rFonts w:ascii="Times SUT" w:hAnsi="Times SUT" w:cs="Times SUT"/>
          <w:i/>
        </w:rPr>
        <w:t>üteldi latsele et</w:t>
      </w:r>
      <w:r w:rsidRPr="00E3787E">
        <w:rPr>
          <w:rFonts w:ascii="Times SUT" w:hAnsi="Times SUT" w:cs="Times SUT"/>
        </w:rPr>
        <w:t>:</w:t>
      </w:r>
      <w:r w:rsidRPr="00E3787E">
        <w:rPr>
          <w:rFonts w:ascii="Times SUT" w:hAnsi="Times SUT" w:cs="Times SUT"/>
          <w:i/>
        </w:rPr>
        <w:t xml:space="preserve"> sa kõnele siss ku kana kuseb </w:t>
      </w:r>
      <w:r w:rsidRPr="00E3787E">
        <w:rPr>
          <w:rFonts w:ascii="Times SUT" w:hAnsi="Times SUT" w:cs="Times SUT"/>
        </w:rPr>
        <w:t xml:space="preserve">Nõo; </w:t>
      </w:r>
      <w:r w:rsidRPr="00E3787E">
        <w:rPr>
          <w:rFonts w:ascii="Times SUT" w:hAnsi="Times SUT" w:cs="Times SUT"/>
          <w:spacing w:val="40"/>
        </w:rPr>
        <w:t>pime kana</w:t>
      </w:r>
      <w:r w:rsidRPr="00E3787E">
        <w:rPr>
          <w:rFonts w:ascii="Times SUT" w:hAnsi="Times SUT" w:cs="Times SUT"/>
        </w:rPr>
        <w:t xml:space="preserve"> (rumal) </w:t>
      </w:r>
      <w:r w:rsidRPr="00E3787E">
        <w:rPr>
          <w:rFonts w:ascii="Times SUT" w:hAnsi="Times SUT" w:cs="Times SUT"/>
          <w:i/>
        </w:rPr>
        <w:t>Näh pime kana, kus su oma `mõistus oli</w:t>
      </w:r>
      <w:r w:rsidRPr="00E3787E">
        <w:rPr>
          <w:rFonts w:ascii="Times SUT" w:hAnsi="Times SUT" w:cs="Times SUT"/>
        </w:rPr>
        <w:t xml:space="preserve"> IisR; </w:t>
      </w:r>
      <w:r w:rsidRPr="00E3787E">
        <w:rPr>
          <w:rFonts w:ascii="Times SUT" w:hAnsi="Times SUT" w:cs="Times SUT"/>
          <w:i/>
        </w:rPr>
        <w:t>mis `soldat püme kana l</w:t>
      </w:r>
      <w:r w:rsidR="00E3787E" w:rsidRPr="00E3787E">
        <w:rPr>
          <w:rFonts w:ascii="Times SUT" w:hAnsi="Times SUT" w:cs="Times SUT"/>
          <w:i/>
        </w:rPr>
        <w:t>ε</w:t>
      </w:r>
      <w:r w:rsidRPr="00E3787E">
        <w:rPr>
          <w:rFonts w:ascii="Times SUT" w:hAnsi="Times SUT" w:cs="Times SUT"/>
          <w:i/>
        </w:rPr>
        <w:t xml:space="preserve">he kohegid </w:t>
      </w:r>
      <w:r w:rsidRPr="00E3787E">
        <w:rPr>
          <w:rFonts w:ascii="Times SUT" w:hAnsi="Times SUT" w:cs="Times SUT"/>
        </w:rPr>
        <w:t xml:space="preserve">Khk; </w:t>
      </w:r>
      <w:r w:rsidRPr="00E3787E">
        <w:rPr>
          <w:rFonts w:ascii="Times SUT" w:hAnsi="Times SUT" w:cs="Times SUT"/>
          <w:i/>
        </w:rPr>
        <w:t>ta ü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 pimme kana om päälegi </w:t>
      </w:r>
      <w:r w:rsidRPr="00E3787E">
        <w:rPr>
          <w:rFonts w:ascii="Times SUT" w:hAnsi="Times SUT" w:cs="Times SUT"/>
        </w:rPr>
        <w:t xml:space="preserve">Kan | (ootamatust, teenimatust edust, õnnest) </w:t>
      </w:r>
      <w:r w:rsidRPr="00E3787E">
        <w:rPr>
          <w:rFonts w:ascii="Times SUT" w:hAnsi="Times SUT" w:cs="Times SUT"/>
          <w:i/>
        </w:rPr>
        <w:t xml:space="preserve">Ka püme kana löiab vahest tera </w:t>
      </w:r>
      <w:r w:rsidRPr="00E3787E">
        <w:rPr>
          <w:rFonts w:ascii="Times SUT" w:hAnsi="Times SUT" w:cs="Times SUT"/>
        </w:rPr>
        <w:t xml:space="preserve">Emm; </w:t>
      </w:r>
      <w:r w:rsidRPr="00E3787E">
        <w:rPr>
          <w:rFonts w:ascii="Times SUT" w:hAnsi="Times SUT" w:cs="Times SUT"/>
          <w:i/>
        </w:rPr>
        <w:t>pime kana leiab ea tera</w:t>
      </w:r>
      <w:r w:rsidRPr="00E3787E">
        <w:rPr>
          <w:rFonts w:ascii="Times SUT" w:hAnsi="Times SUT" w:cs="Times SUT"/>
        </w:rPr>
        <w:t xml:space="preserve"> Tor; </w:t>
      </w:r>
      <w:r w:rsidRPr="00E3787E">
        <w:rPr>
          <w:rFonts w:ascii="Times SUT" w:hAnsi="Times SUT" w:cs="Times SUT"/>
          <w:i/>
        </w:rPr>
        <w:t xml:space="preserve">Nagu pime kana, aga nää, tera leidis </w:t>
      </w:r>
      <w:r w:rsidRPr="00E3787E">
        <w:rPr>
          <w:rFonts w:ascii="Times SUT" w:hAnsi="Times SUT" w:cs="Times SUT"/>
        </w:rPr>
        <w:t>Jür;</w:t>
      </w:r>
      <w:r w:rsidRPr="00E3787E">
        <w:rPr>
          <w:rFonts w:ascii="Times SUT" w:hAnsi="Times SUT" w:cs="Times SUT"/>
          <w:i/>
        </w:rPr>
        <w:t xml:space="preserve"> sul nagu pimmel kanal õ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n </w:t>
      </w:r>
      <w:r w:rsidRPr="00E3787E">
        <w:rPr>
          <w:rFonts w:ascii="Times SUT" w:hAnsi="Times SUT" w:cs="Times SUT"/>
        </w:rPr>
        <w:t xml:space="preserve">Trv; </w:t>
      </w:r>
      <w:r w:rsidRPr="00E3787E">
        <w:rPr>
          <w:rFonts w:ascii="Times SUT" w:hAnsi="Times SUT" w:cs="Times SUT"/>
          <w:i/>
        </w:rPr>
        <w:t>pime kana lövväb kah terä</w:t>
      </w:r>
      <w:r w:rsidRPr="00E3787E">
        <w:rPr>
          <w:rFonts w:ascii="Times SUT" w:hAnsi="Times SUT" w:cs="Times SUT"/>
        </w:rPr>
        <w:t xml:space="preserve"> Ran; </w:t>
      </w:r>
      <w:r w:rsidRPr="00E3787E">
        <w:rPr>
          <w:rFonts w:ascii="Times SUT" w:hAnsi="Times SUT" w:cs="Times SUT"/>
          <w:i/>
        </w:rPr>
        <w:t xml:space="preserve">Pümme kana ei lövvä terri </w:t>
      </w:r>
      <w:r w:rsidRPr="00E3787E">
        <w:rPr>
          <w:rFonts w:ascii="Times SUT" w:hAnsi="Times SUT" w:cs="Times SUT"/>
        </w:rPr>
        <w:t xml:space="preserve">Krl; </w:t>
      </w:r>
      <w:r w:rsidRPr="00E3787E">
        <w:rPr>
          <w:rFonts w:ascii="Times SUT" w:hAnsi="Times SUT" w:cs="Times SUT"/>
          <w:i/>
        </w:rPr>
        <w:t>sa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 xml:space="preserve">lt nigu pümme kana terä `leüdünü </w:t>
      </w:r>
      <w:r w:rsidRPr="00E3787E">
        <w:rPr>
          <w:rFonts w:ascii="Times SUT" w:hAnsi="Times SUT" w:cs="Times SUT"/>
        </w:rPr>
        <w:t xml:space="preserve">Har; </w:t>
      </w:r>
      <w:r w:rsidRPr="00E3787E">
        <w:rPr>
          <w:rFonts w:ascii="Times SUT" w:hAnsi="Times SUT" w:cs="Times SUT"/>
          <w:i/>
        </w:rPr>
        <w:t>pümme kana löüd ka</w:t>
      </w:r>
      <w:r w:rsidR="00E3787E" w:rsidRPr="00E3787E">
        <w:rPr>
          <w:rFonts w:ascii="Times SUT" w:hAnsi="Times SUT" w:cs="Times SUT"/>
        </w:rPr>
        <w:t>ʔ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terä, ku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aladi tsaga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Rõu |</w:t>
      </w:r>
      <w:r w:rsidRPr="00E3787E">
        <w:rPr>
          <w:rFonts w:ascii="Times SUT" w:hAnsi="Times SUT" w:cs="Times SUT"/>
          <w:i/>
        </w:rPr>
        <w:t xml:space="preserve"> os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 xml:space="preserve">sa kanade päralt küll </w:t>
      </w:r>
      <w:r w:rsidRPr="00E3787E">
        <w:rPr>
          <w:rFonts w:ascii="Times SUT" w:hAnsi="Times SUT" w:cs="Times SUT"/>
        </w:rPr>
        <w:t>(leebe kirumine)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VJg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Fonts w:ascii="Times SUT" w:hAnsi="Times SUT" w:cs="Times SUT"/>
          <w:b/>
        </w:rPr>
        <w:t>3.</w:t>
      </w:r>
      <w:r w:rsidRPr="00E3787E">
        <w:rPr>
          <w:rFonts w:ascii="Times SUT" w:hAnsi="Times SUT" w:cs="Times SUT"/>
        </w:rPr>
        <w:t xml:space="preserve"> (linnunimetustes liitsõna järelkomponendina), </w:t>
      </w:r>
      <w:r w:rsidRPr="00E3787E">
        <w:rPr>
          <w:rFonts w:ascii="Times SUT" w:hAnsi="Times SUT" w:cs="Times SUT"/>
          <w:sz w:val="16"/>
        </w:rPr>
        <w:t>hrl</w:t>
      </w:r>
      <w:r w:rsidRPr="00E3787E">
        <w:rPr>
          <w:rFonts w:ascii="Times SUT" w:hAnsi="Times SUT" w:cs="Times SUT"/>
        </w:rPr>
        <w:t xml:space="preserve"> emaslind `</w:t>
      </w:r>
      <w:r w:rsidRPr="00E3787E">
        <w:rPr>
          <w:rFonts w:ascii="Times SUT" w:hAnsi="Times SUT" w:cs="Times SUT"/>
          <w:i/>
        </w:rPr>
        <w:t>Laanepüü kukk on `teise `äälega ja kana `vastab `teise `äälega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Kuldnokkakana tänä `kaagutas, ei tia, kas akkas munele vai </w:t>
      </w:r>
      <w:r w:rsidRPr="00E3787E">
        <w:rPr>
          <w:rFonts w:ascii="Times SUT" w:hAnsi="Times SUT" w:cs="Times SUT"/>
        </w:rPr>
        <w:t xml:space="preserve">IisR; </w:t>
      </w:r>
      <w:r w:rsidRPr="00E3787E">
        <w:rPr>
          <w:rFonts w:ascii="Times SUT" w:hAnsi="Times SUT" w:cs="Times SUT"/>
          <w:i/>
        </w:rPr>
        <w:t xml:space="preserve">Metsakanad on mustad linnud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kukk natuke suurem ja `uhkem kut kana </w:t>
      </w:r>
      <w:r w:rsidRPr="00E3787E">
        <w:rPr>
          <w:rFonts w:ascii="Times SUT" w:hAnsi="Times SUT" w:cs="Times SUT"/>
        </w:rPr>
        <w:t>Pöi; [pärlkanad on]</w:t>
      </w:r>
      <w:r w:rsidRPr="00E3787E">
        <w:rPr>
          <w:rFonts w:ascii="Times SUT" w:hAnsi="Times SUT" w:cs="Times SUT"/>
          <w:i/>
        </w:rPr>
        <w:t xml:space="preserve"> väga trähnilised pikema kaelaga `kalkuni `muodi kanad</w:t>
      </w:r>
      <w:r w:rsidRPr="00E3787E">
        <w:rPr>
          <w:rFonts w:ascii="Times SUT" w:hAnsi="Times SUT" w:cs="Times SUT"/>
        </w:rPr>
        <w:t xml:space="preserve"> JJn;</w:t>
      </w:r>
      <w:r w:rsidRPr="00E3787E">
        <w:rPr>
          <w:rFonts w:ascii="Times SUT" w:hAnsi="Times SUT" w:cs="Times SUT"/>
          <w:i/>
        </w:rPr>
        <w:t xml:space="preserve"> me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sisse emä, aga tedre kana </w:t>
      </w:r>
      <w:r w:rsidRPr="00E3787E">
        <w:rPr>
          <w:rFonts w:ascii="Times SUT" w:hAnsi="Times SUT" w:cs="Times SUT"/>
        </w:rPr>
        <w:t xml:space="preserve">Kod; </w:t>
      </w:r>
      <w:r w:rsidRPr="00E3787E">
        <w:rPr>
          <w:rFonts w:ascii="Times SUT" w:hAnsi="Times SUT" w:cs="Times SUT"/>
          <w:i/>
        </w:rPr>
        <w:t xml:space="preserve">vasaa·ni kana </w:t>
      </w:r>
      <w:r w:rsidRPr="00E3787E">
        <w:rPr>
          <w:rFonts w:ascii="Times SUT" w:hAnsi="Times SUT" w:cs="Times SUT"/>
        </w:rPr>
        <w:t xml:space="preserve">Hel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4. </w:t>
      </w:r>
      <w:r w:rsidRPr="00E3787E">
        <w:rPr>
          <w:rFonts w:ascii="Times SUT" w:hAnsi="Times SUT" w:cs="Times SUT"/>
        </w:rPr>
        <w:t xml:space="preserve">taime-, looma- ja putukanimetustes liitsõna järelkomponendina </w:t>
      </w:r>
      <w:r w:rsidRPr="00E3787E">
        <w:rPr>
          <w:rFonts w:ascii="Times SUT" w:hAnsi="Times SUT" w:cs="Times SUT"/>
          <w:b/>
        </w:rPr>
        <w:t>Ls</w:t>
      </w:r>
      <w:r w:rsidRPr="00E3787E">
        <w:rPr>
          <w:rFonts w:ascii="Times SUT" w:hAnsi="Times SUT" w:cs="Times SUT"/>
        </w:rPr>
        <w:t xml:space="preserve"> järve-, lees-, leesu-, liiva-, maarja-, paju-, peeter-, sipelga-, öö|kana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5. </w:t>
      </w:r>
      <w:r w:rsidRPr="00E3787E">
        <w:rPr>
          <w:rFonts w:ascii="Times SUT" w:hAnsi="Times SUT" w:cs="Times SUT"/>
        </w:rPr>
        <w:t xml:space="preserve">vurrkann </w:t>
      </w:r>
      <w:r w:rsidRPr="00E3787E">
        <w:rPr>
          <w:rFonts w:ascii="Times SUT" w:hAnsi="Times SUT" w:cs="Times SUT"/>
          <w:b/>
        </w:rPr>
        <w:t>Ls</w:t>
      </w:r>
      <w:r w:rsidRPr="00E3787E">
        <w:rPr>
          <w:rFonts w:ascii="Times SUT" w:hAnsi="Times SUT" w:cs="Times SUT"/>
        </w:rPr>
        <w:t xml:space="preserve"> luuri-, tantsi-, tantsu|kana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kana</w:t>
      </w:r>
      <w:r w:rsidRPr="00E3787E">
        <w:rPr>
          <w:rFonts w:ascii="Times SUT" w:hAnsi="Times SUT" w:cs="Times SUT"/>
        </w:rPr>
        <w:t xml:space="preserve"> Jõe Kuu VNg Khk Mus Emm Rid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1.</w:t>
      </w:r>
      <w:r w:rsidRPr="00E3787E">
        <w:rPr>
          <w:rFonts w:ascii="Times SUT" w:hAnsi="Times SUT" w:cs="Times SUT"/>
        </w:rPr>
        <w:t xml:space="preserve"> juurpuust välja raiutud kolmnurk, mis paadi ees- ja tagaosas ühendab pardad tääviga </w:t>
      </w:r>
      <w:r w:rsidRPr="00E3787E">
        <w:rPr>
          <w:rFonts w:ascii="Times SUT" w:hAnsi="Times SUT" w:cs="Times SUT"/>
          <w:i/>
        </w:rPr>
        <w:t xml:space="preserve">oust on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kana all, siel `paadi `pohja puol siis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Vesi kana pääl </w:t>
      </w:r>
      <w:r w:rsidRPr="00E3787E">
        <w:rPr>
          <w:rFonts w:ascii="Times SUT" w:hAnsi="Times SUT" w:cs="Times SUT"/>
        </w:rPr>
        <w:t xml:space="preserve">(paat tugevasti lastis) Kuu; </w:t>
      </w:r>
      <w:r w:rsidRPr="00E3787E">
        <w:rPr>
          <w:rFonts w:ascii="Times SUT" w:hAnsi="Times SUT" w:cs="Times SUT"/>
          <w:i/>
        </w:rPr>
        <w:t>selle kana `külge ühendakse t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 xml:space="preserve">v ja `pardad </w:t>
      </w:r>
      <w:r w:rsidRPr="00E3787E">
        <w:rPr>
          <w:rFonts w:ascii="Times SUT" w:hAnsi="Times SUT" w:cs="Times SUT"/>
        </w:rPr>
        <w:t xml:space="preserve">Emm;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</w:rPr>
        <w:t xml:space="preserve"> paadi esitäävi ja põhja vaheline sisenurk </w:t>
      </w:r>
      <w:r w:rsidRPr="00E3787E">
        <w:rPr>
          <w:rFonts w:ascii="Times SUT" w:hAnsi="Times SUT" w:cs="Times SUT"/>
          <w:i/>
        </w:rPr>
        <w:t xml:space="preserve">`paati `vuoda kanast </w:t>
      </w:r>
      <w:r w:rsidRPr="00E3787E">
        <w:rPr>
          <w:rFonts w:ascii="Times SUT" w:hAnsi="Times SUT" w:cs="Times SUT"/>
        </w:rPr>
        <w:t>VNg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 kane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  <w:i/>
        </w:rPr>
        <w:t xml:space="preserve">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a </w:t>
      </w:r>
      <w:r w:rsidRPr="00E3787E">
        <w:rPr>
          <w:rFonts w:ascii="Times SUT" w:hAnsi="Times SUT" w:cs="Times SUT"/>
        </w:rPr>
        <w:t xml:space="preserve">koduvein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a akab piha`kinni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pani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a `keima </w:t>
      </w:r>
      <w:r w:rsidRPr="00E3787E">
        <w:rPr>
          <w:rFonts w:ascii="Times SUT" w:hAnsi="Times SUT" w:cs="Times SUT"/>
        </w:rPr>
        <w:t>Jäm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Style w:val="ms3"/>
          <w:rFonts w:ascii="Times SUT" w:hAnsi="Times SUT" w:cs="Times SUT"/>
        </w:rPr>
        <w:t>4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kana </w:t>
      </w:r>
      <w:r w:rsidRPr="00E3787E">
        <w:rPr>
          <w:rFonts w:ascii="Times SUT" w:hAnsi="Times SUT" w:cs="Times SUT"/>
        </w:rPr>
        <w:t>Kaa Muh kanastus</w:t>
      </w:r>
      <w:r w:rsidRPr="00E3787E">
        <w:rPr>
          <w:rFonts w:ascii="Times SUT" w:hAnsi="Times SUT" w:cs="Times SUT"/>
          <w:i/>
        </w:rPr>
        <w:t xml:space="preserve"> Kana oo saia sisse läind </w:t>
      </w:r>
      <w:r w:rsidRPr="00E3787E">
        <w:rPr>
          <w:rFonts w:ascii="Times SUT" w:hAnsi="Times SUT" w:cs="Times SUT"/>
        </w:rPr>
        <w:t>Kaa;</w:t>
      </w:r>
      <w:r w:rsidRPr="00E3787E">
        <w:rPr>
          <w:rFonts w:ascii="Times SUT" w:hAnsi="Times SUT" w:cs="Times SUT"/>
          <w:i/>
        </w:rPr>
        <w:t xml:space="preserve"> leemel ühna kana maik sihes </w:t>
      </w:r>
      <w:r w:rsidRPr="00E3787E">
        <w:rPr>
          <w:rFonts w:ascii="Times SUT" w:hAnsi="Times SUT" w:cs="Times SUT"/>
        </w:rPr>
        <w:t xml:space="preserve">Muh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kanamemm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kana-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kana- </w:t>
      </w:r>
      <w:r w:rsidRPr="00E3787E">
        <w:rPr>
          <w:rFonts w:ascii="Times SUT" w:hAnsi="Times SUT" w:cs="Times SUT"/>
          <w:b/>
        </w:rPr>
        <w:t>1.</w:t>
      </w:r>
      <w:r w:rsidRPr="00E3787E">
        <w:rPr>
          <w:rFonts w:ascii="Times SUT" w:hAnsi="Times SUT" w:cs="Times SUT"/>
        </w:rPr>
        <w:t> kanade kogum `</w:t>
      </w:r>
      <w:r w:rsidRPr="00E3787E">
        <w:rPr>
          <w:rFonts w:ascii="Times SUT" w:hAnsi="Times SUT" w:cs="Times SUT"/>
          <w:i/>
        </w:rPr>
        <w:t>moisas on kana`kasvatus</w:t>
      </w:r>
      <w:r w:rsidRPr="00E3787E">
        <w:rPr>
          <w:rFonts w:ascii="Times SUT" w:hAnsi="Times SUT" w:cs="Times SUT"/>
        </w:rPr>
        <w:t xml:space="preserve"> VNg; </w:t>
      </w:r>
      <w:r w:rsidRPr="00E3787E">
        <w:rPr>
          <w:rFonts w:ascii="Times SUT" w:hAnsi="Times SUT" w:cs="Times SUT"/>
          <w:i/>
        </w:rPr>
        <w:t xml:space="preserve">Sepal oli korra suur kanakasvandus, sajad kanad olid </w:t>
      </w:r>
      <w:r w:rsidRPr="00E3787E">
        <w:rPr>
          <w:rFonts w:ascii="Times SUT" w:hAnsi="Times SUT" w:cs="Times SUT"/>
        </w:rPr>
        <w:t>Pöi;</w:t>
      </w:r>
      <w:r w:rsidRPr="00E3787E">
        <w:rPr>
          <w:rFonts w:ascii="Times SUT" w:hAnsi="Times SUT" w:cs="Times SUT"/>
          <w:i/>
        </w:rPr>
        <w:t xml:space="preserve"> kana`va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 xml:space="preserve">mis on mitusada kana </w:t>
      </w:r>
      <w:r w:rsidRPr="00E3787E">
        <w:rPr>
          <w:rFonts w:ascii="Times SUT" w:hAnsi="Times SUT" w:cs="Times SUT"/>
        </w:rPr>
        <w:t>Kos;</w:t>
      </w:r>
      <w:r w:rsidRPr="00E3787E">
        <w:rPr>
          <w:rFonts w:ascii="Times SUT" w:hAnsi="Times SUT" w:cs="Times SUT"/>
          <w:i/>
        </w:rPr>
        <w:t xml:space="preserve"> mis sa siin neist tikatad, `vaata, kanakari põllu pial </w:t>
      </w:r>
      <w:r w:rsidRPr="00E3787E">
        <w:rPr>
          <w:rFonts w:ascii="Times SUT" w:hAnsi="Times SUT" w:cs="Times SUT"/>
        </w:rPr>
        <w:t xml:space="preserve">Sim; </w:t>
      </w:r>
      <w:r w:rsidRPr="00E3787E">
        <w:rPr>
          <w:rFonts w:ascii="Times SUT" w:hAnsi="Times SUT" w:cs="Times SUT"/>
          <w:i/>
        </w:rPr>
        <w:t>meil tahetass kah kana`va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>mi asotada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</w:rPr>
        <w:t xml:space="preserve"> Plv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  <w:i/>
        </w:rPr>
        <w:t> </w:t>
      </w:r>
      <w:r w:rsidRPr="00E3787E">
        <w:rPr>
          <w:rFonts w:ascii="Times SUT" w:hAnsi="Times SUT" w:cs="Times SUT"/>
        </w:rPr>
        <w:t>kanadele tehtud või määratud</w:t>
      </w:r>
      <w:r w:rsidRPr="00E3787E">
        <w:rPr>
          <w:rFonts w:ascii="Times SUT" w:hAnsi="Times SUT" w:cs="Times SUT"/>
          <w:i/>
        </w:rPr>
        <w:t>`orred nie`onvad `pienläsed puud kana`lautuss</w:t>
      </w:r>
      <w:r w:rsidRPr="00E3787E">
        <w:rPr>
          <w:rFonts w:ascii="Times SUT" w:hAnsi="Times SUT" w:cs="Times SUT"/>
        </w:rPr>
        <w:t xml:space="preserve"> Kuu;</w:t>
      </w:r>
      <w:r w:rsidRPr="00E3787E">
        <w:rPr>
          <w:rFonts w:ascii="Times SUT" w:hAnsi="Times SUT" w:cs="Times SUT"/>
          <w:i/>
        </w:rPr>
        <w:t>`lehmä `lauda `nurka `lüiä kana penn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nied õlid kana kõlud, `vilja `pahma saba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 xml:space="preserve">kana kuut `sängi all, kus kanad magasivad </w:t>
      </w:r>
      <w:r w:rsidRPr="00E3787E">
        <w:rPr>
          <w:rFonts w:ascii="Times SUT" w:hAnsi="Times SUT" w:cs="Times SUT"/>
        </w:rPr>
        <w:t xml:space="preserve">Jõh; </w:t>
      </w:r>
      <w:r w:rsidRPr="00E3787E">
        <w:rPr>
          <w:rFonts w:ascii="Times SUT" w:hAnsi="Times SUT" w:cs="Times SUT"/>
          <w:i/>
        </w:rPr>
        <w:t>kanapuur `tehti `lauta</w:t>
      </w:r>
      <w:r w:rsidRPr="00E3787E">
        <w:rPr>
          <w:rFonts w:ascii="Times SUT" w:hAnsi="Times SUT" w:cs="Times SUT"/>
        </w:rPr>
        <w:t xml:space="preserve"> Pha; </w:t>
      </w:r>
      <w:r w:rsidRPr="00E3787E">
        <w:rPr>
          <w:rFonts w:ascii="Times SUT" w:hAnsi="Times SUT" w:cs="Times SUT"/>
          <w:i/>
        </w:rPr>
        <w:t xml:space="preserve">Kana`aidu on sii kahesugusi </w:t>
      </w:r>
      <w:r w:rsidRPr="00E3787E">
        <w:rPr>
          <w:rFonts w:ascii="Times SUT" w:hAnsi="Times SUT" w:cs="Times SUT"/>
        </w:rPr>
        <w:t>Pöi;</w:t>
      </w:r>
      <w:r w:rsidRPr="00E3787E">
        <w:rPr>
          <w:rFonts w:ascii="Times SUT" w:hAnsi="Times SUT" w:cs="Times SUT"/>
          <w:i/>
        </w:rPr>
        <w:t xml:space="preserve"> Akkame kana`pe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ni `katsuma </w:t>
      </w:r>
      <w:r w:rsidRPr="00E3787E">
        <w:rPr>
          <w:rFonts w:ascii="Times SUT" w:hAnsi="Times SUT" w:cs="Times SUT"/>
        </w:rPr>
        <w:t xml:space="preserve">(liisku võtma), </w:t>
      </w:r>
      <w:r w:rsidRPr="00E3787E">
        <w:rPr>
          <w:rFonts w:ascii="Times SUT" w:hAnsi="Times SUT" w:cs="Times SUT"/>
          <w:i/>
        </w:rPr>
        <w:t>kes seda teeb</w:t>
      </w:r>
      <w:r w:rsidRPr="00E3787E">
        <w:rPr>
          <w:rFonts w:ascii="Times SUT" w:hAnsi="Times SUT" w:cs="Times SUT"/>
        </w:rPr>
        <w:t xml:space="preserve"> Juu; </w:t>
      </w:r>
      <w:r w:rsidRPr="00E3787E">
        <w:rPr>
          <w:rFonts w:ascii="Times SUT" w:hAnsi="Times SUT" w:cs="Times SUT"/>
          <w:i/>
        </w:rPr>
        <w:t xml:space="preserve">kana aid tehässe `varvess </w:t>
      </w:r>
      <w:r w:rsidRPr="00E3787E">
        <w:rPr>
          <w:rFonts w:ascii="Times SUT" w:hAnsi="Times SUT" w:cs="Times SUT"/>
        </w:rPr>
        <w:t xml:space="preserve">Kod; </w:t>
      </w:r>
      <w:r w:rsidRPr="00E3787E">
        <w:rPr>
          <w:rFonts w:ascii="Times SUT" w:hAnsi="Times SUT" w:cs="Times SUT"/>
          <w:i/>
        </w:rPr>
        <w:t>Kanadelle `a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ti alamad `vi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lä, kanadel `o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lid kana`kõrned</w:t>
      </w:r>
      <w:r w:rsidRPr="00E3787E">
        <w:rPr>
          <w:rFonts w:ascii="Times SUT" w:hAnsi="Times SUT" w:cs="Times SUT"/>
        </w:rPr>
        <w:t xml:space="preserve"> KJn; </w:t>
      </w:r>
      <w:r w:rsidRPr="00E3787E">
        <w:rPr>
          <w:rFonts w:ascii="Times SUT" w:hAnsi="Times SUT" w:cs="Times SUT"/>
          <w:i/>
        </w:rPr>
        <w:t>ki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se käesivä `sinna kana`aia pääle `s</w:t>
      </w:r>
      <w:r w:rsidR="00E3787E" w:rsidRPr="00E3787E">
        <w:rPr>
          <w:rFonts w:ascii="Times SUT" w:hAnsi="Times SUT" w:cs="Times SUT"/>
          <w:i/>
        </w:rPr>
        <w:t>ü̬ü̬</w:t>
      </w:r>
      <w:r w:rsidRPr="00E3787E">
        <w:rPr>
          <w:rFonts w:ascii="Times SUT" w:hAnsi="Times SUT" w:cs="Times SUT"/>
          <w:i/>
        </w:rPr>
        <w:t xml:space="preserve">mä </w:t>
      </w:r>
      <w:r w:rsidRPr="00E3787E">
        <w:rPr>
          <w:rFonts w:ascii="Times SUT" w:hAnsi="Times SUT" w:cs="Times SUT"/>
        </w:rPr>
        <w:t xml:space="preserve">Nõo; </w:t>
      </w:r>
      <w:r w:rsidRPr="00E3787E">
        <w:rPr>
          <w:rFonts w:ascii="Times SUT" w:hAnsi="Times SUT" w:cs="Times SUT"/>
          <w:i/>
        </w:rPr>
        <w:t>Uus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kanamaja tetti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tallit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 `v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rde </w:t>
      </w:r>
      <w:r w:rsidRPr="00E3787E">
        <w:rPr>
          <w:rFonts w:ascii="Times SUT" w:hAnsi="Times SUT" w:cs="Times SUT"/>
        </w:rPr>
        <w:t xml:space="preserve">Rõn; </w:t>
      </w:r>
      <w:r w:rsidRPr="00E3787E">
        <w:rPr>
          <w:rFonts w:ascii="Times SUT" w:hAnsi="Times SUT" w:cs="Times SUT"/>
          <w:i/>
        </w:rPr>
        <w:t>kana kuu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 xml:space="preserve"> m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 xml:space="preserve">nõl om laudadest seintega </w:t>
      </w:r>
      <w:r w:rsidRPr="00E3787E">
        <w:rPr>
          <w:rFonts w:ascii="Times SUT" w:hAnsi="Times SUT" w:cs="Times SUT"/>
        </w:rPr>
        <w:t xml:space="preserve">Har; </w:t>
      </w:r>
      <w:r w:rsidRPr="00E3787E">
        <w:rPr>
          <w:rFonts w:ascii="Times SUT" w:hAnsi="Times SUT" w:cs="Times SUT"/>
          <w:i/>
        </w:rPr>
        <w:t>kana kuu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 varvust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laudan vai rehe all ja köögihn kah </w:t>
      </w:r>
      <w:r w:rsidRPr="00E3787E">
        <w:rPr>
          <w:rFonts w:ascii="Times SUT" w:hAnsi="Times SUT" w:cs="Times SUT"/>
        </w:rPr>
        <w:t>Rõu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3. </w:t>
      </w:r>
      <w:r w:rsidRPr="00E3787E">
        <w:rPr>
          <w:rFonts w:ascii="Times SUT" w:hAnsi="Times SUT" w:cs="Times SUT"/>
        </w:rPr>
        <w:t>kana(de) oma</w:t>
      </w:r>
      <w:r w:rsidRPr="00E3787E">
        <w:rPr>
          <w:rFonts w:ascii="Times SUT" w:hAnsi="Times SUT" w:cs="Times SUT"/>
          <w:i/>
        </w:rPr>
        <w:t xml:space="preserve"> Kanasitt `karvane ja vares `valge </w:t>
      </w:r>
      <w:r w:rsidRPr="00E3787E">
        <w:rPr>
          <w:rFonts w:ascii="Times SUT" w:hAnsi="Times SUT" w:cs="Times SUT"/>
        </w:rPr>
        <w:t>(ilmvõimatu asi) Kuu;</w:t>
      </w:r>
      <w:r w:rsidRPr="00E3787E">
        <w:rPr>
          <w:rFonts w:ascii="Times SUT" w:hAnsi="Times SUT" w:cs="Times SUT"/>
          <w:i/>
        </w:rPr>
        <w:t xml:space="preserve"> Siis sie tuba `lehkas `järsko kana `sõnniku `aisust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>Kanaarjus ikka pisine ja ele, kui nad tiivil on</w:t>
      </w:r>
      <w:r w:rsidRPr="00E3787E">
        <w:rPr>
          <w:rFonts w:ascii="Times SUT" w:hAnsi="Times SUT" w:cs="Times SUT"/>
        </w:rPr>
        <w:t xml:space="preserve"> Rei;</w:t>
      </w:r>
      <w:r w:rsidRPr="00E3787E">
        <w:rPr>
          <w:rFonts w:ascii="Times SUT" w:hAnsi="Times SUT" w:cs="Times SUT"/>
          <w:i/>
        </w:rPr>
        <w:t xml:space="preserve"> `leitsin õuest kaks suurt kana `sulge </w:t>
      </w:r>
      <w:r w:rsidRPr="00E3787E">
        <w:rPr>
          <w:rFonts w:ascii="Times SUT" w:hAnsi="Times SUT" w:cs="Times SUT"/>
        </w:rPr>
        <w:t xml:space="preserve">Tõs; </w:t>
      </w:r>
      <w:r w:rsidRPr="00E3787E">
        <w:rPr>
          <w:rFonts w:ascii="Times SUT" w:hAnsi="Times SUT" w:cs="Times SUT"/>
          <w:i/>
        </w:rPr>
        <w:t>moa on kana`su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ga täis </w:t>
      </w:r>
      <w:r w:rsidRPr="00E3787E">
        <w:rPr>
          <w:rFonts w:ascii="Times SUT" w:hAnsi="Times SUT" w:cs="Times SUT"/>
        </w:rPr>
        <w:t xml:space="preserve">JMd; </w:t>
      </w:r>
      <w:r w:rsidRPr="00E3787E">
        <w:rPr>
          <w:rFonts w:ascii="Times SUT" w:hAnsi="Times SUT" w:cs="Times SUT"/>
          <w:i/>
        </w:rPr>
        <w:t xml:space="preserve">kana kurn on luadud nagu kullerkupp </w:t>
      </w:r>
      <w:r w:rsidRPr="00E3787E">
        <w:rPr>
          <w:rFonts w:ascii="Times SUT" w:hAnsi="Times SUT" w:cs="Times SUT"/>
        </w:rPr>
        <w:t>Kod;</w:t>
      </w:r>
      <w:r w:rsidRPr="00E3787E">
        <w:rPr>
          <w:rFonts w:ascii="Times SUT" w:hAnsi="Times SUT" w:cs="Times SUT"/>
          <w:i/>
        </w:rPr>
        <w:t xml:space="preserve"> nägu nagu kana sitt </w:t>
      </w:r>
      <w:r w:rsidRPr="00E3787E">
        <w:rPr>
          <w:rFonts w:ascii="Times SUT" w:hAnsi="Times SUT" w:cs="Times SUT"/>
        </w:rPr>
        <w:t xml:space="preserve">(kahvatu) Lai; </w:t>
      </w:r>
      <w:r w:rsidRPr="00E3787E">
        <w:rPr>
          <w:rFonts w:ascii="Times SUT" w:hAnsi="Times SUT" w:cs="Times SUT"/>
          <w:i/>
        </w:rPr>
        <w:t xml:space="preserve">kärnäst pääd `mõsti kanasita lippege </w:t>
      </w:r>
      <w:r w:rsidRPr="00E3787E">
        <w:rPr>
          <w:rFonts w:ascii="Times SUT" w:hAnsi="Times SUT" w:cs="Times SUT"/>
        </w:rPr>
        <w:t>Krk; Sa tahad iks sitast siidi tetä ja</w:t>
      </w:r>
      <w:r w:rsidRPr="00E3787E">
        <w:rPr>
          <w:rFonts w:ascii="Times SUT" w:hAnsi="Times SUT" w:cs="Times SUT"/>
          <w:i/>
        </w:rPr>
        <w:t xml:space="preserve"> kanapasast </w:t>
      </w:r>
      <w:r w:rsidRPr="00E3787E">
        <w:rPr>
          <w:rFonts w:ascii="Times SUT" w:hAnsi="Times SUT" w:cs="Times SUT"/>
        </w:rPr>
        <w:t>kalevit Hel;</w:t>
      </w:r>
      <w:r w:rsidRPr="00E3787E">
        <w:rPr>
          <w:rFonts w:ascii="Times SUT" w:hAnsi="Times SUT" w:cs="Times SUT"/>
          <w:i/>
        </w:rPr>
        <w:t xml:space="preserve"> tol om kah rutt rattin ja kanapask kaarikin </w:t>
      </w:r>
      <w:r w:rsidRPr="00E3787E">
        <w:rPr>
          <w:rFonts w:ascii="Times SUT" w:hAnsi="Times SUT" w:cs="Times SUT"/>
        </w:rPr>
        <w:t>(väga kiire)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Nõo; </w:t>
      </w:r>
      <w:r w:rsidRPr="00E3787E">
        <w:rPr>
          <w:rFonts w:ascii="Times SUT" w:hAnsi="Times SUT" w:cs="Times SUT"/>
          <w:i/>
        </w:rPr>
        <w:t>`hiitü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nii vällä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>, jäi `valgõss nigu kana sitt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ta om kanaputsai, olõ õi ta haniputsai </w:t>
      </w:r>
      <w:r w:rsidRPr="00E3787E">
        <w:rPr>
          <w:rFonts w:ascii="Times SUT" w:hAnsi="Times SUT" w:cs="Times SUT"/>
        </w:rPr>
        <w:t xml:space="preserve">Har; </w:t>
      </w:r>
      <w:r w:rsidRPr="00E3787E">
        <w:rPr>
          <w:rFonts w:ascii="Times SUT" w:hAnsi="Times SUT" w:cs="Times SUT"/>
          <w:i/>
        </w:rPr>
        <w:t>kana sitta pandass sibulidi `pääle</w:t>
      </w:r>
      <w:r w:rsidRPr="00E3787E">
        <w:rPr>
          <w:rFonts w:ascii="Times SUT" w:hAnsi="Times SUT" w:cs="Times SUT"/>
        </w:rPr>
        <w:t xml:space="preserve"> Lut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4.</w:t>
      </w:r>
      <w:r w:rsidRPr="00E3787E">
        <w:rPr>
          <w:rFonts w:ascii="Times SUT" w:hAnsi="Times SUT" w:cs="Times SUT"/>
        </w:rPr>
        <w:t xml:space="preserve"> kana(liha)st </w:t>
      </w:r>
      <w:r w:rsidRPr="00E3787E">
        <w:rPr>
          <w:rFonts w:ascii="Times SUT" w:hAnsi="Times SUT" w:cs="Times SUT"/>
          <w:i/>
        </w:rPr>
        <w:t xml:space="preserve">Tehke `öhtaks kena kana rae omale </w:t>
      </w:r>
      <w:r w:rsidRPr="00E3787E">
        <w:rPr>
          <w:rFonts w:ascii="Times SUT" w:hAnsi="Times SUT" w:cs="Times SUT"/>
        </w:rPr>
        <w:t xml:space="preserve">Pöi; </w:t>
      </w:r>
      <w:r w:rsidRPr="00E3787E">
        <w:rPr>
          <w:rFonts w:ascii="Times SUT" w:hAnsi="Times SUT" w:cs="Times SUT"/>
          <w:i/>
        </w:rPr>
        <w:t>Kana praat om makkus</w:t>
      </w:r>
      <w:r w:rsidRPr="00E3787E">
        <w:rPr>
          <w:rFonts w:ascii="Times SUT" w:hAnsi="Times SUT" w:cs="Times SUT"/>
        </w:rPr>
        <w:t xml:space="preserve"> Krl;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arg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noBreakHyphen/>
        <w:t xml:space="preserve">arg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 xml:space="preserve">ara </w:t>
      </w:r>
      <w:r w:rsidRPr="00E3787E">
        <w:rPr>
          <w:rFonts w:ascii="Times SUT" w:hAnsi="Times SUT" w:cs="Times SUT"/>
        </w:rPr>
        <w:t xml:space="preserve">kanarbik </w:t>
      </w:r>
      <w:r w:rsidRPr="00E3787E">
        <w:rPr>
          <w:rFonts w:ascii="Times SUT" w:hAnsi="Times SUT" w:cs="Times SUT"/>
          <w:i/>
        </w:rPr>
        <w:t>kanaaral om lilla häiermä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Rõu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b/>
        </w:rPr>
        <w:t>arik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  <w:t>ari|k</w:t>
      </w:r>
      <w:r w:rsidRPr="00E3787E">
        <w:rPr>
          <w:rFonts w:ascii="Times SUT" w:hAnsi="Times SUT" w:cs="Times SUT"/>
        </w:rPr>
        <w:t xml:space="preserve"> pl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ku</w:t>
      </w:r>
      <w:r w:rsidRPr="00E3787E">
        <w:rPr>
          <w:rFonts w:ascii="Times SUT" w:hAnsi="Times SUT" w:cs="Times SUT"/>
          <w:b/>
          <w:i/>
        </w:rPr>
        <w:t xml:space="preserve"> </w:t>
      </w:r>
      <w:r w:rsidRPr="00E3787E">
        <w:rPr>
          <w:rFonts w:ascii="Times SUT" w:hAnsi="Times SUT" w:cs="Times SUT"/>
        </w:rPr>
        <w:t>kanarbik</w:t>
      </w:r>
      <w:r w:rsidRPr="00E3787E">
        <w:rPr>
          <w:rFonts w:ascii="Times SUT" w:hAnsi="Times SUT" w:cs="Times SUT"/>
          <w:b/>
        </w:rPr>
        <w:t xml:space="preserve"> – </w:t>
      </w:r>
      <w:r w:rsidRPr="00E3787E">
        <w:rPr>
          <w:rFonts w:ascii="Times SUT" w:hAnsi="Times SUT" w:cs="Times SUT"/>
        </w:rPr>
        <w:t xml:space="preserve">Trv Hel </w:t>
      </w:r>
      <w:r w:rsidRPr="00E3787E">
        <w:rPr>
          <w:rFonts w:ascii="Times SUT" w:hAnsi="Times SUT" w:cs="Times SUT"/>
          <w:i/>
        </w:rPr>
        <w:t xml:space="preserve">kanaariku, neist keedeti `värmi </w:t>
      </w:r>
      <w:r w:rsidRPr="00E3787E">
        <w:rPr>
          <w:rFonts w:ascii="Times SUT" w:hAnsi="Times SUT" w:cs="Times SUT"/>
        </w:rPr>
        <w:t xml:space="preserve">Trv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 kanaarjak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arjak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 xml:space="preserve">arja|k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ku</w:t>
      </w:r>
      <w:r w:rsidRPr="00E3787E">
        <w:rPr>
          <w:rFonts w:ascii="Times SUT" w:hAnsi="Times SUT" w:cs="Times SUT"/>
        </w:rPr>
        <w:t xml:space="preserve"> kanarbik – Vil M</w:t>
      </w:r>
      <w:r w:rsidRPr="00E3787E">
        <w:rPr>
          <w:rFonts w:ascii="Times SUT" w:hAnsi="Times SUT" w:cs="Times SUT"/>
          <w:i/>
        </w:rPr>
        <w:t xml:space="preserve"> ko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 xml:space="preserve">jati metsest kanaarjakid ja `tehti lillat ja punast </w:t>
      </w:r>
      <w:r w:rsidRPr="00E3787E">
        <w:rPr>
          <w:rFonts w:ascii="Times SUT" w:hAnsi="Times SUT" w:cs="Times SUT"/>
        </w:rPr>
        <w:t xml:space="preserve">Vil; </w:t>
      </w:r>
      <w:r w:rsidRPr="00E3787E">
        <w:rPr>
          <w:rFonts w:ascii="Times SUT" w:hAnsi="Times SUT" w:cs="Times SUT"/>
          <w:i/>
        </w:rPr>
        <w:t xml:space="preserve">kanaarjakuga sai värmituss. kanaarjakist saab ääd punast `värmi </w:t>
      </w:r>
      <w:r w:rsidRPr="00E3787E">
        <w:rPr>
          <w:rFonts w:ascii="Times SUT" w:hAnsi="Times SUT" w:cs="Times SUT"/>
        </w:rPr>
        <w:t xml:space="preserve">Trv; </w:t>
      </w:r>
      <w:r w:rsidRPr="00E3787E">
        <w:rPr>
          <w:rFonts w:ascii="Times SUT" w:hAnsi="Times SUT" w:cs="Times SUT"/>
          <w:i/>
        </w:rPr>
        <w:t xml:space="preserve">kanaarjakidege värmit, tule rohiline </w:t>
      </w:r>
      <w:r w:rsidRPr="00E3787E">
        <w:rPr>
          <w:rFonts w:ascii="Times SUT" w:hAnsi="Times SUT" w:cs="Times SUT"/>
        </w:rPr>
        <w:t xml:space="preserve">Krk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 kanaarik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arv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Fonts w:ascii="Times SUT" w:hAnsi="Times SUT" w:cs="Times SUT"/>
          <w:i/>
        </w:rPr>
        <w:t xml:space="preserve">arv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u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kanarbik</w:t>
      </w:r>
      <w:r w:rsidRPr="00E3787E">
        <w:rPr>
          <w:rFonts w:ascii="Times SUT" w:hAnsi="Times SUT" w:cs="Times SUT"/>
          <w:b/>
        </w:rPr>
        <w:t xml:space="preserve"> – </w:t>
      </w:r>
      <w:r w:rsidRPr="00E3787E">
        <w:rPr>
          <w:rFonts w:ascii="Times SUT" w:hAnsi="Times SUT" w:cs="Times SUT"/>
        </w:rPr>
        <w:t xml:space="preserve">Rõu Vas Se </w:t>
      </w:r>
      <w:r w:rsidRPr="00E3787E">
        <w:rPr>
          <w:rFonts w:ascii="Times SUT" w:hAnsi="Times SUT" w:cs="Times SUT"/>
          <w:i/>
        </w:rPr>
        <w:t>kanaarvuga vä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>miti `langa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kanaarvul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 lilla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`häitse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</w:rPr>
        <w:t xml:space="preserve"> Rõu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kanarv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kanab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rohi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>kanabrohi</w:t>
      </w:r>
      <w:r w:rsidRPr="00E3787E">
        <w:rPr>
          <w:rFonts w:ascii="Times SUT" w:hAnsi="Times SUT" w:cs="Times SUT"/>
          <w:b/>
          <w:i/>
        </w:rPr>
        <w:t xml:space="preserve"> </w:t>
      </w:r>
      <w:r w:rsidRPr="00E3787E">
        <w:rPr>
          <w:rFonts w:ascii="Times SUT" w:hAnsi="Times SUT" w:cs="Times SUT"/>
        </w:rPr>
        <w:t xml:space="preserve">kanarbik – Kär Kaa </w:t>
      </w:r>
      <w:r w:rsidRPr="00E3787E">
        <w:rPr>
          <w:rFonts w:ascii="Times SUT" w:hAnsi="Times SUT" w:cs="Times SUT"/>
          <w:i/>
        </w:rPr>
        <w:t>`Künka p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>l `kasvas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kanab`rohtu</w:t>
      </w:r>
      <w:r w:rsidRPr="00E3787E">
        <w:rPr>
          <w:rFonts w:ascii="Times SUT" w:hAnsi="Times SUT" w:cs="Times SUT"/>
        </w:rPr>
        <w:t xml:space="preserve"> Kaa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kanade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elajas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tuhkur – Kul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 xml:space="preserve">kanaelajas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elajas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kärp või tuhkur – Hlj Vig Rak </w:t>
      </w:r>
      <w:r w:rsidRPr="00E3787E">
        <w:rPr>
          <w:rFonts w:ascii="Times SUT" w:hAnsi="Times SUT" w:cs="Times SUT"/>
          <w:i/>
        </w:rPr>
        <w:t>kanaeläjäs kipub vägisi kanade kallale</w:t>
      </w:r>
      <w:r w:rsidRPr="00E3787E">
        <w:rPr>
          <w:rFonts w:ascii="Times SUT" w:hAnsi="Times SUT" w:cs="Times SUT"/>
        </w:rPr>
        <w:t xml:space="preserve"> Vig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 xml:space="preserve">kanadeelajas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haugas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kanakull </w:t>
      </w:r>
      <w:r w:rsidRPr="00E3787E">
        <w:rPr>
          <w:rFonts w:ascii="Times SUT" w:hAnsi="Times SUT" w:cs="Times SUT"/>
          <w:i/>
        </w:rPr>
        <w:t>kanahaugass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sinnä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mäe`kaldahe kanakõsõ maha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löönu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>. naa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kana`hauka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>, na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mma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b/>
          <w:i/>
        </w:rPr>
        <w:t>`</w:t>
      </w:r>
      <w:r w:rsidRPr="00E3787E">
        <w:rPr>
          <w:rFonts w:ascii="Times SUT" w:hAnsi="Times SUT" w:cs="Times SUT"/>
          <w:i/>
        </w:rPr>
        <w:t>hirmsa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Har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hirmutus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hernehirmutis </w:t>
      </w:r>
      <w:r w:rsidRPr="00E3787E">
        <w:rPr>
          <w:rFonts w:ascii="Times SUT" w:hAnsi="Times SUT" w:cs="Times SUT"/>
          <w:b/>
        </w:rPr>
        <w:t>a. </w:t>
      </w:r>
      <w:r w:rsidRPr="00E3787E">
        <w:rPr>
          <w:rFonts w:ascii="Times SUT" w:hAnsi="Times SUT" w:cs="Times SUT"/>
        </w:rPr>
        <w:t xml:space="preserve">linnupeletis </w:t>
      </w:r>
      <w:r w:rsidRPr="00E3787E">
        <w:rPr>
          <w:rFonts w:ascii="Times SUT" w:hAnsi="Times SUT" w:cs="Times SUT"/>
          <w:i/>
        </w:rPr>
        <w:t>kana`hirmtuss kest `nurmõ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pa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ni `aida kanahirmutusõ</w:t>
      </w:r>
      <w:r w:rsidRPr="00E3787E">
        <w:rPr>
          <w:rFonts w:ascii="Times SUT" w:hAnsi="Times SUT" w:cs="Times SUT"/>
        </w:rPr>
        <w:t xml:space="preserve"> Se </w:t>
      </w:r>
      <w:r w:rsidRPr="00E3787E">
        <w:rPr>
          <w:rFonts w:ascii="Times SUT" w:hAnsi="Times SUT" w:cs="Times SUT"/>
          <w:b/>
        </w:rPr>
        <w:t>b.</w:t>
      </w:r>
      <w:r w:rsidRPr="00E3787E">
        <w:rPr>
          <w:rFonts w:ascii="Times SUT" w:hAnsi="Times SUT" w:cs="Times SUT"/>
        </w:rPr>
        <w:t xml:space="preserve"> näruses riides inimene </w:t>
      </w:r>
      <w:r w:rsidRPr="00E3787E">
        <w:rPr>
          <w:rFonts w:ascii="Times SUT" w:hAnsi="Times SUT" w:cs="Times SUT"/>
          <w:i/>
        </w:rPr>
        <w:t>tulõ ku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kanahirmutuss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uu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kanahirmutuss, `rõiva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närdsõnu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säläh </w:t>
      </w:r>
      <w:r w:rsidRPr="00E3787E">
        <w:rPr>
          <w:rFonts w:ascii="Times SUT" w:hAnsi="Times SUT" w:cs="Times SUT"/>
        </w:rPr>
        <w:t xml:space="preserve">Se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hunt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>kanau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t </w:t>
      </w:r>
      <w:r w:rsidRPr="00E3787E">
        <w:rPr>
          <w:rFonts w:ascii="Times SUT" w:hAnsi="Times SUT" w:cs="Times SUT"/>
        </w:rPr>
        <w:t xml:space="preserve">tuhkur – Hlj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huuk</w:t>
      </w:r>
      <w:r w:rsidRPr="00E3787E">
        <w:rPr>
          <w:rFonts w:ascii="Times SUT" w:hAnsi="Times SUT" w:cs="Times SUT"/>
        </w:rPr>
        <w:t xml:space="preserve"> kanakull </w:t>
      </w:r>
      <w:r w:rsidRPr="00E3787E">
        <w:rPr>
          <w:rFonts w:ascii="Times SUT" w:hAnsi="Times SUT" w:cs="Times SUT"/>
          <w:i/>
        </w:rPr>
        <w:t xml:space="preserve">jänesuuk on natuke suurem kud kana uuk </w:t>
      </w:r>
      <w:r w:rsidRPr="00E3787E">
        <w:rPr>
          <w:rFonts w:ascii="Times SUT" w:hAnsi="Times SUT" w:cs="Times SUT"/>
        </w:rPr>
        <w:t xml:space="preserve">Rei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b/>
        </w:rPr>
        <w:t xml:space="preserve">hämarik, </w:t>
      </w:r>
      <w:r w:rsidRPr="00E3787E">
        <w:rPr>
          <w:rFonts w:ascii="Times SUT" w:hAnsi="Times SUT" w:cs="Times SUT"/>
          <w:b/>
        </w:rPr>
        <w:noBreakHyphen/>
        <w:t xml:space="preserve">hämarus </w:t>
      </w:r>
      <w:r w:rsidRPr="00E3787E">
        <w:rPr>
          <w:rFonts w:ascii="Times SUT" w:hAnsi="Times SUT" w:cs="Times SUT"/>
        </w:rPr>
        <w:t xml:space="preserve">kanapimedus </w:t>
      </w:r>
      <w:r w:rsidRPr="00E3787E">
        <w:rPr>
          <w:rFonts w:ascii="Times SUT" w:hAnsi="Times SUT" w:cs="Times SUT"/>
          <w:i/>
        </w:rPr>
        <w:t>mõni ei näe silmist, siss üteldäss et kanaämärik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tol om kanaämäruss, et tulega ei nännä </w:t>
      </w:r>
      <w:r w:rsidRPr="00E3787E">
        <w:rPr>
          <w:rFonts w:ascii="Times SUT" w:hAnsi="Times SUT" w:cs="Times SUT"/>
        </w:rPr>
        <w:t xml:space="preserve">Nõo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hänna|müts</w:t>
      </w:r>
      <w:r w:rsidRPr="00E3787E">
        <w:rPr>
          <w:rFonts w:ascii="Times SUT" w:hAnsi="Times SUT" w:cs="Times SUT"/>
          <w:b/>
        </w:rPr>
        <w:t xml:space="preserve">,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hänna|tanu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>kanaänna müts ~ tanu</w:t>
      </w:r>
      <w:r w:rsidRPr="00E3787E">
        <w:rPr>
          <w:rFonts w:ascii="Times SUT" w:hAnsi="Times SUT" w:cs="Times SUT"/>
        </w:rPr>
        <w:t xml:space="preserve"> kurrutatud kuklakaunistusega naistemüts – PJg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ihu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kananahk </w:t>
      </w:r>
      <w:r w:rsidRPr="00E3787E">
        <w:rPr>
          <w:rFonts w:ascii="Times SUT" w:hAnsi="Times SUT" w:cs="Times SUT"/>
          <w:i/>
        </w:rPr>
        <w:t>nahk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on kanaihul </w:t>
      </w:r>
      <w:r w:rsidRPr="00E3787E">
        <w:rPr>
          <w:rFonts w:ascii="Times SUT" w:hAnsi="Times SUT" w:cs="Times SUT"/>
        </w:rPr>
        <w:t xml:space="preserve">Jõh; </w:t>
      </w:r>
      <w:r w:rsidRPr="00E3787E">
        <w:rPr>
          <w:rFonts w:ascii="Times SUT" w:hAnsi="Times SUT" w:cs="Times SUT"/>
          <w:i/>
        </w:rPr>
        <w:t xml:space="preserve">külm teeb naha kana ihu `kirja </w:t>
      </w:r>
      <w:r w:rsidRPr="00E3787E">
        <w:rPr>
          <w:rFonts w:ascii="Times SUT" w:hAnsi="Times SUT" w:cs="Times SUT"/>
        </w:rPr>
        <w:t xml:space="preserve">Khk; </w:t>
      </w:r>
      <w:r w:rsidRPr="00E3787E">
        <w:rPr>
          <w:rFonts w:ascii="Times SUT" w:hAnsi="Times SUT" w:cs="Times SUT"/>
          <w:i/>
        </w:rPr>
        <w:t>Ma sai tuas `soojas `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 xml:space="preserve">se kanaihust `lahti </w:t>
      </w:r>
      <w:r w:rsidRPr="00E3787E">
        <w:rPr>
          <w:rFonts w:ascii="Times SUT" w:hAnsi="Times SUT" w:cs="Times SUT"/>
        </w:rPr>
        <w:t xml:space="preserve">Kaa; </w:t>
      </w:r>
      <w:r w:rsidRPr="00E3787E">
        <w:rPr>
          <w:rFonts w:ascii="Times SUT" w:hAnsi="Times SUT" w:cs="Times SUT"/>
          <w:i/>
        </w:rPr>
        <w:t>Kiha läks kana ihusse</w:t>
      </w:r>
      <w:r w:rsidRPr="00E3787E">
        <w:rPr>
          <w:rFonts w:ascii="Times SUT" w:hAnsi="Times SUT" w:cs="Times SUT"/>
        </w:rPr>
        <w:t xml:space="preserve"> Rei; </w:t>
      </w:r>
      <w:r w:rsidRPr="00E3787E">
        <w:rPr>
          <w:rFonts w:ascii="Times SUT" w:hAnsi="Times SUT" w:cs="Times SUT"/>
          <w:i/>
        </w:rPr>
        <w:t xml:space="preserve">Ihu kanaihul, karvad irmuga `püsti kui siaarjussed </w:t>
      </w:r>
      <w:r w:rsidRPr="00E3787E">
        <w:rPr>
          <w:rFonts w:ascii="Times SUT" w:hAnsi="Times SUT" w:cs="Times SUT"/>
        </w:rPr>
        <w:t xml:space="preserve">Trm; </w:t>
      </w:r>
      <w:r w:rsidRPr="00E3787E">
        <w:rPr>
          <w:rFonts w:ascii="Times SUT" w:hAnsi="Times SUT" w:cs="Times SUT"/>
          <w:i/>
        </w:rPr>
        <w:t xml:space="preserve">jalad lähväd kanaihuje </w:t>
      </w:r>
      <w:r w:rsidRPr="00E3787E">
        <w:rPr>
          <w:rFonts w:ascii="Times SUT" w:hAnsi="Times SUT" w:cs="Times SUT"/>
        </w:rPr>
        <w:t xml:space="preserve">Kod; </w:t>
      </w:r>
      <w:r w:rsidRPr="00E3787E">
        <w:rPr>
          <w:rFonts w:ascii="Times SUT" w:hAnsi="Times SUT" w:cs="Times SUT"/>
          <w:i/>
        </w:rPr>
        <w:t xml:space="preserve">nahk kanaihul kõik </w:t>
      </w:r>
      <w:r w:rsidRPr="00E3787E">
        <w:rPr>
          <w:rFonts w:ascii="Times SUT" w:hAnsi="Times SUT" w:cs="Times SUT"/>
        </w:rPr>
        <w:t>Ksi;</w:t>
      </w:r>
      <w:r w:rsidRPr="00E3787E">
        <w:rPr>
          <w:rFonts w:ascii="Times SUT" w:hAnsi="Times SUT" w:cs="Times SUT"/>
          <w:i/>
        </w:rPr>
        <w:t xml:space="preserve"> kanaihu tuleb külmaga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 xml:space="preserve">`tõmmab naha kanaihusse </w:t>
      </w:r>
      <w:r w:rsidRPr="00E3787E">
        <w:rPr>
          <w:rFonts w:ascii="Times SUT" w:hAnsi="Times SUT" w:cs="Times SUT"/>
        </w:rPr>
        <w:t xml:space="preserve">Plt; </w:t>
      </w:r>
      <w:r w:rsidRPr="00E3787E">
        <w:rPr>
          <w:rFonts w:ascii="Times SUT" w:hAnsi="Times SUT" w:cs="Times SUT"/>
          <w:i/>
        </w:rPr>
        <w:t xml:space="preserve">ku inimene ollev `eitunu, sis ollev kanaihu </w:t>
      </w:r>
      <w:r w:rsidRPr="00E3787E">
        <w:rPr>
          <w:rFonts w:ascii="Times SUT" w:hAnsi="Times SUT" w:cs="Times SUT"/>
        </w:rPr>
        <w:t xml:space="preserve">Trv; </w:t>
      </w:r>
      <w:r w:rsidRPr="00E3787E">
        <w:rPr>
          <w:rFonts w:ascii="Times SUT" w:hAnsi="Times SUT" w:cs="Times SUT"/>
          <w:i/>
        </w:rPr>
        <w:t>külmä peräst `tõmbas kanaihu `se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gä</w:t>
      </w:r>
      <w:r w:rsidRPr="00E3787E">
        <w:rPr>
          <w:rFonts w:ascii="Times SUT" w:hAnsi="Times SUT" w:cs="Times SUT"/>
        </w:rPr>
        <w:t xml:space="preserve"> Krk;</w:t>
      </w:r>
      <w:r w:rsidRPr="00E3787E">
        <w:rPr>
          <w:rFonts w:ascii="Times SUT" w:hAnsi="Times SUT" w:cs="Times SUT"/>
          <w:i/>
        </w:rPr>
        <w:t xml:space="preserve"> inime lääp kanaihude </w:t>
      </w:r>
      <w:r w:rsidRPr="00E3787E">
        <w:rPr>
          <w:rFonts w:ascii="Times SUT" w:hAnsi="Times SUT" w:cs="Times SUT"/>
        </w:rPr>
        <w:t>Nõo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ihuline</w:t>
      </w:r>
      <w:r w:rsidRPr="00E3787E">
        <w:rPr>
          <w:rFonts w:ascii="Times SUT" w:hAnsi="Times SUT" w:cs="Times SUT"/>
          <w:b/>
        </w:rPr>
        <w:t xml:space="preserve"> 1. </w:t>
      </w:r>
      <w:r w:rsidRPr="00E3787E">
        <w:rPr>
          <w:rFonts w:ascii="Times SUT" w:hAnsi="Times SUT" w:cs="Times SUT"/>
        </w:rPr>
        <w:t xml:space="preserve">kananahaline </w:t>
      </w:r>
      <w:r w:rsidRPr="00E3787E">
        <w:rPr>
          <w:rFonts w:ascii="Times SUT" w:hAnsi="Times SUT" w:cs="Times SUT"/>
          <w:i/>
        </w:rPr>
        <w:t>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 näoss ja kanaihuline kõik </w:t>
      </w:r>
      <w:r w:rsidRPr="00E3787E">
        <w:rPr>
          <w:rFonts w:ascii="Times SUT" w:hAnsi="Times SUT" w:cs="Times SUT"/>
        </w:rPr>
        <w:t>(külmast) Kod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2. </w:t>
      </w:r>
      <w:r w:rsidRPr="00E3787E">
        <w:rPr>
          <w:rFonts w:ascii="Times SUT" w:hAnsi="Times SUT" w:cs="Times SUT"/>
        </w:rPr>
        <w:t xml:space="preserve">kangamuster </w:t>
      </w:r>
      <w:r w:rsidRPr="00E3787E">
        <w:rPr>
          <w:rFonts w:ascii="Times SUT" w:hAnsi="Times SUT" w:cs="Times SUT"/>
          <w:i/>
        </w:rPr>
        <w:t>tanuriie õli kilpsilmäline ehk kanaiholine, tõiss `m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du kui peris labane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kanaiholine `eitles nõnnagu siid </w:t>
      </w:r>
      <w:r w:rsidRPr="00E3787E">
        <w:rPr>
          <w:rFonts w:ascii="Times SUT" w:hAnsi="Times SUT" w:cs="Times SUT"/>
        </w:rPr>
        <w:t>Kod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ihun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kananahal </w:t>
      </w:r>
      <w:r w:rsidRPr="00E3787E">
        <w:rPr>
          <w:rFonts w:ascii="Times SUT" w:hAnsi="Times SUT" w:cs="Times SUT"/>
          <w:i/>
        </w:rPr>
        <w:t>sul om käevarre k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>i</w:t>
      </w:r>
      <w:r w:rsidR="00E3787E" w:rsidRPr="00E3787E">
        <w:rPr>
          <w:rFonts w:ascii="Times SUT" w:hAnsi="Times SUT" w:cs="Times SUT"/>
          <w:i/>
        </w:rPr>
        <w:t>ḱ</w:t>
      </w:r>
      <w:r w:rsidRPr="00E3787E">
        <w:rPr>
          <w:rFonts w:ascii="Times SUT" w:hAnsi="Times SUT" w:cs="Times SUT"/>
          <w:i/>
        </w:rPr>
        <w:t xml:space="preserve"> kanaihun </w:t>
      </w:r>
      <w:r w:rsidRPr="00E3787E">
        <w:rPr>
          <w:rFonts w:ascii="Times SUT" w:hAnsi="Times SUT" w:cs="Times SUT"/>
        </w:rPr>
        <w:t>Nõo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kanak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a|k </w:t>
      </w:r>
      <w:r w:rsidRPr="00E3787E">
        <w:rPr>
          <w:rFonts w:ascii="Times SUT" w:hAnsi="Times SUT" w:cs="Times SUT"/>
        </w:rPr>
        <w:t>g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  <w:t>ku</w:t>
      </w:r>
      <w:r w:rsidRPr="00E3787E">
        <w:rPr>
          <w:rFonts w:ascii="Times SUT" w:hAnsi="Times SUT" w:cs="Times SUT"/>
        </w:rPr>
        <w:t xml:space="preserve"> Urv, </w:t>
      </w:r>
      <w:r w:rsidRPr="00E3787E">
        <w:rPr>
          <w:rFonts w:ascii="Times SUT" w:hAnsi="Times SUT" w:cs="Times SUT"/>
          <w:i/>
        </w:rPr>
        <w:noBreakHyphen/>
        <w:t xml:space="preserve">gu </w:t>
      </w:r>
      <w:r w:rsidRPr="00E3787E">
        <w:rPr>
          <w:rFonts w:ascii="Times SUT" w:hAnsi="Times SUT" w:cs="Times SUT"/>
        </w:rPr>
        <w:t xml:space="preserve">Rõu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1.</w:t>
      </w:r>
      <w:r w:rsidRPr="00E3787E">
        <w:rPr>
          <w:rFonts w:ascii="Times SUT" w:hAnsi="Times SUT" w:cs="Times SUT"/>
        </w:rPr>
        <w:t> tükk, kamakas</w:t>
      </w:r>
      <w:r w:rsidRPr="00E3787E">
        <w:rPr>
          <w:rFonts w:ascii="Times SUT" w:hAnsi="Times SUT" w:cs="Times SUT"/>
          <w:i/>
        </w:rPr>
        <w:t xml:space="preserve"> `Vi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>tin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imäle `andnu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mitu hääd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akut </w:t>
      </w:r>
      <w:r w:rsidRPr="00E3787E">
        <w:rPr>
          <w:rFonts w:ascii="Times SUT" w:hAnsi="Times SUT" w:cs="Times SUT"/>
        </w:rPr>
        <w:t>[põdraliha] Urv;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i/>
        </w:rPr>
        <w:t>nu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m `võtnu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jäl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uma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agu </w:t>
      </w:r>
      <w:r w:rsidRPr="00E3787E">
        <w:rPr>
          <w:rFonts w:ascii="Times SUT" w:hAnsi="Times SUT" w:cs="Times SUT"/>
        </w:rPr>
        <w:t>[leiba] Rõu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2. </w:t>
      </w:r>
      <w:r w:rsidRPr="00E3787E">
        <w:rPr>
          <w:rFonts w:ascii="Times SUT" w:hAnsi="Times SUT" w:cs="Times SUT"/>
        </w:rPr>
        <w:t xml:space="preserve">nui </w:t>
      </w:r>
      <w:r w:rsidRPr="00E3787E">
        <w:rPr>
          <w:rFonts w:ascii="Times SUT" w:hAnsi="Times SUT" w:cs="Times SUT"/>
          <w:i/>
        </w:rPr>
        <w:t>ü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 tõlvakõnõ um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ak. võta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agu </w:t>
      </w:r>
      <w:r w:rsidRPr="00E3787E">
        <w:rPr>
          <w:rFonts w:ascii="Times SUT" w:hAnsi="Times SUT" w:cs="Times SUT"/>
        </w:rPr>
        <w:t>Rõu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kaalah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silmuseline, kohati krussis `</w:t>
      </w:r>
      <w:r w:rsidRPr="00E3787E">
        <w:rPr>
          <w:rFonts w:ascii="Times SUT" w:hAnsi="Times SUT" w:cs="Times SUT"/>
          <w:i/>
        </w:rPr>
        <w:t xml:space="preserve">Väega kanakaalah lang </w:t>
      </w:r>
      <w:r w:rsidRPr="00E3787E">
        <w:rPr>
          <w:rFonts w:ascii="Times SUT" w:hAnsi="Times SUT" w:cs="Times SUT"/>
        </w:rPr>
        <w:t xml:space="preserve">Se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 xml:space="preserve">kanaselga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kaehtuss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lastehaigus </w:t>
      </w:r>
      <w:r w:rsidRPr="00E3787E">
        <w:rPr>
          <w:rFonts w:ascii="Times SUT" w:hAnsi="Times SUT" w:cs="Times SUT"/>
          <w:i/>
        </w:rPr>
        <w:t xml:space="preserve">taal om kanakaehtuss,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`</w:t>
      </w:r>
      <w:r w:rsidR="00E3787E" w:rsidRPr="00E3787E">
        <w:rPr>
          <w:rFonts w:ascii="Times SUT" w:hAnsi="Times SUT" w:cs="Times SUT"/>
          <w:i/>
        </w:rPr>
        <w:t>ü̬ü̬</w:t>
      </w:r>
      <w:r w:rsidRPr="00E3787E">
        <w:rPr>
          <w:rFonts w:ascii="Times SUT" w:hAnsi="Times SUT" w:cs="Times SUT"/>
          <w:i/>
        </w:rPr>
        <w:t>se maka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i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, `päivä maka </w:t>
      </w:r>
      <w:r w:rsidRPr="00E3787E">
        <w:rPr>
          <w:rFonts w:ascii="Times SUT" w:hAnsi="Times SUT" w:cs="Times SUT"/>
        </w:rPr>
        <w:t xml:space="preserve">Se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kaker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 xml:space="preserve">kaker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t>- `kakre</w:t>
      </w:r>
      <w:r w:rsidRPr="00E3787E">
        <w:rPr>
          <w:rFonts w:ascii="Times SUT" w:hAnsi="Times SUT" w:cs="Times SUT"/>
        </w:rPr>
        <w:t xml:space="preserve"> kollane karikakar </w:t>
      </w:r>
      <w:r w:rsidRPr="00E3787E">
        <w:rPr>
          <w:rFonts w:ascii="Times SUT" w:hAnsi="Times SUT" w:cs="Times SUT"/>
          <w:i/>
        </w:rPr>
        <w:t xml:space="preserve">kui ristikein `äitsneb,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siss `äitsneve kesälilli ja kana`kakre kah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kanakakerdege värmites kah. kana`kakre annave iluse kõllatse värmi </w:t>
      </w:r>
      <w:r w:rsidRPr="00E3787E">
        <w:rPr>
          <w:rFonts w:ascii="Times SUT" w:hAnsi="Times SUT" w:cs="Times SUT"/>
        </w:rPr>
        <w:t xml:space="preserve">Hel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kapral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sz w:val="16"/>
        </w:rPr>
        <w:t>sõim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sina vana kana`kapral </w:t>
      </w:r>
      <w:r w:rsidRPr="00E3787E">
        <w:rPr>
          <w:rFonts w:ascii="Times SUT" w:hAnsi="Times SUT" w:cs="Times SUT"/>
        </w:rPr>
        <w:t>Vai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karp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merikarbi koda </w:t>
      </w:r>
      <w:r w:rsidRPr="00E3787E">
        <w:rPr>
          <w:rFonts w:ascii="Times SUT" w:hAnsi="Times SUT" w:cs="Times SUT"/>
          <w:i/>
        </w:rPr>
        <w:t>Kana`karpisi `täüdüb neh `rannald `talveks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`korjada kanule</w:t>
      </w:r>
      <w:r w:rsidRPr="00E3787E">
        <w:rPr>
          <w:rFonts w:ascii="Times SUT" w:hAnsi="Times SUT" w:cs="Times SUT"/>
        </w:rPr>
        <w:t xml:space="preserve"> Kuu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kell</w:t>
      </w:r>
      <w:r w:rsidRPr="00E3787E">
        <w:rPr>
          <w:rFonts w:ascii="Times SUT" w:hAnsi="Times SUT" w:cs="Times SUT"/>
        </w:rPr>
        <w:t xml:space="preserve"> kellukas </w:t>
      </w:r>
      <w:r w:rsidRPr="00E3787E">
        <w:rPr>
          <w:rFonts w:ascii="Times SUT" w:hAnsi="Times SUT" w:cs="Times SUT"/>
          <w:i/>
        </w:rPr>
        <w:t xml:space="preserve">Kanakellad `seisvad `vaasis kauem kui kukekellad </w:t>
      </w:r>
      <w:r w:rsidRPr="00E3787E">
        <w:rPr>
          <w:rFonts w:ascii="Times SUT" w:hAnsi="Times SUT" w:cs="Times SUT"/>
        </w:rPr>
        <w:t>Rei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kanake(ne)</w:t>
      </w:r>
      <w:r w:rsidRPr="00E3787E">
        <w:rPr>
          <w:rFonts w:ascii="Times SUT" w:hAnsi="Times SUT" w:cs="Times SUT"/>
          <w:b/>
          <w:i/>
        </w:rPr>
        <w:t xml:space="preserve"> </w:t>
      </w:r>
      <w:r w:rsidRPr="00E3787E">
        <w:rPr>
          <w:rFonts w:ascii="Times SUT" w:hAnsi="Times SUT" w:cs="Times SUT"/>
          <w:i/>
        </w:rPr>
        <w:t>kanake</w:t>
      </w:r>
      <w:r w:rsidRPr="00E3787E">
        <w:rPr>
          <w:rFonts w:ascii="Times SUT" w:hAnsi="Times SUT" w:cs="Times SUT"/>
        </w:rPr>
        <w:t>(</w:t>
      </w:r>
      <w:r w:rsidRPr="00E3787E">
        <w:rPr>
          <w:rFonts w:ascii="Times SUT" w:hAnsi="Times SUT" w:cs="Times SUT"/>
          <w:i/>
        </w:rPr>
        <w:t>ne</w:t>
      </w:r>
      <w:r w:rsidRPr="00E3787E">
        <w:rPr>
          <w:rFonts w:ascii="Times SUT" w:hAnsi="Times SUT" w:cs="Times SUT"/>
        </w:rPr>
        <w:t>)</w:t>
      </w:r>
      <w:r w:rsidRPr="00E3787E">
        <w:rPr>
          <w:rFonts w:ascii="Times SUT" w:hAnsi="Times SUT" w:cs="Times SUT"/>
          <w:b/>
          <w:i/>
        </w:rPr>
        <w:t xml:space="preserve"> &lt; </w:t>
      </w:r>
      <w:r w:rsidRPr="00E3787E">
        <w:rPr>
          <w:rFonts w:ascii="Times SUT" w:hAnsi="Times SUT" w:cs="Times SUT"/>
          <w:sz w:val="16"/>
        </w:rPr>
        <w:t>dem</w:t>
      </w:r>
      <w:r w:rsidRPr="00E3787E">
        <w:rPr>
          <w:rFonts w:ascii="Times SUT" w:hAnsi="Times SUT" w:cs="Times SUT"/>
        </w:rPr>
        <w:t xml:space="preserve"> kana </w:t>
      </w:r>
      <w:r w:rsidRPr="00E3787E">
        <w:rPr>
          <w:rFonts w:ascii="Times SUT" w:hAnsi="Times SUT" w:cs="Times SUT"/>
          <w:i/>
        </w:rPr>
        <w:t>ku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 viib kanaksi ära </w:t>
      </w:r>
      <w:r w:rsidRPr="00E3787E">
        <w:rPr>
          <w:rFonts w:ascii="Times SUT" w:hAnsi="Times SUT" w:cs="Times SUT"/>
        </w:rPr>
        <w:t xml:space="preserve">Hää; </w:t>
      </w:r>
      <w:r w:rsidRPr="00E3787E">
        <w:rPr>
          <w:rFonts w:ascii="Times SUT" w:hAnsi="Times SUT" w:cs="Times SUT"/>
          <w:i/>
        </w:rPr>
        <w:t>äbärik kana, veike kanakene</w:t>
      </w:r>
      <w:r w:rsidRPr="00E3787E">
        <w:rPr>
          <w:rFonts w:ascii="Times SUT" w:hAnsi="Times SUT" w:cs="Times SUT"/>
        </w:rPr>
        <w:t xml:space="preserve"> Kod; </w:t>
      </w:r>
      <w:r w:rsidRPr="00E3787E">
        <w:rPr>
          <w:rFonts w:ascii="Times SUT" w:hAnsi="Times SUT" w:cs="Times SUT"/>
          <w:i/>
        </w:rPr>
        <w:t>kanakest kutsuts</w:t>
      </w:r>
      <w:r w:rsidRPr="00E3787E">
        <w:rPr>
          <w:rFonts w:ascii="Times SUT" w:hAnsi="Times SUT" w:cs="Times SUT"/>
        </w:rPr>
        <w:t>:</w:t>
      </w:r>
      <w:r w:rsidRPr="00E3787E">
        <w:rPr>
          <w:rFonts w:ascii="Times SUT" w:hAnsi="Times SUT" w:cs="Times SUT"/>
          <w:i/>
        </w:rPr>
        <w:t xml:space="preserve"> tibu tu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t, tu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t </w:t>
      </w:r>
      <w:r w:rsidRPr="00E3787E">
        <w:rPr>
          <w:rFonts w:ascii="Times SUT" w:hAnsi="Times SUT" w:cs="Times SUT"/>
        </w:rPr>
        <w:t xml:space="preserve">Hls; </w:t>
      </w:r>
      <w:r w:rsidRPr="00E3787E">
        <w:rPr>
          <w:rFonts w:ascii="Times SUT" w:hAnsi="Times SUT" w:cs="Times SUT"/>
          <w:i/>
        </w:rPr>
        <w:t>mõni kanakene udistab seeni</w:t>
      </w:r>
      <w:r w:rsidRPr="00E3787E">
        <w:rPr>
          <w:rFonts w:ascii="Times SUT" w:hAnsi="Times SUT" w:cs="Times SUT"/>
        </w:rPr>
        <w:t>,</w:t>
      </w:r>
      <w:r w:rsidRPr="00E3787E">
        <w:rPr>
          <w:rFonts w:ascii="Times SUT" w:hAnsi="Times SUT" w:cs="Times SUT"/>
          <w:i/>
        </w:rPr>
        <w:t xml:space="preserve"> ku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 xml:space="preserve">ta saenalahi vahelt mõne loomakse kätte saab </w:t>
      </w:r>
      <w:r w:rsidRPr="00E3787E">
        <w:rPr>
          <w:rFonts w:ascii="Times SUT" w:hAnsi="Times SUT" w:cs="Times SUT"/>
        </w:rPr>
        <w:t xml:space="preserve">Ran; </w:t>
      </w:r>
      <w:r w:rsidRPr="00E3787E">
        <w:rPr>
          <w:rFonts w:ascii="Times SUT" w:hAnsi="Times SUT" w:cs="Times SUT"/>
          <w:i/>
        </w:rPr>
        <w:t>miu kanakõnõ l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b nahk `munne </w:t>
      </w:r>
      <w:r w:rsidRPr="00E3787E">
        <w:rPr>
          <w:rFonts w:ascii="Times SUT" w:hAnsi="Times SUT" w:cs="Times SUT"/>
        </w:rPr>
        <w:t>Nõo; `</w:t>
      </w:r>
      <w:r w:rsidRPr="00E3787E">
        <w:rPr>
          <w:rFonts w:ascii="Times SUT" w:hAnsi="Times SUT" w:cs="Times SUT"/>
          <w:i/>
        </w:rPr>
        <w:t>ramsa kanakõnõ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l, rebäne vei är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Rõu || naise, pruudi, kallima, lapse kohta </w:t>
      </w:r>
      <w:r w:rsidRPr="00E3787E">
        <w:rPr>
          <w:rFonts w:ascii="Times SUT" w:hAnsi="Times SUT" w:cs="Times SUT"/>
          <w:i/>
        </w:rPr>
        <w:t>lapse kohta saab koa `öötud</w:t>
      </w:r>
      <w:r w:rsidRPr="00E3787E">
        <w:rPr>
          <w:rFonts w:ascii="Times SUT" w:hAnsi="Times SUT" w:cs="Times SUT"/>
        </w:rPr>
        <w:t>:</w:t>
      </w:r>
      <w:r w:rsidRPr="00E3787E">
        <w:rPr>
          <w:rFonts w:ascii="Times SUT" w:hAnsi="Times SUT" w:cs="Times SUT"/>
          <w:i/>
        </w:rPr>
        <w:t xml:space="preserve"> oh sa mu kanake</w:t>
      </w:r>
      <w:r w:rsidRPr="00E3787E">
        <w:rPr>
          <w:rFonts w:ascii="Times SUT" w:hAnsi="Times SUT" w:cs="Times SUT"/>
        </w:rPr>
        <w:t xml:space="preserve"> Mar;</w:t>
      </w:r>
      <w:r w:rsidRPr="00E3787E">
        <w:rPr>
          <w:rFonts w:ascii="Times SUT" w:hAnsi="Times SUT" w:cs="Times SUT"/>
          <w:i/>
        </w:rPr>
        <w:t xml:space="preserve"> küla tüdrikud õeksed, küla karjatsed kanaksed </w:t>
      </w:r>
      <w:r w:rsidRPr="00E3787E">
        <w:rPr>
          <w:rFonts w:ascii="Times SUT" w:hAnsi="Times SUT" w:cs="Times SUT"/>
          <w:sz w:val="16"/>
        </w:rPr>
        <w:t>rhvl</w:t>
      </w:r>
      <w:r w:rsidRPr="00E3787E">
        <w:rPr>
          <w:rFonts w:ascii="Times SUT" w:hAnsi="Times SUT" w:cs="Times SUT"/>
          <w:i/>
        </w:rPr>
        <w:t xml:space="preserve"> Hää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oh sa mu kanake, oh sa mu kallis tui poeake </w:t>
      </w:r>
      <w:r w:rsidRPr="00E3787E">
        <w:rPr>
          <w:rFonts w:ascii="Times SUT" w:hAnsi="Times SUT" w:cs="Times SUT"/>
        </w:rPr>
        <w:t xml:space="preserve">Krk; </w:t>
      </w:r>
      <w:r w:rsidRPr="00E3787E">
        <w:rPr>
          <w:rFonts w:ascii="Times SUT" w:hAnsi="Times SUT" w:cs="Times SUT"/>
          <w:i/>
        </w:rPr>
        <w:t>ku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lä kanakõnõ, tulõ no tulõ ar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Se</w:t>
      </w:r>
    </w:p>
    <w:p w:rsidR="00EA3DBE" w:rsidRPr="00E3787E" w:rsidRDefault="00EA3DBE">
      <w:pPr>
        <w:tabs>
          <w:tab w:val="left" w:pos="4820"/>
        </w:tabs>
        <w:ind w:firstLine="284"/>
        <w:jc w:val="both"/>
        <w:rPr>
          <w:rFonts w:ascii="Times SUT" w:hAnsi="Times SUT" w:cs="Times SUT"/>
          <w:i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kivi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kana lihasmagu – TMr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b/>
        </w:rPr>
        <w:t xml:space="preserve">kong </w:t>
      </w:r>
      <w:r w:rsidRPr="00E3787E">
        <w:rPr>
          <w:rFonts w:ascii="Times SUT" w:hAnsi="Times SUT" w:cs="Times SUT"/>
        </w:rPr>
        <w:t xml:space="preserve">kanatool – K I </w:t>
      </w:r>
      <w:r w:rsidRPr="00E3787E">
        <w:rPr>
          <w:rFonts w:ascii="Times SUT" w:hAnsi="Times SUT" w:cs="Times SUT"/>
          <w:i/>
        </w:rPr>
        <w:t>vana kolisi ja `a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ju oli seal kana kongi peal</w:t>
      </w:r>
      <w:r w:rsidRPr="00E3787E">
        <w:rPr>
          <w:rFonts w:ascii="Times SUT" w:hAnsi="Times SUT" w:cs="Times SUT"/>
        </w:rPr>
        <w:t xml:space="preserve"> Juu;</w:t>
      </w:r>
      <w:r w:rsidRPr="00E3787E">
        <w:rPr>
          <w:rFonts w:ascii="Times SUT" w:hAnsi="Times SUT" w:cs="Times SUT"/>
          <w:i/>
        </w:rPr>
        <w:t xml:space="preserve"> meil on kana kong, kus kanad sies on </w:t>
      </w:r>
      <w:r w:rsidRPr="00E3787E">
        <w:rPr>
          <w:rFonts w:ascii="Times SUT" w:hAnsi="Times SUT" w:cs="Times SUT"/>
        </w:rPr>
        <w:t>IisK;</w:t>
      </w:r>
      <w:r w:rsidRPr="00E3787E">
        <w:rPr>
          <w:rFonts w:ascii="Times SUT" w:hAnsi="Times SUT" w:cs="Times SUT"/>
          <w:i/>
        </w:rPr>
        <w:t xml:space="preserve"> kana kong `t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di tuppa, `tihkess varvadess </w:t>
      </w:r>
      <w:r w:rsidRPr="00E3787E">
        <w:rPr>
          <w:rFonts w:ascii="Times SUT" w:hAnsi="Times SUT" w:cs="Times SUT"/>
        </w:rPr>
        <w:t>Kod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kool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noBreakHyphen/>
        <w:t>koo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</w:rPr>
        <w:t xml:space="preserve"> SJn,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k</w:t>
      </w:r>
      <w:r w:rsidR="00E3787E" w:rsidRPr="00E3787E">
        <w:rPr>
          <w:rFonts w:ascii="Times SUT" w:hAnsi="Times SUT" w:cs="Times SUT"/>
          <w:i/>
        </w:rPr>
        <w:t>u̬u̬ĺ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Saa Trv Hls, g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kooli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noBreakHyphen/>
        <w:t>k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l </w:t>
      </w:r>
      <w:r w:rsidRPr="00E3787E">
        <w:rPr>
          <w:rFonts w:ascii="Times SUT" w:hAnsi="Times SUT" w:cs="Times SUT"/>
        </w:rPr>
        <w:t>g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  <w:t xml:space="preserve">kuala, </w:t>
      </w:r>
      <w:r w:rsidRPr="00E3787E">
        <w:rPr>
          <w:rFonts w:ascii="Times SUT" w:hAnsi="Times SUT" w:cs="Times SUT"/>
          <w:i/>
        </w:rPr>
        <w:noBreakHyphen/>
        <w:t xml:space="preserve">e, </w:t>
      </w:r>
      <w:r w:rsidRPr="00E3787E">
        <w:rPr>
          <w:rFonts w:ascii="Times SUT" w:hAnsi="Times SUT" w:cs="Times SUT"/>
          <w:i/>
        </w:rPr>
        <w:noBreakHyphen/>
        <w:t xml:space="preserve">u </w:t>
      </w:r>
      <w:r w:rsidRPr="00E3787E">
        <w:rPr>
          <w:rFonts w:ascii="Times SUT" w:hAnsi="Times SUT" w:cs="Times SUT"/>
        </w:rPr>
        <w:t xml:space="preserve">Kod varsakabi </w:t>
      </w:r>
      <w:r w:rsidRPr="00E3787E">
        <w:rPr>
          <w:rFonts w:ascii="Times SUT" w:hAnsi="Times SUT" w:cs="Times SUT"/>
          <w:i/>
        </w:rPr>
        <w:t>kanakoolid kasusid mede einamas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vesised augud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lid kikk kana`k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li täis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kanakoolidel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lid ilusad ümariksed lehed </w:t>
      </w:r>
      <w:r w:rsidRPr="00E3787E">
        <w:rPr>
          <w:rFonts w:ascii="Times SUT" w:hAnsi="Times SUT" w:cs="Times SUT"/>
        </w:rPr>
        <w:t>Saa;</w:t>
      </w:r>
      <w:r w:rsidRPr="00E3787E">
        <w:rPr>
          <w:rFonts w:ascii="Times SUT" w:hAnsi="Times SUT" w:cs="Times SUT"/>
          <w:i/>
        </w:rPr>
        <w:t xml:space="preserve"> kanakualad one s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red õjade piäl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suur pihutäis kanakualasid </w:t>
      </w:r>
      <w:r w:rsidRPr="00E3787E">
        <w:rPr>
          <w:rFonts w:ascii="Times SUT" w:hAnsi="Times SUT" w:cs="Times SUT"/>
        </w:rPr>
        <w:t xml:space="preserve">Kod; </w:t>
      </w:r>
      <w:r w:rsidRPr="00E3787E">
        <w:rPr>
          <w:rFonts w:ascii="Times SUT" w:hAnsi="Times SUT" w:cs="Times SUT"/>
          <w:i/>
        </w:rPr>
        <w:t>Tämmu on paelu kana`koo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a</w:t>
      </w:r>
      <w:r w:rsidRPr="00E3787E">
        <w:rPr>
          <w:rFonts w:ascii="Times SUT" w:hAnsi="Times SUT" w:cs="Times SUT"/>
        </w:rPr>
        <w:t xml:space="preserve">, </w:t>
      </w:r>
      <w:r w:rsidRPr="00E3787E">
        <w:rPr>
          <w:rFonts w:ascii="Times SUT" w:hAnsi="Times SUT" w:cs="Times SUT"/>
          <w:i/>
        </w:rPr>
        <w:t>kõik oea`äärne puhas kollane</w:t>
      </w:r>
      <w:r w:rsidRPr="00E3787E">
        <w:rPr>
          <w:rFonts w:ascii="Times SUT" w:hAnsi="Times SUT" w:cs="Times SUT"/>
        </w:rPr>
        <w:t xml:space="preserve"> SJn; </w:t>
      </w:r>
      <w:r w:rsidRPr="00E3787E">
        <w:rPr>
          <w:rFonts w:ascii="Times SUT" w:hAnsi="Times SUT" w:cs="Times SUT"/>
          <w:i/>
        </w:rPr>
        <w:t>Kanakool kasvab raavin ja vesitse einämaa pääl</w:t>
      </w:r>
      <w:r w:rsidRPr="00E3787E">
        <w:rPr>
          <w:rFonts w:ascii="Times SUT" w:hAnsi="Times SUT" w:cs="Times SUT"/>
        </w:rPr>
        <w:t xml:space="preserve"> Hls; </w:t>
      </w:r>
      <w:r w:rsidRPr="00E3787E">
        <w:rPr>
          <w:rFonts w:ascii="Times SUT" w:hAnsi="Times SUT" w:cs="Times SUT"/>
          <w:i/>
        </w:rPr>
        <w:t>kanakoolili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 </w:t>
      </w:r>
      <w:r w:rsidRPr="00E3787E">
        <w:rPr>
          <w:rFonts w:ascii="Times SUT" w:hAnsi="Times SUT" w:cs="Times SUT"/>
        </w:rPr>
        <w:t xml:space="preserve">Krk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 xml:space="preserve">kanakoole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koole</w:t>
      </w:r>
      <w:r w:rsidRPr="00E3787E">
        <w:rPr>
          <w:rFonts w:ascii="Times SUT" w:hAnsi="Times SUT" w:cs="Times SUT"/>
        </w:rPr>
        <w:t xml:space="preserve"> pl </w:t>
      </w:r>
      <w:r w:rsidRPr="00E3787E">
        <w:rPr>
          <w:rFonts w:ascii="Times SUT" w:hAnsi="Times SUT" w:cs="Times SUT"/>
          <w:i/>
        </w:rPr>
        <w:t xml:space="preserve">-`kuolmed </w:t>
      </w:r>
      <w:r w:rsidRPr="00E3787E">
        <w:rPr>
          <w:rFonts w:ascii="Times SUT" w:hAnsi="Times SUT" w:cs="Times SUT"/>
        </w:rPr>
        <w:t>Lüg Jõh IisR(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ua</w:t>
      </w:r>
      <w:r w:rsidRPr="00E3787E">
        <w:rPr>
          <w:rFonts w:ascii="Times SUT" w:hAnsi="Times SUT" w:cs="Times SUT"/>
          <w:i/>
        </w:rPr>
        <w:noBreakHyphen/>
      </w:r>
      <w:r w:rsidRPr="00E3787E">
        <w:rPr>
          <w:rFonts w:ascii="Times SUT" w:hAnsi="Times SUT" w:cs="Times SUT"/>
        </w:rPr>
        <w:t xml:space="preserve">) Vai,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`k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lmed </w:t>
      </w:r>
      <w:r w:rsidRPr="00E3787E">
        <w:rPr>
          <w:rFonts w:ascii="Times SUT" w:hAnsi="Times SUT" w:cs="Times SUT"/>
        </w:rPr>
        <w:t xml:space="preserve">Äks Puh;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kuale,</w:t>
      </w:r>
      <w:r w:rsidRPr="00E3787E">
        <w:rPr>
          <w:rFonts w:ascii="Times SUT" w:hAnsi="Times SUT" w:cs="Times SUT"/>
        </w:rPr>
        <w:t xml:space="preserve"> g -</w:t>
      </w:r>
      <w:r w:rsidRPr="00E3787E">
        <w:rPr>
          <w:rFonts w:ascii="Times SUT" w:hAnsi="Times SUT" w:cs="Times SUT"/>
          <w:i/>
        </w:rPr>
        <w:t>`k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le</w:t>
      </w:r>
      <w:r w:rsidRPr="00E3787E">
        <w:rPr>
          <w:rFonts w:ascii="Times SUT" w:hAnsi="Times SUT" w:cs="Times SUT"/>
        </w:rPr>
        <w:t xml:space="preserve"> Kod varsakabi (Caltha palustris)</w:t>
      </w:r>
      <w:r w:rsidRPr="00E3787E">
        <w:rPr>
          <w:rFonts w:ascii="Times SUT" w:hAnsi="Times SUT" w:cs="Times SUT"/>
          <w:i/>
        </w:rPr>
        <w:t xml:space="preserve"> Kana`kuolmeid `kasvab `meie`koplis küll ja küll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 xml:space="preserve">vesi`aukudes `kasvavad kana`kuolmed, `suured `keldased </w:t>
      </w:r>
      <w:r w:rsidRPr="00E3787E">
        <w:rPr>
          <w:rFonts w:ascii="Times SUT" w:hAnsi="Times SUT" w:cs="Times SUT"/>
        </w:rPr>
        <w:t>Vai;</w:t>
      </w:r>
      <w:r w:rsidRPr="00E3787E">
        <w:rPr>
          <w:rFonts w:ascii="Times SUT" w:hAnsi="Times SUT" w:cs="Times SUT"/>
          <w:i/>
        </w:rPr>
        <w:t xml:space="preserve"> kana`k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led one keväde vara vä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jän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kanakuale kasvab madala õjade piäl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kana`k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lel oo ümmärgused lehed </w:t>
      </w:r>
      <w:r w:rsidRPr="00E3787E">
        <w:rPr>
          <w:rFonts w:ascii="Times SUT" w:hAnsi="Times SUT" w:cs="Times SUT"/>
        </w:rPr>
        <w:t xml:space="preserve">Kod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 kana|kool, </w:t>
      </w:r>
      <w:r w:rsidRPr="00E3787E">
        <w:rPr>
          <w:rFonts w:ascii="Times SUT" w:hAnsi="Times SUT" w:cs="Times SUT"/>
        </w:rPr>
        <w:noBreakHyphen/>
        <w:t xml:space="preserve">kooljam, </w:t>
      </w:r>
      <w:r w:rsidRPr="00E3787E">
        <w:rPr>
          <w:rFonts w:ascii="Times SUT" w:hAnsi="Times SUT" w:cs="Times SUT"/>
        </w:rPr>
        <w:noBreakHyphen/>
        <w:t xml:space="preserve">kooljas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koolja</w:t>
      </w:r>
      <w:r w:rsidRPr="00E3787E">
        <w:rPr>
          <w:rFonts w:ascii="Times SUT" w:hAnsi="Times SUT" w:cs="Times SUT"/>
          <w:b/>
        </w:rPr>
        <w:t xml:space="preserve"> </w:t>
      </w:r>
      <w:r w:rsidR="00E3787E" w:rsidRPr="00E3787E">
        <w:rPr>
          <w:rFonts w:ascii="Times SUT" w:hAnsi="Times SUT" w:cs="Times SUT"/>
          <w:i/>
        </w:rPr>
        <w:t>→</w:t>
      </w:r>
      <w:r w:rsidRPr="00E3787E">
        <w:rPr>
          <w:rFonts w:ascii="Times SUT" w:hAnsi="Times SUT" w:cs="Times SUT"/>
        </w:rPr>
        <w:t xml:space="preserve">kanakooljas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b/>
        </w:rPr>
        <w:t>kooljam `</w:t>
      </w:r>
      <w:r w:rsidRPr="00E3787E">
        <w:rPr>
          <w:rFonts w:ascii="Times SUT" w:hAnsi="Times SUT" w:cs="Times SUT"/>
          <w:i/>
        </w:rPr>
        <w:t xml:space="preserve">kooljam, </w:t>
      </w:r>
      <w:r w:rsidRPr="00E3787E">
        <w:rPr>
          <w:rFonts w:ascii="Times SUT" w:hAnsi="Times SUT" w:cs="Times SUT"/>
          <w:i/>
        </w:rPr>
        <w:noBreakHyphen/>
        <w:t xml:space="preserve">uo-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noBreakHyphen/>
        <w:t xml:space="preserve">e </w:t>
      </w:r>
      <w:r w:rsidRPr="00E3787E">
        <w:rPr>
          <w:rFonts w:ascii="Times SUT" w:hAnsi="Times SUT" w:cs="Times SUT"/>
        </w:rPr>
        <w:t>varsakabi</w:t>
      </w:r>
      <w:r w:rsidRPr="00E3787E">
        <w:rPr>
          <w:rFonts w:ascii="Times SUT" w:hAnsi="Times SUT" w:cs="Times SUT"/>
          <w:b/>
        </w:rPr>
        <w:t xml:space="preserve"> `</w:t>
      </w:r>
      <w:r w:rsidRPr="00E3787E">
        <w:rPr>
          <w:rFonts w:ascii="Times SUT" w:hAnsi="Times SUT" w:cs="Times SUT"/>
          <w:i/>
        </w:rPr>
        <w:t>kõrve `kuuske ja kana`kuoljami `kasvab pali, ei tule iad `einä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luom ei taha iast süä kana`kuoljami </w:t>
      </w:r>
      <w:r w:rsidRPr="00E3787E">
        <w:rPr>
          <w:rFonts w:ascii="Times SUT" w:hAnsi="Times SUT" w:cs="Times SUT"/>
        </w:rPr>
        <w:t xml:space="preserve">Lüg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 kanakoole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kooljas</w:t>
      </w:r>
      <w:r w:rsidRPr="00E3787E">
        <w:rPr>
          <w:rFonts w:ascii="Times SUT" w:hAnsi="Times SUT" w:cs="Times SUT"/>
        </w:rPr>
        <w:t xml:space="preserve"> varsakabi </w:t>
      </w:r>
      <w:r w:rsidRPr="00E3787E">
        <w:rPr>
          <w:rFonts w:ascii="Times SUT" w:hAnsi="Times SUT" w:cs="Times SUT"/>
          <w:i/>
        </w:rPr>
        <w:t xml:space="preserve">kana`kualjad kasvavad vie`loikudes </w:t>
      </w:r>
      <w:r w:rsidRPr="00E3787E">
        <w:rPr>
          <w:rFonts w:ascii="Times SUT" w:hAnsi="Times SUT" w:cs="Times SUT"/>
        </w:rPr>
        <w:t xml:space="preserve">VJg; </w:t>
      </w:r>
      <w:r w:rsidRPr="00E3787E">
        <w:rPr>
          <w:rFonts w:ascii="Times SUT" w:hAnsi="Times SUT" w:cs="Times SUT"/>
          <w:i/>
        </w:rPr>
        <w:t>kanakuolja kasvab `suonte pial, laiad lehed, kollased `õiled</w:t>
      </w:r>
      <w:r w:rsidRPr="00E3787E">
        <w:rPr>
          <w:rFonts w:ascii="Times SUT" w:hAnsi="Times SUT" w:cs="Times SUT"/>
        </w:rPr>
        <w:t xml:space="preserve"> IisK; </w:t>
      </w:r>
      <w:r w:rsidRPr="00E3787E">
        <w:rPr>
          <w:rFonts w:ascii="Times SUT" w:hAnsi="Times SUT" w:cs="Times SUT"/>
          <w:i/>
        </w:rPr>
        <w:t>kana`kooljad kollendavad oidu jääres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loom ei taha iast `süia neid kana`kooljaid, vihad lilled </w:t>
      </w:r>
      <w:r w:rsidRPr="00E3787E">
        <w:rPr>
          <w:rFonts w:ascii="Times SUT" w:hAnsi="Times SUT" w:cs="Times SUT"/>
        </w:rPr>
        <w:t xml:space="preserve">Lai; </w:t>
      </w:r>
      <w:r w:rsidRPr="00E3787E">
        <w:rPr>
          <w:rFonts w:ascii="Times SUT" w:hAnsi="Times SUT" w:cs="Times SUT"/>
          <w:i/>
        </w:rPr>
        <w:t>kana`k</w:t>
      </w:r>
      <w:r w:rsidR="00E3787E" w:rsidRPr="00E3787E">
        <w:rPr>
          <w:rFonts w:ascii="Times SUT" w:hAnsi="Times SUT" w:cs="Times SUT"/>
          <w:i/>
        </w:rPr>
        <w:t>u̬u̬ĺ</w:t>
      </w:r>
      <w:r w:rsidRPr="00E3787E">
        <w:rPr>
          <w:rFonts w:ascii="Times SUT" w:hAnsi="Times SUT" w:cs="Times SUT"/>
          <w:i/>
        </w:rPr>
        <w:t xml:space="preserve">jad kasvavad vii ääres </w:t>
      </w:r>
      <w:r w:rsidRPr="00E3787E">
        <w:rPr>
          <w:rFonts w:ascii="Times SUT" w:hAnsi="Times SUT" w:cs="Times SUT"/>
        </w:rPr>
        <w:noBreakHyphen/>
        <w:t> </w:t>
      </w:r>
      <w:r w:rsidRPr="00E3787E">
        <w:rPr>
          <w:rFonts w:ascii="Times SUT" w:hAnsi="Times SUT" w:cs="Times SUT"/>
        </w:rPr>
        <w:noBreakHyphen/>
        <w:t xml:space="preserve"> </w:t>
      </w:r>
      <w:r w:rsidRPr="00E3787E">
        <w:rPr>
          <w:rFonts w:ascii="Times SUT" w:hAnsi="Times SUT" w:cs="Times SUT"/>
          <w:i/>
        </w:rPr>
        <w:t>laia lehegä</w:t>
      </w:r>
      <w:r w:rsidRPr="00E3787E">
        <w:rPr>
          <w:rFonts w:ascii="Times SUT" w:hAnsi="Times SUT" w:cs="Times SUT"/>
        </w:rPr>
        <w:t xml:space="preserve"> KJn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 kanakoole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koom</w:t>
      </w:r>
      <w:r w:rsidRPr="00E3787E">
        <w:rPr>
          <w:rFonts w:ascii="Times SUT" w:hAnsi="Times SUT" w:cs="Times SUT"/>
        </w:rPr>
        <w:t xml:space="preserve"> kanapuur </w:t>
      </w:r>
      <w:r w:rsidRPr="00E3787E">
        <w:rPr>
          <w:rFonts w:ascii="Times SUT" w:hAnsi="Times SUT" w:cs="Times SUT"/>
          <w:i/>
        </w:rPr>
        <w:t>Siinpool üeldi seda kanakuuti kanakoom. See kanakoom õli to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li jämedustest kuusepuu pulkadest `tehtud, nelja posti vahel </w:t>
      </w:r>
      <w:r w:rsidRPr="00E3787E">
        <w:rPr>
          <w:rFonts w:ascii="Times SUT" w:hAnsi="Times SUT" w:cs="Times SUT"/>
        </w:rPr>
        <w:t xml:space="preserve">Trm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koorun</w:t>
      </w:r>
      <w:r w:rsidRPr="00E3787E">
        <w:rPr>
          <w:rFonts w:ascii="Times SUT" w:hAnsi="Times SUT" w:cs="Times SUT"/>
          <w:b/>
        </w:rPr>
        <w:t xml:space="preserve"> &lt; </w:t>
      </w:r>
      <w:r w:rsidRPr="00E3787E">
        <w:rPr>
          <w:rFonts w:ascii="Times SUT" w:hAnsi="Times SUT" w:cs="Times SUT"/>
        </w:rPr>
        <w:t xml:space="preserve">kanakuurd </w:t>
      </w:r>
      <w:r w:rsidRPr="00E3787E">
        <w:rPr>
          <w:rFonts w:ascii="Times SUT" w:hAnsi="Times SUT" w:cs="Times SUT"/>
          <w:i/>
        </w:rPr>
        <w:t>kabe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 om kanakoorun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lang um kanakooruh </w:t>
      </w:r>
      <w:r w:rsidRPr="00E3787E">
        <w:rPr>
          <w:rFonts w:ascii="Times SUT" w:hAnsi="Times SUT" w:cs="Times SUT"/>
        </w:rPr>
        <w:t xml:space="preserve">Vas; </w:t>
      </w:r>
      <w:r w:rsidRPr="00E3787E">
        <w:rPr>
          <w:rFonts w:ascii="Times SUT" w:hAnsi="Times SUT" w:cs="Times SUT"/>
          <w:i/>
        </w:rPr>
        <w:t>kanakooruh langast saa ai hüvvä rõivast ka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Se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b/>
        </w:rPr>
        <w:t xml:space="preserve">koorunõ 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b/>
        </w:rPr>
        <w:t xml:space="preserve"> &lt; </w:t>
      </w:r>
      <w:r w:rsidRPr="00E3787E">
        <w:rPr>
          <w:rFonts w:ascii="Times SUT" w:hAnsi="Times SUT" w:cs="Times SUT"/>
        </w:rPr>
        <w:t xml:space="preserve">kanakuurd </w:t>
      </w:r>
      <w:r w:rsidRPr="00E3787E">
        <w:rPr>
          <w:rFonts w:ascii="Times SUT" w:hAnsi="Times SUT" w:cs="Times SUT"/>
          <w:i/>
        </w:rPr>
        <w:t>kanakoorunõ lang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mi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sa nii kanakoorudsõ kabla tei, t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 ei ütesugust `langa ei </w:t>
      </w:r>
      <w:r w:rsidRPr="00E3787E">
        <w:rPr>
          <w:rFonts w:ascii="Times SUT" w:hAnsi="Times SUT" w:cs="Times SUT"/>
        </w:rPr>
        <w:t xml:space="preserve">Vas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kooruss</w:t>
      </w:r>
      <w:r w:rsidRPr="00E3787E">
        <w:rPr>
          <w:rFonts w:ascii="Times SUT" w:hAnsi="Times SUT" w:cs="Times SUT"/>
        </w:rPr>
        <w:t xml:space="preserve"> väikesed silmused väga tugeva keeruga lõngas – Vas</w:t>
      </w:r>
      <w:r w:rsidRPr="00E3787E">
        <w:rPr>
          <w:rFonts w:ascii="Times SUT" w:hAnsi="Times SUT" w:cs="Times SUT"/>
          <w:b/>
        </w:rPr>
        <w:t xml:space="preserve"> Vrd </w:t>
      </w:r>
      <w:r w:rsidRPr="00E3787E">
        <w:rPr>
          <w:rFonts w:ascii="Times SUT" w:hAnsi="Times SUT" w:cs="Times SUT"/>
        </w:rPr>
        <w:t xml:space="preserve">kanakuurd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kori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ree kanakorv – Emm Hls </w:t>
      </w:r>
      <w:r w:rsidRPr="00E3787E">
        <w:rPr>
          <w:rFonts w:ascii="Times SUT" w:hAnsi="Times SUT" w:cs="Times SUT"/>
          <w:i/>
        </w:rPr>
        <w:t>kanakori köüdets r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 pääle </w:t>
      </w:r>
      <w:r w:rsidRPr="00E3787E">
        <w:rPr>
          <w:rFonts w:ascii="Times SUT" w:hAnsi="Times SUT" w:cs="Times SUT"/>
        </w:rPr>
        <w:t xml:space="preserve">Hls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korda</w:t>
      </w:r>
      <w:r w:rsidRPr="00E3787E">
        <w:rPr>
          <w:rFonts w:ascii="Times SUT" w:hAnsi="Times SUT" w:cs="Times SUT"/>
        </w:rPr>
        <w:t xml:space="preserve"> keerdu, silmuseliseks </w:t>
      </w:r>
      <w:r w:rsidRPr="00E3787E">
        <w:rPr>
          <w:rFonts w:ascii="Times SUT" w:hAnsi="Times SUT" w:cs="Times SUT"/>
          <w:i/>
        </w:rPr>
        <w:t xml:space="preserve">lang lännu kana`korda </w:t>
      </w:r>
      <w:r w:rsidRPr="00E3787E">
        <w:rPr>
          <w:rFonts w:ascii="Times SUT" w:hAnsi="Times SUT" w:cs="Times SUT"/>
        </w:rPr>
        <w:t xml:space="preserve">Se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kanakuurdu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korv</w:t>
      </w:r>
      <w:r w:rsidRPr="00E3787E">
        <w:rPr>
          <w:rFonts w:ascii="Times SUT" w:hAnsi="Times SUT" w:cs="Times SUT"/>
          <w:b/>
        </w:rPr>
        <w:t xml:space="preserve"> 1. </w:t>
      </w:r>
      <w:r w:rsidRPr="00E3787E">
        <w:rPr>
          <w:rFonts w:ascii="Times SUT" w:hAnsi="Times SUT" w:cs="Times SUT"/>
        </w:rPr>
        <w:t xml:space="preserve">reele pealepandav pulkadest kori </w:t>
      </w:r>
      <w:r w:rsidRPr="00E3787E">
        <w:rPr>
          <w:rFonts w:ascii="Times SUT" w:hAnsi="Times SUT" w:cs="Times SUT"/>
          <w:i/>
        </w:rPr>
        <w:t xml:space="preserve">siis `pannime `reele kanakorvi `peale ja läksime `soose `küini `oatama </w:t>
      </w:r>
      <w:r w:rsidRPr="00E3787E">
        <w:rPr>
          <w:rFonts w:ascii="Times SUT" w:hAnsi="Times SUT" w:cs="Times SUT"/>
        </w:rPr>
        <w:t xml:space="preserve">Muh; </w:t>
      </w:r>
      <w:r w:rsidRPr="00E3787E">
        <w:rPr>
          <w:rFonts w:ascii="Times SUT" w:hAnsi="Times SUT" w:cs="Times SUT"/>
          <w:i/>
        </w:rPr>
        <w:t xml:space="preserve">`vankrel ei ole kana`korbi ond </w:t>
      </w:r>
      <w:r w:rsidRPr="00E3787E">
        <w:rPr>
          <w:rFonts w:ascii="Times SUT" w:hAnsi="Times SUT" w:cs="Times SUT"/>
        </w:rPr>
        <w:t xml:space="preserve">PJg; </w:t>
      </w:r>
      <w:r w:rsidRPr="00E3787E">
        <w:rPr>
          <w:rFonts w:ascii="Times SUT" w:hAnsi="Times SUT" w:cs="Times SUT"/>
          <w:i/>
        </w:rPr>
        <w:t>Pikema sõidu jauks siuti kanakorv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r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 laamitsa `kü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gi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Kanakorv `o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 saanipära `m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di, pulgadest `tehtud, 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latagant `kõrgem, 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led madalamad </w:t>
      </w:r>
      <w:r w:rsidRPr="00E3787E">
        <w:rPr>
          <w:rFonts w:ascii="Times SUT" w:hAnsi="Times SUT" w:cs="Times SUT"/>
        </w:rPr>
        <w:t xml:space="preserve">Hää; </w:t>
      </w:r>
      <w:r w:rsidRPr="00E3787E">
        <w:rPr>
          <w:rFonts w:ascii="Times SUT" w:hAnsi="Times SUT" w:cs="Times SUT"/>
          <w:i/>
        </w:rPr>
        <w:t>kurjad koerad puresid kanakorvi `serve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 xml:space="preserve">täna sõitsivad puha kanakorvidega kirikus </w:t>
      </w:r>
      <w:r w:rsidRPr="00E3787E">
        <w:rPr>
          <w:rFonts w:ascii="Times SUT" w:hAnsi="Times SUT" w:cs="Times SUT"/>
        </w:rPr>
        <w:t xml:space="preserve">Saa; </w:t>
      </w:r>
      <w:r w:rsidRPr="00E3787E">
        <w:rPr>
          <w:rFonts w:ascii="Times SUT" w:hAnsi="Times SUT" w:cs="Times SUT"/>
          <w:i/>
        </w:rPr>
        <w:t>Kanako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 xml:space="preserve">v tehti kuuse puust, värviti kollaseks või punaseks </w:t>
      </w:r>
      <w:r w:rsidRPr="00E3787E">
        <w:rPr>
          <w:rFonts w:ascii="Times SUT" w:hAnsi="Times SUT" w:cs="Times SUT"/>
        </w:rPr>
        <w:t xml:space="preserve">Jür; </w:t>
      </w:r>
      <w:r w:rsidRPr="00E3787E">
        <w:rPr>
          <w:rFonts w:ascii="Times SUT" w:hAnsi="Times SUT" w:cs="Times SUT"/>
          <w:i/>
        </w:rPr>
        <w:t>pani pu</w:t>
      </w:r>
      <w:r w:rsidR="00E3787E" w:rsidRPr="00E3787E">
        <w:rPr>
          <w:rFonts w:ascii="Times SUT" w:hAnsi="Times SUT" w:cs="Times SUT"/>
          <w:i/>
        </w:rPr>
        <w:t>d́</w:t>
      </w:r>
      <w:r w:rsidRPr="00E3787E">
        <w:rPr>
          <w:rFonts w:ascii="Times SUT" w:hAnsi="Times SUT" w:cs="Times SUT"/>
          <w:i/>
        </w:rPr>
        <w:t>eli kanako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 xml:space="preserve">vi nukka </w:t>
      </w:r>
      <w:r w:rsidRPr="00E3787E">
        <w:rPr>
          <w:rFonts w:ascii="Times SUT" w:hAnsi="Times SUT" w:cs="Times SUT"/>
        </w:rPr>
        <w:t>Kod;</w:t>
      </w:r>
      <w:r w:rsidRPr="00E3787E">
        <w:rPr>
          <w:rFonts w:ascii="Times SUT" w:hAnsi="Times SUT" w:cs="Times SUT"/>
          <w:i/>
        </w:rPr>
        <w:t xml:space="preserve"> re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ka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perä taga ku kana ko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 xml:space="preserve">v </w:t>
      </w:r>
      <w:r w:rsidRPr="00E3787E">
        <w:rPr>
          <w:rFonts w:ascii="Times SUT" w:hAnsi="Times SUT" w:cs="Times SUT"/>
        </w:rPr>
        <w:t xml:space="preserve">Krk || sõiduregi </w:t>
      </w:r>
      <w:r w:rsidRPr="00E3787E">
        <w:rPr>
          <w:rFonts w:ascii="Times SUT" w:hAnsi="Times SUT" w:cs="Times SUT"/>
          <w:i/>
        </w:rPr>
        <w:t>kresla vai kanako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>v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 niisama regi </w:t>
      </w:r>
      <w:r w:rsidRPr="00E3787E">
        <w:rPr>
          <w:rFonts w:ascii="Times SUT" w:hAnsi="Times SUT" w:cs="Times SUT"/>
        </w:rPr>
        <w:t>Har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2. </w:t>
      </w:r>
      <w:r w:rsidRPr="00E3787E">
        <w:rPr>
          <w:rFonts w:ascii="Times SUT" w:hAnsi="Times SUT" w:cs="Times SUT"/>
        </w:rPr>
        <w:t>kanatool – Jõh Emm Krk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korvik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ree kori – JMd Vil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kuljus</w:t>
      </w:r>
      <w:r w:rsidRPr="00E3787E">
        <w:rPr>
          <w:rFonts w:ascii="Times SUT" w:hAnsi="Times SUT" w:cs="Times SUT"/>
        </w:rPr>
        <w:t xml:space="preserve"> (kollaseõieline taim) </w:t>
      </w:r>
      <w:r w:rsidRPr="00E3787E">
        <w:rPr>
          <w:rFonts w:ascii="Times SUT" w:hAnsi="Times SUT" w:cs="Times SUT"/>
          <w:i/>
        </w:rPr>
        <w:t>kana`ku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lusõ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kasvasõ `särtse sourõ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va</w:t>
      </w:r>
      <w:r w:rsidR="00E3787E" w:rsidRPr="00E3787E">
        <w:rPr>
          <w:rFonts w:ascii="Times SUT" w:hAnsi="Times SUT" w:cs="Times SUT"/>
          <w:i/>
        </w:rPr>
        <w:t>˛</w:t>
      </w:r>
      <w:r w:rsidRPr="00E3787E">
        <w:rPr>
          <w:rFonts w:ascii="Times SUT" w:hAnsi="Times SUT" w:cs="Times SUT"/>
          <w:i/>
        </w:rPr>
        <w:t>atsõ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Lei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kull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röövlind (Accipiter gentilis) </w:t>
      </w:r>
      <w:r w:rsidRPr="00E3787E">
        <w:rPr>
          <w:rFonts w:ascii="Times SUT" w:hAnsi="Times SUT" w:cs="Times SUT"/>
          <w:i/>
        </w:rPr>
        <w:t>kanakull ei õle suur `ühta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kana`kullil on iad `suured `siived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kana`kullisi on meil siin ka pali `lendamas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kanakull `lassasse ikke maha ku nähasse</w:t>
      </w:r>
      <w:r w:rsidRPr="00E3787E">
        <w:rPr>
          <w:rFonts w:ascii="Times SUT" w:hAnsi="Times SUT" w:cs="Times SUT"/>
        </w:rPr>
        <w:t xml:space="preserve"> Lüg;</w:t>
      </w:r>
      <w:r w:rsidRPr="00E3787E">
        <w:rPr>
          <w:rFonts w:ascii="Times SUT" w:hAnsi="Times SUT" w:cs="Times SUT"/>
          <w:i/>
        </w:rPr>
        <w:t xml:space="preserve"> kanaku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 viib kana 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Khk;</w:t>
      </w:r>
      <w:r w:rsidRPr="00E3787E">
        <w:rPr>
          <w:rFonts w:ascii="Times SUT" w:hAnsi="Times SUT" w:cs="Times SUT"/>
          <w:i/>
        </w:rPr>
        <w:t xml:space="preserve"> kanaku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o suur 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 nagu kullid ikka oo </w:t>
      </w:r>
      <w:r w:rsidRPr="00E3787E">
        <w:rPr>
          <w:rFonts w:ascii="Times SUT" w:hAnsi="Times SUT" w:cs="Times SUT"/>
        </w:rPr>
        <w:t xml:space="preserve">Muh; </w:t>
      </w:r>
      <w:r w:rsidRPr="00E3787E">
        <w:rPr>
          <w:rFonts w:ascii="Times SUT" w:hAnsi="Times SUT" w:cs="Times SUT"/>
          <w:i/>
        </w:rPr>
        <w:t>raudku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`olla `väiksem ja kanaku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suurem</w:t>
      </w:r>
      <w:r w:rsidRPr="00E3787E">
        <w:rPr>
          <w:rFonts w:ascii="Times SUT" w:hAnsi="Times SUT" w:cs="Times SUT"/>
        </w:rPr>
        <w:t xml:space="preserve"> Var; </w:t>
      </w:r>
      <w:r w:rsidRPr="00E3787E">
        <w:rPr>
          <w:rFonts w:ascii="Times SUT" w:hAnsi="Times SUT" w:cs="Times SUT"/>
          <w:i/>
        </w:rPr>
        <w:t>kanaku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 süöb kanu ja tedresi </w:t>
      </w:r>
      <w:r w:rsidRPr="00E3787E">
        <w:rPr>
          <w:rFonts w:ascii="Times SUT" w:hAnsi="Times SUT" w:cs="Times SUT"/>
        </w:rPr>
        <w:t xml:space="preserve">IisK; </w:t>
      </w:r>
      <w:r w:rsidRPr="00E3787E">
        <w:rPr>
          <w:rFonts w:ascii="Times SUT" w:hAnsi="Times SUT" w:cs="Times SUT"/>
          <w:i/>
        </w:rPr>
        <w:t>siin metsa jääres teeb kanaku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lu `kurja </w:t>
      </w:r>
      <w:r w:rsidRPr="00E3787E">
        <w:rPr>
          <w:rFonts w:ascii="Times SUT" w:hAnsi="Times SUT" w:cs="Times SUT"/>
        </w:rPr>
        <w:t xml:space="preserve">Lai; </w:t>
      </w:r>
      <w:r w:rsidRPr="00E3787E">
        <w:rPr>
          <w:rFonts w:ascii="Times SUT" w:hAnsi="Times SUT" w:cs="Times SUT"/>
          <w:i/>
        </w:rPr>
        <w:t>kanaku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`võtse ü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skõrd muru päält tarõ läve päält kana ärä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kanaku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 `laugeless kui ta kanna iil </w:t>
      </w:r>
      <w:r w:rsidRPr="00E3787E">
        <w:rPr>
          <w:rFonts w:ascii="Times SUT" w:hAnsi="Times SUT" w:cs="Times SUT"/>
        </w:rPr>
        <w:t xml:space="preserve">Kam; </w:t>
      </w:r>
      <w:r w:rsidRPr="00E3787E">
        <w:rPr>
          <w:rFonts w:ascii="Times SUT" w:hAnsi="Times SUT" w:cs="Times SUT"/>
          <w:i/>
        </w:rPr>
        <w:t>iilä käve pääle siihn maja kottal keeri tellen vana suu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 xml:space="preserve"> kanaku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 rõibõ</w:t>
      </w:r>
      <w:r w:rsidRPr="00E3787E">
        <w:rPr>
          <w:rFonts w:ascii="Times SUT" w:hAnsi="Times SUT" w:cs="Times SUT"/>
        </w:rPr>
        <w:t xml:space="preserve"> Har;</w:t>
      </w:r>
      <w:r w:rsidRPr="00E3787E">
        <w:rPr>
          <w:rFonts w:ascii="Times SUT" w:hAnsi="Times SUT" w:cs="Times SUT"/>
          <w:i/>
        </w:rPr>
        <w:t xml:space="preserve"> kanaku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 linnuhn tulõ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ja v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 kana ar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 xml:space="preserve">kah </w:t>
      </w:r>
      <w:r w:rsidRPr="00E3787E">
        <w:rPr>
          <w:rFonts w:ascii="Times SUT" w:hAnsi="Times SUT" w:cs="Times SUT"/>
        </w:rPr>
        <w:t xml:space="preserve">Rõu; </w:t>
      </w:r>
      <w:r w:rsidRPr="00E3787E">
        <w:rPr>
          <w:rFonts w:ascii="Times SUT" w:hAnsi="Times SUT" w:cs="Times SUT"/>
          <w:spacing w:val="40"/>
        </w:rPr>
        <w:t>kassipeaga kanakull</w:t>
      </w:r>
      <w:r w:rsidRPr="00E3787E">
        <w:rPr>
          <w:rFonts w:ascii="Times SUT" w:hAnsi="Times SUT" w:cs="Times SUT"/>
        </w:rPr>
        <w:t xml:space="preserve"> (kõigi kakuliste kohta) </w:t>
      </w:r>
      <w:r w:rsidRPr="00E3787E">
        <w:rPr>
          <w:rFonts w:ascii="Times SUT" w:hAnsi="Times SUT" w:cs="Times SUT"/>
          <w:i/>
        </w:rPr>
        <w:t>Miä nägi `üese `õuõs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si`piägä kana`kulli </w:t>
      </w:r>
      <w:r w:rsidRPr="00E3787E">
        <w:rPr>
          <w:rFonts w:ascii="Times SUT" w:hAnsi="Times SUT" w:cs="Times SUT"/>
        </w:rPr>
        <w:t xml:space="preserve">Khn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kuur</w:t>
      </w:r>
      <w:r w:rsidRPr="00E3787E">
        <w:rPr>
          <w:rFonts w:ascii="Times SUT" w:hAnsi="Times SUT" w:cs="Times SUT"/>
        </w:rPr>
        <w:t xml:space="preserve"> = kanakuurd </w:t>
      </w:r>
      <w:r w:rsidRPr="00E3787E">
        <w:rPr>
          <w:rFonts w:ascii="Times SUT" w:hAnsi="Times SUT" w:cs="Times SUT"/>
          <w:i/>
        </w:rPr>
        <w:t>kanak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r langal siseh</w:t>
      </w:r>
      <w:r w:rsidRPr="00E3787E">
        <w:rPr>
          <w:rFonts w:ascii="Times SUT" w:hAnsi="Times SUT" w:cs="Times SUT"/>
        </w:rPr>
        <w:t xml:space="preserve"> Vas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kuurd</w:t>
      </w:r>
      <w:r w:rsidRPr="00E3787E">
        <w:rPr>
          <w:rFonts w:ascii="Times SUT" w:hAnsi="Times SUT" w:cs="Times SUT"/>
        </w:rPr>
        <w:t xml:space="preserve"> väike silmus liiga tugeva keeruga lõngas – Räp Se Lut </w:t>
      </w:r>
      <w:r w:rsidRPr="00E3787E">
        <w:rPr>
          <w:rFonts w:ascii="Times SUT" w:hAnsi="Times SUT" w:cs="Times SUT"/>
          <w:i/>
        </w:rPr>
        <w:t>kana`kuurd, lang präädit kanakuurd, timä iibä kõvastõlõ ä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 xml:space="preserve"> püürt </w:t>
      </w:r>
      <w:r w:rsidRPr="00E3787E">
        <w:rPr>
          <w:rFonts w:ascii="Times SUT" w:hAnsi="Times SUT" w:cs="Times SUT"/>
        </w:rPr>
        <w:t xml:space="preserve">Lut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 xml:space="preserve">kana|koorun, koorunõ, </w:t>
      </w:r>
      <w:r w:rsidRPr="00E3787E">
        <w:rPr>
          <w:rFonts w:ascii="Times SUT" w:hAnsi="Times SUT" w:cs="Times SUT"/>
        </w:rPr>
        <w:noBreakHyphen/>
        <w:t xml:space="preserve">kooruss, </w:t>
      </w:r>
      <w:r w:rsidRPr="00E3787E">
        <w:rPr>
          <w:rFonts w:ascii="Times SUT" w:hAnsi="Times SUT" w:cs="Times SUT"/>
        </w:rPr>
        <w:noBreakHyphen/>
        <w:t xml:space="preserve">kuur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kuurdu</w:t>
      </w:r>
      <w:r w:rsidRPr="00E3787E">
        <w:rPr>
          <w:rFonts w:ascii="Times SUT" w:hAnsi="Times SUT" w:cs="Times SUT"/>
        </w:rPr>
        <w:t xml:space="preserve"> keerdu, silmuseliseks</w:t>
      </w:r>
      <w:r w:rsidRPr="00E3787E">
        <w:rPr>
          <w:rFonts w:ascii="Times SUT" w:hAnsi="Times SUT" w:cs="Times SUT"/>
          <w:i/>
        </w:rPr>
        <w:t xml:space="preserve"> kabla tei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kana`k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rdu, keeru lei äkke `sä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gä </w:t>
      </w:r>
      <w:r w:rsidRPr="00E3787E">
        <w:rPr>
          <w:rFonts w:ascii="Times SUT" w:hAnsi="Times SUT" w:cs="Times SUT"/>
        </w:rPr>
        <w:t xml:space="preserve">Vas; </w:t>
      </w:r>
      <w:r w:rsidRPr="00E3787E">
        <w:rPr>
          <w:rFonts w:ascii="Times SUT" w:hAnsi="Times SUT" w:cs="Times SUT"/>
          <w:i/>
        </w:rPr>
        <w:t>lang lä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 kana`k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rdo </w:t>
      </w:r>
      <w:r w:rsidRPr="00E3787E">
        <w:rPr>
          <w:rFonts w:ascii="Times SUT" w:hAnsi="Times SUT" w:cs="Times SUT"/>
        </w:rPr>
        <w:t xml:space="preserve">Räp; </w:t>
      </w:r>
      <w:r w:rsidRPr="00E3787E">
        <w:rPr>
          <w:rFonts w:ascii="Times SUT" w:hAnsi="Times SUT" w:cs="Times SUT"/>
          <w:i/>
        </w:rPr>
        <w:t>lang tü</w:t>
      </w:r>
      <w:r w:rsidR="00E3787E" w:rsidRPr="00E3787E">
        <w:rPr>
          <w:rFonts w:ascii="Times SUT" w:hAnsi="Times SUT" w:cs="Times SUT"/>
          <w:i/>
        </w:rPr>
        <w:t>ḱ</w:t>
      </w:r>
      <w:r w:rsidRPr="00E3787E">
        <w:rPr>
          <w:rFonts w:ascii="Times SUT" w:hAnsi="Times SUT" w:cs="Times SUT"/>
          <w:i/>
        </w:rPr>
        <w:t xml:space="preserve">üss kana`kuurdu minemä </w:t>
      </w:r>
      <w:r w:rsidRPr="00E3787E">
        <w:rPr>
          <w:rFonts w:ascii="Times SUT" w:hAnsi="Times SUT" w:cs="Times SUT"/>
        </w:rPr>
        <w:t xml:space="preserve">Se; </w:t>
      </w:r>
      <w:r w:rsidRPr="00E3787E">
        <w:rPr>
          <w:rFonts w:ascii="Times SUT" w:hAnsi="Times SUT" w:cs="Times SUT"/>
          <w:i/>
        </w:rPr>
        <w:t xml:space="preserve">lang lätt kana`kuurdu. iibä är isit kõvastõlõ, aõt kana`kuurdu </w:t>
      </w:r>
      <w:r w:rsidRPr="00E3787E">
        <w:rPr>
          <w:rFonts w:ascii="Times SUT" w:hAnsi="Times SUT" w:cs="Times SUT"/>
        </w:rPr>
        <w:t xml:space="preserve">Lut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 xml:space="preserve">kanakorda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b/>
        </w:rPr>
        <w:t xml:space="preserve">kärp </w:t>
      </w:r>
      <w:r w:rsidRPr="00E3787E">
        <w:rPr>
          <w:rFonts w:ascii="Times SUT" w:hAnsi="Times SUT" w:cs="Times SUT"/>
        </w:rPr>
        <w:t xml:space="preserve">?tuhkur – Hlj Lüg </w:t>
      </w:r>
      <w:r w:rsidRPr="00E3787E">
        <w:rPr>
          <w:rFonts w:ascii="Times SUT" w:hAnsi="Times SUT" w:cs="Times SUT"/>
          <w:i/>
        </w:rPr>
        <w:t xml:space="preserve">Võttas `nahka, siis sie `irmsast `aiseb kõhe sie kanakärp </w:t>
      </w:r>
      <w:r w:rsidRPr="00E3787E">
        <w:rPr>
          <w:rFonts w:ascii="Times SUT" w:hAnsi="Times SUT" w:cs="Times SUT"/>
        </w:rPr>
        <w:t xml:space="preserve">Lüg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kanal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kanal </w:t>
      </w:r>
      <w:r w:rsidRPr="00E3787E">
        <w:rPr>
          <w:rFonts w:ascii="Times SUT" w:hAnsi="Times SUT" w:cs="Times SUT"/>
        </w:rPr>
        <w:t>Lüg Jäm Mär/</w:t>
      </w:r>
      <w:r w:rsidRPr="00E3787E">
        <w:rPr>
          <w:rFonts w:ascii="Times SUT" w:hAnsi="Times SUT" w:cs="Times SUT"/>
          <w:i/>
        </w:rPr>
        <w:t>kaa</w:t>
      </w:r>
      <w:r w:rsidRPr="00E3787E">
        <w:rPr>
          <w:rFonts w:ascii="Times SUT" w:hAnsi="Times SUT" w:cs="Times SUT"/>
        </w:rPr>
        <w:noBreakHyphen/>
        <w:t>/;</w:t>
      </w:r>
      <w:r w:rsidRPr="00E3787E">
        <w:rPr>
          <w:rFonts w:ascii="Times SUT" w:hAnsi="Times SUT" w:cs="Times SUT"/>
          <w:i/>
        </w:rPr>
        <w:t xml:space="preserve"> kanaa·l </w:t>
      </w:r>
      <w:r w:rsidRPr="00E3787E">
        <w:rPr>
          <w:rFonts w:ascii="Times SUT" w:hAnsi="Times SUT" w:cs="Times SUT"/>
        </w:rPr>
        <w:t>Kuu Jõh Khk Kaa Rei Tor Pär Hää Saa Kos/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oa</w:t>
      </w:r>
      <w:r w:rsidRPr="00E3787E">
        <w:rPr>
          <w:rFonts w:ascii="Times SUT" w:hAnsi="Times SUT" w:cs="Times SUT"/>
          <w:i/>
        </w:rPr>
        <w:noBreakHyphen/>
      </w:r>
      <w:r w:rsidRPr="00E3787E">
        <w:rPr>
          <w:rFonts w:ascii="Times SUT" w:hAnsi="Times SUT" w:cs="Times SUT"/>
        </w:rPr>
        <w:t>/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Trm MMg,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KJn Hls Krl Se, g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  <w:t xml:space="preserve">i </w:t>
      </w:r>
      <w:r w:rsidRPr="00E3787E">
        <w:rPr>
          <w:rFonts w:ascii="Times SUT" w:hAnsi="Times SUT" w:cs="Times SUT"/>
        </w:rPr>
        <w:t xml:space="preserve">laiem kraav </w:t>
      </w:r>
      <w:r w:rsidRPr="00E3787E">
        <w:rPr>
          <w:rFonts w:ascii="Times SUT" w:hAnsi="Times SUT" w:cs="Times SUT"/>
          <w:sz w:val="16"/>
        </w:rPr>
        <w:t>u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kui sais kohe siit Jumindalt kanaa·li läbi `kaevada</w:t>
      </w:r>
      <w:r w:rsidRPr="00E3787E">
        <w:rPr>
          <w:rFonts w:ascii="Times SUT" w:hAnsi="Times SUT" w:cs="Times SUT"/>
        </w:rPr>
        <w:t xml:space="preserve"> Kuu; </w:t>
      </w:r>
      <w:r w:rsidRPr="00E3787E">
        <w:rPr>
          <w:rFonts w:ascii="Times SUT" w:hAnsi="Times SUT" w:cs="Times SUT"/>
          <w:i/>
        </w:rPr>
        <w:t xml:space="preserve">`este üks kanaa·l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akketi põlevkive `võtma </w:t>
      </w:r>
      <w:r w:rsidRPr="00E3787E">
        <w:rPr>
          <w:rFonts w:ascii="Times SUT" w:hAnsi="Times SUT" w:cs="Times SUT"/>
        </w:rPr>
        <w:t xml:space="preserve">Jõh; </w:t>
      </w:r>
      <w:r w:rsidRPr="00E3787E">
        <w:rPr>
          <w:rFonts w:ascii="Times SUT" w:hAnsi="Times SUT" w:cs="Times SUT"/>
          <w:i/>
        </w:rPr>
        <w:t xml:space="preserve">Kui pole veel kanaa·li olnd, sai jööst püüda `lutsusi ning `vähkisi </w:t>
      </w:r>
      <w:r w:rsidRPr="00E3787E">
        <w:rPr>
          <w:rFonts w:ascii="Times SUT" w:hAnsi="Times SUT" w:cs="Times SUT"/>
        </w:rPr>
        <w:t xml:space="preserve">Kaa; </w:t>
      </w:r>
      <w:r w:rsidRPr="00E3787E">
        <w:rPr>
          <w:rFonts w:ascii="Times SUT" w:hAnsi="Times SUT" w:cs="Times SUT"/>
          <w:i/>
        </w:rPr>
        <w:t xml:space="preserve">suured kaanalid tõmmati `sisse ja `lasti maa kuevaks </w:t>
      </w:r>
      <w:r w:rsidRPr="00E3787E">
        <w:rPr>
          <w:rFonts w:ascii="Times SUT" w:hAnsi="Times SUT" w:cs="Times SUT"/>
        </w:rPr>
        <w:t xml:space="preserve">Mär; </w:t>
      </w:r>
      <w:r w:rsidRPr="00E3787E">
        <w:rPr>
          <w:rFonts w:ascii="Times SUT" w:hAnsi="Times SUT" w:cs="Times SUT"/>
          <w:i/>
        </w:rPr>
        <w:t xml:space="preserve">kaeveti rabast kanaa·l läbi </w:t>
      </w:r>
      <w:r w:rsidRPr="00E3787E">
        <w:rPr>
          <w:rFonts w:ascii="Times SUT" w:hAnsi="Times SUT" w:cs="Times SUT"/>
        </w:rPr>
        <w:t xml:space="preserve">Tor; </w:t>
      </w:r>
      <w:r w:rsidRPr="00E3787E">
        <w:rPr>
          <w:rFonts w:ascii="Times SUT" w:hAnsi="Times SUT" w:cs="Times SUT"/>
          <w:i/>
        </w:rPr>
        <w:t xml:space="preserve">suur vie kanoa·l </w:t>
      </w:r>
      <w:r w:rsidRPr="00E3787E">
        <w:rPr>
          <w:rFonts w:ascii="Times SUT" w:hAnsi="Times SUT" w:cs="Times SUT"/>
        </w:rPr>
        <w:t xml:space="preserve">Kos; </w:t>
      </w:r>
      <w:r w:rsidRPr="00E3787E">
        <w:rPr>
          <w:rFonts w:ascii="Times SUT" w:hAnsi="Times SUT" w:cs="Times SUT"/>
          <w:i/>
        </w:rPr>
        <w:t xml:space="preserve">nüüd `tehtama sial jo neid kanaa·lisid </w:t>
      </w:r>
      <w:r w:rsidRPr="00E3787E">
        <w:rPr>
          <w:rFonts w:ascii="Times SUT" w:hAnsi="Times SUT" w:cs="Times SUT"/>
        </w:rPr>
        <w:t xml:space="preserve">MMg; </w:t>
      </w:r>
      <w:r w:rsidRPr="00E3787E">
        <w:rPr>
          <w:rFonts w:ascii="Times SUT" w:hAnsi="Times SUT" w:cs="Times SUT"/>
          <w:i/>
        </w:rPr>
        <w:t>kanaali kaibetõss</w:t>
      </w:r>
      <w:r w:rsidRPr="00E3787E">
        <w:rPr>
          <w:rFonts w:ascii="Times SUT" w:hAnsi="Times SUT" w:cs="Times SUT"/>
        </w:rPr>
        <w:t xml:space="preserve"> Krl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kanav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liha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b/>
        </w:rPr>
        <w:t>1.</w:t>
      </w:r>
      <w:r w:rsidRPr="00E3787E">
        <w:rPr>
          <w:rFonts w:ascii="Times SUT" w:hAnsi="Times SUT" w:cs="Times SUT"/>
        </w:rPr>
        <w:t> </w:t>
      </w:r>
      <w:r w:rsidRPr="00E3787E">
        <w:rPr>
          <w:rFonts w:ascii="Times SUT" w:hAnsi="Times SUT" w:cs="Times SUT"/>
          <w:i/>
        </w:rPr>
        <w:t>Kana liha on kena, munadest ma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 xml:space="preserve">b ooligi nõnda </w:t>
      </w:r>
      <w:r w:rsidRPr="00E3787E">
        <w:rPr>
          <w:rFonts w:ascii="Times SUT" w:hAnsi="Times SUT" w:cs="Times SUT"/>
        </w:rPr>
        <w:t>Pöi;</w:t>
      </w:r>
      <w:r w:rsidRPr="00E3787E">
        <w:rPr>
          <w:rFonts w:ascii="Times SUT" w:hAnsi="Times SUT" w:cs="Times SUT"/>
          <w:i/>
        </w:rPr>
        <w:t xml:space="preserve"> kanaliha süiakse kiedetult </w:t>
      </w:r>
      <w:r w:rsidRPr="00E3787E">
        <w:rPr>
          <w:rFonts w:ascii="Times SUT" w:hAnsi="Times SUT" w:cs="Times SUT"/>
        </w:rPr>
        <w:t xml:space="preserve">Kos; </w:t>
      </w:r>
      <w:r w:rsidRPr="00E3787E">
        <w:rPr>
          <w:rFonts w:ascii="Times SUT" w:hAnsi="Times SUT" w:cs="Times SUT"/>
          <w:i/>
        </w:rPr>
        <w:t>kana liha supp on ka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lis supp </w:t>
      </w:r>
      <w:r w:rsidRPr="00E3787E">
        <w:rPr>
          <w:rFonts w:ascii="Times SUT" w:hAnsi="Times SUT" w:cs="Times SUT"/>
        </w:rPr>
        <w:t xml:space="preserve">Lai; </w:t>
      </w:r>
      <w:r w:rsidRPr="00E3787E">
        <w:rPr>
          <w:rFonts w:ascii="Times SUT" w:hAnsi="Times SUT" w:cs="Times SUT"/>
          <w:i/>
        </w:rPr>
        <w:t>Juhan ei s</w:t>
      </w:r>
      <w:r w:rsidR="00E3787E" w:rsidRPr="00E3787E">
        <w:rPr>
          <w:rFonts w:ascii="Times SUT" w:hAnsi="Times SUT" w:cs="Times SUT"/>
          <w:i/>
        </w:rPr>
        <w:t>ü̬ü̬</w:t>
      </w:r>
      <w:r w:rsidRPr="00E3787E">
        <w:rPr>
          <w:rFonts w:ascii="Times SUT" w:hAnsi="Times SUT" w:cs="Times SUT"/>
          <w:i/>
        </w:rPr>
        <w:t xml:space="preserve"> kana liha mitte sugukina</w:t>
      </w:r>
      <w:r w:rsidRPr="00E3787E">
        <w:rPr>
          <w:rFonts w:ascii="Times SUT" w:hAnsi="Times SUT" w:cs="Times SUT"/>
        </w:rPr>
        <w:t xml:space="preserve"> Nõo;</w:t>
      </w:r>
      <w:r w:rsidRPr="00E3787E">
        <w:rPr>
          <w:rFonts w:ascii="Times SUT" w:hAnsi="Times SUT" w:cs="Times SUT"/>
          <w:i/>
        </w:rPr>
        <w:t xml:space="preserve"> nii `hirmo, iho lä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 kõi</w:t>
      </w:r>
      <w:r w:rsidR="00E3787E" w:rsidRPr="00E3787E">
        <w:rPr>
          <w:rFonts w:ascii="Times SUT" w:hAnsi="Times SUT" w:cs="Times SUT"/>
          <w:i/>
        </w:rPr>
        <w:t>ḱ</w:t>
      </w:r>
      <w:r w:rsidRPr="00E3787E">
        <w:rPr>
          <w:rFonts w:ascii="Times SUT" w:hAnsi="Times SUT" w:cs="Times SUT"/>
          <w:i/>
        </w:rPr>
        <w:t xml:space="preserve"> ku kanaliha `valgõst</w:t>
      </w:r>
      <w:r w:rsidRPr="00E3787E">
        <w:rPr>
          <w:rFonts w:ascii="Times SUT" w:hAnsi="Times SUT" w:cs="Times SUT"/>
        </w:rPr>
        <w:t xml:space="preserve"> Se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2. </w:t>
      </w:r>
      <w:r w:rsidRPr="00E3787E">
        <w:rPr>
          <w:rFonts w:ascii="Times SUT" w:hAnsi="Times SUT" w:cs="Times SUT"/>
        </w:rPr>
        <w:t xml:space="preserve">(paljaks kitkutud) kana nahk </w:t>
      </w:r>
      <w:r w:rsidRPr="00E3787E">
        <w:rPr>
          <w:rFonts w:ascii="Times SUT" w:hAnsi="Times SUT" w:cs="Times SUT"/>
          <w:i/>
        </w:rPr>
        <w:t>kilpsi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miline </w:t>
      </w:r>
      <w:r w:rsidRPr="00E3787E">
        <w:rPr>
          <w:rFonts w:ascii="Times SUT" w:hAnsi="Times SUT" w:cs="Times SUT"/>
        </w:rPr>
        <w:t>[kangas]</w:t>
      </w:r>
      <w:r w:rsidRPr="00E3787E">
        <w:rPr>
          <w:rFonts w:ascii="Times SUT" w:hAnsi="Times SUT" w:cs="Times SUT"/>
          <w:i/>
        </w:rPr>
        <w:t xml:space="preserve"> sie on niisukene tipuline, nagu üks kana liha, mis suled ää kistakse </w:t>
      </w:r>
      <w:r w:rsidRPr="00E3787E">
        <w:rPr>
          <w:rFonts w:ascii="Times SUT" w:hAnsi="Times SUT" w:cs="Times SUT"/>
        </w:rPr>
        <w:t>Kad;</w:t>
      </w:r>
      <w:r w:rsidRPr="00E3787E">
        <w:rPr>
          <w:rFonts w:ascii="Times SUT" w:hAnsi="Times SUT" w:cs="Times SUT"/>
          <w:i/>
        </w:rPr>
        <w:t xml:space="preserve"> kana liha `karva rõõvass </w:t>
      </w:r>
      <w:r w:rsidRPr="00E3787E">
        <w:rPr>
          <w:rFonts w:ascii="Times SUT" w:hAnsi="Times SUT" w:cs="Times SUT"/>
        </w:rPr>
        <w:t>(kirju nagu kananahk) Plv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Fonts w:ascii="Times SUT" w:hAnsi="Times SUT" w:cs="Times SUT"/>
          <w:b/>
        </w:rPr>
        <w:t>3. </w:t>
      </w:r>
      <w:r w:rsidRPr="00E3787E">
        <w:rPr>
          <w:rFonts w:ascii="Times SUT" w:hAnsi="Times SUT" w:cs="Times SUT"/>
          <w:sz w:val="16"/>
        </w:rPr>
        <w:t xml:space="preserve">fig </w:t>
      </w:r>
      <w:r w:rsidRPr="00E3787E">
        <w:rPr>
          <w:rFonts w:ascii="Times SUT" w:hAnsi="Times SUT" w:cs="Times SUT"/>
        </w:rPr>
        <w:t>kananahk `</w:t>
      </w:r>
      <w:r w:rsidRPr="00E3787E">
        <w:rPr>
          <w:rFonts w:ascii="Times SUT" w:hAnsi="Times SUT" w:cs="Times SUT"/>
          <w:i/>
        </w:rPr>
        <w:t xml:space="preserve">kange külm `tõmmab ihu kanalihale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 xml:space="preserve">kui oled `külmetund, siis lüöb kana lihale, kehä lüöb `kärnikäisest </w:t>
      </w:r>
      <w:r w:rsidRPr="00E3787E">
        <w:rPr>
          <w:rFonts w:ascii="Times SUT" w:hAnsi="Times SUT" w:cs="Times SUT"/>
        </w:rPr>
        <w:t xml:space="preserve">Vai; </w:t>
      </w:r>
      <w:r w:rsidRPr="00E3787E">
        <w:rPr>
          <w:rFonts w:ascii="Times SUT" w:hAnsi="Times SUT" w:cs="Times SUT"/>
          <w:i/>
        </w:rPr>
        <w:t>iho ühna kanalihas, võtab iho kanalihasse</w:t>
      </w:r>
      <w:r w:rsidRPr="00E3787E">
        <w:rPr>
          <w:rFonts w:ascii="Times SUT" w:hAnsi="Times SUT" w:cs="Times SUT"/>
        </w:rPr>
        <w:t xml:space="preserve"> Mar; </w:t>
      </w:r>
      <w:r w:rsidRPr="00E3787E">
        <w:rPr>
          <w:rFonts w:ascii="Times SUT" w:hAnsi="Times SUT" w:cs="Times SUT"/>
          <w:i/>
        </w:rPr>
        <w:t xml:space="preserve">külm, iho lähäb kanalihas </w:t>
      </w:r>
      <w:r w:rsidRPr="00E3787E">
        <w:rPr>
          <w:rFonts w:ascii="Times SUT" w:hAnsi="Times SUT" w:cs="Times SUT"/>
        </w:rPr>
        <w:t xml:space="preserve">Lih; </w:t>
      </w:r>
      <w:r w:rsidRPr="00E3787E">
        <w:rPr>
          <w:rFonts w:ascii="Times SUT" w:hAnsi="Times SUT" w:cs="Times SUT"/>
          <w:i/>
        </w:rPr>
        <w:t xml:space="preserve">inimene oo külmetand, nahk läind kanalihasse </w:t>
      </w:r>
      <w:r w:rsidRPr="00E3787E">
        <w:rPr>
          <w:rFonts w:ascii="Times SUT" w:hAnsi="Times SUT" w:cs="Times SUT"/>
        </w:rPr>
        <w:t xml:space="preserve">PJg; </w:t>
      </w:r>
      <w:r w:rsidRPr="00E3787E">
        <w:rPr>
          <w:rFonts w:ascii="Times SUT" w:hAnsi="Times SUT" w:cs="Times SUT"/>
          <w:i/>
        </w:rPr>
        <w:t>nahk `tõmbap kanalihal</w:t>
      </w:r>
      <w:r w:rsidRPr="00E3787E">
        <w:rPr>
          <w:rFonts w:ascii="Times SUT" w:hAnsi="Times SUT" w:cs="Times SUT"/>
        </w:rPr>
        <w:t xml:space="preserve"> Hls; </w:t>
      </w:r>
      <w:r w:rsidRPr="00E3787E">
        <w:rPr>
          <w:rFonts w:ascii="Times SUT" w:hAnsi="Times SUT" w:cs="Times SUT"/>
          <w:i/>
        </w:rPr>
        <w:t>nahk tõmmass kanalihade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ihunahk om kanalihan 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mä peräst </w:t>
      </w:r>
      <w:r w:rsidRPr="00E3787E">
        <w:rPr>
          <w:rFonts w:ascii="Times SUT" w:hAnsi="Times SUT" w:cs="Times SUT"/>
        </w:rPr>
        <w:t xml:space="preserve">Ran; </w:t>
      </w:r>
      <w:r w:rsidRPr="00E3787E">
        <w:rPr>
          <w:rFonts w:ascii="Times SUT" w:hAnsi="Times SUT" w:cs="Times SUT"/>
          <w:i/>
        </w:rPr>
        <w:t>kanaliha tõmma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 käe pääle</w:t>
      </w:r>
      <w:r w:rsidRPr="00E3787E">
        <w:rPr>
          <w:rFonts w:ascii="Times SUT" w:hAnsi="Times SUT" w:cs="Times SUT"/>
        </w:rPr>
        <w:t xml:space="preserve"> Plv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lihaline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kanalihaline `kinda kiri </w:t>
      </w:r>
      <w:r w:rsidRPr="00E3787E">
        <w:rPr>
          <w:rFonts w:ascii="Times SUT" w:hAnsi="Times SUT" w:cs="Times SUT"/>
        </w:rPr>
        <w:t>Kse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kanalja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>kana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ja </w:t>
      </w:r>
      <w:r w:rsidRPr="00E3787E">
        <w:rPr>
          <w:rFonts w:ascii="Times SUT" w:hAnsi="Times SUT" w:cs="Times SUT"/>
        </w:rPr>
        <w:t xml:space="preserve">Se; </w:t>
      </w:r>
      <w:r w:rsidRPr="00E3787E">
        <w:rPr>
          <w:rFonts w:ascii="Times SUT" w:hAnsi="Times SUT" w:cs="Times SUT"/>
          <w:i/>
        </w:rPr>
        <w:t xml:space="preserve">kanalia </w:t>
      </w:r>
      <w:r w:rsidRPr="00E3787E">
        <w:rPr>
          <w:rFonts w:ascii="Times SUT" w:hAnsi="Times SUT" w:cs="Times SUT"/>
        </w:rPr>
        <w:t xml:space="preserve">Lut; </w:t>
      </w:r>
      <w:r w:rsidRPr="00E3787E">
        <w:rPr>
          <w:rFonts w:ascii="Times SUT" w:hAnsi="Times SUT" w:cs="Times SUT"/>
          <w:i/>
        </w:rPr>
        <w:t>kanaaljas</w:t>
      </w:r>
      <w:r w:rsidRPr="00E3787E">
        <w:rPr>
          <w:rFonts w:ascii="Times SUT" w:hAnsi="Times SUT" w:cs="Times SUT"/>
        </w:rPr>
        <w:t xml:space="preserve"> VJg </w:t>
      </w:r>
      <w:r w:rsidRPr="00E3787E">
        <w:rPr>
          <w:rFonts w:ascii="Times SUT" w:hAnsi="Times SUT" w:cs="Times SUT"/>
          <w:sz w:val="16"/>
        </w:rPr>
        <w:t>sõim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ah sa kanalia, sõemõldi </w:t>
      </w:r>
      <w:r w:rsidRPr="00E3787E">
        <w:rPr>
          <w:rFonts w:ascii="Times SUT" w:hAnsi="Times SUT" w:cs="Times SUT"/>
        </w:rPr>
        <w:t xml:space="preserve">Lut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kannalijalg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kanama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kanama </w:t>
      </w:r>
      <w:r w:rsidRPr="00E3787E">
        <w:rPr>
          <w:rFonts w:ascii="Times SUT" w:hAnsi="Times SUT" w:cs="Times SUT"/>
        </w:rPr>
        <w:t xml:space="preserve">Jõe;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ama</w:t>
      </w:r>
      <w:r w:rsidRPr="00E3787E">
        <w:rPr>
          <w:rFonts w:ascii="Times SUT" w:hAnsi="Times SUT" w:cs="Times SUT"/>
        </w:rPr>
        <w:t xml:space="preserve"> ILõ T Urv jooksma, liduma [kui hirmutad]</w:t>
      </w:r>
      <w:r w:rsidRPr="00E3787E">
        <w:rPr>
          <w:rFonts w:ascii="Times SUT" w:hAnsi="Times SUT" w:cs="Times SUT"/>
          <w:i/>
        </w:rPr>
        <w:t xml:space="preserve"> papp tuleb paab su ko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ti, siis laps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ab ku vudiseb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panid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ama, `j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ksu, ei suanud nähä kes õlid</w:t>
      </w:r>
      <w:r w:rsidRPr="00E3787E">
        <w:rPr>
          <w:rFonts w:ascii="Times SUT" w:hAnsi="Times SUT" w:cs="Times SUT"/>
        </w:rPr>
        <w:t xml:space="preserve"> Kod;</w:t>
      </w:r>
      <w:r w:rsidRPr="00E3787E">
        <w:rPr>
          <w:rFonts w:ascii="Times SUT" w:hAnsi="Times SUT" w:cs="Times SUT"/>
          <w:i/>
        </w:rPr>
        <w:t xml:space="preserve"> panivad kõege täiega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ama </w:t>
      </w:r>
      <w:r w:rsidRPr="00E3787E">
        <w:rPr>
          <w:rFonts w:ascii="Times SUT" w:hAnsi="Times SUT" w:cs="Times SUT"/>
        </w:rPr>
        <w:t xml:space="preserve">MMg; </w:t>
      </w:r>
      <w:r w:rsidRPr="00E3787E">
        <w:rPr>
          <w:rFonts w:ascii="Times SUT" w:hAnsi="Times SUT" w:cs="Times SUT"/>
          <w:i/>
        </w:rPr>
        <w:t xml:space="preserve"> ta pa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d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ama, nigu oless tuli taga </w:t>
      </w:r>
      <w:r w:rsidRPr="00E3787E">
        <w:rPr>
          <w:rFonts w:ascii="Times SUT" w:hAnsi="Times SUT" w:cs="Times SUT"/>
        </w:rPr>
        <w:t xml:space="preserve">Ran; </w:t>
      </w:r>
      <w:r w:rsidRPr="00E3787E">
        <w:rPr>
          <w:rFonts w:ascii="Times SUT" w:hAnsi="Times SUT" w:cs="Times SUT"/>
          <w:i/>
        </w:rPr>
        <w:t>Küll ma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asi </w:t>
      </w:r>
      <w:r w:rsidRPr="00E3787E">
        <w:rPr>
          <w:rFonts w:ascii="Times SUT" w:hAnsi="Times SUT" w:cs="Times SUT"/>
        </w:rPr>
        <w:t>Puh;</w:t>
      </w:r>
      <w:r w:rsidRPr="00E3787E">
        <w:rPr>
          <w:rFonts w:ascii="Times SUT" w:hAnsi="Times SUT" w:cs="Times SUT"/>
          <w:i/>
        </w:rPr>
        <w:t xml:space="preserve"> ku `ke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ki kellegi 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>st pakku lä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 </w:t>
      </w:r>
      <w:r w:rsidRPr="00E3787E">
        <w:rPr>
          <w:rFonts w:ascii="Times SUT" w:hAnsi="Times SUT" w:cs="Times SUT"/>
        </w:rPr>
        <w:t>[siis ütles]</w:t>
      </w:r>
      <w:r w:rsidRPr="00E3787E">
        <w:rPr>
          <w:rFonts w:ascii="Times SUT" w:hAnsi="Times SUT" w:cs="Times SUT"/>
          <w:i/>
        </w:rPr>
        <w:t xml:space="preserve"> aga ma pa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ni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ama</w:t>
      </w:r>
      <w:r w:rsidRPr="00E3787E">
        <w:rPr>
          <w:rFonts w:ascii="Times SUT" w:hAnsi="Times SUT" w:cs="Times SUT"/>
        </w:rPr>
        <w:t xml:space="preserve"> Võn; </w:t>
      </w:r>
      <w:r w:rsidRPr="00E3787E">
        <w:rPr>
          <w:rFonts w:ascii="Times SUT" w:hAnsi="Times SUT" w:cs="Times SUT"/>
          <w:i/>
        </w:rPr>
        <w:t>küll ta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as kõvaste, aga ma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asi tälle `järgi </w:t>
      </w:r>
      <w:r w:rsidRPr="00E3787E">
        <w:rPr>
          <w:rFonts w:ascii="Times SUT" w:hAnsi="Times SUT" w:cs="Times SUT"/>
        </w:rPr>
        <w:t xml:space="preserve">Kam; </w:t>
      </w:r>
      <w:r w:rsidRPr="00E3787E">
        <w:rPr>
          <w:rFonts w:ascii="Times SUT" w:hAnsi="Times SUT" w:cs="Times SUT"/>
          <w:i/>
        </w:rPr>
        <w:t>`Tahtse küll minema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ada, aga es jõvva enämb </w:t>
      </w:r>
      <w:r w:rsidRPr="00E3787E">
        <w:rPr>
          <w:rFonts w:ascii="Times SUT" w:hAnsi="Times SUT" w:cs="Times SUT"/>
        </w:rPr>
        <w:t xml:space="preserve">Rõn; </w:t>
      </w:r>
      <w:r w:rsidRPr="00E3787E">
        <w:rPr>
          <w:rFonts w:ascii="Times SUT" w:hAnsi="Times SUT" w:cs="Times SUT"/>
          <w:i/>
        </w:rPr>
        <w:t>`Antsõ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ada inne ku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peräle sai</w:t>
      </w:r>
      <w:r w:rsidRPr="00E3787E">
        <w:rPr>
          <w:rFonts w:ascii="Times SUT" w:hAnsi="Times SUT" w:cs="Times SUT"/>
        </w:rPr>
        <w:t xml:space="preserve"> Urv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mari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(taim) </w:t>
      </w:r>
      <w:r w:rsidRPr="00E3787E">
        <w:rPr>
          <w:rFonts w:ascii="Times SUT" w:hAnsi="Times SUT" w:cs="Times SUT"/>
          <w:i/>
        </w:rPr>
        <w:t xml:space="preserve">Köluväli oli kanamarju täis </w:t>
      </w:r>
      <w:r w:rsidRPr="00E3787E">
        <w:rPr>
          <w:rFonts w:ascii="Times SUT" w:hAnsi="Times SUT" w:cs="Times SUT"/>
        </w:rPr>
        <w:t xml:space="preserve">Kaa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memm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kanastus </w:t>
      </w:r>
      <w:r w:rsidRPr="00E3787E">
        <w:rPr>
          <w:rFonts w:ascii="Times SUT" w:hAnsi="Times SUT" w:cs="Times SUT"/>
          <w:i/>
        </w:rPr>
        <w:t xml:space="preserve">Palava ajaga vöi pailu saia `öhti teha, kana memm lihab 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rt `sisse, kui päevaks kolmeks `seisma jäävad </w:t>
      </w:r>
      <w:r w:rsidRPr="00E3787E">
        <w:rPr>
          <w:rFonts w:ascii="Times SUT" w:hAnsi="Times SUT" w:cs="Times SUT"/>
        </w:rPr>
        <w:t xml:space="preserve">Pöi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 xml:space="preserve">kana </w:t>
      </w:r>
      <w:r w:rsidRPr="00E3787E">
        <w:rPr>
          <w:rFonts w:ascii="Times SUT" w:hAnsi="Times SUT" w:cs="Times SUT"/>
          <w:vertAlign w:val="superscript"/>
        </w:rPr>
        <w:t>4</w:t>
      </w:r>
      <w:r w:rsidRPr="00E3787E">
        <w:rPr>
          <w:rFonts w:ascii="Times SUT" w:hAnsi="Times SUT" w:cs="Times SUT"/>
        </w:rPr>
        <w:t xml:space="preserve">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muna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pabile `makseti vero, tämäle `viedi kana `munni </w:t>
      </w:r>
      <w:r w:rsidRPr="00E3787E">
        <w:rPr>
          <w:rFonts w:ascii="Times SUT" w:hAnsi="Times SUT" w:cs="Times SUT"/>
        </w:rPr>
        <w:t xml:space="preserve">Vai; </w:t>
      </w:r>
      <w:r w:rsidRPr="00E3787E">
        <w:rPr>
          <w:rFonts w:ascii="Times SUT" w:hAnsi="Times SUT" w:cs="Times SUT"/>
          <w:i/>
        </w:rPr>
        <w:t>Nii kenad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öhesugused `tuhlid just kut kanamunad </w:t>
      </w:r>
      <w:r w:rsidRPr="00E3787E">
        <w:rPr>
          <w:rFonts w:ascii="Times SUT" w:hAnsi="Times SUT" w:cs="Times SUT"/>
        </w:rPr>
        <w:t>Pöi;</w:t>
      </w:r>
      <w:r w:rsidRPr="00E3787E">
        <w:rPr>
          <w:rFonts w:ascii="Times SUT" w:hAnsi="Times SUT" w:cs="Times SUT"/>
          <w:i/>
        </w:rPr>
        <w:t xml:space="preserve"> kana mune värvitasse koa </w:t>
      </w:r>
      <w:r w:rsidRPr="00E3787E">
        <w:rPr>
          <w:rFonts w:ascii="Times SUT" w:hAnsi="Times SUT" w:cs="Times SUT"/>
        </w:rPr>
        <w:t>Mar;</w:t>
      </w:r>
      <w:r w:rsidRPr="00E3787E">
        <w:rPr>
          <w:rFonts w:ascii="Times SUT" w:hAnsi="Times SUT" w:cs="Times SUT"/>
          <w:i/>
        </w:rPr>
        <w:t xml:space="preserve"> mehed on jüst nagu ell kana muna, lähäb kusagille `vasta, klõps ka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ti kohe</w:t>
      </w:r>
      <w:r w:rsidRPr="00E3787E">
        <w:rPr>
          <w:rFonts w:ascii="Times SUT" w:hAnsi="Times SUT" w:cs="Times SUT"/>
        </w:rPr>
        <w:t xml:space="preserve"> Juu; </w:t>
      </w:r>
      <w:r w:rsidRPr="00E3787E">
        <w:rPr>
          <w:rFonts w:ascii="Times SUT" w:hAnsi="Times SUT" w:cs="Times SUT"/>
          <w:i/>
        </w:rPr>
        <w:t xml:space="preserve">üks `aasta päävad tema oli iga pääv ühe `tuore kana muna ära juond </w:t>
      </w:r>
      <w:r w:rsidRPr="00E3787E">
        <w:rPr>
          <w:rFonts w:ascii="Times SUT" w:hAnsi="Times SUT" w:cs="Times SUT"/>
        </w:rPr>
        <w:t xml:space="preserve">KuuK; </w:t>
      </w:r>
      <w:r w:rsidRPr="00E3787E">
        <w:rPr>
          <w:rFonts w:ascii="Times SUT" w:hAnsi="Times SUT" w:cs="Times SUT"/>
          <w:i/>
        </w:rPr>
        <w:t>lepapahk, juurikad puu 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les, kanamuna suurused </w:t>
      </w:r>
      <w:r w:rsidRPr="00E3787E">
        <w:rPr>
          <w:rFonts w:ascii="Times SUT" w:hAnsi="Times SUT" w:cs="Times SUT"/>
        </w:rPr>
        <w:t>Kad;</w:t>
      </w:r>
      <w:r w:rsidRPr="00E3787E">
        <w:rPr>
          <w:rFonts w:ascii="Times SUT" w:hAnsi="Times SUT" w:cs="Times SUT"/>
          <w:i/>
        </w:rPr>
        <w:t xml:space="preserve"> vares `audnud kanamunass pojad `vä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jä </w:t>
      </w:r>
      <w:r w:rsidRPr="00E3787E">
        <w:rPr>
          <w:rFonts w:ascii="Times SUT" w:hAnsi="Times SUT" w:cs="Times SUT"/>
        </w:rPr>
        <w:t xml:space="preserve">Kod; </w:t>
      </w:r>
      <w:r w:rsidRPr="00E3787E">
        <w:rPr>
          <w:rFonts w:ascii="Times SUT" w:hAnsi="Times SUT" w:cs="Times SUT"/>
          <w:i/>
        </w:rPr>
        <w:t>om maarjapäevän nii 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m, et kanamuna </w:t>
      </w:r>
      <w:r w:rsidR="00E3787E" w:rsidRPr="00E3787E">
        <w:rPr>
          <w:rFonts w:ascii="Times SUT" w:hAnsi="Times SUT" w:cs="Times SUT"/>
          <w:i/>
        </w:rPr>
        <w:t>ü̬ü̬</w:t>
      </w:r>
      <w:r w:rsidRPr="00E3787E">
        <w:rPr>
          <w:rFonts w:ascii="Times SUT" w:hAnsi="Times SUT" w:cs="Times SUT"/>
          <w:i/>
        </w:rPr>
        <w:t>si ärä 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mäb, tuleb v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>l nelikümmend `päevä `kü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mä </w:t>
      </w:r>
      <w:r w:rsidRPr="00E3787E">
        <w:rPr>
          <w:rFonts w:ascii="Times SUT" w:hAnsi="Times SUT" w:cs="Times SUT"/>
        </w:rPr>
        <w:t>Hel;</w:t>
      </w:r>
      <w:r w:rsidRPr="00E3787E">
        <w:rPr>
          <w:rFonts w:ascii="Times SUT" w:hAnsi="Times SUT" w:cs="Times SUT"/>
          <w:i/>
        </w:rPr>
        <w:t xml:space="preserve"> üte `ainu kana muna `annu ja `t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gina `olli toorass </w:t>
      </w:r>
      <w:r w:rsidRPr="00E3787E">
        <w:rPr>
          <w:rFonts w:ascii="Times SUT" w:hAnsi="Times SUT" w:cs="Times SUT"/>
        </w:rPr>
        <w:t xml:space="preserve">Puh; </w:t>
      </w:r>
      <w:r w:rsidRPr="00E3787E">
        <w:rPr>
          <w:rFonts w:ascii="Times SUT" w:hAnsi="Times SUT" w:cs="Times SUT"/>
          <w:i/>
        </w:rPr>
        <w:t>temä om k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>ik aig mu m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 ja kana`munnega tobrutanu </w:t>
      </w:r>
      <w:r w:rsidRPr="00E3787E">
        <w:rPr>
          <w:rFonts w:ascii="Times SUT" w:hAnsi="Times SUT" w:cs="Times SUT"/>
        </w:rPr>
        <w:t xml:space="preserve">Nõo; </w:t>
      </w:r>
      <w:r w:rsidRPr="00E3787E">
        <w:rPr>
          <w:rFonts w:ascii="Times SUT" w:hAnsi="Times SUT" w:cs="Times SUT"/>
          <w:i/>
        </w:rPr>
        <w:t>es näe sa kanamunna es kohvi`tilka</w:t>
      </w:r>
      <w:r w:rsidRPr="00E3787E">
        <w:rPr>
          <w:rFonts w:ascii="Times SUT" w:hAnsi="Times SUT" w:cs="Times SUT"/>
        </w:rPr>
        <w:t xml:space="preserve"> Ote; </w:t>
      </w:r>
      <w:r w:rsidRPr="00E3787E">
        <w:rPr>
          <w:rFonts w:ascii="Times SUT" w:hAnsi="Times SUT" w:cs="Times SUT"/>
          <w:i/>
        </w:rPr>
        <w:t>ja s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>ss naka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 räüssä tulõma, iätü</w:t>
      </w:r>
      <w:r w:rsidR="00E3787E" w:rsidRPr="00E3787E">
        <w:rPr>
          <w:rFonts w:ascii="Times SUT" w:hAnsi="Times SUT" w:cs="Times SUT"/>
          <w:i/>
        </w:rPr>
        <w:t>ḱ</w:t>
      </w:r>
      <w:r w:rsidRPr="00E3787E">
        <w:rPr>
          <w:rFonts w:ascii="Times SUT" w:hAnsi="Times SUT" w:cs="Times SUT"/>
          <w:i/>
        </w:rPr>
        <w:t>ü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nii suurõ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nigu kanamuna sora </w:t>
      </w:r>
      <w:r w:rsidRPr="00E3787E">
        <w:rPr>
          <w:rFonts w:ascii="Times SUT" w:hAnsi="Times SUT" w:cs="Times SUT"/>
        </w:rPr>
        <w:t xml:space="preserve">Rõu; </w:t>
      </w:r>
      <w:r w:rsidRPr="00E3787E">
        <w:rPr>
          <w:rFonts w:ascii="Times SUT" w:hAnsi="Times SUT" w:cs="Times SUT"/>
          <w:i/>
        </w:rPr>
        <w:t>helme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liva hõõrigu nigu kanamuna `m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du </w:t>
      </w:r>
      <w:r w:rsidRPr="00E3787E">
        <w:rPr>
          <w:rFonts w:ascii="Times SUT" w:hAnsi="Times SUT" w:cs="Times SUT"/>
        </w:rPr>
        <w:t>Se || </w:t>
      </w:r>
      <w:r w:rsidRPr="00E3787E">
        <w:rPr>
          <w:rFonts w:ascii="Times SUT" w:hAnsi="Times SUT" w:cs="Times SUT"/>
          <w:sz w:val="16"/>
        </w:rPr>
        <w:t xml:space="preserve">fig </w:t>
      </w:r>
      <w:r w:rsidRPr="00E3787E">
        <w:rPr>
          <w:rFonts w:ascii="Times SUT" w:hAnsi="Times SUT" w:cs="Times SUT"/>
        </w:rPr>
        <w:t>(tülist, riiust)</w:t>
      </w:r>
      <w:r w:rsidRPr="00E3787E">
        <w:rPr>
          <w:rFonts w:ascii="Times SUT" w:hAnsi="Times SUT" w:cs="Times SUT"/>
          <w:i/>
        </w:rPr>
        <w:t xml:space="preserve"> Kanamunadki pesäs `viereväd, mis sis inimisi `rääkida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>Kanamunad veerevad ka pösas</w:t>
      </w:r>
      <w:r w:rsidRPr="00E3787E">
        <w:rPr>
          <w:rFonts w:ascii="Times SUT" w:hAnsi="Times SUT" w:cs="Times SUT"/>
        </w:rPr>
        <w:t xml:space="preserve"> Emm; </w:t>
      </w:r>
      <w:r w:rsidRPr="00E3787E">
        <w:rPr>
          <w:rFonts w:ascii="Times SUT" w:hAnsi="Times SUT" w:cs="Times SUT"/>
          <w:i/>
        </w:rPr>
        <w:t xml:space="preserve">kana munad `veerlevad koa pesäs, `enni ikke `ööti, kui inimesed `riidlesid </w:t>
      </w:r>
      <w:r w:rsidRPr="00E3787E">
        <w:rPr>
          <w:rFonts w:ascii="Times SUT" w:hAnsi="Times SUT" w:cs="Times SUT"/>
        </w:rPr>
        <w:t xml:space="preserve">Mar; </w:t>
      </w:r>
      <w:r w:rsidRPr="00E3787E">
        <w:rPr>
          <w:rFonts w:ascii="Times SUT" w:hAnsi="Times SUT" w:cs="Times SUT"/>
          <w:i/>
        </w:rPr>
        <w:t>kana munaki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`tikslõsõ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pesäh, siss putu ui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no inemise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kokko ü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sütega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Vas | </w:t>
      </w:r>
      <w:r w:rsidRPr="00E3787E">
        <w:rPr>
          <w:rFonts w:ascii="Times SUT" w:hAnsi="Times SUT" w:cs="Times SUT"/>
          <w:i/>
        </w:rPr>
        <w:t>nagu kana muna veereb edestagasi, 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litud </w:t>
      </w:r>
      <w:r w:rsidRPr="00E3787E">
        <w:rPr>
          <w:rFonts w:ascii="Times SUT" w:hAnsi="Times SUT" w:cs="Times SUT"/>
        </w:rPr>
        <w:t>Mih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nahk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b/>
        </w:rPr>
        <w:t>1. </w:t>
      </w:r>
      <w:r w:rsidRPr="00E3787E">
        <w:rPr>
          <w:rFonts w:ascii="Times SUT" w:hAnsi="Times SUT" w:cs="Times SUT"/>
        </w:rPr>
        <w:t>külma või hirmu pärast nupuliseks tõmbunud nahk</w:t>
      </w:r>
      <w:r w:rsidRPr="00E3787E">
        <w:rPr>
          <w:rFonts w:ascii="Times SUT" w:hAnsi="Times SUT" w:cs="Times SUT"/>
          <w:i/>
        </w:rPr>
        <w:t xml:space="preserve"> omal kananahk `seljas, ise siis viel `lähteb </w:t>
      </w:r>
      <w:r w:rsidRPr="00E3787E">
        <w:rPr>
          <w:rFonts w:ascii="Times SUT" w:hAnsi="Times SUT" w:cs="Times SUT"/>
        </w:rPr>
        <w:t>Hlj;</w:t>
      </w:r>
      <w:r w:rsidRPr="00E3787E">
        <w:rPr>
          <w:rFonts w:ascii="Times SUT" w:hAnsi="Times SUT" w:cs="Times SUT"/>
          <w:i/>
        </w:rPr>
        <w:t xml:space="preserve"> `Külmä väri, `ninda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 xml:space="preserve">t kää `varred on kana nahal </w:t>
      </w:r>
      <w:r w:rsidRPr="00E3787E">
        <w:rPr>
          <w:rFonts w:ascii="Times SUT" w:hAnsi="Times SUT" w:cs="Times SUT"/>
        </w:rPr>
        <w:t>Jõh;</w:t>
      </w:r>
      <w:r w:rsidRPr="00E3787E">
        <w:rPr>
          <w:rFonts w:ascii="Times SUT" w:hAnsi="Times SUT" w:cs="Times SUT"/>
          <w:i/>
        </w:rPr>
        <w:t xml:space="preserve"> Akkas külm, `ninda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 xml:space="preserve">t keik ihu läks kananahale </w:t>
      </w:r>
      <w:r w:rsidRPr="00E3787E">
        <w:rPr>
          <w:rFonts w:ascii="Times SUT" w:hAnsi="Times SUT" w:cs="Times SUT"/>
        </w:rPr>
        <w:t>IisR;</w:t>
      </w:r>
      <w:r w:rsidRPr="00E3787E">
        <w:rPr>
          <w:rFonts w:ascii="Times SUT" w:hAnsi="Times SUT" w:cs="Times SUT"/>
          <w:i/>
        </w:rPr>
        <w:t>`irmu täis, naa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 xml:space="preserve">t `tömbas kananaha üle ihu </w:t>
      </w:r>
      <w:r w:rsidRPr="00E3787E">
        <w:rPr>
          <w:rFonts w:ascii="Times SUT" w:hAnsi="Times SUT" w:cs="Times SUT"/>
        </w:rPr>
        <w:t xml:space="preserve">Khk; </w:t>
      </w:r>
      <w:r w:rsidRPr="00E3787E">
        <w:rPr>
          <w:rFonts w:ascii="Times SUT" w:hAnsi="Times SUT" w:cs="Times SUT"/>
          <w:i/>
        </w:rPr>
        <w:t xml:space="preserve">Tal töusid ihu karvad püsti, kananahk tuli ihule </w:t>
      </w:r>
      <w:r w:rsidRPr="00E3787E">
        <w:rPr>
          <w:rFonts w:ascii="Times SUT" w:hAnsi="Times SUT" w:cs="Times SUT"/>
        </w:rPr>
        <w:t>Pha;</w:t>
      </w:r>
      <w:r w:rsidRPr="00E3787E">
        <w:rPr>
          <w:rFonts w:ascii="Times SUT" w:hAnsi="Times SUT" w:cs="Times SUT"/>
          <w:i/>
        </w:rPr>
        <w:t xml:space="preserve"> Külm tuul puhus korra öle,`tömmas ihu kana`nahka </w:t>
      </w:r>
      <w:r w:rsidRPr="00E3787E">
        <w:rPr>
          <w:rFonts w:ascii="Times SUT" w:hAnsi="Times SUT" w:cs="Times SUT"/>
        </w:rPr>
        <w:t xml:space="preserve">Pöi; </w:t>
      </w:r>
      <w:r w:rsidRPr="00E3787E">
        <w:rPr>
          <w:rFonts w:ascii="Times SUT" w:hAnsi="Times SUT" w:cs="Times SUT"/>
          <w:i/>
        </w:rPr>
        <w:t xml:space="preserve">Mul on nii külm, et ihu on kananahal </w:t>
      </w:r>
      <w:r w:rsidRPr="00E3787E">
        <w:rPr>
          <w:rFonts w:ascii="Times SUT" w:hAnsi="Times SUT" w:cs="Times SUT"/>
        </w:rPr>
        <w:t>Rei;</w:t>
      </w:r>
      <w:r w:rsidRPr="00E3787E">
        <w:rPr>
          <w:rFonts w:ascii="Times SUT" w:hAnsi="Times SUT" w:cs="Times SUT"/>
          <w:i/>
        </w:rPr>
        <w:t xml:space="preserve"> ihu `visked kõik üleval, kananahk tuleb ihu `piale </w:t>
      </w:r>
      <w:r w:rsidRPr="00E3787E">
        <w:rPr>
          <w:rFonts w:ascii="Times SUT" w:hAnsi="Times SUT" w:cs="Times SUT"/>
        </w:rPr>
        <w:t xml:space="preserve">Tõs; </w:t>
      </w:r>
      <w:r w:rsidRPr="00E3787E">
        <w:rPr>
          <w:rFonts w:ascii="Times SUT" w:hAnsi="Times SUT" w:cs="Times SUT"/>
          <w:i/>
        </w:rPr>
        <w:t xml:space="preserve">ihu `tõmbas kana`nahka </w:t>
      </w:r>
      <w:r w:rsidRPr="00E3787E">
        <w:rPr>
          <w:rFonts w:ascii="Times SUT" w:hAnsi="Times SUT" w:cs="Times SUT"/>
        </w:rPr>
        <w:t xml:space="preserve">Sim; </w:t>
      </w:r>
      <w:r w:rsidRPr="00E3787E">
        <w:rPr>
          <w:rFonts w:ascii="Times SUT" w:hAnsi="Times SUT" w:cs="Times SUT"/>
          <w:i/>
        </w:rPr>
        <w:t>kananahk 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las juba, ei julend `minna </w:t>
      </w:r>
      <w:r w:rsidRPr="00E3787E">
        <w:rPr>
          <w:rFonts w:ascii="Times SUT" w:hAnsi="Times SUT" w:cs="Times SUT"/>
        </w:rPr>
        <w:t xml:space="preserve">Lai; </w:t>
      </w:r>
      <w:r w:rsidRPr="00E3787E">
        <w:rPr>
          <w:rFonts w:ascii="Times SUT" w:hAnsi="Times SUT" w:cs="Times SUT"/>
          <w:i/>
        </w:rPr>
        <w:t xml:space="preserve">ihu on kananahas </w:t>
      </w:r>
      <w:r w:rsidRPr="00E3787E">
        <w:rPr>
          <w:rFonts w:ascii="Times SUT" w:hAnsi="Times SUT" w:cs="Times SUT"/>
        </w:rPr>
        <w:t xml:space="preserve">Plt; </w:t>
      </w:r>
      <w:r w:rsidRPr="00E3787E">
        <w:rPr>
          <w:rFonts w:ascii="Times SUT" w:hAnsi="Times SUT" w:cs="Times SUT"/>
          <w:i/>
        </w:rPr>
        <w:t>t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 aab kananaha ihu `pääle </w:t>
      </w:r>
      <w:r w:rsidRPr="00E3787E">
        <w:rPr>
          <w:rFonts w:ascii="Times SUT" w:hAnsi="Times SUT" w:cs="Times SUT"/>
        </w:rPr>
        <w:t xml:space="preserve">Hel; </w:t>
      </w:r>
      <w:r w:rsidRPr="00E3787E">
        <w:rPr>
          <w:rFonts w:ascii="Times SUT" w:hAnsi="Times SUT" w:cs="Times SUT"/>
          <w:i/>
        </w:rPr>
        <w:t>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m nakass, ihu `o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li kõik kananahan </w:t>
      </w:r>
      <w:r w:rsidRPr="00E3787E">
        <w:rPr>
          <w:rFonts w:ascii="Times SUT" w:hAnsi="Times SUT" w:cs="Times SUT"/>
        </w:rPr>
        <w:t>Ran;</w:t>
      </w:r>
      <w:r w:rsidRPr="00E3787E">
        <w:rPr>
          <w:rFonts w:ascii="Times SUT" w:hAnsi="Times SUT" w:cs="Times SUT"/>
          <w:i/>
        </w:rPr>
        <w:t xml:space="preserve"> panõ ruttu hamõ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`sä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gä,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näet kananaha `tõmbass ihu pääle </w:t>
      </w:r>
      <w:r w:rsidRPr="00E3787E">
        <w:rPr>
          <w:rFonts w:ascii="Times SUT" w:hAnsi="Times SUT" w:cs="Times SUT"/>
        </w:rPr>
        <w:t>Har || </w:t>
      </w:r>
      <w:r w:rsidRPr="00E3787E">
        <w:rPr>
          <w:rFonts w:ascii="Times SUT" w:hAnsi="Times SUT" w:cs="Times SUT"/>
          <w:i/>
        </w:rPr>
        <w:t>Õli neid, kie `tervel üöl kana`nahka `silmäle ei `saaned</w:t>
      </w:r>
      <w:r w:rsidRPr="00E3787E">
        <w:rPr>
          <w:rFonts w:ascii="Times SUT" w:hAnsi="Times SUT" w:cs="Times SUT"/>
        </w:rPr>
        <w:t xml:space="preserve"> Lüg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2. </w:t>
      </w:r>
      <w:r w:rsidRPr="00E3787E">
        <w:rPr>
          <w:rFonts w:ascii="Times SUT" w:hAnsi="Times SUT" w:cs="Times SUT"/>
        </w:rPr>
        <w:t>kindakiri – IisR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Style w:val="ms1"/>
          <w:rFonts w:ascii="Times SUT" w:hAnsi="Times SUT" w:cs="Times SUT"/>
        </w:rPr>
        <w:t>kanane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kana|ne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noBreakHyphen/>
        <w:t xml:space="preserve">se </w:t>
      </w:r>
      <w:r w:rsidRPr="00E3787E">
        <w:rPr>
          <w:rFonts w:ascii="Times SUT" w:hAnsi="Times SUT" w:cs="Times SUT"/>
        </w:rPr>
        <w:t xml:space="preserve">Khk TMr </w:t>
      </w:r>
      <w:r w:rsidRPr="00E3787E">
        <w:rPr>
          <w:rFonts w:ascii="Times SUT" w:hAnsi="Times SUT" w:cs="Times SUT"/>
          <w:sz w:val="16"/>
        </w:rPr>
        <w:t>rhvl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San,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  <w:t xml:space="preserve">nõ </w:t>
      </w:r>
      <w:r w:rsidRPr="00E3787E">
        <w:rPr>
          <w:rFonts w:ascii="Times SUT" w:hAnsi="Times SUT" w:cs="Times SUT"/>
        </w:rPr>
        <w:t>g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  <w:t xml:space="preserve">sõ </w:t>
      </w:r>
      <w:r w:rsidRPr="00E3787E">
        <w:rPr>
          <w:rFonts w:ascii="Times SUT" w:hAnsi="Times SUT" w:cs="Times SUT"/>
        </w:rPr>
        <w:t>V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1. </w:t>
      </w:r>
      <w:r w:rsidRPr="00E3787E">
        <w:rPr>
          <w:rFonts w:ascii="Times SUT" w:hAnsi="Times SUT" w:cs="Times SUT"/>
          <w:sz w:val="16"/>
        </w:rPr>
        <w:t>dem</w:t>
      </w:r>
      <w:r w:rsidRPr="00E3787E">
        <w:rPr>
          <w:rFonts w:ascii="Times SUT" w:hAnsi="Times SUT" w:cs="Times SUT"/>
        </w:rPr>
        <w:t xml:space="preserve"> &lt; kana, kanapoeg </w:t>
      </w:r>
      <w:r w:rsidRPr="00E3787E">
        <w:rPr>
          <w:rFonts w:ascii="Times SUT" w:hAnsi="Times SUT" w:cs="Times SUT"/>
          <w:i/>
        </w:rPr>
        <w:t>kos na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 xml:space="preserve">kanasõ `ontõgi jäiväve </w:t>
      </w:r>
      <w:r w:rsidRPr="00E3787E">
        <w:rPr>
          <w:rFonts w:ascii="Times SUT" w:hAnsi="Times SUT" w:cs="Times SUT"/>
        </w:rPr>
        <w:t xml:space="preserve">San; </w:t>
      </w:r>
      <w:r w:rsidRPr="00E3787E">
        <w:rPr>
          <w:rFonts w:ascii="Times SUT" w:hAnsi="Times SUT" w:cs="Times SUT"/>
          <w:i/>
        </w:rPr>
        <w:t>Kanasõ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tsiukva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halõdõ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Kae, et varõs kanatsid är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ei vii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Urv; </w:t>
      </w:r>
      <w:r w:rsidRPr="00E3787E">
        <w:rPr>
          <w:rFonts w:ascii="Times SUT" w:hAnsi="Times SUT" w:cs="Times SUT"/>
          <w:i/>
        </w:rPr>
        <w:t>mul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kanasõ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>, ma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tibujaamast esi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valõ `vällä</w:t>
      </w:r>
      <w:r w:rsidRPr="00E3787E">
        <w:rPr>
          <w:rFonts w:ascii="Times SUT" w:hAnsi="Times SUT" w:cs="Times SUT"/>
        </w:rPr>
        <w:t xml:space="preserve"> Rõu;</w:t>
      </w:r>
      <w:r w:rsidRPr="00E3787E">
        <w:rPr>
          <w:rFonts w:ascii="Times SUT" w:hAnsi="Times SUT" w:cs="Times SUT"/>
          <w:i/>
        </w:rPr>
        <w:t xml:space="preserve"> lask eläjäl är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nuu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kanasõ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sõkku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lo sul timahavva kanasit um </w:t>
      </w:r>
      <w:r w:rsidRPr="00E3787E">
        <w:rPr>
          <w:rFonts w:ascii="Times SUT" w:hAnsi="Times SUT" w:cs="Times SUT"/>
        </w:rPr>
        <w:t>Plv;</w:t>
      </w:r>
      <w:r w:rsidRPr="00E3787E">
        <w:rPr>
          <w:rFonts w:ascii="Times SUT" w:hAnsi="Times SUT" w:cs="Times SUT"/>
          <w:i/>
        </w:rPr>
        <w:t xml:space="preserve"> tiä kolmõl kanal la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k `haudu üteliisi, s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>ss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kanasiid `väega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lo </w:t>
      </w:r>
      <w:r w:rsidRPr="00E3787E">
        <w:rPr>
          <w:rFonts w:ascii="Times SUT" w:hAnsi="Times SUT" w:cs="Times SUT"/>
        </w:rPr>
        <w:t xml:space="preserve">Vas; </w:t>
      </w:r>
      <w:r w:rsidRPr="00E3787E">
        <w:rPr>
          <w:rFonts w:ascii="Times SUT" w:hAnsi="Times SUT" w:cs="Times SUT"/>
          <w:i/>
        </w:rPr>
        <w:t>kana kanassidõga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tarõh </w:t>
      </w:r>
      <w:r w:rsidRPr="00E3787E">
        <w:rPr>
          <w:rFonts w:ascii="Times SUT" w:hAnsi="Times SUT" w:cs="Times SUT"/>
        </w:rPr>
        <w:t xml:space="preserve">Se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kanass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</w:rPr>
        <w:t xml:space="preserve"> kana puhastamisest määrdunud </w:t>
      </w:r>
      <w:r w:rsidRPr="00E3787E">
        <w:rPr>
          <w:rFonts w:ascii="Times SUT" w:hAnsi="Times SUT" w:cs="Times SUT"/>
          <w:i/>
        </w:rPr>
        <w:t xml:space="preserve">kui sa kana puhastad, siis kääd saavad ju kanaseks </w:t>
      </w:r>
      <w:r w:rsidRPr="00E3787E">
        <w:rPr>
          <w:rFonts w:ascii="Times SUT" w:hAnsi="Times SUT" w:cs="Times SUT"/>
        </w:rPr>
        <w:t>Khk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nõste</w:t>
      </w:r>
      <w:r w:rsidRPr="00E3787E">
        <w:rPr>
          <w:rFonts w:ascii="Times SUT" w:hAnsi="Times SUT" w:cs="Times SUT"/>
        </w:rPr>
        <w:t xml:space="preserve"> kananahk</w:t>
      </w:r>
      <w:r w:rsidRPr="00E3787E">
        <w:rPr>
          <w:rFonts w:ascii="Times SUT" w:hAnsi="Times SUT" w:cs="Times SUT"/>
          <w:i/>
        </w:rPr>
        <w:t xml:space="preserve"> kana `nõste pääl jo, õige 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m tuul, et `puhkap ihust läbi </w:t>
      </w:r>
      <w:r w:rsidRPr="00E3787E">
        <w:rPr>
          <w:rFonts w:ascii="Times SUT" w:hAnsi="Times SUT" w:cs="Times SUT"/>
        </w:rPr>
        <w:t>Hls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nägu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lühinägelikkus; kanapimedus </w:t>
      </w:r>
      <w:r w:rsidRPr="00E3787E">
        <w:rPr>
          <w:rFonts w:ascii="Times SUT" w:hAnsi="Times SUT" w:cs="Times SUT"/>
          <w:i/>
        </w:rPr>
        <w:t>kes õdagu vai `</w:t>
      </w:r>
      <w:r w:rsidR="00E3787E" w:rsidRPr="00E3787E">
        <w:rPr>
          <w:rFonts w:ascii="Times SUT" w:hAnsi="Times SUT" w:cs="Times SUT"/>
          <w:i/>
        </w:rPr>
        <w:t>ü̬ü̬</w:t>
      </w:r>
      <w:r w:rsidRPr="00E3787E">
        <w:rPr>
          <w:rFonts w:ascii="Times SUT" w:hAnsi="Times SUT" w:cs="Times SUT"/>
          <w:i/>
        </w:rPr>
        <w:t>se ei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näe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>, t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d üte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di et ta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m kana`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aoga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Vas; </w:t>
      </w:r>
      <w:r w:rsidRPr="00E3787E">
        <w:rPr>
          <w:rFonts w:ascii="Times SUT" w:hAnsi="Times SUT" w:cs="Times SUT"/>
          <w:i/>
        </w:rPr>
        <w:t xml:space="preserve">kananägo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näe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i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`hö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te, `k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>ikõ piat `veiga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`lähkost `kaema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kana `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äoga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>, tuu õdagu ui näe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Se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kanap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kanap </w:t>
      </w:r>
      <w:r w:rsidRPr="00E3787E">
        <w:rPr>
          <w:rFonts w:ascii="Times SUT" w:hAnsi="Times SUT" w:cs="Times SUT"/>
        </w:rPr>
        <w:t>kanarbik</w:t>
      </w:r>
      <w:r w:rsidRPr="00E3787E">
        <w:rPr>
          <w:rFonts w:ascii="Times SUT" w:hAnsi="Times SUT" w:cs="Times SUT"/>
          <w:i/>
        </w:rPr>
        <w:t xml:space="preserve"> soode `ääres kasub kanap ning allikad </w:t>
      </w:r>
      <w:r w:rsidRPr="00E3787E">
        <w:rPr>
          <w:rFonts w:ascii="Times SUT" w:hAnsi="Times SUT" w:cs="Times SUT"/>
        </w:rPr>
        <w:t>Krj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kanapaaska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kana`paaska</w:t>
      </w:r>
      <w:r w:rsidRPr="00E3787E">
        <w:rPr>
          <w:rFonts w:ascii="Times SUT" w:hAnsi="Times SUT" w:cs="Times SUT"/>
        </w:rPr>
        <w:t xml:space="preserve"> raudklamber või </w:t>
      </w:r>
      <w:r w:rsidRPr="00E3787E">
        <w:rPr>
          <w:rFonts w:ascii="Times SUT" w:hAnsi="Times SUT" w:cs="Times SUT"/>
        </w:rPr>
        <w:noBreakHyphen/>
        <w:t>haak – VNg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pasa|lill</w:t>
      </w:r>
      <w:r w:rsidRPr="00E3787E">
        <w:rPr>
          <w:rFonts w:ascii="Times SUT" w:hAnsi="Times SUT" w:cs="Times SUT"/>
          <w:b/>
        </w:rPr>
        <w:t xml:space="preserve"> 1.</w:t>
      </w:r>
      <w:r w:rsidRPr="00E3787E">
        <w:rPr>
          <w:rFonts w:ascii="Times SUT" w:hAnsi="Times SUT" w:cs="Times SUT"/>
        </w:rPr>
        <w:t xml:space="preserve"> valge või kollane karikakar – Nõo TMr </w:t>
      </w:r>
      <w:r w:rsidRPr="00E3787E">
        <w:rPr>
          <w:rFonts w:ascii="Times SUT" w:hAnsi="Times SUT" w:cs="Times SUT"/>
          <w:i/>
        </w:rPr>
        <w:t>kanapasa lilli om `valge `äelme, aga kõllane keskpaik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kanapasalilli om pia nigu n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 saialilli, noil om kah serätse kõllatse libame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vanast `vä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>vnuva noede kanapasa`li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lega kõllast </w:t>
      </w:r>
      <w:r w:rsidRPr="00E3787E">
        <w:rPr>
          <w:rFonts w:ascii="Times SUT" w:hAnsi="Times SUT" w:cs="Times SUT"/>
        </w:rPr>
        <w:t>Nõo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2. </w:t>
      </w:r>
      <w:r w:rsidRPr="00E3787E">
        <w:rPr>
          <w:rFonts w:ascii="Times SUT" w:hAnsi="Times SUT" w:cs="Times SUT"/>
        </w:rPr>
        <w:t>tulikas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(Ranunculus) — Kuu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kanapatitama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kanapatitama </w:t>
      </w:r>
      <w:r w:rsidRPr="00E3787E">
        <w:rPr>
          <w:rFonts w:ascii="Times SUT" w:hAnsi="Times SUT" w:cs="Times SUT"/>
        </w:rPr>
        <w:t xml:space="preserve">Han Jür tihtima, triivima </w:t>
      </w:r>
      <w:r w:rsidRPr="00E3787E">
        <w:rPr>
          <w:rFonts w:ascii="Times SUT" w:hAnsi="Times SUT" w:cs="Times SUT"/>
          <w:i/>
        </w:rPr>
        <w:t xml:space="preserve">Isa oo uie maja seinu kanapatitamas </w:t>
      </w:r>
      <w:r w:rsidRPr="00E3787E">
        <w:rPr>
          <w:rFonts w:ascii="Times SUT" w:hAnsi="Times SUT" w:cs="Times SUT"/>
        </w:rPr>
        <w:t>Han; S</w:t>
      </w:r>
      <w:r w:rsidRPr="00E3787E">
        <w:rPr>
          <w:rFonts w:ascii="Times SUT" w:hAnsi="Times SUT" w:cs="Times SUT"/>
          <w:i/>
        </w:rPr>
        <w:t xml:space="preserve">einavahed arvaks kulund, muudkui akka jälle kanapatitama </w:t>
      </w:r>
      <w:r w:rsidRPr="00E3787E">
        <w:rPr>
          <w:rFonts w:ascii="Times SUT" w:hAnsi="Times SUT" w:cs="Times SUT"/>
        </w:rPr>
        <w:t xml:space="preserve">Jür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kanapatme, kanapatitama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kanapatme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>kanapa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me </w:t>
      </w:r>
      <w:r w:rsidRPr="00E3787E">
        <w:rPr>
          <w:rFonts w:ascii="Times SUT" w:hAnsi="Times SUT" w:cs="Times SUT"/>
        </w:rPr>
        <w:t xml:space="preserve">tihendama, triivima </w:t>
      </w:r>
      <w:r w:rsidRPr="00E3787E">
        <w:rPr>
          <w:rFonts w:ascii="Times SUT" w:hAnsi="Times SUT" w:cs="Times SUT"/>
          <w:i/>
        </w:rPr>
        <w:t>pü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tpalgi kanapatiti </w:t>
      </w:r>
      <w:r w:rsidRPr="00E3787E">
        <w:rPr>
          <w:rFonts w:ascii="Times SUT" w:hAnsi="Times SUT" w:cs="Times SUT"/>
        </w:rPr>
        <w:t xml:space="preserve">Krk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kanapatitama,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kanapatsitama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kanapats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>kanapa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 </w:t>
      </w:r>
      <w:r w:rsidRPr="00E3787E">
        <w:rPr>
          <w:rFonts w:ascii="Times SUT" w:hAnsi="Times SUT" w:cs="Times SUT"/>
        </w:rPr>
        <w:t xml:space="preserve">triivtakud palkmaja seinapragude tihtimiseks – Ris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kanapatt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kanapatsik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kanapatsik </w:t>
      </w:r>
      <w:r w:rsidRPr="00E3787E">
        <w:rPr>
          <w:rFonts w:ascii="Times SUT" w:hAnsi="Times SUT" w:cs="Times SUT"/>
        </w:rPr>
        <w:t>g.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  <w:t>u</w:t>
      </w:r>
      <w:r w:rsidRPr="00E3787E">
        <w:rPr>
          <w:rFonts w:ascii="Times SUT" w:hAnsi="Times SUT" w:cs="Times SUT"/>
        </w:rPr>
        <w:t xml:space="preserve"> tihendaja, triivija </w:t>
      </w:r>
      <w:r w:rsidRPr="00E3787E">
        <w:rPr>
          <w:rFonts w:ascii="Times SUT" w:hAnsi="Times SUT" w:cs="Times SUT"/>
          <w:i/>
        </w:rPr>
        <w:t xml:space="preserve">kanapatsikud olid `soarlased. kanapatsikud lõid takku majade seena vahele </w:t>
      </w:r>
      <w:r w:rsidRPr="00E3787E">
        <w:rPr>
          <w:rFonts w:ascii="Times SUT" w:hAnsi="Times SUT" w:cs="Times SUT"/>
        </w:rPr>
        <w:t xml:space="preserve">Kos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kanapatsitaja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kanapatsitaja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kanapa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sitaja </w:t>
      </w:r>
      <w:r w:rsidRPr="00E3787E">
        <w:rPr>
          <w:rFonts w:ascii="Times SUT" w:hAnsi="Times SUT" w:cs="Times SUT"/>
        </w:rPr>
        <w:t>Hää Ris/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t</w:t>
      </w:r>
      <w:r w:rsidRPr="00E3787E">
        <w:rPr>
          <w:rFonts w:ascii="Times SUT" w:hAnsi="Times SUT" w:cs="Times SUT"/>
          <w:i/>
        </w:rPr>
        <w:noBreakHyphen/>
      </w:r>
      <w:r w:rsidRPr="00E3787E">
        <w:rPr>
          <w:rFonts w:ascii="Times SUT" w:hAnsi="Times SUT" w:cs="Times SUT"/>
        </w:rPr>
        <w:t xml:space="preserve">/ = kanapatsik </w:t>
      </w:r>
      <w:r w:rsidRPr="00E3787E">
        <w:rPr>
          <w:rFonts w:ascii="Times SUT" w:hAnsi="Times SUT" w:cs="Times SUT"/>
          <w:i/>
        </w:rPr>
        <w:t>kanapa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sitaja oli `laevas </w:t>
      </w:r>
      <w:r w:rsidRPr="00E3787E">
        <w:rPr>
          <w:rFonts w:ascii="Times SUT" w:hAnsi="Times SUT" w:cs="Times SUT"/>
        </w:rPr>
        <w:t>Hää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kanapatsitama</w:t>
      </w:r>
      <w:r w:rsidRPr="00E3787E">
        <w:rPr>
          <w:rFonts w:ascii="Times SUT" w:hAnsi="Times SUT" w:cs="Times SUT"/>
          <w:b/>
          <w:i/>
        </w:rPr>
        <w:t xml:space="preserve"> </w:t>
      </w:r>
      <w:r w:rsidRPr="00E3787E">
        <w:rPr>
          <w:rFonts w:ascii="Times SUT" w:hAnsi="Times SUT" w:cs="Times SUT"/>
          <w:i/>
        </w:rPr>
        <w:t xml:space="preserve">kana|patsitama </w:t>
      </w:r>
      <w:r w:rsidRPr="00E3787E">
        <w:rPr>
          <w:rFonts w:ascii="Times SUT" w:hAnsi="Times SUT" w:cs="Times SUT"/>
        </w:rPr>
        <w:t xml:space="preserve">Khk 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pa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sitama </w:t>
      </w:r>
      <w:r w:rsidRPr="00E3787E">
        <w:rPr>
          <w:rFonts w:ascii="Times SUT" w:hAnsi="Times SUT" w:cs="Times SUT"/>
        </w:rPr>
        <w:t>Hää Ris tihtima, triivima</w:t>
      </w:r>
      <w:r w:rsidRPr="00E3787E">
        <w:rPr>
          <w:rFonts w:ascii="Times SUT" w:hAnsi="Times SUT" w:cs="Times SUT"/>
          <w:i/>
        </w:rPr>
        <w:t xml:space="preserve"> `laeva või `seina kanapatsitase </w:t>
      </w:r>
      <w:r w:rsidRPr="00E3787E">
        <w:rPr>
          <w:rFonts w:ascii="Times SUT" w:hAnsi="Times SUT" w:cs="Times SUT"/>
        </w:rPr>
        <w:t xml:space="preserve">Khk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kanapatitama, kanapatme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kanapatt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>kana|pa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t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noBreakHyphen/>
        <w:t xml:space="preserve">pati </w:t>
      </w:r>
      <w:r w:rsidRPr="00E3787E">
        <w:rPr>
          <w:rFonts w:ascii="Times SUT" w:hAnsi="Times SUT" w:cs="Times SUT"/>
        </w:rPr>
        <w:t>Khk Käi Phl Han Jür tihendamine, triivimine</w:t>
      </w:r>
      <w:r w:rsidRPr="00E3787E">
        <w:rPr>
          <w:rFonts w:ascii="Times SUT" w:hAnsi="Times SUT" w:cs="Times SUT"/>
          <w:i/>
        </w:rPr>
        <w:t xml:space="preserve"> `enne `üiti laiva `riivimine kanapatiks, majade sammeldamist `üitakse nüid ka kanapatiks </w:t>
      </w:r>
      <w:r w:rsidRPr="00E3787E">
        <w:rPr>
          <w:rFonts w:ascii="Times SUT" w:hAnsi="Times SUT" w:cs="Times SUT"/>
        </w:rPr>
        <w:t>Khk;</w:t>
      </w:r>
      <w:r w:rsidRPr="00E3787E">
        <w:rPr>
          <w:rFonts w:ascii="Times SUT" w:hAnsi="Times SUT" w:cs="Times SUT"/>
          <w:i/>
        </w:rPr>
        <w:t xml:space="preserve"> See maja on veel uus, senel pöle veel kanapate löödudged </w:t>
      </w:r>
      <w:r w:rsidRPr="00E3787E">
        <w:rPr>
          <w:rFonts w:ascii="Times SUT" w:hAnsi="Times SUT" w:cs="Times SUT"/>
        </w:rPr>
        <w:t>Käi;</w:t>
      </w:r>
      <w:r w:rsidRPr="00E3787E">
        <w:rPr>
          <w:rFonts w:ascii="Times SUT" w:hAnsi="Times SUT" w:cs="Times SUT"/>
          <w:i/>
        </w:rPr>
        <w:t xml:space="preserve"> kanapatti lüiakse `väljaspool `külges</w:t>
      </w:r>
      <w:r w:rsidRPr="00E3787E">
        <w:rPr>
          <w:rFonts w:ascii="Times SUT" w:hAnsi="Times SUT" w:cs="Times SUT"/>
        </w:rPr>
        <w:t xml:space="preserve"> Phl; </w:t>
      </w:r>
      <w:r w:rsidRPr="00E3787E">
        <w:rPr>
          <w:rFonts w:ascii="Times SUT" w:hAnsi="Times SUT" w:cs="Times SUT"/>
          <w:i/>
        </w:rPr>
        <w:t>Kanapatti lööma</w:t>
      </w:r>
      <w:r w:rsidRPr="00E3787E">
        <w:rPr>
          <w:rFonts w:ascii="Times SUT" w:hAnsi="Times SUT" w:cs="Times SUT"/>
        </w:rPr>
        <w:t xml:space="preserve"> Jür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 kanapats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pea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b/>
        </w:rPr>
        <w:t>a. </w:t>
      </w:r>
      <w:r w:rsidRPr="00E3787E">
        <w:rPr>
          <w:rFonts w:ascii="Times SUT" w:hAnsi="Times SUT" w:cs="Times SUT"/>
        </w:rPr>
        <w:t xml:space="preserve">unustaja </w:t>
      </w:r>
      <w:r w:rsidRPr="00E3787E">
        <w:rPr>
          <w:rFonts w:ascii="Times SUT" w:hAnsi="Times SUT" w:cs="Times SUT"/>
          <w:i/>
        </w:rPr>
        <w:t xml:space="preserve">tämäl `justku kana pää `õtsas, kes ei pidänd `mieles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 xml:space="preserve">Mis ta õppib, nisukese kana`piale jäe kedagi `miele </w:t>
      </w:r>
      <w:r w:rsidRPr="00E3787E">
        <w:rPr>
          <w:rFonts w:ascii="Times SUT" w:hAnsi="Times SUT" w:cs="Times SUT"/>
        </w:rPr>
        <w:t xml:space="preserve">IisR; </w:t>
      </w:r>
      <w:r w:rsidRPr="00E3787E">
        <w:rPr>
          <w:rFonts w:ascii="Times SUT" w:hAnsi="Times SUT" w:cs="Times SUT"/>
          <w:i/>
        </w:rPr>
        <w:t>kana`peaga inimene mette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 xml:space="preserve">i kinnita `õhkugi </w:t>
      </w:r>
      <w:r w:rsidRPr="00E3787E">
        <w:rPr>
          <w:rFonts w:ascii="Times SUT" w:hAnsi="Times SUT" w:cs="Times SUT"/>
        </w:rPr>
        <w:t>Mar;</w:t>
      </w:r>
      <w:r w:rsidRPr="00E3787E">
        <w:rPr>
          <w:rFonts w:ascii="Times SUT" w:hAnsi="Times SUT" w:cs="Times SUT"/>
          <w:i/>
        </w:rPr>
        <w:t xml:space="preserve"> tal kanapea `otsas, ei ta tea kedagi `ühti</w:t>
      </w:r>
      <w:r w:rsidRPr="00E3787E">
        <w:rPr>
          <w:rFonts w:ascii="Times SUT" w:hAnsi="Times SUT" w:cs="Times SUT"/>
        </w:rPr>
        <w:t xml:space="preserve"> Juu; </w:t>
      </w:r>
      <w:r w:rsidRPr="00E3787E">
        <w:rPr>
          <w:rFonts w:ascii="Times SUT" w:hAnsi="Times SUT" w:cs="Times SUT"/>
          <w:i/>
        </w:rPr>
        <w:t xml:space="preserve">oh sa igävene kanapää, midägi meelen sul ei saesa </w:t>
      </w:r>
      <w:r w:rsidRPr="00E3787E">
        <w:rPr>
          <w:rFonts w:ascii="Times SUT" w:hAnsi="Times SUT" w:cs="Times SUT"/>
        </w:rPr>
        <w:t xml:space="preserve">Nõo; </w:t>
      </w:r>
      <w:r w:rsidRPr="00E3787E">
        <w:rPr>
          <w:rFonts w:ascii="Times SUT" w:hAnsi="Times SUT" w:cs="Times SUT"/>
          <w:i/>
        </w:rPr>
        <w:t xml:space="preserve">tä ei piä meelen midägi, tiä om üts kanapää </w:t>
      </w:r>
      <w:r w:rsidRPr="00E3787E">
        <w:rPr>
          <w:rFonts w:ascii="Times SUT" w:hAnsi="Times SUT" w:cs="Times SUT"/>
        </w:rPr>
        <w:t xml:space="preserve">Krl; </w:t>
      </w:r>
      <w:r w:rsidRPr="00E3787E">
        <w:rPr>
          <w:rFonts w:ascii="Times SUT" w:hAnsi="Times SUT" w:cs="Times SUT"/>
          <w:i/>
        </w:rPr>
        <w:t>su pää om ku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kanapää, üttegi `asja ei peä sa meelen </w:t>
      </w:r>
      <w:r w:rsidRPr="00E3787E">
        <w:rPr>
          <w:rFonts w:ascii="Times SUT" w:hAnsi="Times SUT" w:cs="Times SUT"/>
        </w:rPr>
        <w:t xml:space="preserve">Rõu </w:t>
      </w:r>
      <w:r w:rsidRPr="00E3787E">
        <w:rPr>
          <w:rFonts w:ascii="Times SUT" w:hAnsi="Times SUT" w:cs="Times SUT"/>
          <w:b/>
        </w:rPr>
        <w:t>b. </w:t>
      </w:r>
      <w:r w:rsidRPr="00E3787E">
        <w:rPr>
          <w:rFonts w:ascii="Times SUT" w:hAnsi="Times SUT" w:cs="Times SUT"/>
        </w:rPr>
        <w:t xml:space="preserve">piiratud mõistusega </w:t>
      </w:r>
      <w:r w:rsidRPr="00E3787E">
        <w:rPr>
          <w:rFonts w:ascii="Times SUT" w:hAnsi="Times SUT" w:cs="Times SUT"/>
          <w:i/>
        </w:rPr>
        <w:t xml:space="preserve">Kenele juo kanapää `üölasse, sis sie on rumal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>Iga kanapia `selle `ammetisse ei `sünni</w:t>
      </w:r>
      <w:r w:rsidRPr="00E3787E">
        <w:rPr>
          <w:rFonts w:ascii="Times SUT" w:hAnsi="Times SUT" w:cs="Times SUT"/>
        </w:rPr>
        <w:t xml:space="preserve"> IisR;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kellel kana pia, sel on lühike aru,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`öeldakse kana aru </w:t>
      </w:r>
      <w:r w:rsidRPr="00E3787E">
        <w:rPr>
          <w:rFonts w:ascii="Times SUT" w:hAnsi="Times SUT" w:cs="Times SUT"/>
        </w:rPr>
        <w:t xml:space="preserve">Lai </w:t>
      </w:r>
      <w:r w:rsidRPr="00E3787E">
        <w:rPr>
          <w:rFonts w:ascii="Times SUT" w:hAnsi="Times SUT" w:cs="Times SUT"/>
          <w:b/>
        </w:rPr>
        <w:t>c. </w:t>
      </w:r>
      <w:r w:rsidRPr="00E3787E">
        <w:rPr>
          <w:rFonts w:ascii="Times SUT" w:hAnsi="Times SUT" w:cs="Times SUT"/>
        </w:rPr>
        <w:t xml:space="preserve">(kergesti purju jäävast inimesest) </w:t>
      </w:r>
      <w:r w:rsidRPr="00E3787E">
        <w:rPr>
          <w:rFonts w:ascii="Times SUT" w:hAnsi="Times SUT" w:cs="Times SUT"/>
          <w:i/>
        </w:rPr>
        <w:t>Soru oli pisike mõet, `vi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ti sest ei jäend, kui mehel just kanapia `otsas ei old </w:t>
      </w:r>
      <w:r w:rsidRPr="00E3787E">
        <w:rPr>
          <w:rFonts w:ascii="Times SUT" w:hAnsi="Times SUT" w:cs="Times SUT"/>
        </w:rPr>
        <w:t>IisR;</w:t>
      </w:r>
      <w:r w:rsidRPr="00E3787E">
        <w:rPr>
          <w:rFonts w:ascii="Times SUT" w:hAnsi="Times SUT" w:cs="Times SUT"/>
          <w:i/>
        </w:rPr>
        <w:t xml:space="preserve"> Sellel oo kanapee otsas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kui pudeli kadakat oo ää riipand, siis kohe lälli täis </w:t>
      </w:r>
      <w:r w:rsidRPr="00E3787E">
        <w:rPr>
          <w:rFonts w:ascii="Times SUT" w:hAnsi="Times SUT" w:cs="Times SUT"/>
        </w:rPr>
        <w:t>Kaa;</w:t>
      </w:r>
      <w:r w:rsidRPr="00E3787E">
        <w:rPr>
          <w:rFonts w:ascii="Times SUT" w:hAnsi="Times SUT" w:cs="Times SUT"/>
          <w:i/>
        </w:rPr>
        <w:t xml:space="preserve"> tämä piä ei kanna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</w:rPr>
        <w:noBreakHyphen/>
        <w:t> </w:t>
      </w:r>
      <w:r w:rsidRPr="00E3787E">
        <w:rPr>
          <w:rFonts w:ascii="Times SUT" w:hAnsi="Times SUT" w:cs="Times SUT"/>
        </w:rPr>
        <w:noBreakHyphen/>
        <w:t xml:space="preserve"> </w:t>
      </w:r>
      <w:r w:rsidRPr="00E3787E">
        <w:rPr>
          <w:rFonts w:ascii="Times SUT" w:hAnsi="Times SUT" w:cs="Times SUT"/>
          <w:i/>
        </w:rPr>
        <w:t>sa ei võta kedägi, p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lt `pi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si ei võta, sul kõhe kana piä </w:t>
      </w:r>
      <w:r w:rsidRPr="00E3787E">
        <w:rPr>
          <w:rFonts w:ascii="Times SUT" w:hAnsi="Times SUT" w:cs="Times SUT"/>
        </w:rPr>
        <w:t xml:space="preserve">Kod; </w:t>
      </w:r>
      <w:r w:rsidRPr="00E3787E">
        <w:rPr>
          <w:rFonts w:ascii="Times SUT" w:hAnsi="Times SUT" w:cs="Times SUT"/>
          <w:i/>
        </w:rPr>
        <w:t>sina olet üi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 va kanapää, ei kannade ütte `piiska `viina ka võtta </w:t>
      </w:r>
      <w:r w:rsidRPr="00E3787E">
        <w:rPr>
          <w:rFonts w:ascii="Times SUT" w:hAnsi="Times SUT" w:cs="Times SUT"/>
        </w:rPr>
        <w:t>Krk || </w:t>
      </w:r>
      <w:r w:rsidRPr="00E3787E">
        <w:rPr>
          <w:rFonts w:ascii="Times SUT" w:hAnsi="Times SUT" w:cs="Times SUT"/>
          <w:i/>
        </w:rPr>
        <w:t xml:space="preserve">Neskest üeldi kanapia, kes ei kannatanud leini vai vihtlemist </w:t>
      </w:r>
      <w:r w:rsidRPr="00E3787E">
        <w:rPr>
          <w:rFonts w:ascii="Times SUT" w:hAnsi="Times SUT" w:cs="Times SUT"/>
        </w:rPr>
        <w:t>Trm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perse</w:t>
      </w:r>
      <w:r w:rsidRPr="00E3787E">
        <w:rPr>
          <w:rFonts w:ascii="Times SUT" w:hAnsi="Times SUT" w:cs="Times SUT"/>
          <w:b/>
        </w:rPr>
        <w:t xml:space="preserve"> 1. </w:t>
      </w:r>
      <w:r w:rsidRPr="00E3787E">
        <w:rPr>
          <w:rFonts w:ascii="Times SUT" w:hAnsi="Times SUT" w:cs="Times SUT"/>
        </w:rPr>
        <w:t xml:space="preserve">kollase südamiku ja valgete kroonlehtedega korvõieline põllulill (murdematerjal ei võimalda sageli liike täpsemalt eristada) </w:t>
      </w:r>
      <w:r w:rsidRPr="00E3787E">
        <w:rPr>
          <w:rFonts w:ascii="Times SUT" w:hAnsi="Times SUT" w:cs="Times SUT"/>
          <w:i/>
        </w:rPr>
        <w:t xml:space="preserve">Tänavude on `ärjapes `palju kana`persesi </w:t>
      </w:r>
      <w:r w:rsidRPr="00E3787E">
        <w:rPr>
          <w:rFonts w:ascii="Times SUT" w:hAnsi="Times SUT" w:cs="Times SUT"/>
        </w:rPr>
        <w:t>IisR;</w:t>
      </w:r>
      <w:r w:rsidRPr="00E3787E">
        <w:rPr>
          <w:rFonts w:ascii="Times SUT" w:hAnsi="Times SUT" w:cs="Times SUT"/>
          <w:i/>
        </w:rPr>
        <w:t xml:space="preserve"> kana`persed oo kumelide `karva `ätse `moodi </w:t>
      </w:r>
      <w:r w:rsidRPr="00E3787E">
        <w:rPr>
          <w:rFonts w:ascii="Times SUT" w:hAnsi="Times SUT" w:cs="Times SUT"/>
        </w:rPr>
        <w:t xml:space="preserve">Muh; </w:t>
      </w:r>
      <w:r w:rsidRPr="00E3787E">
        <w:rPr>
          <w:rFonts w:ascii="Times SUT" w:hAnsi="Times SUT" w:cs="Times SUT"/>
          <w:i/>
        </w:rPr>
        <w:t xml:space="preserve">kanaperssid ristik täis </w:t>
      </w:r>
      <w:r w:rsidRPr="00E3787E">
        <w:rPr>
          <w:rFonts w:ascii="Times SUT" w:hAnsi="Times SUT" w:cs="Times SUT"/>
        </w:rPr>
        <w:t>Vig;</w:t>
      </w:r>
      <w:r w:rsidRPr="00E3787E">
        <w:rPr>
          <w:rFonts w:ascii="Times SUT" w:hAnsi="Times SUT" w:cs="Times SUT"/>
          <w:i/>
        </w:rPr>
        <w:t xml:space="preserve"> kana`persi on `kahte sugusid</w:t>
      </w:r>
      <w:r w:rsidRPr="00E3787E">
        <w:rPr>
          <w:rFonts w:ascii="Times SUT" w:hAnsi="Times SUT" w:cs="Times SUT"/>
        </w:rPr>
        <w:t>:</w:t>
      </w:r>
      <w:r w:rsidRPr="00E3787E">
        <w:rPr>
          <w:rFonts w:ascii="Times SUT" w:hAnsi="Times SUT" w:cs="Times SUT"/>
          <w:i/>
        </w:rPr>
        <w:t xml:space="preserve"> kollased ja `valged </w:t>
      </w:r>
      <w:r w:rsidRPr="00E3787E">
        <w:rPr>
          <w:rFonts w:ascii="Times SUT" w:hAnsi="Times SUT" w:cs="Times SUT"/>
        </w:rPr>
        <w:t>Var;</w:t>
      </w:r>
      <w:r w:rsidRPr="00E3787E">
        <w:rPr>
          <w:rFonts w:ascii="Times SUT" w:hAnsi="Times SUT" w:cs="Times SUT"/>
          <w:i/>
        </w:rPr>
        <w:t xml:space="preserve"> Kesä aas</w:t>
      </w:r>
      <w:r w:rsidRPr="00E3787E">
        <w:rPr>
          <w:rFonts w:ascii="Times SUT" w:hAnsi="Times SUT" w:cs="Times SUT"/>
        </w:rPr>
        <w:t xml:space="preserve"> (ajas) </w:t>
      </w:r>
      <w:r w:rsidRPr="00E3787E">
        <w:rPr>
          <w:rFonts w:ascii="Times SUT" w:hAnsi="Times SUT" w:cs="Times SUT"/>
          <w:i/>
        </w:rPr>
        <w:t xml:space="preserve">`terven kana`persi `täüde </w:t>
      </w:r>
      <w:r w:rsidRPr="00E3787E">
        <w:rPr>
          <w:rFonts w:ascii="Times SUT" w:hAnsi="Times SUT" w:cs="Times SUT"/>
        </w:rPr>
        <w:t>Khn; `</w:t>
      </w:r>
      <w:r w:rsidRPr="00E3787E">
        <w:rPr>
          <w:rFonts w:ascii="Times SUT" w:hAnsi="Times SUT" w:cs="Times SUT"/>
          <w:i/>
        </w:rPr>
        <w:t xml:space="preserve">põnka peal ei` kasva muud ku mõned kana`perse loksud </w:t>
      </w:r>
      <w:r w:rsidRPr="00E3787E">
        <w:rPr>
          <w:rFonts w:ascii="Times SUT" w:hAnsi="Times SUT" w:cs="Times SUT"/>
        </w:rPr>
        <w:t xml:space="preserve">Saa; </w:t>
      </w:r>
      <w:r w:rsidRPr="00E3787E">
        <w:rPr>
          <w:rFonts w:ascii="Times SUT" w:hAnsi="Times SUT" w:cs="Times SUT"/>
          <w:i/>
        </w:rPr>
        <w:t>kanapersed on `valge `õitega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nid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lapsed läksid kanapersseid noppima </w:t>
      </w:r>
      <w:r w:rsidRPr="00E3787E">
        <w:rPr>
          <w:rFonts w:ascii="Times SUT" w:hAnsi="Times SUT" w:cs="Times SUT"/>
        </w:rPr>
        <w:t xml:space="preserve">Kos; </w:t>
      </w:r>
      <w:r w:rsidRPr="00E3787E">
        <w:rPr>
          <w:rFonts w:ascii="Times SUT" w:hAnsi="Times SUT" w:cs="Times SUT"/>
          <w:i/>
        </w:rPr>
        <w:t xml:space="preserve">karikakar on kollane ja kanapersse on `valge `õilidega </w:t>
      </w:r>
      <w:r w:rsidRPr="00E3787E">
        <w:rPr>
          <w:rFonts w:ascii="Times SUT" w:hAnsi="Times SUT" w:cs="Times SUT"/>
        </w:rPr>
        <w:t>IisK;</w:t>
      </w:r>
      <w:r w:rsidRPr="00E3787E">
        <w:rPr>
          <w:rFonts w:ascii="Times SUT" w:hAnsi="Times SUT" w:cs="Times SUT"/>
          <w:i/>
        </w:rPr>
        <w:t xml:space="preserve"> krambilillel on suur tugev õis, kanaperssel on `veiksem õis </w:t>
      </w:r>
      <w:r w:rsidRPr="00E3787E">
        <w:rPr>
          <w:rFonts w:ascii="Times SUT" w:hAnsi="Times SUT" w:cs="Times SUT"/>
        </w:rPr>
        <w:t xml:space="preserve">Plt;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</w:rPr>
        <w:t xml:space="preserve"> kapsataim, millel pead ei kasva </w:t>
      </w:r>
      <w:r w:rsidRPr="00E3787E">
        <w:rPr>
          <w:rFonts w:ascii="Times SUT" w:hAnsi="Times SUT" w:cs="Times SUT"/>
          <w:i/>
        </w:rPr>
        <w:t xml:space="preserve">Irmus pailu on seaste koapsuste sihes kana `persid </w:t>
      </w:r>
      <w:r w:rsidRPr="00E3787E">
        <w:rPr>
          <w:rFonts w:ascii="Times SUT" w:hAnsi="Times SUT" w:cs="Times SUT"/>
        </w:rPr>
        <w:t>Pöi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perse-</w:t>
      </w:r>
      <w:r w:rsidRPr="00E3787E">
        <w:rPr>
          <w:rFonts w:ascii="Times SUT" w:hAnsi="Times SUT" w:cs="Times SUT"/>
          <w:b/>
        </w:rPr>
        <w:t xml:space="preserve"> 1. </w:t>
      </w:r>
      <w:r w:rsidRPr="00E3787E">
        <w:rPr>
          <w:rFonts w:ascii="Times SUT" w:hAnsi="Times SUT" w:cs="Times SUT"/>
        </w:rPr>
        <w:t>valgete kroonlehtede ja kollase südamikuga põllulillest `</w:t>
      </w:r>
      <w:r w:rsidRPr="00E3787E">
        <w:rPr>
          <w:rFonts w:ascii="Times SUT" w:hAnsi="Times SUT" w:cs="Times SUT"/>
          <w:i/>
        </w:rPr>
        <w:t xml:space="preserve">valge oo kana`perse ätse, teine oo kollane ätse </w:t>
      </w:r>
      <w:r w:rsidRPr="00E3787E">
        <w:rPr>
          <w:rFonts w:ascii="Times SUT" w:hAnsi="Times SUT" w:cs="Times SUT"/>
        </w:rPr>
        <w:t xml:space="preserve">Muh; </w:t>
      </w:r>
      <w:r w:rsidRPr="00E3787E">
        <w:rPr>
          <w:rFonts w:ascii="Times SUT" w:hAnsi="Times SUT" w:cs="Times SUT"/>
          <w:i/>
        </w:rPr>
        <w:t xml:space="preserve">kana`perse lille nime on nüid margareeta </w:t>
      </w:r>
      <w:r w:rsidRPr="00E3787E">
        <w:rPr>
          <w:rFonts w:ascii="Times SUT" w:hAnsi="Times SUT" w:cs="Times SUT"/>
        </w:rPr>
        <w:t xml:space="preserve">Saa; </w:t>
      </w:r>
      <w:r w:rsidRPr="00E3787E">
        <w:rPr>
          <w:rFonts w:ascii="Times SUT" w:hAnsi="Times SUT" w:cs="Times SUT"/>
          <w:i/>
        </w:rPr>
        <w:t xml:space="preserve">`enne vanad rahvas `üütsivad kanapersse läll </w:t>
      </w:r>
      <w:r w:rsidRPr="00E3787E">
        <w:rPr>
          <w:rFonts w:ascii="Times SUT" w:hAnsi="Times SUT" w:cs="Times SUT"/>
        </w:rPr>
        <w:t xml:space="preserve">VMr; </w:t>
      </w:r>
      <w:r w:rsidRPr="00E3787E">
        <w:rPr>
          <w:rFonts w:ascii="Times SUT" w:hAnsi="Times SUT" w:cs="Times SUT"/>
          <w:i/>
        </w:rPr>
        <w:t>kana`perselilled kasvavad põllul. temal on peenike leht nigu ti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lil, kari`kakra lehed on laiemad </w:t>
      </w:r>
      <w:r w:rsidRPr="00E3787E">
        <w:rPr>
          <w:rFonts w:ascii="Times SUT" w:hAnsi="Times SUT" w:cs="Times SUT"/>
        </w:rPr>
        <w:t xml:space="preserve">Sim; </w:t>
      </w:r>
      <w:r w:rsidRPr="00E3787E">
        <w:rPr>
          <w:rFonts w:ascii="Times SUT" w:hAnsi="Times SUT" w:cs="Times SUT"/>
          <w:i/>
        </w:rPr>
        <w:t>ri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tik oli</w:t>
      </w:r>
      <w:r w:rsidRPr="00E3787E">
        <w:rPr>
          <w:rFonts w:ascii="Times SUT" w:hAnsi="Times SUT" w:cs="Times SUT"/>
        </w:rPr>
        <w:t xml:space="preserve"> k</w:t>
      </w:r>
      <w:r w:rsidRPr="00E3787E">
        <w:rPr>
          <w:rFonts w:ascii="Times SUT" w:hAnsi="Times SUT" w:cs="Times SUT"/>
          <w:i/>
        </w:rPr>
        <w:t>anapersse `lälla täis</w:t>
      </w:r>
      <w:r w:rsidRPr="00E3787E">
        <w:rPr>
          <w:rFonts w:ascii="Times SUT" w:hAnsi="Times SUT" w:cs="Times SUT"/>
        </w:rPr>
        <w:t xml:space="preserve"> Lai; </w:t>
      </w:r>
      <w:r w:rsidRPr="00E3787E">
        <w:rPr>
          <w:rFonts w:ascii="Times SUT" w:hAnsi="Times SUT" w:cs="Times SUT"/>
          <w:i/>
        </w:rPr>
        <w:t xml:space="preserve">kana `perse `lälle sial on </w:t>
      </w:r>
      <w:r w:rsidRPr="00E3787E">
        <w:rPr>
          <w:rFonts w:ascii="Times SUT" w:hAnsi="Times SUT" w:cs="Times SUT"/>
        </w:rPr>
        <w:t>[ristikheina hulgas] Trm;</w:t>
      </w:r>
      <w:r w:rsidRPr="00E3787E">
        <w:rPr>
          <w:rFonts w:ascii="Times SUT" w:hAnsi="Times SUT" w:cs="Times SUT"/>
          <w:i/>
        </w:rPr>
        <w:t xml:space="preserve"> kana`perse lilli kõllatse madale vähikse </w:t>
      </w:r>
      <w:r w:rsidRPr="00E3787E">
        <w:rPr>
          <w:rFonts w:ascii="Times SUT" w:hAnsi="Times SUT" w:cs="Times SUT"/>
        </w:rPr>
        <w:t xml:space="preserve">Krk; </w:t>
      </w:r>
      <w:r w:rsidRPr="00E3787E">
        <w:rPr>
          <w:rFonts w:ascii="Times SUT" w:hAnsi="Times SUT" w:cs="Times SUT"/>
          <w:i/>
        </w:rPr>
        <w:t xml:space="preserve">kana`perselillil om `valge ibeme `ümbre `sõõri </w:t>
      </w:r>
      <w:r w:rsidRPr="00E3787E">
        <w:rPr>
          <w:rFonts w:ascii="Times SUT" w:hAnsi="Times SUT" w:cs="Times SUT"/>
        </w:rPr>
        <w:t xml:space="preserve">Ran;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Fonts w:ascii="Times SUT" w:hAnsi="Times SUT" w:cs="Times SUT"/>
          <w:b/>
        </w:rPr>
        <w:t>2. </w:t>
      </w:r>
      <w:r w:rsidRPr="00E3787E">
        <w:rPr>
          <w:rFonts w:ascii="Times SUT" w:hAnsi="Times SUT" w:cs="Times SUT"/>
        </w:rPr>
        <w:t xml:space="preserve">varsakabi </w:t>
      </w:r>
      <w:r w:rsidRPr="00E3787E">
        <w:rPr>
          <w:rFonts w:ascii="Times SUT" w:hAnsi="Times SUT" w:cs="Times SUT"/>
          <w:i/>
        </w:rPr>
        <w:t>kana`persse lälled on kollased, vee `kraavides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kasvavad. neil on suured lehed, lihavad varred</w:t>
      </w:r>
      <w:r w:rsidRPr="00E3787E">
        <w:rPr>
          <w:rFonts w:ascii="Times SUT" w:hAnsi="Times SUT" w:cs="Times SUT"/>
        </w:rPr>
        <w:t xml:space="preserve"> Lai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perse|kand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kannalapita kootud sukakand </w:t>
      </w:r>
      <w:r w:rsidRPr="00E3787E">
        <w:rPr>
          <w:rFonts w:ascii="Times SUT" w:hAnsi="Times SUT" w:cs="Times SUT"/>
          <w:i/>
        </w:rPr>
        <w:t xml:space="preserve">ku tallutad sukka, siis tehässe alate kana`perse kand, siis ei sua lappi tehä </w:t>
      </w:r>
      <w:r w:rsidRPr="00E3787E">
        <w:rPr>
          <w:rFonts w:ascii="Times SUT" w:hAnsi="Times SUT" w:cs="Times SUT"/>
        </w:rPr>
        <w:t xml:space="preserve">Kod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rohi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kana</w:t>
      </w:r>
      <w:r w:rsidR="00E3787E" w:rsidRPr="00E3787E">
        <w:rPr>
          <w:rFonts w:ascii="Times SUT" w:hAnsi="Times SUT" w:cs="Times SUT"/>
          <w:i/>
        </w:rPr>
        <w:t>p̀</w:t>
      </w:r>
      <w:r w:rsidRPr="00E3787E">
        <w:rPr>
          <w:rFonts w:ascii="Times SUT" w:hAnsi="Times SUT" w:cs="Times SUT"/>
          <w:i/>
        </w:rPr>
        <w:t xml:space="preserve">erse roho õli meil palju, aga obesed seid ärä </w:t>
      </w:r>
      <w:r w:rsidRPr="00E3787E">
        <w:rPr>
          <w:rFonts w:ascii="Times SUT" w:hAnsi="Times SUT" w:cs="Times SUT"/>
        </w:rPr>
        <w:t>Kod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persik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kummel `</w:t>
      </w:r>
      <w:r w:rsidRPr="00E3787E">
        <w:rPr>
          <w:rFonts w:ascii="Times SUT" w:hAnsi="Times SUT" w:cs="Times SUT"/>
          <w:i/>
        </w:rPr>
        <w:t>koltsed südämed ja `valged `ääred. noored inimesed `üidväd kummelid, vanad `ütlevad kanapersikud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kui köhä oo, sis keedetasse kanpersiku teed </w:t>
      </w:r>
      <w:r w:rsidRPr="00E3787E">
        <w:rPr>
          <w:rFonts w:ascii="Times SUT" w:hAnsi="Times SUT" w:cs="Times SUT"/>
        </w:rPr>
        <w:t xml:space="preserve">Mar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pesa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Põllal kaks kana pesa, üks oo uus, teine vana </w:t>
      </w:r>
      <w:r w:rsidRPr="00E3787E">
        <w:rPr>
          <w:rFonts w:ascii="Times SUT" w:hAnsi="Times SUT" w:cs="Times SUT"/>
        </w:rPr>
        <w:t xml:space="preserve">= kasvav kartul Han; </w:t>
      </w:r>
      <w:r w:rsidRPr="00E3787E">
        <w:rPr>
          <w:rFonts w:ascii="Times SUT" w:hAnsi="Times SUT" w:cs="Times SUT"/>
          <w:i/>
        </w:rPr>
        <w:t>`suuge t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t suure linna, kätege ei saa kana pesägi är tetä </w:t>
      </w:r>
      <w:r w:rsidRPr="00E3787E">
        <w:rPr>
          <w:rFonts w:ascii="Times SUT" w:hAnsi="Times SUT" w:cs="Times SUT"/>
        </w:rPr>
        <w:t xml:space="preserve">Krk; </w:t>
      </w:r>
      <w:r w:rsidRPr="00E3787E">
        <w:rPr>
          <w:rFonts w:ascii="Times SUT" w:hAnsi="Times SUT" w:cs="Times SUT"/>
          <w:i/>
        </w:rPr>
        <w:t>mõesta mõesta `m</w:t>
      </w:r>
      <w:r w:rsidR="00E3787E" w:rsidRPr="00E3787E">
        <w:rPr>
          <w:rFonts w:ascii="Times SUT" w:hAnsi="Times SUT" w:cs="Times SUT"/>
          <w:i/>
        </w:rPr>
        <w:t>õ̭õ̭</w:t>
      </w:r>
      <w:r w:rsidRPr="00E3787E">
        <w:rPr>
          <w:rFonts w:ascii="Times SUT" w:hAnsi="Times SUT" w:cs="Times SUT"/>
          <w:i/>
        </w:rPr>
        <w:t xml:space="preserve">lu, kassiand `kaalu, kaalup kana pesä, üits muna sehen </w:t>
      </w:r>
      <w:r w:rsidRPr="00E3787E">
        <w:rPr>
          <w:rFonts w:ascii="Times SUT" w:hAnsi="Times SUT" w:cs="Times SUT"/>
        </w:rPr>
        <w:t>= </w:t>
      </w:r>
      <w:r w:rsidRPr="00E3787E">
        <w:rPr>
          <w:rFonts w:ascii="Times SUT" w:hAnsi="Times SUT" w:cs="Times SUT"/>
          <w:i/>
        </w:rPr>
        <w:t xml:space="preserve">laits ällin </w:t>
      </w:r>
      <w:r w:rsidRPr="00E3787E">
        <w:rPr>
          <w:rFonts w:ascii="Times SUT" w:hAnsi="Times SUT" w:cs="Times SUT"/>
        </w:rPr>
        <w:t xml:space="preserve">Nõo; </w:t>
      </w:r>
      <w:r w:rsidRPr="00E3787E">
        <w:rPr>
          <w:rFonts w:ascii="Times SUT" w:hAnsi="Times SUT" w:cs="Times SUT"/>
          <w:i/>
        </w:rPr>
        <w:t>ü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 harak käve meil `lauta, vara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t kanapesäst munnõ ja sei </w:t>
      </w:r>
      <w:r w:rsidRPr="00E3787E">
        <w:rPr>
          <w:rFonts w:ascii="Times SUT" w:hAnsi="Times SUT" w:cs="Times SUT"/>
        </w:rPr>
        <w:t xml:space="preserve">Vas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pime</w:t>
      </w:r>
      <w:r w:rsidRPr="00E3787E">
        <w:rPr>
          <w:rFonts w:ascii="Times SUT" w:hAnsi="Times SUT" w:cs="Times SUT"/>
          <w:b/>
        </w:rPr>
        <w:t xml:space="preserve"> 1. </w:t>
      </w:r>
      <w:r w:rsidRPr="00E3787E">
        <w:rPr>
          <w:rFonts w:ascii="Times SUT" w:hAnsi="Times SUT" w:cs="Times SUT"/>
        </w:rPr>
        <w:t xml:space="preserve">inimene, kes hämaras ei näe </w:t>
      </w:r>
      <w:r w:rsidRPr="00E3787E">
        <w:rPr>
          <w:rFonts w:ascii="Times SUT" w:hAnsi="Times SUT" w:cs="Times SUT"/>
          <w:i/>
        </w:rPr>
        <w:t xml:space="preserve">kanapime õlen minagi õld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jäin kanapimedäst. siis sai `luoma`maksa `keita, siis seda `auru `silmide `pääle `lassa, sie võttas `välla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>Sie uus `re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tnik ei saa `õhta viderikus enamb kedagi teha, ei näe, on nisuke kanapime </w:t>
      </w:r>
      <w:r w:rsidRPr="00E3787E">
        <w:rPr>
          <w:rFonts w:ascii="Times SUT" w:hAnsi="Times SUT" w:cs="Times SUT"/>
        </w:rPr>
        <w:t>IisR;</w:t>
      </w:r>
      <w:r w:rsidRPr="00E3787E">
        <w:rPr>
          <w:rFonts w:ascii="Times SUT" w:hAnsi="Times SUT" w:cs="Times SUT"/>
          <w:i/>
        </w:rPr>
        <w:t xml:space="preserve"> Ma jähi Venemal kanapümeks</w:t>
      </w:r>
      <w:r w:rsidRPr="00E3787E">
        <w:rPr>
          <w:rFonts w:ascii="Times SUT" w:hAnsi="Times SUT" w:cs="Times SUT"/>
        </w:rPr>
        <w:t xml:space="preserve"> Jäm; </w:t>
      </w:r>
      <w:r w:rsidRPr="00E3787E">
        <w:rPr>
          <w:rFonts w:ascii="Times SUT" w:hAnsi="Times SUT" w:cs="Times SUT"/>
          <w:i/>
        </w:rPr>
        <w:t xml:space="preserve">Kanapümed äi nää pärast `päikse `loojaminemist mette `jöhvi </w:t>
      </w:r>
      <w:r w:rsidRPr="00E3787E">
        <w:rPr>
          <w:rFonts w:ascii="Times SUT" w:hAnsi="Times SUT" w:cs="Times SUT"/>
        </w:rPr>
        <w:t xml:space="preserve">Kaa; </w:t>
      </w:r>
      <w:r w:rsidRPr="00E3787E">
        <w:rPr>
          <w:rFonts w:ascii="Times SUT" w:hAnsi="Times SUT" w:cs="Times SUT"/>
          <w:i/>
        </w:rPr>
        <w:t>Oled sa riu kanapüme, et sa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 xml:space="preserve">b näe ede mitte </w:t>
      </w:r>
      <w:r w:rsidRPr="00E3787E">
        <w:rPr>
          <w:rFonts w:ascii="Times SUT" w:hAnsi="Times SUT" w:cs="Times SUT"/>
        </w:rPr>
        <w:t>Pöi;</w:t>
      </w:r>
      <w:r w:rsidRPr="00E3787E">
        <w:rPr>
          <w:rFonts w:ascii="Times SUT" w:hAnsi="Times SUT" w:cs="Times SUT"/>
          <w:i/>
        </w:rPr>
        <w:t xml:space="preserve"> kanapime ei näe `õhta videviku `aegas </w:t>
      </w:r>
      <w:r w:rsidRPr="00E3787E">
        <w:rPr>
          <w:rFonts w:ascii="Times SUT" w:hAnsi="Times SUT" w:cs="Times SUT"/>
        </w:rPr>
        <w:t xml:space="preserve">Tõs; </w:t>
      </w:r>
      <w:r w:rsidRPr="00E3787E">
        <w:rPr>
          <w:rFonts w:ascii="Times SUT" w:hAnsi="Times SUT" w:cs="Times SUT"/>
          <w:i/>
        </w:rPr>
        <w:t xml:space="preserve">kanapimedad `üösi ei `oska `käia, nad ei nää kedagi </w:t>
      </w:r>
      <w:r w:rsidRPr="00E3787E">
        <w:rPr>
          <w:rFonts w:ascii="Times SUT" w:hAnsi="Times SUT" w:cs="Times SUT"/>
        </w:rPr>
        <w:t xml:space="preserve">Kos; </w:t>
      </w:r>
      <w:r w:rsidRPr="00E3787E">
        <w:rPr>
          <w:rFonts w:ascii="Times SUT" w:hAnsi="Times SUT" w:cs="Times SUT"/>
          <w:i/>
        </w:rPr>
        <w:t xml:space="preserve">kanapime, mes pääle päevä ei näe </w:t>
      </w:r>
      <w:r w:rsidRPr="00E3787E">
        <w:rPr>
          <w:rFonts w:ascii="Times SUT" w:hAnsi="Times SUT" w:cs="Times SUT"/>
        </w:rPr>
        <w:t xml:space="preserve">Ran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Fonts w:ascii="Times SUT" w:hAnsi="Times SUT" w:cs="Times SUT"/>
          <w:b/>
        </w:rPr>
        <w:t>2. </w:t>
      </w:r>
      <w:r w:rsidRPr="00E3787E">
        <w:rPr>
          <w:rFonts w:ascii="Times SUT" w:hAnsi="Times SUT" w:cs="Times SUT"/>
        </w:rPr>
        <w:t xml:space="preserve">lühinägelik </w:t>
      </w:r>
      <w:r w:rsidRPr="00E3787E">
        <w:rPr>
          <w:rFonts w:ascii="Times SUT" w:hAnsi="Times SUT" w:cs="Times SUT"/>
          <w:i/>
        </w:rPr>
        <w:t xml:space="preserve">Kanapime on `sündides. Ligidalt `piab `vahtima, `kaugelt ei nää </w:t>
      </w:r>
      <w:r w:rsidRPr="00E3787E">
        <w:rPr>
          <w:rFonts w:ascii="Times SUT" w:hAnsi="Times SUT" w:cs="Times SUT"/>
        </w:rPr>
        <w:t xml:space="preserve">Jõh; </w:t>
      </w:r>
      <w:r w:rsidRPr="00E3787E">
        <w:rPr>
          <w:rFonts w:ascii="Times SUT" w:hAnsi="Times SUT" w:cs="Times SUT"/>
          <w:i/>
        </w:rPr>
        <w:t xml:space="preserve">see kes loeb üsnä silmä all, see on kanapime </w:t>
      </w:r>
      <w:r w:rsidRPr="00E3787E">
        <w:rPr>
          <w:rFonts w:ascii="Times SUT" w:hAnsi="Times SUT" w:cs="Times SUT"/>
        </w:rPr>
        <w:t xml:space="preserve">Juu; </w:t>
      </w:r>
      <w:r w:rsidRPr="00E3787E">
        <w:rPr>
          <w:rFonts w:ascii="Times SUT" w:hAnsi="Times SUT" w:cs="Times SUT"/>
          <w:i/>
        </w:rPr>
        <w:t>Kana silmadega ehk kana pime, see kaugele ei näe Trm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pimedus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halb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nägemisvõime hämaras ja pimedas </w:t>
      </w:r>
      <w:r w:rsidRPr="00E3787E">
        <w:rPr>
          <w:rFonts w:ascii="Times SUT" w:hAnsi="Times SUT" w:cs="Times SUT"/>
          <w:i/>
        </w:rPr>
        <w:t xml:space="preserve">`Tsaarivalitsuse ajal `anti `kruonos `augustikuus sialiha, et ei tule `soldatitel kanapimedust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>kanapimedus oli `sü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dind `aigus </w:t>
      </w:r>
      <w:r w:rsidRPr="00E3787E">
        <w:rPr>
          <w:rFonts w:ascii="Times SUT" w:hAnsi="Times SUT" w:cs="Times SUT"/>
        </w:rPr>
        <w:t xml:space="preserve">Plt; </w:t>
      </w:r>
      <w:r w:rsidRPr="00E3787E">
        <w:rPr>
          <w:rFonts w:ascii="Times SUT" w:hAnsi="Times SUT" w:cs="Times SUT"/>
          <w:i/>
        </w:rPr>
        <w:t>eläje `massa `k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>tä, `auru `sisse lasta, siss kaop kana pimeduss `si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mi 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st ärä </w:t>
      </w:r>
      <w:r w:rsidRPr="00E3787E">
        <w:rPr>
          <w:rFonts w:ascii="Times SUT" w:hAnsi="Times SUT" w:cs="Times SUT"/>
        </w:rPr>
        <w:t>Krk;</w:t>
      </w:r>
      <w:r w:rsidRPr="00E3787E">
        <w:rPr>
          <w:rFonts w:ascii="Times SUT" w:hAnsi="Times SUT" w:cs="Times SUT"/>
          <w:i/>
        </w:rPr>
        <w:t xml:space="preserve"> kanapimedusen om 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lu inimesi ollu </w:t>
      </w:r>
      <w:r w:rsidRPr="00E3787E">
        <w:rPr>
          <w:rFonts w:ascii="Times SUT" w:hAnsi="Times SUT" w:cs="Times SUT"/>
        </w:rPr>
        <w:t>Ran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kanap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leht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leesikas – Kaa Pöi </w:t>
      </w:r>
      <w:r w:rsidRPr="00E3787E">
        <w:rPr>
          <w:rFonts w:ascii="Times SUT" w:hAnsi="Times SUT" w:cs="Times SUT"/>
          <w:i/>
        </w:rPr>
        <w:t xml:space="preserve">Kanaplehed olid juba mo lapse`pölves toherdamise rohud. `Veistele keedeti ikka kanaplehe vett kui verd kusesid </w:t>
      </w:r>
      <w:r w:rsidRPr="00E3787E">
        <w:rPr>
          <w:rFonts w:ascii="Times SUT" w:hAnsi="Times SUT" w:cs="Times SUT"/>
        </w:rPr>
        <w:t>Pöi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poeg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tuul `kasvatab kanapoja, vihaleht `lapse`nuore </w:t>
      </w:r>
      <w:r w:rsidRPr="00E3787E">
        <w:rPr>
          <w:rFonts w:ascii="Times SUT" w:hAnsi="Times SUT" w:cs="Times SUT"/>
        </w:rPr>
        <w:t xml:space="preserve">Kuu; </w:t>
      </w:r>
      <w:r w:rsidRPr="00E3787E">
        <w:rPr>
          <w:rFonts w:ascii="Times SUT" w:hAnsi="Times SUT" w:cs="Times SUT"/>
          <w:i/>
        </w:rPr>
        <w:t xml:space="preserve">Ku kanapojad vana kana `tiiva all </w:t>
      </w:r>
      <w:r w:rsidRPr="00E3787E">
        <w:rPr>
          <w:rFonts w:ascii="Times SUT" w:hAnsi="Times SUT" w:cs="Times SUT"/>
        </w:rPr>
        <w:t xml:space="preserve">(lapsed ema ümber) 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 xml:space="preserve">maas pisine kana poeg puperdab </w:t>
      </w:r>
      <w:r w:rsidRPr="00E3787E">
        <w:rPr>
          <w:rFonts w:ascii="Times SUT" w:hAnsi="Times SUT" w:cs="Times SUT"/>
        </w:rPr>
        <w:t xml:space="preserve">Khk; </w:t>
      </w:r>
      <w:r w:rsidRPr="00E3787E">
        <w:rPr>
          <w:rFonts w:ascii="Times SUT" w:hAnsi="Times SUT" w:cs="Times SUT"/>
          <w:i/>
        </w:rPr>
        <w:t xml:space="preserve">Vares ramp viib kana poja äe küll </w:t>
      </w:r>
      <w:r w:rsidRPr="00E3787E">
        <w:rPr>
          <w:rFonts w:ascii="Times SUT" w:hAnsi="Times SUT" w:cs="Times SUT"/>
        </w:rPr>
        <w:t xml:space="preserve">Pöi; </w:t>
      </w:r>
      <w:r w:rsidRPr="00E3787E">
        <w:rPr>
          <w:rFonts w:ascii="Times SUT" w:hAnsi="Times SUT" w:cs="Times SUT"/>
          <w:i/>
        </w:rPr>
        <w:t>siilid `süie kana`poegi ja kana mune</w:t>
      </w:r>
      <w:r w:rsidRPr="00E3787E">
        <w:rPr>
          <w:rFonts w:ascii="Times SUT" w:hAnsi="Times SUT" w:cs="Times SUT"/>
        </w:rPr>
        <w:t xml:space="preserve"> Mar; </w:t>
      </w:r>
      <w:r w:rsidRPr="00E3787E">
        <w:rPr>
          <w:rFonts w:ascii="Times SUT" w:hAnsi="Times SUT" w:cs="Times SUT"/>
          <w:i/>
        </w:rPr>
        <w:t xml:space="preserve">mis sa viiksutad kana`poega </w:t>
      </w:r>
      <w:r w:rsidRPr="00E3787E">
        <w:rPr>
          <w:rFonts w:ascii="Times SUT" w:hAnsi="Times SUT" w:cs="Times SUT"/>
        </w:rPr>
        <w:t>Kse;</w:t>
      </w:r>
      <w:r w:rsidRPr="00E3787E">
        <w:rPr>
          <w:rFonts w:ascii="Times SUT" w:hAnsi="Times SUT" w:cs="Times SUT"/>
          <w:i/>
        </w:rPr>
        <w:t xml:space="preserve"> kana`poege söödetse ikkä `tangega </w:t>
      </w:r>
      <w:r w:rsidRPr="00E3787E">
        <w:rPr>
          <w:rFonts w:ascii="Times SUT" w:hAnsi="Times SUT" w:cs="Times SUT"/>
        </w:rPr>
        <w:t xml:space="preserve">Tõs; </w:t>
      </w:r>
      <w:r w:rsidRPr="00E3787E">
        <w:rPr>
          <w:rFonts w:ascii="Times SUT" w:hAnsi="Times SUT" w:cs="Times SUT"/>
          <w:i/>
        </w:rPr>
        <w:t xml:space="preserve">kanapojad sipitsevad oma ema tiiva all </w:t>
      </w:r>
      <w:r w:rsidRPr="00E3787E">
        <w:rPr>
          <w:rFonts w:ascii="Times SUT" w:hAnsi="Times SUT" w:cs="Times SUT"/>
        </w:rPr>
        <w:t>Hää;</w:t>
      </w:r>
      <w:r w:rsidRPr="00E3787E">
        <w:rPr>
          <w:rFonts w:ascii="Times SUT" w:hAnsi="Times SUT" w:cs="Times SUT"/>
          <w:i/>
        </w:rPr>
        <w:t xml:space="preserve"> kanapojad akkavad `siukoma, äälitsevad peal </w:t>
      </w:r>
      <w:r w:rsidRPr="00E3787E">
        <w:rPr>
          <w:rFonts w:ascii="Times SUT" w:hAnsi="Times SUT" w:cs="Times SUT"/>
        </w:rPr>
        <w:t xml:space="preserve">Ris; </w:t>
      </w:r>
      <w:r w:rsidRPr="00E3787E">
        <w:rPr>
          <w:rFonts w:ascii="Times SUT" w:hAnsi="Times SUT" w:cs="Times SUT"/>
          <w:i/>
        </w:rPr>
        <w:t>ku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võ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tis poolteist minu käte vahelt kanapoja ära </w:t>
      </w:r>
      <w:r w:rsidRPr="00E3787E">
        <w:rPr>
          <w:rFonts w:ascii="Times SUT" w:hAnsi="Times SUT" w:cs="Times SUT"/>
        </w:rPr>
        <w:t xml:space="preserve">JJn; </w:t>
      </w:r>
      <w:r w:rsidRPr="00E3787E">
        <w:rPr>
          <w:rFonts w:ascii="Times SUT" w:hAnsi="Times SUT" w:cs="Times SUT"/>
          <w:i/>
        </w:rPr>
        <w:t xml:space="preserve">kanapoeg kolme`päevne, ise teeb kõik </w:t>
      </w:r>
      <w:r w:rsidRPr="00E3787E">
        <w:rPr>
          <w:rFonts w:ascii="Times SUT" w:hAnsi="Times SUT" w:cs="Times SUT"/>
        </w:rPr>
        <w:t xml:space="preserve">Kod; </w:t>
      </w:r>
      <w:r w:rsidRPr="00E3787E">
        <w:rPr>
          <w:rFonts w:ascii="Times SUT" w:hAnsi="Times SUT" w:cs="Times SUT"/>
          <w:i/>
        </w:rPr>
        <w:t>kanapojad lähväd `s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ja kana `alla </w:t>
      </w:r>
      <w:r w:rsidRPr="00E3787E">
        <w:rPr>
          <w:rFonts w:ascii="Times SUT" w:hAnsi="Times SUT" w:cs="Times SUT"/>
        </w:rPr>
        <w:t xml:space="preserve">Pal; </w:t>
      </w:r>
      <w:r w:rsidRPr="00E3787E">
        <w:rPr>
          <w:rFonts w:ascii="Times SUT" w:hAnsi="Times SUT" w:cs="Times SUT"/>
          <w:i/>
        </w:rPr>
        <w:t xml:space="preserve">`viska kanapojele teri </w:t>
      </w:r>
      <w:r w:rsidRPr="00E3787E">
        <w:rPr>
          <w:rFonts w:ascii="Times SUT" w:hAnsi="Times SUT" w:cs="Times SUT"/>
        </w:rPr>
        <w:t xml:space="preserve">Trv; </w:t>
      </w:r>
      <w:r w:rsidRPr="00E3787E">
        <w:rPr>
          <w:rFonts w:ascii="Times SUT" w:hAnsi="Times SUT" w:cs="Times SUT"/>
          <w:i/>
        </w:rPr>
        <w:t xml:space="preserve">kana`poigi kutsuti tibi, tibi </w:t>
      </w:r>
      <w:r w:rsidRPr="00E3787E">
        <w:rPr>
          <w:rFonts w:ascii="Times SUT" w:hAnsi="Times SUT" w:cs="Times SUT"/>
        </w:rPr>
        <w:t xml:space="preserve">Krk; </w:t>
      </w:r>
      <w:r w:rsidRPr="00E3787E">
        <w:rPr>
          <w:rFonts w:ascii="Times SUT" w:hAnsi="Times SUT" w:cs="Times SUT"/>
          <w:i/>
        </w:rPr>
        <w:t xml:space="preserve">kanapoig kasvap tuulen, laits sanna lõonun </w:t>
      </w:r>
      <w:r w:rsidRPr="00E3787E">
        <w:rPr>
          <w:rFonts w:ascii="Times SUT" w:hAnsi="Times SUT" w:cs="Times SUT"/>
        </w:rPr>
        <w:t xml:space="preserve">Ran; </w:t>
      </w:r>
      <w:r w:rsidRPr="00E3787E">
        <w:rPr>
          <w:rFonts w:ascii="Times SUT" w:hAnsi="Times SUT" w:cs="Times SUT"/>
          <w:i/>
        </w:rPr>
        <w:t>kana`poigel olliva täi sä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lan, üteldi et kanapoja om ärä kahetedu, vaja s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dsutada </w:t>
      </w:r>
      <w:r w:rsidRPr="00E3787E">
        <w:rPr>
          <w:rFonts w:ascii="Times SUT" w:hAnsi="Times SUT" w:cs="Times SUT"/>
        </w:rPr>
        <w:t xml:space="preserve">Nõo; </w:t>
      </w:r>
      <w:r w:rsidRPr="00E3787E">
        <w:rPr>
          <w:rFonts w:ascii="Times SUT" w:hAnsi="Times SUT" w:cs="Times SUT"/>
          <w:i/>
        </w:rPr>
        <w:t>Ü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 kanapoig om `väega nõrgakõnõ, taast vaest küll elu`l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ma ei 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saa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Urv; </w:t>
      </w:r>
      <w:r w:rsidRPr="00E3787E">
        <w:rPr>
          <w:rFonts w:ascii="Times SUT" w:hAnsi="Times SUT" w:cs="Times SUT"/>
          <w:i/>
        </w:rPr>
        <w:t>mul ü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skõrd `la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ti va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kana`poigõ, ma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 xml:space="preserve">tõi kümme kanna ja üte kikka </w:t>
      </w:r>
      <w:r w:rsidRPr="00E3787E">
        <w:rPr>
          <w:rFonts w:ascii="Times SUT" w:hAnsi="Times SUT" w:cs="Times SUT"/>
        </w:rPr>
        <w:t xml:space="preserve">Rõu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 kanane, kanass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purts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valge karikakar </w:t>
      </w:r>
      <w:r w:rsidRPr="00E3787E">
        <w:rPr>
          <w:rFonts w:ascii="Times SUT" w:hAnsi="Times SUT" w:cs="Times SUT"/>
          <w:i/>
        </w:rPr>
        <w:t xml:space="preserve">kanapursud on `valged. loom sööb kana `purtsusid </w:t>
      </w:r>
      <w:r w:rsidRPr="00E3787E">
        <w:rPr>
          <w:rFonts w:ascii="Times SUT" w:hAnsi="Times SUT" w:cs="Times SUT"/>
        </w:rPr>
        <w:t xml:space="preserve">Plt; </w:t>
      </w:r>
      <w:r w:rsidRPr="00E3787E">
        <w:rPr>
          <w:rFonts w:ascii="Times SUT" w:hAnsi="Times SUT" w:cs="Times SUT"/>
          <w:i/>
        </w:rPr>
        <w:t xml:space="preserve">kana`kuuljad kasvavad vii ääres, kanapurtsud kesäl </w:t>
      </w:r>
      <w:r w:rsidRPr="00E3787E">
        <w:rPr>
          <w:rFonts w:ascii="Times SUT" w:hAnsi="Times SUT" w:cs="Times SUT"/>
        </w:rPr>
        <w:t xml:space="preserve">KJn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puu</w:t>
      </w:r>
      <w:r w:rsidRPr="00E3787E">
        <w:rPr>
          <w:rFonts w:ascii="Times SUT" w:hAnsi="Times SUT" w:cs="Times SUT"/>
        </w:rPr>
        <w:t xml:space="preserve"> = kana</w:t>
      </w:r>
      <w:r w:rsidRPr="00E3787E">
        <w:rPr>
          <w:rFonts w:ascii="Times SUT" w:hAnsi="Times SUT" w:cs="Times SUT"/>
          <w:vertAlign w:val="superscript"/>
        </w:rPr>
        <w:t>2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laiva kana puu </w:t>
      </w:r>
      <w:r w:rsidRPr="00E3787E">
        <w:rPr>
          <w:rFonts w:ascii="Times SUT" w:hAnsi="Times SUT" w:cs="Times SUT"/>
        </w:rPr>
        <w:t xml:space="preserve">Khk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põlv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pl </w:t>
      </w:r>
      <w:r w:rsidRPr="00E3787E">
        <w:rPr>
          <w:rFonts w:ascii="Times SUT" w:hAnsi="Times SUT" w:cs="Times SUT"/>
          <w:i/>
        </w:rPr>
        <w:t>kanapõlvõ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(ravimtaim) – Lut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püks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karikakar või kummel </w:t>
      </w:r>
      <w:r w:rsidRPr="00E3787E">
        <w:rPr>
          <w:rFonts w:ascii="Times SUT" w:hAnsi="Times SUT" w:cs="Times SUT"/>
          <w:i/>
        </w:rPr>
        <w:t xml:space="preserve">kanapersse, mõni ütleb kanapüks. kanapüksil on ka niisukesed lehed nigu kumelil </w:t>
      </w:r>
      <w:r w:rsidRPr="00E3787E">
        <w:rPr>
          <w:rFonts w:ascii="Times SUT" w:hAnsi="Times SUT" w:cs="Times SUT"/>
        </w:rPr>
        <w:t>Plt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kanar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kanar </w:t>
      </w:r>
      <w:r w:rsidRPr="00E3787E">
        <w:rPr>
          <w:rFonts w:ascii="Times SUT" w:hAnsi="Times SUT" w:cs="Times SUT"/>
        </w:rPr>
        <w:t>g</w:t>
      </w:r>
      <w:r w:rsidRPr="00E3787E">
        <w:rPr>
          <w:rFonts w:ascii="Times SUT" w:hAnsi="Times SUT" w:cs="Times SUT"/>
          <w:i/>
        </w:rPr>
        <w:t xml:space="preserve">-a </w:t>
      </w:r>
      <w:r w:rsidRPr="00E3787E">
        <w:rPr>
          <w:rFonts w:ascii="Times SUT" w:hAnsi="Times SUT" w:cs="Times SUT"/>
        </w:rPr>
        <w:t>kanarbik – HljK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kanar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>Küinlast kaks kanari, nädalad seitse siguri, siis kaheksa karila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si, kümme `kü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di </w:t>
      </w:r>
      <w:r w:rsidRPr="00E3787E">
        <w:rPr>
          <w:rFonts w:ascii="Times SUT" w:hAnsi="Times SUT" w:cs="Times SUT"/>
        </w:rPr>
        <w:t>Trm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kanarbik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kanarbik </w:t>
      </w:r>
      <w:r w:rsidRPr="00E3787E">
        <w:rPr>
          <w:rFonts w:ascii="Times SUT" w:hAnsi="Times SUT" w:cs="Times SUT"/>
          <w:sz w:val="16"/>
        </w:rPr>
        <w:t>u</w:t>
      </w:r>
      <w:r w:rsidRPr="00E3787E">
        <w:rPr>
          <w:rFonts w:ascii="Times SUT" w:hAnsi="Times SUT" w:cs="Times SUT"/>
        </w:rPr>
        <w:t xml:space="preserve"> IisR, 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</w:rPr>
        <w:t xml:space="preserve"> Pha Vll, Muh 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</w:rPr>
        <w:t xml:space="preserve"> Rei, Lä K I, </w:t>
      </w:r>
      <w:r w:rsidRPr="00E3787E">
        <w:rPr>
          <w:rFonts w:ascii="Times SUT" w:hAnsi="Times SUT" w:cs="Times SUT"/>
          <w:i/>
        </w:rPr>
        <w:noBreakHyphen/>
        <w:t xml:space="preserve">ek </w:t>
      </w:r>
      <w:r w:rsidRPr="00E3787E">
        <w:rPr>
          <w:rFonts w:ascii="Times SUT" w:hAnsi="Times SUT" w:cs="Times SUT"/>
        </w:rPr>
        <w:t xml:space="preserve">Emm Mar Kir, </w:t>
      </w:r>
      <w:r w:rsidRPr="00E3787E">
        <w:rPr>
          <w:rFonts w:ascii="Times SUT" w:hAnsi="Times SUT" w:cs="Times SUT"/>
          <w:i/>
        </w:rPr>
        <w:t>kanar</w:t>
      </w:r>
      <w:r w:rsidR="00E3787E" w:rsidRPr="00E3787E">
        <w:rPr>
          <w:rFonts w:ascii="Times SUT" w:hAnsi="Times SUT" w:cs="Times SUT"/>
          <w:i/>
        </w:rPr>
        <w:t>p̀</w:t>
      </w:r>
      <w:r w:rsidRPr="00E3787E">
        <w:rPr>
          <w:rFonts w:ascii="Times SUT" w:hAnsi="Times SUT" w:cs="Times SUT"/>
          <w:i/>
        </w:rPr>
        <w:t xml:space="preserve">ik </w:t>
      </w:r>
      <w:r w:rsidRPr="00E3787E">
        <w:rPr>
          <w:rFonts w:ascii="Times SUT" w:hAnsi="Times SUT" w:cs="Times SUT"/>
        </w:rPr>
        <w:t xml:space="preserve">Amb Trm Kod Äks, </w:t>
      </w:r>
      <w:r w:rsidRPr="00E3787E">
        <w:rPr>
          <w:rFonts w:ascii="Times SUT" w:hAnsi="Times SUT" w:cs="Times SUT"/>
          <w:i/>
        </w:rPr>
        <w:t xml:space="preserve">kannarbik </w:t>
      </w:r>
      <w:r w:rsidRPr="00E3787E">
        <w:rPr>
          <w:rFonts w:ascii="Times SUT" w:hAnsi="Times SUT" w:cs="Times SUT"/>
        </w:rPr>
        <w:t>Hls, g </w:t>
      </w:r>
      <w:r w:rsidRPr="00E3787E">
        <w:rPr>
          <w:rFonts w:ascii="Times SUT" w:hAnsi="Times SUT" w:cs="Times SUT"/>
          <w:i/>
        </w:rPr>
        <w:noBreakHyphen/>
        <w:t xml:space="preserve">ku </w:t>
      </w:r>
      <w:r w:rsidRPr="00E3787E">
        <w:rPr>
          <w:rFonts w:ascii="Times SUT" w:hAnsi="Times SUT" w:cs="Times SUT"/>
        </w:rPr>
        <w:t>(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 xml:space="preserve">gu </w:t>
      </w:r>
      <w:r w:rsidRPr="00E3787E">
        <w:rPr>
          <w:rFonts w:ascii="Times SUT" w:hAnsi="Times SUT" w:cs="Times SUT"/>
        </w:rPr>
        <w:t xml:space="preserve">Rei, </w:t>
      </w:r>
      <w:r w:rsidRPr="00E3787E">
        <w:rPr>
          <w:rFonts w:ascii="Times SUT" w:hAnsi="Times SUT" w:cs="Times SUT"/>
          <w:i/>
        </w:rPr>
        <w:noBreakHyphen/>
        <w:t xml:space="preserve">ko </w:t>
      </w:r>
      <w:r w:rsidRPr="00E3787E">
        <w:rPr>
          <w:rFonts w:ascii="Times SUT" w:hAnsi="Times SUT" w:cs="Times SUT"/>
        </w:rPr>
        <w:t>Ris)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1. </w:t>
      </w:r>
      <w:r w:rsidRPr="00E3787E">
        <w:rPr>
          <w:rFonts w:ascii="Times SUT" w:hAnsi="Times SUT" w:cs="Times SUT"/>
        </w:rPr>
        <w:t xml:space="preserve">harilik kanarbik (Calluna vulgaris) </w:t>
      </w:r>
      <w:r w:rsidRPr="00E3787E">
        <w:rPr>
          <w:rFonts w:ascii="Times SUT" w:hAnsi="Times SUT" w:cs="Times SUT"/>
          <w:i/>
        </w:rPr>
        <w:t xml:space="preserve">Kanarbiku miest `rahvas lugu ei pia </w:t>
      </w:r>
      <w:r w:rsidRPr="00E3787E">
        <w:rPr>
          <w:rFonts w:ascii="Times SUT" w:hAnsi="Times SUT" w:cs="Times SUT"/>
        </w:rPr>
        <w:t xml:space="preserve">IisR; </w:t>
      </w:r>
      <w:r w:rsidRPr="00E3787E">
        <w:rPr>
          <w:rFonts w:ascii="Times SUT" w:hAnsi="Times SUT" w:cs="Times SUT"/>
          <w:i/>
        </w:rPr>
        <w:t>männid kasuvad ja kanarbek kasub p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 xml:space="preserve">l, se on nömm </w:t>
      </w:r>
      <w:r w:rsidRPr="00E3787E">
        <w:rPr>
          <w:rFonts w:ascii="Times SUT" w:hAnsi="Times SUT" w:cs="Times SUT"/>
        </w:rPr>
        <w:t xml:space="preserve">Emm; </w:t>
      </w:r>
      <w:r w:rsidRPr="00E3787E">
        <w:rPr>
          <w:rFonts w:ascii="Times SUT" w:hAnsi="Times SUT" w:cs="Times SUT"/>
          <w:i/>
        </w:rPr>
        <w:t xml:space="preserve">kanarbekud kasuvad soos </w:t>
      </w:r>
      <w:r w:rsidRPr="00E3787E">
        <w:rPr>
          <w:rFonts w:ascii="Times SUT" w:hAnsi="Times SUT" w:cs="Times SUT"/>
        </w:rPr>
        <w:t xml:space="preserve">Mar; </w:t>
      </w:r>
      <w:r w:rsidRPr="00E3787E">
        <w:rPr>
          <w:rFonts w:ascii="Times SUT" w:hAnsi="Times SUT" w:cs="Times SUT"/>
          <w:i/>
        </w:rPr>
        <w:t xml:space="preserve">kanarbiku mesi, see on nii paks ja kõva, seda vurriga kätte ei saa </w:t>
      </w:r>
      <w:r w:rsidRPr="00E3787E">
        <w:rPr>
          <w:rFonts w:ascii="Times SUT" w:hAnsi="Times SUT" w:cs="Times SUT"/>
        </w:rPr>
        <w:t xml:space="preserve">Var; </w:t>
      </w:r>
      <w:r w:rsidRPr="00E3787E">
        <w:rPr>
          <w:rFonts w:ascii="Times SUT" w:hAnsi="Times SUT" w:cs="Times SUT"/>
          <w:i/>
        </w:rPr>
        <w:t>kanarbikoga värviti</w:t>
      </w:r>
      <w:r w:rsidRPr="00E3787E">
        <w:rPr>
          <w:rFonts w:ascii="Times SUT" w:hAnsi="Times SUT" w:cs="Times SUT"/>
        </w:rPr>
        <w:t xml:space="preserve"> Ris; </w:t>
      </w:r>
      <w:r w:rsidRPr="00E3787E">
        <w:rPr>
          <w:rFonts w:ascii="Times SUT" w:hAnsi="Times SUT" w:cs="Times SUT"/>
          <w:i/>
        </w:rPr>
        <w:t>kui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kanarbik `õitses ladvast, siis `tehti rukis iljem, kui `õitses altpuolt, siis `tehti varem </w:t>
      </w:r>
      <w:r w:rsidRPr="00E3787E">
        <w:rPr>
          <w:rFonts w:ascii="Times SUT" w:hAnsi="Times SUT" w:cs="Times SUT"/>
        </w:rPr>
        <w:t xml:space="preserve">Amb; </w:t>
      </w:r>
      <w:r w:rsidRPr="00E3787E">
        <w:rPr>
          <w:rFonts w:ascii="Times SUT" w:hAnsi="Times SUT" w:cs="Times SUT"/>
          <w:i/>
        </w:rPr>
        <w:t xml:space="preserve">kanarbikkudega sai `värvida, kollakas oli, ei läind pealt ära </w:t>
      </w:r>
      <w:r w:rsidRPr="00E3787E">
        <w:rPr>
          <w:rFonts w:ascii="Times SUT" w:hAnsi="Times SUT" w:cs="Times SUT"/>
        </w:rPr>
        <w:t xml:space="preserve">Pee; </w:t>
      </w:r>
      <w:r w:rsidRPr="00E3787E">
        <w:rPr>
          <w:rFonts w:ascii="Times SUT" w:hAnsi="Times SUT" w:cs="Times SUT"/>
          <w:i/>
        </w:rPr>
        <w:t xml:space="preserve">nõmmemoa kasvatab kanarpikku ja marjavarsi </w:t>
      </w:r>
      <w:r w:rsidRPr="00E3787E">
        <w:rPr>
          <w:rFonts w:ascii="Times SUT" w:hAnsi="Times SUT" w:cs="Times SUT"/>
        </w:rPr>
        <w:t xml:space="preserve">Trm; </w:t>
      </w:r>
      <w:r w:rsidRPr="00E3787E">
        <w:rPr>
          <w:rFonts w:ascii="Times SUT" w:hAnsi="Times SUT" w:cs="Times SUT"/>
          <w:i/>
        </w:rPr>
        <w:t>kanarbikuga vä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>viti kõllakas `pruumi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Kanarbikuga sai linast ja villast kua `värvi </w:t>
      </w:r>
      <w:r w:rsidRPr="00E3787E">
        <w:rPr>
          <w:rFonts w:ascii="Times SUT" w:hAnsi="Times SUT" w:cs="Times SUT"/>
        </w:rPr>
        <w:t xml:space="preserve">Kod; </w:t>
      </w:r>
      <w:r w:rsidRPr="00E3787E">
        <w:rPr>
          <w:rFonts w:ascii="Times SUT" w:hAnsi="Times SUT" w:cs="Times SUT"/>
          <w:i/>
        </w:rPr>
        <w:t>kannarbik kasvab nõmmemaal</w:t>
      </w:r>
      <w:r w:rsidRPr="00E3787E">
        <w:rPr>
          <w:rFonts w:ascii="Times SUT" w:hAnsi="Times SUT" w:cs="Times SUT"/>
        </w:rPr>
        <w:t xml:space="preserve"> Hls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 kana|arg, </w:t>
      </w:r>
      <w:r w:rsidRPr="00E3787E">
        <w:rPr>
          <w:rFonts w:ascii="Times SUT" w:hAnsi="Times SUT" w:cs="Times SUT"/>
        </w:rPr>
        <w:noBreakHyphen/>
        <w:t xml:space="preserve">arik, </w:t>
      </w:r>
      <w:r w:rsidRPr="00E3787E">
        <w:rPr>
          <w:rFonts w:ascii="Times SUT" w:hAnsi="Times SUT" w:cs="Times SUT"/>
        </w:rPr>
        <w:noBreakHyphen/>
        <w:t xml:space="preserve">arjak, </w:t>
      </w:r>
      <w:r w:rsidRPr="00E3787E">
        <w:rPr>
          <w:rFonts w:ascii="Times SUT" w:hAnsi="Times SUT" w:cs="Times SUT"/>
        </w:rPr>
        <w:noBreakHyphen/>
        <w:t>arv, kanap, kanar</w:t>
      </w:r>
      <w:r w:rsidRPr="00E3787E">
        <w:rPr>
          <w:rFonts w:ascii="Times SUT" w:hAnsi="Times SUT" w:cs="Times SUT"/>
          <w:vertAlign w:val="superscript"/>
        </w:rPr>
        <w:t>1</w:t>
      </w:r>
      <w:r w:rsidRPr="00E3787E">
        <w:rPr>
          <w:rFonts w:ascii="Times SUT" w:hAnsi="Times SUT" w:cs="Times SUT"/>
        </w:rPr>
        <w:t>, kanarbä, kanarik, kanarv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</w:rPr>
        <w:t> harilik põõsasmaran (Potentilla fruticosa) – Kei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kanarbist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kanarbist </w:t>
      </w:r>
      <w:r w:rsidRPr="00E3787E">
        <w:rPr>
          <w:rFonts w:ascii="Times SUT" w:hAnsi="Times SUT" w:cs="Times SUT"/>
        </w:rPr>
        <w:t>g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  <w:t xml:space="preserve">u </w:t>
      </w:r>
      <w:r w:rsidRPr="00E3787E">
        <w:rPr>
          <w:rFonts w:ascii="Times SUT" w:hAnsi="Times SUT" w:cs="Times SUT"/>
        </w:rPr>
        <w:t>koht, kus kasvab palju kanarbikku – V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kanarbä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kanarbä </w:t>
      </w:r>
      <w:r w:rsidRPr="00E3787E">
        <w:rPr>
          <w:rFonts w:ascii="Times SUT" w:hAnsi="Times SUT" w:cs="Times SUT"/>
        </w:rPr>
        <w:t>kanarbik – Hlj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kanarigunõ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sz w:val="16"/>
        </w:rPr>
        <w:t>a</w:t>
      </w:r>
      <w:r w:rsidRPr="00E3787E">
        <w:rPr>
          <w:rFonts w:ascii="Times SUT" w:hAnsi="Times SUT" w:cs="Times SUT"/>
          <w:i/>
        </w:rPr>
        <w:t xml:space="preserve"> &lt; </w:t>
      </w:r>
      <w:r w:rsidRPr="00E3787E">
        <w:rPr>
          <w:rFonts w:ascii="Times SUT" w:hAnsi="Times SUT" w:cs="Times SUT"/>
        </w:rPr>
        <w:t>kanarik</w:t>
      </w:r>
      <w:r w:rsidRPr="00E3787E">
        <w:rPr>
          <w:rFonts w:ascii="Times SUT" w:hAnsi="Times SUT" w:cs="Times SUT"/>
          <w:i/>
        </w:rPr>
        <w:t xml:space="preserve"> tah k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>ik `sääntse kanarigutsõ mõtsa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Vas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 kanarikune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Style w:val="ms1"/>
          <w:rFonts w:ascii="Times SUT" w:hAnsi="Times SUT" w:cs="Times SUT"/>
        </w:rPr>
        <w:t>kanarik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kanari|k </w:t>
      </w:r>
      <w:r w:rsidRPr="00E3787E">
        <w:rPr>
          <w:rFonts w:ascii="Times SUT" w:hAnsi="Times SUT" w:cs="Times SUT"/>
        </w:rPr>
        <w:t>Hlj Khk Hää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Ksi Vil eL, g </w:t>
      </w:r>
      <w:r w:rsidRPr="00E3787E">
        <w:rPr>
          <w:rFonts w:ascii="Times SUT" w:hAnsi="Times SUT" w:cs="Times SUT"/>
          <w:i/>
        </w:rPr>
        <w:noBreakHyphen/>
        <w:t xml:space="preserve">ku, </w:t>
      </w:r>
      <w:r w:rsidRPr="00E3787E">
        <w:rPr>
          <w:rFonts w:ascii="Times SUT" w:hAnsi="Times SUT" w:cs="Times SUT"/>
          <w:i/>
        </w:rPr>
        <w:noBreakHyphen/>
        <w:t>gu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1.</w:t>
      </w:r>
      <w:r w:rsidRPr="00E3787E">
        <w:rPr>
          <w:rFonts w:ascii="Times SUT" w:hAnsi="Times SUT" w:cs="Times SUT"/>
        </w:rPr>
        <w:t xml:space="preserve"> kanarbik </w:t>
      </w:r>
      <w:r w:rsidRPr="00E3787E">
        <w:rPr>
          <w:rFonts w:ascii="Times SUT" w:hAnsi="Times SUT" w:cs="Times SUT"/>
          <w:i/>
        </w:rPr>
        <w:t xml:space="preserve">Kui kanarik öitseb, siis oo nii kena vaate </w:t>
      </w:r>
      <w:r w:rsidRPr="00E3787E">
        <w:rPr>
          <w:rFonts w:ascii="Times SUT" w:hAnsi="Times SUT" w:cs="Times SUT"/>
        </w:rPr>
        <w:t xml:space="preserve">Khk; </w:t>
      </w:r>
      <w:r w:rsidRPr="00E3787E">
        <w:rPr>
          <w:rFonts w:ascii="Times SUT" w:hAnsi="Times SUT" w:cs="Times SUT"/>
          <w:i/>
        </w:rPr>
        <w:t xml:space="preserve">seal niideti kanarikku </w:t>
      </w:r>
      <w:r w:rsidRPr="00E3787E">
        <w:rPr>
          <w:rFonts w:ascii="Times SUT" w:hAnsi="Times SUT" w:cs="Times SUT"/>
        </w:rPr>
        <w:t xml:space="preserve">Hää; </w:t>
      </w:r>
      <w:r w:rsidRPr="00E3787E">
        <w:rPr>
          <w:rFonts w:ascii="Times SUT" w:hAnsi="Times SUT" w:cs="Times SUT"/>
          <w:i/>
        </w:rPr>
        <w:t>kanariku ja mehitseaena kasvava palu pääl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kanariguga ka värmiti ja lepä koordega</w:t>
      </w:r>
      <w:r w:rsidRPr="00E3787E">
        <w:rPr>
          <w:rFonts w:ascii="Times SUT" w:hAnsi="Times SUT" w:cs="Times SUT"/>
        </w:rPr>
        <w:t xml:space="preserve"> Nõo;</w:t>
      </w:r>
      <w:r w:rsidRPr="00E3787E">
        <w:rPr>
          <w:rFonts w:ascii="Times SUT" w:hAnsi="Times SUT" w:cs="Times SUT"/>
          <w:i/>
        </w:rPr>
        <w:t xml:space="preserve"> liivastigun kasvass pedäjit ja kanarigu ja </w:t>
      </w:r>
      <w:r w:rsidRPr="00E3787E">
        <w:rPr>
          <w:rFonts w:ascii="Times SUT" w:hAnsi="Times SUT" w:cs="Times SUT"/>
        </w:rPr>
        <w:t>Kam;</w:t>
      </w:r>
      <w:r w:rsidRPr="00E3787E">
        <w:rPr>
          <w:rFonts w:ascii="Times SUT" w:hAnsi="Times SUT" w:cs="Times SUT"/>
          <w:i/>
        </w:rPr>
        <w:t xml:space="preserve"> no ütte `viisi kisu `käega maa seest noid kanarige, kanarigel om jo kõva juure </w:t>
      </w:r>
      <w:r w:rsidRPr="00E3787E">
        <w:rPr>
          <w:rFonts w:ascii="Times SUT" w:hAnsi="Times SUT" w:cs="Times SUT"/>
        </w:rPr>
        <w:t xml:space="preserve">Rõn; </w:t>
      </w:r>
      <w:r w:rsidRPr="00E3787E">
        <w:rPr>
          <w:rFonts w:ascii="Times SUT" w:hAnsi="Times SUT" w:cs="Times SUT"/>
          <w:i/>
        </w:rPr>
        <w:t>eläje söövä sääl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kanarikkõ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sisen</w:t>
      </w:r>
      <w:r w:rsidRPr="00E3787E">
        <w:rPr>
          <w:rFonts w:ascii="Times SUT" w:hAnsi="Times SUT" w:cs="Times SUT"/>
        </w:rPr>
        <w:t xml:space="preserve"> Har; </w:t>
      </w:r>
      <w:r w:rsidRPr="00E3787E">
        <w:rPr>
          <w:rFonts w:ascii="Times SUT" w:hAnsi="Times SUT" w:cs="Times SUT"/>
          <w:i/>
        </w:rPr>
        <w:t>ku kanarik ladvast nakass `häitsämä, siss külvä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rü</w:t>
      </w:r>
      <w:r w:rsidR="00E3787E" w:rsidRPr="00E3787E">
        <w:rPr>
          <w:rFonts w:ascii="Times SUT" w:hAnsi="Times SUT" w:cs="Times SUT"/>
          <w:i/>
        </w:rPr>
        <w:t>ǵ</w:t>
      </w:r>
      <w:r w:rsidRPr="00E3787E">
        <w:rPr>
          <w:rFonts w:ascii="Times SUT" w:hAnsi="Times SUT" w:cs="Times SUT"/>
          <w:i/>
        </w:rPr>
        <w:t>ä varajadsõ 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vi`aoga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Vahel o</w:t>
      </w:r>
      <w:r w:rsidR="00E3787E" w:rsidRPr="00E3787E">
        <w:rPr>
          <w:rFonts w:ascii="Times SUT" w:hAnsi="Times SUT" w:cs="Times SUT"/>
          <w:i/>
        </w:rPr>
        <w:t>ĺĺ</w:t>
      </w:r>
      <w:r w:rsidRPr="00E3787E">
        <w:rPr>
          <w:rFonts w:ascii="Times SUT" w:hAnsi="Times SUT" w:cs="Times SUT"/>
          <w:i/>
        </w:rPr>
        <w:t xml:space="preserve"> tett kanarikukara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kit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kanarikuhäiermit ko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>atu leeväle se</w:t>
      </w:r>
      <w:r w:rsidR="00E3787E" w:rsidRPr="00E3787E">
        <w:rPr>
          <w:rFonts w:ascii="Times SUT" w:hAnsi="Times SUT" w:cs="Times SUT"/>
          <w:i/>
        </w:rPr>
        <w:t>ḱ</w:t>
      </w:r>
      <w:r w:rsidRPr="00E3787E">
        <w:rPr>
          <w:rFonts w:ascii="Times SUT" w:hAnsi="Times SUT" w:cs="Times SUT"/>
          <w:i/>
        </w:rPr>
        <w:t>kä `panda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Rõu; </w:t>
      </w:r>
      <w:r w:rsidRPr="00E3787E">
        <w:rPr>
          <w:rFonts w:ascii="Times SUT" w:hAnsi="Times SUT" w:cs="Times SUT"/>
          <w:i/>
        </w:rPr>
        <w:t>mu imä ollõv söönü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kanarigu `leibä, ku näläaig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l. kanarigu leib püsünü es kooh, t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d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a</w:t>
      </w:r>
      <w:r w:rsidR="00E3787E" w:rsidRPr="00E3787E">
        <w:rPr>
          <w:rFonts w:ascii="Times SUT" w:hAnsi="Times SUT" w:cs="Times SUT"/>
          <w:i/>
        </w:rPr>
        <w:t>h́</w:t>
      </w:r>
      <w:r w:rsidRPr="00E3787E">
        <w:rPr>
          <w:rFonts w:ascii="Times SUT" w:hAnsi="Times SUT" w:cs="Times SUT"/>
          <w:i/>
        </w:rPr>
        <w:t>ost sõglaga k</w:t>
      </w:r>
      <w:r w:rsidR="00E3787E" w:rsidRPr="00E3787E">
        <w:rPr>
          <w:rFonts w:ascii="Times SUT" w:hAnsi="Times SUT" w:cs="Times SUT"/>
          <w:i/>
        </w:rPr>
        <w:t>õ̭õ̭</w:t>
      </w:r>
      <w:r w:rsidRPr="00E3787E">
        <w:rPr>
          <w:rFonts w:ascii="Times SUT" w:hAnsi="Times SUT" w:cs="Times SUT"/>
          <w:i/>
        </w:rPr>
        <w:t xml:space="preserve"> `vällä t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d </w:t>
      </w:r>
      <w:r w:rsidRPr="00E3787E">
        <w:rPr>
          <w:rFonts w:ascii="Times SUT" w:hAnsi="Times SUT" w:cs="Times SUT"/>
        </w:rPr>
        <w:t xml:space="preserve">Vas; </w:t>
      </w:r>
      <w:r w:rsidRPr="00E3787E">
        <w:rPr>
          <w:rFonts w:ascii="Times SUT" w:hAnsi="Times SUT" w:cs="Times SUT"/>
          <w:i/>
        </w:rPr>
        <w:t>pe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>ü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 kanarikul söövä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lehmä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ladva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är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>, s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kanarikko elläi ei s</w:t>
      </w:r>
      <w:r w:rsidR="00E3787E" w:rsidRPr="00E3787E">
        <w:rPr>
          <w:rFonts w:ascii="Times SUT" w:hAnsi="Times SUT" w:cs="Times SUT"/>
          <w:i/>
        </w:rPr>
        <w:t>ü̬ü̬ʔ</w:t>
      </w:r>
      <w:r w:rsidRPr="00E3787E">
        <w:rPr>
          <w:rFonts w:ascii="Times SUT" w:hAnsi="Times SUT" w:cs="Times SUT"/>
          <w:i/>
        </w:rPr>
        <w:t xml:space="preserve">, hais </w:t>
      </w:r>
      <w:r w:rsidRPr="00E3787E">
        <w:rPr>
          <w:rFonts w:ascii="Times SUT" w:hAnsi="Times SUT" w:cs="Times SUT"/>
        </w:rPr>
        <w:t xml:space="preserve">Räp; </w:t>
      </w:r>
      <w:r w:rsidRPr="00E3787E">
        <w:rPr>
          <w:rFonts w:ascii="Times SUT" w:hAnsi="Times SUT" w:cs="Times SUT"/>
          <w:i/>
        </w:rPr>
        <w:t xml:space="preserve">kanarik kasuss palo pääl </w:t>
      </w:r>
      <w:r w:rsidRPr="00E3787E">
        <w:rPr>
          <w:rFonts w:ascii="Times SUT" w:hAnsi="Times SUT" w:cs="Times SUT"/>
        </w:rPr>
        <w:t>Se || </w:t>
      </w:r>
      <w:r w:rsidRPr="00E3787E">
        <w:rPr>
          <w:rFonts w:ascii="Times SUT" w:hAnsi="Times SUT" w:cs="Times SUT"/>
          <w:i/>
        </w:rPr>
        <w:t>mu ihu om kõi</w:t>
      </w:r>
      <w:r w:rsidR="00E3787E" w:rsidRPr="00E3787E">
        <w:rPr>
          <w:rFonts w:ascii="Times SUT" w:hAnsi="Times SUT" w:cs="Times SUT"/>
          <w:i/>
        </w:rPr>
        <w:t>ḱ</w:t>
      </w:r>
      <w:r w:rsidRPr="00E3787E">
        <w:rPr>
          <w:rFonts w:ascii="Times SUT" w:hAnsi="Times SUT" w:cs="Times SUT"/>
          <w:i/>
        </w:rPr>
        <w:t xml:space="preserve"> kanarikku täüs, lei üless külmäst </w:t>
      </w:r>
      <w:r w:rsidRPr="00E3787E">
        <w:rPr>
          <w:rFonts w:ascii="Times SUT" w:hAnsi="Times SUT" w:cs="Times SUT"/>
        </w:rPr>
        <w:t>Krl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2. </w:t>
      </w:r>
      <w:r w:rsidRPr="00E3787E">
        <w:rPr>
          <w:rFonts w:ascii="Times SUT" w:hAnsi="Times SUT" w:cs="Times SUT"/>
        </w:rPr>
        <w:t xml:space="preserve">kanarbikune </w:t>
      </w:r>
      <w:r w:rsidRPr="00E3787E">
        <w:rPr>
          <w:rFonts w:ascii="Times SUT" w:hAnsi="Times SUT" w:cs="Times SUT"/>
          <w:i/>
        </w:rPr>
        <w:t>aja eläje kanariku pääle `s</w:t>
      </w:r>
      <w:r w:rsidR="00E3787E" w:rsidRPr="00E3787E">
        <w:rPr>
          <w:rFonts w:ascii="Times SUT" w:hAnsi="Times SUT" w:cs="Times SUT"/>
          <w:i/>
        </w:rPr>
        <w:t>ü̬ü̬</w:t>
      </w:r>
      <w:r w:rsidRPr="00E3787E">
        <w:rPr>
          <w:rFonts w:ascii="Times SUT" w:hAnsi="Times SUT" w:cs="Times SUT"/>
          <w:i/>
        </w:rPr>
        <w:t>mä</w:t>
      </w:r>
      <w:r w:rsidRPr="00E3787E">
        <w:rPr>
          <w:rFonts w:ascii="Times SUT" w:hAnsi="Times SUT" w:cs="Times SUT"/>
        </w:rPr>
        <w:t xml:space="preserve"> Võn; </w:t>
      </w:r>
      <w:r w:rsidRPr="00E3787E">
        <w:rPr>
          <w:rFonts w:ascii="Times SUT" w:hAnsi="Times SUT" w:cs="Times SUT"/>
          <w:i/>
        </w:rPr>
        <w:t xml:space="preserve">kanarik maa, kos söödü pääl kanarik kasvass </w:t>
      </w:r>
      <w:r w:rsidRPr="00E3787E">
        <w:rPr>
          <w:rFonts w:ascii="Times SUT" w:hAnsi="Times SUT" w:cs="Times SUT"/>
        </w:rPr>
        <w:t xml:space="preserve">Ote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kamarik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kanarikune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kanarigu|nõ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noBreakHyphen/>
        <w:t>tsõ</w:t>
      </w:r>
      <w:r w:rsidRPr="00E3787E">
        <w:rPr>
          <w:rFonts w:ascii="Times SUT" w:hAnsi="Times SUT" w:cs="Times SUT"/>
        </w:rPr>
        <w:t xml:space="preserve"> kanarbikune </w:t>
      </w:r>
      <w:r w:rsidRPr="00E3787E">
        <w:rPr>
          <w:rFonts w:ascii="Times SUT" w:hAnsi="Times SUT" w:cs="Times SUT"/>
          <w:i/>
        </w:rPr>
        <w:t>tah k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>ik `sääntse kanarigutsõ mõtsa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</w:rPr>
        <w:t xml:space="preserve"> Vas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 karigunõ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rohi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kanarbik </w:t>
      </w:r>
      <w:r w:rsidRPr="00E3787E">
        <w:rPr>
          <w:rFonts w:ascii="Times SUT" w:hAnsi="Times SUT" w:cs="Times SUT"/>
          <w:i/>
        </w:rPr>
        <w:t xml:space="preserve">kanarohud kut umurid </w:t>
      </w:r>
      <w:r w:rsidRPr="00E3787E">
        <w:rPr>
          <w:rFonts w:ascii="Times SUT" w:hAnsi="Times SUT" w:cs="Times SUT"/>
        </w:rPr>
        <w:t xml:space="preserve">Jäm; </w:t>
      </w:r>
      <w:r w:rsidRPr="00E3787E">
        <w:rPr>
          <w:rFonts w:ascii="Times SUT" w:hAnsi="Times SUT" w:cs="Times SUT"/>
          <w:i/>
        </w:rPr>
        <w:t>kanarohi `kasvab nömme p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 xml:space="preserve">l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on sihand tume pruun, roosad ödremad </w:t>
      </w:r>
      <w:r w:rsidRPr="00E3787E">
        <w:rPr>
          <w:rFonts w:ascii="Times SUT" w:hAnsi="Times SUT" w:cs="Times SUT"/>
        </w:rPr>
        <w:t xml:space="preserve">Khk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 kanaroog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roog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kanarbik </w:t>
      </w:r>
      <w:r w:rsidRPr="00E3787E">
        <w:rPr>
          <w:rFonts w:ascii="Times SUT" w:hAnsi="Times SUT" w:cs="Times SUT"/>
          <w:i/>
        </w:rPr>
        <w:t>kana`r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ga vä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 xml:space="preserve">miti `langa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keedeti kana`r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gu ja leeme `si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se `pa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ti lang </w:t>
      </w:r>
      <w:r w:rsidRPr="00E3787E">
        <w:rPr>
          <w:rFonts w:ascii="Times SUT" w:hAnsi="Times SUT" w:cs="Times SUT"/>
        </w:rPr>
        <w:t xml:space="preserve">Rõu; </w:t>
      </w:r>
      <w:r w:rsidRPr="00E3787E">
        <w:rPr>
          <w:rFonts w:ascii="Times SUT" w:hAnsi="Times SUT" w:cs="Times SUT"/>
          <w:i/>
        </w:rPr>
        <w:t>pikä linnu sõna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(ussisõnad):</w:t>
      </w:r>
      <w:r w:rsidRPr="00E3787E">
        <w:rPr>
          <w:rFonts w:ascii="Times SUT" w:hAnsi="Times SUT" w:cs="Times SUT"/>
          <w:i/>
        </w:rPr>
        <w:t xml:space="preserve"> kõo le</w:t>
      </w:r>
      <w:r w:rsidR="00E3787E" w:rsidRPr="00E3787E">
        <w:rPr>
          <w:rFonts w:ascii="Times SUT" w:hAnsi="Times SUT" w:cs="Times SUT"/>
          <w:i/>
        </w:rPr>
        <w:t>h́</w:t>
      </w:r>
      <w:r w:rsidRPr="00E3787E">
        <w:rPr>
          <w:rFonts w:ascii="Times SUT" w:hAnsi="Times SUT" w:cs="Times SUT"/>
          <w:i/>
        </w:rPr>
        <w:t>t kõrisegõ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i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>, haaba le</w:t>
      </w:r>
      <w:r w:rsidR="00E3787E" w:rsidRPr="00E3787E">
        <w:rPr>
          <w:rFonts w:ascii="Times SUT" w:hAnsi="Times SUT" w:cs="Times SUT"/>
          <w:i/>
        </w:rPr>
        <w:t>h́</w:t>
      </w:r>
      <w:r w:rsidRPr="00E3787E">
        <w:rPr>
          <w:rFonts w:ascii="Times SUT" w:hAnsi="Times SUT" w:cs="Times SUT"/>
          <w:i/>
        </w:rPr>
        <w:t>t habisõgo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i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>, alt kanaruu ma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t </w:t>
      </w:r>
      <w:r w:rsidRPr="00E3787E">
        <w:rPr>
          <w:rFonts w:ascii="Times SUT" w:hAnsi="Times SUT" w:cs="Times SUT"/>
        </w:rPr>
        <w:t xml:space="preserve">Lut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 kanarohi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kanarv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kanarv </w:t>
      </w:r>
      <w:r w:rsidRPr="00E3787E">
        <w:rPr>
          <w:rFonts w:ascii="Times SUT" w:hAnsi="Times SUT" w:cs="Times SUT"/>
        </w:rPr>
        <w:t xml:space="preserve">Se, </w:t>
      </w:r>
      <w:r w:rsidRPr="00E3787E">
        <w:rPr>
          <w:rFonts w:ascii="Times SUT" w:hAnsi="Times SUT" w:cs="Times SUT"/>
          <w:i/>
        </w:rPr>
        <w:t>kanarvo</w:t>
      </w:r>
      <w:r w:rsidRPr="00E3787E">
        <w:rPr>
          <w:rFonts w:ascii="Times SUT" w:hAnsi="Times SUT" w:cs="Times SUT"/>
        </w:rPr>
        <w:t xml:space="preserve"> Lei kanarbik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kanaarv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seen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pl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 seene </w:t>
      </w:r>
      <w:r w:rsidRPr="00E3787E">
        <w:rPr>
          <w:rFonts w:ascii="Times SUT" w:hAnsi="Times SUT" w:cs="Times SUT"/>
        </w:rPr>
        <w:t>kukeseen (Cantharellus) – Krk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kanasekene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sz w:val="16"/>
        </w:rPr>
        <w:t>dem</w:t>
      </w:r>
      <w:r w:rsidRPr="00E3787E">
        <w:rPr>
          <w:rFonts w:ascii="Times SUT" w:hAnsi="Times SUT" w:cs="Times SUT"/>
        </w:rPr>
        <w:t xml:space="preserve"> &lt; kanane, kanass </w:t>
      </w:r>
      <w:r w:rsidRPr="00E3787E">
        <w:rPr>
          <w:rFonts w:ascii="Times SUT" w:hAnsi="Times SUT" w:cs="Times SUT"/>
          <w:i/>
        </w:rPr>
        <w:t xml:space="preserve">ma `kutsõ kanasõkõisi `süümä </w:t>
      </w:r>
      <w:r w:rsidRPr="00E3787E">
        <w:rPr>
          <w:rFonts w:ascii="Times SUT" w:hAnsi="Times SUT" w:cs="Times SUT"/>
        </w:rPr>
        <w:t xml:space="preserve">Krl; </w:t>
      </w:r>
      <w:r w:rsidRPr="00E3787E">
        <w:rPr>
          <w:rFonts w:ascii="Times SUT" w:hAnsi="Times SUT" w:cs="Times SUT"/>
          <w:i/>
        </w:rPr>
        <w:t>ku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 xml:space="preserve">ma kanasõkõisi valõ, siss iks kai kah </w:t>
      </w:r>
      <w:r w:rsidRPr="00E3787E">
        <w:rPr>
          <w:rFonts w:ascii="Times SUT" w:hAnsi="Times SUT" w:cs="Times SUT"/>
        </w:rPr>
        <w:t xml:space="preserve">Rõu; </w:t>
      </w:r>
      <w:r w:rsidRPr="00E3787E">
        <w:rPr>
          <w:rFonts w:ascii="Times SUT" w:hAnsi="Times SUT" w:cs="Times SUT"/>
          <w:i/>
        </w:rPr>
        <w:t>egass t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 kanasõkõistõ `võtmine ka massa ai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>, `v</w:t>
      </w:r>
      <w:r w:rsidR="00E3787E" w:rsidRPr="00E3787E">
        <w:rPr>
          <w:rFonts w:ascii="Times SUT" w:hAnsi="Times SUT" w:cs="Times SUT"/>
          <w:i/>
        </w:rPr>
        <w:t>õ̭õ̭</w:t>
      </w:r>
      <w:r w:rsidRPr="00E3787E">
        <w:rPr>
          <w:rFonts w:ascii="Times SUT" w:hAnsi="Times SUT" w:cs="Times SUT"/>
          <w:i/>
        </w:rPr>
        <w:t>ra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pini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söövä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är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Vas || lapse hellitusnimi </w:t>
      </w:r>
      <w:r w:rsidRPr="00E3787E">
        <w:rPr>
          <w:rFonts w:ascii="Times SUT" w:hAnsi="Times SUT" w:cs="Times SUT"/>
          <w:i/>
        </w:rPr>
        <w:t>Mu tibupojakõnõ, mu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kanasõkõnõ, olõ no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kukulats </w:t>
      </w:r>
      <w:r w:rsidRPr="00E3787E">
        <w:rPr>
          <w:rFonts w:ascii="Times SUT" w:hAnsi="Times SUT" w:cs="Times SUT"/>
        </w:rPr>
        <w:t>Vas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selga</w:t>
      </w:r>
      <w:r w:rsidRPr="00E3787E">
        <w:rPr>
          <w:rFonts w:ascii="Times SUT" w:hAnsi="Times SUT" w:cs="Times SUT"/>
          <w:b/>
        </w:rPr>
        <w:t xml:space="preserve">,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s</w:t>
      </w:r>
      <w:r w:rsidRPr="00E3787E">
        <w:rPr>
          <w:rFonts w:ascii="Times SUT" w:hAnsi="Times SUT" w:cs="Times SUT"/>
          <w:b/>
        </w:rPr>
        <w:t xml:space="preserve"> 1.</w:t>
      </w:r>
      <w:r w:rsidRPr="00E3787E">
        <w:rPr>
          <w:rFonts w:ascii="Times SUT" w:hAnsi="Times SUT" w:cs="Times SUT"/>
        </w:rPr>
        <w:t xml:space="preserve"> liigselt keerdu, krussi (lõnga korrutamisel või nööri keerutamisel) </w:t>
      </w:r>
      <w:r w:rsidRPr="00E3787E">
        <w:rPr>
          <w:rFonts w:ascii="Times SUT" w:hAnsi="Times SUT" w:cs="Times SUT"/>
          <w:i/>
        </w:rPr>
        <w:t>kana`se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ges ei tohi olla,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kana`se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ges lõng oo abras </w:t>
      </w:r>
      <w:r w:rsidRPr="00E3787E">
        <w:rPr>
          <w:rFonts w:ascii="Times SUT" w:hAnsi="Times SUT" w:cs="Times SUT"/>
        </w:rPr>
        <w:t xml:space="preserve">Vig; </w:t>
      </w:r>
      <w:r w:rsidRPr="00E3787E">
        <w:rPr>
          <w:rFonts w:ascii="Times SUT" w:hAnsi="Times SUT" w:cs="Times SUT"/>
          <w:i/>
        </w:rPr>
        <w:t xml:space="preserve">niit oo kana`selgäs, niit läin kana`selgä, ruusud läin `sisse </w:t>
      </w:r>
      <w:r w:rsidRPr="00E3787E">
        <w:rPr>
          <w:rFonts w:ascii="Times SUT" w:hAnsi="Times SUT" w:cs="Times SUT"/>
        </w:rPr>
        <w:t xml:space="preserve">Tõs; </w:t>
      </w:r>
      <w:r w:rsidRPr="00E3787E">
        <w:rPr>
          <w:rFonts w:ascii="Times SUT" w:hAnsi="Times SUT" w:cs="Times SUT"/>
          <w:i/>
        </w:rPr>
        <w:t>seda piab `pa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sima </w:t>
      </w:r>
      <w:r w:rsidRPr="00E3787E">
        <w:rPr>
          <w:rFonts w:ascii="Times SUT" w:hAnsi="Times SUT" w:cs="Times SUT"/>
        </w:rPr>
        <w:t>[lõnga korrutades],</w:t>
      </w:r>
      <w:r w:rsidRPr="00E3787E">
        <w:rPr>
          <w:rFonts w:ascii="Times SUT" w:hAnsi="Times SUT" w:cs="Times SUT"/>
          <w:i/>
        </w:rPr>
        <w:t xml:space="preserve"> et `k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>rdu käe ette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i lase, si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 läheb `kerge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ti kana`se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ga </w:t>
      </w:r>
      <w:r w:rsidRPr="00E3787E">
        <w:rPr>
          <w:rFonts w:ascii="Times SUT" w:hAnsi="Times SUT" w:cs="Times SUT"/>
        </w:rPr>
        <w:t xml:space="preserve">Hää; </w:t>
      </w:r>
      <w:r w:rsidRPr="00E3787E">
        <w:rPr>
          <w:rFonts w:ascii="Times SUT" w:hAnsi="Times SUT" w:cs="Times SUT"/>
          <w:i/>
        </w:rPr>
        <w:t>pael läheb kana`se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ga, vorbid tulevad `si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se, ei sua ilus </w:t>
      </w:r>
      <w:r w:rsidRPr="00E3787E">
        <w:rPr>
          <w:rFonts w:ascii="Times SUT" w:hAnsi="Times SUT" w:cs="Times SUT"/>
        </w:rPr>
        <w:t xml:space="preserve">Ksi; </w:t>
      </w:r>
      <w:r w:rsidRPr="00E3787E">
        <w:rPr>
          <w:rFonts w:ascii="Times SUT" w:hAnsi="Times SUT" w:cs="Times SUT"/>
          <w:i/>
        </w:rPr>
        <w:t>nöör on kana`se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gas </w:t>
      </w:r>
      <w:r w:rsidRPr="00E3787E">
        <w:rPr>
          <w:rFonts w:ascii="Times SUT" w:hAnsi="Times SUT" w:cs="Times SUT"/>
        </w:rPr>
        <w:t xml:space="preserve">Lai; </w:t>
      </w:r>
      <w:r w:rsidRPr="00E3787E">
        <w:rPr>
          <w:rFonts w:ascii="Times SUT" w:hAnsi="Times SUT" w:cs="Times SUT"/>
          <w:i/>
        </w:rPr>
        <w:t>on korutud kõik kana`se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ga </w:t>
      </w:r>
      <w:r w:rsidRPr="00E3787E">
        <w:rPr>
          <w:rFonts w:ascii="Times SUT" w:hAnsi="Times SUT" w:cs="Times SUT"/>
        </w:rPr>
        <w:t xml:space="preserve">SJn; </w:t>
      </w:r>
      <w:r w:rsidRPr="00E3787E">
        <w:rPr>
          <w:rFonts w:ascii="Times SUT" w:hAnsi="Times SUT" w:cs="Times SUT"/>
          <w:i/>
        </w:rPr>
        <w:t>katekõrrane lõng lää kana`selga, ku tõene k</w:t>
      </w:r>
      <w:r w:rsidR="00E3787E" w:rsidRPr="00E3787E">
        <w:rPr>
          <w:rFonts w:ascii="Times SUT" w:hAnsi="Times SUT" w:cs="Times SUT"/>
          <w:i/>
        </w:rPr>
        <w:t>i̬i̬ĺ</w:t>
      </w:r>
      <w:r w:rsidRPr="00E3787E">
        <w:rPr>
          <w:rFonts w:ascii="Times SUT" w:hAnsi="Times SUT" w:cs="Times SUT"/>
          <w:i/>
        </w:rPr>
        <w:t xml:space="preserve"> om kokku `minnu </w:t>
      </w:r>
      <w:r w:rsidRPr="00E3787E">
        <w:rPr>
          <w:rFonts w:ascii="Times SUT" w:hAnsi="Times SUT" w:cs="Times SUT"/>
        </w:rPr>
        <w:t xml:space="preserve">Trv; </w:t>
      </w:r>
      <w:r w:rsidRPr="00E3787E">
        <w:rPr>
          <w:rFonts w:ascii="Times SUT" w:hAnsi="Times SUT" w:cs="Times SUT"/>
          <w:i/>
        </w:rPr>
        <w:t>ärä sa kana`se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gä `iski, oia ütelin, küüdse vahel </w:t>
      </w:r>
      <w:r w:rsidRPr="00E3787E">
        <w:rPr>
          <w:rFonts w:ascii="Times SUT" w:hAnsi="Times SUT" w:cs="Times SUT"/>
        </w:rPr>
        <w:t>Krk || </w:t>
      </w:r>
      <w:r w:rsidRPr="00E3787E">
        <w:rPr>
          <w:rFonts w:ascii="Times SUT" w:hAnsi="Times SUT" w:cs="Times SUT"/>
          <w:i/>
        </w:rPr>
        <w:t>tieb `õmbluse kana `se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ga</w:t>
      </w:r>
      <w:r w:rsidRPr="00E3787E">
        <w:rPr>
          <w:rFonts w:ascii="Times SUT" w:hAnsi="Times SUT" w:cs="Times SUT"/>
        </w:rPr>
        <w:t xml:space="preserve"> JMd || </w:t>
      </w:r>
      <w:r w:rsidRPr="00E3787E">
        <w:rPr>
          <w:rFonts w:ascii="Times SUT" w:hAnsi="Times SUT" w:cs="Times SUT"/>
          <w:i/>
        </w:rPr>
        <w:t>kui niitel si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mad üks on `ühtepidi ja teine teisipidi </w:t>
      </w:r>
      <w:r w:rsidRPr="00E3787E">
        <w:rPr>
          <w:rFonts w:ascii="Times SUT" w:hAnsi="Times SUT" w:cs="Times SUT"/>
        </w:rPr>
        <w:t xml:space="preserve">[siis öeldakse] </w:t>
      </w:r>
      <w:r w:rsidRPr="00E3787E">
        <w:rPr>
          <w:rFonts w:ascii="Times SUT" w:hAnsi="Times SUT" w:cs="Times SUT"/>
          <w:i/>
        </w:rPr>
        <w:t>ära sa kana`se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ga tie, ega nied ei juokse </w:t>
      </w:r>
      <w:r w:rsidRPr="00E3787E">
        <w:rPr>
          <w:rFonts w:ascii="Times SUT" w:hAnsi="Times SUT" w:cs="Times SUT"/>
        </w:rPr>
        <w:t xml:space="preserve">VJg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kanasellan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</w:rPr>
        <w:t xml:space="preserve"> kananahale </w:t>
      </w:r>
      <w:r w:rsidRPr="00E3787E">
        <w:rPr>
          <w:rFonts w:ascii="Times SUT" w:hAnsi="Times SUT" w:cs="Times SUT"/>
          <w:i/>
        </w:rPr>
        <w:t>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maga `tõmmab ihu kana`se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ga </w:t>
      </w:r>
      <w:r w:rsidRPr="00E3787E">
        <w:rPr>
          <w:rFonts w:ascii="Times SUT" w:hAnsi="Times SUT" w:cs="Times SUT"/>
        </w:rPr>
        <w:t>Saa</w:t>
      </w:r>
      <w:r w:rsidRPr="00E3787E">
        <w:rPr>
          <w:rFonts w:ascii="Times SUT" w:hAnsi="Times SUT" w:cs="Times SUT"/>
          <w:i/>
        </w:rPr>
        <w:t xml:space="preserve">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kanasälgä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seljas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kananahal </w:t>
      </w:r>
      <w:r w:rsidRPr="00E3787E">
        <w:rPr>
          <w:rFonts w:ascii="Times SUT" w:hAnsi="Times SUT" w:cs="Times SUT"/>
          <w:i/>
        </w:rPr>
        <w:t>Ihu on kanase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las</w:t>
      </w:r>
      <w:r w:rsidRPr="00E3787E">
        <w:rPr>
          <w:rFonts w:ascii="Times SUT" w:hAnsi="Times SUT" w:cs="Times SUT"/>
        </w:rPr>
        <w:t xml:space="preserve"> Saa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 kanaselgas, kanasäl(l)än </w:t>
      </w:r>
      <w:r w:rsidRPr="00E3787E">
        <w:rPr>
          <w:rFonts w:ascii="Times SUT" w:hAnsi="Times SUT" w:cs="Times SUT"/>
          <w:b/>
        </w:rPr>
        <w:t>-</w:t>
      </w:r>
      <w:r w:rsidRPr="00E3787E">
        <w:rPr>
          <w:rStyle w:val="ms4"/>
          <w:rFonts w:ascii="Times SUT" w:hAnsi="Times SUT" w:cs="Times SUT"/>
        </w:rPr>
        <w:t>sellan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keerdus, krussis (korrutatud lõnga) </w:t>
      </w:r>
      <w:r w:rsidRPr="00E3787E">
        <w:rPr>
          <w:rFonts w:ascii="Times SUT" w:hAnsi="Times SUT" w:cs="Times SUT"/>
          <w:i/>
        </w:rPr>
        <w:t>`väege k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rd lõng, kanase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lan, s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 om isitu kanase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lan </w:t>
      </w:r>
      <w:r w:rsidRPr="00E3787E">
        <w:rPr>
          <w:rFonts w:ascii="Times SUT" w:hAnsi="Times SUT" w:cs="Times SUT"/>
        </w:rPr>
        <w:t xml:space="preserve">Trv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kanaselga,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kanasäl(l)än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silm</w:t>
      </w:r>
      <w:r w:rsidRPr="00E3787E">
        <w:rPr>
          <w:rFonts w:ascii="Times SUT" w:hAnsi="Times SUT" w:cs="Times SUT"/>
          <w:b/>
        </w:rPr>
        <w:t xml:space="preserve"> 1. </w:t>
      </w:r>
      <w:r w:rsidRPr="00E3787E">
        <w:rPr>
          <w:rFonts w:ascii="Times SUT" w:hAnsi="Times SUT" w:cs="Times SUT"/>
        </w:rPr>
        <w:t xml:space="preserve">(võrdlustes ja metafoorides) </w:t>
      </w:r>
      <w:r w:rsidRPr="00E3787E">
        <w:rPr>
          <w:rFonts w:ascii="Times SUT" w:hAnsi="Times SUT" w:cs="Times SUT"/>
          <w:i/>
        </w:rPr>
        <w:t xml:space="preserve">`erned oo ilusad kui kana silmad </w:t>
      </w:r>
      <w:r w:rsidRPr="00E3787E">
        <w:rPr>
          <w:rFonts w:ascii="Times SUT" w:hAnsi="Times SUT" w:cs="Times SUT"/>
        </w:rPr>
        <w:t xml:space="preserve">Kse; </w:t>
      </w:r>
      <w:r w:rsidRPr="00E3787E">
        <w:rPr>
          <w:rFonts w:ascii="Times SUT" w:hAnsi="Times SUT" w:cs="Times SUT"/>
          <w:i/>
        </w:rPr>
        <w:t>kanasilmad,`valged paelu `vä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las </w:t>
      </w:r>
      <w:r w:rsidRPr="00E3787E">
        <w:rPr>
          <w:rFonts w:ascii="Times SUT" w:hAnsi="Times SUT" w:cs="Times SUT"/>
        </w:rPr>
        <w:t>PJg;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</w:rPr>
        <w:t> lühinägelik silm</w:t>
      </w:r>
      <w:r w:rsidRPr="00E3787E">
        <w:rPr>
          <w:rFonts w:ascii="Times SUT" w:hAnsi="Times SUT" w:cs="Times SUT"/>
          <w:i/>
        </w:rPr>
        <w:t xml:space="preserve"> Inimine, kie ligidalt vahib, puol`viltu, on kana `silmad pääs </w:t>
      </w:r>
      <w:r w:rsidRPr="00E3787E">
        <w:rPr>
          <w:rFonts w:ascii="Times SUT" w:hAnsi="Times SUT" w:cs="Times SUT"/>
        </w:rPr>
        <w:t>Lüg;</w:t>
      </w:r>
      <w:r w:rsidRPr="00E3787E">
        <w:rPr>
          <w:rFonts w:ascii="Times SUT" w:hAnsi="Times SUT" w:cs="Times SUT"/>
          <w:i/>
        </w:rPr>
        <w:t xml:space="preserve"> Kana`silmidega `kaugele `ninda teraselt ei nää </w:t>
      </w:r>
      <w:r w:rsidRPr="00E3787E">
        <w:rPr>
          <w:rFonts w:ascii="Times SUT" w:hAnsi="Times SUT" w:cs="Times SUT"/>
        </w:rPr>
        <w:t xml:space="preserve">Jõh; </w:t>
      </w:r>
      <w:r w:rsidRPr="00E3787E">
        <w:rPr>
          <w:rFonts w:ascii="Times SUT" w:hAnsi="Times SUT" w:cs="Times SUT"/>
          <w:i/>
        </w:rPr>
        <w:t xml:space="preserve">kana`silmadega nääb ligidale, aga `kaugele ei nää sugugi </w:t>
      </w:r>
      <w:r w:rsidRPr="00E3787E">
        <w:rPr>
          <w:rFonts w:ascii="Times SUT" w:hAnsi="Times SUT" w:cs="Times SUT"/>
        </w:rPr>
        <w:t xml:space="preserve">Kos; </w:t>
      </w:r>
      <w:r w:rsidRPr="00E3787E">
        <w:rPr>
          <w:rFonts w:ascii="Times SUT" w:hAnsi="Times SUT" w:cs="Times SUT"/>
          <w:i/>
        </w:rPr>
        <w:t xml:space="preserve">tema on kana `silmadega, lühikse nägemesega </w:t>
      </w:r>
      <w:r w:rsidRPr="00E3787E">
        <w:rPr>
          <w:rFonts w:ascii="Times SUT" w:hAnsi="Times SUT" w:cs="Times SUT"/>
        </w:rPr>
        <w:t>Pil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3. </w:t>
      </w:r>
      <w:r w:rsidRPr="00E3787E">
        <w:rPr>
          <w:rFonts w:ascii="Times SUT" w:hAnsi="Times SUT" w:cs="Times SUT"/>
        </w:rPr>
        <w:t xml:space="preserve">kanapimedus </w:t>
      </w:r>
      <w:r w:rsidRPr="00E3787E">
        <w:rPr>
          <w:rFonts w:ascii="Times SUT" w:hAnsi="Times SUT" w:cs="Times SUT"/>
          <w:i/>
        </w:rPr>
        <w:t xml:space="preserve">tämäl on kana `silmäd, `ehta ei näe enemb `ühtä </w:t>
      </w:r>
      <w:r w:rsidRPr="00E3787E">
        <w:rPr>
          <w:rFonts w:ascii="Times SUT" w:hAnsi="Times SUT" w:cs="Times SUT"/>
        </w:rPr>
        <w:t xml:space="preserve">Vai; </w:t>
      </w:r>
      <w:r w:rsidRPr="00E3787E">
        <w:rPr>
          <w:rFonts w:ascii="Times SUT" w:hAnsi="Times SUT" w:cs="Times SUT"/>
          <w:i/>
        </w:rPr>
        <w:t>inimesel on kanasilmad</w:t>
      </w:r>
      <w:r w:rsidRPr="00E3787E">
        <w:rPr>
          <w:rFonts w:ascii="Times SUT" w:hAnsi="Times SUT" w:cs="Times SUT"/>
        </w:rPr>
        <w:t>:</w:t>
      </w:r>
      <w:r w:rsidRPr="00E3787E">
        <w:rPr>
          <w:rFonts w:ascii="Times SUT" w:hAnsi="Times SUT" w:cs="Times SUT"/>
          <w:i/>
        </w:rPr>
        <w:t xml:space="preserve"> kell kuus, kui kanad `puuri lähvad ta enamb ei nää </w:t>
      </w:r>
      <w:r w:rsidRPr="00E3787E">
        <w:rPr>
          <w:rFonts w:ascii="Times SUT" w:hAnsi="Times SUT" w:cs="Times SUT"/>
        </w:rPr>
        <w:t xml:space="preserve">VJg; </w:t>
      </w:r>
      <w:r w:rsidRPr="00E3787E">
        <w:rPr>
          <w:rFonts w:ascii="Times SUT" w:hAnsi="Times SUT" w:cs="Times SUT"/>
          <w:i/>
        </w:rPr>
        <w:t xml:space="preserve">tal o kana silmä, et ta ääp `õhtsepoolen ei näe </w:t>
      </w:r>
      <w:r w:rsidRPr="00E3787E">
        <w:rPr>
          <w:rFonts w:ascii="Times SUT" w:hAnsi="Times SUT" w:cs="Times SUT"/>
        </w:rPr>
        <w:t>Krk;</w:t>
      </w:r>
      <w:r w:rsidRPr="00E3787E">
        <w:rPr>
          <w:rFonts w:ascii="Times SUT" w:hAnsi="Times SUT" w:cs="Times SUT"/>
          <w:i/>
        </w:rPr>
        <w:t xml:space="preserve"> Ütel `tü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rikul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liva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kana si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mä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>. `Päivä nä</w:t>
      </w:r>
      <w:r w:rsidR="00E3787E" w:rsidRPr="00E3787E">
        <w:rPr>
          <w:rFonts w:ascii="Times SUT" w:hAnsi="Times SUT" w:cs="Times SUT"/>
          <w:i/>
        </w:rPr>
        <w:t>ḱ</w:t>
      </w:r>
      <w:r w:rsidRPr="00E3787E">
        <w:rPr>
          <w:rFonts w:ascii="Times SUT" w:hAnsi="Times SUT" w:cs="Times SUT"/>
          <w:i/>
        </w:rPr>
        <w:t>k, a `</w:t>
      </w:r>
      <w:r w:rsidR="00E3787E" w:rsidRPr="00E3787E">
        <w:rPr>
          <w:rFonts w:ascii="Times SUT" w:hAnsi="Times SUT" w:cs="Times SUT"/>
          <w:i/>
        </w:rPr>
        <w:t>ü̬ü̬</w:t>
      </w:r>
      <w:r w:rsidRPr="00E3787E">
        <w:rPr>
          <w:rFonts w:ascii="Times SUT" w:hAnsi="Times SUT" w:cs="Times SUT"/>
          <w:i/>
        </w:rPr>
        <w:t>se pümmega näe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 xml:space="preserve">ss `höste </w:t>
      </w:r>
      <w:r w:rsidRPr="00E3787E">
        <w:rPr>
          <w:rFonts w:ascii="Times SUT" w:hAnsi="Times SUT" w:cs="Times SUT"/>
        </w:rPr>
        <w:t>Se</w:t>
      </w:r>
      <w:r w:rsidRPr="00E3787E">
        <w:rPr>
          <w:rFonts w:ascii="Times SUT" w:hAnsi="Times SUT" w:cs="Times SUT"/>
        </w:rPr>
        <w:tab/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4. </w:t>
      </w:r>
      <w:r w:rsidRPr="00E3787E">
        <w:rPr>
          <w:rFonts w:ascii="Times SUT" w:hAnsi="Times SUT" w:cs="Times SUT"/>
        </w:rPr>
        <w:t xml:space="preserve">sarvestunud nahk sõrme või varbaliikme kohal, konnasilm </w:t>
      </w:r>
      <w:r w:rsidRPr="00E3787E">
        <w:rPr>
          <w:rFonts w:ascii="Times SUT" w:hAnsi="Times SUT" w:cs="Times SUT"/>
          <w:i/>
        </w:rPr>
        <w:t>kana silmä om mõnel sõrme `kö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te pääl </w:t>
      </w:r>
      <w:r w:rsidRPr="00E3787E">
        <w:rPr>
          <w:rFonts w:ascii="Times SUT" w:hAnsi="Times SUT" w:cs="Times SUT"/>
        </w:rPr>
        <w:t>Krk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5.</w:t>
      </w:r>
      <w:r w:rsidRPr="00E3787E">
        <w:rPr>
          <w:rFonts w:ascii="Times SUT" w:hAnsi="Times SUT" w:cs="Times SUT"/>
        </w:rPr>
        <w:t xml:space="preserve"> kindakiri </w:t>
      </w:r>
      <w:r w:rsidRPr="00E3787E">
        <w:rPr>
          <w:rFonts w:ascii="Times SUT" w:hAnsi="Times SUT" w:cs="Times SUT"/>
          <w:i/>
        </w:rPr>
        <w:t>Kanasi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m on kolm `si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ma kõigest, `keskel </w:t>
      </w:r>
      <w:r w:rsidRPr="00E3787E">
        <w:rPr>
          <w:rFonts w:ascii="Times SUT" w:hAnsi="Times SUT" w:cs="Times SUT"/>
        </w:rPr>
        <w:t>[on teistvärvi lõngast]</w:t>
      </w:r>
      <w:r w:rsidRPr="00E3787E">
        <w:rPr>
          <w:rFonts w:ascii="Times SUT" w:hAnsi="Times SUT" w:cs="Times SUT"/>
          <w:i/>
        </w:rPr>
        <w:t xml:space="preserve"> silmatera </w:t>
      </w:r>
      <w:r w:rsidRPr="00E3787E">
        <w:rPr>
          <w:rFonts w:ascii="Times SUT" w:hAnsi="Times SUT" w:cs="Times SUT"/>
        </w:rPr>
        <w:t>Hää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silma|kiri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kindakiri </w:t>
      </w:r>
      <w:r w:rsidRPr="00E3787E">
        <w:rPr>
          <w:rFonts w:ascii="Times SUT" w:hAnsi="Times SUT" w:cs="Times SUT"/>
          <w:i/>
        </w:rPr>
        <w:t>Kana`si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makiri </w:t>
      </w:r>
      <w:r w:rsidRPr="00E3787E">
        <w:rPr>
          <w:rFonts w:ascii="Times SUT" w:hAnsi="Times SUT" w:cs="Times SUT"/>
        </w:rPr>
        <w:t>Hää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silmiline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kindakiri </w:t>
      </w:r>
      <w:r w:rsidRPr="00E3787E">
        <w:rPr>
          <w:rFonts w:ascii="Times SUT" w:hAnsi="Times SUT" w:cs="Times SUT"/>
          <w:i/>
        </w:rPr>
        <w:t xml:space="preserve">kanasilmiline kinnass. kuap kanasilmilist kinnast </w:t>
      </w:r>
      <w:r w:rsidRPr="00E3787E">
        <w:rPr>
          <w:rFonts w:ascii="Times SUT" w:hAnsi="Times SUT" w:cs="Times SUT"/>
        </w:rPr>
        <w:t>Nõo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Style w:val="ms1"/>
          <w:rFonts w:ascii="Times SUT" w:hAnsi="Times SUT" w:cs="Times SUT"/>
        </w:rPr>
        <w:t>kanass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kana|ss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noBreakHyphen/>
        <w:t xml:space="preserve">sõ </w:t>
      </w:r>
      <w:r w:rsidRPr="00E3787E">
        <w:rPr>
          <w:rFonts w:ascii="Times SUT" w:hAnsi="Times SUT" w:cs="Times SUT"/>
        </w:rPr>
        <w:t xml:space="preserve">Har Rõu kanapoeg </w:t>
      </w:r>
      <w:r w:rsidRPr="00E3787E">
        <w:rPr>
          <w:rFonts w:ascii="Times SUT" w:hAnsi="Times SUT" w:cs="Times SUT"/>
          <w:i/>
        </w:rPr>
        <w:t>timä om `hautanu kanassõid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Kulõ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kanasõ `tsiiksva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 xml:space="preserve"> põraki i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ä siiva alh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 orrõ täüt kanassõid </w:t>
      </w:r>
      <w:r w:rsidRPr="00E3787E">
        <w:rPr>
          <w:rFonts w:ascii="Times SUT" w:hAnsi="Times SUT" w:cs="Times SUT"/>
        </w:rPr>
        <w:t xml:space="preserve">= hambad Har; </w:t>
      </w:r>
      <w:r w:rsidRPr="00E3787E">
        <w:rPr>
          <w:rFonts w:ascii="Times SUT" w:hAnsi="Times SUT" w:cs="Times SUT"/>
          <w:i/>
        </w:rPr>
        <w:t>Mul tu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timahavva mitu `kurnu kana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sit `vällä,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 xml:space="preserve">kanul `varguisi `vällä havvudu </w:t>
      </w:r>
      <w:r w:rsidRPr="00E3787E">
        <w:rPr>
          <w:rFonts w:ascii="Times SUT" w:hAnsi="Times SUT" w:cs="Times SUT"/>
        </w:rPr>
        <w:t xml:space="preserve">Rõu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kanane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kanastama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kanastama </w:t>
      </w:r>
      <w:r w:rsidRPr="00E3787E">
        <w:rPr>
          <w:rFonts w:ascii="Times SUT" w:hAnsi="Times SUT" w:cs="Times SUT"/>
        </w:rPr>
        <w:t>eP</w:t>
      </w:r>
      <w:r w:rsidRPr="00E3787E">
        <w:rPr>
          <w:rFonts w:ascii="Times SUT" w:hAnsi="Times SUT" w:cs="Times SUT"/>
          <w:i/>
        </w:rPr>
        <w:t xml:space="preserve">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1.</w:t>
      </w:r>
      <w:r w:rsidRPr="00E3787E">
        <w:rPr>
          <w:rFonts w:ascii="Times SUT" w:hAnsi="Times SUT" w:cs="Times SUT"/>
        </w:rPr>
        <w:t xml:space="preserve"> hallitama </w:t>
      </w:r>
      <w:r w:rsidRPr="00E3787E">
        <w:rPr>
          <w:rFonts w:ascii="Times SUT" w:hAnsi="Times SUT" w:cs="Times SUT"/>
          <w:b/>
        </w:rPr>
        <w:t>a. </w:t>
      </w:r>
      <w:r w:rsidRPr="00E3787E">
        <w:rPr>
          <w:rFonts w:ascii="Times SUT" w:hAnsi="Times SUT" w:cs="Times SUT"/>
        </w:rPr>
        <w:t xml:space="preserve">(vedelikust) hallituskorraga kattuma ja halba maitset omandama </w:t>
      </w:r>
      <w:r w:rsidRPr="00E3787E">
        <w:rPr>
          <w:rFonts w:ascii="Times SUT" w:hAnsi="Times SUT" w:cs="Times SUT"/>
          <w:i/>
        </w:rPr>
        <w:t>abu piim, kanastand kord p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 xml:space="preserve">l </w:t>
      </w:r>
      <w:r w:rsidRPr="00E3787E">
        <w:rPr>
          <w:rFonts w:ascii="Times SUT" w:hAnsi="Times SUT" w:cs="Times SUT"/>
        </w:rPr>
        <w:t xml:space="preserve">Khk; </w:t>
      </w:r>
      <w:r w:rsidRPr="00E3787E">
        <w:rPr>
          <w:rFonts w:ascii="Times SUT" w:hAnsi="Times SUT" w:cs="Times SUT"/>
          <w:i/>
        </w:rPr>
        <w:t xml:space="preserve">leem läin kanastama </w:t>
      </w:r>
      <w:r w:rsidRPr="00E3787E">
        <w:rPr>
          <w:rFonts w:ascii="Times SUT" w:hAnsi="Times SUT" w:cs="Times SUT"/>
        </w:rPr>
        <w:t xml:space="preserve">Muh; </w:t>
      </w:r>
      <w:r w:rsidRPr="00E3787E">
        <w:rPr>
          <w:rFonts w:ascii="Times SUT" w:hAnsi="Times SUT" w:cs="Times SUT"/>
          <w:i/>
        </w:rPr>
        <w:t>vesi, tä o kanastand korra üle võtnd</w:t>
      </w:r>
      <w:r w:rsidRPr="00E3787E">
        <w:rPr>
          <w:rFonts w:ascii="Times SUT" w:hAnsi="Times SUT" w:cs="Times SUT"/>
        </w:rPr>
        <w:t xml:space="preserve"> Mar; </w:t>
      </w:r>
      <w:r w:rsidRPr="00E3787E">
        <w:rPr>
          <w:rFonts w:ascii="Times SUT" w:hAnsi="Times SUT" w:cs="Times SUT"/>
          <w:i/>
        </w:rPr>
        <w:t xml:space="preserve">läbiaetud piim, kui sa tätä akad vanutama, siss ta ike võtab kanastand korra `peäle </w:t>
      </w:r>
      <w:r w:rsidRPr="00E3787E">
        <w:rPr>
          <w:rFonts w:ascii="Times SUT" w:hAnsi="Times SUT" w:cs="Times SUT"/>
        </w:rPr>
        <w:t>Vig;</w:t>
      </w:r>
      <w:r w:rsidRPr="00E3787E">
        <w:rPr>
          <w:rFonts w:ascii="Times SUT" w:hAnsi="Times SUT" w:cs="Times SUT"/>
          <w:i/>
        </w:rPr>
        <w:t xml:space="preserve"> supil võtab kanastan korra `peale</w:t>
      </w:r>
      <w:r w:rsidRPr="00E3787E">
        <w:rPr>
          <w:rFonts w:ascii="Times SUT" w:hAnsi="Times SUT" w:cs="Times SUT"/>
        </w:rPr>
        <w:t xml:space="preserve"> Kse; </w:t>
      </w:r>
      <w:r w:rsidRPr="00E3787E">
        <w:rPr>
          <w:rFonts w:ascii="Times SUT" w:hAnsi="Times SUT" w:cs="Times SUT"/>
          <w:i/>
        </w:rPr>
        <w:t xml:space="preserve">piimal kanastan kord pial </w:t>
      </w:r>
      <w:r w:rsidRPr="00E3787E">
        <w:rPr>
          <w:rFonts w:ascii="Times SUT" w:hAnsi="Times SUT" w:cs="Times SUT"/>
        </w:rPr>
        <w:t>Ris;</w:t>
      </w:r>
      <w:r w:rsidRPr="00E3787E">
        <w:rPr>
          <w:rFonts w:ascii="Times SUT" w:hAnsi="Times SUT" w:cs="Times SUT"/>
          <w:i/>
        </w:rPr>
        <w:t xml:space="preserve"> kanastand kord lööb õlle `peale, `niuke 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 kord </w:t>
      </w:r>
      <w:r w:rsidRPr="00E3787E">
        <w:rPr>
          <w:rFonts w:ascii="Times SUT" w:hAnsi="Times SUT" w:cs="Times SUT"/>
        </w:rPr>
        <w:t xml:space="preserve">Juu; </w:t>
      </w:r>
      <w:r w:rsidRPr="00E3787E">
        <w:rPr>
          <w:rFonts w:ascii="Times SUT" w:hAnsi="Times SUT" w:cs="Times SUT"/>
          <w:i/>
        </w:rPr>
        <w:t>piimale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ja apu ma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dile tuleb kanastand kord `peale</w:t>
      </w:r>
      <w:r w:rsidRPr="00E3787E">
        <w:rPr>
          <w:rFonts w:ascii="Times SUT" w:hAnsi="Times SUT" w:cs="Times SUT"/>
        </w:rPr>
        <w:t xml:space="preserve"> Jür;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la `a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tja pialt lähäb kanastama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kui ei pane kadakaid või `a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ju `piale </w:t>
      </w:r>
      <w:r w:rsidRPr="00E3787E">
        <w:rPr>
          <w:rFonts w:ascii="Times SUT" w:hAnsi="Times SUT" w:cs="Times SUT"/>
        </w:rPr>
        <w:t xml:space="preserve">Amb </w:t>
      </w:r>
      <w:r w:rsidRPr="00E3787E">
        <w:rPr>
          <w:rFonts w:ascii="Times SUT" w:hAnsi="Times SUT" w:cs="Times SUT"/>
          <w:b/>
        </w:rPr>
        <w:t>b. </w:t>
      </w:r>
      <w:r w:rsidRPr="00E3787E">
        <w:rPr>
          <w:rFonts w:ascii="Times SUT" w:hAnsi="Times SUT" w:cs="Times SUT"/>
        </w:rPr>
        <w:t xml:space="preserve">(odra- või nisuleivast) </w:t>
      </w:r>
      <w:r w:rsidRPr="00E3787E">
        <w:rPr>
          <w:rFonts w:ascii="Times SUT" w:hAnsi="Times SUT" w:cs="Times SUT"/>
          <w:i/>
        </w:rPr>
        <w:t>see sai on nii kanastand, see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 xml:space="preserve">p `aita änam </w:t>
      </w:r>
      <w:r w:rsidRPr="00E3787E">
        <w:rPr>
          <w:rFonts w:ascii="Times SUT" w:hAnsi="Times SUT" w:cs="Times SUT"/>
        </w:rPr>
        <w:t xml:space="preserve">Jäm; </w:t>
      </w:r>
      <w:r w:rsidRPr="00E3787E">
        <w:rPr>
          <w:rFonts w:ascii="Times SUT" w:hAnsi="Times SUT" w:cs="Times SUT"/>
          <w:i/>
        </w:rPr>
        <w:t>leib akab kanastama. sur sa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t ais soeb taa. nönda venib kui leigad </w:t>
      </w:r>
      <w:r w:rsidRPr="00E3787E">
        <w:rPr>
          <w:rFonts w:ascii="Times SUT" w:hAnsi="Times SUT" w:cs="Times SUT"/>
        </w:rPr>
        <w:t xml:space="preserve">Khk; </w:t>
      </w:r>
      <w:r w:rsidRPr="00E3787E">
        <w:rPr>
          <w:rFonts w:ascii="Times SUT" w:hAnsi="Times SUT" w:cs="Times SUT"/>
          <w:i/>
        </w:rPr>
        <w:t>saial on kanastand mekk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kui kanastand oli, siis vöttas `valgeks sihest </w:t>
      </w:r>
      <w:r w:rsidRPr="00E3787E">
        <w:rPr>
          <w:rFonts w:ascii="Times SUT" w:hAnsi="Times SUT" w:cs="Times SUT"/>
        </w:rPr>
        <w:t xml:space="preserve">Mus; </w:t>
      </w:r>
      <w:r w:rsidRPr="00E3787E">
        <w:rPr>
          <w:rFonts w:ascii="Times SUT" w:hAnsi="Times SUT" w:cs="Times SUT"/>
          <w:i/>
        </w:rPr>
        <w:t xml:space="preserve">Sepik läheb kaua seistes kanastama, aga leib akab alletama </w:t>
      </w:r>
      <w:r w:rsidRPr="00E3787E">
        <w:rPr>
          <w:rFonts w:ascii="Times SUT" w:hAnsi="Times SUT" w:cs="Times SUT"/>
        </w:rPr>
        <w:t xml:space="preserve">Kaa; </w:t>
      </w:r>
      <w:r w:rsidRPr="00E3787E">
        <w:rPr>
          <w:rFonts w:ascii="Times SUT" w:hAnsi="Times SUT" w:cs="Times SUT"/>
          <w:i/>
        </w:rPr>
        <w:t xml:space="preserve">See leib on ju päris kanastand, vörk tesel sihes </w:t>
      </w:r>
      <w:r w:rsidRPr="00E3787E">
        <w:rPr>
          <w:rFonts w:ascii="Times SUT" w:hAnsi="Times SUT" w:cs="Times SUT"/>
        </w:rPr>
        <w:t xml:space="preserve">Pha; </w:t>
      </w:r>
      <w:r w:rsidRPr="00E3787E">
        <w:rPr>
          <w:rFonts w:ascii="Times SUT" w:hAnsi="Times SUT" w:cs="Times SUT"/>
          <w:i/>
        </w:rPr>
        <w:t>nende saia levad `ollid kõik kanastama läin</w:t>
      </w:r>
      <w:r w:rsidRPr="00E3787E">
        <w:rPr>
          <w:rFonts w:ascii="Times SUT" w:hAnsi="Times SUT" w:cs="Times SUT"/>
        </w:rPr>
        <w:t xml:space="preserve"> Muh;</w:t>
      </w:r>
      <w:r w:rsidRPr="00E3787E">
        <w:rPr>
          <w:rFonts w:ascii="Times SUT" w:hAnsi="Times SUT" w:cs="Times SUT"/>
          <w:i/>
        </w:rPr>
        <w:t xml:space="preserve"> leib on vähä kanastand </w:t>
      </w:r>
      <w:r w:rsidRPr="00E3787E">
        <w:rPr>
          <w:rFonts w:ascii="Times SUT" w:hAnsi="Times SUT" w:cs="Times SUT"/>
        </w:rPr>
        <w:t>Mär;</w:t>
      </w:r>
      <w:r w:rsidRPr="00E3787E">
        <w:rPr>
          <w:rFonts w:ascii="Times SUT" w:hAnsi="Times SUT" w:cs="Times SUT"/>
          <w:i/>
        </w:rPr>
        <w:t xml:space="preserve"> lebad akkavad kanastama </w:t>
      </w:r>
      <w:r w:rsidRPr="00E3787E">
        <w:rPr>
          <w:rFonts w:ascii="Times SUT" w:hAnsi="Times SUT" w:cs="Times SUT"/>
        </w:rPr>
        <w:t xml:space="preserve">Kse; </w:t>
      </w:r>
      <w:r w:rsidRPr="00E3787E">
        <w:rPr>
          <w:rFonts w:ascii="Times SUT" w:hAnsi="Times SUT" w:cs="Times SUT"/>
          <w:i/>
        </w:rPr>
        <w:t xml:space="preserve">leib natuke kanastama läin oo vahel </w:t>
      </w:r>
      <w:r w:rsidRPr="00E3787E">
        <w:rPr>
          <w:rFonts w:ascii="Times SUT" w:hAnsi="Times SUT" w:cs="Times SUT"/>
        </w:rPr>
        <w:t xml:space="preserve">Tõs; </w:t>
      </w:r>
      <w:r w:rsidRPr="00E3787E">
        <w:rPr>
          <w:rFonts w:ascii="Times SUT" w:hAnsi="Times SUT" w:cs="Times SUT"/>
          <w:i/>
        </w:rPr>
        <w:t xml:space="preserve">kanastan leib ei sünni `süia </w:t>
      </w:r>
      <w:r w:rsidRPr="00E3787E">
        <w:rPr>
          <w:rFonts w:ascii="Times SUT" w:hAnsi="Times SUT" w:cs="Times SUT"/>
        </w:rPr>
        <w:t xml:space="preserve">Tor; </w:t>
      </w:r>
      <w:r w:rsidRPr="00E3787E">
        <w:rPr>
          <w:rFonts w:ascii="Times SUT" w:hAnsi="Times SUT" w:cs="Times SUT"/>
          <w:i/>
        </w:rPr>
        <w:t>leib on ää kanastand</w:t>
      </w:r>
      <w:r w:rsidRPr="00E3787E">
        <w:rPr>
          <w:rFonts w:ascii="Times SUT" w:hAnsi="Times SUT" w:cs="Times SUT"/>
        </w:rPr>
        <w:t xml:space="preserve"> Sim; </w:t>
      </w:r>
      <w:r w:rsidRPr="00E3787E">
        <w:rPr>
          <w:rFonts w:ascii="Times SUT" w:hAnsi="Times SUT" w:cs="Times SUT"/>
          <w:i/>
        </w:rPr>
        <w:t xml:space="preserve">leib pealt kanastama läind </w:t>
      </w:r>
      <w:r w:rsidRPr="00E3787E">
        <w:rPr>
          <w:rFonts w:ascii="Times SUT" w:hAnsi="Times SUT" w:cs="Times SUT"/>
        </w:rPr>
        <w:t>SJn</w:t>
      </w:r>
      <w:r w:rsidRPr="00E3787E">
        <w:rPr>
          <w:rFonts w:ascii="Times SUT" w:hAnsi="Times SUT" w:cs="Times SUT"/>
          <w:b/>
        </w:rPr>
        <w:t xml:space="preserve"> c. </w:t>
      </w:r>
      <w:r w:rsidRPr="00E3787E">
        <w:rPr>
          <w:rFonts w:ascii="Times SUT" w:hAnsi="Times SUT" w:cs="Times SUT"/>
        </w:rPr>
        <w:t>(muudest toitudest, ka pesemata nõudest)</w:t>
      </w:r>
      <w:r w:rsidRPr="00E3787E">
        <w:rPr>
          <w:rFonts w:ascii="Times SUT" w:hAnsi="Times SUT" w:cs="Times SUT"/>
          <w:i/>
        </w:rPr>
        <w:t xml:space="preserve"> `tuhlid kanastavad ka `soojas seistes 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Khk; </w:t>
      </w:r>
      <w:r w:rsidRPr="00E3787E">
        <w:rPr>
          <w:rFonts w:ascii="Times SUT" w:hAnsi="Times SUT" w:cs="Times SUT"/>
          <w:i/>
        </w:rPr>
        <w:t xml:space="preserve">kalad lähvad kanastama, ais taga </w:t>
      </w:r>
      <w:r w:rsidRPr="00E3787E">
        <w:rPr>
          <w:rFonts w:ascii="Times SUT" w:hAnsi="Times SUT" w:cs="Times SUT"/>
        </w:rPr>
        <w:t xml:space="preserve">Muh; </w:t>
      </w:r>
      <w:r w:rsidRPr="00E3787E">
        <w:rPr>
          <w:rFonts w:ascii="Times SUT" w:hAnsi="Times SUT" w:cs="Times SUT"/>
          <w:i/>
        </w:rPr>
        <w:t xml:space="preserve">puu nõud `lähtväd koa seest kanastama, kui näd `niisked oo </w:t>
      </w:r>
      <w:r w:rsidRPr="00E3787E">
        <w:rPr>
          <w:rFonts w:ascii="Times SUT" w:hAnsi="Times SUT" w:cs="Times SUT"/>
        </w:rPr>
        <w:t xml:space="preserve">Mar;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la 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ti on kanastand, ei see sü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ni änam `ku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kille </w:t>
      </w:r>
      <w:r w:rsidRPr="00E3787E">
        <w:rPr>
          <w:rFonts w:ascii="Times SUT" w:hAnsi="Times SUT" w:cs="Times SUT"/>
        </w:rPr>
        <w:t xml:space="preserve">Ann; (hapukapsale) </w:t>
      </w:r>
      <w:r w:rsidRPr="00E3787E">
        <w:rPr>
          <w:rFonts w:ascii="Times SUT" w:hAnsi="Times SUT" w:cs="Times SUT"/>
          <w:i/>
        </w:rPr>
        <w:t>kanastand kord tuleb `peale. ta tuleb moosi purgile ka `peale</w:t>
      </w:r>
      <w:r w:rsidRPr="00E3787E">
        <w:rPr>
          <w:rFonts w:ascii="Times SUT" w:hAnsi="Times SUT" w:cs="Times SUT"/>
        </w:rPr>
        <w:t xml:space="preserve"> Pee;</w:t>
      </w:r>
      <w:r w:rsidRPr="00E3787E">
        <w:rPr>
          <w:rFonts w:ascii="Times SUT" w:hAnsi="Times SUT" w:cs="Times SUT"/>
          <w:i/>
        </w:rPr>
        <w:t xml:space="preserve"> ka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la raba läind kõik pialt kanastama </w:t>
      </w:r>
      <w:r w:rsidRPr="00E3787E">
        <w:rPr>
          <w:rFonts w:ascii="Times SUT" w:hAnsi="Times SUT" w:cs="Times SUT"/>
        </w:rPr>
        <w:t xml:space="preserve">Koe; </w:t>
      </w:r>
      <w:r w:rsidRPr="00E3787E">
        <w:rPr>
          <w:rFonts w:ascii="Times SUT" w:hAnsi="Times SUT" w:cs="Times SUT"/>
          <w:i/>
        </w:rPr>
        <w:t>toit on pialt ära kanastand</w:t>
      </w:r>
      <w:r w:rsidRPr="00E3787E">
        <w:rPr>
          <w:rFonts w:ascii="Times SUT" w:hAnsi="Times SUT" w:cs="Times SUT"/>
        </w:rPr>
        <w:t xml:space="preserve"> Ksi || väga hapuks minema (leivatainast)</w:t>
      </w:r>
      <w:r w:rsidRPr="00E3787E">
        <w:rPr>
          <w:rFonts w:ascii="Times SUT" w:hAnsi="Times SUT" w:cs="Times SUT"/>
          <w:i/>
        </w:rPr>
        <w:t xml:space="preserve"> leib on juba kanastand, maha vaond. on `tarbis `sõtkuma akata</w:t>
      </w:r>
      <w:r w:rsidRPr="00E3787E">
        <w:rPr>
          <w:rFonts w:ascii="Times SUT" w:hAnsi="Times SUT" w:cs="Times SUT"/>
        </w:rPr>
        <w:t xml:space="preserve"> Nis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Fonts w:ascii="Times SUT" w:hAnsi="Times SUT" w:cs="Times SUT"/>
          <w:b/>
        </w:rPr>
        <w:t>2. </w:t>
      </w:r>
      <w:r w:rsidRPr="00E3787E">
        <w:rPr>
          <w:rFonts w:ascii="Times SUT" w:hAnsi="Times SUT" w:cs="Times SUT"/>
        </w:rPr>
        <w:t xml:space="preserve">pehastama </w:t>
      </w:r>
      <w:r w:rsidRPr="00E3787E">
        <w:rPr>
          <w:rFonts w:ascii="Times SUT" w:hAnsi="Times SUT" w:cs="Times SUT"/>
          <w:i/>
        </w:rPr>
        <w:t>kase puu kanastand, väab sedasi `o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ja `valge abraja `näuga. isi veel puu niha </w:t>
      </w:r>
      <w:r w:rsidRPr="00E3787E">
        <w:rPr>
          <w:rFonts w:ascii="Times SUT" w:hAnsi="Times SUT" w:cs="Times SUT"/>
        </w:rPr>
        <w:t>(näha)</w:t>
      </w:r>
      <w:r w:rsidRPr="00E3787E">
        <w:rPr>
          <w:rFonts w:ascii="Times SUT" w:hAnsi="Times SUT" w:cs="Times SUT"/>
          <w:i/>
        </w:rPr>
        <w:t>, aga nii murus, lihab katti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riie on kanastand </w:t>
      </w:r>
      <w:r w:rsidRPr="00E3787E">
        <w:rPr>
          <w:rFonts w:ascii="Times SUT" w:hAnsi="Times SUT" w:cs="Times SUT"/>
        </w:rPr>
        <w:t xml:space="preserve">Jäm; </w:t>
      </w:r>
      <w:r w:rsidRPr="00E3787E">
        <w:rPr>
          <w:rFonts w:ascii="Times SUT" w:hAnsi="Times SUT" w:cs="Times SUT"/>
          <w:i/>
        </w:rPr>
        <w:t xml:space="preserve">puu kanastab ära </w:t>
      </w:r>
      <w:r w:rsidRPr="00E3787E">
        <w:rPr>
          <w:rFonts w:ascii="Times SUT" w:hAnsi="Times SUT" w:cs="Times SUT"/>
        </w:rPr>
        <w:t xml:space="preserve">(kui koorimata seisab) Ans; </w:t>
      </w:r>
      <w:r w:rsidRPr="00E3787E">
        <w:rPr>
          <w:rFonts w:ascii="Times SUT" w:hAnsi="Times SUT" w:cs="Times SUT"/>
          <w:i/>
        </w:rPr>
        <w:t xml:space="preserve">kanastet puu </w:t>
      </w:r>
      <w:r w:rsidRPr="00E3787E">
        <w:rPr>
          <w:rFonts w:ascii="Times SUT" w:hAnsi="Times SUT" w:cs="Times SUT"/>
        </w:rPr>
        <w:t>Tõs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kamastama, kõnastama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kanastama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kanastama </w:t>
      </w:r>
      <w:r w:rsidRPr="00E3787E">
        <w:rPr>
          <w:rFonts w:ascii="Times SUT" w:hAnsi="Times SUT" w:cs="Times SUT"/>
        </w:rPr>
        <w:t xml:space="preserve">SaId kangastuma, terendama </w:t>
      </w:r>
      <w:r w:rsidRPr="00E3787E">
        <w:rPr>
          <w:rFonts w:ascii="Times SUT" w:hAnsi="Times SUT" w:cs="Times SUT"/>
          <w:i/>
        </w:rPr>
        <w:t xml:space="preserve">sui Luulupe küla kanastab üle metsa </w:t>
      </w:r>
      <w:r w:rsidRPr="00E3787E">
        <w:rPr>
          <w:rFonts w:ascii="Times SUT" w:hAnsi="Times SUT" w:cs="Times SUT"/>
        </w:rPr>
        <w:t xml:space="preserve">Krj; </w:t>
      </w:r>
      <w:r w:rsidRPr="00E3787E">
        <w:rPr>
          <w:rFonts w:ascii="Times SUT" w:hAnsi="Times SUT" w:cs="Times SUT"/>
          <w:i/>
        </w:rPr>
        <w:t xml:space="preserve">kanastab üles, kui ilmad teiseks lähvad. vee seest kanastab Vätta maa puhas üles </w:t>
      </w:r>
      <w:r w:rsidRPr="00E3787E">
        <w:rPr>
          <w:rFonts w:ascii="Times SUT" w:hAnsi="Times SUT" w:cs="Times SUT"/>
        </w:rPr>
        <w:t xml:space="preserve">Pha; </w:t>
      </w:r>
      <w:r w:rsidRPr="00E3787E">
        <w:rPr>
          <w:rFonts w:ascii="Times SUT" w:hAnsi="Times SUT" w:cs="Times SUT"/>
          <w:i/>
        </w:rPr>
        <w:t>kergu to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>n kanastab vahel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 xml:space="preserve">Ruhnu suar kanastas käde </w:t>
      </w:r>
      <w:r w:rsidRPr="00E3787E">
        <w:rPr>
          <w:rFonts w:ascii="Times SUT" w:hAnsi="Times SUT" w:cs="Times SUT"/>
        </w:rPr>
        <w:t xml:space="preserve">Vll; </w:t>
      </w:r>
      <w:r w:rsidRPr="00E3787E">
        <w:rPr>
          <w:rFonts w:ascii="Times SUT" w:hAnsi="Times SUT" w:cs="Times SUT"/>
          <w:i/>
        </w:rPr>
        <w:t xml:space="preserve">see kanastab ehk `tempab üles </w:t>
      </w:r>
      <w:r w:rsidRPr="00E3787E">
        <w:rPr>
          <w:rFonts w:ascii="Times SUT" w:hAnsi="Times SUT" w:cs="Times SUT"/>
        </w:rPr>
        <w:t xml:space="preserve">Pöi || ühe värvuse mõju teise värvusega kahandama </w:t>
      </w:r>
      <w:r w:rsidRPr="00E3787E">
        <w:rPr>
          <w:rFonts w:ascii="Times SUT" w:hAnsi="Times SUT" w:cs="Times SUT"/>
          <w:i/>
        </w:rPr>
        <w:t xml:space="preserve">Nii kena kärts lilla kampsun, aga kanastab selle eledama lilla oma `körvas kohe ära </w:t>
      </w:r>
      <w:r w:rsidRPr="00E3787E">
        <w:rPr>
          <w:rFonts w:ascii="Times SUT" w:hAnsi="Times SUT" w:cs="Times SUT"/>
        </w:rPr>
        <w:t>Khk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kanastama</w:t>
      </w:r>
      <w:r w:rsidRPr="00E3787E">
        <w:rPr>
          <w:rStyle w:val="ms3"/>
          <w:rFonts w:ascii="Times SUT" w:hAnsi="Times SUT" w:cs="Times SUT"/>
        </w:rPr>
        <w:t>3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kanastama </w:t>
      </w:r>
      <w:r w:rsidRPr="00E3787E">
        <w:rPr>
          <w:rFonts w:ascii="Times SUT" w:hAnsi="Times SUT" w:cs="Times SUT"/>
        </w:rPr>
        <w:t>Pöi PJg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b/>
        </w:rPr>
        <w:t>a. </w:t>
      </w:r>
      <w:r w:rsidRPr="00E3787E">
        <w:rPr>
          <w:rFonts w:ascii="Times SUT" w:hAnsi="Times SUT" w:cs="Times SUT"/>
        </w:rPr>
        <w:t xml:space="preserve">parandama, kohendama </w:t>
      </w:r>
      <w:r w:rsidRPr="00E3787E">
        <w:rPr>
          <w:rFonts w:ascii="Times SUT" w:hAnsi="Times SUT" w:cs="Times SUT"/>
          <w:i/>
        </w:rPr>
        <w:t>ma kanasta seda natukse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tahab natukse kanasta </w:t>
      </w:r>
      <w:r w:rsidRPr="00E3787E">
        <w:rPr>
          <w:rFonts w:ascii="Times SUT" w:hAnsi="Times SUT" w:cs="Times SUT"/>
        </w:rPr>
        <w:t xml:space="preserve">Pöi </w:t>
      </w:r>
      <w:r w:rsidRPr="00E3787E">
        <w:rPr>
          <w:rFonts w:ascii="Times SUT" w:hAnsi="Times SUT" w:cs="Times SUT"/>
          <w:b/>
        </w:rPr>
        <w:t>b. </w:t>
      </w:r>
      <w:r w:rsidRPr="00E3787E">
        <w:rPr>
          <w:rFonts w:ascii="Times SUT" w:hAnsi="Times SUT" w:cs="Times SUT"/>
        </w:rPr>
        <w:t>viisu tallaalust risti läbi põimima</w:t>
      </w:r>
      <w:r w:rsidRPr="00E3787E">
        <w:rPr>
          <w:rFonts w:ascii="Times SUT" w:hAnsi="Times SUT" w:cs="Times SUT"/>
          <w:i/>
        </w:rPr>
        <w:t xml:space="preserve"> viisa tegemene. viimane kord `öeldakse `viisku kanastada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 xml:space="preserve">viisa kanastamine, `risti `põiki talla alt läbi </w:t>
      </w:r>
      <w:r w:rsidRPr="00E3787E">
        <w:rPr>
          <w:rFonts w:ascii="Times SUT" w:hAnsi="Times SUT" w:cs="Times SUT"/>
        </w:rPr>
        <w:t xml:space="preserve">PJg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 kannastama </w:t>
      </w:r>
      <w:r w:rsidRPr="00E3787E">
        <w:rPr>
          <w:rFonts w:ascii="Times SUT" w:hAnsi="Times SUT" w:cs="Times SUT"/>
          <w:b/>
        </w:rPr>
        <w:t>c. </w:t>
      </w:r>
      <w:r w:rsidRPr="00E3787E">
        <w:rPr>
          <w:rFonts w:ascii="Times SUT" w:hAnsi="Times SUT" w:cs="Times SUT"/>
        </w:rPr>
        <w:t xml:space="preserve">tarretama, kallerdama </w:t>
      </w:r>
      <w:r w:rsidRPr="00E3787E">
        <w:rPr>
          <w:rFonts w:ascii="Times SUT" w:hAnsi="Times SUT" w:cs="Times SUT"/>
          <w:i/>
        </w:rPr>
        <w:t xml:space="preserve">see </w:t>
      </w:r>
      <w:r w:rsidRPr="00E3787E">
        <w:rPr>
          <w:rFonts w:ascii="Times SUT" w:hAnsi="Times SUT" w:cs="Times SUT"/>
        </w:rPr>
        <w:t>(sült)</w:t>
      </w:r>
      <w:r w:rsidRPr="00E3787E">
        <w:rPr>
          <w:rFonts w:ascii="Times SUT" w:hAnsi="Times SUT" w:cs="Times SUT"/>
          <w:i/>
        </w:rPr>
        <w:t xml:space="preserve"> kanastab äe küll </w:t>
      </w:r>
      <w:r w:rsidRPr="00E3787E">
        <w:rPr>
          <w:rFonts w:ascii="Times SUT" w:hAnsi="Times SUT" w:cs="Times SUT"/>
        </w:rPr>
        <w:t>Pöi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kanastis</w:t>
      </w:r>
      <w:r w:rsidRPr="00E3787E">
        <w:rPr>
          <w:rFonts w:ascii="Times SUT" w:hAnsi="Times SUT" w:cs="Times SUT"/>
          <w:i/>
        </w:rPr>
        <w:t xml:space="preserve"> kanastis </w:t>
      </w:r>
      <w:r w:rsidRPr="00E3787E">
        <w:rPr>
          <w:rFonts w:ascii="Times SUT" w:hAnsi="Times SUT" w:cs="Times SUT"/>
        </w:rPr>
        <w:t xml:space="preserve">Koe, </w:t>
      </w:r>
      <w:r w:rsidRPr="00E3787E">
        <w:rPr>
          <w:rFonts w:ascii="Times SUT" w:hAnsi="Times SUT" w:cs="Times SUT"/>
          <w:i/>
        </w:rPr>
        <w:noBreakHyphen/>
        <w:t xml:space="preserve">es </w:t>
      </w:r>
      <w:r w:rsidRPr="00E3787E">
        <w:rPr>
          <w:rFonts w:ascii="Times SUT" w:hAnsi="Times SUT" w:cs="Times SUT"/>
        </w:rPr>
        <w:t>JMd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Lai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Plt, g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  <w:t xml:space="preserve">e </w:t>
      </w:r>
      <w:r w:rsidRPr="00E3787E">
        <w:rPr>
          <w:rFonts w:ascii="Times SUT" w:hAnsi="Times SUT" w:cs="Times SUT"/>
        </w:rPr>
        <w:t xml:space="preserve">hallituskord </w:t>
      </w:r>
      <w:r w:rsidRPr="00E3787E">
        <w:rPr>
          <w:rFonts w:ascii="Times SUT" w:hAnsi="Times SUT" w:cs="Times SUT"/>
          <w:i/>
        </w:rPr>
        <w:t xml:space="preserve">õllele tuleb kanastese kord `piale, kui kaua ja lahtiselt seesab </w:t>
      </w:r>
      <w:r w:rsidRPr="00E3787E">
        <w:rPr>
          <w:rFonts w:ascii="Times SUT" w:hAnsi="Times SUT" w:cs="Times SUT"/>
        </w:rPr>
        <w:t>JMd;</w:t>
      </w:r>
      <w:r w:rsidRPr="00E3787E">
        <w:rPr>
          <w:rFonts w:ascii="Times SUT" w:hAnsi="Times SUT" w:cs="Times SUT"/>
          <w:i/>
        </w:rPr>
        <w:t xml:space="preserve"> kanastise korra vetab ka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lale `piale </w:t>
      </w:r>
      <w:r w:rsidRPr="00E3787E">
        <w:rPr>
          <w:rFonts w:ascii="Times SUT" w:hAnsi="Times SUT" w:cs="Times SUT"/>
        </w:rPr>
        <w:t xml:space="preserve">Koe; </w:t>
      </w:r>
      <w:r w:rsidRPr="00E3787E">
        <w:rPr>
          <w:rFonts w:ascii="Times SUT" w:hAnsi="Times SUT" w:cs="Times SUT"/>
          <w:i/>
        </w:rPr>
        <w:t xml:space="preserve">kanastes tõmmand `veele `piale </w:t>
      </w:r>
      <w:r w:rsidRPr="00E3787E">
        <w:rPr>
          <w:rFonts w:ascii="Times SUT" w:hAnsi="Times SUT" w:cs="Times SUT"/>
        </w:rPr>
        <w:t xml:space="preserve">Plt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kanastus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kanastus1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kanastus </w:t>
      </w:r>
      <w:r w:rsidRPr="00E3787E">
        <w:rPr>
          <w:rFonts w:ascii="Times SUT" w:hAnsi="Times SUT" w:cs="Times SUT"/>
        </w:rPr>
        <w:t>g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  <w:t xml:space="preserve">e </w:t>
      </w:r>
      <w:r w:rsidRPr="00E3787E">
        <w:rPr>
          <w:rFonts w:ascii="Times SUT" w:hAnsi="Times SUT" w:cs="Times SUT"/>
        </w:rPr>
        <w:t>Jäm Pöi Mar Mär Kse JJn Koe Sim hallitus `</w:t>
      </w:r>
      <w:r w:rsidRPr="00E3787E">
        <w:rPr>
          <w:rFonts w:ascii="Times SUT" w:hAnsi="Times SUT" w:cs="Times SUT"/>
          <w:i/>
        </w:rPr>
        <w:t xml:space="preserve">lõika see kanastus leibä pialt ää </w:t>
      </w:r>
      <w:r w:rsidRPr="00E3787E">
        <w:rPr>
          <w:rFonts w:ascii="Times SUT" w:hAnsi="Times SUT" w:cs="Times SUT"/>
        </w:rPr>
        <w:t xml:space="preserve">Mar; </w:t>
      </w:r>
      <w:r w:rsidRPr="00E3787E">
        <w:rPr>
          <w:rFonts w:ascii="Times SUT" w:hAnsi="Times SUT" w:cs="Times SUT"/>
          <w:i/>
        </w:rPr>
        <w:t xml:space="preserve">piimal oli veike kanastuse kord peal </w:t>
      </w:r>
      <w:r w:rsidRPr="00E3787E">
        <w:rPr>
          <w:rFonts w:ascii="Times SUT" w:hAnsi="Times SUT" w:cs="Times SUT"/>
        </w:rPr>
        <w:t xml:space="preserve">Mär; </w:t>
      </w:r>
      <w:r w:rsidRPr="00E3787E">
        <w:rPr>
          <w:rFonts w:ascii="Times SUT" w:hAnsi="Times SUT" w:cs="Times SUT"/>
          <w:i/>
        </w:rPr>
        <w:t>kanastus tuleb</w:t>
      </w:r>
      <w:r w:rsidRPr="00E3787E">
        <w:rPr>
          <w:rFonts w:ascii="Times SUT" w:hAnsi="Times SUT" w:cs="Times SUT"/>
        </w:rPr>
        <w:t xml:space="preserve"> [mahlale] `</w:t>
      </w:r>
      <w:r w:rsidRPr="00E3787E">
        <w:rPr>
          <w:rFonts w:ascii="Times SUT" w:hAnsi="Times SUT" w:cs="Times SUT"/>
          <w:i/>
        </w:rPr>
        <w:t xml:space="preserve">peale, libe ja `valge kord </w:t>
      </w:r>
      <w:r w:rsidRPr="00E3787E">
        <w:rPr>
          <w:rFonts w:ascii="Times SUT" w:hAnsi="Times SUT" w:cs="Times SUT"/>
        </w:rPr>
        <w:t xml:space="preserve">JJn; </w:t>
      </w:r>
      <w:r w:rsidRPr="00E3787E">
        <w:rPr>
          <w:rFonts w:ascii="Times SUT" w:hAnsi="Times SUT" w:cs="Times SUT"/>
          <w:i/>
        </w:rPr>
        <w:t>kanastuse kord piimal pial</w:t>
      </w:r>
      <w:r w:rsidRPr="00E3787E">
        <w:rPr>
          <w:rFonts w:ascii="Times SUT" w:hAnsi="Times SUT" w:cs="Times SUT"/>
        </w:rPr>
        <w:t xml:space="preserve"> Sim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kanastis, kõnastus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kanastus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  <w:b/>
        </w:rPr>
        <w:t> </w:t>
      </w:r>
      <w:r w:rsidRPr="00E3787E">
        <w:rPr>
          <w:rFonts w:ascii="Times SUT" w:hAnsi="Times SUT" w:cs="Times SUT"/>
        </w:rPr>
        <w:t xml:space="preserve">kangastus </w:t>
      </w:r>
      <w:r w:rsidRPr="00E3787E">
        <w:rPr>
          <w:rFonts w:ascii="Times SUT" w:hAnsi="Times SUT" w:cs="Times SUT"/>
          <w:i/>
        </w:rPr>
        <w:t xml:space="preserve">Vahest on veel mere peal `sõuke kanastus, põhi paistab kõik `maale äe, nasvad ja maa nukid kõik on `kõrges, ölal `õhkus </w:t>
      </w:r>
      <w:r w:rsidRPr="00E3787E">
        <w:rPr>
          <w:rFonts w:ascii="Times SUT" w:hAnsi="Times SUT" w:cs="Times SUT"/>
        </w:rPr>
        <w:t>Pöi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sõrg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(sõlm) </w:t>
      </w:r>
      <w:r w:rsidRPr="00E3787E">
        <w:rPr>
          <w:rFonts w:ascii="Times SUT" w:hAnsi="Times SUT" w:cs="Times SUT"/>
          <w:i/>
        </w:rPr>
        <w:t>`nitse `peava silmussen olema, mu</w:t>
      </w:r>
      <w:r w:rsidR="00E3787E" w:rsidRPr="00E3787E">
        <w:rPr>
          <w:rFonts w:ascii="Times SUT" w:hAnsi="Times SUT" w:cs="Times SUT"/>
          <w:i/>
        </w:rPr>
        <w:t>d́</w:t>
      </w:r>
      <w:r w:rsidRPr="00E3787E">
        <w:rPr>
          <w:rFonts w:ascii="Times SUT" w:hAnsi="Times SUT" w:cs="Times SUT"/>
          <w:i/>
        </w:rPr>
        <w:t xml:space="preserve">u ei joose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ei tohi kana`sõrga panna </w:t>
      </w:r>
      <w:r w:rsidRPr="00E3787E">
        <w:rPr>
          <w:rFonts w:ascii="Times SUT" w:hAnsi="Times SUT" w:cs="Times SUT"/>
        </w:rPr>
        <w:t xml:space="preserve">Ote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sälgä</w:t>
      </w:r>
      <w:r w:rsidRPr="00E3787E">
        <w:rPr>
          <w:rFonts w:ascii="Times SUT" w:hAnsi="Times SUT" w:cs="Times SUT"/>
          <w:b/>
        </w:rPr>
        <w:t xml:space="preserve"> 1. </w:t>
      </w:r>
      <w:r w:rsidRPr="00E3787E">
        <w:rPr>
          <w:rFonts w:ascii="Times SUT" w:hAnsi="Times SUT" w:cs="Times SUT"/>
        </w:rPr>
        <w:t xml:space="preserve">liigselt keerdu, krussi (lõnga korrutamisel või nööri keerutamisel) </w:t>
      </w:r>
      <w:r w:rsidRPr="00E3787E">
        <w:rPr>
          <w:rFonts w:ascii="Times SUT" w:hAnsi="Times SUT" w:cs="Times SUT"/>
          <w:i/>
        </w:rPr>
        <w:t>villane nõnda kana`sä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gä ei lää kui linane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`i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kmise man läits kana`sä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gä </w:t>
      </w:r>
      <w:r w:rsidRPr="00E3787E">
        <w:rPr>
          <w:rFonts w:ascii="Times SUT" w:hAnsi="Times SUT" w:cs="Times SUT"/>
        </w:rPr>
        <w:t xml:space="preserve">Ran; </w:t>
      </w:r>
      <w:r w:rsidRPr="00E3787E">
        <w:rPr>
          <w:rFonts w:ascii="Times SUT" w:hAnsi="Times SUT" w:cs="Times SUT"/>
          <w:i/>
        </w:rPr>
        <w:t>niit lätt kana`sä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gä, lang ei lää </w:t>
      </w:r>
      <w:r w:rsidRPr="00E3787E">
        <w:rPr>
          <w:rFonts w:ascii="Times SUT" w:hAnsi="Times SUT" w:cs="Times SUT"/>
        </w:rPr>
        <w:t xml:space="preserve">Kam; </w:t>
      </w:r>
      <w:r w:rsidRPr="00E3787E">
        <w:rPr>
          <w:rFonts w:ascii="Times SUT" w:hAnsi="Times SUT" w:cs="Times SUT"/>
          <w:i/>
        </w:rPr>
        <w:t>ku `kapla tetäss ja siss kruppi lätt, siss üteldass, et lätt kana`sä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gä </w:t>
      </w:r>
      <w:r w:rsidRPr="00E3787E">
        <w:rPr>
          <w:rFonts w:ascii="Times SUT" w:hAnsi="Times SUT" w:cs="Times SUT"/>
        </w:rPr>
        <w:t xml:space="preserve">Ote; </w:t>
      </w:r>
      <w:r w:rsidRPr="00E3787E">
        <w:rPr>
          <w:rFonts w:ascii="Times SUT" w:hAnsi="Times SUT" w:cs="Times SUT"/>
          <w:i/>
        </w:rPr>
        <w:t>lang lätt kana `sä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gä ku isitäss, s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>ss ku tõnõ lang jääss pikembält, tõnõ om tra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min, s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>ss t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 nõrgõmba langa k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rd jääss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tõsõlõ pikembält pääle, s</w:t>
      </w:r>
      <w:r w:rsidR="00E3787E" w:rsidRPr="00E3787E">
        <w:rPr>
          <w:rFonts w:ascii="Times SUT" w:hAnsi="Times SUT" w:cs="Times SUT"/>
          <w:i/>
        </w:rPr>
        <w:t>õ̭</w:t>
      </w:r>
      <w:r w:rsidRPr="00E3787E">
        <w:rPr>
          <w:rFonts w:ascii="Times SUT" w:hAnsi="Times SUT" w:cs="Times SUT"/>
          <w:i/>
        </w:rPr>
        <w:t>ss t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d üldäss et, lang lä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 kana `sä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gä</w:t>
      </w:r>
      <w:r w:rsidRPr="00E3787E">
        <w:rPr>
          <w:rFonts w:ascii="Times SUT" w:hAnsi="Times SUT" w:cs="Times SUT"/>
        </w:rPr>
        <w:t xml:space="preserve"> Kan;</w:t>
      </w:r>
      <w:r w:rsidRPr="00E3787E">
        <w:rPr>
          <w:rFonts w:ascii="Times SUT" w:hAnsi="Times SUT" w:cs="Times SUT"/>
          <w:i/>
        </w:rPr>
        <w:t xml:space="preserve"> t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 ilusadõ, ala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tettü kana`sä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gä </w:t>
      </w:r>
      <w:r w:rsidRPr="00E3787E">
        <w:rPr>
          <w:rFonts w:ascii="Times SUT" w:hAnsi="Times SUT" w:cs="Times SUT"/>
        </w:rPr>
        <w:t xml:space="preserve">Har; </w:t>
      </w:r>
      <w:r w:rsidRPr="00E3787E">
        <w:rPr>
          <w:rFonts w:ascii="Times SUT" w:hAnsi="Times SUT" w:cs="Times SUT"/>
          <w:i/>
        </w:rPr>
        <w:t>ärä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`i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ku `langa kana`sä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gä </w:t>
      </w:r>
      <w:r w:rsidRPr="00E3787E">
        <w:rPr>
          <w:rFonts w:ascii="Times SUT" w:hAnsi="Times SUT" w:cs="Times SUT"/>
        </w:rPr>
        <w:t xml:space="preserve">Räp </w:t>
      </w:r>
      <w:r w:rsidRPr="00E3787E">
        <w:rPr>
          <w:rFonts w:ascii="Times SUT" w:hAnsi="Times SUT" w:cs="Times SUT"/>
        </w:rPr>
        <w:tab/>
      </w:r>
      <w:r w:rsidRPr="00E3787E">
        <w:rPr>
          <w:rFonts w:ascii="Times SUT" w:hAnsi="Times SUT" w:cs="Times SUT"/>
        </w:rPr>
        <w:tab/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2. </w:t>
      </w:r>
      <w:r w:rsidRPr="00E3787E">
        <w:rPr>
          <w:rFonts w:ascii="Times SUT" w:hAnsi="Times SUT" w:cs="Times SUT"/>
        </w:rPr>
        <w:t>kananahale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>Joosi kerge rõivaga vällä, nigu kahmõ tu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pääle ja ihu lä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s kana`sä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gä </w:t>
      </w:r>
      <w:r w:rsidRPr="00E3787E">
        <w:rPr>
          <w:rFonts w:ascii="Times SUT" w:hAnsi="Times SUT" w:cs="Times SUT"/>
        </w:rPr>
        <w:t>Urv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kanaselga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säl(l)än</w:t>
      </w:r>
      <w:r w:rsidRPr="00E3787E">
        <w:rPr>
          <w:rFonts w:ascii="Times SUT" w:hAnsi="Times SUT" w:cs="Times SUT"/>
          <w:b/>
        </w:rPr>
        <w:t xml:space="preserve"> 1.</w:t>
      </w:r>
      <w:r w:rsidRPr="00E3787E">
        <w:rPr>
          <w:rFonts w:ascii="Times SUT" w:hAnsi="Times SUT" w:cs="Times SUT"/>
        </w:rPr>
        <w:t xml:space="preserve"> keerdus, krussis (korrutatud lõng) </w:t>
      </w:r>
      <w:r w:rsidRPr="00E3787E">
        <w:rPr>
          <w:rFonts w:ascii="Times SUT" w:hAnsi="Times SUT" w:cs="Times SUT"/>
          <w:i/>
        </w:rPr>
        <w:t xml:space="preserve">sukass ja `kindas kõlvass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aga `kangade es `kõlba </w:t>
      </w:r>
      <w:r w:rsidRPr="00E3787E">
        <w:rPr>
          <w:rFonts w:ascii="Times SUT" w:hAnsi="Times SUT" w:cs="Times SUT"/>
        </w:rPr>
        <w:t>[lõng]</w:t>
      </w:r>
      <w:r w:rsidRPr="00E3787E">
        <w:rPr>
          <w:rFonts w:ascii="Times SUT" w:hAnsi="Times SUT" w:cs="Times SUT"/>
          <w:i/>
        </w:rPr>
        <w:t xml:space="preserve"> mes kanasä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län `o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li </w:t>
      </w:r>
      <w:r w:rsidRPr="00E3787E">
        <w:rPr>
          <w:rFonts w:ascii="Times SUT" w:hAnsi="Times SUT" w:cs="Times SUT"/>
        </w:rPr>
        <w:t xml:space="preserve">Ran; </w:t>
      </w:r>
      <w:r w:rsidRPr="00E3787E">
        <w:rPr>
          <w:rFonts w:ascii="Times SUT" w:hAnsi="Times SUT" w:cs="Times SUT"/>
          <w:i/>
        </w:rPr>
        <w:t>Sää</w:t>
      </w:r>
      <w:r w:rsidR="00E3787E" w:rsidRPr="00E3787E">
        <w:rPr>
          <w:rFonts w:ascii="Times SUT" w:hAnsi="Times SUT" w:cs="Times SUT"/>
          <w:i/>
        </w:rPr>
        <w:t>d́</w:t>
      </w:r>
      <w:r w:rsidRPr="00E3787E">
        <w:rPr>
          <w:rFonts w:ascii="Times SUT" w:hAnsi="Times SUT" w:cs="Times SUT"/>
          <w:i/>
        </w:rPr>
        <w:t>se latsõ i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kma, t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 tsurksõ langa är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>, kotussilda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 loid, siss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 kanasälän </w:t>
      </w:r>
      <w:r w:rsidRPr="00E3787E">
        <w:rPr>
          <w:rFonts w:ascii="Times SUT" w:hAnsi="Times SUT" w:cs="Times SUT"/>
        </w:rPr>
        <w:t xml:space="preserve">Urv; </w:t>
      </w:r>
      <w:r w:rsidRPr="00E3787E">
        <w:rPr>
          <w:rFonts w:ascii="Times SUT" w:hAnsi="Times SUT" w:cs="Times SUT"/>
          <w:i/>
        </w:rPr>
        <w:t>ei mõista `kapla tetä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, ta om alasi kana sällän </w:t>
      </w:r>
      <w:r w:rsidRPr="00E3787E">
        <w:rPr>
          <w:rFonts w:ascii="Times SUT" w:hAnsi="Times SUT" w:cs="Times SUT"/>
        </w:rPr>
        <w:t xml:space="preserve">Har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kanasellan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</w:t>
      </w:r>
      <w:r w:rsidRPr="00E3787E">
        <w:rPr>
          <w:rFonts w:ascii="Times SUT" w:hAnsi="Times SUT" w:cs="Times SUT"/>
          <w:b/>
          <w:i/>
        </w:rPr>
        <w:t>.</w:t>
      </w:r>
      <w:r w:rsidRPr="00E3787E">
        <w:rPr>
          <w:rFonts w:ascii="Times SUT" w:hAnsi="Times SUT" w:cs="Times SUT"/>
        </w:rPr>
        <w:t> kananahal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[ihu] </w:t>
      </w:r>
      <w:r w:rsidRPr="00E3787E">
        <w:rPr>
          <w:rFonts w:ascii="Times SUT" w:hAnsi="Times SUT" w:cs="Times SUT"/>
          <w:i/>
        </w:rPr>
        <w:t xml:space="preserve">kanasälän </w:t>
      </w:r>
      <w:r w:rsidRPr="00E3787E">
        <w:rPr>
          <w:rFonts w:ascii="Times SUT" w:hAnsi="Times SUT" w:cs="Times SUT"/>
        </w:rPr>
        <w:t xml:space="preserve">Urv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kanaseljas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kanat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kana|t </w:t>
      </w:r>
      <w:r w:rsidRPr="00E3787E">
        <w:rPr>
          <w:rFonts w:ascii="Times SUT" w:hAnsi="Times SUT" w:cs="Times SUT"/>
        </w:rPr>
        <w:t>g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  <w:t xml:space="preserve">ti </w:t>
      </w:r>
      <w:r w:rsidRPr="00E3787E">
        <w:rPr>
          <w:rFonts w:ascii="Times SUT" w:hAnsi="Times SUT" w:cs="Times SUT"/>
        </w:rPr>
        <w:t xml:space="preserve">Trm Ran; </w:t>
      </w:r>
      <w:r w:rsidRPr="00E3787E">
        <w:rPr>
          <w:rFonts w:ascii="Times SUT" w:hAnsi="Times SUT" w:cs="Times SUT"/>
          <w:i/>
        </w:rPr>
        <w:t>kana|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noBreakHyphen/>
        <w:t xml:space="preserve">ti </w:t>
      </w:r>
      <w:r w:rsidRPr="00E3787E">
        <w:rPr>
          <w:rFonts w:ascii="Times SUT" w:hAnsi="Times SUT" w:cs="Times SUT"/>
        </w:rPr>
        <w:t xml:space="preserve">Kod, </w:t>
      </w:r>
      <w:r w:rsidRPr="00E3787E">
        <w:rPr>
          <w:rFonts w:ascii="Times SUT" w:hAnsi="Times SUT" w:cs="Times SUT"/>
          <w:i/>
        </w:rPr>
        <w:noBreakHyphen/>
        <w:t xml:space="preserve">te </w:t>
      </w:r>
      <w:r w:rsidRPr="00E3787E">
        <w:rPr>
          <w:rFonts w:ascii="Times SUT" w:hAnsi="Times SUT" w:cs="Times SUT"/>
        </w:rPr>
        <w:t xml:space="preserve">Räp, </w:t>
      </w:r>
      <w:r w:rsidRPr="00E3787E">
        <w:rPr>
          <w:rFonts w:ascii="Times SUT" w:hAnsi="Times SUT" w:cs="Times SUT"/>
          <w:i/>
        </w:rPr>
        <w:noBreakHyphen/>
        <w:t xml:space="preserve">da, </w:t>
      </w:r>
      <w:r w:rsidRPr="00E3787E">
        <w:rPr>
          <w:rFonts w:ascii="Times SUT" w:hAnsi="Times SUT" w:cs="Times SUT"/>
          <w:i/>
        </w:rPr>
        <w:noBreakHyphen/>
        <w:t xml:space="preserve">de, </w:t>
      </w:r>
      <w:r w:rsidRPr="00E3787E">
        <w:rPr>
          <w:rFonts w:ascii="Times SUT" w:hAnsi="Times SUT" w:cs="Times SUT"/>
          <w:i/>
        </w:rPr>
        <w:noBreakHyphen/>
        <w:t xml:space="preserve">di, </w:t>
      </w:r>
      <w:r w:rsidRPr="00E3787E">
        <w:rPr>
          <w:rFonts w:ascii="Times SUT" w:hAnsi="Times SUT" w:cs="Times SUT"/>
          <w:i/>
        </w:rPr>
        <w:noBreakHyphen/>
        <w:t xml:space="preserve">ti </w:t>
      </w:r>
      <w:r w:rsidRPr="00E3787E">
        <w:rPr>
          <w:rFonts w:ascii="Times SUT" w:hAnsi="Times SUT" w:cs="Times SUT"/>
        </w:rPr>
        <w:t>Se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jäme köis, tross</w:t>
      </w:r>
      <w:r w:rsidRPr="00E3787E">
        <w:rPr>
          <w:rFonts w:ascii="Times SUT" w:hAnsi="Times SUT" w:cs="Times SUT"/>
          <w:i/>
        </w:rPr>
        <w:t xml:space="preserve"> `ankur on põhjas, kanat on taga, kanati taga külles on kabra</w:t>
      </w:r>
      <w:r w:rsidRPr="00E3787E">
        <w:rPr>
          <w:rFonts w:ascii="Times SUT" w:hAnsi="Times SUT" w:cs="Times SUT"/>
        </w:rPr>
        <w:t xml:space="preserve"> Trm; </w:t>
      </w:r>
      <w:r w:rsidRPr="00E3787E">
        <w:rPr>
          <w:rFonts w:ascii="Times SUT" w:hAnsi="Times SUT" w:cs="Times SUT"/>
          <w:i/>
        </w:rPr>
        <w:t>kanatega lastass nooda riista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`sisse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veereriistol näil ei olõ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kanatet </w:t>
      </w:r>
      <w:r w:rsidRPr="00E3787E">
        <w:rPr>
          <w:rFonts w:ascii="Times SUT" w:hAnsi="Times SUT" w:cs="Times SUT"/>
        </w:rPr>
        <w:t xml:space="preserve">Räp; </w:t>
      </w:r>
      <w:r w:rsidRPr="00E3787E">
        <w:rPr>
          <w:rFonts w:ascii="Times SUT" w:hAnsi="Times SUT" w:cs="Times SUT"/>
          <w:i/>
        </w:rPr>
        <w:t>kanadaga kisut `k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rma kinni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 xml:space="preserve">heidivä kanada `kaala põdralõ </w:t>
      </w:r>
      <w:r w:rsidRPr="00E3787E">
        <w:rPr>
          <w:rFonts w:ascii="Times SUT" w:hAnsi="Times SUT" w:cs="Times SUT"/>
        </w:rPr>
        <w:t>Se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</w:rPr>
        <w:t>*</w:t>
      </w:r>
      <w:r w:rsidRPr="00E3787E">
        <w:rPr>
          <w:rFonts w:ascii="Times SUT" w:hAnsi="Times SUT" w:cs="Times SUT"/>
          <w:b/>
        </w:rPr>
        <w:t xml:space="preserve">kanatama </w:t>
      </w:r>
      <w:r w:rsidR="00E3787E" w:rsidRPr="00E3787E">
        <w:rPr>
          <w:rFonts w:ascii="Times SUT" w:hAnsi="Times SUT" w:cs="Times SUT"/>
        </w:rPr>
        <w:t>”</w:t>
      </w:r>
      <w:r w:rsidRPr="00E3787E">
        <w:rPr>
          <w:rFonts w:ascii="Times SUT" w:hAnsi="Times SUT" w:cs="Times SUT"/>
        </w:rPr>
        <w:t>hellitama</w:t>
      </w:r>
      <w:r w:rsidR="00E3787E" w:rsidRPr="00E3787E">
        <w:rPr>
          <w:rFonts w:ascii="Times SUT" w:hAnsi="Times SUT" w:cs="Times SUT"/>
        </w:rPr>
        <w:t>”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kanatagu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i· ja he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lätägu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i·, är he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lätat `väega </w:t>
      </w:r>
      <w:r w:rsidRPr="00E3787E">
        <w:rPr>
          <w:rFonts w:ascii="Times SUT" w:hAnsi="Times SUT" w:cs="Times SUT"/>
        </w:rPr>
        <w:t>Se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kanatamma</w:t>
      </w:r>
      <w:r w:rsidRPr="00E3787E">
        <w:rPr>
          <w:rFonts w:ascii="Times SUT" w:hAnsi="Times SUT" w:cs="Times SUT"/>
          <w:i/>
        </w:rPr>
        <w:t xml:space="preserve">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atamma</w:t>
      </w:r>
      <w:r w:rsidRPr="00E3787E">
        <w:rPr>
          <w:rFonts w:ascii="Times SUT" w:hAnsi="Times SUT" w:cs="Times SUT"/>
        </w:rPr>
        <w:t xml:space="preserve"> Rõu Vas Se ajama, kihutama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ada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ruttu takast, mo</w:t>
      </w:r>
      <w:r w:rsidR="00E3787E" w:rsidRPr="00E3787E">
        <w:rPr>
          <w:rFonts w:ascii="Times SUT" w:hAnsi="Times SUT" w:cs="Times SUT"/>
          <w:i/>
        </w:rPr>
        <w:t>d́</w:t>
      </w:r>
      <w:r w:rsidRPr="00E3787E">
        <w:rPr>
          <w:rFonts w:ascii="Times SUT" w:hAnsi="Times SUT" w:cs="Times SUT"/>
          <w:i/>
        </w:rPr>
        <w:t>u `lätvä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eläjä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`vi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jä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`os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sa jumma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, ku t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a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 veli hobõst </w:t>
      </w:r>
      <w:r w:rsidRPr="00E3787E">
        <w:rPr>
          <w:rFonts w:ascii="Times SUT" w:hAnsi="Times SUT" w:cs="Times SUT"/>
        </w:rPr>
        <w:t>Rõu; `</w:t>
      </w:r>
      <w:r w:rsidRPr="00E3787E">
        <w:rPr>
          <w:rFonts w:ascii="Times SUT" w:hAnsi="Times SUT" w:cs="Times SUT"/>
          <w:i/>
        </w:rPr>
        <w:t>mõ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li et tapa `oina ar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>, kauass tiä naid `la</w:t>
      </w:r>
      <w:r w:rsidR="00E3787E" w:rsidRPr="00E3787E">
        <w:rPr>
          <w:rFonts w:ascii="Times SUT" w:hAnsi="Times SUT" w:cs="Times SUT"/>
          <w:i/>
        </w:rPr>
        <w:t>ḿ</w:t>
      </w:r>
      <w:r w:rsidRPr="00E3787E">
        <w:rPr>
          <w:rFonts w:ascii="Times SUT" w:hAnsi="Times SUT" w:cs="Times SUT"/>
          <w:i/>
        </w:rPr>
        <w:t>bit takah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atass </w:t>
      </w:r>
      <w:r w:rsidRPr="00E3787E">
        <w:rPr>
          <w:rFonts w:ascii="Times SUT" w:hAnsi="Times SUT" w:cs="Times SUT"/>
        </w:rPr>
        <w:t xml:space="preserve">Vas; </w:t>
      </w:r>
      <w:r w:rsidRPr="00E3787E">
        <w:rPr>
          <w:rFonts w:ascii="Times SUT" w:hAnsi="Times SUT" w:cs="Times SUT"/>
          <w:i/>
        </w:rPr>
        <w:t>hobõst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ata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ada hobõst, aja kõvõbahe </w:t>
      </w:r>
      <w:r w:rsidRPr="00E3787E">
        <w:rPr>
          <w:rFonts w:ascii="Times SUT" w:hAnsi="Times SUT" w:cs="Times SUT"/>
        </w:rPr>
        <w:t>Se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tatt</w:t>
      </w:r>
      <w:r w:rsidRPr="00E3787E">
        <w:rPr>
          <w:rFonts w:ascii="Times SUT" w:hAnsi="Times SUT" w:cs="Times SUT"/>
        </w:rPr>
        <w:t xml:space="preserve"> (seen) – Lut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tool</w:t>
      </w:r>
      <w:r w:rsidRPr="00E3787E">
        <w:rPr>
          <w:rFonts w:ascii="Times SUT" w:hAnsi="Times SUT" w:cs="Times SUT"/>
          <w:b/>
        </w:rPr>
        <w:t xml:space="preserve"> 1. </w:t>
      </w:r>
      <w:r w:rsidRPr="00E3787E">
        <w:rPr>
          <w:rFonts w:ascii="Times SUT" w:hAnsi="Times SUT" w:cs="Times SUT"/>
        </w:rPr>
        <w:t xml:space="preserve">kanapuur Öösi olid kanad talvel ikka toas sängi all </w:t>
      </w:r>
      <w:r w:rsidRPr="00E3787E">
        <w:rPr>
          <w:rFonts w:ascii="Times SUT" w:hAnsi="Times SUT" w:cs="Times SUT"/>
          <w:i/>
        </w:rPr>
        <w:t xml:space="preserve">kanatoolis </w:t>
      </w:r>
      <w:r w:rsidRPr="00E3787E">
        <w:rPr>
          <w:rFonts w:ascii="Times SUT" w:hAnsi="Times SUT" w:cs="Times SUT"/>
        </w:rPr>
        <w:t xml:space="preserve">Käi; </w:t>
      </w:r>
      <w:r w:rsidRPr="00E3787E">
        <w:rPr>
          <w:rFonts w:ascii="Times SUT" w:hAnsi="Times SUT" w:cs="Times SUT"/>
          <w:i/>
        </w:rPr>
        <w:t xml:space="preserve">kanatoolid olid küll, paio `vetstest punoti, siis kanad olid `talve seal sees </w:t>
      </w:r>
      <w:r w:rsidRPr="00E3787E">
        <w:rPr>
          <w:rFonts w:ascii="Times SUT" w:hAnsi="Times SUT" w:cs="Times SUT"/>
        </w:rPr>
        <w:t xml:space="preserve">Mar; </w:t>
      </w:r>
      <w:r w:rsidRPr="00E3787E">
        <w:rPr>
          <w:rFonts w:ascii="Times SUT" w:hAnsi="Times SUT" w:cs="Times SUT"/>
          <w:i/>
        </w:rPr>
        <w:t xml:space="preserve">kana toel oli `pulkest `tehtud </w:t>
      </w:r>
      <w:r w:rsidRPr="00E3787E">
        <w:rPr>
          <w:rFonts w:ascii="Times SUT" w:hAnsi="Times SUT" w:cs="Times SUT"/>
        </w:rPr>
        <w:t xml:space="preserve">Var; </w:t>
      </w:r>
      <w:r w:rsidRPr="00E3787E">
        <w:rPr>
          <w:rFonts w:ascii="Times SUT" w:hAnsi="Times SUT" w:cs="Times SUT"/>
          <w:i/>
        </w:rPr>
        <w:t xml:space="preserve">kana`toolis `oiti kanu talbe </w:t>
      </w:r>
      <w:r w:rsidRPr="00E3787E">
        <w:rPr>
          <w:rFonts w:ascii="Times SUT" w:hAnsi="Times SUT" w:cs="Times SUT"/>
        </w:rPr>
        <w:t xml:space="preserve">Nis; </w:t>
      </w:r>
      <w:r w:rsidRPr="00E3787E">
        <w:rPr>
          <w:rFonts w:ascii="Times SUT" w:hAnsi="Times SUT" w:cs="Times SUT"/>
          <w:i/>
        </w:rPr>
        <w:t xml:space="preserve">kanatoolid olid vanal aal toas sulaste ja tüdrukute asemete all </w:t>
      </w:r>
      <w:r w:rsidRPr="00E3787E">
        <w:rPr>
          <w:rFonts w:ascii="Times SUT" w:hAnsi="Times SUT" w:cs="Times SUT"/>
        </w:rPr>
        <w:t xml:space="preserve">Juu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2. </w:t>
      </w:r>
      <w:r w:rsidRPr="00E3787E">
        <w:rPr>
          <w:rFonts w:ascii="Times SUT" w:hAnsi="Times SUT" w:cs="Times SUT"/>
        </w:rPr>
        <w:t xml:space="preserve">reele pealepandav pulkadest seljatugi </w:t>
      </w:r>
      <w:r w:rsidRPr="00E3787E">
        <w:rPr>
          <w:rFonts w:ascii="Times SUT" w:hAnsi="Times SUT" w:cs="Times SUT"/>
          <w:i/>
        </w:rPr>
        <w:t>kanatoo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 on sõedu aal, käib ree peal nagu soani 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latagune</w:t>
      </w:r>
      <w:r w:rsidRPr="00E3787E">
        <w:rPr>
          <w:rFonts w:ascii="Times SUT" w:hAnsi="Times SUT" w:cs="Times SUT"/>
        </w:rPr>
        <w:t xml:space="preserve"> Juu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tõbi</w:t>
      </w:r>
      <w:r w:rsidRPr="00E3787E">
        <w:rPr>
          <w:rFonts w:ascii="Times SUT" w:hAnsi="Times SUT" w:cs="Times SUT"/>
          <w:b/>
        </w:rPr>
        <w:t xml:space="preserve"> 1. </w:t>
      </w:r>
      <w:r w:rsidRPr="00E3787E">
        <w:rPr>
          <w:rFonts w:ascii="Times SUT" w:hAnsi="Times SUT" w:cs="Times SUT"/>
        </w:rPr>
        <w:t>kanapimedus</w:t>
      </w:r>
      <w:r w:rsidRPr="00E3787E">
        <w:rPr>
          <w:rFonts w:ascii="Times SUT" w:hAnsi="Times SUT" w:cs="Times SUT"/>
          <w:i/>
        </w:rPr>
        <w:t xml:space="preserve"> see on see kanatõbi, et `õhta nääb ka natuke </w:t>
      </w:r>
      <w:r w:rsidRPr="00E3787E">
        <w:rPr>
          <w:rFonts w:ascii="Times SUT" w:hAnsi="Times SUT" w:cs="Times SUT"/>
        </w:rPr>
        <w:t xml:space="preserve">Mar; </w:t>
      </w:r>
      <w:r w:rsidRPr="00E3787E">
        <w:rPr>
          <w:rFonts w:ascii="Times SUT" w:hAnsi="Times SUT" w:cs="Times SUT"/>
          <w:i/>
        </w:rPr>
        <w:t>kana tõbi, õdagu es näe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>, päivä omma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silmä terve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Räp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Fonts w:ascii="Times SUT" w:hAnsi="Times SUT" w:cs="Times SUT"/>
          <w:b/>
        </w:rPr>
        <w:t>2. </w:t>
      </w:r>
      <w:r w:rsidRPr="00E3787E">
        <w:rPr>
          <w:rFonts w:ascii="Times SUT" w:hAnsi="Times SUT" w:cs="Times SUT"/>
        </w:rPr>
        <w:t>lühinägelikkus – Rõu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3</w:t>
      </w:r>
      <w:r w:rsidRPr="00E3787E">
        <w:rPr>
          <w:rFonts w:ascii="Times SUT" w:hAnsi="Times SUT" w:cs="Times SUT"/>
        </w:rPr>
        <w:t>. kuutõbi – Se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4. </w:t>
      </w:r>
      <w:r w:rsidRPr="00E3787E">
        <w:rPr>
          <w:rFonts w:ascii="Times SUT" w:hAnsi="Times SUT" w:cs="Times SUT"/>
        </w:rPr>
        <w:t>kestev peavalu – Rõu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5. </w:t>
      </w:r>
      <w:r w:rsidRPr="00E3787E">
        <w:rPr>
          <w:rFonts w:ascii="Times SUT" w:hAnsi="Times SUT" w:cs="Times SUT"/>
        </w:rPr>
        <w:t xml:space="preserve">(lastehaigus) </w:t>
      </w:r>
      <w:r w:rsidRPr="00E3787E">
        <w:rPr>
          <w:rFonts w:ascii="Times SUT" w:hAnsi="Times SUT" w:cs="Times SUT"/>
          <w:i/>
        </w:rPr>
        <w:t>taal om kana`kaehtuss, kanatõbi, `</w:t>
      </w:r>
      <w:r w:rsidR="00E3787E" w:rsidRPr="00E3787E">
        <w:rPr>
          <w:rFonts w:ascii="Times SUT" w:hAnsi="Times SUT" w:cs="Times SUT"/>
          <w:i/>
        </w:rPr>
        <w:t>ü̬ü̬</w:t>
      </w:r>
      <w:r w:rsidRPr="00E3787E">
        <w:rPr>
          <w:rFonts w:ascii="Times SUT" w:hAnsi="Times SUT" w:cs="Times SUT"/>
          <w:i/>
        </w:rPr>
        <w:t>se maka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i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, `päivä maka </w:t>
      </w:r>
      <w:r w:rsidRPr="00E3787E">
        <w:rPr>
          <w:rFonts w:ascii="Times SUT" w:hAnsi="Times SUT" w:cs="Times SUT"/>
        </w:rPr>
        <w:t>Se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kanav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kanav </w:t>
      </w:r>
      <w:r w:rsidRPr="00E3787E">
        <w:rPr>
          <w:rFonts w:ascii="Times SUT" w:hAnsi="Times SUT" w:cs="Times SUT"/>
        </w:rPr>
        <w:t>g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  <w:t xml:space="preserve">a </w:t>
      </w:r>
      <w:r w:rsidRPr="00E3787E">
        <w:rPr>
          <w:rFonts w:ascii="Times SUT" w:hAnsi="Times SUT" w:cs="Times SUT"/>
        </w:rPr>
        <w:t>Kuu Lut /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nn</w:t>
      </w:r>
      <w:r w:rsidRPr="00E3787E">
        <w:rPr>
          <w:rFonts w:ascii="Times SUT" w:hAnsi="Times SUT" w:cs="Times SUT"/>
          <w:i/>
        </w:rPr>
        <w:noBreakHyphen/>
      </w:r>
      <w:r w:rsidRPr="00E3787E">
        <w:rPr>
          <w:rFonts w:ascii="Times SUT" w:hAnsi="Times SUT" w:cs="Times SUT"/>
        </w:rPr>
        <w:t xml:space="preserve">/, </w:t>
      </w:r>
      <w:r w:rsidRPr="00E3787E">
        <w:rPr>
          <w:rFonts w:ascii="Times SUT" w:hAnsi="Times SUT" w:cs="Times SUT"/>
          <w:i/>
        </w:rPr>
        <w:noBreakHyphen/>
        <w:t>i</w:t>
      </w:r>
      <w:r w:rsidRPr="00E3787E">
        <w:rPr>
          <w:rFonts w:ascii="Times SUT" w:hAnsi="Times SUT" w:cs="Times SUT"/>
        </w:rPr>
        <w:t xml:space="preserve"> VNg; </w:t>
      </w:r>
      <w:r w:rsidRPr="00E3787E">
        <w:rPr>
          <w:rFonts w:ascii="Times SUT" w:hAnsi="Times SUT" w:cs="Times SUT"/>
          <w:i/>
        </w:rPr>
        <w:t>kanava</w:t>
      </w:r>
      <w:r w:rsidRPr="00E3787E">
        <w:rPr>
          <w:rFonts w:ascii="Times SUT" w:hAnsi="Times SUT" w:cs="Times SUT"/>
        </w:rPr>
        <w:t xml:space="preserve"> Vai;</w:t>
      </w:r>
      <w:r w:rsidRPr="00E3787E">
        <w:rPr>
          <w:rFonts w:ascii="Times SUT" w:hAnsi="Times SUT" w:cs="Times SUT"/>
          <w:i/>
        </w:rPr>
        <w:t xml:space="preserve"> kaanav</w:t>
      </w:r>
      <w:r w:rsidRPr="00E3787E">
        <w:rPr>
          <w:rFonts w:ascii="Times SUT" w:hAnsi="Times SUT" w:cs="Times SUT"/>
        </w:rPr>
        <w:t xml:space="preserve"> JMd,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av </w:t>
      </w:r>
      <w:r w:rsidRPr="00E3787E">
        <w:rPr>
          <w:rFonts w:ascii="Times SUT" w:hAnsi="Times SUT" w:cs="Times SUT"/>
        </w:rPr>
        <w:t xml:space="preserve">Kod, g </w:t>
      </w:r>
      <w:r w:rsidRPr="00E3787E">
        <w:rPr>
          <w:rFonts w:ascii="Times SUT" w:hAnsi="Times SUT" w:cs="Times SUT"/>
          <w:i/>
        </w:rPr>
        <w:noBreakHyphen/>
        <w:t>i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kanna</w:t>
      </w:r>
      <w:r w:rsidR="00E3787E" w:rsidRPr="00E3787E">
        <w:rPr>
          <w:rFonts w:ascii="Times SUT" w:hAnsi="Times SUT" w:cs="Times SUT"/>
          <w:i/>
        </w:rPr>
        <w:t>v́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t>kanava</w:t>
      </w:r>
      <w:r w:rsidRPr="00E3787E">
        <w:rPr>
          <w:rFonts w:ascii="Times SUT" w:hAnsi="Times SUT" w:cs="Times SUT"/>
        </w:rPr>
        <w:t xml:space="preserve"> Se </w:t>
      </w:r>
      <w:r w:rsidRPr="00E3787E">
        <w:rPr>
          <w:rFonts w:ascii="Times SUT" w:hAnsi="Times SUT" w:cs="Times SUT"/>
          <w:i/>
        </w:rPr>
        <w:t>Mes kanava sa `siie oled `kaevand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Suvel on vähemb vesi, kanav kohe vahest peris kuiv </w:t>
      </w:r>
      <w:r w:rsidRPr="00E3787E">
        <w:rPr>
          <w:rFonts w:ascii="Times SUT" w:hAnsi="Times SUT" w:cs="Times SUT"/>
        </w:rPr>
        <w:t xml:space="preserve">Kuu; </w:t>
      </w:r>
      <w:r w:rsidRPr="00E3787E">
        <w:rPr>
          <w:rFonts w:ascii="Times SUT" w:hAnsi="Times SUT" w:cs="Times SUT"/>
          <w:i/>
        </w:rPr>
        <w:t xml:space="preserve">ega meil kaanavid põle </w:t>
      </w:r>
      <w:r w:rsidRPr="00E3787E">
        <w:rPr>
          <w:rFonts w:ascii="Times SUT" w:hAnsi="Times SUT" w:cs="Times SUT"/>
        </w:rPr>
        <w:t xml:space="preserve">JMd; </w:t>
      </w:r>
      <w:r w:rsidRPr="00E3787E">
        <w:rPr>
          <w:rFonts w:ascii="Times SUT" w:hAnsi="Times SUT" w:cs="Times SUT"/>
          <w:i/>
        </w:rPr>
        <w:t>küll s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 one `suuri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avid täis </w:t>
      </w:r>
      <w:r w:rsidRPr="00E3787E">
        <w:rPr>
          <w:rFonts w:ascii="Times SUT" w:hAnsi="Times SUT" w:cs="Times SUT"/>
        </w:rPr>
        <w:t xml:space="preserve">Kod; </w:t>
      </w:r>
      <w:r w:rsidRPr="00E3787E">
        <w:rPr>
          <w:rFonts w:ascii="Times SUT" w:hAnsi="Times SUT" w:cs="Times SUT"/>
          <w:i/>
        </w:rPr>
        <w:t>kanna</w:t>
      </w:r>
      <w:r w:rsidR="00E3787E" w:rsidRPr="00E3787E">
        <w:rPr>
          <w:rFonts w:ascii="Times SUT" w:hAnsi="Times SUT" w:cs="Times SUT"/>
          <w:i/>
        </w:rPr>
        <w:t>v́</w:t>
      </w:r>
      <w:r w:rsidRPr="00E3787E">
        <w:rPr>
          <w:rFonts w:ascii="Times SUT" w:hAnsi="Times SUT" w:cs="Times SUT"/>
          <w:i/>
        </w:rPr>
        <w:t xml:space="preserve"> läbi s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 lõigat, saa as üle kanava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vesi j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sk kanavat pite `alla </w:t>
      </w:r>
      <w:r w:rsidRPr="00E3787E">
        <w:rPr>
          <w:rFonts w:ascii="Times SUT" w:hAnsi="Times SUT" w:cs="Times SUT"/>
        </w:rPr>
        <w:t>Se || sügavasse lumme kaevatud tee</w:t>
      </w:r>
      <w:r w:rsidRPr="00E3787E">
        <w:rPr>
          <w:rFonts w:ascii="Times SUT" w:hAnsi="Times SUT" w:cs="Times SUT"/>
          <w:i/>
        </w:rPr>
        <w:t xml:space="preserve"> pühib s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re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avi õvve `piäle, kos laada `juure käedä </w:t>
      </w:r>
      <w:r w:rsidRPr="00E3787E">
        <w:rPr>
          <w:rFonts w:ascii="Times SUT" w:hAnsi="Times SUT" w:cs="Times SUT"/>
        </w:rPr>
        <w:t xml:space="preserve">Kod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kanal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kanaval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kanaval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noBreakHyphen/>
        <w:t xml:space="preserve">i </w:t>
      </w:r>
      <w:r w:rsidRPr="00E3787E">
        <w:rPr>
          <w:rFonts w:ascii="Times SUT" w:hAnsi="Times SUT" w:cs="Times SUT"/>
        </w:rPr>
        <w:t>Jõh IisR(</w:t>
      </w:r>
      <w:r w:rsidRPr="00E3787E">
        <w:rPr>
          <w:rFonts w:ascii="Times SUT" w:hAnsi="Times SUT" w:cs="Times SUT"/>
        </w:rPr>
        <w:noBreakHyphen/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</w:rPr>
        <w:t xml:space="preserve"> g </w:t>
      </w:r>
      <w:r w:rsidRPr="00E3787E">
        <w:rPr>
          <w:rFonts w:ascii="Times SUT" w:hAnsi="Times SUT" w:cs="Times SUT"/>
          <w:i/>
        </w:rPr>
        <w:t>-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</w:t>
      </w:r>
      <w:r w:rsidRPr="00E3787E">
        <w:rPr>
          <w:rFonts w:ascii="Times SUT" w:hAnsi="Times SUT" w:cs="Times SUT"/>
        </w:rPr>
        <w:t xml:space="preserve">) kohitseja </w:t>
      </w:r>
      <w:r w:rsidRPr="00E3787E">
        <w:rPr>
          <w:rFonts w:ascii="Times SUT" w:hAnsi="Times SUT" w:cs="Times SUT"/>
          <w:i/>
        </w:rPr>
        <w:t xml:space="preserve">Kanaval kohis `luomi </w:t>
      </w:r>
      <w:r w:rsidRPr="00E3787E">
        <w:rPr>
          <w:rFonts w:ascii="Times SUT" w:hAnsi="Times SUT" w:cs="Times SUT"/>
        </w:rPr>
        <w:t>Jõh;</w:t>
      </w:r>
      <w:r w:rsidRPr="00E3787E">
        <w:rPr>
          <w:rFonts w:ascii="Times SUT" w:hAnsi="Times SUT" w:cs="Times SUT"/>
          <w:i/>
        </w:rPr>
        <w:t xml:space="preserve"> Pidi olema `tiatud kanaval ehk ia `veltser, kes `ruunada `mõistasid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Kanava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lile `osseti `liiku </w:t>
      </w:r>
      <w:r w:rsidRPr="00E3787E">
        <w:rPr>
          <w:rFonts w:ascii="Times SUT" w:hAnsi="Times SUT" w:cs="Times SUT"/>
        </w:rPr>
        <w:t>IisR;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varas</w:t>
      </w:r>
      <w:r w:rsidRPr="00E3787E">
        <w:rPr>
          <w:rFonts w:ascii="Times SUT" w:hAnsi="Times SUT" w:cs="Times SUT"/>
          <w:b/>
        </w:rPr>
        <w:t xml:space="preserve"> 1.</w:t>
      </w:r>
      <w:r w:rsidRPr="00E3787E">
        <w:rPr>
          <w:rFonts w:ascii="Times SUT" w:hAnsi="Times SUT" w:cs="Times SUT"/>
        </w:rPr>
        <w:t xml:space="preserve"> rebane või mõni muu kiskja Kaval nagu </w:t>
      </w:r>
      <w:r w:rsidRPr="00E3787E">
        <w:rPr>
          <w:rFonts w:ascii="Times SUT" w:hAnsi="Times SUT" w:cs="Times SUT"/>
          <w:i/>
        </w:rPr>
        <w:t xml:space="preserve">kanavaras </w:t>
      </w:r>
      <w:r w:rsidRPr="00E3787E">
        <w:rPr>
          <w:rFonts w:ascii="Times SUT" w:hAnsi="Times SUT" w:cs="Times SUT"/>
        </w:rPr>
        <w:t xml:space="preserve">Hlj; </w:t>
      </w:r>
      <w:r w:rsidRPr="00E3787E">
        <w:rPr>
          <w:rFonts w:ascii="Times SUT" w:hAnsi="Times SUT" w:cs="Times SUT"/>
          <w:i/>
        </w:rPr>
        <w:t xml:space="preserve">rebäne on `kange kanavaras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 xml:space="preserve">nüid oo nauritsad need kana`vargad </w:t>
      </w:r>
      <w:r w:rsidRPr="00E3787E">
        <w:rPr>
          <w:rFonts w:ascii="Times SUT" w:hAnsi="Times SUT" w:cs="Times SUT"/>
        </w:rPr>
        <w:t xml:space="preserve">Mar; </w:t>
      </w:r>
      <w:r w:rsidRPr="00E3787E">
        <w:rPr>
          <w:rFonts w:ascii="Times SUT" w:hAnsi="Times SUT" w:cs="Times SUT"/>
          <w:i/>
        </w:rPr>
        <w:t xml:space="preserve">vana reenuvader läks, kana varas </w:t>
      </w:r>
      <w:r w:rsidRPr="00E3787E">
        <w:rPr>
          <w:rFonts w:ascii="Times SUT" w:hAnsi="Times SUT" w:cs="Times SUT"/>
        </w:rPr>
        <w:t>KJn;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</w:rPr>
        <w:t> </w:t>
      </w:r>
      <w:r w:rsidRPr="00E3787E">
        <w:rPr>
          <w:rFonts w:ascii="Times SUT" w:hAnsi="Times SUT" w:cs="Times SUT"/>
          <w:sz w:val="16"/>
        </w:rPr>
        <w:t>hum</w:t>
      </w:r>
      <w:r w:rsidRPr="00E3787E">
        <w:rPr>
          <w:rFonts w:ascii="Times SUT" w:hAnsi="Times SUT" w:cs="Times SUT"/>
        </w:rPr>
        <w:t xml:space="preserve"> (mütsita inimesest) </w:t>
      </w:r>
      <w:r w:rsidRPr="00E3787E">
        <w:rPr>
          <w:rFonts w:ascii="Times SUT" w:hAnsi="Times SUT" w:cs="Times SUT"/>
          <w:i/>
        </w:rPr>
        <w:t>`Palja `pääga `nindagu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kanavaras `muistegi</w:t>
      </w:r>
      <w:r w:rsidRPr="00E3787E">
        <w:rPr>
          <w:rFonts w:ascii="Times SUT" w:hAnsi="Times SUT" w:cs="Times SUT"/>
        </w:rPr>
        <w:t xml:space="preserve"> Kuu; </w:t>
      </w:r>
      <w:r w:rsidRPr="00E3787E">
        <w:rPr>
          <w:rFonts w:ascii="Times SUT" w:hAnsi="Times SUT" w:cs="Times SUT"/>
          <w:i/>
        </w:rPr>
        <w:t xml:space="preserve">Kohes sa poiss palja peega lähed, kut va kanavaras </w:t>
      </w:r>
      <w:r w:rsidRPr="00E3787E">
        <w:rPr>
          <w:rFonts w:ascii="Times SUT" w:hAnsi="Times SUT" w:cs="Times SUT"/>
        </w:rPr>
        <w:t xml:space="preserve">Kaa; </w:t>
      </w:r>
      <w:r w:rsidRPr="00E3787E">
        <w:rPr>
          <w:rFonts w:ascii="Times SUT" w:hAnsi="Times SUT" w:cs="Times SUT"/>
          <w:i/>
        </w:rPr>
        <w:t xml:space="preserve">sa nagu kanavaras `palja `peaga </w:t>
      </w:r>
      <w:r w:rsidRPr="00E3787E">
        <w:rPr>
          <w:rFonts w:ascii="Times SUT" w:hAnsi="Times SUT" w:cs="Times SUT"/>
        </w:rPr>
        <w:t xml:space="preserve">Muh; </w:t>
      </w:r>
      <w:r w:rsidRPr="00E3787E">
        <w:rPr>
          <w:rFonts w:ascii="Times SUT" w:hAnsi="Times SUT" w:cs="Times SUT"/>
          <w:i/>
        </w:rPr>
        <w:t>Sa oled üsna kanavaras, l</w:t>
      </w:r>
      <w:r w:rsidR="00E3787E" w:rsidRPr="00E3787E">
        <w:rPr>
          <w:rFonts w:ascii="Times SUT" w:hAnsi="Times SUT" w:cs="Times SUT"/>
          <w:i/>
        </w:rPr>
        <w:t>ε</w:t>
      </w:r>
      <w:r w:rsidRPr="00E3787E">
        <w:rPr>
          <w:rFonts w:ascii="Times SUT" w:hAnsi="Times SUT" w:cs="Times SUT"/>
          <w:i/>
        </w:rPr>
        <w:t>hed külasse, mütsi pole `p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 xml:space="preserve">skid </w:t>
      </w:r>
      <w:r w:rsidRPr="00E3787E">
        <w:rPr>
          <w:rFonts w:ascii="Times SUT" w:hAnsi="Times SUT" w:cs="Times SUT"/>
        </w:rPr>
        <w:t xml:space="preserve">Emm; </w:t>
      </w:r>
      <w:r w:rsidRPr="00E3787E">
        <w:rPr>
          <w:rFonts w:ascii="Times SUT" w:hAnsi="Times SUT" w:cs="Times SUT"/>
          <w:i/>
        </w:rPr>
        <w:t>Jusku kanavaras `pa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la `pääga, kas sul säpkud ei ole </w:t>
      </w:r>
      <w:r w:rsidRPr="00E3787E">
        <w:rPr>
          <w:rFonts w:ascii="Times SUT" w:hAnsi="Times SUT" w:cs="Times SUT"/>
        </w:rPr>
        <w:t xml:space="preserve">Hää; </w:t>
      </w:r>
      <w:r w:rsidRPr="00E3787E">
        <w:rPr>
          <w:rFonts w:ascii="Times SUT" w:hAnsi="Times SUT" w:cs="Times SUT"/>
          <w:i/>
        </w:rPr>
        <w:t>kanavaras, kes `pa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ja `piaga käib </w:t>
      </w:r>
      <w:r w:rsidRPr="00E3787E">
        <w:rPr>
          <w:rFonts w:ascii="Times SUT" w:hAnsi="Times SUT" w:cs="Times SUT"/>
        </w:rPr>
        <w:t xml:space="preserve">Iis; </w:t>
      </w:r>
      <w:r w:rsidRPr="00E3787E">
        <w:rPr>
          <w:rFonts w:ascii="Times SUT" w:hAnsi="Times SUT" w:cs="Times SUT"/>
          <w:i/>
        </w:rPr>
        <w:t>kus sa kanavaras lähad `pa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la `peaga </w:t>
      </w:r>
      <w:r w:rsidRPr="00E3787E">
        <w:rPr>
          <w:rFonts w:ascii="Times SUT" w:hAnsi="Times SUT" w:cs="Times SUT"/>
        </w:rPr>
        <w:t xml:space="preserve">Plt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varbne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murdtoimne </w:t>
      </w:r>
      <w:r w:rsidRPr="00E3787E">
        <w:rPr>
          <w:rFonts w:ascii="Times SUT" w:hAnsi="Times SUT" w:cs="Times SUT"/>
          <w:i/>
        </w:rPr>
        <w:t>nelja niiega `toimsed linused tehasse kana`varbsed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kana`varbne ka</w:t>
      </w:r>
      <w:r w:rsidR="00E3787E" w:rsidRPr="00E3787E">
        <w:rPr>
          <w:rFonts w:ascii="Times SUT" w:hAnsi="Times SUT" w:cs="Times SUT"/>
          <w:i/>
        </w:rPr>
        <w:t>ŋŋ</w:t>
      </w:r>
      <w:r w:rsidRPr="00E3787E">
        <w:rPr>
          <w:rFonts w:ascii="Times SUT" w:hAnsi="Times SUT" w:cs="Times SUT"/>
          <w:i/>
        </w:rPr>
        <w:t xml:space="preserve">as </w:t>
      </w:r>
      <w:r w:rsidRPr="00E3787E">
        <w:rPr>
          <w:rFonts w:ascii="Times SUT" w:hAnsi="Times SUT" w:cs="Times SUT"/>
        </w:rPr>
        <w:t xml:space="preserve">Muh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 xml:space="preserve">kanavarbuline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varbuline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>kana`varbuline ka</w:t>
      </w:r>
      <w:r w:rsidR="00E3787E" w:rsidRPr="00E3787E">
        <w:rPr>
          <w:rFonts w:ascii="Times SUT" w:hAnsi="Times SUT" w:cs="Times SUT"/>
          <w:i/>
        </w:rPr>
        <w:t>ŋŋ</w:t>
      </w:r>
      <w:r w:rsidRPr="00E3787E">
        <w:rPr>
          <w:rFonts w:ascii="Times SUT" w:hAnsi="Times SUT" w:cs="Times SUT"/>
          <w:i/>
        </w:rPr>
        <w:t xml:space="preserve">as </w:t>
      </w:r>
      <w:r w:rsidRPr="00E3787E">
        <w:rPr>
          <w:rFonts w:ascii="Times SUT" w:hAnsi="Times SUT" w:cs="Times SUT"/>
        </w:rPr>
        <w:t xml:space="preserve">Muh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kanavarbne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varvas</w:t>
      </w:r>
      <w:r w:rsidRPr="00E3787E">
        <w:rPr>
          <w:rFonts w:ascii="Times SUT" w:hAnsi="Times SUT" w:cs="Times SUT"/>
          <w:b/>
        </w:rPr>
        <w:t xml:space="preserve"> 1.</w:t>
      </w:r>
      <w:r w:rsidRPr="00E3787E">
        <w:rPr>
          <w:rFonts w:ascii="Times SUT" w:hAnsi="Times SUT" w:cs="Times SUT"/>
        </w:rPr>
        <w:t> </w:t>
      </w:r>
      <w:r w:rsidRPr="00E3787E">
        <w:rPr>
          <w:rFonts w:ascii="Times SUT" w:hAnsi="Times SUT" w:cs="Times SUT"/>
          <w:sz w:val="16"/>
        </w:rPr>
        <w:t>pl</w:t>
      </w:r>
      <w:r w:rsidRPr="00E3787E">
        <w:rPr>
          <w:rFonts w:ascii="Times SUT" w:hAnsi="Times SUT" w:cs="Times SUT"/>
        </w:rPr>
        <w:t xml:space="preserve"> peened kortsud silmade ümber </w:t>
      </w:r>
      <w:r w:rsidRPr="00E3787E">
        <w:rPr>
          <w:rFonts w:ascii="Times SUT" w:hAnsi="Times SUT" w:cs="Times SUT"/>
          <w:i/>
        </w:rPr>
        <w:t xml:space="preserve">On tämägi vanetund, kana`varbad ka näuss </w:t>
      </w:r>
      <w:r w:rsidRPr="00E3787E">
        <w:rPr>
          <w:rFonts w:ascii="Times SUT" w:hAnsi="Times SUT" w:cs="Times SUT"/>
        </w:rPr>
        <w:t>Kuu;</w:t>
      </w:r>
      <w:r w:rsidRPr="00E3787E">
        <w:rPr>
          <w:rFonts w:ascii="Times SUT" w:hAnsi="Times SUT" w:cs="Times SUT"/>
          <w:i/>
        </w:rPr>
        <w:t xml:space="preserve"> kana`varbad juo `silmis, midä siä enemb mehele tahad `männä </w:t>
      </w:r>
      <w:r w:rsidRPr="00E3787E">
        <w:rPr>
          <w:rFonts w:ascii="Times SUT" w:hAnsi="Times SUT" w:cs="Times SUT"/>
        </w:rPr>
        <w:t xml:space="preserve">Vai; </w:t>
      </w:r>
      <w:r w:rsidRPr="00E3787E">
        <w:rPr>
          <w:rFonts w:ascii="Times SUT" w:hAnsi="Times SUT" w:cs="Times SUT"/>
          <w:i/>
        </w:rPr>
        <w:t>kana`varbad juba silmnäu p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>l</w:t>
      </w:r>
      <w:r w:rsidRPr="00E3787E">
        <w:rPr>
          <w:rFonts w:ascii="Times SUT" w:hAnsi="Times SUT" w:cs="Times SUT"/>
        </w:rPr>
        <w:t xml:space="preserve"> Khk; </w:t>
      </w:r>
      <w:r w:rsidRPr="00E3787E">
        <w:rPr>
          <w:rFonts w:ascii="Times SUT" w:hAnsi="Times SUT" w:cs="Times SUT"/>
          <w:i/>
        </w:rPr>
        <w:t xml:space="preserve">Värvib küll nägu, aga iga see kanavarbaid ää kauta </w:t>
      </w:r>
      <w:r w:rsidRPr="00E3787E">
        <w:rPr>
          <w:rFonts w:ascii="Times SUT" w:hAnsi="Times SUT" w:cs="Times SUT"/>
        </w:rPr>
        <w:t>Pha;</w:t>
      </w:r>
      <w:r w:rsidRPr="00E3787E">
        <w:rPr>
          <w:rFonts w:ascii="Times SUT" w:hAnsi="Times SUT" w:cs="Times SUT"/>
          <w:i/>
        </w:rPr>
        <w:t xml:space="preserve"> Mis `sõuke änam mehele tahab või lihab, omal kana`varbad silma `ääres </w:t>
      </w:r>
      <w:r w:rsidRPr="00E3787E">
        <w:rPr>
          <w:rFonts w:ascii="Times SUT" w:hAnsi="Times SUT" w:cs="Times SUT"/>
        </w:rPr>
        <w:t xml:space="preserve">Pöi; </w:t>
      </w:r>
      <w:r w:rsidRPr="00E3787E">
        <w:rPr>
          <w:rFonts w:ascii="Times SUT" w:hAnsi="Times SUT" w:cs="Times SUT"/>
          <w:i/>
        </w:rPr>
        <w:t xml:space="preserve">küll see noor inime oo vanaks jäänd, kana`varvad täl juba `silme all </w:t>
      </w:r>
      <w:r w:rsidRPr="00E3787E">
        <w:rPr>
          <w:rFonts w:ascii="Times SUT" w:hAnsi="Times SUT" w:cs="Times SUT"/>
        </w:rPr>
        <w:t xml:space="preserve">Mar; </w:t>
      </w:r>
      <w:r w:rsidRPr="00E3787E">
        <w:rPr>
          <w:rFonts w:ascii="Times SUT" w:hAnsi="Times SUT" w:cs="Times SUT"/>
          <w:i/>
        </w:rPr>
        <w:t>see jo üsna vana tedrek, tääl kana`varbad `si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mis </w:t>
      </w:r>
      <w:r w:rsidRPr="00E3787E">
        <w:rPr>
          <w:rFonts w:ascii="Times SUT" w:hAnsi="Times SUT" w:cs="Times SUT"/>
        </w:rPr>
        <w:t xml:space="preserve">Mih; </w:t>
      </w:r>
      <w:r w:rsidRPr="00E3787E">
        <w:rPr>
          <w:rFonts w:ascii="Times SUT" w:hAnsi="Times SUT" w:cs="Times SUT"/>
          <w:i/>
        </w:rPr>
        <w:t xml:space="preserve">Miul põlegi `suuri kana`varbi </w:t>
      </w:r>
      <w:r w:rsidRPr="00E3787E">
        <w:rPr>
          <w:rFonts w:ascii="Times SUT" w:hAnsi="Times SUT" w:cs="Times SUT"/>
        </w:rPr>
        <w:t xml:space="preserve">Hää; </w:t>
      </w:r>
      <w:r w:rsidRPr="00E3787E">
        <w:rPr>
          <w:rFonts w:ascii="Times SUT" w:hAnsi="Times SUT" w:cs="Times SUT"/>
          <w:i/>
        </w:rPr>
        <w:t>kana`varvad `si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me all </w:t>
      </w:r>
      <w:r w:rsidRPr="00E3787E">
        <w:rPr>
          <w:rFonts w:ascii="Times SUT" w:hAnsi="Times SUT" w:cs="Times SUT"/>
        </w:rPr>
        <w:t xml:space="preserve">Juu; </w:t>
      </w:r>
      <w:r w:rsidRPr="00E3787E">
        <w:rPr>
          <w:rFonts w:ascii="Times SUT" w:hAnsi="Times SUT" w:cs="Times SUT"/>
          <w:i/>
        </w:rPr>
        <w:t>kana`varbad on näu pial</w:t>
      </w:r>
      <w:r w:rsidRPr="00E3787E">
        <w:rPr>
          <w:rFonts w:ascii="Times SUT" w:hAnsi="Times SUT" w:cs="Times SUT"/>
        </w:rPr>
        <w:t xml:space="preserve"> Sim; </w:t>
      </w:r>
      <w:r w:rsidRPr="00E3787E">
        <w:rPr>
          <w:rFonts w:ascii="Times SUT" w:hAnsi="Times SUT" w:cs="Times SUT"/>
          <w:i/>
        </w:rPr>
        <w:t>mõnd tüdrikod, kes one jo vanem `ütleväd</w:t>
      </w:r>
      <w:r w:rsidRPr="00E3787E">
        <w:rPr>
          <w:rFonts w:ascii="Times SUT" w:hAnsi="Times SUT" w:cs="Times SUT"/>
        </w:rPr>
        <w:t>:</w:t>
      </w:r>
      <w:r w:rsidRPr="00E3787E">
        <w:rPr>
          <w:rFonts w:ascii="Times SUT" w:hAnsi="Times SUT" w:cs="Times SUT"/>
          <w:i/>
        </w:rPr>
        <w:t xml:space="preserve"> kana `varvad jo silmä jäären </w:t>
      </w:r>
      <w:r w:rsidRPr="00E3787E">
        <w:rPr>
          <w:rFonts w:ascii="Times SUT" w:hAnsi="Times SUT" w:cs="Times SUT"/>
        </w:rPr>
        <w:t xml:space="preserve">Kod; </w:t>
      </w:r>
      <w:r w:rsidRPr="00E3787E">
        <w:rPr>
          <w:rFonts w:ascii="Times SUT" w:hAnsi="Times SUT" w:cs="Times SUT"/>
          <w:i/>
        </w:rPr>
        <w:t xml:space="preserve">`endal kana`varbad silma all, aga tahab noort naist </w:t>
      </w:r>
      <w:r w:rsidRPr="00E3787E">
        <w:rPr>
          <w:rFonts w:ascii="Times SUT" w:hAnsi="Times SUT" w:cs="Times SUT"/>
        </w:rPr>
        <w:t xml:space="preserve">Lai; </w:t>
      </w:r>
      <w:r w:rsidRPr="00E3787E">
        <w:rPr>
          <w:rFonts w:ascii="Times SUT" w:hAnsi="Times SUT" w:cs="Times SUT"/>
          <w:i/>
        </w:rPr>
        <w:t>kana `varbid silmä veeren 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lu </w:t>
      </w:r>
      <w:r w:rsidRPr="00E3787E">
        <w:rPr>
          <w:rFonts w:ascii="Times SUT" w:hAnsi="Times SUT" w:cs="Times SUT"/>
        </w:rPr>
        <w:t xml:space="preserve">Hls; </w:t>
      </w:r>
      <w:r w:rsidRPr="00E3787E">
        <w:rPr>
          <w:rFonts w:ascii="Times SUT" w:hAnsi="Times SUT" w:cs="Times SUT"/>
          <w:i/>
        </w:rPr>
        <w:t>mes sä enämb uhkustat, sul om kana`varba joba si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mä veeren ja nägu krömbsun </w:t>
      </w:r>
      <w:r w:rsidRPr="00E3787E">
        <w:rPr>
          <w:rFonts w:ascii="Times SUT" w:hAnsi="Times SUT" w:cs="Times SUT"/>
        </w:rPr>
        <w:t xml:space="preserve">Nõo; </w:t>
      </w:r>
      <w:r w:rsidRPr="00E3787E">
        <w:rPr>
          <w:rFonts w:ascii="Times SUT" w:hAnsi="Times SUT" w:cs="Times SUT"/>
          <w:i/>
        </w:rPr>
        <w:t>poig lätt ka jo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vanass, är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köbrätuss, kana`varba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om jo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si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min </w:t>
      </w:r>
      <w:r w:rsidRPr="00E3787E">
        <w:rPr>
          <w:rFonts w:ascii="Times SUT" w:hAnsi="Times SUT" w:cs="Times SUT"/>
        </w:rPr>
        <w:t>Räp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</w:rPr>
        <w:t xml:space="preserve"> nurmenukk (Primula veris) </w:t>
      </w:r>
      <w:r w:rsidRPr="00E3787E">
        <w:rPr>
          <w:rFonts w:ascii="Times SUT" w:hAnsi="Times SUT" w:cs="Times SUT"/>
          <w:i/>
        </w:rPr>
        <w:t xml:space="preserve">keväde on pali kana `varbu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>Kana`varba `õitest tehakse tied, kui `mi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ki külmetus`aigus on </w:t>
      </w:r>
      <w:r w:rsidRPr="00E3787E">
        <w:rPr>
          <w:rFonts w:ascii="Times SUT" w:hAnsi="Times SUT" w:cs="Times SUT"/>
        </w:rPr>
        <w:t xml:space="preserve">Jõh; </w:t>
      </w:r>
      <w:r w:rsidRPr="00E3787E">
        <w:rPr>
          <w:rFonts w:ascii="Times SUT" w:hAnsi="Times SUT" w:cs="Times SUT"/>
          <w:i/>
        </w:rPr>
        <w:t xml:space="preserve">Kana`varbade tie on ea `mitme `aigusse `vasta </w:t>
      </w:r>
      <w:r w:rsidRPr="00E3787E">
        <w:rPr>
          <w:rFonts w:ascii="Times SUT" w:hAnsi="Times SUT" w:cs="Times SUT"/>
        </w:rPr>
        <w:t xml:space="preserve">IisR; </w:t>
      </w:r>
      <w:r w:rsidRPr="00E3787E">
        <w:rPr>
          <w:rFonts w:ascii="Times SUT" w:hAnsi="Times SUT" w:cs="Times SUT"/>
          <w:i/>
        </w:rPr>
        <w:t xml:space="preserve">kanavarvas `kasvas meil sii `aedas </w:t>
      </w:r>
      <w:r w:rsidRPr="00E3787E">
        <w:rPr>
          <w:rFonts w:ascii="Times SUT" w:hAnsi="Times SUT" w:cs="Times SUT"/>
        </w:rPr>
        <w:t xml:space="preserve">Tõs; </w:t>
      </w:r>
      <w:r w:rsidRPr="00E3787E">
        <w:rPr>
          <w:rFonts w:ascii="Times SUT" w:hAnsi="Times SUT" w:cs="Times SUT"/>
          <w:i/>
        </w:rPr>
        <w:t>kevade on `teisi küll, kana`varbaid</w:t>
      </w:r>
      <w:r w:rsidRPr="00E3787E">
        <w:rPr>
          <w:rFonts w:ascii="Times SUT" w:hAnsi="Times SUT" w:cs="Times SUT"/>
        </w:rPr>
        <w:t xml:space="preserve"> JMd; </w:t>
      </w:r>
      <w:r w:rsidRPr="00E3787E">
        <w:rPr>
          <w:rFonts w:ascii="Times SUT" w:hAnsi="Times SUT" w:cs="Times SUT"/>
          <w:i/>
        </w:rPr>
        <w:t xml:space="preserve">kana `varbad ja kuuse kasud ja kase tited, nied on arsti rohost </w:t>
      </w:r>
      <w:r w:rsidRPr="00E3787E">
        <w:rPr>
          <w:rFonts w:ascii="Times SUT" w:hAnsi="Times SUT" w:cs="Times SUT"/>
        </w:rPr>
        <w:t xml:space="preserve">VMr; </w:t>
      </w:r>
      <w:r w:rsidRPr="00E3787E">
        <w:rPr>
          <w:rFonts w:ascii="Times SUT" w:hAnsi="Times SUT" w:cs="Times SUT"/>
          <w:i/>
        </w:rPr>
        <w:t xml:space="preserve">lapsed `korjavad kana`varbaid </w:t>
      </w:r>
      <w:r w:rsidRPr="00E3787E">
        <w:rPr>
          <w:rFonts w:ascii="Times SUT" w:hAnsi="Times SUT" w:cs="Times SUT"/>
        </w:rPr>
        <w:t xml:space="preserve">IisK; </w:t>
      </w:r>
      <w:r w:rsidRPr="00E3787E">
        <w:rPr>
          <w:rFonts w:ascii="Times SUT" w:hAnsi="Times SUT" w:cs="Times SUT"/>
          <w:i/>
        </w:rPr>
        <w:t>kana`varba söödü pääl, katearalikse lehe, kõllatse `äi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sne </w:t>
      </w:r>
      <w:r w:rsidRPr="00E3787E">
        <w:rPr>
          <w:rFonts w:ascii="Times SUT" w:hAnsi="Times SUT" w:cs="Times SUT"/>
        </w:rPr>
        <w:t>Krk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3. </w:t>
      </w:r>
      <w:r w:rsidRPr="00E3787E">
        <w:rPr>
          <w:rFonts w:ascii="Times SUT" w:hAnsi="Times SUT" w:cs="Times SUT"/>
        </w:rPr>
        <w:t xml:space="preserve">soopihl (Comarum palustre) </w:t>
      </w:r>
      <w:r w:rsidRPr="00E3787E">
        <w:rPr>
          <w:rFonts w:ascii="Times SUT" w:hAnsi="Times SUT" w:cs="Times SUT"/>
          <w:i/>
        </w:rPr>
        <w:t>kana`varvad kasvavad eenämä piäl, kos vesikäs. kolmearulised lehed näil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kana`varva lehed one 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lid tõhelt p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lt, tõhelt p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lt rohelised </w:t>
      </w:r>
      <w:r w:rsidRPr="00E3787E">
        <w:rPr>
          <w:rFonts w:ascii="Times SUT" w:hAnsi="Times SUT" w:cs="Times SUT"/>
        </w:rPr>
        <w:t>Kod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4. </w:t>
      </w:r>
      <w:r w:rsidRPr="00E3787E">
        <w:rPr>
          <w:rFonts w:ascii="Times SUT" w:hAnsi="Times SUT" w:cs="Times SUT"/>
        </w:rPr>
        <w:t xml:space="preserve">(seen) </w:t>
      </w:r>
      <w:r w:rsidRPr="00E3787E">
        <w:rPr>
          <w:rFonts w:ascii="Times SUT" w:hAnsi="Times SUT" w:cs="Times SUT"/>
          <w:i/>
        </w:rPr>
        <w:t xml:space="preserve">kana`varba om ku `narma. kana`varbit süvväss küll, neil `uiska ei oole </w:t>
      </w:r>
      <w:r w:rsidRPr="00E3787E">
        <w:rPr>
          <w:rFonts w:ascii="Times SUT" w:hAnsi="Times SUT" w:cs="Times SUT"/>
        </w:rPr>
        <w:t>Krk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5. </w:t>
      </w:r>
      <w:r w:rsidRPr="00E3787E">
        <w:rPr>
          <w:rFonts w:ascii="Times SUT" w:hAnsi="Times SUT" w:cs="Times SUT"/>
        </w:rPr>
        <w:t xml:space="preserve">mitmete kirjade ja mustrite nimetus </w:t>
      </w:r>
      <w:r w:rsidRPr="00E3787E">
        <w:rPr>
          <w:rFonts w:ascii="Times SUT" w:hAnsi="Times SUT" w:cs="Times SUT"/>
          <w:b/>
        </w:rPr>
        <w:t>a. </w:t>
      </w:r>
      <w:r w:rsidRPr="00E3787E">
        <w:rPr>
          <w:rFonts w:ascii="Times SUT" w:hAnsi="Times SUT" w:cs="Times SUT"/>
        </w:rPr>
        <w:t>särgikäise värvli tikand</w:t>
      </w:r>
      <w:r w:rsidRPr="00E3787E">
        <w:rPr>
          <w:rFonts w:ascii="Times SUT" w:hAnsi="Times SUT" w:cs="Times SUT"/>
          <w:b/>
        </w:rPr>
        <w:t xml:space="preserve"> – </w:t>
      </w:r>
      <w:r w:rsidRPr="00E3787E">
        <w:rPr>
          <w:rFonts w:ascii="Times SUT" w:hAnsi="Times SUT" w:cs="Times SUT"/>
        </w:rPr>
        <w:t xml:space="preserve">Khn Har </w:t>
      </w:r>
      <w:r w:rsidRPr="00E3787E">
        <w:rPr>
          <w:rFonts w:ascii="Times SUT" w:hAnsi="Times SUT" w:cs="Times SUT"/>
          <w:i/>
        </w:rPr>
        <w:t>kana`varba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te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ti `käüse `vä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 xml:space="preserve">li pääle </w:t>
      </w:r>
      <w:r w:rsidRPr="00E3787E">
        <w:rPr>
          <w:rFonts w:ascii="Times SUT" w:hAnsi="Times SUT" w:cs="Times SUT"/>
        </w:rPr>
        <w:t>Har</w:t>
      </w:r>
      <w:r w:rsidRPr="00E3787E">
        <w:rPr>
          <w:rFonts w:ascii="Times SUT" w:hAnsi="Times SUT" w:cs="Times SUT"/>
          <w:b/>
        </w:rPr>
        <w:t xml:space="preserve"> b. </w:t>
      </w:r>
      <w:r w:rsidRPr="00E3787E">
        <w:rPr>
          <w:rFonts w:ascii="Times SUT" w:hAnsi="Times SUT" w:cs="Times SUT"/>
        </w:rPr>
        <w:t xml:space="preserve">koekiri </w:t>
      </w:r>
      <w:r w:rsidRPr="00E3787E">
        <w:rPr>
          <w:rFonts w:ascii="Times SUT" w:hAnsi="Times SUT" w:cs="Times SUT"/>
          <w:i/>
        </w:rPr>
        <w:t>Kana`varvad koetse `sisse `kinda varre pääl, seni kui `peidlani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Tädil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 `kampsunil saeleht `alla `ääre `koetud, siss tu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li üks rida kana`varvid, siss akas peris `muster </w:t>
      </w:r>
      <w:r w:rsidRPr="00E3787E">
        <w:rPr>
          <w:rFonts w:ascii="Times SUT" w:hAnsi="Times SUT" w:cs="Times SUT"/>
        </w:rPr>
        <w:t xml:space="preserve">Saa </w:t>
      </w:r>
      <w:r w:rsidRPr="00E3787E">
        <w:rPr>
          <w:rFonts w:ascii="Times SUT" w:hAnsi="Times SUT" w:cs="Times SUT"/>
          <w:b/>
        </w:rPr>
        <w:t>c. </w:t>
      </w:r>
      <w:r w:rsidRPr="00E3787E">
        <w:rPr>
          <w:rFonts w:ascii="Times SUT" w:hAnsi="Times SUT" w:cs="Times SUT"/>
        </w:rPr>
        <w:t>õuemärk</w:t>
      </w:r>
      <w:r w:rsidRPr="00E3787E">
        <w:rPr>
          <w:rFonts w:ascii="Times SUT" w:hAnsi="Times SUT" w:cs="Times SUT"/>
          <w:i/>
        </w:rPr>
        <w:t xml:space="preserve"> `vergo `märgid, moni tieb kana`varbad, igäl ühel on omad</w:t>
      </w:r>
      <w:r w:rsidRPr="00E3787E">
        <w:rPr>
          <w:rFonts w:ascii="Times SUT" w:hAnsi="Times SUT" w:cs="Times SUT"/>
        </w:rPr>
        <w:t xml:space="preserve"> Vai; </w:t>
      </w:r>
      <w:r w:rsidRPr="00E3787E">
        <w:rPr>
          <w:rFonts w:ascii="Times SUT" w:hAnsi="Times SUT" w:cs="Times SUT"/>
          <w:i/>
        </w:rPr>
        <w:t xml:space="preserve">meie õue märk o pisike kolmearakane kanavarvass </w:t>
      </w:r>
      <w:r w:rsidRPr="00E3787E">
        <w:rPr>
          <w:rFonts w:ascii="Times SUT" w:hAnsi="Times SUT" w:cs="Times SUT"/>
        </w:rPr>
        <w:t>Muh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6. 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  <w:b/>
        </w:rPr>
        <w:t xml:space="preserve"> (</w:t>
      </w:r>
      <w:r w:rsidRPr="00E3787E">
        <w:rPr>
          <w:rFonts w:ascii="Times SUT" w:hAnsi="Times SUT" w:cs="Times SUT"/>
        </w:rPr>
        <w:t xml:space="preserve">inetust käekirjast) </w:t>
      </w:r>
      <w:r w:rsidRPr="00E3787E">
        <w:rPr>
          <w:rFonts w:ascii="Times SUT" w:hAnsi="Times SUT" w:cs="Times SUT"/>
          <w:i/>
        </w:rPr>
        <w:t xml:space="preserve">sa olõt nigu kana`varbõid vedänü taha `paprõ pääle </w:t>
      </w:r>
      <w:r w:rsidRPr="00E3787E">
        <w:rPr>
          <w:rFonts w:ascii="Times SUT" w:hAnsi="Times SUT" w:cs="Times SUT"/>
        </w:rPr>
        <w:t>Har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kanavass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kanava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s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noBreakHyphen/>
        <w:t xml:space="preserve">i </w:t>
      </w:r>
      <w:r w:rsidRPr="00E3787E">
        <w:rPr>
          <w:rFonts w:ascii="Times SUT" w:hAnsi="Times SUT" w:cs="Times SUT"/>
        </w:rPr>
        <w:t xml:space="preserve">takune kangas, mille koelõngad on erineva jämedusega </w:t>
      </w:r>
      <w:r w:rsidRPr="00E3787E">
        <w:rPr>
          <w:rFonts w:ascii="Times SUT" w:hAnsi="Times SUT" w:cs="Times SUT"/>
          <w:i/>
        </w:rPr>
        <w:t>kanava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si alusundruk</w:t>
      </w:r>
      <w:r w:rsidRPr="00E3787E">
        <w:rPr>
          <w:rFonts w:ascii="Times SUT" w:hAnsi="Times SUT" w:cs="Times SUT"/>
        </w:rPr>
        <w:t xml:space="preserve">: </w:t>
      </w:r>
      <w:r w:rsidRPr="00E3787E">
        <w:rPr>
          <w:rFonts w:ascii="Times SUT" w:hAnsi="Times SUT" w:cs="Times SUT"/>
          <w:i/>
        </w:rPr>
        <w:t>jäme lõng `kooti sabasse ja jälle peenemat, seda `üeldi kanava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s </w:t>
      </w:r>
      <w:r w:rsidRPr="00E3787E">
        <w:rPr>
          <w:rFonts w:ascii="Times SUT" w:hAnsi="Times SUT" w:cs="Times SUT"/>
        </w:rPr>
        <w:t>Lai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venelane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sz w:val="16"/>
        </w:rPr>
        <w:t>hum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nüid on `rootslased roal, kanavenelase ing `teagi </w:t>
      </w:r>
      <w:r w:rsidRPr="00E3787E">
        <w:rPr>
          <w:rFonts w:ascii="Times SUT" w:hAnsi="Times SUT" w:cs="Times SUT"/>
        </w:rPr>
        <w:t xml:space="preserve">Mär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viga</w:t>
      </w:r>
      <w:r w:rsidRPr="00E3787E">
        <w:rPr>
          <w:rFonts w:ascii="Times SUT" w:hAnsi="Times SUT" w:cs="Times SUT"/>
          <w:b/>
        </w:rPr>
        <w:t xml:space="preserve"> (</w:t>
      </w:r>
      <w:r w:rsidRPr="00E3787E">
        <w:rPr>
          <w:rFonts w:ascii="Times SUT" w:hAnsi="Times SUT" w:cs="Times SUT"/>
        </w:rPr>
        <w:t xml:space="preserve">silmahaigus) </w:t>
      </w:r>
      <w:r w:rsidRPr="00E3787E">
        <w:rPr>
          <w:rFonts w:ascii="Times SUT" w:hAnsi="Times SUT" w:cs="Times SUT"/>
          <w:i/>
        </w:rPr>
        <w:t xml:space="preserve">kana vega `öödakse olad, kenel selmad `velkovad </w:t>
      </w:r>
      <w:r w:rsidRPr="00E3787E">
        <w:rPr>
          <w:rFonts w:ascii="Times SUT" w:hAnsi="Times SUT" w:cs="Times SUT"/>
        </w:rPr>
        <w:t xml:space="preserve">Käi; </w:t>
      </w:r>
      <w:r w:rsidRPr="00E3787E">
        <w:rPr>
          <w:rFonts w:ascii="Times SUT" w:hAnsi="Times SUT" w:cs="Times SUT"/>
          <w:i/>
        </w:rPr>
        <w:t xml:space="preserve">kis ei näe `peale päävä loojat änäm, sel oo kanavega </w:t>
      </w:r>
      <w:r w:rsidRPr="00E3787E">
        <w:rPr>
          <w:rFonts w:ascii="Times SUT" w:hAnsi="Times SUT" w:cs="Times SUT"/>
        </w:rPr>
        <w:t>Mar;</w:t>
      </w:r>
      <w:r w:rsidRPr="00E3787E">
        <w:rPr>
          <w:rFonts w:ascii="Times SUT" w:hAnsi="Times SUT" w:cs="Times SUT"/>
          <w:i/>
        </w:rPr>
        <w:t xml:space="preserve"> tal om kana viga </w:t>
      </w:r>
      <w:r w:rsidRPr="00E3787E">
        <w:rPr>
          <w:rFonts w:ascii="Times SUT" w:hAnsi="Times SUT" w:cs="Times SUT"/>
        </w:rPr>
        <w:t>(kanapime) Räp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äk(k)e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kanapuur – R </w:t>
      </w:r>
      <w:r w:rsidRPr="00E3787E">
        <w:rPr>
          <w:rFonts w:ascii="Times SUT" w:hAnsi="Times SUT" w:cs="Times SUT"/>
          <w:i/>
        </w:rPr>
        <w:t>kana äkked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kana äkkeda `üeldi kanakuut </w:t>
      </w:r>
      <w:r w:rsidRPr="00E3787E">
        <w:rPr>
          <w:rFonts w:ascii="Times SUT" w:hAnsi="Times SUT" w:cs="Times SUT"/>
        </w:rPr>
        <w:t xml:space="preserve">Jõh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2"/>
          <w:rFonts w:ascii="Times SUT" w:hAnsi="Times SUT" w:cs="Times SUT"/>
        </w:rPr>
        <w:t>äkk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kanapuur </w:t>
      </w:r>
      <w:r w:rsidRPr="00E3787E">
        <w:rPr>
          <w:rFonts w:ascii="Times SUT" w:hAnsi="Times SUT" w:cs="Times SUT"/>
          <w:i/>
        </w:rPr>
        <w:t xml:space="preserve">Pakkasega `täüdüs `jällegi kana ägi tuba `tuua </w:t>
      </w:r>
      <w:r w:rsidRPr="00E3787E">
        <w:rPr>
          <w:rFonts w:ascii="Times SUT" w:hAnsi="Times SUT" w:cs="Times SUT"/>
        </w:rPr>
        <w:t>Kuu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Style w:val="ms1"/>
          <w:rFonts w:ascii="Times SUT" w:hAnsi="Times SUT" w:cs="Times SUT"/>
        </w:rPr>
        <w:t>kand</w:t>
      </w:r>
      <w:r w:rsidRPr="00E3787E">
        <w:rPr>
          <w:rStyle w:val="ms3"/>
          <w:rFonts w:ascii="Times SUT" w:hAnsi="Times SUT" w:cs="Times SUT"/>
        </w:rPr>
        <w:t>1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kand </w:t>
      </w:r>
      <w:r w:rsidRPr="00E3787E">
        <w:rPr>
          <w:rFonts w:ascii="Times SUT" w:hAnsi="Times SUT" w:cs="Times SUT"/>
        </w:rPr>
        <w:t>g</w:t>
      </w:r>
      <w:r w:rsidRPr="00E3787E">
        <w:rPr>
          <w:rFonts w:ascii="Times SUT" w:hAnsi="Times SUT" w:cs="Times SUT"/>
          <w:i/>
        </w:rPr>
        <w:t xml:space="preserve"> kanna </w:t>
      </w:r>
      <w:r w:rsidRPr="00E3787E">
        <w:rPr>
          <w:rFonts w:ascii="Times SUT" w:hAnsi="Times SUT" w:cs="Times SUT"/>
        </w:rPr>
        <w:t xml:space="preserve">eP, </w:t>
      </w:r>
      <w:r w:rsidRPr="00E3787E">
        <w:rPr>
          <w:rFonts w:ascii="Times SUT" w:hAnsi="Times SUT" w:cs="Times SUT"/>
          <w:sz w:val="16"/>
        </w:rPr>
        <w:t>hv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sz w:val="16"/>
        </w:rPr>
        <w:t>u</w:t>
      </w:r>
      <w:r w:rsidRPr="00E3787E">
        <w:rPr>
          <w:rFonts w:ascii="Times SUT" w:hAnsi="Times SUT" w:cs="Times SUT"/>
        </w:rPr>
        <w:t xml:space="preserve"> eL; `</w:t>
      </w:r>
      <w:r w:rsidRPr="00E3787E">
        <w:rPr>
          <w:rFonts w:ascii="Times SUT" w:hAnsi="Times SUT" w:cs="Times SUT"/>
          <w:i/>
        </w:rPr>
        <w:t>kand</w:t>
      </w:r>
      <w:r w:rsidRPr="00E3787E">
        <w:rPr>
          <w:rFonts w:ascii="Times SUT" w:hAnsi="Times SUT" w:cs="Times SUT"/>
        </w:rPr>
        <w:t>(</w:t>
      </w:r>
      <w:r w:rsidRPr="00E3787E">
        <w:rPr>
          <w:rFonts w:ascii="Times SUT" w:hAnsi="Times SUT" w:cs="Times SUT"/>
          <w:i/>
        </w:rPr>
        <w:t>a</w:t>
      </w:r>
      <w:r w:rsidRPr="00E3787E">
        <w:rPr>
          <w:rFonts w:ascii="Times SUT" w:hAnsi="Times SUT" w:cs="Times SUT"/>
        </w:rPr>
        <w:t xml:space="preserve">) g </w:t>
      </w:r>
      <w:r w:rsidRPr="00E3787E">
        <w:rPr>
          <w:rFonts w:ascii="Times SUT" w:hAnsi="Times SUT" w:cs="Times SUT"/>
          <w:i/>
        </w:rPr>
        <w:t>`kanna R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1. a. </w:t>
      </w:r>
      <w:r w:rsidRPr="00E3787E">
        <w:rPr>
          <w:rFonts w:ascii="Times SUT" w:hAnsi="Times SUT" w:cs="Times SUT"/>
        </w:rPr>
        <w:t xml:space="preserve">inimese jalapöia tagumine osa, kand </w:t>
      </w:r>
      <w:r w:rsidRPr="00E3787E">
        <w:rPr>
          <w:rFonts w:ascii="Times SUT" w:hAnsi="Times SUT" w:cs="Times SUT"/>
          <w:i/>
        </w:rPr>
        <w:t xml:space="preserve">sie on `tallund `toiste `kanduje pääl ja `püüdänd `toistest ede `juossa </w:t>
      </w:r>
      <w:r w:rsidRPr="00E3787E">
        <w:rPr>
          <w:rFonts w:ascii="Times SUT" w:hAnsi="Times SUT" w:cs="Times SUT"/>
        </w:rPr>
        <w:t xml:space="preserve">Kuu; </w:t>
      </w:r>
      <w:r w:rsidRPr="00E3787E">
        <w:rPr>
          <w:rFonts w:ascii="Times SUT" w:hAnsi="Times SUT" w:cs="Times SUT"/>
          <w:i/>
        </w:rPr>
        <w:t xml:space="preserve">`astus </w:t>
      </w:r>
      <w:r w:rsidRPr="00E3787E">
        <w:rPr>
          <w:rFonts w:ascii="Times SUT" w:hAnsi="Times SUT" w:cs="Times SUT"/>
        </w:rPr>
        <w:t xml:space="preserve">[mulle] </w:t>
      </w:r>
      <w:r w:rsidRPr="00E3787E">
        <w:rPr>
          <w:rFonts w:ascii="Times SUT" w:hAnsi="Times SUT" w:cs="Times SUT"/>
          <w:i/>
        </w:rPr>
        <w:t xml:space="preserve">`kanda </w:t>
      </w:r>
      <w:r w:rsidRPr="00E3787E">
        <w:rPr>
          <w:rFonts w:ascii="Times SUT" w:hAnsi="Times SUT" w:cs="Times SUT"/>
        </w:rPr>
        <w:t xml:space="preserve">VNg; </w:t>
      </w:r>
      <w:r w:rsidRPr="00E3787E">
        <w:rPr>
          <w:rFonts w:ascii="Times SUT" w:hAnsi="Times SUT" w:cs="Times SUT"/>
          <w:i/>
        </w:rPr>
        <w:t xml:space="preserve">Iest ära, `muidu `niidan `kannad maha! Ei `jõua sa `mulle järelegi, `ammus siis viel `kandu `niitada </w:t>
      </w:r>
      <w:r w:rsidRPr="00E3787E">
        <w:rPr>
          <w:rFonts w:ascii="Times SUT" w:hAnsi="Times SUT" w:cs="Times SUT"/>
        </w:rPr>
        <w:t>IisR;</w:t>
      </w:r>
      <w:r w:rsidRPr="00E3787E">
        <w:rPr>
          <w:rFonts w:ascii="Times SUT" w:hAnsi="Times SUT" w:cs="Times SUT"/>
          <w:i/>
        </w:rPr>
        <w:t xml:space="preserve"> saabas öörub kanna p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 xml:space="preserve">lt </w:t>
      </w:r>
      <w:r w:rsidRPr="00E3787E">
        <w:rPr>
          <w:rFonts w:ascii="Times SUT" w:hAnsi="Times SUT" w:cs="Times SUT"/>
        </w:rPr>
        <w:t xml:space="preserve">Khk; </w:t>
      </w:r>
      <w:r w:rsidRPr="00E3787E">
        <w:rPr>
          <w:rFonts w:ascii="Times SUT" w:hAnsi="Times SUT" w:cs="Times SUT"/>
          <w:i/>
        </w:rPr>
        <w:t>Astub kanna peale, tahab mo vana inimese käest veel `pulmi `soaja</w:t>
      </w:r>
      <w:r w:rsidRPr="00E3787E">
        <w:rPr>
          <w:rFonts w:ascii="Times SUT" w:hAnsi="Times SUT" w:cs="Times SUT"/>
        </w:rPr>
        <w:t xml:space="preserve"> Pöi; </w:t>
      </w:r>
      <w:r w:rsidRPr="00E3787E">
        <w:rPr>
          <w:rFonts w:ascii="Times SUT" w:hAnsi="Times SUT" w:cs="Times SUT"/>
          <w:i/>
        </w:rPr>
        <w:t xml:space="preserve">Koer `joosi moole ühna `kandu `kinni </w:t>
      </w:r>
      <w:r w:rsidRPr="00E3787E">
        <w:rPr>
          <w:rFonts w:ascii="Times SUT" w:hAnsi="Times SUT" w:cs="Times SUT"/>
        </w:rPr>
        <w:t xml:space="preserve">Muh; </w:t>
      </w:r>
      <w:r w:rsidRPr="00E3787E">
        <w:rPr>
          <w:rFonts w:ascii="Times SUT" w:hAnsi="Times SUT" w:cs="Times SUT"/>
          <w:i/>
        </w:rPr>
        <w:t xml:space="preserve">King `öörus tassi `kanda </w:t>
      </w:r>
      <w:r w:rsidRPr="00E3787E">
        <w:rPr>
          <w:rFonts w:ascii="Times SUT" w:hAnsi="Times SUT" w:cs="Times SUT"/>
        </w:rPr>
        <w:t xml:space="preserve">Rei; </w:t>
      </w:r>
      <w:r w:rsidRPr="00E3787E">
        <w:rPr>
          <w:rFonts w:ascii="Times SUT" w:hAnsi="Times SUT" w:cs="Times SUT"/>
          <w:i/>
        </w:rPr>
        <w:t xml:space="preserve">see põle `rehte `aegas muud `moodi magand ku teise jala kanna pani teise`varva`otsa </w:t>
      </w:r>
      <w:r w:rsidRPr="00E3787E">
        <w:rPr>
          <w:rFonts w:ascii="Times SUT" w:hAnsi="Times SUT" w:cs="Times SUT"/>
        </w:rPr>
        <w:t>LNg;</w:t>
      </w:r>
      <w:r w:rsidRPr="00E3787E">
        <w:rPr>
          <w:rFonts w:ascii="Times SUT" w:hAnsi="Times SUT" w:cs="Times SUT"/>
          <w:b/>
          <w:i/>
        </w:rPr>
        <w:t xml:space="preserve"> </w:t>
      </w:r>
      <w:r w:rsidRPr="00E3787E">
        <w:rPr>
          <w:rFonts w:ascii="Times SUT" w:hAnsi="Times SUT" w:cs="Times SUT"/>
          <w:i/>
        </w:rPr>
        <w:t xml:space="preserve">kanna `piale kõege `rohkem `toetab kui köiasse </w:t>
      </w:r>
      <w:r w:rsidRPr="00E3787E">
        <w:rPr>
          <w:rFonts w:ascii="Times SUT" w:hAnsi="Times SUT" w:cs="Times SUT"/>
        </w:rPr>
        <w:t xml:space="preserve">PJg; </w:t>
      </w:r>
      <w:r w:rsidRPr="00E3787E">
        <w:rPr>
          <w:rFonts w:ascii="Times SUT" w:hAnsi="Times SUT" w:cs="Times SUT"/>
          <w:i/>
        </w:rPr>
        <w:t xml:space="preserve">ma lähän tasa kannade peal </w:t>
      </w:r>
      <w:r w:rsidRPr="00E3787E">
        <w:rPr>
          <w:rFonts w:ascii="Times SUT" w:hAnsi="Times SUT" w:cs="Times SUT"/>
        </w:rPr>
        <w:t xml:space="preserve">Ris; </w:t>
      </w:r>
      <w:r w:rsidRPr="00E3787E">
        <w:rPr>
          <w:rFonts w:ascii="Times SUT" w:hAnsi="Times SUT" w:cs="Times SUT"/>
          <w:i/>
        </w:rPr>
        <w:t xml:space="preserve">Üks mure kannul, teine`kandus `kinni </w:t>
      </w:r>
      <w:r w:rsidRPr="00E3787E">
        <w:rPr>
          <w:rFonts w:ascii="Times SUT" w:hAnsi="Times SUT" w:cs="Times SUT"/>
        </w:rPr>
        <w:t xml:space="preserve">Jür; </w:t>
      </w:r>
      <w:r w:rsidRPr="00E3787E">
        <w:rPr>
          <w:rFonts w:ascii="Times SUT" w:hAnsi="Times SUT" w:cs="Times SUT"/>
          <w:i/>
        </w:rPr>
        <w:t>`astus jala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kanna `ka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ki </w:t>
      </w:r>
      <w:r w:rsidRPr="00E3787E">
        <w:rPr>
          <w:rFonts w:ascii="Times SUT" w:hAnsi="Times SUT" w:cs="Times SUT"/>
        </w:rPr>
        <w:t xml:space="preserve">Iis; </w:t>
      </w:r>
      <w:r w:rsidRPr="00E3787E">
        <w:rPr>
          <w:rFonts w:ascii="Times SUT" w:hAnsi="Times SUT" w:cs="Times SUT"/>
          <w:i/>
        </w:rPr>
        <w:t xml:space="preserve">isa `keelas, et `kandade pial ei tohi `trampida, põrutab kanna luu ära </w:t>
      </w:r>
      <w:r w:rsidRPr="00E3787E">
        <w:rPr>
          <w:rFonts w:ascii="Times SUT" w:hAnsi="Times SUT" w:cs="Times SUT"/>
        </w:rPr>
        <w:t xml:space="preserve">Lai; </w:t>
      </w:r>
      <w:r w:rsidRPr="00E3787E">
        <w:rPr>
          <w:rFonts w:ascii="Times SUT" w:hAnsi="Times SUT" w:cs="Times SUT"/>
          <w:i/>
        </w:rPr>
        <w:t xml:space="preserve">käis päka pial, `oidis `kanda üleval </w:t>
      </w:r>
      <w:r w:rsidRPr="00E3787E">
        <w:rPr>
          <w:rFonts w:ascii="Times SUT" w:hAnsi="Times SUT" w:cs="Times SUT"/>
        </w:rPr>
        <w:t xml:space="preserve">Plt </w:t>
      </w:r>
      <w:r w:rsidRPr="00E3787E">
        <w:rPr>
          <w:rFonts w:ascii="Times SUT" w:hAnsi="Times SUT" w:cs="Times SUT"/>
          <w:b/>
        </w:rPr>
        <w:t>b. </w:t>
      </w:r>
      <w:r w:rsidRPr="00E3787E">
        <w:rPr>
          <w:rFonts w:ascii="Times SUT" w:hAnsi="Times SUT" w:cs="Times SUT"/>
        </w:rPr>
        <w:t xml:space="preserve">looma tagajala koodi nukk </w:t>
      </w:r>
      <w:r w:rsidRPr="00E3787E">
        <w:rPr>
          <w:rFonts w:ascii="Times SUT" w:hAnsi="Times SUT" w:cs="Times SUT"/>
          <w:i/>
        </w:rPr>
        <w:t xml:space="preserve">obosele `lähtö `vanker `kanda </w:t>
      </w:r>
      <w:r w:rsidRPr="00E3787E">
        <w:rPr>
          <w:rFonts w:ascii="Times SUT" w:hAnsi="Times SUT" w:cs="Times SUT"/>
        </w:rPr>
        <w:t xml:space="preserve">Vai; </w:t>
      </w:r>
      <w:r w:rsidRPr="00E3787E">
        <w:rPr>
          <w:rFonts w:ascii="Times SUT" w:hAnsi="Times SUT" w:cs="Times SUT"/>
          <w:i/>
        </w:rPr>
        <w:t xml:space="preserve">Kandetagune rehm oidas, et rattad oole </w:t>
      </w:r>
      <w:r w:rsidRPr="00E3787E">
        <w:rPr>
          <w:rFonts w:ascii="Times SUT" w:hAnsi="Times SUT" w:cs="Times SUT"/>
        </w:rPr>
        <w:t>(hobusele)</w:t>
      </w:r>
      <w:r w:rsidRPr="00E3787E">
        <w:rPr>
          <w:rFonts w:ascii="Times SUT" w:hAnsi="Times SUT" w:cs="Times SUT"/>
          <w:i/>
        </w:rPr>
        <w:t xml:space="preserve"> kandu äies tule </w:t>
      </w:r>
      <w:r w:rsidRPr="00E3787E">
        <w:rPr>
          <w:rFonts w:ascii="Times SUT" w:hAnsi="Times SUT" w:cs="Times SUT"/>
        </w:rPr>
        <w:t xml:space="preserve">Kaa; </w:t>
      </w:r>
      <w:r w:rsidRPr="00E3787E">
        <w:rPr>
          <w:rFonts w:ascii="Times SUT" w:hAnsi="Times SUT" w:cs="Times SUT"/>
          <w:i/>
        </w:rPr>
        <w:t xml:space="preserve">`vanker käib obusel `kandus </w:t>
      </w:r>
      <w:r w:rsidRPr="00E3787E">
        <w:rPr>
          <w:rFonts w:ascii="Times SUT" w:hAnsi="Times SUT" w:cs="Times SUT"/>
        </w:rPr>
        <w:t xml:space="preserve">JMd; </w:t>
      </w:r>
      <w:r w:rsidRPr="00E3787E">
        <w:rPr>
          <w:rFonts w:ascii="Times SUT" w:hAnsi="Times SUT" w:cs="Times SUT"/>
          <w:i/>
        </w:rPr>
        <w:t>sõnniku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vedamise ajal, kui </w:t>
      </w:r>
      <w:r w:rsidRPr="00E3787E">
        <w:rPr>
          <w:rFonts w:ascii="Times SUT" w:hAnsi="Times SUT" w:cs="Times SUT"/>
        </w:rPr>
        <w:t xml:space="preserve">[vankri] </w:t>
      </w:r>
      <w:r w:rsidRPr="00E3787E">
        <w:rPr>
          <w:rFonts w:ascii="Times SUT" w:hAnsi="Times SUT" w:cs="Times SUT"/>
          <w:i/>
        </w:rPr>
        <w:t xml:space="preserve">redel lähäb `vasta `kanda, siis on `lõhkumine `lahti </w:t>
      </w:r>
      <w:r w:rsidRPr="00E3787E">
        <w:rPr>
          <w:rFonts w:ascii="Times SUT" w:hAnsi="Times SUT" w:cs="Times SUT"/>
        </w:rPr>
        <w:t>VJg;</w:t>
      </w:r>
      <w:r w:rsidRPr="00E3787E">
        <w:rPr>
          <w:rFonts w:ascii="Times SUT" w:hAnsi="Times SUT" w:cs="Times SUT"/>
          <w:spacing w:val="40"/>
        </w:rPr>
        <w:t xml:space="preserve"> kanda</w:t>
      </w:r>
      <w:r w:rsidRPr="00E3787E">
        <w:rPr>
          <w:rFonts w:ascii="Times SUT" w:hAnsi="Times SUT" w:cs="Times SUT"/>
        </w:rPr>
        <w:t xml:space="preserve"> ~ </w:t>
      </w:r>
      <w:r w:rsidRPr="00E3787E">
        <w:rPr>
          <w:rFonts w:ascii="Times SUT" w:hAnsi="Times SUT" w:cs="Times SUT"/>
          <w:spacing w:val="40"/>
        </w:rPr>
        <w:t>kandu kartma</w:t>
      </w:r>
      <w:r w:rsidRPr="00E3787E">
        <w:rPr>
          <w:rFonts w:ascii="Times SUT" w:hAnsi="Times SUT" w:cs="Times SUT"/>
        </w:rPr>
        <w:t xml:space="preserve"> hobusest, kes ei talu puudutust vastu tagajala koodinukki </w:t>
      </w:r>
      <w:r w:rsidRPr="00E3787E">
        <w:rPr>
          <w:rFonts w:ascii="Times SUT" w:hAnsi="Times SUT" w:cs="Times SUT"/>
          <w:i/>
        </w:rPr>
        <w:t xml:space="preserve">See noor obu akkas `kandu `kartma </w:t>
      </w:r>
      <w:r w:rsidRPr="00E3787E">
        <w:rPr>
          <w:rFonts w:ascii="Times SUT" w:hAnsi="Times SUT" w:cs="Times SUT"/>
        </w:rPr>
        <w:t>Jäm;</w:t>
      </w:r>
      <w:r w:rsidRPr="00E3787E">
        <w:rPr>
          <w:rFonts w:ascii="Times SUT" w:hAnsi="Times SUT" w:cs="Times SUT"/>
          <w:i/>
        </w:rPr>
        <w:t xml:space="preserve"> Mei vähene punane obu `kartis ermpsasti `kanda </w:t>
      </w:r>
      <w:r w:rsidRPr="00E3787E">
        <w:rPr>
          <w:rFonts w:ascii="Times SUT" w:hAnsi="Times SUT" w:cs="Times SUT"/>
        </w:rPr>
        <w:t xml:space="preserve">Rei; </w:t>
      </w:r>
      <w:r w:rsidRPr="00E3787E">
        <w:rPr>
          <w:rFonts w:ascii="Times SUT" w:hAnsi="Times SUT" w:cs="Times SUT"/>
          <w:i/>
        </w:rPr>
        <w:t xml:space="preserve">Obu kardab `kandu </w:t>
      </w:r>
      <w:r w:rsidRPr="00E3787E">
        <w:rPr>
          <w:rFonts w:ascii="Times SUT" w:hAnsi="Times SUT" w:cs="Times SUT"/>
        </w:rPr>
        <w:t xml:space="preserve">Han; </w:t>
      </w:r>
      <w:r w:rsidRPr="00E3787E">
        <w:rPr>
          <w:rFonts w:ascii="Times SUT" w:hAnsi="Times SUT" w:cs="Times SUT"/>
          <w:i/>
        </w:rPr>
        <w:t>obune kardab `kandu. ei tohe vankert `kandu `laska</w:t>
      </w:r>
      <w:r w:rsidRPr="00E3787E">
        <w:rPr>
          <w:rFonts w:ascii="Times SUT" w:hAnsi="Times SUT" w:cs="Times SUT"/>
        </w:rPr>
        <w:t xml:space="preserve"> Tõs; </w:t>
      </w:r>
      <w:r w:rsidRPr="00E3787E">
        <w:rPr>
          <w:rFonts w:ascii="Times SUT" w:hAnsi="Times SUT" w:cs="Times SUT"/>
          <w:i/>
        </w:rPr>
        <w:t xml:space="preserve">Mõni obune kardab `kandu `kangeste, kohe kui `vasta puudub, lähäb nii et tuli taga </w:t>
      </w:r>
      <w:r w:rsidRPr="00E3787E">
        <w:rPr>
          <w:rFonts w:ascii="Times SUT" w:hAnsi="Times SUT" w:cs="Times SUT"/>
        </w:rPr>
        <w:t xml:space="preserve">Juu; </w:t>
      </w:r>
      <w:r w:rsidRPr="00E3787E">
        <w:rPr>
          <w:rFonts w:ascii="Times SUT" w:hAnsi="Times SUT" w:cs="Times SUT"/>
          <w:i/>
        </w:rPr>
        <w:t xml:space="preserve">obune `kartis `kandasid </w:t>
      </w:r>
      <w:r w:rsidRPr="00E3787E">
        <w:rPr>
          <w:rFonts w:ascii="Times SUT" w:hAnsi="Times SUT" w:cs="Times SUT"/>
        </w:rPr>
        <w:t>JJn;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|| </w:t>
      </w:r>
      <w:r w:rsidRPr="00E3787E">
        <w:rPr>
          <w:rFonts w:ascii="Times SUT" w:hAnsi="Times SUT" w:cs="Times SUT"/>
          <w:i/>
        </w:rPr>
        <w:t>obuse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kabja kannast lõegatakse `juure, kui raud `alla ei lähä </w:t>
      </w:r>
      <w:r w:rsidRPr="00E3787E">
        <w:rPr>
          <w:rFonts w:ascii="Times SUT" w:hAnsi="Times SUT" w:cs="Times SUT"/>
        </w:rPr>
        <w:t xml:space="preserve">Juu </w:t>
      </w:r>
      <w:r w:rsidRPr="00E3787E">
        <w:rPr>
          <w:rFonts w:ascii="Times SUT" w:hAnsi="Times SUT" w:cs="Times SUT"/>
          <w:b/>
        </w:rPr>
        <w:t>c. </w:t>
      </w:r>
      <w:r w:rsidRPr="00E3787E">
        <w:rPr>
          <w:rFonts w:ascii="Times SUT" w:hAnsi="Times SUT" w:cs="Times SUT"/>
        </w:rPr>
        <w:t>jalakannale vastav osa jalatsil, sukal või sokil [suss oli]</w:t>
      </w:r>
      <w:r w:rsidRPr="00E3787E">
        <w:rPr>
          <w:rFonts w:ascii="Times SUT" w:hAnsi="Times SUT" w:cs="Times SUT"/>
          <w:i/>
        </w:rPr>
        <w:t xml:space="preserve"> `kannast `kitsamast `tehtud, nena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 xml:space="preserve">polt `laiemb </w:t>
      </w:r>
      <w:r w:rsidRPr="00E3787E">
        <w:rPr>
          <w:rFonts w:ascii="Times SUT" w:hAnsi="Times SUT" w:cs="Times SUT"/>
        </w:rPr>
        <w:t xml:space="preserve">RakR; </w:t>
      </w:r>
      <w:r w:rsidRPr="00E3787E">
        <w:rPr>
          <w:rFonts w:ascii="Times SUT" w:hAnsi="Times SUT" w:cs="Times SUT"/>
          <w:i/>
        </w:rPr>
        <w:t xml:space="preserve">sukka kand ja nenä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 xml:space="preserve">ärä `talla `viltu oma `kingade `kandu </w:t>
      </w:r>
      <w:r w:rsidRPr="00E3787E">
        <w:rPr>
          <w:rFonts w:ascii="Times SUT" w:hAnsi="Times SUT" w:cs="Times SUT"/>
        </w:rPr>
        <w:t xml:space="preserve">Jõh; </w:t>
      </w:r>
      <w:r w:rsidRPr="00E3787E">
        <w:rPr>
          <w:rFonts w:ascii="Times SUT" w:hAnsi="Times SUT" w:cs="Times SUT"/>
          <w:i/>
        </w:rPr>
        <w:t xml:space="preserve">`saapa teine ots on kand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koes korges all käib</w:t>
      </w:r>
      <w:r w:rsidRPr="00E3787E">
        <w:rPr>
          <w:rFonts w:ascii="Times SUT" w:hAnsi="Times SUT" w:cs="Times SUT"/>
        </w:rPr>
        <w:t xml:space="preserve"> Jäm; </w:t>
      </w:r>
      <w:r w:rsidRPr="00E3787E">
        <w:rPr>
          <w:rFonts w:ascii="Times SUT" w:hAnsi="Times SUT" w:cs="Times SUT"/>
          <w:i/>
        </w:rPr>
        <w:t>ki</w:t>
      </w:r>
      <w:r w:rsidR="00E3787E" w:rsidRPr="00E3787E">
        <w:rPr>
          <w:rFonts w:ascii="Times SUT" w:hAnsi="Times SUT" w:cs="Times SUT"/>
          <w:i/>
        </w:rPr>
        <w:t>ŋŋ</w:t>
      </w:r>
      <w:r w:rsidRPr="00E3787E">
        <w:rPr>
          <w:rFonts w:ascii="Times SUT" w:hAnsi="Times SUT" w:cs="Times SUT"/>
          <w:i/>
        </w:rPr>
        <w:t xml:space="preserve">ad olid suka kannad puhas 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 xml:space="preserve"> löugitsend </w:t>
      </w:r>
      <w:r w:rsidRPr="00E3787E">
        <w:rPr>
          <w:rFonts w:ascii="Times SUT" w:hAnsi="Times SUT" w:cs="Times SUT"/>
        </w:rPr>
        <w:t xml:space="preserve">Khk; </w:t>
      </w:r>
      <w:r w:rsidRPr="00E3787E">
        <w:rPr>
          <w:rFonts w:ascii="Times SUT" w:hAnsi="Times SUT" w:cs="Times SUT"/>
          <w:i/>
        </w:rPr>
        <w:t xml:space="preserve">siis said sial ninad teistele </w:t>
      </w:r>
      <w:r w:rsidRPr="00E3787E">
        <w:rPr>
          <w:rFonts w:ascii="Times SUT" w:hAnsi="Times SUT" w:cs="Times SUT"/>
        </w:rPr>
        <w:t xml:space="preserve">(pättidele) </w:t>
      </w:r>
      <w:r w:rsidRPr="00E3787E">
        <w:rPr>
          <w:rFonts w:ascii="Times SUT" w:hAnsi="Times SUT" w:cs="Times SUT"/>
          <w:i/>
        </w:rPr>
        <w:t>piha `tehtud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</w:rPr>
        <w:noBreakHyphen/>
        <w:t> </w:t>
      </w:r>
      <w:r w:rsidRPr="00E3787E">
        <w:rPr>
          <w:rFonts w:ascii="Times SUT" w:hAnsi="Times SUT" w:cs="Times SUT"/>
        </w:rPr>
        <w:noBreakHyphen/>
        <w:t xml:space="preserve"> </w:t>
      </w:r>
      <w:r w:rsidRPr="00E3787E">
        <w:rPr>
          <w:rFonts w:ascii="Times SUT" w:hAnsi="Times SUT" w:cs="Times SUT"/>
          <w:i/>
        </w:rPr>
        <w:t xml:space="preserve">ning kannad taha </w:t>
      </w:r>
      <w:r w:rsidRPr="00E3787E">
        <w:rPr>
          <w:rFonts w:ascii="Times SUT" w:hAnsi="Times SUT" w:cs="Times SUT"/>
        </w:rPr>
        <w:t>Pöi; [suka]</w:t>
      </w:r>
      <w:r w:rsidRPr="00E3787E">
        <w:rPr>
          <w:rFonts w:ascii="Times SUT" w:hAnsi="Times SUT" w:cs="Times SUT"/>
          <w:i/>
        </w:rPr>
        <w:t xml:space="preserve"> `kanda ahendama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`tõmma </w:t>
      </w:r>
      <w:r w:rsidRPr="00E3787E">
        <w:rPr>
          <w:rFonts w:ascii="Times SUT" w:hAnsi="Times SUT" w:cs="Times SUT"/>
        </w:rPr>
        <w:t xml:space="preserve">[king] </w:t>
      </w:r>
      <w:r w:rsidRPr="00E3787E">
        <w:rPr>
          <w:rFonts w:ascii="Times SUT" w:hAnsi="Times SUT" w:cs="Times SUT"/>
          <w:i/>
        </w:rPr>
        <w:t xml:space="preserve">ilusast `kanda </w:t>
      </w:r>
      <w:r w:rsidRPr="00E3787E">
        <w:rPr>
          <w:rFonts w:ascii="Times SUT" w:hAnsi="Times SUT" w:cs="Times SUT"/>
        </w:rPr>
        <w:t xml:space="preserve">Muh; </w:t>
      </w:r>
      <w:r w:rsidRPr="00E3787E">
        <w:rPr>
          <w:rFonts w:ascii="Times SUT" w:hAnsi="Times SUT" w:cs="Times SUT"/>
          <w:i/>
        </w:rPr>
        <w:t xml:space="preserve">Kui king öörub, pane üks paber kokku ja kanna `sisse </w:t>
      </w:r>
      <w:r w:rsidRPr="00E3787E">
        <w:rPr>
          <w:rFonts w:ascii="Times SUT" w:hAnsi="Times SUT" w:cs="Times SUT"/>
        </w:rPr>
        <w:t xml:space="preserve">Rei; </w:t>
      </w:r>
      <w:r w:rsidRPr="00E3787E">
        <w:rPr>
          <w:rFonts w:ascii="Times SUT" w:hAnsi="Times SUT" w:cs="Times SUT"/>
          <w:i/>
        </w:rPr>
        <w:t xml:space="preserve">mõni teeb </w:t>
      </w:r>
      <w:r w:rsidRPr="00E3787E">
        <w:rPr>
          <w:rFonts w:ascii="Times SUT" w:hAnsi="Times SUT" w:cs="Times SUT"/>
        </w:rPr>
        <w:t>[sukal]</w:t>
      </w:r>
      <w:r w:rsidRPr="00E3787E">
        <w:rPr>
          <w:rFonts w:ascii="Times SUT" w:hAnsi="Times SUT" w:cs="Times SUT"/>
          <w:i/>
        </w:rPr>
        <w:t xml:space="preserve"> lühikse kanna siilu, mõni pika </w:t>
      </w:r>
      <w:r w:rsidRPr="00E3787E">
        <w:rPr>
          <w:rFonts w:ascii="Times SUT" w:hAnsi="Times SUT" w:cs="Times SUT"/>
        </w:rPr>
        <w:t xml:space="preserve">Kse; </w:t>
      </w:r>
      <w:r w:rsidRPr="00E3787E">
        <w:rPr>
          <w:rFonts w:ascii="Times SUT" w:hAnsi="Times SUT" w:cs="Times SUT"/>
          <w:i/>
        </w:rPr>
        <w:t xml:space="preserve">Mina olen sukale ja sokile ike topelt kanna teind, see on kõvem </w:t>
      </w:r>
      <w:r w:rsidRPr="00E3787E">
        <w:rPr>
          <w:rFonts w:ascii="Times SUT" w:hAnsi="Times SUT" w:cs="Times SUT"/>
        </w:rPr>
        <w:t>Amb;</w:t>
      </w:r>
      <w:r w:rsidRPr="00E3787E">
        <w:rPr>
          <w:rFonts w:ascii="Times SUT" w:hAnsi="Times SUT" w:cs="Times SUT"/>
          <w:i/>
        </w:rPr>
        <w:t xml:space="preserve"> kand õlgu kõva ja `kõrge, moeto tuleb jalg </w:t>
      </w:r>
      <w:r w:rsidRPr="00E3787E">
        <w:rPr>
          <w:rFonts w:ascii="Times SUT" w:hAnsi="Times SUT" w:cs="Times SUT"/>
        </w:rPr>
        <w:t>[kingast]</w:t>
      </w:r>
      <w:r w:rsidRPr="00E3787E">
        <w:rPr>
          <w:rFonts w:ascii="Times SUT" w:hAnsi="Times SUT" w:cs="Times SUT"/>
          <w:i/>
        </w:rPr>
        <w:t>`vä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jä</w:t>
      </w:r>
      <w:r w:rsidRPr="00E3787E">
        <w:rPr>
          <w:rFonts w:ascii="Times SUT" w:hAnsi="Times SUT" w:cs="Times SUT"/>
        </w:rPr>
        <w:t xml:space="preserve"> Kod; </w:t>
      </w:r>
      <w:r w:rsidRPr="00E3787E">
        <w:rPr>
          <w:rFonts w:ascii="Times SUT" w:hAnsi="Times SUT" w:cs="Times SUT"/>
          <w:i/>
        </w:rPr>
        <w:t>soki konts või kand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kanna lakk </w:t>
      </w:r>
      <w:r w:rsidRPr="00E3787E">
        <w:rPr>
          <w:rFonts w:ascii="Times SUT" w:hAnsi="Times SUT" w:cs="Times SUT"/>
        </w:rPr>
        <w:t xml:space="preserve">Pal; </w:t>
      </w:r>
      <w:r w:rsidRPr="00E3787E">
        <w:rPr>
          <w:rFonts w:ascii="Times SUT" w:hAnsi="Times SUT" w:cs="Times SUT"/>
          <w:i/>
        </w:rPr>
        <w:t xml:space="preserve">`lõikab nööriga `leiba ja joob `pastli kannaga vett `piale </w:t>
      </w:r>
      <w:r w:rsidRPr="00E3787E">
        <w:rPr>
          <w:rFonts w:ascii="Times SUT" w:hAnsi="Times SUT" w:cs="Times SUT"/>
        </w:rPr>
        <w:t xml:space="preserve">(väga vaene) Plt; </w:t>
      </w:r>
      <w:r w:rsidRPr="00E3787E">
        <w:rPr>
          <w:rFonts w:ascii="Times SUT" w:hAnsi="Times SUT" w:cs="Times SUT"/>
          <w:spacing w:val="40"/>
        </w:rPr>
        <w:t>lapiga kand</w:t>
      </w:r>
      <w:r w:rsidRPr="00E3787E">
        <w:rPr>
          <w:rFonts w:ascii="Times SUT" w:hAnsi="Times SUT" w:cs="Times SUT"/>
        </w:rPr>
        <w:t xml:space="preserve"> – Kod, </w:t>
      </w:r>
      <w:r w:rsidRPr="00E3787E">
        <w:rPr>
          <w:rFonts w:ascii="Times SUT" w:hAnsi="Times SUT" w:cs="Times SUT"/>
          <w:spacing w:val="40"/>
        </w:rPr>
        <w:t>saksa, suur kand</w:t>
      </w:r>
      <w:r w:rsidRPr="00E3787E">
        <w:rPr>
          <w:rFonts w:ascii="Times SUT" w:hAnsi="Times SUT" w:cs="Times SUT"/>
        </w:rPr>
        <w:t xml:space="preserve"> – Juu Pee Kad; </w:t>
      </w:r>
      <w:r w:rsidRPr="00E3787E">
        <w:rPr>
          <w:rFonts w:ascii="Times SUT" w:hAnsi="Times SUT" w:cs="Times SUT"/>
          <w:spacing w:val="40"/>
        </w:rPr>
        <w:t>läti kand</w:t>
      </w:r>
      <w:r w:rsidRPr="00E3787E">
        <w:rPr>
          <w:rFonts w:ascii="Times SUT" w:hAnsi="Times SUT" w:cs="Times SUT"/>
        </w:rPr>
        <w:t xml:space="preserve"> – KJn; </w:t>
      </w:r>
      <w:r w:rsidRPr="00E3787E">
        <w:rPr>
          <w:rFonts w:ascii="Times SUT" w:hAnsi="Times SUT" w:cs="Times SUT"/>
          <w:spacing w:val="40"/>
        </w:rPr>
        <w:t>vene kand</w:t>
      </w:r>
      <w:r w:rsidRPr="00E3787E">
        <w:rPr>
          <w:rFonts w:ascii="Times SUT" w:hAnsi="Times SUT" w:cs="Times SUT"/>
        </w:rPr>
        <w:t xml:space="preserve"> – Kad sukakanna erinevad kudumisviisid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</w:rPr>
        <w:t xml:space="preserve"> (lahkumisest)</w:t>
      </w:r>
      <w:r w:rsidRPr="00E3787E">
        <w:rPr>
          <w:rFonts w:ascii="Times SUT" w:hAnsi="Times SUT" w:cs="Times SUT"/>
          <w:i/>
        </w:rPr>
        <w:t>`Kergitäb `kanda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 xml:space="preserve">Lase kand ja `varvas </w:t>
      </w:r>
      <w:r w:rsidRPr="00E3787E">
        <w:rPr>
          <w:rFonts w:ascii="Times SUT" w:hAnsi="Times SUT" w:cs="Times SUT"/>
        </w:rPr>
        <w:t xml:space="preserve">Kuu; </w:t>
      </w:r>
      <w:r w:rsidRPr="00E3787E">
        <w:rPr>
          <w:rFonts w:ascii="Times SUT" w:hAnsi="Times SUT" w:cs="Times SUT"/>
          <w:i/>
        </w:rPr>
        <w:t xml:space="preserve">Panimi kand ja varvas </w:t>
      </w:r>
      <w:r w:rsidRPr="00E3787E">
        <w:rPr>
          <w:rFonts w:ascii="Times SUT" w:hAnsi="Times SUT" w:cs="Times SUT"/>
        </w:rPr>
        <w:t xml:space="preserve">Emm; | (kiirest minekust, jooksust) </w:t>
      </w:r>
      <w:r w:rsidRPr="00E3787E">
        <w:rPr>
          <w:rFonts w:ascii="Times SUT" w:hAnsi="Times SUT" w:cs="Times SUT"/>
          <w:i/>
        </w:rPr>
        <w:t xml:space="preserve">läks `ninda, et `kannad `välküsid </w:t>
      </w:r>
      <w:r w:rsidRPr="00E3787E">
        <w:rPr>
          <w:rFonts w:ascii="Times SUT" w:hAnsi="Times SUT" w:cs="Times SUT"/>
        </w:rPr>
        <w:t>Kuu; `</w:t>
      </w:r>
      <w:r w:rsidRPr="00E3787E">
        <w:rPr>
          <w:rFonts w:ascii="Times SUT" w:hAnsi="Times SUT" w:cs="Times SUT"/>
          <w:i/>
        </w:rPr>
        <w:t xml:space="preserve">larbib `ninda, et `kannad `käiväd `kukla taha </w:t>
      </w:r>
      <w:r w:rsidRPr="00E3787E">
        <w:rPr>
          <w:rFonts w:ascii="Times SUT" w:hAnsi="Times SUT" w:cs="Times SUT"/>
        </w:rPr>
        <w:t xml:space="preserve">Jõh; </w:t>
      </w:r>
      <w:r w:rsidRPr="00E3787E">
        <w:rPr>
          <w:rFonts w:ascii="Times SUT" w:hAnsi="Times SUT" w:cs="Times SUT"/>
          <w:i/>
        </w:rPr>
        <w:t>Kui naabriema kodu öues va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lu äält tegi, si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s nende poiss kohe kannad välkuma pani </w:t>
      </w:r>
      <w:r w:rsidRPr="00E3787E">
        <w:rPr>
          <w:rFonts w:ascii="Times SUT" w:hAnsi="Times SUT" w:cs="Times SUT"/>
        </w:rPr>
        <w:t>Pha;</w:t>
      </w:r>
      <w:r w:rsidRPr="00E3787E">
        <w:rPr>
          <w:rFonts w:ascii="Times SUT" w:hAnsi="Times SUT" w:cs="Times SUT"/>
          <w:i/>
        </w:rPr>
        <w:t xml:space="preserve"> Läks naa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 xml:space="preserve">t kannad sattusd perse </w:t>
      </w:r>
      <w:r w:rsidRPr="00E3787E">
        <w:rPr>
          <w:rFonts w:ascii="Times SUT" w:hAnsi="Times SUT" w:cs="Times SUT"/>
        </w:rPr>
        <w:t xml:space="preserve">Emm; </w:t>
      </w:r>
      <w:r w:rsidRPr="00E3787E">
        <w:rPr>
          <w:rFonts w:ascii="Times SUT" w:hAnsi="Times SUT" w:cs="Times SUT"/>
          <w:i/>
        </w:rPr>
        <w:t>Kannad käivad tagant `kuklas, ta `j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 xml:space="preserve">ksis nõnda `kangesti </w:t>
      </w:r>
      <w:r w:rsidRPr="00E3787E">
        <w:rPr>
          <w:rFonts w:ascii="Times SUT" w:hAnsi="Times SUT" w:cs="Times SUT"/>
        </w:rPr>
        <w:t xml:space="preserve">Hää; </w:t>
      </w:r>
      <w:r w:rsidRPr="00E3787E">
        <w:rPr>
          <w:rFonts w:ascii="Times SUT" w:hAnsi="Times SUT" w:cs="Times SUT"/>
          <w:i/>
        </w:rPr>
        <w:t xml:space="preserve">laseme `jalga kand ja varvas, kand ja varvas </w:t>
      </w:r>
      <w:r w:rsidRPr="00E3787E">
        <w:rPr>
          <w:rFonts w:ascii="Times SUT" w:hAnsi="Times SUT" w:cs="Times SUT"/>
        </w:rPr>
        <w:t xml:space="preserve">Juu; </w:t>
      </w:r>
      <w:r w:rsidRPr="00E3787E">
        <w:rPr>
          <w:rFonts w:ascii="Times SUT" w:hAnsi="Times SUT" w:cs="Times SUT"/>
          <w:i/>
        </w:rPr>
        <w:t>Kandadele nõu andma</w:t>
      </w:r>
      <w:r w:rsidRPr="00E3787E">
        <w:rPr>
          <w:rFonts w:ascii="Times SUT" w:hAnsi="Times SUT" w:cs="Times SUT"/>
        </w:rPr>
        <w:t xml:space="preserve"> Kad; </w:t>
      </w:r>
      <w:r w:rsidRPr="00E3787E">
        <w:rPr>
          <w:rFonts w:ascii="Times SUT" w:hAnsi="Times SUT" w:cs="Times SUT"/>
          <w:i/>
        </w:rPr>
        <w:t xml:space="preserve">`näitab `kanda </w:t>
      </w:r>
      <w:r w:rsidRPr="00E3787E">
        <w:rPr>
          <w:rFonts w:ascii="Times SUT" w:hAnsi="Times SUT" w:cs="Times SUT"/>
        </w:rPr>
        <w:t xml:space="preserve">VJg; </w:t>
      </w:r>
      <w:r w:rsidRPr="00E3787E">
        <w:rPr>
          <w:rFonts w:ascii="Times SUT" w:hAnsi="Times SUT" w:cs="Times SUT"/>
          <w:i/>
        </w:rPr>
        <w:t xml:space="preserve">põgenes ära, põld muud kui kand ja varvas </w:t>
      </w:r>
      <w:r w:rsidRPr="00E3787E">
        <w:rPr>
          <w:rFonts w:ascii="Times SUT" w:hAnsi="Times SUT" w:cs="Times SUT"/>
        </w:rPr>
        <w:t xml:space="preserve">Sim; </w:t>
      </w:r>
      <w:r w:rsidRPr="00E3787E">
        <w:rPr>
          <w:rFonts w:ascii="Times SUT" w:hAnsi="Times SUT" w:cs="Times SUT"/>
          <w:i/>
        </w:rPr>
        <w:t xml:space="preserve">`näitas ainult `kandu veel </w:t>
      </w:r>
      <w:r w:rsidRPr="00E3787E">
        <w:rPr>
          <w:rFonts w:ascii="Times SUT" w:hAnsi="Times SUT" w:cs="Times SUT"/>
        </w:rPr>
        <w:t xml:space="preserve">Plt | (kedagi sõnadega ründama) </w:t>
      </w:r>
      <w:r w:rsidRPr="00E3787E">
        <w:rPr>
          <w:rFonts w:ascii="Times SUT" w:hAnsi="Times SUT" w:cs="Times SUT"/>
          <w:i/>
        </w:rPr>
        <w:t>`üstku tige koer su `kandus `ki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ni kohe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oma sõnadega jooseb su `kandu `ki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ni </w:t>
      </w:r>
      <w:r w:rsidRPr="00E3787E">
        <w:rPr>
          <w:rFonts w:ascii="Times SUT" w:hAnsi="Times SUT" w:cs="Times SUT"/>
        </w:rPr>
        <w:t xml:space="preserve">Kei; </w:t>
      </w:r>
      <w:r w:rsidRPr="00E3787E">
        <w:rPr>
          <w:rFonts w:ascii="Times SUT" w:hAnsi="Times SUT" w:cs="Times SUT"/>
          <w:spacing w:val="40"/>
        </w:rPr>
        <w:t>kanna pealt</w:t>
      </w:r>
      <w:r w:rsidRPr="00E3787E">
        <w:rPr>
          <w:rFonts w:ascii="Times SUT" w:hAnsi="Times SUT" w:cs="Times SUT"/>
        </w:rPr>
        <w:t xml:space="preserve"> otsekohe, sedamaid </w:t>
      </w:r>
      <w:r w:rsidRPr="00E3787E">
        <w:rPr>
          <w:rFonts w:ascii="Times SUT" w:hAnsi="Times SUT" w:cs="Times SUT"/>
          <w:i/>
        </w:rPr>
        <w:t xml:space="preserve">Kiers `kanna pääld `ringi ja pani ajama </w:t>
      </w:r>
      <w:r w:rsidRPr="00E3787E">
        <w:rPr>
          <w:rFonts w:ascii="Times SUT" w:hAnsi="Times SUT" w:cs="Times SUT"/>
        </w:rPr>
        <w:t xml:space="preserve">Kuu; </w:t>
      </w:r>
      <w:r w:rsidRPr="00E3787E">
        <w:rPr>
          <w:rFonts w:ascii="Times SUT" w:hAnsi="Times SUT" w:cs="Times SUT"/>
          <w:i/>
        </w:rPr>
        <w:t xml:space="preserve">Täma `räegib `sulle täna üht, `omme `kierab `kanna pialt `ümber ja `räegib teist </w:t>
      </w:r>
      <w:r w:rsidRPr="00E3787E">
        <w:rPr>
          <w:rFonts w:ascii="Times SUT" w:hAnsi="Times SUT" w:cs="Times SUT"/>
        </w:rPr>
        <w:t xml:space="preserve">IisR; </w:t>
      </w:r>
      <w:r w:rsidRPr="00E3787E">
        <w:rPr>
          <w:rFonts w:ascii="Times SUT" w:hAnsi="Times SUT" w:cs="Times SUT"/>
          <w:i/>
        </w:rPr>
        <w:t xml:space="preserve">ma `keersi kanna pealt `ümber </w:t>
      </w:r>
      <w:r w:rsidRPr="00E3787E">
        <w:rPr>
          <w:rFonts w:ascii="Times SUT" w:hAnsi="Times SUT" w:cs="Times SUT"/>
        </w:rPr>
        <w:t xml:space="preserve">Muh; </w:t>
      </w:r>
      <w:r w:rsidRPr="00E3787E">
        <w:rPr>
          <w:rFonts w:ascii="Times SUT" w:hAnsi="Times SUT" w:cs="Times SUT"/>
          <w:i/>
        </w:rPr>
        <w:t xml:space="preserve">ma `püöran kanna pealt `ringi </w:t>
      </w:r>
      <w:r w:rsidRPr="00E3787E">
        <w:rPr>
          <w:rFonts w:ascii="Times SUT" w:hAnsi="Times SUT" w:cs="Times SUT"/>
        </w:rPr>
        <w:t xml:space="preserve">Ris; </w:t>
      </w:r>
      <w:r w:rsidRPr="00E3787E">
        <w:rPr>
          <w:rFonts w:ascii="Times SUT" w:hAnsi="Times SUT" w:cs="Times SUT"/>
          <w:i/>
        </w:rPr>
        <w:t xml:space="preserve">`kiera kohe kanna pealt `ümber ja mene ära </w:t>
      </w:r>
      <w:r w:rsidRPr="00E3787E">
        <w:rPr>
          <w:rFonts w:ascii="Times SUT" w:hAnsi="Times SUT" w:cs="Times SUT"/>
        </w:rPr>
        <w:t xml:space="preserve">VJg; </w:t>
      </w:r>
      <w:r w:rsidRPr="00E3787E">
        <w:rPr>
          <w:rFonts w:ascii="Times SUT" w:hAnsi="Times SUT" w:cs="Times SUT"/>
          <w:i/>
        </w:rPr>
        <w:t>kää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ts kanna päält ümmer </w:t>
      </w:r>
      <w:r w:rsidRPr="00E3787E">
        <w:rPr>
          <w:rFonts w:ascii="Times SUT" w:hAnsi="Times SUT" w:cs="Times SUT"/>
        </w:rPr>
        <w:t>Hls;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spacing w:val="40"/>
        </w:rPr>
        <w:t>kanna peale astuma ~ käima</w:t>
      </w:r>
      <w:r w:rsidRPr="00E3787E">
        <w:rPr>
          <w:rFonts w:ascii="Times SUT" w:hAnsi="Times SUT" w:cs="Times SUT"/>
        </w:rPr>
        <w:t xml:space="preserve"> jalgu jääma, teisele tüli tegema </w:t>
      </w:r>
      <w:r w:rsidRPr="00E3787E">
        <w:rPr>
          <w:rFonts w:ascii="Times SUT" w:hAnsi="Times SUT" w:cs="Times SUT"/>
          <w:i/>
        </w:rPr>
        <w:t>See mees äi jöva eese tööga teiste kohta, teised astuvad varsti kanna p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 xml:space="preserve">le </w:t>
      </w:r>
      <w:r w:rsidRPr="00E3787E">
        <w:rPr>
          <w:rFonts w:ascii="Times SUT" w:hAnsi="Times SUT" w:cs="Times SUT"/>
        </w:rPr>
        <w:t xml:space="preserve">Kaa; </w:t>
      </w:r>
      <w:r w:rsidRPr="00E3787E">
        <w:rPr>
          <w:rFonts w:ascii="Times SUT" w:hAnsi="Times SUT" w:cs="Times SUT"/>
          <w:i/>
        </w:rPr>
        <w:t>Akkas teisele kanna p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 xml:space="preserve">le käima </w:t>
      </w:r>
      <w:r w:rsidRPr="00E3787E">
        <w:rPr>
          <w:rFonts w:ascii="Times SUT" w:hAnsi="Times SUT" w:cs="Times SUT"/>
        </w:rPr>
        <w:t xml:space="preserve">Emm; </w:t>
      </w:r>
      <w:r w:rsidRPr="00E3787E">
        <w:rPr>
          <w:rFonts w:ascii="Times SUT" w:hAnsi="Times SUT" w:cs="Times SUT"/>
          <w:spacing w:val="40"/>
        </w:rPr>
        <w:t>kanda taha ~ külge panema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b/>
        </w:rPr>
        <w:t>1.</w:t>
      </w:r>
      <w:r w:rsidRPr="00E3787E">
        <w:rPr>
          <w:rFonts w:ascii="Times SUT" w:hAnsi="Times SUT" w:cs="Times SUT"/>
        </w:rPr>
        <w:t xml:space="preserve"> varastama, omastama </w:t>
      </w:r>
      <w:r w:rsidRPr="00E3787E">
        <w:rPr>
          <w:rFonts w:ascii="Times SUT" w:hAnsi="Times SUT" w:cs="Times SUT"/>
          <w:i/>
        </w:rPr>
        <w:t xml:space="preserve">Pani `kanna `külge </w:t>
      </w:r>
      <w:r w:rsidRPr="00E3787E">
        <w:rPr>
          <w:rFonts w:ascii="Times SUT" w:hAnsi="Times SUT" w:cs="Times SUT"/>
        </w:rPr>
        <w:t>VNg;</w:t>
      </w:r>
      <w:r w:rsidRPr="00E3787E">
        <w:rPr>
          <w:rFonts w:ascii="Times SUT" w:hAnsi="Times SUT" w:cs="Times SUT"/>
          <w:i/>
        </w:rPr>
        <w:t xml:space="preserve"> Mõni lits lõi </w:t>
      </w:r>
      <w:r w:rsidRPr="00E3787E">
        <w:rPr>
          <w:rFonts w:ascii="Times SUT" w:hAnsi="Times SUT" w:cs="Times SUT"/>
        </w:rPr>
        <w:t xml:space="preserve">[ööseks välja jäänud kangale] </w:t>
      </w:r>
      <w:r w:rsidRPr="00E3787E">
        <w:rPr>
          <w:rFonts w:ascii="Times SUT" w:hAnsi="Times SUT" w:cs="Times SUT"/>
          <w:i/>
        </w:rPr>
        <w:t xml:space="preserve">kanna taha, mitte koergi ei augu takka </w:t>
      </w:r>
      <w:r w:rsidRPr="00E3787E">
        <w:rPr>
          <w:rFonts w:ascii="Times SUT" w:hAnsi="Times SUT" w:cs="Times SUT"/>
        </w:rPr>
        <w:t>Kei;</w:t>
      </w:r>
      <w:r w:rsidRPr="00E3787E">
        <w:rPr>
          <w:rFonts w:ascii="Times SUT" w:hAnsi="Times SUT" w:cs="Times SUT"/>
          <w:i/>
        </w:rPr>
        <w:t xml:space="preserve"> aga ma panen selle 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jale kanna taha </w:t>
      </w:r>
      <w:r w:rsidRPr="00E3787E">
        <w:rPr>
          <w:rFonts w:ascii="Times SUT" w:hAnsi="Times SUT" w:cs="Times SUT"/>
        </w:rPr>
        <w:t xml:space="preserve">Juu </w:t>
      </w:r>
      <w:r w:rsidRPr="00E3787E">
        <w:rPr>
          <w:rFonts w:ascii="Times SUT" w:hAnsi="Times SUT" w:cs="Times SUT"/>
          <w:b/>
        </w:rPr>
        <w:t>2. </w:t>
      </w:r>
      <w:r w:rsidRPr="00E3787E">
        <w:rPr>
          <w:rFonts w:ascii="Times SUT" w:hAnsi="Times SUT" w:cs="Times SUT"/>
        </w:rPr>
        <w:t xml:space="preserve">raiskama </w:t>
      </w:r>
      <w:r w:rsidRPr="00E3787E">
        <w:rPr>
          <w:rFonts w:ascii="Times SUT" w:hAnsi="Times SUT" w:cs="Times SUT"/>
          <w:i/>
        </w:rPr>
        <w:t xml:space="preserve">Las vana kogub raha, küll poiss, kes köva jooma mees, paneb sellele ükskord kanna taha </w:t>
      </w:r>
      <w:r w:rsidRPr="00E3787E">
        <w:rPr>
          <w:rFonts w:ascii="Times SUT" w:hAnsi="Times SUT" w:cs="Times SUT"/>
        </w:rPr>
        <w:t xml:space="preserve">Pha; </w:t>
      </w:r>
      <w:r w:rsidRPr="00E3787E">
        <w:rPr>
          <w:rFonts w:ascii="Times SUT" w:hAnsi="Times SUT" w:cs="Times SUT"/>
          <w:i/>
        </w:rPr>
        <w:t>Poeg pani vanemate varandusele kanna taha</w:t>
      </w:r>
      <w:r w:rsidRPr="00E3787E">
        <w:rPr>
          <w:rFonts w:ascii="Times SUT" w:hAnsi="Times SUT" w:cs="Times SUT"/>
        </w:rPr>
        <w:t xml:space="preserve"> Mar; </w:t>
      </w:r>
      <w:r w:rsidRPr="00E3787E">
        <w:rPr>
          <w:rFonts w:ascii="Times SUT" w:hAnsi="Times SUT" w:cs="Times SUT"/>
          <w:i/>
        </w:rPr>
        <w:t xml:space="preserve">Küll pojad panad isä rahalõ kanna taha </w:t>
      </w:r>
      <w:r w:rsidRPr="00E3787E">
        <w:rPr>
          <w:rFonts w:ascii="Times SUT" w:hAnsi="Times SUT" w:cs="Times SUT"/>
        </w:rPr>
        <w:t xml:space="preserve">Khn </w:t>
      </w:r>
      <w:r w:rsidRPr="00E3787E">
        <w:rPr>
          <w:rFonts w:ascii="Times SUT" w:hAnsi="Times SUT" w:cs="Times SUT"/>
          <w:b/>
        </w:rPr>
        <w:t>3. </w:t>
      </w:r>
      <w:r w:rsidRPr="00E3787E">
        <w:rPr>
          <w:rFonts w:ascii="Times SUT" w:hAnsi="Times SUT" w:cs="Times SUT"/>
        </w:rPr>
        <w:t xml:space="preserve">lõpetama </w:t>
      </w:r>
      <w:r w:rsidRPr="00E3787E">
        <w:rPr>
          <w:rFonts w:ascii="Times SUT" w:hAnsi="Times SUT" w:cs="Times SUT"/>
          <w:i/>
        </w:rPr>
        <w:t>Noh, selle tööle paneme täna `öhta kanna ta</w:t>
      </w:r>
      <w:r w:rsidR="00E3787E" w:rsidRPr="00E3787E">
        <w:rPr>
          <w:rFonts w:ascii="Times SUT" w:hAnsi="Times SUT" w:cs="Times SUT"/>
          <w:i/>
        </w:rPr>
        <w:t>’</w:t>
      </w:r>
      <w:r w:rsidRPr="00E3787E">
        <w:rPr>
          <w:rFonts w:ascii="Times SUT" w:hAnsi="Times SUT" w:cs="Times SUT"/>
          <w:i/>
        </w:rPr>
        <w:t xml:space="preserve">a </w:t>
      </w:r>
      <w:r w:rsidRPr="00E3787E">
        <w:rPr>
          <w:rFonts w:ascii="Times SUT" w:hAnsi="Times SUT" w:cs="Times SUT"/>
        </w:rPr>
        <w:t xml:space="preserve">Kaa; Paneme pudelile </w:t>
      </w:r>
      <w:r w:rsidRPr="00E3787E">
        <w:rPr>
          <w:rFonts w:ascii="Times SUT" w:hAnsi="Times SUT" w:cs="Times SUT"/>
          <w:i/>
        </w:rPr>
        <w:t xml:space="preserve">kanna </w:t>
      </w:r>
      <w:r w:rsidRPr="00E3787E">
        <w:rPr>
          <w:rFonts w:ascii="Times SUT" w:hAnsi="Times SUT" w:cs="Times SUT"/>
        </w:rPr>
        <w:t xml:space="preserve">taha SJn; </w:t>
      </w:r>
      <w:r w:rsidRPr="00E3787E">
        <w:rPr>
          <w:rFonts w:ascii="Times SUT" w:hAnsi="Times SUT" w:cs="Times SUT"/>
          <w:spacing w:val="40"/>
        </w:rPr>
        <w:t>rapsab kandu</w:t>
      </w:r>
      <w:r w:rsidRPr="00E3787E">
        <w:rPr>
          <w:rFonts w:ascii="Times SUT" w:hAnsi="Times SUT" w:cs="Times SUT"/>
        </w:rPr>
        <w:t xml:space="preserve"> kannatamatu loomuga </w:t>
      </w:r>
      <w:r w:rsidRPr="00E3787E">
        <w:rPr>
          <w:rFonts w:ascii="Times SUT" w:hAnsi="Times SUT" w:cs="Times SUT"/>
          <w:i/>
        </w:rPr>
        <w:t xml:space="preserve">Seike pire olemisega inimene, pole ette mette midagid taarist, kui juba rapsab kandu </w:t>
      </w:r>
      <w:r w:rsidRPr="00E3787E">
        <w:rPr>
          <w:rFonts w:ascii="Times SUT" w:hAnsi="Times SUT" w:cs="Times SUT"/>
        </w:rPr>
        <w:t xml:space="preserve">Kaa; </w:t>
      </w:r>
      <w:r w:rsidRPr="00E3787E">
        <w:rPr>
          <w:rFonts w:ascii="Times SUT" w:hAnsi="Times SUT" w:cs="Times SUT"/>
          <w:spacing w:val="40"/>
        </w:rPr>
        <w:t>kannalt keerduma</w:t>
      </w:r>
      <w:r w:rsidRPr="00E3787E">
        <w:rPr>
          <w:rFonts w:ascii="Times SUT" w:hAnsi="Times SUT" w:cs="Times SUT"/>
        </w:rPr>
        <w:t xml:space="preserve"> põhjuseta vihastama </w:t>
      </w:r>
      <w:r w:rsidRPr="00E3787E">
        <w:rPr>
          <w:rFonts w:ascii="Times SUT" w:hAnsi="Times SUT" w:cs="Times SUT"/>
          <w:i/>
        </w:rPr>
        <w:t xml:space="preserve">`Sengä `täüdüb `helli `ümbär`käüä, tä voib `kergesti `kannald `kierduda </w:t>
      </w:r>
      <w:r w:rsidRPr="00E3787E">
        <w:rPr>
          <w:rFonts w:ascii="Times SUT" w:hAnsi="Times SUT" w:cs="Times SUT"/>
        </w:rPr>
        <w:t xml:space="preserve">Kuu; </w:t>
      </w:r>
      <w:r w:rsidRPr="00E3787E">
        <w:rPr>
          <w:rFonts w:ascii="Times SUT" w:hAnsi="Times SUT" w:cs="Times SUT"/>
          <w:spacing w:val="40"/>
        </w:rPr>
        <w:t>kannal peetav</w:t>
      </w:r>
      <w:r w:rsidRPr="00E3787E">
        <w:rPr>
          <w:rFonts w:ascii="Times SUT" w:hAnsi="Times SUT" w:cs="Times SUT"/>
        </w:rPr>
        <w:t xml:space="preserve"> põhjuseta vihastaja </w:t>
      </w:r>
      <w:r w:rsidRPr="00E3787E">
        <w:rPr>
          <w:rFonts w:ascii="Times SUT" w:hAnsi="Times SUT" w:cs="Times SUT"/>
          <w:i/>
        </w:rPr>
        <w:t xml:space="preserve">Küll vade sina oled `kannal `pietävä, ei `oska kohe `kuidagi sinuga elädä </w:t>
      </w:r>
      <w:r w:rsidRPr="00E3787E">
        <w:rPr>
          <w:rFonts w:ascii="Times SUT" w:hAnsi="Times SUT" w:cs="Times SUT"/>
        </w:rPr>
        <w:t>Kuu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3. </w:t>
      </w:r>
      <w:r w:rsidRPr="00E3787E">
        <w:rPr>
          <w:rFonts w:ascii="Times SUT" w:hAnsi="Times SUT" w:cs="Times SUT"/>
        </w:rPr>
        <w:t xml:space="preserve">mitmesuguste esemete osa, harilikult millegi lõpuots, alus, tugi </w:t>
      </w:r>
      <w:r w:rsidRPr="00E3787E">
        <w:rPr>
          <w:rFonts w:ascii="Times SUT" w:hAnsi="Times SUT" w:cs="Times SUT"/>
          <w:b/>
        </w:rPr>
        <w:t>a. </w:t>
      </w:r>
      <w:r w:rsidRPr="00E3787E">
        <w:rPr>
          <w:rFonts w:ascii="Times SUT" w:hAnsi="Times SUT" w:cs="Times SUT"/>
        </w:rPr>
        <w:t xml:space="preserve">jalatsi konts </w:t>
      </w:r>
      <w:r w:rsidRPr="00E3787E">
        <w:rPr>
          <w:rFonts w:ascii="Times SUT" w:hAnsi="Times SUT" w:cs="Times SUT"/>
          <w:i/>
        </w:rPr>
        <w:t>lakk `ke</w:t>
      </w:r>
      <w:r w:rsidR="00E3787E" w:rsidRPr="00E3787E">
        <w:rPr>
          <w:rFonts w:ascii="Times SUT" w:hAnsi="Times SUT" w:cs="Times SUT"/>
          <w:i/>
        </w:rPr>
        <w:t>ŋŋ</w:t>
      </w:r>
      <w:r w:rsidRPr="00E3787E">
        <w:rPr>
          <w:rFonts w:ascii="Times SUT" w:hAnsi="Times SUT" w:cs="Times SUT"/>
          <w:i/>
        </w:rPr>
        <w:t xml:space="preserve">ad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`korged `kannad </w:t>
      </w:r>
      <w:r w:rsidRPr="00E3787E">
        <w:rPr>
          <w:rFonts w:ascii="Times SUT" w:hAnsi="Times SUT" w:cs="Times SUT"/>
        </w:rPr>
        <w:t xml:space="preserve">VNg; </w:t>
      </w:r>
      <w:r w:rsidRPr="00E3787E">
        <w:rPr>
          <w:rFonts w:ascii="Times SUT" w:hAnsi="Times SUT" w:cs="Times SUT"/>
          <w:i/>
        </w:rPr>
        <w:t xml:space="preserve">mõned `ütleväd, et madala `kannaga `kingaga on paremb `uopis </w:t>
      </w:r>
      <w:r w:rsidRPr="00E3787E">
        <w:rPr>
          <w:rFonts w:ascii="Times SUT" w:hAnsi="Times SUT" w:cs="Times SUT"/>
        </w:rPr>
        <w:t xml:space="preserve">Jõh; </w:t>
      </w:r>
      <w:r w:rsidRPr="00E3787E">
        <w:rPr>
          <w:rFonts w:ascii="Times SUT" w:hAnsi="Times SUT" w:cs="Times SUT"/>
          <w:i/>
        </w:rPr>
        <w:t xml:space="preserve">madala `kandadega kingad on vanadel </w:t>
      </w:r>
      <w:r w:rsidRPr="00E3787E">
        <w:rPr>
          <w:rFonts w:ascii="Times SUT" w:hAnsi="Times SUT" w:cs="Times SUT"/>
        </w:rPr>
        <w:t xml:space="preserve">Hag; </w:t>
      </w:r>
      <w:r w:rsidRPr="00E3787E">
        <w:rPr>
          <w:rFonts w:ascii="Times SUT" w:hAnsi="Times SUT" w:cs="Times SUT"/>
          <w:i/>
        </w:rPr>
        <w:t xml:space="preserve">`suapa kand oo alt ärä tullud </w:t>
      </w:r>
      <w:r w:rsidRPr="00E3787E">
        <w:rPr>
          <w:rFonts w:ascii="Times SUT" w:hAnsi="Times SUT" w:cs="Times SUT"/>
        </w:rPr>
        <w:t>Kod;</w:t>
      </w:r>
      <w:r w:rsidRPr="00E3787E">
        <w:rPr>
          <w:rFonts w:ascii="Times SUT" w:hAnsi="Times SUT" w:cs="Times SUT"/>
          <w:i/>
        </w:rPr>
        <w:t xml:space="preserve"> `enne oli `saapal ka kand, nüid on konts </w:t>
      </w:r>
      <w:r w:rsidRPr="00E3787E">
        <w:rPr>
          <w:rFonts w:ascii="Times SUT" w:hAnsi="Times SUT" w:cs="Times SUT"/>
        </w:rPr>
        <w:t xml:space="preserve">Lai </w:t>
      </w:r>
      <w:r w:rsidRPr="00E3787E">
        <w:rPr>
          <w:rFonts w:ascii="Times SUT" w:hAnsi="Times SUT" w:cs="Times SUT"/>
          <w:b/>
        </w:rPr>
        <w:t>b. </w:t>
      </w:r>
      <w:r w:rsidRPr="00E3787E">
        <w:rPr>
          <w:rFonts w:ascii="Times SUT" w:hAnsi="Times SUT" w:cs="Times SUT"/>
        </w:rPr>
        <w:t>vikati või sirbi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päraosa,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millega see löe külge kinnitatakse </w:t>
      </w:r>
      <w:r w:rsidRPr="00E3787E">
        <w:rPr>
          <w:rFonts w:ascii="Times SUT" w:hAnsi="Times SUT" w:cs="Times SUT"/>
          <w:i/>
        </w:rPr>
        <w:t>`sirbi kand ja nenä</w:t>
      </w:r>
      <w:r w:rsidRPr="00E3787E">
        <w:rPr>
          <w:rFonts w:ascii="Times SUT" w:hAnsi="Times SUT" w:cs="Times SUT"/>
        </w:rPr>
        <w:t xml:space="preserve"> Lüg; </w:t>
      </w:r>
      <w:r w:rsidRPr="00E3787E">
        <w:rPr>
          <w:rFonts w:ascii="Times SUT" w:hAnsi="Times SUT" w:cs="Times SUT"/>
          <w:i/>
        </w:rPr>
        <w:t>vikkasti piab `kannast `säädma, kuda akkab `rohto võttama</w:t>
      </w:r>
      <w:r w:rsidRPr="00E3787E">
        <w:rPr>
          <w:rFonts w:ascii="Times SUT" w:hAnsi="Times SUT" w:cs="Times SUT"/>
        </w:rPr>
        <w:t xml:space="preserve"> Jõh; </w:t>
      </w:r>
      <w:r w:rsidRPr="00E3787E">
        <w:rPr>
          <w:rFonts w:ascii="Times SUT" w:hAnsi="Times SUT" w:cs="Times SUT"/>
          <w:i/>
        </w:rPr>
        <w:t xml:space="preserve">vikati kanna nurk, vikati kanna pöörd </w:t>
      </w:r>
      <w:r w:rsidRPr="00E3787E">
        <w:rPr>
          <w:rFonts w:ascii="Times SUT" w:hAnsi="Times SUT" w:cs="Times SUT"/>
        </w:rPr>
        <w:t xml:space="preserve">Kär; </w:t>
      </w:r>
      <w:r w:rsidRPr="00E3787E">
        <w:rPr>
          <w:rFonts w:ascii="Times SUT" w:hAnsi="Times SUT" w:cs="Times SUT"/>
          <w:i/>
        </w:rPr>
        <w:t>`a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tsin `talle sirbi kannaga </w:t>
      </w:r>
      <w:r w:rsidRPr="00E3787E">
        <w:rPr>
          <w:rFonts w:ascii="Times SUT" w:hAnsi="Times SUT" w:cs="Times SUT"/>
        </w:rPr>
        <w:t xml:space="preserve">Juu; </w:t>
      </w:r>
      <w:r w:rsidRPr="00E3787E">
        <w:rPr>
          <w:rFonts w:ascii="Times SUT" w:hAnsi="Times SUT" w:cs="Times SUT"/>
          <w:i/>
        </w:rPr>
        <w:t xml:space="preserve">`kõrge kannaga niidad, siis ladvab jo `rohto </w:t>
      </w:r>
      <w:r w:rsidRPr="00E3787E">
        <w:rPr>
          <w:rFonts w:ascii="Times SUT" w:hAnsi="Times SUT" w:cs="Times SUT"/>
        </w:rPr>
        <w:t xml:space="preserve">VMr; </w:t>
      </w:r>
      <w:r w:rsidRPr="00E3787E">
        <w:rPr>
          <w:rFonts w:ascii="Times SUT" w:hAnsi="Times SUT" w:cs="Times SUT"/>
          <w:i/>
        </w:rPr>
        <w:t xml:space="preserve">oia kand vasta muad kui niidad </w:t>
      </w:r>
      <w:r w:rsidRPr="00E3787E">
        <w:rPr>
          <w:rFonts w:ascii="Times SUT" w:hAnsi="Times SUT" w:cs="Times SUT"/>
        </w:rPr>
        <w:t xml:space="preserve">Trm; </w:t>
      </w:r>
      <w:r w:rsidRPr="00E3787E">
        <w:rPr>
          <w:rFonts w:ascii="Times SUT" w:hAnsi="Times SUT" w:cs="Times SUT"/>
          <w:i/>
        </w:rPr>
        <w:t>`austria vikatil kand `tu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li natuke käända, sepp `käänis `kanda </w:t>
      </w:r>
      <w:r w:rsidRPr="00E3787E">
        <w:rPr>
          <w:rFonts w:ascii="Times SUT" w:hAnsi="Times SUT" w:cs="Times SUT"/>
        </w:rPr>
        <w:t xml:space="preserve">SJn </w:t>
      </w:r>
      <w:r w:rsidRPr="00E3787E">
        <w:rPr>
          <w:rFonts w:ascii="Times SUT" w:hAnsi="Times SUT" w:cs="Times SUT"/>
          <w:b/>
        </w:rPr>
        <w:t>c. </w:t>
      </w:r>
      <w:r w:rsidRPr="00E3787E">
        <w:rPr>
          <w:rFonts w:ascii="Times SUT" w:hAnsi="Times SUT" w:cs="Times SUT"/>
        </w:rPr>
        <w:t xml:space="preserve">kirvetera alumine nurk </w:t>
      </w:r>
      <w:r w:rsidRPr="00E3787E">
        <w:rPr>
          <w:rFonts w:ascii="Times SUT" w:hAnsi="Times SUT" w:cs="Times SUT"/>
          <w:i/>
        </w:rPr>
        <w:t xml:space="preserve">löönd `kerbe kanna kibisse </w:t>
      </w:r>
      <w:r w:rsidRPr="00E3787E">
        <w:rPr>
          <w:rFonts w:ascii="Times SUT" w:hAnsi="Times SUT" w:cs="Times SUT"/>
        </w:rPr>
        <w:t xml:space="preserve">Mar; </w:t>
      </w:r>
      <w:r w:rsidRPr="00E3787E">
        <w:rPr>
          <w:rFonts w:ascii="Times SUT" w:hAnsi="Times SUT" w:cs="Times SUT"/>
          <w:i/>
        </w:rPr>
        <w:t>Kirve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silm oo `kirve kanna pialmine külg </w:t>
      </w:r>
      <w:r w:rsidRPr="00E3787E">
        <w:rPr>
          <w:rFonts w:ascii="Times SUT" w:hAnsi="Times SUT" w:cs="Times SUT"/>
        </w:rPr>
        <w:t xml:space="preserve">Tor; </w:t>
      </w:r>
      <w:r w:rsidRPr="00E3787E">
        <w:rPr>
          <w:rFonts w:ascii="Times SUT" w:hAnsi="Times SUT" w:cs="Times SUT"/>
          <w:i/>
        </w:rPr>
        <w:t>Kirve kanna all on `seuke `väike änd, käib varre `vasta, s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 on kannalapp </w:t>
      </w:r>
      <w:r w:rsidRPr="00E3787E">
        <w:rPr>
          <w:rFonts w:ascii="Times SUT" w:hAnsi="Times SUT" w:cs="Times SUT"/>
        </w:rPr>
        <w:t xml:space="preserve">Hää; </w:t>
      </w:r>
      <w:r w:rsidRPr="00E3787E">
        <w:rPr>
          <w:rFonts w:ascii="Times SUT" w:hAnsi="Times SUT" w:cs="Times SUT"/>
          <w:i/>
        </w:rPr>
        <w:t xml:space="preserve">`kerve kand on `kerve varre taga </w:t>
      </w:r>
      <w:r w:rsidRPr="00E3787E">
        <w:rPr>
          <w:rFonts w:ascii="Times SUT" w:hAnsi="Times SUT" w:cs="Times SUT"/>
        </w:rPr>
        <w:t xml:space="preserve">Juu </w:t>
      </w:r>
      <w:r w:rsidRPr="00E3787E">
        <w:rPr>
          <w:rFonts w:ascii="Times SUT" w:hAnsi="Times SUT" w:cs="Times SUT"/>
          <w:b/>
        </w:rPr>
        <w:t>d.</w:t>
      </w:r>
      <w:r w:rsidRPr="00E3787E">
        <w:rPr>
          <w:rFonts w:ascii="Times SUT" w:hAnsi="Times SUT" w:cs="Times SUT"/>
        </w:rPr>
        <w:t xml:space="preserve"> ukse, värava hingedepoolne osa </w:t>
      </w:r>
      <w:r w:rsidRPr="00E3787E">
        <w:rPr>
          <w:rFonts w:ascii="Times SUT" w:hAnsi="Times SUT" w:cs="Times SUT"/>
          <w:i/>
        </w:rPr>
        <w:t>väriku kand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Ukse kanna ing karjub </w:t>
      </w:r>
      <w:r w:rsidRPr="00E3787E">
        <w:rPr>
          <w:rFonts w:ascii="Times SUT" w:hAnsi="Times SUT" w:cs="Times SUT"/>
        </w:rPr>
        <w:t xml:space="preserve">Kaa; </w:t>
      </w:r>
      <w:r w:rsidRPr="00E3787E">
        <w:rPr>
          <w:rFonts w:ascii="Times SUT" w:hAnsi="Times SUT" w:cs="Times SUT"/>
          <w:i/>
        </w:rPr>
        <w:t xml:space="preserve">Luud on ukse kanna taga `nurkas </w:t>
      </w:r>
      <w:r w:rsidRPr="00E3787E">
        <w:rPr>
          <w:rFonts w:ascii="Times SUT" w:hAnsi="Times SUT" w:cs="Times SUT"/>
        </w:rPr>
        <w:t xml:space="preserve">Pöi; </w:t>
      </w:r>
      <w:r w:rsidRPr="00E3787E">
        <w:rPr>
          <w:rFonts w:ascii="Times SUT" w:hAnsi="Times SUT" w:cs="Times SUT"/>
          <w:i/>
        </w:rPr>
        <w:t>J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 xml:space="preserve"> aa ukse kanna vahel, uks äi lehe änam kinni </w:t>
      </w:r>
      <w:r w:rsidRPr="00E3787E">
        <w:rPr>
          <w:rFonts w:ascii="Times SUT" w:hAnsi="Times SUT" w:cs="Times SUT"/>
        </w:rPr>
        <w:t>Emm;</w:t>
      </w:r>
      <w:r w:rsidRPr="00E3787E">
        <w:rPr>
          <w:rFonts w:ascii="Times SUT" w:hAnsi="Times SUT" w:cs="Times SUT"/>
          <w:i/>
        </w:rPr>
        <w:t xml:space="preserve"> `jooksis ukse kanna taha </w:t>
      </w:r>
      <w:r w:rsidRPr="00E3787E">
        <w:rPr>
          <w:rFonts w:ascii="Times SUT" w:hAnsi="Times SUT" w:cs="Times SUT"/>
        </w:rPr>
        <w:t xml:space="preserve">Kir; </w:t>
      </w:r>
      <w:r w:rsidRPr="00E3787E">
        <w:rPr>
          <w:rFonts w:ascii="Times SUT" w:hAnsi="Times SUT" w:cs="Times SUT"/>
          <w:i/>
        </w:rPr>
        <w:t xml:space="preserve">mine kojase, meie ukse kanna taga köis `varnas </w:t>
      </w:r>
      <w:r w:rsidRPr="00E3787E">
        <w:rPr>
          <w:rFonts w:ascii="Times SUT" w:hAnsi="Times SUT" w:cs="Times SUT"/>
        </w:rPr>
        <w:t xml:space="preserve">Kse </w:t>
      </w:r>
      <w:r w:rsidRPr="00E3787E">
        <w:rPr>
          <w:rFonts w:ascii="Times SUT" w:hAnsi="Times SUT" w:cs="Times SUT"/>
          <w:b/>
        </w:rPr>
        <w:t>e. </w:t>
      </w:r>
      <w:r w:rsidRPr="00E3787E">
        <w:rPr>
          <w:rFonts w:ascii="Times SUT" w:hAnsi="Times SUT" w:cs="Times SUT"/>
        </w:rPr>
        <w:t xml:space="preserve">kerilaua, lõngakeha jne jalg </w:t>
      </w:r>
      <w:r w:rsidRPr="00E3787E">
        <w:rPr>
          <w:rFonts w:ascii="Times SUT" w:hAnsi="Times SUT" w:cs="Times SUT"/>
          <w:i/>
        </w:rPr>
        <w:t>keri`lauad `juoksevad `kanna `õtsas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maas `kanna pääl õli `jälle ark siis kuhu sie `kuutud `võrgu pani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 xml:space="preserve">kerilaua kand </w:t>
      </w:r>
      <w:r w:rsidRPr="00E3787E">
        <w:rPr>
          <w:rFonts w:ascii="Times SUT" w:hAnsi="Times SUT" w:cs="Times SUT"/>
        </w:rPr>
        <w:t xml:space="preserve">Kad; </w:t>
      </w:r>
      <w:r w:rsidRPr="00E3787E">
        <w:rPr>
          <w:rFonts w:ascii="Times SUT" w:hAnsi="Times SUT" w:cs="Times SUT"/>
          <w:i/>
        </w:rPr>
        <w:t xml:space="preserve">kehäle `aamise kand </w:t>
      </w:r>
      <w:r w:rsidRPr="00E3787E">
        <w:rPr>
          <w:rFonts w:ascii="Times SUT" w:hAnsi="Times SUT" w:cs="Times SUT"/>
        </w:rPr>
        <w:t xml:space="preserve">Kod </w:t>
      </w:r>
      <w:r w:rsidRPr="00E3787E">
        <w:rPr>
          <w:rFonts w:ascii="Times SUT" w:hAnsi="Times SUT" w:cs="Times SUT"/>
          <w:b/>
        </w:rPr>
        <w:t>f. </w:t>
      </w:r>
      <w:r w:rsidRPr="00E3787E">
        <w:rPr>
          <w:rFonts w:ascii="Times SUT" w:hAnsi="Times SUT" w:cs="Times SUT"/>
        </w:rPr>
        <w:t>viinaklaasi jala alumine laiem osa, kabi `</w:t>
      </w:r>
      <w:r w:rsidRPr="00E3787E">
        <w:rPr>
          <w:rFonts w:ascii="Times SUT" w:hAnsi="Times SUT" w:cs="Times SUT"/>
          <w:i/>
        </w:rPr>
        <w:t xml:space="preserve">Viina `võetakse `pitsidest, pisike jalaga klaas, kand all </w:t>
      </w:r>
      <w:r w:rsidRPr="00E3787E">
        <w:rPr>
          <w:rFonts w:ascii="Times SUT" w:hAnsi="Times SUT" w:cs="Times SUT"/>
        </w:rPr>
        <w:t xml:space="preserve">Lüg </w:t>
      </w:r>
      <w:r w:rsidRPr="00E3787E">
        <w:rPr>
          <w:rFonts w:ascii="Times SUT" w:hAnsi="Times SUT" w:cs="Times SUT"/>
          <w:b/>
        </w:rPr>
        <w:t>g. </w:t>
      </w:r>
      <w:r w:rsidRPr="00E3787E">
        <w:rPr>
          <w:rFonts w:ascii="Times SUT" w:hAnsi="Times SUT" w:cs="Times SUT"/>
        </w:rPr>
        <w:t xml:space="preserve">alus, alumine ots </w:t>
      </w:r>
      <w:r w:rsidRPr="00E3787E">
        <w:rPr>
          <w:rFonts w:ascii="Times SUT" w:hAnsi="Times SUT" w:cs="Times SUT"/>
          <w:i/>
        </w:rPr>
        <w:t>sääl on vana pukk`veski kand</w:t>
      </w:r>
      <w:r w:rsidRPr="00E3787E">
        <w:rPr>
          <w:rFonts w:ascii="Times SUT" w:hAnsi="Times SUT" w:cs="Times SUT"/>
        </w:rPr>
        <w:t xml:space="preserve"> Jõh; </w:t>
      </w:r>
      <w:r w:rsidRPr="00E3787E">
        <w:rPr>
          <w:rFonts w:ascii="Times SUT" w:hAnsi="Times SUT" w:cs="Times SUT"/>
          <w:i/>
        </w:rPr>
        <w:t xml:space="preserve">`toodri kand </w:t>
      </w:r>
      <w:r w:rsidRPr="00E3787E">
        <w:rPr>
          <w:rFonts w:ascii="Times SUT" w:hAnsi="Times SUT" w:cs="Times SUT"/>
        </w:rPr>
        <w:t xml:space="preserve">Jäm; </w:t>
      </w:r>
      <w:r w:rsidRPr="00E3787E">
        <w:rPr>
          <w:rFonts w:ascii="Times SUT" w:hAnsi="Times SUT" w:cs="Times SUT"/>
          <w:i/>
        </w:rPr>
        <w:t>`aardama kand, kus `aardam küljes on</w:t>
      </w:r>
      <w:r w:rsidRPr="00E3787E">
        <w:rPr>
          <w:rFonts w:ascii="Times SUT" w:hAnsi="Times SUT" w:cs="Times SUT"/>
        </w:rPr>
        <w:t xml:space="preserve"> Mus;</w:t>
      </w:r>
      <w:r w:rsidRPr="00E3787E">
        <w:rPr>
          <w:rFonts w:ascii="Times SUT" w:hAnsi="Times SUT" w:cs="Times SUT"/>
          <w:i/>
        </w:rPr>
        <w:t xml:space="preserve"> Risti kand juba alt sodi mäda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Kupits on seal aja kanna all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 xml:space="preserve">See </w:t>
      </w:r>
      <w:r w:rsidRPr="00E3787E">
        <w:rPr>
          <w:rFonts w:ascii="Times SUT" w:hAnsi="Times SUT" w:cs="Times SUT"/>
        </w:rPr>
        <w:t xml:space="preserve">(kuhi) </w:t>
      </w:r>
      <w:r w:rsidRPr="00E3787E">
        <w:rPr>
          <w:rFonts w:ascii="Times SUT" w:hAnsi="Times SUT" w:cs="Times SUT"/>
          <w:i/>
        </w:rPr>
        <w:t>oli tehes kohe kanna pealt `viltu</w:t>
      </w:r>
      <w:r w:rsidRPr="00E3787E">
        <w:rPr>
          <w:rFonts w:ascii="Times SUT" w:hAnsi="Times SUT" w:cs="Times SUT"/>
        </w:rPr>
        <w:t>; `</w:t>
      </w:r>
      <w:r w:rsidRPr="00E3787E">
        <w:rPr>
          <w:rFonts w:ascii="Times SUT" w:hAnsi="Times SUT" w:cs="Times SUT"/>
          <w:i/>
        </w:rPr>
        <w:t xml:space="preserve">Aitaja lüsi veel, aga kand on `otsas </w:t>
      </w:r>
      <w:r w:rsidRPr="00E3787E">
        <w:rPr>
          <w:rFonts w:ascii="Times SUT" w:hAnsi="Times SUT" w:cs="Times SUT"/>
        </w:rPr>
        <w:t xml:space="preserve">Pöi; </w:t>
      </w:r>
      <w:r w:rsidRPr="00E3787E">
        <w:rPr>
          <w:rFonts w:ascii="Times SUT" w:hAnsi="Times SUT" w:cs="Times SUT"/>
          <w:i/>
        </w:rPr>
        <w:t xml:space="preserve">Toodri kandas aa ouk, seeld käib röngas läbi </w:t>
      </w:r>
      <w:r w:rsidRPr="00E3787E">
        <w:rPr>
          <w:rFonts w:ascii="Times SUT" w:hAnsi="Times SUT" w:cs="Times SUT"/>
        </w:rPr>
        <w:t xml:space="preserve">Emm </w:t>
      </w:r>
      <w:r w:rsidRPr="00E3787E">
        <w:rPr>
          <w:rFonts w:ascii="Times SUT" w:hAnsi="Times SUT" w:cs="Times SUT"/>
          <w:b/>
        </w:rPr>
        <w:t>h. </w:t>
      </w:r>
      <w:r w:rsidRPr="00E3787E">
        <w:rPr>
          <w:rFonts w:ascii="Times SUT" w:hAnsi="Times SUT" w:cs="Times SUT"/>
        </w:rPr>
        <w:t xml:space="preserve">masti alumine ots; auguga pakk veesõiduki põhjas, millesse on kinnitatud mast </w:t>
      </w:r>
      <w:r w:rsidRPr="00E3787E">
        <w:rPr>
          <w:rFonts w:ascii="Times SUT" w:hAnsi="Times SUT" w:cs="Times SUT"/>
          <w:i/>
        </w:rPr>
        <w:t xml:space="preserve">ald `masti `kannast pidi mast mädä olema </w:t>
      </w:r>
      <w:r w:rsidRPr="00E3787E">
        <w:rPr>
          <w:rFonts w:ascii="Times SUT" w:hAnsi="Times SUT" w:cs="Times SUT"/>
        </w:rPr>
        <w:t xml:space="preserve">Kuu; </w:t>
      </w:r>
      <w:r w:rsidRPr="00E3787E">
        <w:rPr>
          <w:rFonts w:ascii="Times SUT" w:hAnsi="Times SUT" w:cs="Times SUT"/>
          <w:i/>
        </w:rPr>
        <w:t xml:space="preserve">`kaltsoni `sisse keivad masti kannad </w:t>
      </w:r>
      <w:r w:rsidRPr="00E3787E">
        <w:rPr>
          <w:rFonts w:ascii="Times SUT" w:hAnsi="Times SUT" w:cs="Times SUT"/>
        </w:rPr>
        <w:t xml:space="preserve">Mus; </w:t>
      </w:r>
      <w:r w:rsidRPr="00E3787E">
        <w:rPr>
          <w:rFonts w:ascii="Times SUT" w:hAnsi="Times SUT" w:cs="Times SUT"/>
          <w:i/>
        </w:rPr>
        <w:t xml:space="preserve">masti kand, paadi kiilu `külge `kinni löödud </w:t>
      </w:r>
      <w:r w:rsidRPr="00E3787E">
        <w:rPr>
          <w:rFonts w:ascii="Times SUT" w:hAnsi="Times SUT" w:cs="Times SUT"/>
        </w:rPr>
        <w:t xml:space="preserve">Rid; </w:t>
      </w:r>
      <w:r w:rsidRPr="00E3787E">
        <w:rPr>
          <w:rFonts w:ascii="Times SUT" w:hAnsi="Times SUT" w:cs="Times SUT"/>
          <w:i/>
        </w:rPr>
        <w:t>`kalsinast tekini on ma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ti kand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raha `pantaks ma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ti kanna `alla, et laev paremini teeniks </w:t>
      </w:r>
      <w:r w:rsidRPr="00E3787E">
        <w:rPr>
          <w:rFonts w:ascii="Times SUT" w:hAnsi="Times SUT" w:cs="Times SUT"/>
        </w:rPr>
        <w:t xml:space="preserve">Hää; </w:t>
      </w:r>
      <w:r w:rsidRPr="00E3787E">
        <w:rPr>
          <w:rFonts w:ascii="Times SUT" w:hAnsi="Times SUT" w:cs="Times SUT"/>
          <w:b/>
        </w:rPr>
        <w:t>i.</w:t>
      </w:r>
      <w:r w:rsidRPr="00E3787E">
        <w:rPr>
          <w:rFonts w:ascii="Times SUT" w:hAnsi="Times SUT" w:cs="Times SUT"/>
          <w:i/>
        </w:rPr>
        <w:t> </w:t>
      </w:r>
      <w:r w:rsidRPr="00E3787E">
        <w:rPr>
          <w:rFonts w:ascii="Times SUT" w:hAnsi="Times SUT" w:cs="Times SUT"/>
        </w:rPr>
        <w:t xml:space="preserve">taime juure lähedane jämedam varreosa; seene jalg; lehe vars </w:t>
      </w:r>
      <w:r w:rsidRPr="00E3787E">
        <w:rPr>
          <w:rFonts w:ascii="Times SUT" w:hAnsi="Times SUT" w:cs="Times SUT"/>
          <w:i/>
        </w:rPr>
        <w:t xml:space="preserve">Eks `siene `kannad `kelbavad ka `süüä </w:t>
      </w:r>
      <w:r w:rsidRPr="00E3787E">
        <w:rPr>
          <w:rFonts w:ascii="Times SUT" w:hAnsi="Times SUT" w:cs="Times SUT"/>
        </w:rPr>
        <w:t>Kuu;</w:t>
      </w:r>
      <w:r w:rsidRPr="00E3787E">
        <w:rPr>
          <w:rFonts w:ascii="Times SUT" w:hAnsi="Times SUT" w:cs="Times SUT"/>
          <w:i/>
        </w:rPr>
        <w:t>`viljad ajavad võsusid, ühe `kanna pääld tuleb juo mittu tükki üles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kui kanermu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`kannast kukketab, siis on `viimane</w:t>
      </w:r>
      <w:r w:rsidRPr="00E3787E">
        <w:rPr>
          <w:rFonts w:ascii="Times SUT" w:hAnsi="Times SUT" w:cs="Times SUT"/>
        </w:rPr>
        <w:t xml:space="preserve"> [rukki] </w:t>
      </w:r>
      <w:r w:rsidRPr="00E3787E">
        <w:rPr>
          <w:rFonts w:ascii="Times SUT" w:hAnsi="Times SUT" w:cs="Times SUT"/>
          <w:i/>
        </w:rPr>
        <w:t xml:space="preserve">tego üvä, `pärtli tego </w:t>
      </w:r>
      <w:r w:rsidRPr="00E3787E">
        <w:rPr>
          <w:rFonts w:ascii="Times SUT" w:hAnsi="Times SUT" w:cs="Times SUT"/>
        </w:rPr>
        <w:t xml:space="preserve">(pärtlipäevaaegne külv); </w:t>
      </w:r>
      <w:r w:rsidRPr="00E3787E">
        <w:rPr>
          <w:rFonts w:ascii="Times SUT" w:hAnsi="Times SUT" w:cs="Times SUT"/>
          <w:i/>
        </w:rPr>
        <w:t xml:space="preserve">lehel on kand taga </w:t>
      </w:r>
      <w:r w:rsidRPr="00E3787E">
        <w:rPr>
          <w:rFonts w:ascii="Times SUT" w:hAnsi="Times SUT" w:cs="Times SUT"/>
        </w:rPr>
        <w:t>Lüg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 xml:space="preserve"> kand</w:t>
      </w:r>
      <w:r w:rsidRPr="00E3787E">
        <w:rPr>
          <w:rFonts w:ascii="Times SUT" w:hAnsi="Times SUT" w:cs="Times SUT"/>
          <w:vertAlign w:val="superscript"/>
        </w:rPr>
        <w:t>2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b/>
        </w:rPr>
        <w:t>j.</w:t>
      </w:r>
      <w:r w:rsidRPr="00E3787E">
        <w:rPr>
          <w:rFonts w:ascii="Times SUT" w:hAnsi="Times SUT" w:cs="Times SUT"/>
        </w:rPr>
        <w:t xml:space="preserve"> saani-, reejalaste tagumine osa, kus saab sõidu ajal seista </w:t>
      </w:r>
      <w:r w:rsidRPr="00E3787E">
        <w:rPr>
          <w:rFonts w:ascii="Times SUT" w:hAnsi="Times SUT" w:cs="Times SUT"/>
          <w:i/>
        </w:rPr>
        <w:t xml:space="preserve">akkasin `saani `kandule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 xml:space="preserve">ma sai täna ree kannule </w:t>
      </w:r>
      <w:r w:rsidRPr="00E3787E">
        <w:rPr>
          <w:rFonts w:ascii="Times SUT" w:hAnsi="Times SUT" w:cs="Times SUT"/>
        </w:rPr>
        <w:t xml:space="preserve">Muh; </w:t>
      </w:r>
      <w:r w:rsidRPr="00E3787E">
        <w:rPr>
          <w:rFonts w:ascii="Times SUT" w:hAnsi="Times SUT" w:cs="Times SUT"/>
          <w:i/>
        </w:rPr>
        <w:t>saani kannade peal `seisis `pü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ti </w:t>
      </w:r>
      <w:r w:rsidRPr="00E3787E">
        <w:rPr>
          <w:rFonts w:ascii="Times SUT" w:hAnsi="Times SUT" w:cs="Times SUT"/>
        </w:rPr>
        <w:t xml:space="preserve">Tor; </w:t>
      </w:r>
      <w:r w:rsidRPr="00E3787E">
        <w:rPr>
          <w:rFonts w:ascii="Times SUT" w:hAnsi="Times SUT" w:cs="Times SUT"/>
          <w:i/>
        </w:rPr>
        <w:t>võ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tis kannule, võ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tis saani jalaste `peale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on saani kannul</w:t>
      </w:r>
      <w:r w:rsidRPr="00E3787E">
        <w:rPr>
          <w:rFonts w:ascii="Times SUT" w:hAnsi="Times SUT" w:cs="Times SUT"/>
        </w:rPr>
        <w:t xml:space="preserve"> VJg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kannus</w:t>
      </w:r>
      <w:r w:rsidRPr="00E3787E">
        <w:rPr>
          <w:rFonts w:ascii="Times SUT" w:hAnsi="Times SUT" w:cs="Times SUT"/>
          <w:vertAlign w:val="superscript"/>
        </w:rPr>
        <w:t>1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b/>
        </w:rPr>
        <w:t>k.</w:t>
      </w:r>
      <w:r w:rsidRPr="00E3787E">
        <w:rPr>
          <w:rFonts w:ascii="Times SUT" w:hAnsi="Times SUT" w:cs="Times SUT"/>
        </w:rPr>
        <w:t xml:space="preserve"> üle hoone seina ulatuv sarikaots </w:t>
      </w:r>
      <w:r w:rsidRPr="00E3787E">
        <w:rPr>
          <w:rFonts w:ascii="Times SUT" w:hAnsi="Times SUT" w:cs="Times SUT"/>
          <w:i/>
        </w:rPr>
        <w:t xml:space="preserve">puari </w:t>
      </w:r>
      <w:r w:rsidRPr="00E3787E">
        <w:rPr>
          <w:rFonts w:ascii="Times SUT" w:hAnsi="Times SUT" w:cs="Times SUT"/>
        </w:rPr>
        <w:t>(</w:t>
      </w:r>
      <w:r w:rsidRPr="00E3787E">
        <w:rPr>
          <w:rFonts w:ascii="Times SUT" w:hAnsi="Times SUT" w:cs="Times SUT"/>
          <w:i/>
        </w:rPr>
        <w:t>~ sarika</w:t>
      </w:r>
      <w:r w:rsidRPr="00E3787E">
        <w:rPr>
          <w:rFonts w:ascii="Times SUT" w:hAnsi="Times SUT" w:cs="Times SUT"/>
        </w:rPr>
        <w:t xml:space="preserve">) </w:t>
      </w:r>
      <w:r w:rsidRPr="00E3787E">
        <w:rPr>
          <w:rFonts w:ascii="Times SUT" w:hAnsi="Times SUT" w:cs="Times SUT"/>
          <w:i/>
        </w:rPr>
        <w:t>kand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sarik lüädässe partsuga `kanda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kandpa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gid oo n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>d, kohe sarika kannad lähvad `sisse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 xml:space="preserve">mes pidem kand, sedä `rohkem `seinä oiab, vesi ei käi nõnna `piäle </w:t>
      </w:r>
      <w:r w:rsidRPr="00E3787E">
        <w:rPr>
          <w:rFonts w:ascii="Times SUT" w:hAnsi="Times SUT" w:cs="Times SUT"/>
        </w:rPr>
        <w:t xml:space="preserve">Kod </w:t>
      </w:r>
      <w:r w:rsidRPr="00E3787E">
        <w:rPr>
          <w:rFonts w:ascii="Times SUT" w:hAnsi="Times SUT" w:cs="Times SUT"/>
          <w:b/>
        </w:rPr>
        <w:t xml:space="preserve">l. </w:t>
      </w:r>
      <w:r w:rsidRPr="00E3787E">
        <w:rPr>
          <w:rFonts w:ascii="Times SUT" w:hAnsi="Times SUT" w:cs="Times SUT"/>
        </w:rPr>
        <w:t xml:space="preserve">võrgunõela tagumine ots [käbil] </w:t>
      </w:r>
      <w:r w:rsidRPr="00E3787E">
        <w:rPr>
          <w:rFonts w:ascii="Times SUT" w:hAnsi="Times SUT" w:cs="Times SUT"/>
          <w:i/>
        </w:rPr>
        <w:t xml:space="preserve">on kand ja kiel ja nina. `kannale ja `kiele vahele kävitatta `langa `pääle </w:t>
      </w:r>
      <w:r w:rsidRPr="00E3787E">
        <w:rPr>
          <w:rFonts w:ascii="Times SUT" w:hAnsi="Times SUT" w:cs="Times SUT"/>
        </w:rPr>
        <w:t xml:space="preserve">Jõe; </w:t>
      </w:r>
      <w:r w:rsidRPr="00E3787E">
        <w:rPr>
          <w:rFonts w:ascii="Times SUT" w:hAnsi="Times SUT" w:cs="Times SUT"/>
          <w:i/>
        </w:rPr>
        <w:t xml:space="preserve">kävi nena ja kand </w:t>
      </w:r>
      <w:r w:rsidRPr="00E3787E">
        <w:rPr>
          <w:rFonts w:ascii="Times SUT" w:hAnsi="Times SUT" w:cs="Times SUT"/>
        </w:rPr>
        <w:t xml:space="preserve">Trm </w:t>
      </w:r>
      <w:r w:rsidRPr="00E3787E">
        <w:rPr>
          <w:rFonts w:ascii="Times SUT" w:hAnsi="Times SUT" w:cs="Times SUT"/>
          <w:b/>
        </w:rPr>
        <w:t>m. </w:t>
      </w:r>
      <w:r w:rsidRPr="00E3787E">
        <w:rPr>
          <w:rFonts w:ascii="Times SUT" w:hAnsi="Times SUT" w:cs="Times SUT"/>
        </w:rPr>
        <w:t xml:space="preserve">kindapära – Trm </w:t>
      </w:r>
      <w:r w:rsidRPr="00E3787E">
        <w:rPr>
          <w:rFonts w:ascii="Times SUT" w:hAnsi="Times SUT" w:cs="Times SUT"/>
          <w:b/>
        </w:rPr>
        <w:t>n. </w:t>
      </w:r>
      <w:r w:rsidRPr="00E3787E">
        <w:rPr>
          <w:rFonts w:ascii="Times SUT" w:hAnsi="Times SUT" w:cs="Times SUT"/>
        </w:rPr>
        <w:t xml:space="preserve">pähklitupp, õie kroonlehtede kinnituskoht – </w:t>
      </w:r>
      <w:r w:rsidRPr="00E3787E">
        <w:rPr>
          <w:rFonts w:ascii="Times SUT" w:hAnsi="Times SUT" w:cs="Times SUT"/>
          <w:i/>
        </w:rPr>
        <w:t>pärna õiekannad tulevad tuulega maha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õie kannal õiepuru vel `otsas</w:t>
      </w:r>
      <w:r w:rsidRPr="00E3787E">
        <w:rPr>
          <w:rFonts w:ascii="Times SUT" w:hAnsi="Times SUT" w:cs="Times SUT"/>
        </w:rPr>
        <w:t xml:space="preserve"> Vän; </w:t>
      </w:r>
      <w:r w:rsidRPr="00E3787E">
        <w:rPr>
          <w:rFonts w:ascii="Times SUT" w:hAnsi="Times SUT" w:cs="Times SUT"/>
          <w:i/>
        </w:rPr>
        <w:t xml:space="preserve">`pähkla kannad on järel veel </w:t>
      </w:r>
      <w:r w:rsidRPr="00E3787E">
        <w:rPr>
          <w:rFonts w:ascii="Times SUT" w:hAnsi="Times SUT" w:cs="Times SUT"/>
        </w:rPr>
        <w:t xml:space="preserve">Rap </w:t>
      </w:r>
      <w:r w:rsidRPr="00E3787E">
        <w:rPr>
          <w:rFonts w:ascii="Times SUT" w:hAnsi="Times SUT" w:cs="Times SUT"/>
          <w:b/>
        </w:rPr>
        <w:t>o. </w:t>
      </w:r>
      <w:r w:rsidRPr="00E3787E">
        <w:rPr>
          <w:rFonts w:ascii="Times SUT" w:hAnsi="Times SUT" w:cs="Times SUT"/>
        </w:rPr>
        <w:t xml:space="preserve">piibukaha, piibukaha põhi – Lüg Juu VJg </w:t>
      </w:r>
      <w:r w:rsidRPr="00E3787E">
        <w:rPr>
          <w:rFonts w:ascii="Times SUT" w:hAnsi="Times SUT" w:cs="Times SUT"/>
          <w:i/>
        </w:rPr>
        <w:t xml:space="preserve">piip on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`kannast`ummes, tahab `lahti tehä ja puhastatta </w:t>
      </w:r>
      <w:r w:rsidRPr="00E3787E">
        <w:rPr>
          <w:rFonts w:ascii="Times SUT" w:hAnsi="Times SUT" w:cs="Times SUT"/>
        </w:rPr>
        <w:t xml:space="preserve">Lüg </w:t>
      </w:r>
      <w:r w:rsidRPr="00E3787E">
        <w:rPr>
          <w:rFonts w:ascii="Times SUT" w:hAnsi="Times SUT" w:cs="Times SUT"/>
          <w:b/>
        </w:rPr>
        <w:t>p.</w:t>
      </w:r>
      <w:r w:rsidRPr="00E3787E">
        <w:rPr>
          <w:rFonts w:ascii="Times SUT" w:hAnsi="Times SUT" w:cs="Times SUT"/>
        </w:rPr>
        <w:t xml:space="preserve"> puuklots veesõiduki põhja ja täävi ühenduskoha tugevdamiseks; täävi alumine, emapuu peale käiv osa </w:t>
      </w:r>
      <w:r w:rsidRPr="00E3787E">
        <w:rPr>
          <w:rFonts w:ascii="Times SUT" w:hAnsi="Times SUT" w:cs="Times SUT"/>
          <w:i/>
        </w:rPr>
        <w:t xml:space="preserve">laiva kand </w:t>
      </w:r>
      <w:r w:rsidRPr="00E3787E">
        <w:rPr>
          <w:rFonts w:ascii="Times SUT" w:hAnsi="Times SUT" w:cs="Times SUT"/>
        </w:rPr>
        <w:t xml:space="preserve">Khk; </w:t>
      </w:r>
      <w:r w:rsidRPr="00E3787E">
        <w:rPr>
          <w:rFonts w:ascii="Times SUT" w:hAnsi="Times SUT" w:cs="Times SUT"/>
          <w:i/>
        </w:rPr>
        <w:t xml:space="preserve">södukest rossi `otsa mis täävi `kanda `kinni käis `üiti paadi ännaks </w:t>
      </w:r>
      <w:r w:rsidRPr="00E3787E">
        <w:rPr>
          <w:rFonts w:ascii="Times SUT" w:hAnsi="Times SUT" w:cs="Times SUT"/>
        </w:rPr>
        <w:t xml:space="preserve">Mus; </w:t>
      </w:r>
      <w:r w:rsidRPr="00E3787E">
        <w:rPr>
          <w:rFonts w:ascii="Times SUT" w:hAnsi="Times SUT" w:cs="Times SUT"/>
          <w:i/>
        </w:rPr>
        <w:t xml:space="preserve">Ennemä `pandi tävi kanna `alla õbõraha </w:t>
      </w:r>
      <w:r w:rsidRPr="00E3787E">
        <w:rPr>
          <w:rFonts w:ascii="Times SUT" w:hAnsi="Times SUT" w:cs="Times SUT"/>
        </w:rPr>
        <w:t>Khn</w:t>
      </w:r>
      <w:r w:rsidRPr="00E3787E">
        <w:rPr>
          <w:rFonts w:ascii="Times SUT" w:hAnsi="Times SUT" w:cs="Times SUT"/>
          <w:b/>
        </w:rPr>
        <w:t xml:space="preserve"> r. </w:t>
      </w:r>
      <w:r w:rsidRPr="00E3787E">
        <w:rPr>
          <w:rFonts w:ascii="Times SUT" w:hAnsi="Times SUT" w:cs="Times SUT"/>
        </w:rPr>
        <w:t xml:space="preserve">veskikinga osa, kust terad kivisilma jooksevad </w:t>
      </w:r>
      <w:r w:rsidRPr="00E3787E">
        <w:rPr>
          <w:rFonts w:ascii="Times SUT" w:hAnsi="Times SUT" w:cs="Times SUT"/>
          <w:i/>
        </w:rPr>
        <w:t>`ve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ki kinga kand on `niuke toru, sealt joosevad iibikesed `vä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la </w:t>
      </w:r>
      <w:r w:rsidRPr="00E3787E">
        <w:rPr>
          <w:rFonts w:ascii="Times SUT" w:hAnsi="Times SUT" w:cs="Times SUT"/>
        </w:rPr>
        <w:t xml:space="preserve">Juu </w:t>
      </w:r>
      <w:r w:rsidRPr="00E3787E">
        <w:rPr>
          <w:rFonts w:ascii="Times SUT" w:hAnsi="Times SUT" w:cs="Times SUT"/>
          <w:b/>
        </w:rPr>
        <w:t>s</w:t>
      </w:r>
      <w:r w:rsidRPr="00E3787E">
        <w:rPr>
          <w:rFonts w:ascii="Times SUT" w:hAnsi="Times SUT" w:cs="Times SUT"/>
          <w:i/>
        </w:rPr>
        <w:t xml:space="preserve">. </w:t>
      </w:r>
      <w:r w:rsidRPr="00E3787E">
        <w:rPr>
          <w:rFonts w:ascii="Times SUT" w:hAnsi="Times SUT" w:cs="Times SUT"/>
        </w:rPr>
        <w:t>aas, kõrv, kanne</w:t>
      </w:r>
      <w:r w:rsidRPr="00E3787E">
        <w:rPr>
          <w:rFonts w:ascii="Times SUT" w:hAnsi="Times SUT" w:cs="Times SUT"/>
          <w:i/>
        </w:rPr>
        <w:t xml:space="preserve"> olis nie `ruplatügüd igä järele `olled, nie `kannaga `ruplatügüd </w:t>
      </w:r>
      <w:r w:rsidRPr="00E3787E">
        <w:rPr>
          <w:rFonts w:ascii="Times SUT" w:hAnsi="Times SUT" w:cs="Times SUT"/>
        </w:rPr>
        <w:t>Kuu;</w:t>
      </w:r>
      <w:r w:rsidRPr="00E3787E">
        <w:rPr>
          <w:rFonts w:ascii="Times SUT" w:hAnsi="Times SUT" w:cs="Times SUT"/>
          <w:i/>
        </w:rPr>
        <w:t xml:space="preserve"> vasknööbid, kannad olid taga, s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 xml:space="preserve">lt sai löng läbi `aetud </w:t>
      </w:r>
      <w:r w:rsidRPr="00E3787E">
        <w:rPr>
          <w:rFonts w:ascii="Times SUT" w:hAnsi="Times SUT" w:cs="Times SUT"/>
        </w:rPr>
        <w:t xml:space="preserve">Jäm; </w:t>
      </w:r>
      <w:r w:rsidRPr="00E3787E">
        <w:rPr>
          <w:rFonts w:ascii="Times SUT" w:hAnsi="Times SUT" w:cs="Times SUT"/>
          <w:i/>
        </w:rPr>
        <w:t xml:space="preserve">õberahad olid `kaelas, kannad taga nagu `nööpidel </w:t>
      </w:r>
      <w:r w:rsidRPr="00E3787E">
        <w:rPr>
          <w:rFonts w:ascii="Times SUT" w:hAnsi="Times SUT" w:cs="Times SUT"/>
        </w:rPr>
        <w:t xml:space="preserve">Pöi; </w:t>
      </w:r>
      <w:r w:rsidRPr="00E3787E">
        <w:rPr>
          <w:rFonts w:ascii="Times SUT" w:hAnsi="Times SUT" w:cs="Times SUT"/>
          <w:i/>
        </w:rPr>
        <w:t xml:space="preserve">õbe`ruplel `pandi kannad taha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ja `pandi inimeste `kaela</w:t>
      </w:r>
      <w:r w:rsidRPr="00E3787E">
        <w:rPr>
          <w:rFonts w:ascii="Times SUT" w:hAnsi="Times SUT" w:cs="Times SUT"/>
        </w:rPr>
        <w:t xml:space="preserve"> Mar; </w:t>
      </w:r>
      <w:r w:rsidRPr="00E3787E">
        <w:rPr>
          <w:rFonts w:ascii="Times SUT" w:hAnsi="Times SUT" w:cs="Times SUT"/>
          <w:i/>
        </w:rPr>
        <w:t>sarjal olid nõuksed kannad 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les</w:t>
      </w:r>
      <w:r w:rsidRPr="00E3787E">
        <w:rPr>
          <w:rFonts w:ascii="Times SUT" w:hAnsi="Times SUT" w:cs="Times SUT"/>
        </w:rPr>
        <w:t xml:space="preserve"> Kul; </w:t>
      </w:r>
      <w:r w:rsidRPr="00E3787E">
        <w:rPr>
          <w:rFonts w:ascii="Times SUT" w:hAnsi="Times SUT" w:cs="Times SUT"/>
          <w:i/>
        </w:rPr>
        <w:t xml:space="preserve">suured kannaga rahad, `paater `öeti </w:t>
      </w:r>
      <w:r w:rsidRPr="00E3787E">
        <w:rPr>
          <w:rFonts w:ascii="Times SUT" w:hAnsi="Times SUT" w:cs="Times SUT"/>
        </w:rPr>
        <w:t xml:space="preserve">Vig; </w:t>
      </w:r>
      <w:r w:rsidRPr="00E3787E">
        <w:rPr>
          <w:rFonts w:ascii="Times SUT" w:hAnsi="Times SUT" w:cs="Times SUT"/>
          <w:i/>
        </w:rPr>
        <w:t>`enne ikke `tehti neid kannadega rublatükka</w:t>
      </w:r>
      <w:r w:rsidRPr="00E3787E">
        <w:rPr>
          <w:rFonts w:ascii="Times SUT" w:hAnsi="Times SUT" w:cs="Times SUT"/>
        </w:rPr>
        <w:t xml:space="preserve"> Ris;</w:t>
      </w:r>
      <w:r w:rsidRPr="00E3787E">
        <w:rPr>
          <w:rFonts w:ascii="Times SUT" w:hAnsi="Times SUT" w:cs="Times SUT"/>
          <w:i/>
        </w:rPr>
        <w:t xml:space="preserve"> mõned </w:t>
      </w:r>
      <w:r w:rsidRPr="00E3787E">
        <w:rPr>
          <w:rFonts w:ascii="Times SUT" w:hAnsi="Times SUT" w:cs="Times SUT"/>
        </w:rPr>
        <w:t xml:space="preserve">[nööbid] </w:t>
      </w:r>
      <w:r w:rsidRPr="00E3787E">
        <w:rPr>
          <w:rFonts w:ascii="Times SUT" w:hAnsi="Times SUT" w:cs="Times SUT"/>
          <w:i/>
        </w:rPr>
        <w:t xml:space="preserve">olid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vene kannaga ja eesti kannaga </w:t>
      </w:r>
      <w:r w:rsidRPr="00E3787E">
        <w:rPr>
          <w:rFonts w:ascii="Times SUT" w:hAnsi="Times SUT" w:cs="Times SUT"/>
        </w:rPr>
        <w:t xml:space="preserve">Kei; </w:t>
      </w:r>
      <w:r w:rsidRPr="00E3787E">
        <w:rPr>
          <w:rFonts w:ascii="Times SUT" w:hAnsi="Times SUT" w:cs="Times SUT"/>
          <w:i/>
        </w:rPr>
        <w:t>pulmades siis pa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di uastele kulinad `kaela. nied õlid pisikesed kellad, kannad taga </w:t>
      </w:r>
      <w:r w:rsidRPr="00E3787E">
        <w:rPr>
          <w:rFonts w:ascii="Times SUT" w:hAnsi="Times SUT" w:cs="Times SUT"/>
        </w:rPr>
        <w:t xml:space="preserve">Kad; </w:t>
      </w:r>
      <w:r w:rsidRPr="00E3787E">
        <w:rPr>
          <w:rFonts w:ascii="Times SUT" w:hAnsi="Times SUT" w:cs="Times SUT"/>
          <w:i/>
        </w:rPr>
        <w:t xml:space="preserve">kaela rahad neil oli võru `ümber ja kannad taga </w:t>
      </w:r>
      <w:r w:rsidRPr="00E3787E">
        <w:rPr>
          <w:rFonts w:ascii="Times SUT" w:hAnsi="Times SUT" w:cs="Times SUT"/>
        </w:rPr>
        <w:t>VMr;</w:t>
      </w:r>
      <w:r w:rsidRPr="00E3787E">
        <w:rPr>
          <w:rFonts w:ascii="Times SUT" w:hAnsi="Times SUT" w:cs="Times SUT"/>
          <w:i/>
        </w:rPr>
        <w:t xml:space="preserve"> õnge kand </w:t>
      </w:r>
      <w:r w:rsidRPr="00E3787E">
        <w:rPr>
          <w:rFonts w:ascii="Times SUT" w:hAnsi="Times SUT" w:cs="Times SUT"/>
        </w:rPr>
        <w:t xml:space="preserve">(auk talveõnges, kust jõhv läbi käib) Kod </w:t>
      </w:r>
      <w:r w:rsidRPr="00E3787E">
        <w:rPr>
          <w:rFonts w:ascii="Times SUT" w:hAnsi="Times SUT" w:cs="Times SUT"/>
          <w:b/>
        </w:rPr>
        <w:t>t. </w:t>
      </w:r>
      <w:r w:rsidRPr="00E3787E">
        <w:rPr>
          <w:rFonts w:ascii="Times SUT" w:hAnsi="Times SUT" w:cs="Times SUT"/>
        </w:rPr>
        <w:t xml:space="preserve">rihm, millega koodinui varre külge kinnitatakse </w:t>
      </w:r>
      <w:r w:rsidRPr="00E3787E">
        <w:rPr>
          <w:rFonts w:ascii="Times SUT" w:hAnsi="Times SUT" w:cs="Times SUT"/>
          <w:i/>
        </w:rPr>
        <w:t xml:space="preserve">`rihmane kand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kävi `nuia `august läbi </w:t>
      </w:r>
      <w:r w:rsidRPr="00E3787E">
        <w:rPr>
          <w:rFonts w:ascii="Times SUT" w:hAnsi="Times SUT" w:cs="Times SUT"/>
        </w:rPr>
        <w:t xml:space="preserve">VNg; </w:t>
      </w:r>
      <w:r w:rsidRPr="00E3787E">
        <w:rPr>
          <w:rFonts w:ascii="Times SUT" w:hAnsi="Times SUT" w:cs="Times SUT"/>
          <w:i/>
        </w:rPr>
        <w:t xml:space="preserve">koodi kand </w:t>
      </w:r>
      <w:r w:rsidRPr="00E3787E">
        <w:rPr>
          <w:rFonts w:ascii="Times SUT" w:hAnsi="Times SUT" w:cs="Times SUT"/>
        </w:rPr>
        <w:t xml:space="preserve">Lei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kandlekabel, kanne</w:t>
      </w:r>
      <w:r w:rsidRPr="00E3787E">
        <w:rPr>
          <w:rFonts w:ascii="Times SUT" w:hAnsi="Times SUT" w:cs="Times SUT"/>
          <w:vertAlign w:val="superscript"/>
        </w:rPr>
        <w:t>1</w:t>
      </w:r>
      <w:r w:rsidRPr="00E3787E">
        <w:rPr>
          <w:rFonts w:ascii="Times SUT" w:hAnsi="Times SUT" w:cs="Times SUT"/>
        </w:rPr>
        <w:t>, kannel</w:t>
      </w:r>
      <w:r w:rsidRPr="00E3787E">
        <w:rPr>
          <w:rFonts w:ascii="Times SUT" w:hAnsi="Times SUT" w:cs="Times SUT"/>
          <w:vertAlign w:val="superscript"/>
        </w:rPr>
        <w:t>2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b/>
        </w:rPr>
        <w:t>u. </w:t>
      </w:r>
      <w:r w:rsidRPr="00E3787E">
        <w:rPr>
          <w:rFonts w:ascii="Times SUT" w:hAnsi="Times SUT" w:cs="Times SUT"/>
        </w:rPr>
        <w:t xml:space="preserve">võrgu algussilm, võrgusilma sõlmekoht </w:t>
      </w:r>
      <w:r w:rsidRPr="00E3787E">
        <w:rPr>
          <w:rFonts w:ascii="Times SUT" w:hAnsi="Times SUT" w:cs="Times SUT"/>
          <w:i/>
        </w:rPr>
        <w:t>`Vergu lohk, kust osa lina oli `väljä viend</w:t>
      </w:r>
      <w:r w:rsidRPr="00E3787E">
        <w:rPr>
          <w:rFonts w:ascii="Times SUT" w:hAnsi="Times SUT" w:cs="Times SUT"/>
        </w:rPr>
        <w:t>,</w:t>
      </w:r>
      <w:r w:rsidRPr="00E3787E">
        <w:rPr>
          <w:rFonts w:ascii="Times SUT" w:hAnsi="Times SUT" w:cs="Times SUT"/>
          <w:i/>
        </w:rPr>
        <w:t xml:space="preserve"> tuli kand `kannald `neljä `nurka `leikada, siis sen järel ka uus sise `aetav lapp ja siis käü ja paranukse abil silm `silmäld ja kand `kannald `vergu `külgi lohu `täüteks sise ajada </w:t>
      </w:r>
      <w:r w:rsidRPr="00E3787E">
        <w:rPr>
          <w:rFonts w:ascii="Times SUT" w:hAnsi="Times SUT" w:cs="Times SUT"/>
        </w:rPr>
        <w:t>Kuu;</w:t>
      </w:r>
      <w:r w:rsidRPr="00E3787E">
        <w:rPr>
          <w:rFonts w:ascii="Times SUT" w:hAnsi="Times SUT" w:cs="Times SUT"/>
          <w:i/>
        </w:rPr>
        <w:t xml:space="preserve">`vergo `otsas on `kannad, on sial kus silm `täielik ei ole </w:t>
      </w:r>
      <w:r w:rsidRPr="00E3787E">
        <w:rPr>
          <w:rFonts w:ascii="Times SUT" w:hAnsi="Times SUT" w:cs="Times SUT"/>
        </w:rPr>
        <w:t xml:space="preserve">Jõh; </w:t>
      </w:r>
      <w:r w:rsidRPr="00E3787E">
        <w:rPr>
          <w:rFonts w:ascii="Times SUT" w:hAnsi="Times SUT" w:cs="Times SUT"/>
          <w:i/>
        </w:rPr>
        <w:t xml:space="preserve">võrgu kand on sõlme kõht. ku akkad `võrku parandama, `vaatad et kannad `õigess kokko lähväd </w:t>
      </w:r>
      <w:r w:rsidRPr="00E3787E">
        <w:rPr>
          <w:rFonts w:ascii="Times SUT" w:hAnsi="Times SUT" w:cs="Times SUT"/>
        </w:rPr>
        <w:t xml:space="preserve">Kod </w:t>
      </w:r>
      <w:r w:rsidRPr="00E3787E">
        <w:rPr>
          <w:rFonts w:ascii="Times SUT" w:hAnsi="Times SUT" w:cs="Times SUT"/>
          <w:b/>
        </w:rPr>
        <w:t>v. </w:t>
      </w:r>
      <w:r w:rsidRPr="00E3787E">
        <w:rPr>
          <w:rFonts w:ascii="Times SUT" w:hAnsi="Times SUT" w:cs="Times SUT"/>
        </w:rPr>
        <w:t xml:space="preserve">sõlm, aasake võrgu selise külge kinnitamiseks – Pha Vän </w:t>
      </w:r>
      <w:r w:rsidRPr="00E3787E">
        <w:rPr>
          <w:rFonts w:ascii="Times SUT" w:hAnsi="Times SUT" w:cs="Times SUT"/>
          <w:i/>
        </w:rPr>
        <w:t>kanna niidid ollid võrgu niidist jämedamad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ku kannad `kü´lgis on, siis pannakse `liiga `si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masi siduma `kandade `kü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gi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liiad silmad `siutakse kannaga võrgu paela `kü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gi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ned kannad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lid nii neli `to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li pikad, kahe aralesed </w:t>
      </w:r>
      <w:r w:rsidRPr="00E3787E">
        <w:rPr>
          <w:rFonts w:ascii="Times SUT" w:hAnsi="Times SUT" w:cs="Times SUT"/>
        </w:rPr>
        <w:t xml:space="preserve">Vän </w:t>
      </w:r>
      <w:r w:rsidRPr="00E3787E">
        <w:rPr>
          <w:rFonts w:ascii="Times SUT" w:hAnsi="Times SUT" w:cs="Times SUT"/>
          <w:b/>
        </w:rPr>
        <w:t>õ. </w:t>
      </w:r>
      <w:r w:rsidRPr="00E3787E">
        <w:rPr>
          <w:rFonts w:ascii="Times SUT" w:hAnsi="Times SUT" w:cs="Times SUT"/>
        </w:rPr>
        <w:t xml:space="preserve">Kumma pool tuulehaa </w:t>
      </w:r>
      <w:r w:rsidRPr="00E3787E">
        <w:rPr>
          <w:rFonts w:ascii="Times SUT" w:hAnsi="Times SUT" w:cs="Times SUT"/>
          <w:i/>
        </w:rPr>
        <w:t xml:space="preserve">kand </w:t>
      </w:r>
      <w:r w:rsidRPr="00E3787E">
        <w:rPr>
          <w:rFonts w:ascii="Times SUT" w:hAnsi="Times SUT" w:cs="Times SUT"/>
        </w:rPr>
        <w:t>on, sääld poold hakab puhuma Käi; Kui nende (tuulehagade) taga on suurem pilv, see on</w:t>
      </w:r>
      <w:r w:rsidRPr="00E3787E">
        <w:rPr>
          <w:rFonts w:ascii="Times SUT" w:hAnsi="Times SUT" w:cs="Times SUT"/>
          <w:i/>
        </w:rPr>
        <w:t xml:space="preserve">`pilve kand </w:t>
      </w:r>
      <w:r w:rsidRPr="00E3787E">
        <w:rPr>
          <w:rFonts w:ascii="Times SUT" w:hAnsi="Times SUT" w:cs="Times SUT"/>
        </w:rPr>
        <w:t>Rei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Style w:val="ms1"/>
          <w:rFonts w:ascii="Times SUT" w:hAnsi="Times SUT" w:cs="Times SUT"/>
        </w:rPr>
        <w:t>kand</w:t>
      </w:r>
      <w:r w:rsidRPr="00E3787E">
        <w:rPr>
          <w:rStyle w:val="ms3"/>
          <w:rFonts w:ascii="Times SUT" w:hAnsi="Times SUT" w:cs="Times SUT"/>
        </w:rPr>
        <w:t>2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kand </w:t>
      </w:r>
      <w:r w:rsidRPr="00E3787E">
        <w:rPr>
          <w:rFonts w:ascii="Times SUT" w:hAnsi="Times SUT" w:cs="Times SUT"/>
        </w:rPr>
        <w:t>g</w:t>
      </w:r>
      <w:r w:rsidRPr="00E3787E">
        <w:rPr>
          <w:rFonts w:ascii="Times SUT" w:hAnsi="Times SUT" w:cs="Times SUT"/>
          <w:i/>
        </w:rPr>
        <w:t xml:space="preserve"> kannu </w:t>
      </w:r>
      <w:r w:rsidRPr="00E3787E">
        <w:rPr>
          <w:rFonts w:ascii="Times SUT" w:hAnsi="Times SUT" w:cs="Times SUT"/>
        </w:rPr>
        <w:t xml:space="preserve">Sa Hi </w:t>
      </w:r>
      <w:r w:rsidRPr="00E3787E">
        <w:rPr>
          <w:rFonts w:ascii="Times SUT" w:hAnsi="Times SUT" w:cs="Times SUT"/>
          <w:sz w:val="16"/>
        </w:rPr>
        <w:t>spor</w:t>
      </w:r>
      <w:r w:rsidRPr="00E3787E">
        <w:rPr>
          <w:rFonts w:ascii="Times SUT" w:hAnsi="Times SUT" w:cs="Times SUT"/>
        </w:rPr>
        <w:t xml:space="preserve"> Pä, KuuK ViK I Äks Ksi VlPõ eL, g </w:t>
      </w:r>
      <w:r w:rsidRPr="00E3787E">
        <w:rPr>
          <w:rFonts w:ascii="Times SUT" w:hAnsi="Times SUT" w:cs="Times SUT"/>
          <w:i/>
        </w:rPr>
        <w:t xml:space="preserve">`kannu </w:t>
      </w:r>
      <w:r w:rsidRPr="00E3787E">
        <w:rPr>
          <w:rFonts w:ascii="Times SUT" w:hAnsi="Times SUT" w:cs="Times SUT"/>
        </w:rPr>
        <w:t>R(n</w:t>
      </w:r>
      <w:r w:rsidRPr="00E3787E">
        <w:rPr>
          <w:rFonts w:ascii="Times SUT" w:hAnsi="Times SUT" w:cs="Times SUT"/>
          <w:i/>
        </w:rPr>
        <w:t xml:space="preserve">`kando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t xml:space="preserve">`kanno </w:t>
      </w:r>
      <w:r w:rsidRPr="00E3787E">
        <w:rPr>
          <w:rFonts w:ascii="Times SUT" w:hAnsi="Times SUT" w:cs="Times SUT"/>
        </w:rPr>
        <w:t>Vai)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1. a. </w:t>
      </w:r>
      <w:r w:rsidRPr="00E3787E">
        <w:rPr>
          <w:rFonts w:ascii="Times SUT" w:hAnsi="Times SUT" w:cs="Times SUT"/>
        </w:rPr>
        <w:t xml:space="preserve">känd </w:t>
      </w:r>
      <w:r w:rsidRPr="00E3787E">
        <w:rPr>
          <w:rFonts w:ascii="Times SUT" w:hAnsi="Times SUT" w:cs="Times SUT"/>
          <w:i/>
        </w:rPr>
        <w:t xml:space="preserve">noh küttas </w:t>
      </w:r>
      <w:r w:rsidRPr="00E3787E">
        <w:rPr>
          <w:rFonts w:ascii="Times SUT" w:hAnsi="Times SUT" w:cs="Times SUT"/>
        </w:rPr>
        <w:t xml:space="preserve">[ahju] </w:t>
      </w:r>
      <w:r w:rsidRPr="00E3787E">
        <w:rPr>
          <w:rFonts w:ascii="Times SUT" w:hAnsi="Times SUT" w:cs="Times SUT"/>
          <w:i/>
        </w:rPr>
        <w:t xml:space="preserve">`kandudega ehk `puudega </w:t>
      </w:r>
      <w:r w:rsidRPr="00E3787E">
        <w:rPr>
          <w:rFonts w:ascii="Times SUT" w:hAnsi="Times SUT" w:cs="Times SUT"/>
        </w:rPr>
        <w:t xml:space="preserve">VNg; </w:t>
      </w:r>
      <w:r w:rsidRPr="00E3787E">
        <w:rPr>
          <w:rFonts w:ascii="Times SUT" w:hAnsi="Times SUT" w:cs="Times SUT"/>
          <w:i/>
        </w:rPr>
        <w:t>võsu ajab `kannu `juuridest üless</w:t>
      </w:r>
      <w:r w:rsidRPr="00E3787E">
        <w:rPr>
          <w:rFonts w:ascii="Times SUT" w:hAnsi="Times SUT" w:cs="Times SUT"/>
        </w:rPr>
        <w:t xml:space="preserve"> Lüg; `</w:t>
      </w:r>
      <w:r w:rsidRPr="00E3787E">
        <w:rPr>
          <w:rFonts w:ascii="Times SUT" w:hAnsi="Times SUT" w:cs="Times SUT"/>
          <w:i/>
        </w:rPr>
        <w:t xml:space="preserve">tõrva saab `männi `kandudest </w:t>
      </w:r>
      <w:r w:rsidRPr="00E3787E">
        <w:rPr>
          <w:rFonts w:ascii="Times SUT" w:hAnsi="Times SUT" w:cs="Times SUT"/>
        </w:rPr>
        <w:t>Jõh;</w:t>
      </w:r>
      <w:r w:rsidRPr="00E3787E">
        <w:rPr>
          <w:rFonts w:ascii="Times SUT" w:hAnsi="Times SUT" w:cs="Times SUT"/>
          <w:i/>
        </w:rPr>
        <w:t xml:space="preserve"> `tervaksed, nied on `tervased pedäjä puu `kannud </w:t>
      </w:r>
      <w:r w:rsidRPr="00E3787E">
        <w:rPr>
          <w:rFonts w:ascii="Times SUT" w:hAnsi="Times SUT" w:cs="Times SUT"/>
        </w:rPr>
        <w:t xml:space="preserve">Vai; </w:t>
      </w:r>
      <w:r w:rsidRPr="00E3787E">
        <w:rPr>
          <w:rFonts w:ascii="Times SUT" w:hAnsi="Times SUT" w:cs="Times SUT"/>
          <w:i/>
        </w:rPr>
        <w:t>Puu`raiujad olid `körged kannud jättand</w:t>
      </w:r>
      <w:r w:rsidRPr="00E3787E">
        <w:rPr>
          <w:rFonts w:ascii="Times SUT" w:hAnsi="Times SUT" w:cs="Times SUT"/>
        </w:rPr>
        <w:t xml:space="preserve"> Kaa; </w:t>
      </w:r>
      <w:r w:rsidRPr="00E3787E">
        <w:rPr>
          <w:rFonts w:ascii="Times SUT" w:hAnsi="Times SUT" w:cs="Times SUT"/>
          <w:i/>
        </w:rPr>
        <w:t xml:space="preserve">Va mäda kand, äi kinidand `istudagid </w:t>
      </w:r>
      <w:r w:rsidRPr="00E3787E">
        <w:rPr>
          <w:rFonts w:ascii="Times SUT" w:hAnsi="Times SUT" w:cs="Times SUT"/>
        </w:rPr>
        <w:t xml:space="preserve">Rei; </w:t>
      </w:r>
      <w:r w:rsidRPr="00E3787E">
        <w:rPr>
          <w:rFonts w:ascii="Times SUT" w:hAnsi="Times SUT" w:cs="Times SUT"/>
          <w:i/>
        </w:rPr>
        <w:t xml:space="preserve">`metsas oo `kanda küll </w:t>
      </w:r>
      <w:r w:rsidRPr="00E3787E">
        <w:rPr>
          <w:rFonts w:ascii="Times SUT" w:hAnsi="Times SUT" w:cs="Times SUT"/>
        </w:rPr>
        <w:t xml:space="preserve">Tõs; [maa] </w:t>
      </w:r>
      <w:r w:rsidRPr="00E3787E">
        <w:rPr>
          <w:rFonts w:ascii="Times SUT" w:hAnsi="Times SUT" w:cs="Times SUT"/>
          <w:i/>
        </w:rPr>
        <w:t>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 puid ja `kandusi täis, ega künda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 xml:space="preserve">i saanud </w:t>
      </w:r>
      <w:r w:rsidRPr="00E3787E">
        <w:rPr>
          <w:rFonts w:ascii="Times SUT" w:hAnsi="Times SUT" w:cs="Times SUT"/>
        </w:rPr>
        <w:t xml:space="preserve">Hää; </w:t>
      </w:r>
      <w:r w:rsidRPr="00E3787E">
        <w:rPr>
          <w:rFonts w:ascii="Times SUT" w:hAnsi="Times SUT" w:cs="Times SUT"/>
          <w:i/>
        </w:rPr>
        <w:t xml:space="preserve">ega õnnetus möda kivi ega `kandu ega metsa puid käi </w:t>
      </w:r>
      <w:r w:rsidRPr="00E3787E">
        <w:rPr>
          <w:rFonts w:ascii="Times SUT" w:hAnsi="Times SUT" w:cs="Times SUT"/>
        </w:rPr>
        <w:t xml:space="preserve">VMr; </w:t>
      </w:r>
      <w:r w:rsidRPr="00E3787E">
        <w:rPr>
          <w:rFonts w:ascii="Times SUT" w:hAnsi="Times SUT" w:cs="Times SUT"/>
          <w:i/>
        </w:rPr>
        <w:t>vahest kannud aavad 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lu võsusid </w:t>
      </w:r>
      <w:r w:rsidRPr="00E3787E">
        <w:rPr>
          <w:rFonts w:ascii="Times SUT" w:hAnsi="Times SUT" w:cs="Times SUT"/>
        </w:rPr>
        <w:t xml:space="preserve">Kad; [isa] </w:t>
      </w:r>
      <w:r w:rsidRPr="00E3787E">
        <w:rPr>
          <w:rFonts w:ascii="Times SUT" w:hAnsi="Times SUT" w:cs="Times SUT"/>
          <w:i/>
        </w:rPr>
        <w:t>käis `kandu `juurimas ja siis `kaevusi `puurimas</w:t>
      </w:r>
      <w:r w:rsidRPr="00E3787E">
        <w:rPr>
          <w:rFonts w:ascii="Times SUT" w:hAnsi="Times SUT" w:cs="Times SUT"/>
        </w:rPr>
        <w:t xml:space="preserve"> Rak; </w:t>
      </w:r>
      <w:r w:rsidRPr="00E3787E">
        <w:rPr>
          <w:rFonts w:ascii="Times SUT" w:hAnsi="Times SUT" w:cs="Times SUT"/>
          <w:i/>
        </w:rPr>
        <w:t xml:space="preserve">suur puu tõmmati kannu pialt maha </w:t>
      </w:r>
      <w:r w:rsidRPr="00E3787E">
        <w:rPr>
          <w:rFonts w:ascii="Times SUT" w:hAnsi="Times SUT" w:cs="Times SUT"/>
        </w:rPr>
        <w:t xml:space="preserve">Trm; </w:t>
      </w:r>
      <w:r w:rsidRPr="00E3787E">
        <w:rPr>
          <w:rFonts w:ascii="Times SUT" w:hAnsi="Times SUT" w:cs="Times SUT"/>
          <w:i/>
        </w:rPr>
        <w:t>ümmer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`kande näväd </w:t>
      </w:r>
      <w:r w:rsidRPr="00E3787E">
        <w:rPr>
          <w:rFonts w:ascii="Times SUT" w:hAnsi="Times SUT" w:cs="Times SUT"/>
        </w:rPr>
        <w:t xml:space="preserve">(maasikad) </w:t>
      </w:r>
      <w:r w:rsidRPr="00E3787E">
        <w:rPr>
          <w:rFonts w:ascii="Times SUT" w:hAnsi="Times SUT" w:cs="Times SUT"/>
          <w:i/>
        </w:rPr>
        <w:t xml:space="preserve">kasvavad </w:t>
      </w:r>
      <w:r w:rsidRPr="00E3787E">
        <w:rPr>
          <w:rFonts w:ascii="Times SUT" w:hAnsi="Times SUT" w:cs="Times SUT"/>
        </w:rPr>
        <w:t xml:space="preserve">Kod; </w:t>
      </w:r>
      <w:r w:rsidRPr="00E3787E">
        <w:rPr>
          <w:rFonts w:ascii="Times SUT" w:hAnsi="Times SUT" w:cs="Times SUT"/>
          <w:i/>
        </w:rPr>
        <w:t xml:space="preserve">suurel puul jääb kand, aga agudel jäävad töngad, ku `kervega raiud </w:t>
      </w:r>
      <w:r w:rsidRPr="00E3787E">
        <w:rPr>
          <w:rFonts w:ascii="Times SUT" w:hAnsi="Times SUT" w:cs="Times SUT"/>
        </w:rPr>
        <w:t xml:space="preserve">Lai; </w:t>
      </w:r>
      <w:r w:rsidRPr="00E3787E">
        <w:rPr>
          <w:rFonts w:ascii="Times SUT" w:hAnsi="Times SUT" w:cs="Times SUT"/>
          <w:i/>
        </w:rPr>
        <w:t>juure murrust kuus to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 om kand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 xml:space="preserve">ega ta </w:t>
      </w:r>
      <w:r w:rsidRPr="00E3787E">
        <w:rPr>
          <w:rFonts w:ascii="Times SUT" w:hAnsi="Times SUT" w:cs="Times SUT"/>
        </w:rPr>
        <w:t>(haigus)</w:t>
      </w:r>
      <w:r w:rsidRPr="00E3787E">
        <w:rPr>
          <w:rFonts w:ascii="Times SUT" w:hAnsi="Times SUT" w:cs="Times SUT"/>
          <w:i/>
        </w:rPr>
        <w:t xml:space="preserve"> kive `kande `m</w:t>
      </w:r>
      <w:r w:rsidR="00E3787E" w:rsidRPr="00E3787E">
        <w:rPr>
          <w:rFonts w:ascii="Times SUT" w:hAnsi="Times SUT" w:cs="Times SUT"/>
          <w:i/>
        </w:rPr>
        <w:t>ü̬ü̬</w:t>
      </w:r>
      <w:r w:rsidRPr="00E3787E">
        <w:rPr>
          <w:rFonts w:ascii="Times SUT" w:hAnsi="Times SUT" w:cs="Times SUT"/>
          <w:i/>
        </w:rPr>
        <w:t>dä ei käi, ta käi inimesi `m</w:t>
      </w:r>
      <w:r w:rsidR="00E3787E" w:rsidRPr="00E3787E">
        <w:rPr>
          <w:rFonts w:ascii="Times SUT" w:hAnsi="Times SUT" w:cs="Times SUT"/>
          <w:i/>
        </w:rPr>
        <w:t>ü̬ü̬</w:t>
      </w:r>
      <w:r w:rsidRPr="00E3787E">
        <w:rPr>
          <w:rFonts w:ascii="Times SUT" w:hAnsi="Times SUT" w:cs="Times SUT"/>
          <w:i/>
        </w:rPr>
        <w:t xml:space="preserve">dä </w:t>
      </w:r>
      <w:r w:rsidRPr="00E3787E">
        <w:rPr>
          <w:rFonts w:ascii="Times SUT" w:hAnsi="Times SUT" w:cs="Times SUT"/>
        </w:rPr>
        <w:t xml:space="preserve">Krk; </w:t>
      </w:r>
      <w:r w:rsidRPr="00E3787E">
        <w:rPr>
          <w:rFonts w:ascii="Times SUT" w:hAnsi="Times SUT" w:cs="Times SUT"/>
          <w:i/>
        </w:rPr>
        <w:t>m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s mehega saab kokku, aga kivi ja kannu ei saanava kokku </w:t>
      </w:r>
      <w:r w:rsidRPr="00E3787E">
        <w:rPr>
          <w:rFonts w:ascii="Times SUT" w:hAnsi="Times SUT" w:cs="Times SUT"/>
        </w:rPr>
        <w:t>Ran; `</w:t>
      </w:r>
      <w:r w:rsidRPr="00E3787E">
        <w:rPr>
          <w:rFonts w:ascii="Times SUT" w:hAnsi="Times SUT" w:cs="Times SUT"/>
          <w:i/>
        </w:rPr>
        <w:t>istnu kannu `otsa ja naanu võid`leibä `s</w:t>
      </w:r>
      <w:r w:rsidR="00E3787E" w:rsidRPr="00E3787E">
        <w:rPr>
          <w:rFonts w:ascii="Times SUT" w:hAnsi="Times SUT" w:cs="Times SUT"/>
          <w:i/>
        </w:rPr>
        <w:t>ü̬ü̬</w:t>
      </w:r>
      <w:r w:rsidRPr="00E3787E">
        <w:rPr>
          <w:rFonts w:ascii="Times SUT" w:hAnsi="Times SUT" w:cs="Times SUT"/>
          <w:i/>
        </w:rPr>
        <w:t xml:space="preserve">mä </w:t>
      </w:r>
      <w:r w:rsidRPr="00E3787E">
        <w:rPr>
          <w:rFonts w:ascii="Times SUT" w:hAnsi="Times SUT" w:cs="Times SUT"/>
        </w:rPr>
        <w:t xml:space="preserve">Võn; </w:t>
      </w:r>
      <w:r w:rsidRPr="00E3787E">
        <w:rPr>
          <w:rFonts w:ascii="Times SUT" w:hAnsi="Times SUT" w:cs="Times SUT"/>
          <w:i/>
        </w:rPr>
        <w:t>pessu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omma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 xml:space="preserve">suurdõ `kandõ külen </w:t>
      </w:r>
      <w:r w:rsidRPr="00E3787E">
        <w:rPr>
          <w:rFonts w:ascii="Times SUT" w:hAnsi="Times SUT" w:cs="Times SUT"/>
        </w:rPr>
        <w:t xml:space="preserve">Kan; </w:t>
      </w:r>
      <w:r w:rsidRPr="00E3787E">
        <w:rPr>
          <w:rFonts w:ascii="Times SUT" w:hAnsi="Times SUT" w:cs="Times SUT"/>
          <w:i/>
        </w:rPr>
        <w:t>`kanda `ümbre om 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lo palokit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ega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katsk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käü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i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 xml:space="preserve">`kanda piteh, katsk käü rahvast piteh </w:t>
      </w:r>
      <w:r w:rsidRPr="00E3787E">
        <w:rPr>
          <w:rFonts w:ascii="Times SUT" w:hAnsi="Times SUT" w:cs="Times SUT"/>
        </w:rPr>
        <w:t xml:space="preserve">Vas; </w:t>
      </w:r>
      <w:r w:rsidRPr="00E3787E">
        <w:rPr>
          <w:rFonts w:ascii="Times SUT" w:hAnsi="Times SUT" w:cs="Times SUT"/>
          <w:i/>
        </w:rPr>
        <w:t>A</w:t>
      </w:r>
      <w:r w:rsidR="00E3787E" w:rsidRPr="00E3787E">
        <w:rPr>
          <w:rFonts w:ascii="Times SUT" w:hAnsi="Times SUT" w:cs="Times SUT"/>
          <w:i/>
        </w:rPr>
        <w:t>h́</w:t>
      </w:r>
      <w:r w:rsidRPr="00E3787E">
        <w:rPr>
          <w:rFonts w:ascii="Times SUT" w:hAnsi="Times SUT" w:cs="Times SUT"/>
          <w:i/>
        </w:rPr>
        <w:t xml:space="preserve">al </w:t>
      </w:r>
      <w:r w:rsidRPr="00E3787E">
        <w:rPr>
          <w:rFonts w:ascii="Times SUT" w:hAnsi="Times SUT" w:cs="Times SUT"/>
        </w:rPr>
        <w:t xml:space="preserve">(Ahjal) </w:t>
      </w:r>
      <w:r w:rsidRPr="00E3787E">
        <w:rPr>
          <w:rFonts w:ascii="Times SUT" w:hAnsi="Times SUT" w:cs="Times SUT"/>
          <w:i/>
        </w:rPr>
        <w:t xml:space="preserve">`aetass pedäjä kannast `tõrva </w:t>
      </w:r>
      <w:r w:rsidRPr="00E3787E">
        <w:rPr>
          <w:rFonts w:ascii="Times SUT" w:hAnsi="Times SUT" w:cs="Times SUT"/>
        </w:rPr>
        <w:t xml:space="preserve">Räp || juuritud kännust tugijalg – Lüg Sim Kod Pal </w:t>
      </w:r>
      <w:r w:rsidRPr="00E3787E">
        <w:rPr>
          <w:rFonts w:ascii="Times SUT" w:hAnsi="Times SUT" w:cs="Times SUT"/>
          <w:i/>
        </w:rPr>
        <w:t xml:space="preserve">paneb keri`lauad `sinne `kannu `pääle, et pikkali ei kukku </w:t>
      </w:r>
      <w:r w:rsidRPr="00E3787E">
        <w:rPr>
          <w:rFonts w:ascii="Times SUT" w:hAnsi="Times SUT" w:cs="Times SUT"/>
        </w:rPr>
        <w:t xml:space="preserve">Lüg </w:t>
      </w:r>
      <w:r w:rsidRPr="00E3787E">
        <w:rPr>
          <w:rFonts w:ascii="Times SUT" w:hAnsi="Times SUT" w:cs="Times SUT"/>
          <w:b/>
        </w:rPr>
        <w:t>b. </w:t>
      </w:r>
      <w:r w:rsidRPr="00E3787E">
        <w:rPr>
          <w:rFonts w:ascii="Times SUT" w:hAnsi="Times SUT" w:cs="Times SUT"/>
        </w:rPr>
        <w:t xml:space="preserve">taime juurepoolne osa; tüügas </w:t>
      </w:r>
      <w:r w:rsidRPr="00E3787E">
        <w:rPr>
          <w:rFonts w:ascii="Times SUT" w:hAnsi="Times SUT" w:cs="Times SUT"/>
          <w:i/>
        </w:rPr>
        <w:t xml:space="preserve">ma lein vikkastiga </w:t>
      </w:r>
      <w:r w:rsidRPr="00E3787E">
        <w:rPr>
          <w:rFonts w:ascii="Times SUT" w:hAnsi="Times SUT" w:cs="Times SUT"/>
        </w:rPr>
        <w:t xml:space="preserve">[takja] </w:t>
      </w:r>
      <w:r w:rsidRPr="00E3787E">
        <w:rPr>
          <w:rFonts w:ascii="Times SUT" w:hAnsi="Times SUT" w:cs="Times SUT"/>
          <w:i/>
        </w:rPr>
        <w:t xml:space="preserve">maha ja `sinne tämä `kannu `pääle panin kamalu `täie `suola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 xml:space="preserve">kut rugi kannust `öitseb, `vastu kört, siis saab terava rugi </w:t>
      </w:r>
      <w:r w:rsidRPr="00E3787E">
        <w:rPr>
          <w:rFonts w:ascii="Times SUT" w:hAnsi="Times SUT" w:cs="Times SUT"/>
        </w:rPr>
        <w:t xml:space="preserve">Jäm; </w:t>
      </w:r>
      <w:r w:rsidRPr="00E3787E">
        <w:rPr>
          <w:rFonts w:ascii="Times SUT" w:hAnsi="Times SUT" w:cs="Times SUT"/>
          <w:i/>
        </w:rPr>
        <w:t xml:space="preserve">loomad söönd orased </w:t>
      </w:r>
      <w:r w:rsidR="00E3787E" w:rsidRPr="00E3787E">
        <w:rPr>
          <w:rFonts w:ascii="Times SUT" w:hAnsi="Times SUT" w:cs="Times SUT"/>
          <w:i/>
        </w:rPr>
        <w:t>εε</w:t>
      </w:r>
      <w:r w:rsidRPr="00E3787E">
        <w:rPr>
          <w:rFonts w:ascii="Times SUT" w:hAnsi="Times SUT" w:cs="Times SUT"/>
          <w:i/>
        </w:rPr>
        <w:t xml:space="preserve">, `paljad kannud jäänd maha </w:t>
      </w:r>
      <w:r w:rsidRPr="00E3787E">
        <w:rPr>
          <w:rFonts w:ascii="Times SUT" w:hAnsi="Times SUT" w:cs="Times SUT"/>
        </w:rPr>
        <w:t xml:space="preserve">Khk; </w:t>
      </w:r>
      <w:r w:rsidRPr="00E3787E">
        <w:rPr>
          <w:rFonts w:ascii="Times SUT" w:hAnsi="Times SUT" w:cs="Times SUT"/>
          <w:i/>
        </w:rPr>
        <w:t xml:space="preserve">teräväd kannud </w:t>
      </w:r>
      <w:r w:rsidRPr="00E3787E">
        <w:rPr>
          <w:rFonts w:ascii="Times SUT" w:hAnsi="Times SUT" w:cs="Times SUT"/>
        </w:rPr>
        <w:t xml:space="preserve">(kõrretüügas), </w:t>
      </w:r>
      <w:r w:rsidRPr="00E3787E">
        <w:rPr>
          <w:rFonts w:ascii="Times SUT" w:hAnsi="Times SUT" w:cs="Times SUT"/>
          <w:i/>
        </w:rPr>
        <w:t xml:space="preserve">näd `torkivad nii valusasti </w:t>
      </w:r>
      <w:r w:rsidRPr="00E3787E">
        <w:rPr>
          <w:rFonts w:ascii="Times SUT" w:hAnsi="Times SUT" w:cs="Times SUT"/>
        </w:rPr>
        <w:t xml:space="preserve">Tõs; </w:t>
      </w:r>
      <w:r w:rsidRPr="00E3787E">
        <w:rPr>
          <w:rFonts w:ascii="Times SUT" w:hAnsi="Times SUT" w:cs="Times SUT"/>
          <w:i/>
        </w:rPr>
        <w:t>oras ja kand on üks, `este tõuseb kand, pärast oras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oras tõuseb kannust </w:t>
      </w:r>
      <w:r w:rsidRPr="00E3787E">
        <w:rPr>
          <w:rFonts w:ascii="Times SUT" w:hAnsi="Times SUT" w:cs="Times SUT"/>
        </w:rPr>
        <w:t xml:space="preserve">VJg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</w:rPr>
        <w:t> </w:t>
      </w:r>
      <w:r w:rsidRPr="00E3787E">
        <w:rPr>
          <w:rFonts w:ascii="Times SUT" w:hAnsi="Times SUT" w:cs="Times SUT"/>
          <w:sz w:val="16"/>
        </w:rPr>
        <w:t>fig</w:t>
      </w:r>
      <w:r w:rsidRPr="00E3787E">
        <w:rPr>
          <w:rFonts w:ascii="Times SUT" w:hAnsi="Times SUT" w:cs="Times SUT"/>
        </w:rPr>
        <w:t xml:space="preserve"> (laste sarnasusest vanematega) </w:t>
      </w:r>
      <w:r w:rsidRPr="00E3787E">
        <w:rPr>
          <w:rFonts w:ascii="Times SUT" w:hAnsi="Times SUT" w:cs="Times SUT"/>
          <w:i/>
        </w:rPr>
        <w:t>kuda kand `ninda vesu</w:t>
      </w:r>
      <w:r w:rsidRPr="00E3787E">
        <w:rPr>
          <w:rFonts w:ascii="Times SUT" w:hAnsi="Times SUT" w:cs="Times SUT"/>
        </w:rPr>
        <w:t xml:space="preserve"> Kuu; </w:t>
      </w:r>
      <w:r w:rsidRPr="00E3787E">
        <w:rPr>
          <w:rFonts w:ascii="Times SUT" w:hAnsi="Times SUT" w:cs="Times SUT"/>
          <w:i/>
        </w:rPr>
        <w:t>kuidas kand nönda vösa</w:t>
      </w:r>
      <w:r w:rsidRPr="00E3787E">
        <w:rPr>
          <w:rFonts w:ascii="Times SUT" w:hAnsi="Times SUT" w:cs="Times SUT"/>
        </w:rPr>
        <w:t xml:space="preserve"> Jäm; </w:t>
      </w:r>
      <w:r w:rsidRPr="00E3787E">
        <w:rPr>
          <w:rFonts w:ascii="Times SUT" w:hAnsi="Times SUT" w:cs="Times SUT"/>
          <w:i/>
        </w:rPr>
        <w:t>kuda kand nõnna võsu</w:t>
      </w:r>
      <w:r w:rsidRPr="00E3787E">
        <w:rPr>
          <w:rFonts w:ascii="Times SUT" w:hAnsi="Times SUT" w:cs="Times SUT"/>
        </w:rPr>
        <w:t xml:space="preserve"> Kod; </w:t>
      </w:r>
      <w:r w:rsidRPr="00E3787E">
        <w:rPr>
          <w:rFonts w:ascii="Times SUT" w:hAnsi="Times SUT" w:cs="Times SUT"/>
          <w:i/>
        </w:rPr>
        <w:t>kudass kand ehen, nõnda võsa perän</w:t>
      </w:r>
      <w:r w:rsidRPr="00E3787E">
        <w:rPr>
          <w:rFonts w:ascii="Times SUT" w:hAnsi="Times SUT" w:cs="Times SUT"/>
        </w:rPr>
        <w:t xml:space="preserve"> Krk; </w:t>
      </w:r>
      <w:r w:rsidRPr="00E3787E">
        <w:rPr>
          <w:rFonts w:ascii="Times SUT" w:hAnsi="Times SUT" w:cs="Times SUT"/>
          <w:i/>
        </w:rPr>
        <w:t xml:space="preserve">nigu kand 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>n, nii võsu takast `perrä</w:t>
      </w:r>
      <w:r w:rsidRPr="00E3787E">
        <w:rPr>
          <w:rFonts w:ascii="Times SUT" w:hAnsi="Times SUT" w:cs="Times SUT"/>
        </w:rPr>
        <w:t xml:space="preserve"> Nõo; </w:t>
      </w:r>
      <w:r w:rsidRPr="00E3787E">
        <w:rPr>
          <w:rFonts w:ascii="Times SUT" w:hAnsi="Times SUT" w:cs="Times SUT"/>
          <w:i/>
        </w:rPr>
        <w:t>nigu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kand iil, nii võsu takal</w:t>
      </w:r>
      <w:r w:rsidRPr="00E3787E">
        <w:rPr>
          <w:rFonts w:ascii="Times SUT" w:hAnsi="Times SUT" w:cs="Times SUT"/>
        </w:rPr>
        <w:t xml:space="preserve"> Krl; </w:t>
      </w:r>
      <w:r w:rsidRPr="00E3787E">
        <w:rPr>
          <w:rFonts w:ascii="Times SUT" w:hAnsi="Times SUT" w:cs="Times SUT"/>
          <w:i/>
        </w:rPr>
        <w:t>kui kand iih, nii võsu takah</w:t>
      </w:r>
      <w:r w:rsidRPr="00E3787E">
        <w:rPr>
          <w:rFonts w:ascii="Times SUT" w:hAnsi="Times SUT" w:cs="Times SUT"/>
        </w:rPr>
        <w:t xml:space="preserve"> Vas | </w:t>
      </w:r>
      <w:r w:rsidRPr="00E3787E">
        <w:rPr>
          <w:rFonts w:ascii="Times SUT" w:hAnsi="Times SUT" w:cs="Times SUT"/>
          <w:i/>
        </w:rPr>
        <w:t>egä käbi kannust kaugelle kuku</w:t>
      </w:r>
      <w:r w:rsidRPr="00E3787E">
        <w:rPr>
          <w:rFonts w:ascii="Times SUT" w:hAnsi="Times SUT" w:cs="Times SUT"/>
        </w:rPr>
        <w:t xml:space="preserve"> KJn | </w:t>
      </w:r>
      <w:r w:rsidRPr="00E3787E">
        <w:rPr>
          <w:rFonts w:ascii="Times SUT" w:hAnsi="Times SUT" w:cs="Times SUT"/>
          <w:i/>
        </w:rPr>
        <w:t>võsu `kasvab `kandu</w:t>
      </w:r>
      <w:r w:rsidRPr="00E3787E">
        <w:rPr>
          <w:rFonts w:ascii="Times SUT" w:hAnsi="Times SUT" w:cs="Times SUT"/>
        </w:rPr>
        <w:t xml:space="preserve"> Kuu; </w:t>
      </w:r>
      <w:r w:rsidRPr="00E3787E">
        <w:rPr>
          <w:rFonts w:ascii="Times SUT" w:hAnsi="Times SUT" w:cs="Times SUT"/>
          <w:i/>
        </w:rPr>
        <w:t>õga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kand võsust `m</w:t>
      </w:r>
      <w:r w:rsidR="00E3787E" w:rsidRPr="00E3787E">
        <w:rPr>
          <w:rFonts w:ascii="Times SUT" w:hAnsi="Times SUT" w:cs="Times SUT"/>
          <w:i/>
        </w:rPr>
        <w:t>ü̬ü̬</w:t>
      </w:r>
      <w:r w:rsidRPr="00E3787E">
        <w:rPr>
          <w:rFonts w:ascii="Times SUT" w:hAnsi="Times SUT" w:cs="Times SUT"/>
          <w:i/>
        </w:rPr>
        <w:t>dä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i lää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</w:rPr>
        <w:t xml:space="preserve"> Krl; </w:t>
      </w:r>
      <w:r w:rsidRPr="00E3787E">
        <w:rPr>
          <w:rFonts w:ascii="Times SUT" w:hAnsi="Times SUT" w:cs="Times SUT"/>
          <w:i/>
        </w:rPr>
        <w:t>võso lää äi kannust kavvõndõhe</w:t>
      </w:r>
      <w:r w:rsidRPr="00E3787E">
        <w:rPr>
          <w:rFonts w:ascii="Times SUT" w:hAnsi="Times SUT" w:cs="Times SUT"/>
        </w:rPr>
        <w:t xml:space="preserve"> Se | (ühest suguvõsast) </w:t>
      </w:r>
      <w:r w:rsidRPr="00E3787E">
        <w:rPr>
          <w:rFonts w:ascii="Times SUT" w:hAnsi="Times SUT" w:cs="Times SUT"/>
          <w:i/>
        </w:rPr>
        <w:t>nemä om ütest esäst emäst, n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 om ku ütest kannust `vällä tullu</w:t>
      </w:r>
      <w:r w:rsidRPr="00E3787E">
        <w:rPr>
          <w:rFonts w:ascii="Times SUT" w:hAnsi="Times SUT" w:cs="Times SUT"/>
        </w:rPr>
        <w:t xml:space="preserve"> Krk; </w:t>
      </w:r>
      <w:r w:rsidRPr="00E3787E">
        <w:rPr>
          <w:rFonts w:ascii="Times SUT" w:hAnsi="Times SUT" w:cs="Times SUT"/>
          <w:i/>
        </w:rPr>
        <w:t>mõlõmba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omma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nä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ü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>est kannust</w:t>
      </w:r>
      <w:r w:rsidRPr="00E3787E">
        <w:rPr>
          <w:rFonts w:ascii="Times SUT" w:hAnsi="Times SUT" w:cs="Times SUT"/>
        </w:rPr>
        <w:t xml:space="preserve"> Se | (kellegi sarnane) </w:t>
      </w:r>
      <w:r w:rsidRPr="00E3787E">
        <w:rPr>
          <w:rFonts w:ascii="Times SUT" w:hAnsi="Times SUT" w:cs="Times SUT"/>
          <w:i/>
        </w:rPr>
        <w:t>seo</w:t>
      </w:r>
      <w:r w:rsidR="00E3787E" w:rsidRPr="00E3787E">
        <w:rPr>
          <w:rFonts w:ascii="Times SUT" w:hAnsi="Times SUT" w:cs="Times SUT"/>
          <w:i/>
        </w:rPr>
        <w:t>‿</w:t>
      </w:r>
      <w:r w:rsidRPr="00E3787E">
        <w:rPr>
          <w:rFonts w:ascii="Times SUT" w:hAnsi="Times SUT" w:cs="Times SUT"/>
          <w:i/>
        </w:rPr>
        <w:t>m `umbõss teie `kandu mii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</w:rPr>
        <w:t xml:space="preserve"> Se | </w:t>
      </w:r>
      <w:r w:rsidRPr="00E3787E">
        <w:rPr>
          <w:rFonts w:ascii="Times SUT" w:hAnsi="Times SUT" w:cs="Times SUT"/>
          <w:i/>
        </w:rPr>
        <w:t>ehitä kand `metsä ärä, one kua ilos, `ütleb vanasõna</w:t>
      </w:r>
      <w:r w:rsidRPr="00E3787E">
        <w:rPr>
          <w:rFonts w:ascii="Times SUT" w:hAnsi="Times SUT" w:cs="Times SUT"/>
        </w:rPr>
        <w:t xml:space="preserve"> Kod; </w:t>
      </w:r>
      <w:r w:rsidRPr="00E3787E">
        <w:rPr>
          <w:rFonts w:ascii="Times SUT" w:hAnsi="Times SUT" w:cs="Times SUT"/>
          <w:i/>
        </w:rPr>
        <w:t>panõ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kannulõ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illo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 rõõ</w:t>
      </w:r>
      <w:r w:rsidR="00E3787E" w:rsidRPr="00E3787E">
        <w:rPr>
          <w:rFonts w:ascii="Times SUT" w:hAnsi="Times SUT" w:cs="Times SUT"/>
          <w:i/>
        </w:rPr>
        <w:t>v́</w:t>
      </w:r>
      <w:r w:rsidRPr="00E3787E">
        <w:rPr>
          <w:rFonts w:ascii="Times SUT" w:hAnsi="Times SUT" w:cs="Times SUT"/>
          <w:i/>
        </w:rPr>
        <w:t>a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s, `tuugi saa illo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s </w:t>
      </w:r>
      <w:r w:rsidRPr="00E3787E">
        <w:rPr>
          <w:rFonts w:ascii="Times SUT" w:hAnsi="Times SUT" w:cs="Times SUT"/>
        </w:rPr>
        <w:t xml:space="preserve">Lut | (vanast inimesest) </w:t>
      </w:r>
      <w:r w:rsidRPr="00E3787E">
        <w:rPr>
          <w:rFonts w:ascii="Times SUT" w:hAnsi="Times SUT" w:cs="Times SUT"/>
          <w:i/>
        </w:rPr>
        <w:t xml:space="preserve">Mis minust vanast `kuivand `kannust enamb abi vai `asja </w:t>
      </w:r>
      <w:r w:rsidRPr="00E3787E">
        <w:rPr>
          <w:rFonts w:ascii="Times SUT" w:hAnsi="Times SUT" w:cs="Times SUT"/>
        </w:rPr>
        <w:t xml:space="preserve">IisR; </w:t>
      </w:r>
      <w:r w:rsidRPr="00E3787E">
        <w:rPr>
          <w:rFonts w:ascii="Times SUT" w:hAnsi="Times SUT" w:cs="Times SUT"/>
          <w:i/>
        </w:rPr>
        <w:t xml:space="preserve">Meite lapsed oo keik ilmas-maas laiali, kaks vana kandu üksi veel sii koduöues </w:t>
      </w:r>
      <w:r w:rsidRPr="00E3787E">
        <w:rPr>
          <w:rFonts w:ascii="Times SUT" w:hAnsi="Times SUT" w:cs="Times SUT"/>
        </w:rPr>
        <w:t xml:space="preserve">Kaa; </w:t>
      </w:r>
      <w:r w:rsidRPr="00E3787E">
        <w:rPr>
          <w:rFonts w:ascii="Times SUT" w:hAnsi="Times SUT" w:cs="Times SUT"/>
          <w:i/>
        </w:rPr>
        <w:t xml:space="preserve">siinkohas oled sa üks vana kand </w:t>
      </w:r>
      <w:r w:rsidRPr="00E3787E">
        <w:rPr>
          <w:rFonts w:ascii="Times SUT" w:hAnsi="Times SUT" w:cs="Times SUT"/>
        </w:rPr>
        <w:t xml:space="preserve">(põliselanik) VJg; </w:t>
      </w:r>
      <w:r w:rsidRPr="00E3787E">
        <w:rPr>
          <w:rFonts w:ascii="Times SUT" w:hAnsi="Times SUT" w:cs="Times SUT"/>
          <w:i/>
        </w:rPr>
        <w:t>vanapoi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s oo üksi nagu vana kand</w:t>
      </w:r>
      <w:r w:rsidRPr="00E3787E">
        <w:rPr>
          <w:rFonts w:ascii="Times SUT" w:hAnsi="Times SUT" w:cs="Times SUT"/>
        </w:rPr>
        <w:t xml:space="preserve"> Kod; </w:t>
      </w:r>
      <w:r w:rsidRPr="00E3787E">
        <w:rPr>
          <w:rFonts w:ascii="Times SUT" w:hAnsi="Times SUT" w:cs="Times SUT"/>
          <w:i/>
        </w:rPr>
        <w:t xml:space="preserve">õleme `praega nagu kaks vana `kandu </w:t>
      </w:r>
      <w:r w:rsidRPr="00E3787E">
        <w:rPr>
          <w:rFonts w:ascii="Times SUT" w:hAnsi="Times SUT" w:cs="Times SUT"/>
        </w:rPr>
        <w:t xml:space="preserve">MMg; </w:t>
      </w:r>
      <w:r w:rsidRPr="00E3787E">
        <w:rPr>
          <w:rFonts w:ascii="Times SUT" w:hAnsi="Times SUT" w:cs="Times SUT"/>
          <w:i/>
        </w:rPr>
        <w:t>vana kand, s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 taht v</w:t>
      </w:r>
      <w:r w:rsidR="00E3787E" w:rsidRPr="00E3787E">
        <w:rPr>
          <w:rFonts w:ascii="Times SUT" w:hAnsi="Times SUT" w:cs="Times SUT"/>
          <w:i/>
        </w:rPr>
        <w:t>i̬i̬</w:t>
      </w:r>
      <w:r w:rsidRPr="00E3787E">
        <w:rPr>
          <w:rFonts w:ascii="Times SUT" w:hAnsi="Times SUT" w:cs="Times SUT"/>
          <w:i/>
        </w:rPr>
        <w:t xml:space="preserve">l naist võtta </w:t>
      </w:r>
      <w:r w:rsidRPr="00E3787E">
        <w:rPr>
          <w:rFonts w:ascii="Times SUT" w:hAnsi="Times SUT" w:cs="Times SUT"/>
        </w:rPr>
        <w:t xml:space="preserve">Krk | </w:t>
      </w:r>
      <w:r w:rsidRPr="00E3787E">
        <w:rPr>
          <w:rFonts w:ascii="Times SUT" w:hAnsi="Times SUT" w:cs="Times SUT"/>
          <w:i/>
        </w:rPr>
        <w:t>ei olõ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mul `kandu ega võssu</w:t>
      </w:r>
      <w:r w:rsidRPr="00E3787E">
        <w:rPr>
          <w:rFonts w:ascii="Times SUT" w:hAnsi="Times SUT" w:cs="Times SUT"/>
        </w:rPr>
        <w:t xml:space="preserve"> Rõu || </w:t>
      </w:r>
      <w:r w:rsidRPr="00E3787E">
        <w:rPr>
          <w:rFonts w:ascii="Times SUT" w:hAnsi="Times SUT" w:cs="Times SUT"/>
          <w:i/>
        </w:rPr>
        <w:t xml:space="preserve">sa olt nii saa must ku vana kand </w:t>
      </w:r>
      <w:r w:rsidRPr="00E3787E">
        <w:rPr>
          <w:rFonts w:ascii="Times SUT" w:hAnsi="Times SUT" w:cs="Times SUT"/>
        </w:rPr>
        <w:t xml:space="preserve">Krl; </w:t>
      </w:r>
      <w:r w:rsidRPr="00E3787E">
        <w:rPr>
          <w:rFonts w:ascii="Times SUT" w:hAnsi="Times SUT" w:cs="Times SUT"/>
          <w:i/>
        </w:rPr>
        <w:t xml:space="preserve">ta no ku kand jo, kannu `värki jo </w:t>
      </w:r>
      <w:r w:rsidR="00E3787E" w:rsidRPr="00E3787E">
        <w:rPr>
          <w:rFonts w:ascii="Times SUT" w:hAnsi="Times SUT" w:cs="Times SUT"/>
          <w:i/>
        </w:rPr>
        <w:t>ḱ</w:t>
      </w:r>
      <w:r w:rsidRPr="00E3787E">
        <w:rPr>
          <w:rFonts w:ascii="Times SUT" w:hAnsi="Times SUT" w:cs="Times SUT"/>
          <w:i/>
        </w:rPr>
        <w:t xml:space="preserve">äu </w:t>
      </w:r>
      <w:r w:rsidRPr="00E3787E">
        <w:rPr>
          <w:rFonts w:ascii="Times SUT" w:hAnsi="Times SUT" w:cs="Times SUT"/>
        </w:rPr>
        <w:t>(kasimata välimusega vanast inimesest) Se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 xml:space="preserve">3. Ls </w:t>
      </w:r>
      <w:r w:rsidRPr="00E3787E">
        <w:rPr>
          <w:rFonts w:ascii="Times SUT" w:hAnsi="Times SUT" w:cs="Times SUT"/>
        </w:rPr>
        <w:t>kerikand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</w:t>
      </w:r>
      <w:r w:rsidRPr="00E3787E">
        <w:rPr>
          <w:rStyle w:val="ms3"/>
          <w:rFonts w:ascii="Times SUT" w:hAnsi="Times SUT" w:cs="Times SUT"/>
        </w:rPr>
        <w:t xml:space="preserve">3 </w:t>
      </w:r>
      <w:r w:rsidRPr="00E3787E">
        <w:rPr>
          <w:rFonts w:ascii="Times SUT" w:hAnsi="Times SUT" w:cs="Times SUT"/>
        </w:rPr>
        <w:t xml:space="preserve">lehma väline suguosa </w:t>
      </w:r>
      <w:r w:rsidRPr="00E3787E">
        <w:rPr>
          <w:rFonts w:ascii="Times SUT" w:hAnsi="Times SUT" w:cs="Times SUT"/>
          <w:i/>
        </w:rPr>
        <w:t xml:space="preserve">juba akkab `kanda `laskma, juba akkab vasikas tulema </w:t>
      </w:r>
      <w:r w:rsidRPr="00E3787E">
        <w:rPr>
          <w:rFonts w:ascii="Times SUT" w:hAnsi="Times SUT" w:cs="Times SUT"/>
        </w:rPr>
        <w:t xml:space="preserve">Mar; </w:t>
      </w:r>
      <w:r w:rsidRPr="00E3787E">
        <w:rPr>
          <w:rFonts w:ascii="Times SUT" w:hAnsi="Times SUT" w:cs="Times SUT"/>
          <w:i/>
        </w:rPr>
        <w:t xml:space="preserve">lehm laseb `kanda </w:t>
      </w:r>
      <w:r w:rsidRPr="00E3787E">
        <w:rPr>
          <w:rFonts w:ascii="Times SUT" w:hAnsi="Times SUT" w:cs="Times SUT"/>
        </w:rPr>
        <w:t xml:space="preserve">JMd; </w:t>
      </w:r>
      <w:r w:rsidRPr="00E3787E">
        <w:rPr>
          <w:rFonts w:ascii="Times SUT" w:hAnsi="Times SUT" w:cs="Times SUT"/>
          <w:i/>
        </w:rPr>
        <w:t xml:space="preserve">kui lehm ramp om, siis tal om kand juba ää suuress vaeunu </w:t>
      </w:r>
      <w:r w:rsidRPr="00E3787E">
        <w:rPr>
          <w:rFonts w:ascii="Times SUT" w:hAnsi="Times SUT" w:cs="Times SUT"/>
        </w:rPr>
        <w:t xml:space="preserve">Krk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kandi, kanne</w:t>
      </w:r>
      <w:r w:rsidRPr="00E3787E">
        <w:rPr>
          <w:rFonts w:ascii="Times SUT" w:hAnsi="Times SUT" w:cs="Times SUT"/>
          <w:vertAlign w:val="superscript"/>
        </w:rPr>
        <w:t>2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</w:t>
      </w:r>
      <w:r w:rsidRPr="00E3787E">
        <w:rPr>
          <w:rStyle w:val="ms3"/>
          <w:rFonts w:ascii="Times SUT" w:hAnsi="Times SUT" w:cs="Times SUT"/>
        </w:rPr>
        <w:t xml:space="preserve">4 </w:t>
      </w:r>
      <w:r w:rsidRPr="00E3787E">
        <w:rPr>
          <w:rFonts w:ascii="Times SUT" w:hAnsi="Times SUT" w:cs="Times SUT"/>
          <w:i/>
        </w:rPr>
        <w:t xml:space="preserve">kand </w:t>
      </w:r>
      <w:r w:rsidRPr="00E3787E">
        <w:rPr>
          <w:rFonts w:ascii="Times SUT" w:hAnsi="Times SUT" w:cs="Times SUT"/>
        </w:rPr>
        <w:t>pl</w:t>
      </w:r>
      <w:r w:rsidRPr="00E3787E">
        <w:rPr>
          <w:rFonts w:ascii="Times SUT" w:hAnsi="Times SUT" w:cs="Times SUT"/>
          <w:i/>
        </w:rPr>
        <w:t xml:space="preserve"> kannud </w:t>
      </w:r>
      <w:r w:rsidRPr="00E3787E">
        <w:rPr>
          <w:rFonts w:ascii="Times SUT" w:hAnsi="Times SUT" w:cs="Times SUT"/>
        </w:rPr>
        <w:t xml:space="preserve">jääkoskel – Mus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 xml:space="preserve"> kandkoskel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</w:t>
      </w:r>
      <w:r w:rsidRPr="00E3787E">
        <w:rPr>
          <w:rStyle w:val="ms3"/>
          <w:rFonts w:ascii="Times SUT" w:hAnsi="Times SUT" w:cs="Times SUT"/>
        </w:rPr>
        <w:t>5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b/>
        </w:rPr>
        <w:t>Ls</w:t>
      </w:r>
      <w:r w:rsidRPr="00E3787E">
        <w:rPr>
          <w:rFonts w:ascii="Times SUT" w:hAnsi="Times SUT" w:cs="Times SUT"/>
        </w:rPr>
        <w:t xml:space="preserve"> sookand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kandak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kanda|k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noBreakHyphen/>
        <w:t xml:space="preserve">ga </w:t>
      </w:r>
      <w:r w:rsidRPr="00E3787E">
        <w:rPr>
          <w:rFonts w:ascii="Times SUT" w:hAnsi="Times SUT" w:cs="Times SUT"/>
        </w:rPr>
        <w:t xml:space="preserve">Khk, pl </w:t>
      </w:r>
      <w:r w:rsidRPr="00E3787E">
        <w:rPr>
          <w:rFonts w:ascii="Times SUT" w:hAnsi="Times SUT" w:cs="Times SUT"/>
          <w:i/>
        </w:rPr>
        <w:t>kandakad</w:t>
      </w:r>
      <w:r w:rsidRPr="00E3787E">
        <w:rPr>
          <w:rFonts w:ascii="Times SUT" w:hAnsi="Times SUT" w:cs="Times SUT"/>
        </w:rPr>
        <w:t xml:space="preserve"> Pöi,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da|k </w:t>
      </w:r>
      <w:r w:rsidRPr="00E3787E">
        <w:rPr>
          <w:rFonts w:ascii="Times SUT" w:hAnsi="Times SUT" w:cs="Times SUT"/>
        </w:rPr>
        <w:t>g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  <w:i/>
        </w:rPr>
        <w:noBreakHyphen/>
        <w:t xml:space="preserve">ku </w:t>
      </w:r>
      <w:r w:rsidRPr="00E3787E">
        <w:rPr>
          <w:rFonts w:ascii="Times SUT" w:hAnsi="Times SUT" w:cs="Times SUT"/>
        </w:rPr>
        <w:t>Kod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1.</w:t>
      </w:r>
      <w:r w:rsidRPr="00E3787E">
        <w:rPr>
          <w:rFonts w:ascii="Times SUT" w:hAnsi="Times SUT" w:cs="Times SUT"/>
        </w:rPr>
        <w:t xml:space="preserve"> puukaigas </w:t>
      </w:r>
      <w:r w:rsidRPr="00E3787E">
        <w:rPr>
          <w:rFonts w:ascii="Times SUT" w:hAnsi="Times SUT" w:cs="Times SUT"/>
          <w:i/>
        </w:rPr>
        <w:t xml:space="preserve">üks puu kandak `jalgade all maas </w:t>
      </w:r>
      <w:r w:rsidRPr="00E3787E">
        <w:rPr>
          <w:rFonts w:ascii="Times SUT" w:hAnsi="Times SUT" w:cs="Times SUT"/>
        </w:rPr>
        <w:t xml:space="preserve">Khk; </w:t>
      </w:r>
      <w:r w:rsidRPr="00E3787E">
        <w:rPr>
          <w:rFonts w:ascii="Times SUT" w:hAnsi="Times SUT" w:cs="Times SUT"/>
          <w:i/>
        </w:rPr>
        <w:t>Tegemise `aegu olid kõverad puu kandakad müüri `sisse müüritud</w:t>
      </w:r>
      <w:r w:rsidRPr="00E3787E">
        <w:rPr>
          <w:rFonts w:ascii="Times SUT" w:hAnsi="Times SUT" w:cs="Times SUT"/>
        </w:rPr>
        <w:t xml:space="preserve"> Pöi;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dakuga suad midägi `kualdu </w:t>
      </w:r>
      <w:r w:rsidRPr="00E3787E">
        <w:rPr>
          <w:rFonts w:ascii="Times SUT" w:hAnsi="Times SUT" w:cs="Times SUT"/>
        </w:rPr>
        <w:t>Kod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2. </w:t>
      </w:r>
      <w:r w:rsidRPr="00E3787E">
        <w:rPr>
          <w:rFonts w:ascii="Times SUT" w:hAnsi="Times SUT" w:cs="Times SUT"/>
        </w:rPr>
        <w:t xml:space="preserve">tükk, kamakas </w:t>
      </w:r>
      <w:r w:rsidRPr="00E3787E">
        <w:rPr>
          <w:rFonts w:ascii="Times SUT" w:hAnsi="Times SUT" w:cs="Times SUT"/>
          <w:i/>
        </w:rPr>
        <w:t xml:space="preserve">kuidas nende mulla kandagate vahele saab külida </w:t>
      </w:r>
      <w:r w:rsidRPr="00E3787E">
        <w:rPr>
          <w:rFonts w:ascii="Times SUT" w:hAnsi="Times SUT" w:cs="Times SUT"/>
        </w:rPr>
        <w:t xml:space="preserve">Khk; </w:t>
      </w:r>
      <w:r w:rsidRPr="00E3787E">
        <w:rPr>
          <w:rFonts w:ascii="Times SUT" w:hAnsi="Times SUT" w:cs="Times SUT"/>
          <w:i/>
        </w:rPr>
        <w:t>Tükk raua kandakad oli alaseks</w:t>
      </w:r>
      <w:r w:rsidRPr="00E3787E">
        <w:rPr>
          <w:rFonts w:ascii="Times SUT" w:hAnsi="Times SUT" w:cs="Times SUT"/>
        </w:rPr>
        <w:t xml:space="preserve"> Pöi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 kambakas</w:t>
      </w:r>
      <w:r w:rsidRPr="00E3787E">
        <w:rPr>
          <w:rFonts w:ascii="Times SUT" w:hAnsi="Times SUT" w:cs="Times SUT"/>
          <w:vertAlign w:val="superscript"/>
        </w:rPr>
        <w:t>1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kändak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kandalane</w:t>
      </w:r>
      <w:r w:rsidRPr="00E3787E">
        <w:rPr>
          <w:rFonts w:ascii="Times SUT" w:hAnsi="Times SUT" w:cs="Times SUT"/>
          <w:b/>
          <w:i/>
        </w:rPr>
        <w:t xml:space="preserve"> </w:t>
      </w:r>
      <w:r w:rsidRPr="00E3787E">
        <w:rPr>
          <w:rFonts w:ascii="Times SUT" w:hAnsi="Times SUT" w:cs="Times SUT"/>
          <w:i/>
        </w:rPr>
        <w:t xml:space="preserve">kandala|ne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noBreakHyphen/>
        <w:t xml:space="preserve">se </w:t>
      </w:r>
      <w:r w:rsidRPr="00E3787E">
        <w:rPr>
          <w:rFonts w:ascii="Times SUT" w:hAnsi="Times SUT" w:cs="Times SUT"/>
        </w:rPr>
        <w:t xml:space="preserve">täie tervise juures </w:t>
      </w:r>
      <w:r w:rsidRPr="00E3787E">
        <w:rPr>
          <w:rFonts w:ascii="Times SUT" w:hAnsi="Times SUT" w:cs="Times SUT"/>
          <w:i/>
        </w:rPr>
        <w:t xml:space="preserve">oh sel pole viga, se on vel kandalane inimene. sina oled siin kõige kandalasem, meie oleme vanad ja tõbised </w:t>
      </w:r>
      <w:r w:rsidRPr="00E3787E">
        <w:rPr>
          <w:rFonts w:ascii="Times SUT" w:hAnsi="Times SUT" w:cs="Times SUT"/>
        </w:rPr>
        <w:t>Kad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2"/>
          <w:rFonts w:ascii="Times SUT" w:hAnsi="Times SUT" w:cs="Times SUT"/>
        </w:rPr>
        <w:t>alune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murispuu – MMg Äks KJn </w:t>
      </w:r>
      <w:r w:rsidRPr="00E3787E">
        <w:rPr>
          <w:rFonts w:ascii="Times SUT" w:hAnsi="Times SUT" w:cs="Times SUT"/>
          <w:i/>
        </w:rPr>
        <w:t>sarikad pannasse kandaluse `piäle</w:t>
      </w:r>
      <w:r w:rsidRPr="00E3787E">
        <w:rPr>
          <w:rFonts w:ascii="Times SUT" w:hAnsi="Times SUT" w:cs="Times SUT"/>
        </w:rPr>
        <w:t>;</w:t>
      </w:r>
      <w:r w:rsidRPr="00E3787E">
        <w:rPr>
          <w:rFonts w:ascii="Times SUT" w:hAnsi="Times SUT" w:cs="Times SUT"/>
          <w:i/>
        </w:rPr>
        <w:t xml:space="preserve"> viiplatid on kandaluse 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les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kandaluse 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k </w:t>
      </w:r>
      <w:r w:rsidRPr="00E3787E">
        <w:rPr>
          <w:rFonts w:ascii="Times SUT" w:hAnsi="Times SUT" w:cs="Times SUT"/>
        </w:rPr>
        <w:t xml:space="preserve">KJn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 xml:space="preserve"> kandealune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kandalus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kandalus </w:t>
      </w:r>
      <w:r w:rsidRPr="00E3787E">
        <w:rPr>
          <w:rFonts w:ascii="Times SUT" w:hAnsi="Times SUT" w:cs="Times SUT"/>
        </w:rPr>
        <w:t>elujõud</w:t>
      </w:r>
      <w:r w:rsidRPr="00E3787E">
        <w:rPr>
          <w:rFonts w:ascii="Times SUT" w:hAnsi="Times SUT" w:cs="Times SUT"/>
          <w:i/>
        </w:rPr>
        <w:t xml:space="preserve">, </w:t>
      </w:r>
      <w:r w:rsidRPr="00E3787E">
        <w:rPr>
          <w:rFonts w:ascii="Times SUT" w:hAnsi="Times SUT" w:cs="Times SUT"/>
        </w:rPr>
        <w:t>füüsiline võimekus</w:t>
      </w:r>
      <w:r w:rsidRPr="00E3787E">
        <w:rPr>
          <w:rFonts w:ascii="Times SUT" w:hAnsi="Times SUT" w:cs="Times SUT"/>
          <w:i/>
        </w:rPr>
        <w:t xml:space="preserve"> minu kandalus on juba maas, otsas minu jõud, kandalust pole `ollagi </w:t>
      </w:r>
      <w:r w:rsidRPr="00E3787E">
        <w:rPr>
          <w:rFonts w:ascii="Times SUT" w:hAnsi="Times SUT" w:cs="Times SUT"/>
        </w:rPr>
        <w:t>Kad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kandam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`</w:t>
      </w:r>
      <w:r w:rsidRPr="00E3787E">
        <w:rPr>
          <w:rFonts w:ascii="Times SUT" w:hAnsi="Times SUT" w:cs="Times SUT"/>
          <w:i/>
        </w:rPr>
        <w:t xml:space="preserve">kandam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noBreakHyphen/>
        <w:t xml:space="preserve">a, </w:t>
      </w:r>
      <w:r w:rsidRPr="00E3787E">
        <w:rPr>
          <w:rFonts w:ascii="Times SUT" w:hAnsi="Times SUT" w:cs="Times SUT"/>
          <w:i/>
        </w:rPr>
        <w:noBreakHyphen/>
        <w:t xml:space="preserve">e, </w:t>
      </w:r>
      <w:r w:rsidRPr="00E3787E">
        <w:rPr>
          <w:rFonts w:ascii="Times SUT" w:hAnsi="Times SUT" w:cs="Times SUT"/>
          <w:i/>
        </w:rPr>
        <w:noBreakHyphen/>
        <w:t xml:space="preserve">i </w:t>
      </w:r>
      <w:r w:rsidRPr="00E3787E">
        <w:rPr>
          <w:rFonts w:ascii="Times SUT" w:hAnsi="Times SUT" w:cs="Times SUT"/>
        </w:rPr>
        <w:t>Jõh Vai Sa Pä Kos Jür Trm KJn(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em</w:t>
      </w:r>
      <w:r w:rsidRPr="00E3787E">
        <w:rPr>
          <w:rFonts w:ascii="Times SUT" w:hAnsi="Times SUT" w:cs="Times SUT"/>
        </w:rPr>
        <w:t>) M TLä Kan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>kantav asi, korraga kantav kogus; selja-, sületäis</w:t>
      </w:r>
      <w:r w:rsidRPr="00E3787E">
        <w:rPr>
          <w:rFonts w:ascii="Times SUT" w:hAnsi="Times SUT" w:cs="Times SUT"/>
          <w:i/>
        </w:rPr>
        <w:t xml:space="preserve"> võttas `kandami `selga </w:t>
      </w:r>
      <w:r w:rsidRPr="00E3787E">
        <w:rPr>
          <w:rFonts w:ascii="Times SUT" w:hAnsi="Times SUT" w:cs="Times SUT"/>
        </w:rPr>
        <w:t xml:space="preserve">Vai; </w:t>
      </w:r>
      <w:r w:rsidRPr="00E3787E">
        <w:rPr>
          <w:rFonts w:ascii="Times SUT" w:hAnsi="Times SUT" w:cs="Times SUT"/>
          <w:i/>
        </w:rPr>
        <w:t xml:space="preserve">siit saab midu `kandamad </w:t>
      </w:r>
      <w:r w:rsidRPr="00E3787E">
        <w:rPr>
          <w:rFonts w:ascii="Times SUT" w:hAnsi="Times SUT" w:cs="Times SUT"/>
        </w:rPr>
        <w:t xml:space="preserve">Khk; </w:t>
      </w:r>
      <w:r w:rsidRPr="00E3787E">
        <w:rPr>
          <w:rFonts w:ascii="Times SUT" w:hAnsi="Times SUT" w:cs="Times SUT"/>
          <w:i/>
        </w:rPr>
        <w:t>Vaada kui äbemata suure kandama sa oled 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ga ajand </w:t>
      </w:r>
      <w:r w:rsidRPr="00E3787E">
        <w:rPr>
          <w:rFonts w:ascii="Times SUT" w:hAnsi="Times SUT" w:cs="Times SUT"/>
        </w:rPr>
        <w:t xml:space="preserve">Kaa; </w:t>
      </w:r>
      <w:r w:rsidRPr="00E3787E">
        <w:rPr>
          <w:rFonts w:ascii="Times SUT" w:hAnsi="Times SUT" w:cs="Times SUT"/>
          <w:i/>
        </w:rPr>
        <w:t xml:space="preserve">vajub lava `kandami all `kässu </w:t>
      </w:r>
      <w:r w:rsidRPr="00E3787E">
        <w:rPr>
          <w:rFonts w:ascii="Times SUT" w:hAnsi="Times SUT" w:cs="Times SUT"/>
        </w:rPr>
        <w:t xml:space="preserve">Krj; </w:t>
      </w:r>
      <w:r w:rsidRPr="00E3787E">
        <w:rPr>
          <w:rFonts w:ascii="Times SUT" w:hAnsi="Times SUT" w:cs="Times SUT"/>
          <w:i/>
        </w:rPr>
        <w:t xml:space="preserve">üks lähäb suurõ roho `kandamaga </w:t>
      </w:r>
      <w:r w:rsidRPr="00E3787E">
        <w:rPr>
          <w:rFonts w:ascii="Times SUT" w:hAnsi="Times SUT" w:cs="Times SUT"/>
        </w:rPr>
        <w:t xml:space="preserve">Khn; </w:t>
      </w:r>
      <w:r w:rsidRPr="00E3787E">
        <w:rPr>
          <w:rFonts w:ascii="Times SUT" w:hAnsi="Times SUT" w:cs="Times SUT"/>
          <w:i/>
        </w:rPr>
        <w:t>ja vana orikas läind suur `kandam `se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ges </w:t>
      </w:r>
      <w:r w:rsidRPr="00E3787E">
        <w:rPr>
          <w:rFonts w:ascii="Times SUT" w:hAnsi="Times SUT" w:cs="Times SUT"/>
        </w:rPr>
        <w:t xml:space="preserve">Vän; </w:t>
      </w:r>
      <w:r w:rsidRPr="00E3787E">
        <w:rPr>
          <w:rFonts w:ascii="Times SUT" w:hAnsi="Times SUT" w:cs="Times SUT"/>
          <w:i/>
        </w:rPr>
        <w:t>Läks ea kandam seljas, ise köökus ja kõveras all</w:t>
      </w:r>
      <w:r w:rsidRPr="00E3787E">
        <w:rPr>
          <w:rFonts w:ascii="Times SUT" w:hAnsi="Times SUT" w:cs="Times SUT"/>
        </w:rPr>
        <w:t xml:space="preserve"> Trm; </w:t>
      </w:r>
      <w:r w:rsidRPr="00E3787E">
        <w:rPr>
          <w:rFonts w:ascii="Times SUT" w:hAnsi="Times SUT" w:cs="Times SUT"/>
          <w:i/>
        </w:rPr>
        <w:t xml:space="preserve">Mia viisi eläjidel ää `kandame `põhku </w:t>
      </w:r>
      <w:r w:rsidRPr="00E3787E">
        <w:rPr>
          <w:rFonts w:ascii="Times SUT" w:hAnsi="Times SUT" w:cs="Times SUT"/>
        </w:rPr>
        <w:t xml:space="preserve">Hls; </w:t>
      </w:r>
      <w:r w:rsidRPr="00E3787E">
        <w:rPr>
          <w:rFonts w:ascii="Times SUT" w:hAnsi="Times SUT" w:cs="Times SUT"/>
          <w:i/>
        </w:rPr>
        <w:t xml:space="preserve">sai peris `suurõ `kandami puid </w:t>
      </w:r>
      <w:r w:rsidRPr="00E3787E">
        <w:rPr>
          <w:rFonts w:ascii="Times SUT" w:hAnsi="Times SUT" w:cs="Times SUT"/>
        </w:rPr>
        <w:t xml:space="preserve">Kan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kandamus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kandama</w:t>
      </w:r>
      <w:r w:rsidRPr="00E3787E">
        <w:rPr>
          <w:rFonts w:ascii="Times SUT" w:hAnsi="Times SUT" w:cs="Times SUT"/>
          <w:b/>
        </w:rPr>
        <w:t xml:space="preserve"> `</w:t>
      </w:r>
      <w:r w:rsidRPr="00E3787E">
        <w:rPr>
          <w:rFonts w:ascii="Times SUT" w:hAnsi="Times SUT" w:cs="Times SUT"/>
          <w:i/>
        </w:rPr>
        <w:t xml:space="preserve">kandama </w:t>
      </w:r>
      <w:r w:rsidRPr="00E3787E">
        <w:rPr>
          <w:rFonts w:ascii="Times SUT" w:hAnsi="Times SUT" w:cs="Times SUT"/>
        </w:rPr>
        <w:t xml:space="preserve">kannaga varustama – Hlj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kannutama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kandamus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`kandamu|s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noBreakHyphen/>
        <w:t xml:space="preserve">se </w:t>
      </w:r>
      <w:r w:rsidRPr="00E3787E">
        <w:rPr>
          <w:rFonts w:ascii="Times SUT" w:hAnsi="Times SUT" w:cs="Times SUT"/>
        </w:rPr>
        <w:t>Kuu Lüg Vai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kandam </w:t>
      </w:r>
      <w:r w:rsidRPr="00E3787E">
        <w:rPr>
          <w:rFonts w:ascii="Times SUT" w:hAnsi="Times SUT" w:cs="Times SUT"/>
          <w:i/>
        </w:rPr>
        <w:t>tugev `kandamus on pihas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>tulevad `suuri `kandamustega</w:t>
      </w:r>
      <w:r w:rsidRPr="00E3787E">
        <w:rPr>
          <w:rFonts w:ascii="Times SUT" w:hAnsi="Times SUT" w:cs="Times SUT"/>
        </w:rPr>
        <w:t xml:space="preserve">; </w:t>
      </w:r>
      <w:r w:rsidRPr="00E3787E">
        <w:rPr>
          <w:rFonts w:ascii="Times SUT" w:hAnsi="Times SUT" w:cs="Times SUT"/>
          <w:i/>
        </w:rPr>
        <w:t xml:space="preserve">säält saab mittu `kandamust </w:t>
      </w:r>
      <w:r w:rsidRPr="00E3787E">
        <w:rPr>
          <w:rFonts w:ascii="Times SUT" w:hAnsi="Times SUT" w:cs="Times SUT"/>
        </w:rPr>
        <w:t>Lüg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-kandane</w:t>
      </w:r>
      <w:r w:rsidRPr="00E3787E">
        <w:rPr>
          <w:rFonts w:ascii="Times SUT" w:hAnsi="Times SUT" w:cs="Times SUT"/>
          <w:b/>
        </w:rPr>
        <w:t xml:space="preserve"> Ls</w:t>
      </w:r>
      <w:r w:rsidRPr="00E3787E">
        <w:rPr>
          <w:rFonts w:ascii="Times SUT" w:hAnsi="Times SUT" w:cs="Times SUT"/>
        </w:rPr>
        <w:t xml:space="preserve"> ükskandane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kanda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pera</w:t>
      </w:r>
      <w:r w:rsidRPr="00E3787E">
        <w:rPr>
          <w:rFonts w:ascii="Times SUT" w:hAnsi="Times SUT" w:cs="Times SUT"/>
          <w:b/>
        </w:rPr>
        <w:t xml:space="preserve"> `</w:t>
      </w:r>
      <w:r w:rsidRPr="00E3787E">
        <w:rPr>
          <w:rFonts w:ascii="Times SUT" w:hAnsi="Times SUT" w:cs="Times SUT"/>
          <w:i/>
        </w:rPr>
        <w:t xml:space="preserve">kandapera tükki </w:t>
      </w:r>
      <w:r w:rsidRPr="00E3787E">
        <w:rPr>
          <w:rFonts w:ascii="Times SUT" w:hAnsi="Times SUT" w:cs="Times SUT"/>
        </w:rPr>
        <w:t>leivakannika ots – VNg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kandas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kandas </w:t>
      </w:r>
      <w:r w:rsidRPr="00E3787E">
        <w:rPr>
          <w:rFonts w:ascii="Times SUT" w:hAnsi="Times SUT" w:cs="Times SUT"/>
        </w:rPr>
        <w:t xml:space="preserve">madal vesine koht </w:t>
      </w:r>
      <w:r w:rsidRPr="00E3787E">
        <w:rPr>
          <w:rFonts w:ascii="Times SUT" w:hAnsi="Times SUT" w:cs="Times SUT"/>
          <w:i/>
        </w:rPr>
        <w:t xml:space="preserve">soo kandas, põllu sees madal koht </w:t>
      </w:r>
      <w:r w:rsidRPr="00E3787E">
        <w:rPr>
          <w:rFonts w:ascii="Times SUT" w:hAnsi="Times SUT" w:cs="Times SUT"/>
        </w:rPr>
        <w:t>Plt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kande</w:t>
      </w:r>
      <w:r w:rsidRPr="00E3787E">
        <w:rPr>
          <w:rStyle w:val="PoolpaksKiri"/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de</w:t>
      </w:r>
      <w:r w:rsidRPr="00E3787E">
        <w:rPr>
          <w:rFonts w:ascii="Times SUT" w:hAnsi="Times SUT" w:cs="Times SUT"/>
        </w:rPr>
        <w:t xml:space="preserve"> viimane sõna kaasituslaulude refräänis </w:t>
      </w:r>
      <w:r w:rsidRPr="00E3787E">
        <w:rPr>
          <w:rFonts w:ascii="Times SUT" w:hAnsi="Times SUT" w:cs="Times SUT"/>
          <w:i/>
        </w:rPr>
        <w:t>lingukene langukene, ka</w:t>
      </w:r>
      <w:r w:rsidR="00E3787E" w:rsidRPr="00E3787E">
        <w:rPr>
          <w:rFonts w:ascii="Times SUT" w:hAnsi="Times SUT" w:cs="Times SUT"/>
          <w:i/>
        </w:rPr>
        <w:t>š́</w:t>
      </w:r>
      <w:r w:rsidRPr="00E3787E">
        <w:rPr>
          <w:rFonts w:ascii="Times SUT" w:hAnsi="Times SUT" w:cs="Times SUT"/>
          <w:i/>
        </w:rPr>
        <w:t>kee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>de, lääme kaa</w:t>
      </w:r>
      <w:r w:rsidR="00E3787E" w:rsidRPr="00E3787E">
        <w:rPr>
          <w:rFonts w:ascii="Times SUT" w:hAnsi="Times SUT" w:cs="Times SUT"/>
          <w:i/>
        </w:rPr>
        <w:t>ž</w:t>
      </w:r>
      <w:r w:rsidRPr="00E3787E">
        <w:rPr>
          <w:rFonts w:ascii="Times SUT" w:hAnsi="Times SUT" w:cs="Times SUT"/>
          <w:i/>
        </w:rPr>
        <w:t>iga `vatsku kaeme</w:t>
      </w:r>
      <w:r w:rsidRPr="00E3787E">
        <w:rPr>
          <w:rFonts w:ascii="Times SUT" w:hAnsi="Times SUT" w:cs="Times SUT"/>
        </w:rPr>
        <w:t xml:space="preserve"> Lei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 xml:space="preserve"> kanike</w:t>
      </w:r>
      <w:r w:rsidRPr="00E3787E">
        <w:rPr>
          <w:rFonts w:ascii="Times SUT" w:hAnsi="Times SUT" w:cs="Times SUT"/>
          <w:vertAlign w:val="superscript"/>
        </w:rPr>
        <w:t>2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Style w:val="ms1"/>
          <w:rFonts w:ascii="Times SUT" w:hAnsi="Times SUT" w:cs="Times SUT"/>
        </w:rPr>
        <w:t>kande-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`kande- </w:t>
      </w:r>
      <w:r w:rsidRPr="00E3787E">
        <w:rPr>
          <w:rFonts w:ascii="Times SUT" w:hAnsi="Times SUT" w:cs="Times SUT"/>
        </w:rPr>
        <w:t xml:space="preserve">kandmise, kandev </w:t>
      </w:r>
      <w:r w:rsidRPr="00E3787E">
        <w:rPr>
          <w:rFonts w:ascii="Times SUT" w:hAnsi="Times SUT" w:cs="Times SUT"/>
          <w:i/>
        </w:rPr>
        <w:t xml:space="preserve">`puoju, sie on `kandejoud `miinidel, `muidu `rauast `vergud lähäväd `pohja </w:t>
      </w:r>
      <w:r w:rsidRPr="00E3787E">
        <w:rPr>
          <w:rFonts w:ascii="Times SUT" w:hAnsi="Times SUT" w:cs="Times SUT"/>
        </w:rPr>
        <w:t xml:space="preserve">Jõe; </w:t>
      </w:r>
      <w:r w:rsidRPr="00E3787E">
        <w:rPr>
          <w:rFonts w:ascii="Times SUT" w:hAnsi="Times SUT" w:cs="Times SUT"/>
          <w:i/>
        </w:rPr>
        <w:t xml:space="preserve">Nüid `tehti </w:t>
      </w:r>
      <w:r w:rsidRPr="00E3787E">
        <w:rPr>
          <w:rFonts w:ascii="Times SUT" w:hAnsi="Times SUT" w:cs="Times SUT"/>
        </w:rPr>
        <w:t xml:space="preserve">[hollandi veski] </w:t>
      </w:r>
      <w:r w:rsidRPr="00E3787E">
        <w:rPr>
          <w:rFonts w:ascii="Times SUT" w:hAnsi="Times SUT" w:cs="Times SUT"/>
          <w:i/>
        </w:rPr>
        <w:t>teise korra `päele ilmatu jämedest teras`kanti tahutud puudest pü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>tvölvi `kande roamistik. `Kande postid jähid `öhtlasi koa pilli `postideks.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>`Kande`poaride `kü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ge `pandi tugev pü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tvölvi poar </w:t>
      </w:r>
      <w:r w:rsidRPr="00E3787E">
        <w:rPr>
          <w:rFonts w:ascii="Times SUT" w:hAnsi="Times SUT" w:cs="Times SUT"/>
        </w:rPr>
        <w:t xml:space="preserve">Pöi; </w:t>
      </w:r>
      <w:r w:rsidRPr="00E3787E">
        <w:rPr>
          <w:rFonts w:ascii="Times SUT" w:hAnsi="Times SUT" w:cs="Times SUT"/>
          <w:i/>
        </w:rPr>
        <w:t>eina ke</w:t>
      </w:r>
      <w:r w:rsidR="00E3787E" w:rsidRPr="00E3787E">
        <w:rPr>
          <w:rFonts w:ascii="Times SUT" w:hAnsi="Times SUT" w:cs="Times SUT"/>
          <w:i/>
        </w:rPr>
        <w:t>ś</w:t>
      </w:r>
      <w:r w:rsidRPr="00E3787E">
        <w:rPr>
          <w:rFonts w:ascii="Times SUT" w:hAnsi="Times SUT" w:cs="Times SUT"/>
          <w:i/>
        </w:rPr>
        <w:t xml:space="preserve">s,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`siokse plaaniga nigu need `kandevõrgod oo </w:t>
      </w:r>
      <w:r w:rsidRPr="00E3787E">
        <w:rPr>
          <w:rFonts w:ascii="Times SUT" w:hAnsi="Times SUT" w:cs="Times SUT"/>
        </w:rPr>
        <w:t>Lih;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[reel on] </w:t>
      </w:r>
      <w:r w:rsidRPr="00E3787E">
        <w:rPr>
          <w:rFonts w:ascii="Times SUT" w:hAnsi="Times SUT" w:cs="Times SUT"/>
          <w:i/>
        </w:rPr>
        <w:t>kolm `kandekodarast ja aiskodarad, kus sugarast ei ole</w:t>
      </w:r>
      <w:r w:rsidRPr="00E3787E">
        <w:rPr>
          <w:rFonts w:ascii="Times SUT" w:hAnsi="Times SUT" w:cs="Times SUT"/>
        </w:rPr>
        <w:t xml:space="preserve">; [üks on] </w:t>
      </w:r>
      <w:r w:rsidRPr="00E3787E">
        <w:rPr>
          <w:rFonts w:ascii="Times SUT" w:hAnsi="Times SUT" w:cs="Times SUT"/>
          <w:i/>
        </w:rPr>
        <w:t xml:space="preserve">piasugaras, teist oo `kandesugarad </w:t>
      </w:r>
      <w:r w:rsidRPr="00E3787E">
        <w:rPr>
          <w:rFonts w:ascii="Times SUT" w:hAnsi="Times SUT" w:cs="Times SUT"/>
        </w:rPr>
        <w:t xml:space="preserve">Mih; </w:t>
      </w:r>
      <w:r w:rsidRPr="00E3787E">
        <w:rPr>
          <w:rFonts w:ascii="Times SUT" w:hAnsi="Times SUT" w:cs="Times SUT"/>
          <w:i/>
        </w:rPr>
        <w:t xml:space="preserve">pühabäti on oiu`rõõvad, teised on kande`rõõvad </w:t>
      </w:r>
      <w:r w:rsidRPr="00E3787E">
        <w:rPr>
          <w:rFonts w:ascii="Times SUT" w:hAnsi="Times SUT" w:cs="Times SUT"/>
        </w:rPr>
        <w:t xml:space="preserve">Hää; </w:t>
      </w:r>
      <w:r w:rsidRPr="00E3787E">
        <w:rPr>
          <w:rFonts w:ascii="Times SUT" w:hAnsi="Times SUT" w:cs="Times SUT"/>
          <w:i/>
        </w:rPr>
        <w:t>Muidu ei saa pa</w:t>
      </w:r>
      <w:r w:rsidR="00E3787E" w:rsidRPr="00E3787E">
        <w:rPr>
          <w:rFonts w:ascii="Times SUT" w:hAnsi="Times SUT" w:cs="Times SUT"/>
          <w:i/>
        </w:rPr>
        <w:t>ḱ</w:t>
      </w:r>
      <w:r w:rsidRPr="00E3787E">
        <w:rPr>
          <w:rFonts w:ascii="Times SUT" w:hAnsi="Times SUT" w:cs="Times SUT"/>
          <w:i/>
        </w:rPr>
        <w:t>ki `kanda, piab iks `kande nüür olema kost ki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ni võtad ja kannad </w:t>
      </w:r>
      <w:r w:rsidRPr="00E3787E">
        <w:rPr>
          <w:rFonts w:ascii="Times SUT" w:hAnsi="Times SUT" w:cs="Times SUT"/>
        </w:rPr>
        <w:t xml:space="preserve">Nõo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kandõs-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kande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alune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murispuu – Lai KJn Vil Trv </w:t>
      </w:r>
      <w:r w:rsidRPr="00E3787E">
        <w:rPr>
          <w:rFonts w:ascii="Times SUT" w:hAnsi="Times SUT" w:cs="Times SUT"/>
          <w:i/>
        </w:rPr>
        <w:t>`kandealune pa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 xml:space="preserve">k </w:t>
      </w:r>
      <w:r w:rsidRPr="00E3787E">
        <w:rPr>
          <w:rFonts w:ascii="Times SUT" w:hAnsi="Times SUT" w:cs="Times SUT"/>
        </w:rPr>
        <w:t xml:space="preserve">Vil; </w:t>
      </w:r>
      <w:r w:rsidRPr="00E3787E">
        <w:rPr>
          <w:rFonts w:ascii="Times SUT" w:hAnsi="Times SUT" w:cs="Times SUT"/>
          <w:i/>
        </w:rPr>
        <w:t xml:space="preserve">paari `kandealune </w:t>
      </w:r>
      <w:r w:rsidRPr="00E3787E">
        <w:rPr>
          <w:rFonts w:ascii="Times SUT" w:hAnsi="Times SUT" w:cs="Times SUT"/>
        </w:rPr>
        <w:t xml:space="preserve">Trv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kandalune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kandek</w:t>
      </w:r>
      <w:r w:rsidRPr="00E3787E">
        <w:rPr>
          <w:rFonts w:ascii="Times SUT" w:hAnsi="Times SUT" w:cs="Times SUT"/>
        </w:rPr>
        <w:t xml:space="preserve"> `</w:t>
      </w:r>
      <w:r w:rsidRPr="00E3787E">
        <w:rPr>
          <w:rFonts w:ascii="Times SUT" w:hAnsi="Times SUT" w:cs="Times SUT"/>
          <w:i/>
        </w:rPr>
        <w:t xml:space="preserve">kande|k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noBreakHyphen/>
        <w:t xml:space="preserve">ki </w:t>
      </w:r>
      <w:r w:rsidRPr="00E3787E">
        <w:rPr>
          <w:rFonts w:ascii="Times SUT" w:hAnsi="Times SUT" w:cs="Times SUT"/>
        </w:rPr>
        <w:t xml:space="preserve">laevateki serv </w:t>
      </w:r>
      <w:r w:rsidRPr="00E3787E">
        <w:rPr>
          <w:rFonts w:ascii="Times SUT" w:hAnsi="Times SUT" w:cs="Times SUT"/>
          <w:i/>
        </w:rPr>
        <w:t xml:space="preserve">`kandek on tekkist `korgemb, `reilingi `postid `käivätä `kandeki sise </w:t>
      </w:r>
      <w:r w:rsidRPr="00E3787E">
        <w:rPr>
          <w:rFonts w:ascii="Times SUT" w:hAnsi="Times SUT" w:cs="Times SUT"/>
        </w:rPr>
        <w:t xml:space="preserve">VNg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sandek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kande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käru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kanderaam `</w:t>
      </w:r>
      <w:r w:rsidRPr="00E3787E">
        <w:rPr>
          <w:rFonts w:ascii="Times SUT" w:hAnsi="Times SUT" w:cs="Times SUT"/>
          <w:i/>
        </w:rPr>
        <w:t>kande käru, tõine kai</w:t>
      </w:r>
      <w:r w:rsidR="00E3787E" w:rsidRPr="00E3787E">
        <w:rPr>
          <w:rFonts w:ascii="Times SUT" w:hAnsi="Times SUT" w:cs="Times SUT"/>
          <w:i/>
        </w:rPr>
        <w:t>t́</w:t>
      </w:r>
      <w:r w:rsidRPr="00E3787E">
        <w:rPr>
          <w:rFonts w:ascii="Times SUT" w:hAnsi="Times SUT" w:cs="Times SUT"/>
          <w:i/>
        </w:rPr>
        <w:t xml:space="preserve">s käsipuut tõisen otsan, kannets `lupja ja kive </w:t>
      </w:r>
      <w:r w:rsidRPr="00E3787E">
        <w:rPr>
          <w:rFonts w:ascii="Times SUT" w:hAnsi="Times SUT" w:cs="Times SUT"/>
        </w:rPr>
        <w:t>Krk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Style w:val="ms1"/>
          <w:rFonts w:ascii="Times SUT" w:hAnsi="Times SUT" w:cs="Times SUT"/>
        </w:rPr>
        <w:t>kandelik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>kandeli|k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noBreakHyphen/>
        <w:t xml:space="preserve">ku </w:t>
      </w:r>
      <w:r w:rsidRPr="00E3787E">
        <w:rPr>
          <w:rFonts w:ascii="Times SUT" w:hAnsi="Times SUT" w:cs="Times SUT"/>
        </w:rPr>
        <w:t>Sa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kandiline </w:t>
      </w:r>
      <w:r w:rsidRPr="00E3787E">
        <w:rPr>
          <w:rFonts w:ascii="Times SUT" w:hAnsi="Times SUT" w:cs="Times SUT"/>
          <w:i/>
        </w:rPr>
        <w:t xml:space="preserve">kandelikud </w:t>
      </w:r>
      <w:r w:rsidRPr="00E3787E">
        <w:rPr>
          <w:rFonts w:ascii="Times SUT" w:hAnsi="Times SUT" w:cs="Times SUT"/>
        </w:rPr>
        <w:t xml:space="preserve">[kivid] Ans; </w:t>
      </w:r>
      <w:r w:rsidRPr="00E3787E">
        <w:rPr>
          <w:rFonts w:ascii="Times SUT" w:hAnsi="Times SUT" w:cs="Times SUT"/>
          <w:i/>
        </w:rPr>
        <w:t xml:space="preserve">sia kivestu oli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pikelik, kandelik </w:t>
      </w:r>
      <w:r w:rsidRPr="00E3787E">
        <w:rPr>
          <w:rFonts w:ascii="Times SUT" w:hAnsi="Times SUT" w:cs="Times SUT"/>
        </w:rPr>
        <w:t xml:space="preserve">Mus; </w:t>
      </w:r>
      <w:r w:rsidRPr="00E3787E">
        <w:rPr>
          <w:rFonts w:ascii="Times SUT" w:hAnsi="Times SUT" w:cs="Times SUT"/>
          <w:i/>
        </w:rPr>
        <w:t xml:space="preserve">kivist `tehtud ööned künad. kandelik, `rohkem pika `vöitu </w:t>
      </w:r>
      <w:r w:rsidRPr="00E3787E">
        <w:rPr>
          <w:rFonts w:ascii="Times SUT" w:hAnsi="Times SUT" w:cs="Times SUT"/>
        </w:rPr>
        <w:t xml:space="preserve">Pha </w:t>
      </w:r>
      <w:r w:rsidRPr="00E3787E">
        <w:rPr>
          <w:rFonts w:ascii="Times SUT" w:hAnsi="Times SUT" w:cs="Times SUT"/>
          <w:b/>
        </w:rPr>
        <w:t>Vrd</w:t>
      </w:r>
      <w:r w:rsidRPr="00E3787E">
        <w:rPr>
          <w:rFonts w:ascii="Times SUT" w:hAnsi="Times SUT" w:cs="Times SUT"/>
        </w:rPr>
        <w:t> kandilik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Style w:val="ms1"/>
          <w:rFonts w:ascii="Times SUT" w:hAnsi="Times SUT" w:cs="Times SUT"/>
        </w:rPr>
        <w:t>kandeline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 xml:space="preserve">kandeline </w:t>
      </w:r>
      <w:r w:rsidRPr="00E3787E">
        <w:rPr>
          <w:rFonts w:ascii="Times SUT" w:hAnsi="Times SUT" w:cs="Times SUT"/>
        </w:rPr>
        <w:t xml:space="preserve">Khk Pöi Vig Ran Võn, </w:t>
      </w:r>
      <w:r w:rsidRPr="00E3787E">
        <w:rPr>
          <w:rFonts w:ascii="Times SUT" w:hAnsi="Times SUT" w:cs="Times SUT"/>
          <w:i/>
        </w:rPr>
        <w:t>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deline </w:t>
      </w:r>
      <w:r w:rsidRPr="00E3787E">
        <w:rPr>
          <w:rFonts w:ascii="Times SUT" w:hAnsi="Times SUT" w:cs="Times SUT"/>
        </w:rPr>
        <w:t>Nõo Kam Plv Räp(</w:t>
      </w:r>
      <w:r w:rsidRPr="00E3787E">
        <w:rPr>
          <w:rFonts w:ascii="Times SUT" w:hAnsi="Times SUT" w:cs="Times SUT"/>
        </w:rPr>
        <w:noBreakHyphen/>
      </w:r>
      <w:r w:rsidRPr="00E3787E">
        <w:rPr>
          <w:rFonts w:ascii="Times SUT" w:hAnsi="Times SUT" w:cs="Times SUT"/>
          <w:i/>
        </w:rPr>
        <w:t>lene</w:t>
      </w:r>
      <w:r w:rsidRPr="00E3787E">
        <w:rPr>
          <w:rFonts w:ascii="Times SUT" w:hAnsi="Times SUT" w:cs="Times SUT"/>
        </w:rPr>
        <w:t>), `</w:t>
      </w:r>
      <w:r w:rsidRPr="00E3787E">
        <w:rPr>
          <w:rFonts w:ascii="Times SUT" w:hAnsi="Times SUT" w:cs="Times SUT"/>
          <w:i/>
        </w:rPr>
        <w:t>kandeline</w:t>
      </w:r>
      <w:r w:rsidRPr="00E3787E">
        <w:rPr>
          <w:rFonts w:ascii="Times SUT" w:hAnsi="Times SUT" w:cs="Times SUT"/>
        </w:rPr>
        <w:t xml:space="preserve"> VNg,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g </w:t>
      </w:r>
      <w:r w:rsidRPr="00E3787E">
        <w:rPr>
          <w:rFonts w:ascii="Times SUT" w:hAnsi="Times SUT" w:cs="Times SUT"/>
          <w:i/>
        </w:rPr>
        <w:noBreakHyphen/>
        <w:t xml:space="preserve">se </w:t>
      </w:r>
      <w:r w:rsidRPr="00E3787E">
        <w:rPr>
          <w:rFonts w:ascii="Times SUT" w:hAnsi="Times SUT" w:cs="Times SUT"/>
        </w:rPr>
        <w:t xml:space="preserve"> kandiline `</w:t>
      </w:r>
      <w:r w:rsidRPr="00E3787E">
        <w:rPr>
          <w:rFonts w:ascii="Times SUT" w:hAnsi="Times SUT" w:cs="Times SUT"/>
          <w:i/>
        </w:rPr>
        <w:t xml:space="preserve">leika `niiskest ilust `kandelised tükkid </w:t>
      </w:r>
      <w:r w:rsidRPr="00E3787E">
        <w:rPr>
          <w:rFonts w:ascii="Times SUT" w:hAnsi="Times SUT" w:cs="Times SUT"/>
        </w:rPr>
        <w:t xml:space="preserve">VNg; </w:t>
      </w:r>
      <w:r w:rsidRPr="00E3787E">
        <w:rPr>
          <w:rFonts w:ascii="Times SUT" w:hAnsi="Times SUT" w:cs="Times SUT"/>
          <w:i/>
        </w:rPr>
        <w:t xml:space="preserve">Tikutoes oo kandeline küll, äga tä oo piklik, päris kandeline pole </w:t>
      </w:r>
      <w:r w:rsidRPr="00E3787E">
        <w:rPr>
          <w:rFonts w:ascii="Times SUT" w:hAnsi="Times SUT" w:cs="Times SUT"/>
        </w:rPr>
        <w:t xml:space="preserve">Khk; </w:t>
      </w:r>
      <w:r w:rsidRPr="00E3787E">
        <w:rPr>
          <w:rFonts w:ascii="Times SUT" w:hAnsi="Times SUT" w:cs="Times SUT"/>
          <w:i/>
        </w:rPr>
        <w:t xml:space="preserve">seal olnd sees kandelisi rahasid ja ümmargusi </w:t>
      </w:r>
      <w:r w:rsidRPr="00E3787E">
        <w:rPr>
          <w:rFonts w:ascii="Times SUT" w:hAnsi="Times SUT" w:cs="Times SUT"/>
        </w:rPr>
        <w:t>Vig;</w:t>
      </w:r>
      <w:r w:rsidRPr="00E3787E">
        <w:rPr>
          <w:rFonts w:ascii="Times SUT" w:hAnsi="Times SUT" w:cs="Times SUT"/>
          <w:i/>
        </w:rPr>
        <w:t xml:space="preserve"> sebä `olli kandeline puu, õgu </w:t>
      </w:r>
      <w:r w:rsidRPr="00E3787E">
        <w:rPr>
          <w:rFonts w:ascii="Times SUT" w:hAnsi="Times SUT" w:cs="Times SUT"/>
        </w:rPr>
        <w:t xml:space="preserve">Ran; </w:t>
      </w:r>
      <w:r w:rsidRPr="00E3787E">
        <w:rPr>
          <w:rFonts w:ascii="Times SUT" w:hAnsi="Times SUT" w:cs="Times SUT"/>
          <w:i/>
        </w:rPr>
        <w:t>mõnel `olli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deline ahjusuu, aga enämbide `olli iks sõõrik </w:t>
      </w:r>
      <w:r w:rsidRPr="00E3787E">
        <w:rPr>
          <w:rFonts w:ascii="Times SUT" w:hAnsi="Times SUT" w:cs="Times SUT"/>
        </w:rPr>
        <w:t>Nõo;</w:t>
      </w:r>
      <w:r w:rsidRPr="00E3787E">
        <w:rPr>
          <w:rFonts w:ascii="Times SUT" w:hAnsi="Times SUT" w:cs="Times SUT"/>
          <w:i/>
        </w:rPr>
        <w:t xml:space="preserve"> `kaska nõgla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 esi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>, noil o</w:t>
      </w:r>
      <w:r w:rsidR="00E3787E" w:rsidRPr="00E3787E">
        <w:rPr>
          <w:rFonts w:ascii="Times SUT" w:hAnsi="Times SUT" w:cs="Times SUT"/>
          <w:i/>
        </w:rPr>
        <w:t>ĺ</w:t>
      </w:r>
      <w:r w:rsidRPr="00E3787E">
        <w:rPr>
          <w:rFonts w:ascii="Times SUT" w:hAnsi="Times SUT" w:cs="Times SUT"/>
          <w:i/>
        </w:rPr>
        <w:t>li otsa</w:t>
      </w:r>
      <w:r w:rsidR="00E3787E" w:rsidRPr="00E3787E">
        <w:rPr>
          <w:rFonts w:ascii="Times SUT" w:hAnsi="Times SUT" w:cs="Times SUT"/>
          <w:i/>
        </w:rPr>
        <w:t>˽</w:t>
      </w:r>
      <w:r w:rsidRPr="00E3787E">
        <w:rPr>
          <w:rFonts w:ascii="Times SUT" w:hAnsi="Times SUT" w:cs="Times SUT"/>
          <w:i/>
        </w:rPr>
        <w:t>kandelise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</w:t>
      </w:r>
      <w:r w:rsidRPr="00E3787E">
        <w:rPr>
          <w:rFonts w:ascii="Times SUT" w:hAnsi="Times SUT" w:cs="Times SUT"/>
        </w:rPr>
        <w:t xml:space="preserve">Võn; </w:t>
      </w:r>
      <w:r w:rsidRPr="00E3787E">
        <w:rPr>
          <w:rFonts w:ascii="Times SUT" w:hAnsi="Times SUT" w:cs="Times SUT"/>
          <w:i/>
        </w:rPr>
        <w:t>maja nukk om 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deline, mäe nukk om tsõõrik </w:t>
      </w:r>
      <w:r w:rsidRPr="00E3787E">
        <w:rPr>
          <w:rFonts w:ascii="Times SUT" w:hAnsi="Times SUT" w:cs="Times SUT"/>
        </w:rPr>
        <w:t>Kam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kandem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>mõrra kinnitusnöör `</w:t>
      </w:r>
      <w:r w:rsidRPr="00E3787E">
        <w:rPr>
          <w:rFonts w:ascii="Times SUT" w:hAnsi="Times SUT" w:cs="Times SUT"/>
          <w:i/>
        </w:rPr>
        <w:t xml:space="preserve">kandemiga `siota </w:t>
      </w:r>
      <w:r w:rsidRPr="00E3787E">
        <w:rPr>
          <w:rFonts w:ascii="Times SUT" w:hAnsi="Times SUT" w:cs="Times SUT"/>
        </w:rPr>
        <w:t xml:space="preserve">[silmumõrd] </w:t>
      </w:r>
      <w:r w:rsidRPr="00E3787E">
        <w:rPr>
          <w:rFonts w:ascii="Times SUT" w:hAnsi="Times SUT" w:cs="Times SUT"/>
          <w:i/>
        </w:rPr>
        <w:t xml:space="preserve">`nuora `külge `kinni </w:t>
      </w:r>
      <w:r w:rsidRPr="00E3787E">
        <w:rPr>
          <w:rFonts w:ascii="Times SUT" w:hAnsi="Times SUT" w:cs="Times SUT"/>
        </w:rPr>
        <w:t>Vai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kande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pind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võrgu ujuk </w:t>
      </w:r>
      <w:r w:rsidRPr="00E3787E">
        <w:rPr>
          <w:rFonts w:ascii="Times SUT" w:hAnsi="Times SUT" w:cs="Times SUT"/>
          <w:i/>
        </w:rPr>
        <w:t xml:space="preserve">Selise peal on vörgul `kandepind, puu laused, pärast tulid korgid </w:t>
      </w:r>
      <w:r w:rsidRPr="00E3787E">
        <w:rPr>
          <w:rFonts w:ascii="Times SUT" w:hAnsi="Times SUT" w:cs="Times SUT"/>
        </w:rPr>
        <w:t>Pöi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kande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puu</w:t>
      </w:r>
      <w:r w:rsidRPr="00E3787E">
        <w:rPr>
          <w:rFonts w:ascii="Times SUT" w:hAnsi="Times SUT" w:cs="Times SUT"/>
          <w:b/>
        </w:rPr>
        <w:t xml:space="preserve"> 1.</w:t>
      </w:r>
      <w:r w:rsidRPr="00E3787E">
        <w:rPr>
          <w:rFonts w:ascii="Times SUT" w:hAnsi="Times SUT" w:cs="Times SUT"/>
        </w:rPr>
        <w:t> </w:t>
      </w:r>
      <w:r w:rsidRPr="00E3787E">
        <w:rPr>
          <w:rFonts w:ascii="Times SUT" w:hAnsi="Times SUT" w:cs="Times SUT"/>
          <w:sz w:val="16"/>
        </w:rPr>
        <w:t>hrl pl</w:t>
      </w:r>
      <w:r w:rsidRPr="00E3787E">
        <w:rPr>
          <w:rFonts w:ascii="Times SUT" w:hAnsi="Times SUT" w:cs="Times SUT"/>
        </w:rPr>
        <w:t xml:space="preserve"> puud heina jms kokkukandmiseks</w:t>
      </w:r>
      <w:r w:rsidRPr="00E3787E">
        <w:rPr>
          <w:rFonts w:ascii="Times SUT" w:hAnsi="Times SUT" w:cs="Times SUT"/>
          <w:i/>
        </w:rPr>
        <w:t xml:space="preserve"> `kandepuid meil ei õld, `ka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ti anguga </w:t>
      </w:r>
      <w:r w:rsidRPr="00E3787E">
        <w:rPr>
          <w:rFonts w:ascii="Times SUT" w:hAnsi="Times SUT" w:cs="Times SUT"/>
        </w:rPr>
        <w:t>Trm;</w:t>
      </w:r>
      <w:r w:rsidRPr="00E3787E">
        <w:rPr>
          <w:rFonts w:ascii="Times SUT" w:hAnsi="Times SUT" w:cs="Times SUT"/>
          <w:i/>
        </w:rPr>
        <w:t>`kandepuud olivad, `ka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ti </w:t>
      </w:r>
      <w:r w:rsidRPr="00E3787E">
        <w:rPr>
          <w:rFonts w:ascii="Times SUT" w:hAnsi="Times SUT" w:cs="Times SUT"/>
        </w:rPr>
        <w:t xml:space="preserve">[heinad] </w:t>
      </w:r>
      <w:r w:rsidRPr="00E3787E">
        <w:rPr>
          <w:rFonts w:ascii="Times SUT" w:hAnsi="Times SUT" w:cs="Times SUT"/>
          <w:i/>
        </w:rPr>
        <w:t>kokku ja `pa</w:t>
      </w:r>
      <w:r w:rsidR="00E3787E" w:rsidRPr="00E3787E">
        <w:rPr>
          <w:rFonts w:ascii="Times SUT" w:hAnsi="Times SUT" w:cs="Times SUT"/>
          <w:i/>
        </w:rPr>
        <w:t>ń</w:t>
      </w:r>
      <w:r w:rsidRPr="00E3787E">
        <w:rPr>
          <w:rFonts w:ascii="Times SUT" w:hAnsi="Times SUT" w:cs="Times SUT"/>
          <w:i/>
        </w:rPr>
        <w:t xml:space="preserve">di kohe `kuhja </w:t>
      </w:r>
      <w:r w:rsidRPr="00E3787E">
        <w:rPr>
          <w:rFonts w:ascii="Times SUT" w:hAnsi="Times SUT" w:cs="Times SUT"/>
        </w:rPr>
        <w:t xml:space="preserve">Lai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i/>
        </w:rPr>
      </w:pPr>
      <w:r w:rsidRPr="00E3787E">
        <w:rPr>
          <w:rFonts w:ascii="Times SUT" w:hAnsi="Times SUT" w:cs="Times SUT"/>
          <w:b/>
        </w:rPr>
        <w:t>2.</w:t>
      </w:r>
      <w:r w:rsidRPr="00E3787E">
        <w:rPr>
          <w:rFonts w:ascii="Times SUT" w:hAnsi="Times SUT" w:cs="Times SUT"/>
          <w:i/>
        </w:rPr>
        <w:t> Kui õli su</w:t>
      </w:r>
      <w:r w:rsidR="00E3787E" w:rsidRPr="00E3787E">
        <w:rPr>
          <w:rFonts w:ascii="Times SUT" w:hAnsi="Times SUT" w:cs="Times SUT"/>
          <w:i/>
        </w:rPr>
        <w:t>ṕ</w:t>
      </w:r>
      <w:r w:rsidRPr="00E3787E">
        <w:rPr>
          <w:rFonts w:ascii="Times SUT" w:hAnsi="Times SUT" w:cs="Times SUT"/>
          <w:i/>
        </w:rPr>
        <w:t xml:space="preserve">p keenud, siis toodi `kandepuuga kahevahel supipada alt saana juurest ülesse tua juure </w:t>
      </w:r>
      <w:r w:rsidRPr="00E3787E">
        <w:rPr>
          <w:rFonts w:ascii="Times SUT" w:hAnsi="Times SUT" w:cs="Times SUT"/>
        </w:rPr>
        <w:t xml:space="preserve">Trm; </w:t>
      </w:r>
      <w:r w:rsidRPr="00E3787E">
        <w:rPr>
          <w:rFonts w:ascii="Times SUT" w:hAnsi="Times SUT" w:cs="Times SUT"/>
          <w:i/>
        </w:rPr>
        <w:t>Vahel aeti säält</w:t>
      </w:r>
      <w:r w:rsidRPr="00E3787E">
        <w:rPr>
          <w:rFonts w:ascii="Times SUT" w:hAnsi="Times SUT" w:cs="Times SUT"/>
        </w:rPr>
        <w:t xml:space="preserve"> (toobri kõrvaaukudest) </w:t>
      </w:r>
      <w:r w:rsidRPr="00E3787E">
        <w:rPr>
          <w:rFonts w:ascii="Times SUT" w:hAnsi="Times SUT" w:cs="Times SUT"/>
          <w:i/>
        </w:rPr>
        <w:t xml:space="preserve">kande puu läbi </w:t>
      </w:r>
      <w:r w:rsidRPr="00E3787E">
        <w:rPr>
          <w:rFonts w:ascii="Times SUT" w:hAnsi="Times SUT" w:cs="Times SUT"/>
          <w:i/>
        </w:rPr>
        <w:noBreakHyphen/>
        <w:t> </w:t>
      </w:r>
      <w:r w:rsidRPr="00E3787E">
        <w:rPr>
          <w:rFonts w:ascii="Times SUT" w:hAnsi="Times SUT" w:cs="Times SUT"/>
          <w:i/>
        </w:rPr>
        <w:noBreakHyphen/>
        <w:t xml:space="preserve"> ja minti katekesti </w:t>
      </w:r>
      <w:r w:rsidRPr="00E3787E">
        <w:rPr>
          <w:rFonts w:ascii="Times SUT" w:hAnsi="Times SUT" w:cs="Times SUT"/>
        </w:rPr>
        <w:t>Nõo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Fonts w:ascii="Times SUT" w:hAnsi="Times SUT" w:cs="Times SUT"/>
          <w:b/>
        </w:rPr>
        <w:t>3.</w:t>
      </w:r>
      <w:r w:rsidRPr="00E3787E">
        <w:rPr>
          <w:rFonts w:ascii="Times SUT" w:hAnsi="Times SUT" w:cs="Times SUT"/>
        </w:rPr>
        <w:t xml:space="preserve"> vanaaegse härjavankri või kahehobuserakendi osa, mille külge kinnitusid trengid või aisad </w:t>
      </w:r>
      <w:r w:rsidRPr="00E3787E">
        <w:rPr>
          <w:rFonts w:ascii="Times SUT" w:hAnsi="Times SUT" w:cs="Times SUT"/>
          <w:i/>
        </w:rPr>
        <w:t xml:space="preserve">rossid keivad `kandepuude `külge, siis obussi kaks tükki ees </w:t>
      </w:r>
      <w:r w:rsidRPr="00E3787E">
        <w:rPr>
          <w:rFonts w:ascii="Times SUT" w:hAnsi="Times SUT" w:cs="Times SUT"/>
        </w:rPr>
        <w:t xml:space="preserve">Khk 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  <w:b/>
        </w:rPr>
      </w:pPr>
      <w:r w:rsidRPr="00E3787E">
        <w:rPr>
          <w:rStyle w:val="ms1"/>
          <w:rFonts w:ascii="Times SUT" w:hAnsi="Times SUT" w:cs="Times SUT"/>
        </w:rPr>
        <w:t>kande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raam</w:t>
      </w:r>
      <w:r w:rsidRPr="00E3787E">
        <w:rPr>
          <w:rFonts w:ascii="Times SUT" w:hAnsi="Times SUT" w:cs="Times SUT"/>
        </w:rPr>
        <w:t xml:space="preserve"> </w:t>
      </w:r>
      <w:r w:rsidRPr="00E3787E">
        <w:rPr>
          <w:rFonts w:ascii="Times SUT" w:hAnsi="Times SUT" w:cs="Times SUT"/>
          <w:i/>
        </w:rPr>
        <w:t xml:space="preserve">`surnete `kande raam </w:t>
      </w:r>
      <w:r w:rsidRPr="00E3787E">
        <w:rPr>
          <w:rFonts w:ascii="Times SUT" w:hAnsi="Times SUT" w:cs="Times SUT"/>
        </w:rPr>
        <w:t xml:space="preserve">Lüg; </w:t>
      </w:r>
      <w:r w:rsidRPr="00E3787E">
        <w:rPr>
          <w:rFonts w:ascii="Times SUT" w:hAnsi="Times SUT" w:cs="Times SUT"/>
          <w:i/>
        </w:rPr>
        <w:t>sii oo igas peres `niuksed `väiksed `kandekraamid koa, neli `pulka sees ja</w:t>
      </w:r>
      <w:r w:rsidRPr="00E3787E">
        <w:rPr>
          <w:rFonts w:ascii="Times SUT" w:hAnsi="Times SUT" w:cs="Times SUT"/>
        </w:rPr>
        <w:t xml:space="preserve"> Mär; </w:t>
      </w:r>
      <w:r w:rsidRPr="00E3787E">
        <w:rPr>
          <w:rFonts w:ascii="Times SUT" w:hAnsi="Times SUT" w:cs="Times SUT"/>
          <w:i/>
        </w:rPr>
        <w:t>`kande roam, kellega `kantakse sedasi kiba</w:t>
      </w:r>
      <w:r w:rsidRPr="00E3787E">
        <w:rPr>
          <w:rFonts w:ascii="Times SUT" w:hAnsi="Times SUT" w:cs="Times SUT"/>
        </w:rPr>
        <w:t xml:space="preserve"> Juu; </w:t>
      </w:r>
      <w:r w:rsidRPr="00E3787E">
        <w:rPr>
          <w:rFonts w:ascii="Times SUT" w:hAnsi="Times SUT" w:cs="Times SUT"/>
          <w:i/>
        </w:rPr>
        <w:t>`k</w:t>
      </w:r>
      <w:r w:rsidR="00E3787E" w:rsidRPr="00E3787E">
        <w:rPr>
          <w:rFonts w:ascii="Times SUT" w:hAnsi="Times SUT" w:cs="Times SUT"/>
          <w:i/>
        </w:rPr>
        <w:t>u̬u̬</w:t>
      </w:r>
      <w:r w:rsidRPr="00E3787E">
        <w:rPr>
          <w:rFonts w:ascii="Times SUT" w:hAnsi="Times SUT" w:cs="Times SUT"/>
          <w:i/>
        </w:rPr>
        <w:t>lja viiäss `kandõraamiga</w:t>
      </w:r>
      <w:r w:rsidR="00E3787E" w:rsidRPr="00E3787E">
        <w:rPr>
          <w:rFonts w:ascii="Times SUT" w:hAnsi="Times SUT" w:cs="Times SUT"/>
          <w:i/>
        </w:rPr>
        <w:t>ʔ</w:t>
      </w:r>
      <w:r w:rsidRPr="00E3787E">
        <w:rPr>
          <w:rFonts w:ascii="Times SUT" w:hAnsi="Times SUT" w:cs="Times SUT"/>
          <w:i/>
        </w:rPr>
        <w:t xml:space="preserve"> havva mano </w:t>
      </w:r>
      <w:r w:rsidRPr="00E3787E">
        <w:rPr>
          <w:rFonts w:ascii="Times SUT" w:hAnsi="Times SUT" w:cs="Times SUT"/>
        </w:rPr>
        <w:t xml:space="preserve">Rõu </w:t>
      </w:r>
      <w:r w:rsidRPr="00E3787E">
        <w:rPr>
          <w:rFonts w:ascii="Times SUT" w:hAnsi="Times SUT" w:cs="Times SUT"/>
          <w:b/>
        </w:rPr>
        <w:noBreakHyphen/>
      </w:r>
      <w:r w:rsidRPr="00E3787E">
        <w:rPr>
          <w:rStyle w:val="ms4"/>
          <w:rFonts w:ascii="Times SUT" w:hAnsi="Times SUT" w:cs="Times SUT"/>
        </w:rPr>
        <w:t>rihm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</w:rPr>
        <w:t xml:space="preserve">hobuse jalgerihm </w:t>
      </w:r>
      <w:r w:rsidRPr="00E3787E">
        <w:rPr>
          <w:rFonts w:ascii="Times SUT" w:hAnsi="Times SUT" w:cs="Times SUT"/>
          <w:i/>
        </w:rPr>
        <w:t xml:space="preserve">pane kanderihm, ta ikka vötab </w:t>
      </w:r>
      <w:r w:rsidRPr="00E3787E">
        <w:rPr>
          <w:rFonts w:ascii="Times SUT" w:hAnsi="Times SUT" w:cs="Times SUT"/>
        </w:rPr>
        <w:t xml:space="preserve">[vankri] </w:t>
      </w:r>
      <w:r w:rsidRPr="00E3787E">
        <w:rPr>
          <w:rFonts w:ascii="Times SUT" w:hAnsi="Times SUT" w:cs="Times SUT"/>
          <w:i/>
        </w:rPr>
        <w:t xml:space="preserve">toppama </w:t>
      </w:r>
      <w:r w:rsidRPr="00E3787E">
        <w:rPr>
          <w:rFonts w:ascii="Times SUT" w:hAnsi="Times SUT" w:cs="Times SUT"/>
        </w:rPr>
        <w:t>Khk</w:t>
      </w:r>
    </w:p>
    <w:p w:rsidR="00EA3DBE" w:rsidRPr="00E3787E" w:rsidRDefault="00EA3DBE">
      <w:pPr>
        <w:ind w:firstLine="284"/>
        <w:jc w:val="both"/>
        <w:rPr>
          <w:rFonts w:ascii="Times SUT" w:hAnsi="Times SUT" w:cs="Times SUT"/>
        </w:rPr>
      </w:pPr>
      <w:r w:rsidRPr="00E3787E">
        <w:rPr>
          <w:rStyle w:val="ms1"/>
          <w:rFonts w:ascii="Times SUT" w:hAnsi="Times SUT" w:cs="Times SUT"/>
        </w:rPr>
        <w:t>kander</w:t>
      </w:r>
      <w:r w:rsidRPr="00E3787E">
        <w:rPr>
          <w:rFonts w:ascii="Times SUT" w:hAnsi="Times SUT" w:cs="Times SUT"/>
          <w:b/>
        </w:rPr>
        <w:t>|</w:t>
      </w:r>
      <w:r w:rsidRPr="00E3787E">
        <w:rPr>
          <w:rStyle w:val="ms4"/>
          <w:rFonts w:ascii="Times SUT" w:hAnsi="Times SUT" w:cs="Times SUT"/>
        </w:rPr>
        <w:t>värk</w:t>
      </w:r>
      <w:r w:rsidRPr="00E3787E">
        <w:rPr>
          <w:rFonts w:ascii="Times SUT" w:hAnsi="Times SUT" w:cs="Times SUT"/>
          <w:b/>
        </w:rPr>
        <w:t xml:space="preserve"> </w:t>
      </w:r>
      <w:r w:rsidRPr="00E3787E">
        <w:rPr>
          <w:rFonts w:ascii="Times SUT" w:hAnsi="Times SUT" w:cs="Times SUT"/>
          <w:i/>
        </w:rPr>
        <w:t>kandervä</w:t>
      </w:r>
      <w:r w:rsidR="00E3787E" w:rsidRPr="00E3787E">
        <w:rPr>
          <w:rFonts w:ascii="Times SUT" w:hAnsi="Times SUT" w:cs="Times SUT"/>
          <w:i/>
        </w:rPr>
        <w:t>ŕ</w:t>
      </w:r>
      <w:r w:rsidRPr="00E3787E">
        <w:rPr>
          <w:rFonts w:ascii="Times SUT" w:hAnsi="Times SUT" w:cs="Times SUT"/>
          <w:i/>
        </w:rPr>
        <w:t xml:space="preserve">k </w:t>
      </w:r>
      <w:r w:rsidRPr="00E3787E">
        <w:rPr>
          <w:rFonts w:ascii="Times SUT" w:hAnsi="Times SUT" w:cs="Times SUT"/>
        </w:rPr>
        <w:t xml:space="preserve">voki süda </w:t>
      </w:r>
      <w:r w:rsidRPr="00E3787E">
        <w:rPr>
          <w:rFonts w:ascii="Times SUT" w:hAnsi="Times SUT" w:cs="Times SUT"/>
          <w:i/>
        </w:rPr>
        <w:t xml:space="preserve">voki kandervärgi sees on kruu, kust soab vokki keeratud ülesse ja `alla </w:t>
      </w:r>
      <w:r w:rsidRPr="00E3787E">
        <w:rPr>
          <w:rFonts w:ascii="Times SUT" w:hAnsi="Times SUT" w:cs="Times SUT"/>
        </w:rPr>
        <w:t xml:space="preserve">Juu </w:t>
      </w:r>
      <w:r w:rsidRPr="00E3787E">
        <w:rPr>
          <w:rFonts w:ascii="Times SUT" w:hAnsi="Times SUT" w:cs="Times SUT"/>
          <w:b/>
        </w:rPr>
        <w:t>Vrd </w:t>
      </w:r>
      <w:r w:rsidRPr="00E3787E">
        <w:rPr>
          <w:rFonts w:ascii="Times SUT" w:hAnsi="Times SUT" w:cs="Times SUT"/>
        </w:rPr>
        <w:t>kaadervärk</w:t>
      </w:r>
    </w:p>
    <w:sectPr w:rsidR="00EA3DBE" w:rsidRPr="00E378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3119" w:right="2268" w:bottom="2608" w:left="2268" w:header="2438" w:footer="2098" w:gutter="0"/>
      <w:pgNumType w:start="445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DD1" w:rsidRDefault="00ED4DD1">
      <w:r>
        <w:separator/>
      </w:r>
    </w:p>
  </w:endnote>
  <w:endnote w:type="continuationSeparator" w:id="0">
    <w:p w:rsidR="00ED4DD1" w:rsidRDefault="00ED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honetic Times EMS">
    <w:panose1 w:val="02020500000000000000"/>
    <w:charset w:val="00"/>
    <w:family w:val="roman"/>
    <w:pitch w:val="variable"/>
    <w:sig w:usb0="80000003" w:usb1="00000000" w:usb2="00000000" w:usb3="00000000" w:csb0="00000001" w:csb1="00000000"/>
  </w:font>
  <w:font w:name="Times SUT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DBE" w:rsidRPr="00CB150D" w:rsidRDefault="00EA3DBE" w:rsidP="00CB15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DBE" w:rsidRPr="00CB150D" w:rsidRDefault="00EA3DBE" w:rsidP="00CB15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50D" w:rsidRDefault="00CB1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DD1" w:rsidRDefault="00ED4DD1">
      <w:r>
        <w:separator/>
      </w:r>
    </w:p>
  </w:footnote>
  <w:footnote w:type="continuationSeparator" w:id="0">
    <w:p w:rsidR="00ED4DD1" w:rsidRDefault="00ED4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DBE" w:rsidRPr="00CB150D" w:rsidRDefault="00EA3DBE" w:rsidP="00CB15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DBE" w:rsidRPr="00CB150D" w:rsidRDefault="00EA3DBE" w:rsidP="00CB15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50D" w:rsidRDefault="00CB15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FB0"/>
    <w:rsid w:val="005E6FB0"/>
    <w:rsid w:val="00934D8A"/>
    <w:rsid w:val="00CB150D"/>
    <w:rsid w:val="00E3787E"/>
    <w:rsid w:val="00EA3DBE"/>
    <w:rsid w:val="00ED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kern w:val="28"/>
      <w:lang w:val="en-GB"/>
      <w14:ligatures w14:val="standard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sz w:val="20"/>
      <w:vertAlign w:val="baselin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Phonetic Times EMS" w:hAnsi="Phonetic Times EMS"/>
      <w:b/>
    </w:rPr>
  </w:style>
  <w:style w:type="character" w:styleId="CommentReference">
    <w:name w:val="annotation reference"/>
    <w:semiHidden/>
    <w:rPr>
      <w:sz w:val="16"/>
    </w:rPr>
  </w:style>
  <w:style w:type="character" w:customStyle="1" w:styleId="Mrksna">
    <w:name w:val="Märksõna"/>
    <w:rPr>
      <w:rFonts w:ascii="Phonetic Times EMS" w:hAnsi="Phonetic Times EMS"/>
      <w:b/>
      <w:sz w:val="20"/>
      <w:vertAlign w:val="baseline"/>
    </w:rPr>
  </w:style>
  <w:style w:type="paragraph" w:styleId="CommentText">
    <w:name w:val="annotation text"/>
    <w:basedOn w:val="Normal"/>
    <w:semiHidden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customStyle="1" w:styleId="PoolpaksKiri">
    <w:name w:val="Poolpaks Kiri"/>
    <w:rPr>
      <w:rFonts w:ascii="Phonetic Times EMS" w:hAnsi="Phonetic Times EMS"/>
      <w:b/>
      <w:sz w:val="20"/>
      <w:vertAlign w:val="baseline"/>
    </w:rPr>
  </w:style>
  <w:style w:type="character" w:customStyle="1" w:styleId="TstegaNumber">
    <w:name w:val="Tõstega Number"/>
    <w:rPr>
      <w:rFonts w:ascii="Phonetic Times EMS" w:hAnsi="Phonetic Times EMS"/>
      <w:sz w:val="20"/>
      <w:vertAlign w:val="superscript"/>
    </w:rPr>
  </w:style>
  <w:style w:type="character" w:customStyle="1" w:styleId="UusTht">
    <w:name w:val="Uus Täht"/>
    <w:rPr>
      <w:rFonts w:ascii="Phonetic Times EMS" w:hAnsi="Phonetic Times EMS"/>
      <w:b/>
      <w:sz w:val="24"/>
    </w:rPr>
  </w:style>
  <w:style w:type="character" w:customStyle="1" w:styleId="ms1">
    <w:name w:val="ms1"/>
    <w:basedOn w:val="Mrksna"/>
    <w:rPr>
      <w:rFonts w:ascii="Phonetic Times EMS" w:hAnsi="Phonetic Times EMS"/>
      <w:b/>
      <w:sz w:val="20"/>
      <w:vertAlign w:val="baseline"/>
    </w:rPr>
  </w:style>
  <w:style w:type="character" w:customStyle="1" w:styleId="ms2">
    <w:name w:val="ms2"/>
    <w:basedOn w:val="Mrksna"/>
    <w:rPr>
      <w:rFonts w:ascii="Phonetic Times EMS" w:hAnsi="Phonetic Times EMS"/>
      <w:b/>
      <w:sz w:val="20"/>
      <w:vertAlign w:val="baseline"/>
    </w:rPr>
  </w:style>
  <w:style w:type="character" w:customStyle="1" w:styleId="ms3">
    <w:name w:val="ms3"/>
    <w:basedOn w:val="TstegaNumber"/>
    <w:rPr>
      <w:rFonts w:ascii="Phonetic Times EMS" w:hAnsi="Phonetic Times EMS"/>
      <w:sz w:val="20"/>
      <w:vertAlign w:val="superscript"/>
    </w:rPr>
  </w:style>
  <w:style w:type="character" w:customStyle="1" w:styleId="ms4">
    <w:name w:val="ms4"/>
    <w:basedOn w:val="ms2"/>
    <w:rPr>
      <w:rFonts w:ascii="Phonetic Times EMS" w:hAnsi="Phonetic Times EMS"/>
      <w:b/>
      <w:sz w:val="20"/>
      <w:vertAlign w:val="baseline"/>
    </w:rPr>
  </w:style>
  <w:style w:type="paragraph" w:styleId="BodyText">
    <w:name w:val="Body Text"/>
    <w:basedOn w:val="Normal"/>
    <w:pPr>
      <w:spacing w:after="120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kern w:val="28"/>
      <w:lang w:val="en-GB"/>
      <w14:ligatures w14:val="standard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sz w:val="20"/>
      <w:vertAlign w:val="baselin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Phonetic Times EMS" w:hAnsi="Phonetic Times EMS"/>
      <w:b/>
    </w:rPr>
  </w:style>
  <w:style w:type="character" w:styleId="CommentReference">
    <w:name w:val="annotation reference"/>
    <w:semiHidden/>
    <w:rPr>
      <w:sz w:val="16"/>
    </w:rPr>
  </w:style>
  <w:style w:type="character" w:customStyle="1" w:styleId="Mrksna">
    <w:name w:val="Märksõna"/>
    <w:rPr>
      <w:rFonts w:ascii="Phonetic Times EMS" w:hAnsi="Phonetic Times EMS"/>
      <w:b/>
      <w:sz w:val="20"/>
      <w:vertAlign w:val="baseline"/>
    </w:rPr>
  </w:style>
  <w:style w:type="paragraph" w:styleId="CommentText">
    <w:name w:val="annotation text"/>
    <w:basedOn w:val="Normal"/>
    <w:semiHidden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customStyle="1" w:styleId="PoolpaksKiri">
    <w:name w:val="Poolpaks Kiri"/>
    <w:rPr>
      <w:rFonts w:ascii="Phonetic Times EMS" w:hAnsi="Phonetic Times EMS"/>
      <w:b/>
      <w:sz w:val="20"/>
      <w:vertAlign w:val="baseline"/>
    </w:rPr>
  </w:style>
  <w:style w:type="character" w:customStyle="1" w:styleId="TstegaNumber">
    <w:name w:val="Tõstega Number"/>
    <w:rPr>
      <w:rFonts w:ascii="Phonetic Times EMS" w:hAnsi="Phonetic Times EMS"/>
      <w:sz w:val="20"/>
      <w:vertAlign w:val="superscript"/>
    </w:rPr>
  </w:style>
  <w:style w:type="character" w:customStyle="1" w:styleId="UusTht">
    <w:name w:val="Uus Täht"/>
    <w:rPr>
      <w:rFonts w:ascii="Phonetic Times EMS" w:hAnsi="Phonetic Times EMS"/>
      <w:b/>
      <w:sz w:val="24"/>
    </w:rPr>
  </w:style>
  <w:style w:type="character" w:customStyle="1" w:styleId="ms1">
    <w:name w:val="ms1"/>
    <w:basedOn w:val="Mrksna"/>
    <w:rPr>
      <w:rFonts w:ascii="Phonetic Times EMS" w:hAnsi="Phonetic Times EMS"/>
      <w:b/>
      <w:sz w:val="20"/>
      <w:vertAlign w:val="baseline"/>
    </w:rPr>
  </w:style>
  <w:style w:type="character" w:customStyle="1" w:styleId="ms2">
    <w:name w:val="ms2"/>
    <w:basedOn w:val="Mrksna"/>
    <w:rPr>
      <w:rFonts w:ascii="Phonetic Times EMS" w:hAnsi="Phonetic Times EMS"/>
      <w:b/>
      <w:sz w:val="20"/>
      <w:vertAlign w:val="baseline"/>
    </w:rPr>
  </w:style>
  <w:style w:type="character" w:customStyle="1" w:styleId="ms3">
    <w:name w:val="ms3"/>
    <w:basedOn w:val="TstegaNumber"/>
    <w:rPr>
      <w:rFonts w:ascii="Phonetic Times EMS" w:hAnsi="Phonetic Times EMS"/>
      <w:sz w:val="20"/>
      <w:vertAlign w:val="superscript"/>
    </w:rPr>
  </w:style>
  <w:style w:type="character" w:customStyle="1" w:styleId="ms4">
    <w:name w:val="ms4"/>
    <w:basedOn w:val="ms2"/>
    <w:rPr>
      <w:rFonts w:ascii="Phonetic Times EMS" w:hAnsi="Phonetic Times EMS"/>
      <w:b/>
      <w:sz w:val="20"/>
      <w:vertAlign w:val="baseline"/>
    </w:rPr>
  </w:style>
  <w:style w:type="paragraph" w:styleId="BodyText">
    <w:name w:val="Body Text"/>
    <w:basedOn w:val="Normal"/>
    <w:pPr>
      <w:spacing w:after="1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M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EMS.DOT</Template>
  <TotalTime>3</TotalTime>
  <Pages>200</Pages>
  <Words>95435</Words>
  <Characters>543986</Characters>
  <Application>Microsoft Office Word</Application>
  <DocSecurity>0</DocSecurity>
  <Lines>4533</Lines>
  <Paragraphs>1276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cp:lastModifiedBy>u</cp:lastModifiedBy>
  <cp:revision>3</cp:revision>
  <cp:lastPrinted>1998-11-01T02:59:00Z</cp:lastPrinted>
  <dcterms:created xsi:type="dcterms:W3CDTF">2012-06-06T20:53:00Z</dcterms:created>
  <dcterms:modified xsi:type="dcterms:W3CDTF">2012-06-06T20:55:00Z</dcterms:modified>
</cp:coreProperties>
</file>